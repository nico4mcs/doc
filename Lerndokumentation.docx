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9040866"/>
        <w:docPartObj>
          <w:docPartGallery w:val="Cover Pages"/>
          <w:docPartUnique/>
        </w:docPartObj>
      </w:sdtPr>
      <w:sdtEndPr/>
      <w:sdtContent>
        <w:p w14:paraId="132503C1" w14:textId="2484412E" w:rsidR="00C049E2" w:rsidRPr="004026D5" w:rsidRDefault="00780900">
          <w:r>
            <w:rPr>
              <w:noProof/>
            </w:rPr>
            <mc:AlternateContent>
              <mc:Choice Requires="wpg">
                <w:drawing>
                  <wp:anchor distT="0" distB="0" distL="114300" distR="114300" simplePos="0" relativeHeight="251621888" behindDoc="1" locked="0" layoutInCell="1" allowOverlap="1" wp14:anchorId="780AF582" wp14:editId="42A3E490">
                    <wp:simplePos x="0" y="0"/>
                    <wp:positionH relativeFrom="page">
                      <wp:posOffset>233680</wp:posOffset>
                    </wp:positionH>
                    <wp:positionV relativeFrom="page">
                      <wp:posOffset>238125</wp:posOffset>
                    </wp:positionV>
                    <wp:extent cx="7067550" cy="10023475"/>
                    <wp:effectExtent l="0" t="0" r="0" b="0"/>
                    <wp:wrapNone/>
                    <wp:docPr id="211" name="Gruppieren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67550" cy="10023475"/>
                              <a:chOff x="-214312" y="-247650"/>
                              <a:chExt cx="7067550" cy="10023475"/>
                            </a:xfrm>
                          </wpg:grpSpPr>
                          <wpg:grpSp>
                            <wpg:cNvPr id="212" name="Gruppe 49"/>
                            <wpg:cNvGrpSpPr/>
                            <wpg:grpSpPr>
                              <a:xfrm>
                                <a:off x="-214312" y="-247650"/>
                                <a:ext cx="7067550" cy="10023475"/>
                                <a:chOff x="-214312" y="-247650"/>
                                <a:chExt cx="7067550" cy="10023475"/>
                              </a:xfrm>
                            </wpg:grpSpPr>
                            <wps:wsp>
                              <wps:cNvPr id="213" name="Rechteck 54"/>
                              <wps:cNvSpPr/>
                              <wps:spPr>
                                <a:xfrm>
                                  <a:off x="-214312" y="-247650"/>
                                  <a:ext cx="7067550" cy="10023475"/>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1535D147" w14:textId="77777777" w:rsidR="0025353A" w:rsidRDefault="0025353A">
                                    <w:pPr>
                                      <w:pStyle w:val="NoSpacing"/>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214" name="Gruppe 2"/>
                              <wpg:cNvGrpSpPr/>
                              <wpg:grpSpPr>
                                <a:xfrm>
                                  <a:off x="2524125" y="0"/>
                                  <a:ext cx="4329113" cy="4491038"/>
                                  <a:chOff x="0" y="0"/>
                                  <a:chExt cx="4329113" cy="4491038"/>
                                </a:xfrm>
                                <a:solidFill>
                                  <a:schemeClr val="bg1"/>
                                </a:solidFill>
                              </wpg:grpSpPr>
                              <wps:wsp>
                                <wps:cNvPr id="215" name="Freihandform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wps:spPr>
                                <wps:bodyPr vert="horz" wrap="square" lIns="91440" tIns="45720" rIns="91440" bIns="45720" numCol="1" anchor="t" anchorCtr="0" compatLnSpc="1">
                                  <a:prstTxWarp prst="textNoShape">
                                    <a:avLst/>
                                  </a:prstTxWarp>
                                </wps:bodyPr>
                              </wps:wsp>
                              <wps:wsp>
                                <wps:cNvPr id="216" name="Freihandform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wps:spPr>
                                <wps:bodyPr vert="horz" wrap="square" lIns="91440" tIns="45720" rIns="91440" bIns="45720" numCol="1" anchor="t" anchorCtr="0" compatLnSpc="1">
                                  <a:prstTxWarp prst="textNoShape">
                                    <a:avLst/>
                                  </a:prstTxWarp>
                                </wps:bodyPr>
                              </wps:wsp>
                              <wps:wsp>
                                <wps:cNvPr id="217" name="Freihandform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wps:spPr>
                                <wps:bodyPr vert="horz" wrap="square" lIns="91440" tIns="45720" rIns="91440" bIns="45720" numCol="1" anchor="t" anchorCtr="0" compatLnSpc="1">
                                  <a:prstTxWarp prst="textNoShape">
                                    <a:avLst/>
                                  </a:prstTxWarp>
                                </wps:bodyPr>
                              </wps:wsp>
                              <wps:wsp>
                                <wps:cNvPr id="218" name="Freihandform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wps:spPr>
                                <wps:bodyPr vert="horz" wrap="square" lIns="91440" tIns="45720" rIns="91440" bIns="45720" numCol="1" anchor="t" anchorCtr="0" compatLnSpc="1">
                                  <a:prstTxWarp prst="textNoShape">
                                    <a:avLst/>
                                  </a:prstTxWarp>
                                </wps:bodyPr>
                              </wps:wsp>
                              <wps:wsp>
                                <wps:cNvPr id="221" name="Freihandform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wps:spPr>
                                <wps:bodyPr vert="horz" wrap="square" lIns="91440" tIns="45720" rIns="91440" bIns="45720" numCol="1" anchor="t" anchorCtr="0" compatLnSpc="1">
                                  <a:prstTxWarp prst="textNoShape">
                                    <a:avLst/>
                                  </a:prstTxWarp>
                                </wps:bodyPr>
                              </wps:wsp>
                            </wpg:grpSp>
                          </wpg:grpSp>
                          <wps:wsp>
                            <wps:cNvPr id="222" name="Textfeld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Titel"/>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BD313B0" w14:textId="77777777" w:rsidR="0025353A" w:rsidRDefault="0025353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Lerndokumentation</w:t>
                                      </w:r>
                                    </w:p>
                                  </w:sdtContent>
                                </w:sdt>
                                <w:sdt>
                                  <w:sdtPr>
                                    <w:rPr>
                                      <w:color w:val="4F81BD" w:themeColor="accent1"/>
                                      <w:sz w:val="36"/>
                                      <w:szCs w:val="36"/>
                                    </w:rPr>
                                    <w:alias w:val="Untertitel"/>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2BA70C66" w14:textId="77777777" w:rsidR="0025353A" w:rsidRDefault="0025353A">
                                      <w:pPr>
                                        <w:pStyle w:val="NoSpacing"/>
                                        <w:spacing w:before="120"/>
                                        <w:rPr>
                                          <w:color w:val="4F81BD" w:themeColor="accent1"/>
                                          <w:sz w:val="36"/>
                                          <w:szCs w:val="36"/>
                                        </w:rPr>
                                      </w:pPr>
                                      <w:r>
                                        <w:rPr>
                                          <w:color w:val="4F81BD" w:themeColor="accent1"/>
                                          <w:sz w:val="36"/>
                                          <w:szCs w:val="36"/>
                                        </w:rPr>
                                        <w:t>Nico Egli</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80AF582" id="Gruppieren 211" o:spid="_x0000_s1026" style="position:absolute;margin-left:18.4pt;margin-top:18.75pt;width:556.5pt;height:789.25pt;z-index:-251694592;mso-position-horizontal-relative:page;mso-position-vertical-relative:page" coordorigin="-2143,-2476" coordsize="70675,100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">
                    <v:group id="Gruppe 49" o:spid="_x0000_s1027" style="position:absolute;left:-2143;top:-2476;width:70675;height:100234" coordorigin="-2143,-2476" coordsize="70675,100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hteck 54" o:spid="_x0000_s1028" style="position:absolute;left:-2143;top:-2476;width:70675;height:1002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" fillcolor="#214d85 [3122]" stroked="f" strokeweight="2pt">
                        <v:fill color2="#1c4170 [2882]" rotate="t" angle="348" colors="0 #5cb2dc;6554f #5cb2dc" focus="100%" type="gradient"/>
                        <v:textbox inset="54pt,54pt,1in,5in">
                          <w:txbxContent>
                            <w:p w14:paraId="1535D147" w14:textId="77777777" w:rsidR="0025353A" w:rsidRDefault="0025353A">
                              <w:pPr>
                                <w:pStyle w:val="NoSpacing"/>
                                <w:rPr>
                                  <w:color w:val="FFFFFF" w:themeColor="background1"/>
                                  <w:sz w:val="48"/>
                                  <w:szCs w:val="48"/>
                                </w:rPr>
                              </w:pPr>
                            </w:p>
                          </w:txbxContent>
                        </v:textbox>
                      </v:rect>
                      <v:group id="Gruppe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Freihandform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" path="m4,1786l,1782,1776,r5,5l4,1786xe" filled="f" stroked="f">
                          <v:path arrowok="t" o:connecttype="custom" o:connectlocs="6350,2835275;0,2828925;2819400,0;2827338,7938;6350,2835275" o:connectangles="0,0,0,0,0"/>
                        </v:shape>
                        <v:shape id="Freihandform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" path="m5,2234l,2229,2229,r5,5l5,2234xe" filled="f" stroked="f">
                          <v:path arrowok="t" o:connecttype="custom" o:connectlocs="7938,3546475;0,3538538;3538538,0;3546475,7938;7938,3546475" o:connectangles="0,0,0,0,0"/>
                        </v:shape>
                        <v:shape id="Freihandform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" path="m9,2197l,2193,2188,r9,10l9,2197xe" filled="f" stroked="f">
                          <v:path arrowok="t" o:connecttype="custom" o:connectlocs="14288,3487738;0,3481388;3473450,0;3487738,15875;14288,3487738" o:connectangles="0,0,0,0,0"/>
                        </v:shape>
                        <v:shape id="Freihandform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" path="m9,1966l,1957,1952,r9,9l9,1966xe" filled="f" stroked="f">
                          <v:path arrowok="t" o:connecttype="custom" o:connectlocs="14288,3121025;0,3106738;3098800,0;3113088,14288;14288,3121025" o:connectangles="0,0,0,0,0"/>
                        </v:shape>
                        <v:shape id="Freihandform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Titel"/>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3BD313B0" w14:textId="77777777" w:rsidR="0025353A" w:rsidRDefault="0025353A">
                                <w:pPr>
                                  <w:pStyle w:val="NoSpacing"/>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Lerndokumentation</w:t>
                                </w:r>
                              </w:p>
                            </w:sdtContent>
                          </w:sdt>
                          <w:sdt>
                            <w:sdtPr>
                              <w:rPr>
                                <w:color w:val="4F81BD" w:themeColor="accent1"/>
                                <w:sz w:val="36"/>
                                <w:szCs w:val="36"/>
                              </w:rPr>
                              <w:alias w:val="Untertitel"/>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2BA70C66" w14:textId="77777777" w:rsidR="0025353A" w:rsidRDefault="0025353A">
                                <w:pPr>
                                  <w:pStyle w:val="NoSpacing"/>
                                  <w:spacing w:before="120"/>
                                  <w:rPr>
                                    <w:color w:val="4F81BD" w:themeColor="accent1"/>
                                    <w:sz w:val="36"/>
                                    <w:szCs w:val="36"/>
                                  </w:rPr>
                                </w:pPr>
                                <w:r>
                                  <w:rPr>
                                    <w:color w:val="4F81BD" w:themeColor="accent1"/>
                                    <w:sz w:val="36"/>
                                    <w:szCs w:val="36"/>
                                  </w:rPr>
                                  <w:t>Nico Egli</w:t>
                                </w:r>
                              </w:p>
                            </w:sdtContent>
                          </w:sdt>
                        </w:txbxContent>
                      </v:textbox>
                    </v:shape>
                    <w10:wrap anchorx="page" anchory="page"/>
                  </v:group>
                </w:pict>
              </mc:Fallback>
            </mc:AlternateContent>
          </w:r>
        </w:p>
        <w:p w14:paraId="0E0DCBCC" w14:textId="77777777" w:rsidR="00C049E2" w:rsidRPr="004026D5" w:rsidRDefault="00C049E2">
          <w:r w:rsidRPr="004026D5">
            <w:br w:type="page"/>
          </w:r>
        </w:p>
      </w:sdtContent>
    </w:sdt>
    <w:bookmarkStart w:id="0" w:name="_Toc103938749" w:displacedByCustomXml="next"/>
    <w:sdt>
      <w:sdtPr>
        <w:rPr>
          <w:rFonts w:cs="Times New Roman"/>
          <w:b w:val="0"/>
          <w:bCs w:val="0"/>
          <w:kern w:val="0"/>
          <w:sz w:val="20"/>
          <w:szCs w:val="24"/>
          <w:lang w:val="de-DE"/>
        </w:rPr>
        <w:id w:val="1323692209"/>
        <w:docPartObj>
          <w:docPartGallery w:val="Table of Contents"/>
          <w:docPartUnique/>
        </w:docPartObj>
      </w:sdtPr>
      <w:sdtEndPr/>
      <w:sdtContent>
        <w:p w14:paraId="7B026E3B" w14:textId="1E3CEA98" w:rsidR="002106C8" w:rsidRDefault="002106C8" w:rsidP="00F91205">
          <w:pPr>
            <w:pStyle w:val="Title"/>
          </w:pPr>
          <w:r>
            <w:rPr>
              <w:lang w:val="de-DE"/>
            </w:rPr>
            <w:t>Inhalt</w:t>
          </w:r>
          <w:bookmarkEnd w:id="0"/>
        </w:p>
        <w:p w14:paraId="065BAA9B" w14:textId="55C7AB78" w:rsidR="001B08D7" w:rsidRDefault="002106C8">
          <w:pPr>
            <w:pStyle w:val="TOC1"/>
            <w:rPr>
              <w:rFonts w:asciiTheme="minorHAnsi" w:eastAsiaTheme="minorEastAsia" w:hAnsiTheme="minorHAnsi" w:cstheme="minorBidi"/>
              <w:b w:val="0"/>
              <w:noProof/>
              <w:sz w:val="22"/>
              <w:szCs w:val="22"/>
              <w:lang w:eastAsia="de-CH"/>
            </w:rPr>
          </w:pPr>
          <w:r>
            <w:fldChar w:fldCharType="begin"/>
          </w:r>
          <w:r>
            <w:instrText xml:space="preserve"> TOC \o "1-3" \h \z \u </w:instrText>
          </w:r>
          <w:r>
            <w:fldChar w:fldCharType="separate"/>
          </w:r>
          <w:hyperlink w:anchor="_Toc103938749" w:history="1">
            <w:r w:rsidR="001B08D7" w:rsidRPr="00662301">
              <w:rPr>
                <w:rStyle w:val="Hyperlink"/>
                <w:noProof/>
                <w:lang w:val="de-DE"/>
              </w:rPr>
              <w:t>Inhalt</w:t>
            </w:r>
            <w:r w:rsidR="001B08D7">
              <w:rPr>
                <w:noProof/>
                <w:webHidden/>
              </w:rPr>
              <w:tab/>
            </w:r>
            <w:r w:rsidR="001B08D7">
              <w:rPr>
                <w:noProof/>
                <w:webHidden/>
              </w:rPr>
              <w:fldChar w:fldCharType="begin"/>
            </w:r>
            <w:r w:rsidR="001B08D7">
              <w:rPr>
                <w:noProof/>
                <w:webHidden/>
              </w:rPr>
              <w:instrText xml:space="preserve"> PAGEREF _Toc103938749 \h </w:instrText>
            </w:r>
            <w:r w:rsidR="001B08D7">
              <w:rPr>
                <w:noProof/>
                <w:webHidden/>
              </w:rPr>
            </w:r>
            <w:r w:rsidR="001B08D7">
              <w:rPr>
                <w:noProof/>
                <w:webHidden/>
              </w:rPr>
              <w:fldChar w:fldCharType="separate"/>
            </w:r>
            <w:r w:rsidR="001B08D7">
              <w:rPr>
                <w:noProof/>
                <w:webHidden/>
              </w:rPr>
              <w:t>1</w:t>
            </w:r>
            <w:r w:rsidR="001B08D7">
              <w:rPr>
                <w:noProof/>
                <w:webHidden/>
              </w:rPr>
              <w:fldChar w:fldCharType="end"/>
            </w:r>
          </w:hyperlink>
        </w:p>
        <w:p w14:paraId="05ACC2F8" w14:textId="6844F4BC" w:rsidR="001B08D7" w:rsidRDefault="00F822C3">
          <w:pPr>
            <w:pStyle w:val="TOC1"/>
            <w:rPr>
              <w:rFonts w:asciiTheme="minorHAnsi" w:eastAsiaTheme="minorEastAsia" w:hAnsiTheme="minorHAnsi" w:cstheme="minorBidi"/>
              <w:b w:val="0"/>
              <w:noProof/>
              <w:sz w:val="22"/>
              <w:szCs w:val="22"/>
              <w:lang w:eastAsia="de-CH"/>
            </w:rPr>
          </w:pPr>
          <w:hyperlink w:anchor="_Toc103938750" w:history="1">
            <w:r w:rsidR="001B08D7" w:rsidRPr="00662301">
              <w:rPr>
                <w:rStyle w:val="Hyperlink"/>
                <w:noProof/>
              </w:rPr>
              <w:t>1.</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Inbetriebnahme des Arbeitsplatzes</w:t>
            </w:r>
            <w:r w:rsidR="001B08D7">
              <w:rPr>
                <w:noProof/>
                <w:webHidden/>
              </w:rPr>
              <w:tab/>
            </w:r>
            <w:r w:rsidR="001B08D7">
              <w:rPr>
                <w:noProof/>
                <w:webHidden/>
              </w:rPr>
              <w:fldChar w:fldCharType="begin"/>
            </w:r>
            <w:r w:rsidR="001B08D7">
              <w:rPr>
                <w:noProof/>
                <w:webHidden/>
              </w:rPr>
              <w:instrText xml:space="preserve"> PAGEREF _Toc103938750 \h </w:instrText>
            </w:r>
            <w:r w:rsidR="001B08D7">
              <w:rPr>
                <w:noProof/>
                <w:webHidden/>
              </w:rPr>
            </w:r>
            <w:r w:rsidR="001B08D7">
              <w:rPr>
                <w:noProof/>
                <w:webHidden/>
              </w:rPr>
              <w:fldChar w:fldCharType="separate"/>
            </w:r>
            <w:r w:rsidR="001B08D7">
              <w:rPr>
                <w:noProof/>
                <w:webHidden/>
              </w:rPr>
              <w:t>5</w:t>
            </w:r>
            <w:r w:rsidR="001B08D7">
              <w:rPr>
                <w:noProof/>
                <w:webHidden/>
              </w:rPr>
              <w:fldChar w:fldCharType="end"/>
            </w:r>
          </w:hyperlink>
        </w:p>
        <w:p w14:paraId="4FC06295" w14:textId="25AD5C73" w:rsidR="001B08D7" w:rsidRDefault="00F822C3">
          <w:pPr>
            <w:pStyle w:val="TOC2"/>
            <w:rPr>
              <w:rFonts w:asciiTheme="minorHAnsi" w:eastAsiaTheme="minorEastAsia" w:hAnsiTheme="minorHAnsi" w:cstheme="minorBidi"/>
              <w:noProof/>
              <w:sz w:val="22"/>
              <w:szCs w:val="22"/>
              <w:lang w:eastAsia="de-CH"/>
            </w:rPr>
          </w:pPr>
          <w:hyperlink w:anchor="_Toc103938751" w:history="1">
            <w:r w:rsidR="001B08D7" w:rsidRPr="00662301">
              <w:rPr>
                <w:rStyle w:val="Hyperlink"/>
                <w:noProof/>
              </w:rPr>
              <w:t>1.1.</w:t>
            </w:r>
            <w:r w:rsidR="001B08D7">
              <w:rPr>
                <w:rFonts w:asciiTheme="minorHAnsi" w:eastAsiaTheme="minorEastAsia" w:hAnsiTheme="minorHAnsi" w:cstheme="minorBidi"/>
                <w:noProof/>
                <w:sz w:val="22"/>
                <w:szCs w:val="22"/>
                <w:lang w:eastAsia="de-CH"/>
              </w:rPr>
              <w:tab/>
            </w:r>
            <w:r w:rsidR="001B08D7" w:rsidRPr="00662301">
              <w:rPr>
                <w:rStyle w:val="Hyperlink"/>
                <w:noProof/>
              </w:rPr>
              <w:t>Confluence</w:t>
            </w:r>
            <w:r w:rsidR="001B08D7">
              <w:rPr>
                <w:noProof/>
                <w:webHidden/>
              </w:rPr>
              <w:tab/>
            </w:r>
            <w:r w:rsidR="001B08D7">
              <w:rPr>
                <w:noProof/>
                <w:webHidden/>
              </w:rPr>
              <w:fldChar w:fldCharType="begin"/>
            </w:r>
            <w:r w:rsidR="001B08D7">
              <w:rPr>
                <w:noProof/>
                <w:webHidden/>
              </w:rPr>
              <w:instrText xml:space="preserve"> PAGEREF _Toc103938751 \h </w:instrText>
            </w:r>
            <w:r w:rsidR="001B08D7">
              <w:rPr>
                <w:noProof/>
                <w:webHidden/>
              </w:rPr>
            </w:r>
            <w:r w:rsidR="001B08D7">
              <w:rPr>
                <w:noProof/>
                <w:webHidden/>
              </w:rPr>
              <w:fldChar w:fldCharType="separate"/>
            </w:r>
            <w:r w:rsidR="001B08D7">
              <w:rPr>
                <w:noProof/>
                <w:webHidden/>
              </w:rPr>
              <w:t>5</w:t>
            </w:r>
            <w:r w:rsidR="001B08D7">
              <w:rPr>
                <w:noProof/>
                <w:webHidden/>
              </w:rPr>
              <w:fldChar w:fldCharType="end"/>
            </w:r>
          </w:hyperlink>
        </w:p>
        <w:p w14:paraId="2292DAB4" w14:textId="54015D57" w:rsidR="001B08D7" w:rsidRDefault="00F822C3">
          <w:pPr>
            <w:pStyle w:val="TOC3"/>
            <w:rPr>
              <w:rFonts w:asciiTheme="minorHAnsi" w:eastAsiaTheme="minorEastAsia" w:hAnsiTheme="minorHAnsi" w:cstheme="minorBidi"/>
              <w:noProof/>
              <w:sz w:val="22"/>
              <w:szCs w:val="22"/>
              <w:lang w:eastAsia="de-CH"/>
            </w:rPr>
          </w:pPr>
          <w:hyperlink w:anchor="_Toc103938752" w:history="1">
            <w:r w:rsidR="001B08D7" w:rsidRPr="00662301">
              <w:rPr>
                <w:rStyle w:val="Hyperlink"/>
                <w:noProof/>
              </w:rPr>
              <w:t>1.1.1.</w:t>
            </w:r>
            <w:r w:rsidR="001B08D7">
              <w:rPr>
                <w:rFonts w:asciiTheme="minorHAnsi" w:eastAsiaTheme="minorEastAsia" w:hAnsiTheme="minorHAnsi" w:cstheme="minorBidi"/>
                <w:noProof/>
                <w:sz w:val="22"/>
                <w:szCs w:val="22"/>
                <w:lang w:eastAsia="de-CH"/>
              </w:rPr>
              <w:tab/>
            </w:r>
            <w:r w:rsidR="001B08D7" w:rsidRPr="00662301">
              <w:rPr>
                <w:rStyle w:val="Hyperlink"/>
                <w:noProof/>
              </w:rPr>
              <w:t>Confluence Einrichtung</w:t>
            </w:r>
            <w:r w:rsidR="001B08D7">
              <w:rPr>
                <w:noProof/>
                <w:webHidden/>
              </w:rPr>
              <w:tab/>
            </w:r>
            <w:r w:rsidR="001B08D7">
              <w:rPr>
                <w:noProof/>
                <w:webHidden/>
              </w:rPr>
              <w:fldChar w:fldCharType="begin"/>
            </w:r>
            <w:r w:rsidR="001B08D7">
              <w:rPr>
                <w:noProof/>
                <w:webHidden/>
              </w:rPr>
              <w:instrText xml:space="preserve"> PAGEREF _Toc103938752 \h </w:instrText>
            </w:r>
            <w:r w:rsidR="001B08D7">
              <w:rPr>
                <w:noProof/>
                <w:webHidden/>
              </w:rPr>
            </w:r>
            <w:r w:rsidR="001B08D7">
              <w:rPr>
                <w:noProof/>
                <w:webHidden/>
              </w:rPr>
              <w:fldChar w:fldCharType="separate"/>
            </w:r>
            <w:r w:rsidR="001B08D7">
              <w:rPr>
                <w:noProof/>
                <w:webHidden/>
              </w:rPr>
              <w:t>5</w:t>
            </w:r>
            <w:r w:rsidR="001B08D7">
              <w:rPr>
                <w:noProof/>
                <w:webHidden/>
              </w:rPr>
              <w:fldChar w:fldCharType="end"/>
            </w:r>
          </w:hyperlink>
        </w:p>
        <w:p w14:paraId="76DCE66E" w14:textId="6C1A68AB" w:rsidR="001B08D7" w:rsidRDefault="00F822C3">
          <w:pPr>
            <w:pStyle w:val="TOC3"/>
            <w:rPr>
              <w:rFonts w:asciiTheme="minorHAnsi" w:eastAsiaTheme="minorEastAsia" w:hAnsiTheme="minorHAnsi" w:cstheme="minorBidi"/>
              <w:noProof/>
              <w:sz w:val="22"/>
              <w:szCs w:val="22"/>
              <w:lang w:eastAsia="de-CH"/>
            </w:rPr>
          </w:pPr>
          <w:hyperlink w:anchor="_Toc103938753" w:history="1">
            <w:r w:rsidR="001B08D7" w:rsidRPr="00662301">
              <w:rPr>
                <w:rStyle w:val="Hyperlink"/>
                <w:noProof/>
              </w:rPr>
              <w:t>1.1.2.</w:t>
            </w:r>
            <w:r w:rsidR="001B08D7">
              <w:rPr>
                <w:rFonts w:asciiTheme="minorHAnsi" w:eastAsiaTheme="minorEastAsia" w:hAnsiTheme="minorHAnsi" w:cstheme="minorBidi"/>
                <w:noProof/>
                <w:sz w:val="22"/>
                <w:szCs w:val="22"/>
                <w:lang w:eastAsia="de-CH"/>
              </w:rPr>
              <w:tab/>
            </w:r>
            <w:r w:rsidR="001B08D7" w:rsidRPr="00662301">
              <w:rPr>
                <w:rStyle w:val="Hyperlink"/>
                <w:noProof/>
              </w:rPr>
              <w:t>Mein An- und Abwesenheitskalender</w:t>
            </w:r>
            <w:r w:rsidR="001B08D7">
              <w:rPr>
                <w:noProof/>
                <w:webHidden/>
              </w:rPr>
              <w:tab/>
            </w:r>
            <w:r w:rsidR="001B08D7">
              <w:rPr>
                <w:noProof/>
                <w:webHidden/>
              </w:rPr>
              <w:fldChar w:fldCharType="begin"/>
            </w:r>
            <w:r w:rsidR="001B08D7">
              <w:rPr>
                <w:noProof/>
                <w:webHidden/>
              </w:rPr>
              <w:instrText xml:space="preserve"> PAGEREF _Toc103938753 \h </w:instrText>
            </w:r>
            <w:r w:rsidR="001B08D7">
              <w:rPr>
                <w:noProof/>
                <w:webHidden/>
              </w:rPr>
            </w:r>
            <w:r w:rsidR="001B08D7">
              <w:rPr>
                <w:noProof/>
                <w:webHidden/>
              </w:rPr>
              <w:fldChar w:fldCharType="separate"/>
            </w:r>
            <w:r w:rsidR="001B08D7">
              <w:rPr>
                <w:noProof/>
                <w:webHidden/>
              </w:rPr>
              <w:t>5</w:t>
            </w:r>
            <w:r w:rsidR="001B08D7">
              <w:rPr>
                <w:noProof/>
                <w:webHidden/>
              </w:rPr>
              <w:fldChar w:fldCharType="end"/>
            </w:r>
          </w:hyperlink>
        </w:p>
        <w:p w14:paraId="13810F43" w14:textId="34C0C4FD" w:rsidR="001B08D7" w:rsidRDefault="00F822C3">
          <w:pPr>
            <w:pStyle w:val="TOC2"/>
            <w:rPr>
              <w:rFonts w:asciiTheme="minorHAnsi" w:eastAsiaTheme="minorEastAsia" w:hAnsiTheme="minorHAnsi" w:cstheme="minorBidi"/>
              <w:noProof/>
              <w:sz w:val="22"/>
              <w:szCs w:val="22"/>
              <w:lang w:eastAsia="de-CH"/>
            </w:rPr>
          </w:pPr>
          <w:hyperlink w:anchor="_Toc103938754" w:history="1">
            <w:r w:rsidR="001B08D7" w:rsidRPr="00662301">
              <w:rPr>
                <w:rStyle w:val="Hyperlink"/>
                <w:noProof/>
              </w:rPr>
              <w:t>1.2.</w:t>
            </w:r>
            <w:r w:rsidR="001B08D7">
              <w:rPr>
                <w:rFonts w:asciiTheme="minorHAnsi" w:eastAsiaTheme="minorEastAsia" w:hAnsiTheme="minorHAnsi" w:cstheme="minorBidi"/>
                <w:noProof/>
                <w:sz w:val="22"/>
                <w:szCs w:val="22"/>
                <w:lang w:eastAsia="de-CH"/>
              </w:rPr>
              <w:tab/>
            </w:r>
            <w:r w:rsidR="001B08D7" w:rsidRPr="00662301">
              <w:rPr>
                <w:rStyle w:val="Hyperlink"/>
                <w:noProof/>
              </w:rPr>
              <w:t xml:space="preserve">KeePass </w:t>
            </w:r>
            <w:r w:rsidR="001B08D7">
              <w:rPr>
                <w:noProof/>
                <w:webHidden/>
              </w:rPr>
              <w:tab/>
            </w:r>
            <w:r w:rsidR="001B08D7">
              <w:rPr>
                <w:noProof/>
                <w:webHidden/>
              </w:rPr>
              <w:fldChar w:fldCharType="begin"/>
            </w:r>
            <w:r w:rsidR="001B08D7">
              <w:rPr>
                <w:noProof/>
                <w:webHidden/>
              </w:rPr>
              <w:instrText xml:space="preserve"> PAGEREF _Toc103938754 \h </w:instrText>
            </w:r>
            <w:r w:rsidR="001B08D7">
              <w:rPr>
                <w:noProof/>
                <w:webHidden/>
              </w:rPr>
            </w:r>
            <w:r w:rsidR="001B08D7">
              <w:rPr>
                <w:noProof/>
                <w:webHidden/>
              </w:rPr>
              <w:fldChar w:fldCharType="separate"/>
            </w:r>
            <w:r w:rsidR="001B08D7">
              <w:rPr>
                <w:noProof/>
                <w:webHidden/>
              </w:rPr>
              <w:t>6</w:t>
            </w:r>
            <w:r w:rsidR="001B08D7">
              <w:rPr>
                <w:noProof/>
                <w:webHidden/>
              </w:rPr>
              <w:fldChar w:fldCharType="end"/>
            </w:r>
          </w:hyperlink>
        </w:p>
        <w:p w14:paraId="59333636" w14:textId="12CD183B" w:rsidR="001B08D7" w:rsidRDefault="00F822C3">
          <w:pPr>
            <w:pStyle w:val="TOC2"/>
            <w:rPr>
              <w:rFonts w:asciiTheme="minorHAnsi" w:eastAsiaTheme="minorEastAsia" w:hAnsiTheme="minorHAnsi" w:cstheme="minorBidi"/>
              <w:noProof/>
              <w:sz w:val="22"/>
              <w:szCs w:val="22"/>
              <w:lang w:eastAsia="de-CH"/>
            </w:rPr>
          </w:pPr>
          <w:hyperlink w:anchor="_Toc103938755" w:history="1">
            <w:r w:rsidR="001B08D7" w:rsidRPr="00662301">
              <w:rPr>
                <w:rStyle w:val="Hyperlink"/>
                <w:noProof/>
              </w:rPr>
              <w:t>1.3.</w:t>
            </w:r>
            <w:r w:rsidR="001B08D7">
              <w:rPr>
                <w:rFonts w:asciiTheme="minorHAnsi" w:eastAsiaTheme="minorEastAsia" w:hAnsiTheme="minorHAnsi" w:cstheme="minorBidi"/>
                <w:noProof/>
                <w:sz w:val="22"/>
                <w:szCs w:val="22"/>
                <w:lang w:eastAsia="de-CH"/>
              </w:rPr>
              <w:tab/>
            </w:r>
            <w:r w:rsidR="001B08D7" w:rsidRPr="00662301">
              <w:rPr>
                <w:rStyle w:val="Hyperlink"/>
                <w:noProof/>
              </w:rPr>
              <w:t>Sicherheit bei mcs</w:t>
            </w:r>
            <w:r w:rsidR="001B08D7">
              <w:rPr>
                <w:noProof/>
                <w:webHidden/>
              </w:rPr>
              <w:tab/>
            </w:r>
            <w:r w:rsidR="001B08D7">
              <w:rPr>
                <w:noProof/>
                <w:webHidden/>
              </w:rPr>
              <w:fldChar w:fldCharType="begin"/>
            </w:r>
            <w:r w:rsidR="001B08D7">
              <w:rPr>
                <w:noProof/>
                <w:webHidden/>
              </w:rPr>
              <w:instrText xml:space="preserve"> PAGEREF _Toc103938755 \h </w:instrText>
            </w:r>
            <w:r w:rsidR="001B08D7">
              <w:rPr>
                <w:noProof/>
                <w:webHidden/>
              </w:rPr>
            </w:r>
            <w:r w:rsidR="001B08D7">
              <w:rPr>
                <w:noProof/>
                <w:webHidden/>
              </w:rPr>
              <w:fldChar w:fldCharType="separate"/>
            </w:r>
            <w:r w:rsidR="001B08D7">
              <w:rPr>
                <w:noProof/>
                <w:webHidden/>
              </w:rPr>
              <w:t>6</w:t>
            </w:r>
            <w:r w:rsidR="001B08D7">
              <w:rPr>
                <w:noProof/>
                <w:webHidden/>
              </w:rPr>
              <w:fldChar w:fldCharType="end"/>
            </w:r>
          </w:hyperlink>
        </w:p>
        <w:p w14:paraId="1CB38A4A" w14:textId="3F28A1DB" w:rsidR="001B08D7" w:rsidRDefault="00F822C3">
          <w:pPr>
            <w:pStyle w:val="TOC2"/>
            <w:rPr>
              <w:rFonts w:asciiTheme="minorHAnsi" w:eastAsiaTheme="minorEastAsia" w:hAnsiTheme="minorHAnsi" w:cstheme="minorBidi"/>
              <w:noProof/>
              <w:sz w:val="22"/>
              <w:szCs w:val="22"/>
              <w:lang w:eastAsia="de-CH"/>
            </w:rPr>
          </w:pPr>
          <w:hyperlink w:anchor="_Toc103938756" w:history="1">
            <w:r w:rsidR="001B08D7" w:rsidRPr="00662301">
              <w:rPr>
                <w:rStyle w:val="Hyperlink"/>
                <w:noProof/>
              </w:rPr>
              <w:t>1.4.</w:t>
            </w:r>
            <w:r w:rsidR="001B08D7">
              <w:rPr>
                <w:rFonts w:asciiTheme="minorHAnsi" w:eastAsiaTheme="minorEastAsia" w:hAnsiTheme="minorHAnsi" w:cstheme="minorBidi"/>
                <w:noProof/>
                <w:sz w:val="22"/>
                <w:szCs w:val="22"/>
                <w:lang w:eastAsia="de-CH"/>
              </w:rPr>
              <w:tab/>
            </w:r>
            <w:r w:rsidR="001B08D7" w:rsidRPr="00662301">
              <w:rPr>
                <w:rStyle w:val="Hyperlink"/>
                <w:noProof/>
              </w:rPr>
              <w:t>Microsoft Teams</w:t>
            </w:r>
            <w:r w:rsidR="001B08D7">
              <w:rPr>
                <w:noProof/>
                <w:webHidden/>
              </w:rPr>
              <w:tab/>
            </w:r>
            <w:r w:rsidR="001B08D7">
              <w:rPr>
                <w:noProof/>
                <w:webHidden/>
              </w:rPr>
              <w:fldChar w:fldCharType="begin"/>
            </w:r>
            <w:r w:rsidR="001B08D7">
              <w:rPr>
                <w:noProof/>
                <w:webHidden/>
              </w:rPr>
              <w:instrText xml:space="preserve"> PAGEREF _Toc103938756 \h </w:instrText>
            </w:r>
            <w:r w:rsidR="001B08D7">
              <w:rPr>
                <w:noProof/>
                <w:webHidden/>
              </w:rPr>
            </w:r>
            <w:r w:rsidR="001B08D7">
              <w:rPr>
                <w:noProof/>
                <w:webHidden/>
              </w:rPr>
              <w:fldChar w:fldCharType="separate"/>
            </w:r>
            <w:r w:rsidR="001B08D7">
              <w:rPr>
                <w:noProof/>
                <w:webHidden/>
              </w:rPr>
              <w:t>7</w:t>
            </w:r>
            <w:r w:rsidR="001B08D7">
              <w:rPr>
                <w:noProof/>
                <w:webHidden/>
              </w:rPr>
              <w:fldChar w:fldCharType="end"/>
            </w:r>
          </w:hyperlink>
        </w:p>
        <w:p w14:paraId="2ECCF61A" w14:textId="176D137C" w:rsidR="001B08D7" w:rsidRDefault="00F822C3">
          <w:pPr>
            <w:pStyle w:val="TOC2"/>
            <w:rPr>
              <w:rFonts w:asciiTheme="minorHAnsi" w:eastAsiaTheme="minorEastAsia" w:hAnsiTheme="minorHAnsi" w:cstheme="minorBidi"/>
              <w:noProof/>
              <w:sz w:val="22"/>
              <w:szCs w:val="22"/>
              <w:lang w:eastAsia="de-CH"/>
            </w:rPr>
          </w:pPr>
          <w:hyperlink w:anchor="_Toc103938757" w:history="1">
            <w:r w:rsidR="001B08D7" w:rsidRPr="00662301">
              <w:rPr>
                <w:rStyle w:val="Hyperlink"/>
                <w:noProof/>
              </w:rPr>
              <w:t>1.5.</w:t>
            </w:r>
            <w:r w:rsidR="001B08D7">
              <w:rPr>
                <w:rFonts w:asciiTheme="minorHAnsi" w:eastAsiaTheme="minorEastAsia" w:hAnsiTheme="minorHAnsi" w:cstheme="minorBidi"/>
                <w:noProof/>
                <w:sz w:val="22"/>
                <w:szCs w:val="22"/>
                <w:lang w:eastAsia="de-CH"/>
              </w:rPr>
              <w:tab/>
            </w:r>
            <w:r w:rsidR="001B08D7" w:rsidRPr="00662301">
              <w:rPr>
                <w:rStyle w:val="Hyperlink"/>
                <w:noProof/>
              </w:rPr>
              <w:t>Microsoft Outlook</w:t>
            </w:r>
            <w:r w:rsidR="001B08D7">
              <w:rPr>
                <w:noProof/>
                <w:webHidden/>
              </w:rPr>
              <w:tab/>
            </w:r>
            <w:r w:rsidR="001B08D7">
              <w:rPr>
                <w:noProof/>
                <w:webHidden/>
              </w:rPr>
              <w:fldChar w:fldCharType="begin"/>
            </w:r>
            <w:r w:rsidR="001B08D7">
              <w:rPr>
                <w:noProof/>
                <w:webHidden/>
              </w:rPr>
              <w:instrText xml:space="preserve"> PAGEREF _Toc103938757 \h </w:instrText>
            </w:r>
            <w:r w:rsidR="001B08D7">
              <w:rPr>
                <w:noProof/>
                <w:webHidden/>
              </w:rPr>
            </w:r>
            <w:r w:rsidR="001B08D7">
              <w:rPr>
                <w:noProof/>
                <w:webHidden/>
              </w:rPr>
              <w:fldChar w:fldCharType="separate"/>
            </w:r>
            <w:r w:rsidR="001B08D7">
              <w:rPr>
                <w:noProof/>
                <w:webHidden/>
              </w:rPr>
              <w:t>8</w:t>
            </w:r>
            <w:r w:rsidR="001B08D7">
              <w:rPr>
                <w:noProof/>
                <w:webHidden/>
              </w:rPr>
              <w:fldChar w:fldCharType="end"/>
            </w:r>
          </w:hyperlink>
        </w:p>
        <w:p w14:paraId="080A0649" w14:textId="25B1BC10" w:rsidR="001B08D7" w:rsidRDefault="00F822C3">
          <w:pPr>
            <w:pStyle w:val="TOC3"/>
            <w:rPr>
              <w:rFonts w:asciiTheme="minorHAnsi" w:eastAsiaTheme="minorEastAsia" w:hAnsiTheme="minorHAnsi" w:cstheme="minorBidi"/>
              <w:noProof/>
              <w:sz w:val="22"/>
              <w:szCs w:val="22"/>
              <w:lang w:eastAsia="de-CH"/>
            </w:rPr>
          </w:pPr>
          <w:hyperlink w:anchor="_Toc103938758" w:history="1">
            <w:r w:rsidR="001B08D7" w:rsidRPr="00662301">
              <w:rPr>
                <w:rStyle w:val="Hyperlink"/>
                <w:noProof/>
              </w:rPr>
              <w:t>1.5.1.</w:t>
            </w:r>
            <w:r w:rsidR="001B08D7">
              <w:rPr>
                <w:rFonts w:asciiTheme="minorHAnsi" w:eastAsiaTheme="minorEastAsia" w:hAnsiTheme="minorHAnsi" w:cstheme="minorBidi"/>
                <w:noProof/>
                <w:sz w:val="22"/>
                <w:szCs w:val="22"/>
                <w:lang w:eastAsia="de-CH"/>
              </w:rPr>
              <w:tab/>
            </w:r>
            <w:r w:rsidR="001B08D7" w:rsidRPr="00662301">
              <w:rPr>
                <w:rStyle w:val="Hyperlink"/>
                <w:noProof/>
              </w:rPr>
              <w:t>Kalender</w:t>
            </w:r>
            <w:r w:rsidR="001B08D7">
              <w:rPr>
                <w:noProof/>
                <w:webHidden/>
              </w:rPr>
              <w:tab/>
            </w:r>
            <w:r w:rsidR="001B08D7">
              <w:rPr>
                <w:noProof/>
                <w:webHidden/>
              </w:rPr>
              <w:fldChar w:fldCharType="begin"/>
            </w:r>
            <w:r w:rsidR="001B08D7">
              <w:rPr>
                <w:noProof/>
                <w:webHidden/>
              </w:rPr>
              <w:instrText xml:space="preserve"> PAGEREF _Toc103938758 \h </w:instrText>
            </w:r>
            <w:r w:rsidR="001B08D7">
              <w:rPr>
                <w:noProof/>
                <w:webHidden/>
              </w:rPr>
            </w:r>
            <w:r w:rsidR="001B08D7">
              <w:rPr>
                <w:noProof/>
                <w:webHidden/>
              </w:rPr>
              <w:fldChar w:fldCharType="separate"/>
            </w:r>
            <w:r w:rsidR="001B08D7">
              <w:rPr>
                <w:noProof/>
                <w:webHidden/>
              </w:rPr>
              <w:t>8</w:t>
            </w:r>
            <w:r w:rsidR="001B08D7">
              <w:rPr>
                <w:noProof/>
                <w:webHidden/>
              </w:rPr>
              <w:fldChar w:fldCharType="end"/>
            </w:r>
          </w:hyperlink>
        </w:p>
        <w:p w14:paraId="039FD2E6" w14:textId="0CAAA9F2" w:rsidR="001B08D7" w:rsidRDefault="00F822C3">
          <w:pPr>
            <w:pStyle w:val="TOC3"/>
            <w:rPr>
              <w:rFonts w:asciiTheme="minorHAnsi" w:eastAsiaTheme="minorEastAsia" w:hAnsiTheme="minorHAnsi" w:cstheme="minorBidi"/>
              <w:noProof/>
              <w:sz w:val="22"/>
              <w:szCs w:val="22"/>
              <w:lang w:eastAsia="de-CH"/>
            </w:rPr>
          </w:pPr>
          <w:hyperlink w:anchor="_Toc103938759" w:history="1">
            <w:r w:rsidR="001B08D7" w:rsidRPr="00662301">
              <w:rPr>
                <w:rStyle w:val="Hyperlink"/>
                <w:noProof/>
              </w:rPr>
              <w:t>1.5.2.</w:t>
            </w:r>
            <w:r w:rsidR="001B08D7">
              <w:rPr>
                <w:rFonts w:asciiTheme="minorHAnsi" w:eastAsiaTheme="minorEastAsia" w:hAnsiTheme="minorHAnsi" w:cstheme="minorBidi"/>
                <w:noProof/>
                <w:sz w:val="22"/>
                <w:szCs w:val="22"/>
                <w:lang w:eastAsia="de-CH"/>
              </w:rPr>
              <w:tab/>
            </w:r>
            <w:r w:rsidR="001B08D7" w:rsidRPr="00662301">
              <w:rPr>
                <w:rStyle w:val="Hyperlink"/>
                <w:noProof/>
              </w:rPr>
              <w:t>E-Mail-Filter</w:t>
            </w:r>
            <w:r w:rsidR="001B08D7">
              <w:rPr>
                <w:noProof/>
                <w:webHidden/>
              </w:rPr>
              <w:tab/>
            </w:r>
            <w:r w:rsidR="001B08D7">
              <w:rPr>
                <w:noProof/>
                <w:webHidden/>
              </w:rPr>
              <w:fldChar w:fldCharType="begin"/>
            </w:r>
            <w:r w:rsidR="001B08D7">
              <w:rPr>
                <w:noProof/>
                <w:webHidden/>
              </w:rPr>
              <w:instrText xml:space="preserve"> PAGEREF _Toc103938759 \h </w:instrText>
            </w:r>
            <w:r w:rsidR="001B08D7">
              <w:rPr>
                <w:noProof/>
                <w:webHidden/>
              </w:rPr>
            </w:r>
            <w:r w:rsidR="001B08D7">
              <w:rPr>
                <w:noProof/>
                <w:webHidden/>
              </w:rPr>
              <w:fldChar w:fldCharType="separate"/>
            </w:r>
            <w:r w:rsidR="001B08D7">
              <w:rPr>
                <w:noProof/>
                <w:webHidden/>
              </w:rPr>
              <w:t>8</w:t>
            </w:r>
            <w:r w:rsidR="001B08D7">
              <w:rPr>
                <w:noProof/>
                <w:webHidden/>
              </w:rPr>
              <w:fldChar w:fldCharType="end"/>
            </w:r>
          </w:hyperlink>
        </w:p>
        <w:p w14:paraId="256A73C2" w14:textId="7CA3A315" w:rsidR="001B08D7" w:rsidRDefault="00F822C3">
          <w:pPr>
            <w:pStyle w:val="TOC1"/>
            <w:rPr>
              <w:rFonts w:asciiTheme="minorHAnsi" w:eastAsiaTheme="minorEastAsia" w:hAnsiTheme="minorHAnsi" w:cstheme="minorBidi"/>
              <w:b w:val="0"/>
              <w:noProof/>
              <w:sz w:val="22"/>
              <w:szCs w:val="22"/>
              <w:lang w:eastAsia="de-CH"/>
            </w:rPr>
          </w:pPr>
          <w:hyperlink w:anchor="_Toc103938760" w:history="1">
            <w:r w:rsidR="001B08D7" w:rsidRPr="00662301">
              <w:rPr>
                <w:rStyle w:val="Hyperlink"/>
                <w:noProof/>
              </w:rPr>
              <w:t>2.</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Excel Zeiterfassung</w:t>
            </w:r>
            <w:r w:rsidR="001B08D7">
              <w:rPr>
                <w:noProof/>
                <w:webHidden/>
              </w:rPr>
              <w:tab/>
            </w:r>
            <w:r w:rsidR="001B08D7">
              <w:rPr>
                <w:noProof/>
                <w:webHidden/>
              </w:rPr>
              <w:fldChar w:fldCharType="begin"/>
            </w:r>
            <w:r w:rsidR="001B08D7">
              <w:rPr>
                <w:noProof/>
                <w:webHidden/>
              </w:rPr>
              <w:instrText xml:space="preserve"> PAGEREF _Toc103938760 \h </w:instrText>
            </w:r>
            <w:r w:rsidR="001B08D7">
              <w:rPr>
                <w:noProof/>
                <w:webHidden/>
              </w:rPr>
            </w:r>
            <w:r w:rsidR="001B08D7">
              <w:rPr>
                <w:noProof/>
                <w:webHidden/>
              </w:rPr>
              <w:fldChar w:fldCharType="separate"/>
            </w:r>
            <w:r w:rsidR="001B08D7">
              <w:rPr>
                <w:noProof/>
                <w:webHidden/>
              </w:rPr>
              <w:t>10</w:t>
            </w:r>
            <w:r w:rsidR="001B08D7">
              <w:rPr>
                <w:noProof/>
                <w:webHidden/>
              </w:rPr>
              <w:fldChar w:fldCharType="end"/>
            </w:r>
          </w:hyperlink>
        </w:p>
        <w:p w14:paraId="7FE7A7C6" w14:textId="74F4E7B0" w:rsidR="001B08D7" w:rsidRDefault="00F822C3">
          <w:pPr>
            <w:pStyle w:val="TOC2"/>
            <w:rPr>
              <w:rFonts w:asciiTheme="minorHAnsi" w:eastAsiaTheme="minorEastAsia" w:hAnsiTheme="minorHAnsi" w:cstheme="minorBidi"/>
              <w:noProof/>
              <w:sz w:val="22"/>
              <w:szCs w:val="22"/>
              <w:lang w:eastAsia="de-CH"/>
            </w:rPr>
          </w:pPr>
          <w:hyperlink w:anchor="_Toc103938761" w:history="1">
            <w:r w:rsidR="001B08D7" w:rsidRPr="00662301">
              <w:rPr>
                <w:rStyle w:val="Hyperlink"/>
                <w:noProof/>
              </w:rPr>
              <w:t>2.1.</w:t>
            </w:r>
            <w:r w:rsidR="001B08D7">
              <w:rPr>
                <w:rFonts w:asciiTheme="minorHAnsi" w:eastAsiaTheme="minorEastAsia" w:hAnsiTheme="minorHAnsi" w:cstheme="minorBidi"/>
                <w:noProof/>
                <w:sz w:val="22"/>
                <w:szCs w:val="22"/>
                <w:lang w:eastAsia="de-CH"/>
              </w:rPr>
              <w:tab/>
            </w:r>
            <w:r w:rsidR="001B08D7" w:rsidRPr="00662301">
              <w:rPr>
                <w:rStyle w:val="Hyperlink"/>
                <w:noProof/>
              </w:rPr>
              <w:t>Formeln</w:t>
            </w:r>
            <w:r w:rsidR="001B08D7">
              <w:rPr>
                <w:noProof/>
                <w:webHidden/>
              </w:rPr>
              <w:tab/>
            </w:r>
            <w:r w:rsidR="001B08D7">
              <w:rPr>
                <w:noProof/>
                <w:webHidden/>
              </w:rPr>
              <w:fldChar w:fldCharType="begin"/>
            </w:r>
            <w:r w:rsidR="001B08D7">
              <w:rPr>
                <w:noProof/>
                <w:webHidden/>
              </w:rPr>
              <w:instrText xml:space="preserve"> PAGEREF _Toc103938761 \h </w:instrText>
            </w:r>
            <w:r w:rsidR="001B08D7">
              <w:rPr>
                <w:noProof/>
                <w:webHidden/>
              </w:rPr>
            </w:r>
            <w:r w:rsidR="001B08D7">
              <w:rPr>
                <w:noProof/>
                <w:webHidden/>
              </w:rPr>
              <w:fldChar w:fldCharType="separate"/>
            </w:r>
            <w:r w:rsidR="001B08D7">
              <w:rPr>
                <w:noProof/>
                <w:webHidden/>
              </w:rPr>
              <w:t>10</w:t>
            </w:r>
            <w:r w:rsidR="001B08D7">
              <w:rPr>
                <w:noProof/>
                <w:webHidden/>
              </w:rPr>
              <w:fldChar w:fldCharType="end"/>
            </w:r>
          </w:hyperlink>
        </w:p>
        <w:p w14:paraId="751C5003" w14:textId="731FB80B" w:rsidR="001B08D7" w:rsidRDefault="00F822C3">
          <w:pPr>
            <w:pStyle w:val="TOC3"/>
            <w:rPr>
              <w:rFonts w:asciiTheme="minorHAnsi" w:eastAsiaTheme="minorEastAsia" w:hAnsiTheme="minorHAnsi" w:cstheme="minorBidi"/>
              <w:noProof/>
              <w:sz w:val="22"/>
              <w:szCs w:val="22"/>
              <w:lang w:eastAsia="de-CH"/>
            </w:rPr>
          </w:pPr>
          <w:hyperlink w:anchor="_Toc103938762" w:history="1">
            <w:r w:rsidR="001B08D7" w:rsidRPr="00662301">
              <w:rPr>
                <w:rStyle w:val="Hyperlink"/>
                <w:noProof/>
              </w:rPr>
              <w:t>2.1.1.</w:t>
            </w:r>
            <w:r w:rsidR="001B08D7">
              <w:rPr>
                <w:rFonts w:asciiTheme="minorHAnsi" w:eastAsiaTheme="minorEastAsia" w:hAnsiTheme="minorHAnsi" w:cstheme="minorBidi"/>
                <w:noProof/>
                <w:sz w:val="22"/>
                <w:szCs w:val="22"/>
                <w:lang w:eastAsia="de-CH"/>
              </w:rPr>
              <w:tab/>
            </w:r>
            <w:r w:rsidR="001B08D7" w:rsidRPr="00662301">
              <w:rPr>
                <w:rStyle w:val="Hyperlink"/>
                <w:noProof/>
              </w:rPr>
              <w:t>BEREICH.VERSCHIEBEN</w:t>
            </w:r>
            <w:r w:rsidR="001B08D7">
              <w:rPr>
                <w:noProof/>
                <w:webHidden/>
              </w:rPr>
              <w:tab/>
            </w:r>
            <w:r w:rsidR="001B08D7">
              <w:rPr>
                <w:noProof/>
                <w:webHidden/>
              </w:rPr>
              <w:fldChar w:fldCharType="begin"/>
            </w:r>
            <w:r w:rsidR="001B08D7">
              <w:rPr>
                <w:noProof/>
                <w:webHidden/>
              </w:rPr>
              <w:instrText xml:space="preserve"> PAGEREF _Toc103938762 \h </w:instrText>
            </w:r>
            <w:r w:rsidR="001B08D7">
              <w:rPr>
                <w:noProof/>
                <w:webHidden/>
              </w:rPr>
            </w:r>
            <w:r w:rsidR="001B08D7">
              <w:rPr>
                <w:noProof/>
                <w:webHidden/>
              </w:rPr>
              <w:fldChar w:fldCharType="separate"/>
            </w:r>
            <w:r w:rsidR="001B08D7">
              <w:rPr>
                <w:noProof/>
                <w:webHidden/>
              </w:rPr>
              <w:t>10</w:t>
            </w:r>
            <w:r w:rsidR="001B08D7">
              <w:rPr>
                <w:noProof/>
                <w:webHidden/>
              </w:rPr>
              <w:fldChar w:fldCharType="end"/>
            </w:r>
          </w:hyperlink>
        </w:p>
        <w:p w14:paraId="5A36714F" w14:textId="617AF384" w:rsidR="001B08D7" w:rsidRDefault="00F822C3">
          <w:pPr>
            <w:pStyle w:val="TOC3"/>
            <w:rPr>
              <w:rFonts w:asciiTheme="minorHAnsi" w:eastAsiaTheme="minorEastAsia" w:hAnsiTheme="minorHAnsi" w:cstheme="minorBidi"/>
              <w:noProof/>
              <w:sz w:val="22"/>
              <w:szCs w:val="22"/>
              <w:lang w:eastAsia="de-CH"/>
            </w:rPr>
          </w:pPr>
          <w:hyperlink w:anchor="_Toc103938763" w:history="1">
            <w:r w:rsidR="001B08D7" w:rsidRPr="00662301">
              <w:rPr>
                <w:rStyle w:val="Hyperlink"/>
                <w:noProof/>
              </w:rPr>
              <w:t>2.1.2.</w:t>
            </w:r>
            <w:r w:rsidR="001B08D7">
              <w:rPr>
                <w:rFonts w:asciiTheme="minorHAnsi" w:eastAsiaTheme="minorEastAsia" w:hAnsiTheme="minorHAnsi" w:cstheme="minorBidi"/>
                <w:noProof/>
                <w:sz w:val="22"/>
                <w:szCs w:val="22"/>
                <w:lang w:eastAsia="de-CH"/>
              </w:rPr>
              <w:tab/>
            </w:r>
            <w:r w:rsidR="001B08D7" w:rsidRPr="00662301">
              <w:rPr>
                <w:rStyle w:val="Hyperlink"/>
                <w:noProof/>
              </w:rPr>
              <w:t>ANZAHL/ANZAHLLEEREZELLEN</w:t>
            </w:r>
            <w:r w:rsidR="001B08D7">
              <w:rPr>
                <w:noProof/>
                <w:webHidden/>
              </w:rPr>
              <w:tab/>
            </w:r>
            <w:r w:rsidR="001B08D7">
              <w:rPr>
                <w:noProof/>
                <w:webHidden/>
              </w:rPr>
              <w:fldChar w:fldCharType="begin"/>
            </w:r>
            <w:r w:rsidR="001B08D7">
              <w:rPr>
                <w:noProof/>
                <w:webHidden/>
              </w:rPr>
              <w:instrText xml:space="preserve"> PAGEREF _Toc103938763 \h </w:instrText>
            </w:r>
            <w:r w:rsidR="001B08D7">
              <w:rPr>
                <w:noProof/>
                <w:webHidden/>
              </w:rPr>
            </w:r>
            <w:r w:rsidR="001B08D7">
              <w:rPr>
                <w:noProof/>
                <w:webHidden/>
              </w:rPr>
              <w:fldChar w:fldCharType="separate"/>
            </w:r>
            <w:r w:rsidR="001B08D7">
              <w:rPr>
                <w:noProof/>
                <w:webHidden/>
              </w:rPr>
              <w:t>11</w:t>
            </w:r>
            <w:r w:rsidR="001B08D7">
              <w:rPr>
                <w:noProof/>
                <w:webHidden/>
              </w:rPr>
              <w:fldChar w:fldCharType="end"/>
            </w:r>
          </w:hyperlink>
        </w:p>
        <w:p w14:paraId="75A5C507" w14:textId="2B457F55" w:rsidR="001B08D7" w:rsidRDefault="00F822C3">
          <w:pPr>
            <w:pStyle w:val="TOC3"/>
            <w:rPr>
              <w:rFonts w:asciiTheme="minorHAnsi" w:eastAsiaTheme="minorEastAsia" w:hAnsiTheme="minorHAnsi" w:cstheme="minorBidi"/>
              <w:noProof/>
              <w:sz w:val="22"/>
              <w:szCs w:val="22"/>
              <w:lang w:eastAsia="de-CH"/>
            </w:rPr>
          </w:pPr>
          <w:hyperlink w:anchor="_Toc103938764" w:history="1">
            <w:r w:rsidR="001B08D7" w:rsidRPr="00662301">
              <w:rPr>
                <w:rStyle w:val="Hyperlink"/>
                <w:noProof/>
              </w:rPr>
              <w:t>2.1.3.</w:t>
            </w:r>
            <w:r w:rsidR="001B08D7">
              <w:rPr>
                <w:rFonts w:asciiTheme="minorHAnsi" w:eastAsiaTheme="minorEastAsia" w:hAnsiTheme="minorHAnsi" w:cstheme="minorBidi"/>
                <w:noProof/>
                <w:sz w:val="22"/>
                <w:szCs w:val="22"/>
                <w:lang w:eastAsia="de-CH"/>
              </w:rPr>
              <w:tab/>
            </w:r>
            <w:r w:rsidR="001B08D7" w:rsidRPr="00662301">
              <w:rPr>
                <w:rStyle w:val="Hyperlink"/>
                <w:noProof/>
              </w:rPr>
              <w:t>WENN</w:t>
            </w:r>
            <w:r w:rsidR="001B08D7">
              <w:rPr>
                <w:noProof/>
                <w:webHidden/>
              </w:rPr>
              <w:tab/>
            </w:r>
            <w:r w:rsidR="001B08D7">
              <w:rPr>
                <w:noProof/>
                <w:webHidden/>
              </w:rPr>
              <w:fldChar w:fldCharType="begin"/>
            </w:r>
            <w:r w:rsidR="001B08D7">
              <w:rPr>
                <w:noProof/>
                <w:webHidden/>
              </w:rPr>
              <w:instrText xml:space="preserve"> PAGEREF _Toc103938764 \h </w:instrText>
            </w:r>
            <w:r w:rsidR="001B08D7">
              <w:rPr>
                <w:noProof/>
                <w:webHidden/>
              </w:rPr>
            </w:r>
            <w:r w:rsidR="001B08D7">
              <w:rPr>
                <w:noProof/>
                <w:webHidden/>
              </w:rPr>
              <w:fldChar w:fldCharType="separate"/>
            </w:r>
            <w:r w:rsidR="001B08D7">
              <w:rPr>
                <w:noProof/>
                <w:webHidden/>
              </w:rPr>
              <w:t>12</w:t>
            </w:r>
            <w:r w:rsidR="001B08D7">
              <w:rPr>
                <w:noProof/>
                <w:webHidden/>
              </w:rPr>
              <w:fldChar w:fldCharType="end"/>
            </w:r>
          </w:hyperlink>
        </w:p>
        <w:p w14:paraId="73849BDF" w14:textId="01EA4F68" w:rsidR="001B08D7" w:rsidRDefault="00F822C3">
          <w:pPr>
            <w:pStyle w:val="TOC3"/>
            <w:rPr>
              <w:rFonts w:asciiTheme="minorHAnsi" w:eastAsiaTheme="minorEastAsia" w:hAnsiTheme="minorHAnsi" w:cstheme="minorBidi"/>
              <w:noProof/>
              <w:sz w:val="22"/>
              <w:szCs w:val="22"/>
              <w:lang w:eastAsia="de-CH"/>
            </w:rPr>
          </w:pPr>
          <w:hyperlink w:anchor="_Toc103938765" w:history="1">
            <w:r w:rsidR="001B08D7" w:rsidRPr="00662301">
              <w:rPr>
                <w:rStyle w:val="Hyperlink"/>
                <w:noProof/>
              </w:rPr>
              <w:t>2.1.4.</w:t>
            </w:r>
            <w:r w:rsidR="001B08D7">
              <w:rPr>
                <w:rFonts w:asciiTheme="minorHAnsi" w:eastAsiaTheme="minorEastAsia" w:hAnsiTheme="minorHAnsi" w:cstheme="minorBidi"/>
                <w:noProof/>
                <w:sz w:val="22"/>
                <w:szCs w:val="22"/>
                <w:lang w:eastAsia="de-CH"/>
              </w:rPr>
              <w:tab/>
            </w:r>
            <w:r w:rsidR="001B08D7" w:rsidRPr="00662301">
              <w:rPr>
                <w:rStyle w:val="Hyperlink"/>
                <w:noProof/>
              </w:rPr>
              <w:t>INDEX</w:t>
            </w:r>
            <w:r w:rsidR="001B08D7">
              <w:rPr>
                <w:noProof/>
                <w:webHidden/>
              </w:rPr>
              <w:tab/>
            </w:r>
            <w:r w:rsidR="001B08D7">
              <w:rPr>
                <w:noProof/>
                <w:webHidden/>
              </w:rPr>
              <w:fldChar w:fldCharType="begin"/>
            </w:r>
            <w:r w:rsidR="001B08D7">
              <w:rPr>
                <w:noProof/>
                <w:webHidden/>
              </w:rPr>
              <w:instrText xml:space="preserve"> PAGEREF _Toc103938765 \h </w:instrText>
            </w:r>
            <w:r w:rsidR="001B08D7">
              <w:rPr>
                <w:noProof/>
                <w:webHidden/>
              </w:rPr>
            </w:r>
            <w:r w:rsidR="001B08D7">
              <w:rPr>
                <w:noProof/>
                <w:webHidden/>
              </w:rPr>
              <w:fldChar w:fldCharType="separate"/>
            </w:r>
            <w:r w:rsidR="001B08D7">
              <w:rPr>
                <w:noProof/>
                <w:webHidden/>
              </w:rPr>
              <w:t>12</w:t>
            </w:r>
            <w:r w:rsidR="001B08D7">
              <w:rPr>
                <w:noProof/>
                <w:webHidden/>
              </w:rPr>
              <w:fldChar w:fldCharType="end"/>
            </w:r>
          </w:hyperlink>
        </w:p>
        <w:p w14:paraId="415C9D71" w14:textId="2D409EE4" w:rsidR="001B08D7" w:rsidRDefault="00F822C3">
          <w:pPr>
            <w:pStyle w:val="TOC2"/>
            <w:rPr>
              <w:rFonts w:asciiTheme="minorHAnsi" w:eastAsiaTheme="minorEastAsia" w:hAnsiTheme="minorHAnsi" w:cstheme="minorBidi"/>
              <w:noProof/>
              <w:sz w:val="22"/>
              <w:szCs w:val="22"/>
              <w:lang w:eastAsia="de-CH"/>
            </w:rPr>
          </w:pPr>
          <w:hyperlink w:anchor="_Toc103938766" w:history="1">
            <w:r w:rsidR="001B08D7" w:rsidRPr="00662301">
              <w:rPr>
                <w:rStyle w:val="Hyperlink"/>
                <w:noProof/>
              </w:rPr>
              <w:t>2.2.</w:t>
            </w:r>
            <w:r w:rsidR="001B08D7">
              <w:rPr>
                <w:rFonts w:asciiTheme="minorHAnsi" w:eastAsiaTheme="minorEastAsia" w:hAnsiTheme="minorHAnsi" w:cstheme="minorBidi"/>
                <w:noProof/>
                <w:sz w:val="22"/>
                <w:szCs w:val="22"/>
                <w:lang w:eastAsia="de-CH"/>
              </w:rPr>
              <w:tab/>
            </w:r>
            <w:r w:rsidR="001B08D7" w:rsidRPr="00662301">
              <w:rPr>
                <w:rStyle w:val="Hyperlink"/>
                <w:noProof/>
              </w:rPr>
              <w:t>Die Zeiterfassung</w:t>
            </w:r>
            <w:r w:rsidR="001B08D7">
              <w:rPr>
                <w:noProof/>
                <w:webHidden/>
              </w:rPr>
              <w:tab/>
            </w:r>
            <w:r w:rsidR="001B08D7">
              <w:rPr>
                <w:noProof/>
                <w:webHidden/>
              </w:rPr>
              <w:fldChar w:fldCharType="begin"/>
            </w:r>
            <w:r w:rsidR="001B08D7">
              <w:rPr>
                <w:noProof/>
                <w:webHidden/>
              </w:rPr>
              <w:instrText xml:space="preserve"> PAGEREF _Toc103938766 \h </w:instrText>
            </w:r>
            <w:r w:rsidR="001B08D7">
              <w:rPr>
                <w:noProof/>
                <w:webHidden/>
              </w:rPr>
            </w:r>
            <w:r w:rsidR="001B08D7">
              <w:rPr>
                <w:noProof/>
                <w:webHidden/>
              </w:rPr>
              <w:fldChar w:fldCharType="separate"/>
            </w:r>
            <w:r w:rsidR="001B08D7">
              <w:rPr>
                <w:noProof/>
                <w:webHidden/>
              </w:rPr>
              <w:t>12</w:t>
            </w:r>
            <w:r w:rsidR="001B08D7">
              <w:rPr>
                <w:noProof/>
                <w:webHidden/>
              </w:rPr>
              <w:fldChar w:fldCharType="end"/>
            </w:r>
          </w:hyperlink>
        </w:p>
        <w:p w14:paraId="1910D364" w14:textId="1101ADB6" w:rsidR="001B08D7" w:rsidRDefault="00F822C3">
          <w:pPr>
            <w:pStyle w:val="TOC1"/>
            <w:rPr>
              <w:rFonts w:asciiTheme="minorHAnsi" w:eastAsiaTheme="minorEastAsia" w:hAnsiTheme="minorHAnsi" w:cstheme="minorBidi"/>
              <w:b w:val="0"/>
              <w:noProof/>
              <w:sz w:val="22"/>
              <w:szCs w:val="22"/>
              <w:lang w:eastAsia="de-CH"/>
            </w:rPr>
          </w:pPr>
          <w:hyperlink w:anchor="_Toc103938767" w:history="1">
            <w:r w:rsidR="001B08D7" w:rsidRPr="00662301">
              <w:rPr>
                <w:rStyle w:val="Hyperlink"/>
                <w:noProof/>
              </w:rPr>
              <w:t>3.</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Datei Manager Suchkriterien</w:t>
            </w:r>
            <w:r w:rsidR="001B08D7">
              <w:rPr>
                <w:noProof/>
                <w:webHidden/>
              </w:rPr>
              <w:tab/>
            </w:r>
            <w:r w:rsidR="001B08D7">
              <w:rPr>
                <w:noProof/>
                <w:webHidden/>
              </w:rPr>
              <w:fldChar w:fldCharType="begin"/>
            </w:r>
            <w:r w:rsidR="001B08D7">
              <w:rPr>
                <w:noProof/>
                <w:webHidden/>
              </w:rPr>
              <w:instrText xml:space="preserve"> PAGEREF _Toc103938767 \h </w:instrText>
            </w:r>
            <w:r w:rsidR="001B08D7">
              <w:rPr>
                <w:noProof/>
                <w:webHidden/>
              </w:rPr>
            </w:r>
            <w:r w:rsidR="001B08D7">
              <w:rPr>
                <w:noProof/>
                <w:webHidden/>
              </w:rPr>
              <w:fldChar w:fldCharType="separate"/>
            </w:r>
            <w:r w:rsidR="001B08D7">
              <w:rPr>
                <w:noProof/>
                <w:webHidden/>
              </w:rPr>
              <w:t>14</w:t>
            </w:r>
            <w:r w:rsidR="001B08D7">
              <w:rPr>
                <w:noProof/>
                <w:webHidden/>
              </w:rPr>
              <w:fldChar w:fldCharType="end"/>
            </w:r>
          </w:hyperlink>
        </w:p>
        <w:p w14:paraId="358A66EA" w14:textId="586A68E6" w:rsidR="001B08D7" w:rsidRDefault="00F822C3">
          <w:pPr>
            <w:pStyle w:val="TOC1"/>
            <w:rPr>
              <w:rFonts w:asciiTheme="minorHAnsi" w:eastAsiaTheme="minorEastAsia" w:hAnsiTheme="minorHAnsi" w:cstheme="minorBidi"/>
              <w:b w:val="0"/>
              <w:noProof/>
              <w:sz w:val="22"/>
              <w:szCs w:val="22"/>
              <w:lang w:eastAsia="de-CH"/>
            </w:rPr>
          </w:pPr>
          <w:hyperlink w:anchor="_Toc103938768" w:history="1">
            <w:r w:rsidR="001B08D7" w:rsidRPr="00662301">
              <w:rPr>
                <w:rStyle w:val="Hyperlink"/>
                <w:noProof/>
              </w:rPr>
              <w:t>4.</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BitLocker</w:t>
            </w:r>
            <w:r w:rsidR="001B08D7">
              <w:rPr>
                <w:noProof/>
                <w:webHidden/>
              </w:rPr>
              <w:tab/>
            </w:r>
            <w:r w:rsidR="001B08D7">
              <w:rPr>
                <w:noProof/>
                <w:webHidden/>
              </w:rPr>
              <w:fldChar w:fldCharType="begin"/>
            </w:r>
            <w:r w:rsidR="001B08D7">
              <w:rPr>
                <w:noProof/>
                <w:webHidden/>
              </w:rPr>
              <w:instrText xml:space="preserve"> PAGEREF _Toc103938768 \h </w:instrText>
            </w:r>
            <w:r w:rsidR="001B08D7">
              <w:rPr>
                <w:noProof/>
                <w:webHidden/>
              </w:rPr>
            </w:r>
            <w:r w:rsidR="001B08D7">
              <w:rPr>
                <w:noProof/>
                <w:webHidden/>
              </w:rPr>
              <w:fldChar w:fldCharType="separate"/>
            </w:r>
            <w:r w:rsidR="001B08D7">
              <w:rPr>
                <w:noProof/>
                <w:webHidden/>
              </w:rPr>
              <w:t>15</w:t>
            </w:r>
            <w:r w:rsidR="001B08D7">
              <w:rPr>
                <w:noProof/>
                <w:webHidden/>
              </w:rPr>
              <w:fldChar w:fldCharType="end"/>
            </w:r>
          </w:hyperlink>
        </w:p>
        <w:p w14:paraId="199AF2B5" w14:textId="61FB1DDA" w:rsidR="001B08D7" w:rsidRDefault="00F822C3">
          <w:pPr>
            <w:pStyle w:val="TOC2"/>
            <w:rPr>
              <w:rFonts w:asciiTheme="minorHAnsi" w:eastAsiaTheme="minorEastAsia" w:hAnsiTheme="minorHAnsi" w:cstheme="minorBidi"/>
              <w:noProof/>
              <w:sz w:val="22"/>
              <w:szCs w:val="22"/>
              <w:lang w:eastAsia="de-CH"/>
            </w:rPr>
          </w:pPr>
          <w:hyperlink w:anchor="_Toc103938769" w:history="1">
            <w:r w:rsidR="001B08D7" w:rsidRPr="00662301">
              <w:rPr>
                <w:rStyle w:val="Hyperlink"/>
                <w:noProof/>
              </w:rPr>
              <w:t>4.1.</w:t>
            </w:r>
            <w:r w:rsidR="001B08D7">
              <w:rPr>
                <w:rFonts w:asciiTheme="minorHAnsi" w:eastAsiaTheme="minorEastAsia" w:hAnsiTheme="minorHAnsi" w:cstheme="minorBidi"/>
                <w:noProof/>
                <w:sz w:val="22"/>
                <w:szCs w:val="22"/>
                <w:lang w:eastAsia="de-CH"/>
              </w:rPr>
              <w:tab/>
            </w:r>
            <w:r w:rsidR="001B08D7" w:rsidRPr="00662301">
              <w:rPr>
                <w:rStyle w:val="Hyperlink"/>
                <w:noProof/>
              </w:rPr>
              <w:t>Sicherheit</w:t>
            </w:r>
            <w:r w:rsidR="001B08D7">
              <w:rPr>
                <w:noProof/>
                <w:webHidden/>
              </w:rPr>
              <w:tab/>
            </w:r>
            <w:r w:rsidR="001B08D7">
              <w:rPr>
                <w:noProof/>
                <w:webHidden/>
              </w:rPr>
              <w:fldChar w:fldCharType="begin"/>
            </w:r>
            <w:r w:rsidR="001B08D7">
              <w:rPr>
                <w:noProof/>
                <w:webHidden/>
              </w:rPr>
              <w:instrText xml:space="preserve"> PAGEREF _Toc103938769 \h </w:instrText>
            </w:r>
            <w:r w:rsidR="001B08D7">
              <w:rPr>
                <w:noProof/>
                <w:webHidden/>
              </w:rPr>
            </w:r>
            <w:r w:rsidR="001B08D7">
              <w:rPr>
                <w:noProof/>
                <w:webHidden/>
              </w:rPr>
              <w:fldChar w:fldCharType="separate"/>
            </w:r>
            <w:r w:rsidR="001B08D7">
              <w:rPr>
                <w:noProof/>
                <w:webHidden/>
              </w:rPr>
              <w:t>15</w:t>
            </w:r>
            <w:r w:rsidR="001B08D7">
              <w:rPr>
                <w:noProof/>
                <w:webHidden/>
              </w:rPr>
              <w:fldChar w:fldCharType="end"/>
            </w:r>
          </w:hyperlink>
        </w:p>
        <w:p w14:paraId="685DB91B" w14:textId="26093A9E" w:rsidR="001B08D7" w:rsidRDefault="00F822C3">
          <w:pPr>
            <w:pStyle w:val="TOC2"/>
            <w:rPr>
              <w:rFonts w:asciiTheme="minorHAnsi" w:eastAsiaTheme="minorEastAsia" w:hAnsiTheme="minorHAnsi" w:cstheme="minorBidi"/>
              <w:noProof/>
              <w:sz w:val="22"/>
              <w:szCs w:val="22"/>
              <w:lang w:eastAsia="de-CH"/>
            </w:rPr>
          </w:pPr>
          <w:hyperlink w:anchor="_Toc103938770" w:history="1">
            <w:r w:rsidR="001B08D7" w:rsidRPr="00662301">
              <w:rPr>
                <w:rStyle w:val="Hyperlink"/>
                <w:noProof/>
              </w:rPr>
              <w:t>4.2.</w:t>
            </w:r>
            <w:r w:rsidR="001B08D7">
              <w:rPr>
                <w:rFonts w:asciiTheme="minorHAnsi" w:eastAsiaTheme="minorEastAsia" w:hAnsiTheme="minorHAnsi" w:cstheme="minorBidi"/>
                <w:noProof/>
                <w:sz w:val="22"/>
                <w:szCs w:val="22"/>
                <w:lang w:eastAsia="de-CH"/>
              </w:rPr>
              <w:tab/>
            </w:r>
            <w:r w:rsidR="001B08D7" w:rsidRPr="00662301">
              <w:rPr>
                <w:rStyle w:val="Hyperlink"/>
                <w:noProof/>
              </w:rPr>
              <w:t>Installation</w:t>
            </w:r>
            <w:r w:rsidR="001B08D7">
              <w:rPr>
                <w:noProof/>
                <w:webHidden/>
              </w:rPr>
              <w:tab/>
            </w:r>
            <w:r w:rsidR="001B08D7">
              <w:rPr>
                <w:noProof/>
                <w:webHidden/>
              </w:rPr>
              <w:fldChar w:fldCharType="begin"/>
            </w:r>
            <w:r w:rsidR="001B08D7">
              <w:rPr>
                <w:noProof/>
                <w:webHidden/>
              </w:rPr>
              <w:instrText xml:space="preserve"> PAGEREF _Toc103938770 \h </w:instrText>
            </w:r>
            <w:r w:rsidR="001B08D7">
              <w:rPr>
                <w:noProof/>
                <w:webHidden/>
              </w:rPr>
            </w:r>
            <w:r w:rsidR="001B08D7">
              <w:rPr>
                <w:noProof/>
                <w:webHidden/>
              </w:rPr>
              <w:fldChar w:fldCharType="separate"/>
            </w:r>
            <w:r w:rsidR="001B08D7">
              <w:rPr>
                <w:noProof/>
                <w:webHidden/>
              </w:rPr>
              <w:t>15</w:t>
            </w:r>
            <w:r w:rsidR="001B08D7">
              <w:rPr>
                <w:noProof/>
                <w:webHidden/>
              </w:rPr>
              <w:fldChar w:fldCharType="end"/>
            </w:r>
          </w:hyperlink>
        </w:p>
        <w:p w14:paraId="6E933937" w14:textId="465403B7" w:rsidR="001B08D7" w:rsidRDefault="00F822C3">
          <w:pPr>
            <w:pStyle w:val="TOC1"/>
            <w:rPr>
              <w:rFonts w:asciiTheme="minorHAnsi" w:eastAsiaTheme="minorEastAsia" w:hAnsiTheme="minorHAnsi" w:cstheme="minorBidi"/>
              <w:b w:val="0"/>
              <w:noProof/>
              <w:sz w:val="22"/>
              <w:szCs w:val="22"/>
              <w:lang w:eastAsia="de-CH"/>
            </w:rPr>
          </w:pPr>
          <w:hyperlink w:anchor="_Toc103938771" w:history="1">
            <w:r w:rsidR="001B08D7" w:rsidRPr="00662301">
              <w:rPr>
                <w:rStyle w:val="Hyperlink"/>
                <w:noProof/>
              </w:rPr>
              <w:t>5.</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PowerShell</w:t>
            </w:r>
            <w:r w:rsidR="001B08D7">
              <w:rPr>
                <w:noProof/>
                <w:webHidden/>
              </w:rPr>
              <w:tab/>
            </w:r>
            <w:r w:rsidR="001B08D7">
              <w:rPr>
                <w:noProof/>
                <w:webHidden/>
              </w:rPr>
              <w:fldChar w:fldCharType="begin"/>
            </w:r>
            <w:r w:rsidR="001B08D7">
              <w:rPr>
                <w:noProof/>
                <w:webHidden/>
              </w:rPr>
              <w:instrText xml:space="preserve"> PAGEREF _Toc103938771 \h </w:instrText>
            </w:r>
            <w:r w:rsidR="001B08D7">
              <w:rPr>
                <w:noProof/>
                <w:webHidden/>
              </w:rPr>
            </w:r>
            <w:r w:rsidR="001B08D7">
              <w:rPr>
                <w:noProof/>
                <w:webHidden/>
              </w:rPr>
              <w:fldChar w:fldCharType="separate"/>
            </w:r>
            <w:r w:rsidR="001B08D7">
              <w:rPr>
                <w:noProof/>
                <w:webHidden/>
              </w:rPr>
              <w:t>17</w:t>
            </w:r>
            <w:r w:rsidR="001B08D7">
              <w:rPr>
                <w:noProof/>
                <w:webHidden/>
              </w:rPr>
              <w:fldChar w:fldCharType="end"/>
            </w:r>
          </w:hyperlink>
        </w:p>
        <w:p w14:paraId="2106EF37" w14:textId="1EF2955A" w:rsidR="001B08D7" w:rsidRDefault="00F822C3">
          <w:pPr>
            <w:pStyle w:val="TOC2"/>
            <w:rPr>
              <w:rFonts w:asciiTheme="minorHAnsi" w:eastAsiaTheme="minorEastAsia" w:hAnsiTheme="minorHAnsi" w:cstheme="minorBidi"/>
              <w:noProof/>
              <w:sz w:val="22"/>
              <w:szCs w:val="22"/>
              <w:lang w:eastAsia="de-CH"/>
            </w:rPr>
          </w:pPr>
          <w:hyperlink w:anchor="_Toc103938772" w:history="1">
            <w:r w:rsidR="001B08D7" w:rsidRPr="00662301">
              <w:rPr>
                <w:rStyle w:val="Hyperlink"/>
                <w:noProof/>
              </w:rPr>
              <w:t>5.1.</w:t>
            </w:r>
            <w:r w:rsidR="001B08D7">
              <w:rPr>
                <w:rFonts w:asciiTheme="minorHAnsi" w:eastAsiaTheme="minorEastAsia" w:hAnsiTheme="minorHAnsi" w:cstheme="minorBidi"/>
                <w:noProof/>
                <w:sz w:val="22"/>
                <w:szCs w:val="22"/>
                <w:lang w:eastAsia="de-CH"/>
              </w:rPr>
              <w:tab/>
            </w:r>
            <w:r w:rsidR="001B08D7" w:rsidRPr="00662301">
              <w:rPr>
                <w:rStyle w:val="Hyperlink"/>
                <w:noProof/>
              </w:rPr>
              <w:t>PowerShell ISE</w:t>
            </w:r>
            <w:r w:rsidR="001B08D7">
              <w:rPr>
                <w:noProof/>
                <w:webHidden/>
              </w:rPr>
              <w:tab/>
            </w:r>
            <w:r w:rsidR="001B08D7">
              <w:rPr>
                <w:noProof/>
                <w:webHidden/>
              </w:rPr>
              <w:fldChar w:fldCharType="begin"/>
            </w:r>
            <w:r w:rsidR="001B08D7">
              <w:rPr>
                <w:noProof/>
                <w:webHidden/>
              </w:rPr>
              <w:instrText xml:space="preserve"> PAGEREF _Toc103938772 \h </w:instrText>
            </w:r>
            <w:r w:rsidR="001B08D7">
              <w:rPr>
                <w:noProof/>
                <w:webHidden/>
              </w:rPr>
            </w:r>
            <w:r w:rsidR="001B08D7">
              <w:rPr>
                <w:noProof/>
                <w:webHidden/>
              </w:rPr>
              <w:fldChar w:fldCharType="separate"/>
            </w:r>
            <w:r w:rsidR="001B08D7">
              <w:rPr>
                <w:noProof/>
                <w:webHidden/>
              </w:rPr>
              <w:t>17</w:t>
            </w:r>
            <w:r w:rsidR="001B08D7">
              <w:rPr>
                <w:noProof/>
                <w:webHidden/>
              </w:rPr>
              <w:fldChar w:fldCharType="end"/>
            </w:r>
          </w:hyperlink>
        </w:p>
        <w:p w14:paraId="2213CAC1" w14:textId="43ED2737" w:rsidR="001B08D7" w:rsidRDefault="00F822C3">
          <w:pPr>
            <w:pStyle w:val="TOC2"/>
            <w:rPr>
              <w:rFonts w:asciiTheme="minorHAnsi" w:eastAsiaTheme="minorEastAsia" w:hAnsiTheme="minorHAnsi" w:cstheme="minorBidi"/>
              <w:noProof/>
              <w:sz w:val="22"/>
              <w:szCs w:val="22"/>
              <w:lang w:eastAsia="de-CH"/>
            </w:rPr>
          </w:pPr>
          <w:hyperlink w:anchor="_Toc103938773" w:history="1">
            <w:r w:rsidR="001B08D7" w:rsidRPr="00662301">
              <w:rPr>
                <w:rStyle w:val="Hyperlink"/>
                <w:noProof/>
              </w:rPr>
              <w:t>5.2.</w:t>
            </w:r>
            <w:r w:rsidR="001B08D7">
              <w:rPr>
                <w:rFonts w:asciiTheme="minorHAnsi" w:eastAsiaTheme="minorEastAsia" w:hAnsiTheme="minorHAnsi" w:cstheme="minorBidi"/>
                <w:noProof/>
                <w:sz w:val="22"/>
                <w:szCs w:val="22"/>
                <w:lang w:eastAsia="de-CH"/>
              </w:rPr>
              <w:tab/>
            </w:r>
            <w:r w:rsidR="001B08D7" w:rsidRPr="00662301">
              <w:rPr>
                <w:rStyle w:val="Hyperlink"/>
                <w:noProof/>
              </w:rPr>
              <w:t>Taschenrechner in PowerShell</w:t>
            </w:r>
            <w:r w:rsidR="001B08D7">
              <w:rPr>
                <w:noProof/>
                <w:webHidden/>
              </w:rPr>
              <w:tab/>
            </w:r>
            <w:r w:rsidR="001B08D7">
              <w:rPr>
                <w:noProof/>
                <w:webHidden/>
              </w:rPr>
              <w:fldChar w:fldCharType="begin"/>
            </w:r>
            <w:r w:rsidR="001B08D7">
              <w:rPr>
                <w:noProof/>
                <w:webHidden/>
              </w:rPr>
              <w:instrText xml:space="preserve"> PAGEREF _Toc103938773 \h </w:instrText>
            </w:r>
            <w:r w:rsidR="001B08D7">
              <w:rPr>
                <w:noProof/>
                <w:webHidden/>
              </w:rPr>
            </w:r>
            <w:r w:rsidR="001B08D7">
              <w:rPr>
                <w:noProof/>
                <w:webHidden/>
              </w:rPr>
              <w:fldChar w:fldCharType="separate"/>
            </w:r>
            <w:r w:rsidR="001B08D7">
              <w:rPr>
                <w:noProof/>
                <w:webHidden/>
              </w:rPr>
              <w:t>18</w:t>
            </w:r>
            <w:r w:rsidR="001B08D7">
              <w:rPr>
                <w:noProof/>
                <w:webHidden/>
              </w:rPr>
              <w:fldChar w:fldCharType="end"/>
            </w:r>
          </w:hyperlink>
        </w:p>
        <w:p w14:paraId="6C56034F" w14:textId="0D47B2E5" w:rsidR="001B08D7" w:rsidRDefault="00F822C3">
          <w:pPr>
            <w:pStyle w:val="TOC3"/>
            <w:rPr>
              <w:rFonts w:asciiTheme="minorHAnsi" w:eastAsiaTheme="minorEastAsia" w:hAnsiTheme="minorHAnsi" w:cstheme="minorBidi"/>
              <w:noProof/>
              <w:sz w:val="22"/>
              <w:szCs w:val="22"/>
              <w:lang w:eastAsia="de-CH"/>
            </w:rPr>
          </w:pPr>
          <w:hyperlink w:anchor="_Toc103938774" w:history="1">
            <w:r w:rsidR="001B08D7" w:rsidRPr="00662301">
              <w:rPr>
                <w:rStyle w:val="Hyperlink"/>
                <w:noProof/>
              </w:rPr>
              <w:t>5.2.1.</w:t>
            </w:r>
            <w:r w:rsidR="001B08D7">
              <w:rPr>
                <w:rFonts w:asciiTheme="minorHAnsi" w:eastAsiaTheme="minorEastAsia" w:hAnsiTheme="minorHAnsi" w:cstheme="minorBidi"/>
                <w:noProof/>
                <w:sz w:val="22"/>
                <w:szCs w:val="22"/>
                <w:lang w:eastAsia="de-CH"/>
              </w:rPr>
              <w:tab/>
            </w:r>
            <w:r w:rsidR="001B08D7" w:rsidRPr="00662301">
              <w:rPr>
                <w:rStyle w:val="Hyperlink"/>
                <w:noProof/>
              </w:rPr>
              <w:t>Erste Schritte</w:t>
            </w:r>
            <w:r w:rsidR="001B08D7">
              <w:rPr>
                <w:noProof/>
                <w:webHidden/>
              </w:rPr>
              <w:tab/>
            </w:r>
            <w:r w:rsidR="001B08D7">
              <w:rPr>
                <w:noProof/>
                <w:webHidden/>
              </w:rPr>
              <w:fldChar w:fldCharType="begin"/>
            </w:r>
            <w:r w:rsidR="001B08D7">
              <w:rPr>
                <w:noProof/>
                <w:webHidden/>
              </w:rPr>
              <w:instrText xml:space="preserve"> PAGEREF _Toc103938774 \h </w:instrText>
            </w:r>
            <w:r w:rsidR="001B08D7">
              <w:rPr>
                <w:noProof/>
                <w:webHidden/>
              </w:rPr>
            </w:r>
            <w:r w:rsidR="001B08D7">
              <w:rPr>
                <w:noProof/>
                <w:webHidden/>
              </w:rPr>
              <w:fldChar w:fldCharType="separate"/>
            </w:r>
            <w:r w:rsidR="001B08D7">
              <w:rPr>
                <w:noProof/>
                <w:webHidden/>
              </w:rPr>
              <w:t>18</w:t>
            </w:r>
            <w:r w:rsidR="001B08D7">
              <w:rPr>
                <w:noProof/>
                <w:webHidden/>
              </w:rPr>
              <w:fldChar w:fldCharType="end"/>
            </w:r>
          </w:hyperlink>
        </w:p>
        <w:p w14:paraId="3AC9EC8E" w14:textId="7979E5AA" w:rsidR="001B08D7" w:rsidRDefault="00F822C3">
          <w:pPr>
            <w:pStyle w:val="TOC3"/>
            <w:rPr>
              <w:rFonts w:asciiTheme="minorHAnsi" w:eastAsiaTheme="minorEastAsia" w:hAnsiTheme="minorHAnsi" w:cstheme="minorBidi"/>
              <w:noProof/>
              <w:sz w:val="22"/>
              <w:szCs w:val="22"/>
              <w:lang w:eastAsia="de-CH"/>
            </w:rPr>
          </w:pPr>
          <w:hyperlink w:anchor="_Toc103938775" w:history="1">
            <w:r w:rsidR="001B08D7" w:rsidRPr="00662301">
              <w:rPr>
                <w:rStyle w:val="Hyperlink"/>
                <w:noProof/>
              </w:rPr>
              <w:t>5.2.2.</w:t>
            </w:r>
            <w:r w:rsidR="001B08D7">
              <w:rPr>
                <w:rFonts w:asciiTheme="minorHAnsi" w:eastAsiaTheme="minorEastAsia" w:hAnsiTheme="minorHAnsi" w:cstheme="minorBidi"/>
                <w:noProof/>
                <w:sz w:val="22"/>
                <w:szCs w:val="22"/>
                <w:lang w:eastAsia="de-CH"/>
              </w:rPr>
              <w:tab/>
            </w:r>
            <w:r w:rsidR="001B08D7" w:rsidRPr="00662301">
              <w:rPr>
                <w:rStyle w:val="Hyperlink"/>
                <w:noProof/>
              </w:rPr>
              <w:t>Die erste Version</w:t>
            </w:r>
            <w:r w:rsidR="001B08D7">
              <w:rPr>
                <w:noProof/>
                <w:webHidden/>
              </w:rPr>
              <w:tab/>
            </w:r>
            <w:r w:rsidR="001B08D7">
              <w:rPr>
                <w:noProof/>
                <w:webHidden/>
              </w:rPr>
              <w:fldChar w:fldCharType="begin"/>
            </w:r>
            <w:r w:rsidR="001B08D7">
              <w:rPr>
                <w:noProof/>
                <w:webHidden/>
              </w:rPr>
              <w:instrText xml:space="preserve"> PAGEREF _Toc103938775 \h </w:instrText>
            </w:r>
            <w:r w:rsidR="001B08D7">
              <w:rPr>
                <w:noProof/>
                <w:webHidden/>
              </w:rPr>
            </w:r>
            <w:r w:rsidR="001B08D7">
              <w:rPr>
                <w:noProof/>
                <w:webHidden/>
              </w:rPr>
              <w:fldChar w:fldCharType="separate"/>
            </w:r>
            <w:r w:rsidR="001B08D7">
              <w:rPr>
                <w:noProof/>
                <w:webHidden/>
              </w:rPr>
              <w:t>19</w:t>
            </w:r>
            <w:r w:rsidR="001B08D7">
              <w:rPr>
                <w:noProof/>
                <w:webHidden/>
              </w:rPr>
              <w:fldChar w:fldCharType="end"/>
            </w:r>
          </w:hyperlink>
        </w:p>
        <w:p w14:paraId="6F84CAFD" w14:textId="0C3CADAF" w:rsidR="001B08D7" w:rsidRDefault="00F822C3">
          <w:pPr>
            <w:pStyle w:val="TOC3"/>
            <w:rPr>
              <w:rFonts w:asciiTheme="minorHAnsi" w:eastAsiaTheme="minorEastAsia" w:hAnsiTheme="minorHAnsi" w:cstheme="minorBidi"/>
              <w:noProof/>
              <w:sz w:val="22"/>
              <w:szCs w:val="22"/>
              <w:lang w:eastAsia="de-CH"/>
            </w:rPr>
          </w:pPr>
          <w:hyperlink w:anchor="_Toc103938776" w:history="1">
            <w:r w:rsidR="001B08D7" w:rsidRPr="00662301">
              <w:rPr>
                <w:rStyle w:val="Hyperlink"/>
                <w:noProof/>
              </w:rPr>
              <w:t>5.2.3.</w:t>
            </w:r>
            <w:r w:rsidR="001B08D7">
              <w:rPr>
                <w:rFonts w:asciiTheme="minorHAnsi" w:eastAsiaTheme="minorEastAsia" w:hAnsiTheme="minorHAnsi" w:cstheme="minorBidi"/>
                <w:noProof/>
                <w:sz w:val="22"/>
                <w:szCs w:val="22"/>
                <w:lang w:eastAsia="de-CH"/>
              </w:rPr>
              <w:tab/>
            </w:r>
            <w:r w:rsidR="001B08D7" w:rsidRPr="00662301">
              <w:rPr>
                <w:rStyle w:val="Hyperlink"/>
                <w:noProof/>
              </w:rPr>
              <w:t>Die zweite Version</w:t>
            </w:r>
            <w:r w:rsidR="001B08D7">
              <w:rPr>
                <w:noProof/>
                <w:webHidden/>
              </w:rPr>
              <w:tab/>
            </w:r>
            <w:r w:rsidR="001B08D7">
              <w:rPr>
                <w:noProof/>
                <w:webHidden/>
              </w:rPr>
              <w:fldChar w:fldCharType="begin"/>
            </w:r>
            <w:r w:rsidR="001B08D7">
              <w:rPr>
                <w:noProof/>
                <w:webHidden/>
              </w:rPr>
              <w:instrText xml:space="preserve"> PAGEREF _Toc103938776 \h </w:instrText>
            </w:r>
            <w:r w:rsidR="001B08D7">
              <w:rPr>
                <w:noProof/>
                <w:webHidden/>
              </w:rPr>
            </w:r>
            <w:r w:rsidR="001B08D7">
              <w:rPr>
                <w:noProof/>
                <w:webHidden/>
              </w:rPr>
              <w:fldChar w:fldCharType="separate"/>
            </w:r>
            <w:r w:rsidR="001B08D7">
              <w:rPr>
                <w:noProof/>
                <w:webHidden/>
              </w:rPr>
              <w:t>19</w:t>
            </w:r>
            <w:r w:rsidR="001B08D7">
              <w:rPr>
                <w:noProof/>
                <w:webHidden/>
              </w:rPr>
              <w:fldChar w:fldCharType="end"/>
            </w:r>
          </w:hyperlink>
        </w:p>
        <w:p w14:paraId="546C5015" w14:textId="71793E8B" w:rsidR="001B08D7" w:rsidRDefault="00F822C3">
          <w:pPr>
            <w:pStyle w:val="TOC3"/>
            <w:rPr>
              <w:rFonts w:asciiTheme="minorHAnsi" w:eastAsiaTheme="minorEastAsia" w:hAnsiTheme="minorHAnsi" w:cstheme="minorBidi"/>
              <w:noProof/>
              <w:sz w:val="22"/>
              <w:szCs w:val="22"/>
              <w:lang w:eastAsia="de-CH"/>
            </w:rPr>
          </w:pPr>
          <w:hyperlink w:anchor="_Toc103938777" w:history="1">
            <w:r w:rsidR="001B08D7" w:rsidRPr="00662301">
              <w:rPr>
                <w:rStyle w:val="Hyperlink"/>
                <w:noProof/>
              </w:rPr>
              <w:t>5.2.4.</w:t>
            </w:r>
            <w:r w:rsidR="001B08D7">
              <w:rPr>
                <w:rFonts w:asciiTheme="minorHAnsi" w:eastAsiaTheme="minorEastAsia" w:hAnsiTheme="minorHAnsi" w:cstheme="minorBidi"/>
                <w:noProof/>
                <w:sz w:val="22"/>
                <w:szCs w:val="22"/>
                <w:lang w:eastAsia="de-CH"/>
              </w:rPr>
              <w:tab/>
            </w:r>
            <w:r w:rsidR="001B08D7" w:rsidRPr="00662301">
              <w:rPr>
                <w:rStyle w:val="Hyperlink"/>
                <w:noProof/>
              </w:rPr>
              <w:t>Die dritte Version</w:t>
            </w:r>
            <w:r w:rsidR="001B08D7">
              <w:rPr>
                <w:noProof/>
                <w:webHidden/>
              </w:rPr>
              <w:tab/>
            </w:r>
            <w:r w:rsidR="001B08D7">
              <w:rPr>
                <w:noProof/>
                <w:webHidden/>
              </w:rPr>
              <w:fldChar w:fldCharType="begin"/>
            </w:r>
            <w:r w:rsidR="001B08D7">
              <w:rPr>
                <w:noProof/>
                <w:webHidden/>
              </w:rPr>
              <w:instrText xml:space="preserve"> PAGEREF _Toc103938777 \h </w:instrText>
            </w:r>
            <w:r w:rsidR="001B08D7">
              <w:rPr>
                <w:noProof/>
                <w:webHidden/>
              </w:rPr>
            </w:r>
            <w:r w:rsidR="001B08D7">
              <w:rPr>
                <w:noProof/>
                <w:webHidden/>
              </w:rPr>
              <w:fldChar w:fldCharType="separate"/>
            </w:r>
            <w:r w:rsidR="001B08D7">
              <w:rPr>
                <w:noProof/>
                <w:webHidden/>
              </w:rPr>
              <w:t>20</w:t>
            </w:r>
            <w:r w:rsidR="001B08D7">
              <w:rPr>
                <w:noProof/>
                <w:webHidden/>
              </w:rPr>
              <w:fldChar w:fldCharType="end"/>
            </w:r>
          </w:hyperlink>
        </w:p>
        <w:p w14:paraId="5A491F5A" w14:textId="70A88658" w:rsidR="001B08D7" w:rsidRDefault="00F822C3">
          <w:pPr>
            <w:pStyle w:val="TOC3"/>
            <w:rPr>
              <w:rFonts w:asciiTheme="minorHAnsi" w:eastAsiaTheme="minorEastAsia" w:hAnsiTheme="minorHAnsi" w:cstheme="minorBidi"/>
              <w:noProof/>
              <w:sz w:val="22"/>
              <w:szCs w:val="22"/>
              <w:lang w:eastAsia="de-CH"/>
            </w:rPr>
          </w:pPr>
          <w:hyperlink w:anchor="_Toc103938778" w:history="1">
            <w:r w:rsidR="001B08D7" w:rsidRPr="00662301">
              <w:rPr>
                <w:rStyle w:val="Hyperlink"/>
                <w:noProof/>
              </w:rPr>
              <w:t>5.2.5.</w:t>
            </w:r>
            <w:r w:rsidR="001B08D7">
              <w:rPr>
                <w:rFonts w:asciiTheme="minorHAnsi" w:eastAsiaTheme="minorEastAsia" w:hAnsiTheme="minorHAnsi" w:cstheme="minorBidi"/>
                <w:noProof/>
                <w:sz w:val="22"/>
                <w:szCs w:val="22"/>
                <w:lang w:eastAsia="de-CH"/>
              </w:rPr>
              <w:tab/>
            </w:r>
            <w:r w:rsidR="001B08D7" w:rsidRPr="00662301">
              <w:rPr>
                <w:rStyle w:val="Hyperlink"/>
                <w:noProof/>
              </w:rPr>
              <w:t>Die vierte Version</w:t>
            </w:r>
            <w:r w:rsidR="001B08D7">
              <w:rPr>
                <w:noProof/>
                <w:webHidden/>
              </w:rPr>
              <w:tab/>
            </w:r>
            <w:r w:rsidR="001B08D7">
              <w:rPr>
                <w:noProof/>
                <w:webHidden/>
              </w:rPr>
              <w:fldChar w:fldCharType="begin"/>
            </w:r>
            <w:r w:rsidR="001B08D7">
              <w:rPr>
                <w:noProof/>
                <w:webHidden/>
              </w:rPr>
              <w:instrText xml:space="preserve"> PAGEREF _Toc103938778 \h </w:instrText>
            </w:r>
            <w:r w:rsidR="001B08D7">
              <w:rPr>
                <w:noProof/>
                <w:webHidden/>
              </w:rPr>
            </w:r>
            <w:r w:rsidR="001B08D7">
              <w:rPr>
                <w:noProof/>
                <w:webHidden/>
              </w:rPr>
              <w:fldChar w:fldCharType="separate"/>
            </w:r>
            <w:r w:rsidR="001B08D7">
              <w:rPr>
                <w:noProof/>
                <w:webHidden/>
              </w:rPr>
              <w:t>21</w:t>
            </w:r>
            <w:r w:rsidR="001B08D7">
              <w:rPr>
                <w:noProof/>
                <w:webHidden/>
              </w:rPr>
              <w:fldChar w:fldCharType="end"/>
            </w:r>
          </w:hyperlink>
        </w:p>
        <w:p w14:paraId="4244A4D9" w14:textId="190C674E" w:rsidR="001B08D7" w:rsidRDefault="00F822C3">
          <w:pPr>
            <w:pStyle w:val="TOC3"/>
            <w:rPr>
              <w:rFonts w:asciiTheme="minorHAnsi" w:eastAsiaTheme="minorEastAsia" w:hAnsiTheme="minorHAnsi" w:cstheme="minorBidi"/>
              <w:noProof/>
              <w:sz w:val="22"/>
              <w:szCs w:val="22"/>
              <w:lang w:eastAsia="de-CH"/>
            </w:rPr>
          </w:pPr>
          <w:hyperlink w:anchor="_Toc103938779" w:history="1">
            <w:r w:rsidR="001B08D7" w:rsidRPr="00662301">
              <w:rPr>
                <w:rStyle w:val="Hyperlink"/>
                <w:noProof/>
                <w:lang w:eastAsia="de-CH"/>
              </w:rPr>
              <w:t>5.2.6.</w:t>
            </w:r>
            <w:r w:rsidR="001B08D7">
              <w:rPr>
                <w:rFonts w:asciiTheme="minorHAnsi" w:eastAsiaTheme="minorEastAsia" w:hAnsiTheme="minorHAnsi" w:cstheme="minorBidi"/>
                <w:noProof/>
                <w:sz w:val="22"/>
                <w:szCs w:val="22"/>
                <w:lang w:eastAsia="de-CH"/>
              </w:rPr>
              <w:tab/>
            </w:r>
            <w:r w:rsidR="001B08D7" w:rsidRPr="00662301">
              <w:rPr>
                <w:rStyle w:val="Hyperlink"/>
                <w:noProof/>
                <w:lang w:eastAsia="de-CH"/>
              </w:rPr>
              <w:t>Die fünfte Version</w:t>
            </w:r>
            <w:r w:rsidR="001B08D7">
              <w:rPr>
                <w:noProof/>
                <w:webHidden/>
              </w:rPr>
              <w:tab/>
            </w:r>
            <w:r w:rsidR="001B08D7">
              <w:rPr>
                <w:noProof/>
                <w:webHidden/>
              </w:rPr>
              <w:fldChar w:fldCharType="begin"/>
            </w:r>
            <w:r w:rsidR="001B08D7">
              <w:rPr>
                <w:noProof/>
                <w:webHidden/>
              </w:rPr>
              <w:instrText xml:space="preserve"> PAGEREF _Toc103938779 \h </w:instrText>
            </w:r>
            <w:r w:rsidR="001B08D7">
              <w:rPr>
                <w:noProof/>
                <w:webHidden/>
              </w:rPr>
            </w:r>
            <w:r w:rsidR="001B08D7">
              <w:rPr>
                <w:noProof/>
                <w:webHidden/>
              </w:rPr>
              <w:fldChar w:fldCharType="separate"/>
            </w:r>
            <w:r w:rsidR="001B08D7">
              <w:rPr>
                <w:noProof/>
                <w:webHidden/>
              </w:rPr>
              <w:t>22</w:t>
            </w:r>
            <w:r w:rsidR="001B08D7">
              <w:rPr>
                <w:noProof/>
                <w:webHidden/>
              </w:rPr>
              <w:fldChar w:fldCharType="end"/>
            </w:r>
          </w:hyperlink>
        </w:p>
        <w:p w14:paraId="5E74FAE9" w14:textId="1563EFEE" w:rsidR="001B08D7" w:rsidRDefault="00F822C3">
          <w:pPr>
            <w:pStyle w:val="TOC2"/>
            <w:rPr>
              <w:rFonts w:asciiTheme="minorHAnsi" w:eastAsiaTheme="minorEastAsia" w:hAnsiTheme="minorHAnsi" w:cstheme="minorBidi"/>
              <w:noProof/>
              <w:sz w:val="22"/>
              <w:szCs w:val="22"/>
              <w:lang w:eastAsia="de-CH"/>
            </w:rPr>
          </w:pPr>
          <w:hyperlink w:anchor="_Toc103938780" w:history="1">
            <w:r w:rsidR="001B08D7" w:rsidRPr="00662301">
              <w:rPr>
                <w:rStyle w:val="Hyperlink"/>
                <w:noProof/>
              </w:rPr>
              <w:t>5.3.</w:t>
            </w:r>
            <w:r w:rsidR="001B08D7">
              <w:rPr>
                <w:rFonts w:asciiTheme="minorHAnsi" w:eastAsiaTheme="minorEastAsia" w:hAnsiTheme="minorHAnsi" w:cstheme="minorBidi"/>
                <w:noProof/>
                <w:sz w:val="22"/>
                <w:szCs w:val="22"/>
                <w:lang w:eastAsia="de-CH"/>
              </w:rPr>
              <w:tab/>
            </w:r>
            <w:r w:rsidR="001B08D7" w:rsidRPr="00662301">
              <w:rPr>
                <w:rStyle w:val="Hyperlink"/>
                <w:noProof/>
              </w:rPr>
              <w:t>PowerShell Funktionen</w:t>
            </w:r>
            <w:r w:rsidR="001B08D7">
              <w:rPr>
                <w:noProof/>
                <w:webHidden/>
              </w:rPr>
              <w:tab/>
            </w:r>
            <w:r w:rsidR="001B08D7">
              <w:rPr>
                <w:noProof/>
                <w:webHidden/>
              </w:rPr>
              <w:fldChar w:fldCharType="begin"/>
            </w:r>
            <w:r w:rsidR="001B08D7">
              <w:rPr>
                <w:noProof/>
                <w:webHidden/>
              </w:rPr>
              <w:instrText xml:space="preserve"> PAGEREF _Toc103938780 \h </w:instrText>
            </w:r>
            <w:r w:rsidR="001B08D7">
              <w:rPr>
                <w:noProof/>
                <w:webHidden/>
              </w:rPr>
            </w:r>
            <w:r w:rsidR="001B08D7">
              <w:rPr>
                <w:noProof/>
                <w:webHidden/>
              </w:rPr>
              <w:fldChar w:fldCharType="separate"/>
            </w:r>
            <w:r w:rsidR="001B08D7">
              <w:rPr>
                <w:noProof/>
                <w:webHidden/>
              </w:rPr>
              <w:t>22</w:t>
            </w:r>
            <w:r w:rsidR="001B08D7">
              <w:rPr>
                <w:noProof/>
                <w:webHidden/>
              </w:rPr>
              <w:fldChar w:fldCharType="end"/>
            </w:r>
          </w:hyperlink>
        </w:p>
        <w:p w14:paraId="48CAB3EE" w14:textId="08C0ADC0" w:rsidR="001B08D7" w:rsidRDefault="00F822C3">
          <w:pPr>
            <w:pStyle w:val="TOC3"/>
            <w:rPr>
              <w:rFonts w:asciiTheme="minorHAnsi" w:eastAsiaTheme="minorEastAsia" w:hAnsiTheme="minorHAnsi" w:cstheme="minorBidi"/>
              <w:noProof/>
              <w:sz w:val="22"/>
              <w:szCs w:val="22"/>
              <w:lang w:eastAsia="de-CH"/>
            </w:rPr>
          </w:pPr>
          <w:hyperlink w:anchor="_Toc103938781" w:history="1">
            <w:r w:rsidR="001B08D7" w:rsidRPr="00662301">
              <w:rPr>
                <w:rStyle w:val="Hyperlink"/>
                <w:noProof/>
              </w:rPr>
              <w:t>5.3.1.</w:t>
            </w:r>
            <w:r w:rsidR="001B08D7">
              <w:rPr>
                <w:rFonts w:asciiTheme="minorHAnsi" w:eastAsiaTheme="minorEastAsia" w:hAnsiTheme="minorHAnsi" w:cstheme="minorBidi"/>
                <w:noProof/>
                <w:sz w:val="22"/>
                <w:szCs w:val="22"/>
                <w:lang w:eastAsia="de-CH"/>
              </w:rPr>
              <w:tab/>
            </w:r>
            <w:r w:rsidR="001B08D7" w:rsidRPr="00662301">
              <w:rPr>
                <w:rStyle w:val="Hyperlink"/>
                <w:noProof/>
              </w:rPr>
              <w:t>Parameter</w:t>
            </w:r>
            <w:r w:rsidR="001B08D7">
              <w:rPr>
                <w:noProof/>
                <w:webHidden/>
              </w:rPr>
              <w:tab/>
            </w:r>
            <w:r w:rsidR="001B08D7">
              <w:rPr>
                <w:noProof/>
                <w:webHidden/>
              </w:rPr>
              <w:fldChar w:fldCharType="begin"/>
            </w:r>
            <w:r w:rsidR="001B08D7">
              <w:rPr>
                <w:noProof/>
                <w:webHidden/>
              </w:rPr>
              <w:instrText xml:space="preserve"> PAGEREF _Toc103938781 \h </w:instrText>
            </w:r>
            <w:r w:rsidR="001B08D7">
              <w:rPr>
                <w:noProof/>
                <w:webHidden/>
              </w:rPr>
            </w:r>
            <w:r w:rsidR="001B08D7">
              <w:rPr>
                <w:noProof/>
                <w:webHidden/>
              </w:rPr>
              <w:fldChar w:fldCharType="separate"/>
            </w:r>
            <w:r w:rsidR="001B08D7">
              <w:rPr>
                <w:noProof/>
                <w:webHidden/>
              </w:rPr>
              <w:t>23</w:t>
            </w:r>
            <w:r w:rsidR="001B08D7">
              <w:rPr>
                <w:noProof/>
                <w:webHidden/>
              </w:rPr>
              <w:fldChar w:fldCharType="end"/>
            </w:r>
          </w:hyperlink>
        </w:p>
        <w:p w14:paraId="236591E5" w14:textId="4B21075B" w:rsidR="001B08D7" w:rsidRDefault="00F822C3">
          <w:pPr>
            <w:pStyle w:val="TOC2"/>
            <w:rPr>
              <w:rFonts w:asciiTheme="minorHAnsi" w:eastAsiaTheme="minorEastAsia" w:hAnsiTheme="minorHAnsi" w:cstheme="minorBidi"/>
              <w:noProof/>
              <w:sz w:val="22"/>
              <w:szCs w:val="22"/>
              <w:lang w:eastAsia="de-CH"/>
            </w:rPr>
          </w:pPr>
          <w:hyperlink w:anchor="_Toc103938782" w:history="1">
            <w:r w:rsidR="001B08D7" w:rsidRPr="00662301">
              <w:rPr>
                <w:rStyle w:val="Hyperlink"/>
                <w:noProof/>
              </w:rPr>
              <w:t>5.4.</w:t>
            </w:r>
            <w:r w:rsidR="001B08D7">
              <w:rPr>
                <w:rFonts w:asciiTheme="minorHAnsi" w:eastAsiaTheme="minorEastAsia" w:hAnsiTheme="minorHAnsi" w:cstheme="minorBidi"/>
                <w:noProof/>
                <w:sz w:val="22"/>
                <w:szCs w:val="22"/>
                <w:lang w:eastAsia="de-CH"/>
              </w:rPr>
              <w:tab/>
            </w:r>
            <w:r w:rsidR="001B08D7" w:rsidRPr="00662301">
              <w:rPr>
                <w:rStyle w:val="Hyperlink"/>
                <w:noProof/>
              </w:rPr>
              <w:t>PowerShell Datentypen</w:t>
            </w:r>
            <w:r w:rsidR="001B08D7">
              <w:rPr>
                <w:noProof/>
                <w:webHidden/>
              </w:rPr>
              <w:tab/>
            </w:r>
            <w:r w:rsidR="001B08D7">
              <w:rPr>
                <w:noProof/>
                <w:webHidden/>
              </w:rPr>
              <w:fldChar w:fldCharType="begin"/>
            </w:r>
            <w:r w:rsidR="001B08D7">
              <w:rPr>
                <w:noProof/>
                <w:webHidden/>
              </w:rPr>
              <w:instrText xml:space="preserve"> PAGEREF _Toc103938782 \h </w:instrText>
            </w:r>
            <w:r w:rsidR="001B08D7">
              <w:rPr>
                <w:noProof/>
                <w:webHidden/>
              </w:rPr>
            </w:r>
            <w:r w:rsidR="001B08D7">
              <w:rPr>
                <w:noProof/>
                <w:webHidden/>
              </w:rPr>
              <w:fldChar w:fldCharType="separate"/>
            </w:r>
            <w:r w:rsidR="001B08D7">
              <w:rPr>
                <w:noProof/>
                <w:webHidden/>
              </w:rPr>
              <w:t>24</w:t>
            </w:r>
            <w:r w:rsidR="001B08D7">
              <w:rPr>
                <w:noProof/>
                <w:webHidden/>
              </w:rPr>
              <w:fldChar w:fldCharType="end"/>
            </w:r>
          </w:hyperlink>
        </w:p>
        <w:p w14:paraId="0A9ACF44" w14:textId="2D23C5EB" w:rsidR="001B08D7" w:rsidRDefault="00F822C3">
          <w:pPr>
            <w:pStyle w:val="TOC2"/>
            <w:rPr>
              <w:rFonts w:asciiTheme="minorHAnsi" w:eastAsiaTheme="minorEastAsia" w:hAnsiTheme="minorHAnsi" w:cstheme="minorBidi"/>
              <w:noProof/>
              <w:sz w:val="22"/>
              <w:szCs w:val="22"/>
              <w:lang w:eastAsia="de-CH"/>
            </w:rPr>
          </w:pPr>
          <w:hyperlink w:anchor="_Toc103938783" w:history="1">
            <w:r w:rsidR="001B08D7" w:rsidRPr="00662301">
              <w:rPr>
                <w:rStyle w:val="Hyperlink"/>
                <w:noProof/>
                <w:lang w:eastAsia="de-CH"/>
              </w:rPr>
              <w:t>5.5.</w:t>
            </w:r>
            <w:r w:rsidR="001B08D7">
              <w:rPr>
                <w:rFonts w:asciiTheme="minorHAnsi" w:eastAsiaTheme="minorEastAsia" w:hAnsiTheme="minorHAnsi" w:cstheme="minorBidi"/>
                <w:noProof/>
                <w:sz w:val="22"/>
                <w:szCs w:val="22"/>
                <w:lang w:eastAsia="de-CH"/>
              </w:rPr>
              <w:tab/>
            </w:r>
            <w:r w:rsidR="001B08D7" w:rsidRPr="00662301">
              <w:rPr>
                <w:rStyle w:val="Hyperlink"/>
                <w:noProof/>
                <w:lang w:eastAsia="de-CH"/>
              </w:rPr>
              <w:t>PsObject</w:t>
            </w:r>
            <w:r w:rsidR="001B08D7">
              <w:rPr>
                <w:noProof/>
                <w:webHidden/>
              </w:rPr>
              <w:tab/>
            </w:r>
            <w:r w:rsidR="001B08D7">
              <w:rPr>
                <w:noProof/>
                <w:webHidden/>
              </w:rPr>
              <w:fldChar w:fldCharType="begin"/>
            </w:r>
            <w:r w:rsidR="001B08D7">
              <w:rPr>
                <w:noProof/>
                <w:webHidden/>
              </w:rPr>
              <w:instrText xml:space="preserve"> PAGEREF _Toc103938783 \h </w:instrText>
            </w:r>
            <w:r w:rsidR="001B08D7">
              <w:rPr>
                <w:noProof/>
                <w:webHidden/>
              </w:rPr>
            </w:r>
            <w:r w:rsidR="001B08D7">
              <w:rPr>
                <w:noProof/>
                <w:webHidden/>
              </w:rPr>
              <w:fldChar w:fldCharType="separate"/>
            </w:r>
            <w:r w:rsidR="001B08D7">
              <w:rPr>
                <w:noProof/>
                <w:webHidden/>
              </w:rPr>
              <w:t>25</w:t>
            </w:r>
            <w:r w:rsidR="001B08D7">
              <w:rPr>
                <w:noProof/>
                <w:webHidden/>
              </w:rPr>
              <w:fldChar w:fldCharType="end"/>
            </w:r>
          </w:hyperlink>
        </w:p>
        <w:p w14:paraId="700E2BB5" w14:textId="78BC3203" w:rsidR="001B08D7" w:rsidRDefault="00F822C3">
          <w:pPr>
            <w:pStyle w:val="TOC2"/>
            <w:rPr>
              <w:rFonts w:asciiTheme="minorHAnsi" w:eastAsiaTheme="minorEastAsia" w:hAnsiTheme="minorHAnsi" w:cstheme="minorBidi"/>
              <w:noProof/>
              <w:sz w:val="22"/>
              <w:szCs w:val="22"/>
              <w:lang w:eastAsia="de-CH"/>
            </w:rPr>
          </w:pPr>
          <w:hyperlink w:anchor="_Toc103938784" w:history="1">
            <w:r w:rsidR="001B08D7" w:rsidRPr="00662301">
              <w:rPr>
                <w:rStyle w:val="Hyperlink"/>
                <w:noProof/>
                <w:lang w:eastAsia="de-CH"/>
              </w:rPr>
              <w:t>5.6.</w:t>
            </w:r>
            <w:r w:rsidR="001B08D7">
              <w:rPr>
                <w:rFonts w:asciiTheme="minorHAnsi" w:eastAsiaTheme="minorEastAsia" w:hAnsiTheme="minorHAnsi" w:cstheme="minorBidi"/>
                <w:noProof/>
                <w:sz w:val="22"/>
                <w:szCs w:val="22"/>
                <w:lang w:eastAsia="de-CH"/>
              </w:rPr>
              <w:tab/>
            </w:r>
            <w:r w:rsidR="001B08D7" w:rsidRPr="00662301">
              <w:rPr>
                <w:rStyle w:val="Hyperlink"/>
                <w:noProof/>
                <w:lang w:eastAsia="de-CH"/>
              </w:rPr>
              <w:t>PopUp-Fenster</w:t>
            </w:r>
            <w:r w:rsidR="001B08D7">
              <w:rPr>
                <w:noProof/>
                <w:webHidden/>
              </w:rPr>
              <w:tab/>
            </w:r>
            <w:r w:rsidR="001B08D7">
              <w:rPr>
                <w:noProof/>
                <w:webHidden/>
              </w:rPr>
              <w:fldChar w:fldCharType="begin"/>
            </w:r>
            <w:r w:rsidR="001B08D7">
              <w:rPr>
                <w:noProof/>
                <w:webHidden/>
              </w:rPr>
              <w:instrText xml:space="preserve"> PAGEREF _Toc103938784 \h </w:instrText>
            </w:r>
            <w:r w:rsidR="001B08D7">
              <w:rPr>
                <w:noProof/>
                <w:webHidden/>
              </w:rPr>
            </w:r>
            <w:r w:rsidR="001B08D7">
              <w:rPr>
                <w:noProof/>
                <w:webHidden/>
              </w:rPr>
              <w:fldChar w:fldCharType="separate"/>
            </w:r>
            <w:r w:rsidR="001B08D7">
              <w:rPr>
                <w:noProof/>
                <w:webHidden/>
              </w:rPr>
              <w:t>25</w:t>
            </w:r>
            <w:r w:rsidR="001B08D7">
              <w:rPr>
                <w:noProof/>
                <w:webHidden/>
              </w:rPr>
              <w:fldChar w:fldCharType="end"/>
            </w:r>
          </w:hyperlink>
        </w:p>
        <w:p w14:paraId="6AAFADF2" w14:textId="02D3FEAB" w:rsidR="001B08D7" w:rsidRDefault="00F822C3">
          <w:pPr>
            <w:pStyle w:val="TOC3"/>
            <w:rPr>
              <w:rFonts w:asciiTheme="minorHAnsi" w:eastAsiaTheme="minorEastAsia" w:hAnsiTheme="minorHAnsi" w:cstheme="minorBidi"/>
              <w:noProof/>
              <w:sz w:val="22"/>
              <w:szCs w:val="22"/>
              <w:lang w:eastAsia="de-CH"/>
            </w:rPr>
          </w:pPr>
          <w:hyperlink w:anchor="_Toc103938785" w:history="1">
            <w:r w:rsidR="001B08D7" w:rsidRPr="00662301">
              <w:rPr>
                <w:rStyle w:val="Hyperlink"/>
                <w:noProof/>
                <w:lang w:eastAsia="de-CH"/>
              </w:rPr>
              <w:t>5.6.1.</w:t>
            </w:r>
            <w:r w:rsidR="001B08D7">
              <w:rPr>
                <w:rFonts w:asciiTheme="minorHAnsi" w:eastAsiaTheme="minorEastAsia" w:hAnsiTheme="minorHAnsi" w:cstheme="minorBidi"/>
                <w:noProof/>
                <w:sz w:val="22"/>
                <w:szCs w:val="22"/>
                <w:lang w:eastAsia="de-CH"/>
              </w:rPr>
              <w:tab/>
            </w:r>
            <w:r w:rsidR="001B08D7" w:rsidRPr="00662301">
              <w:rPr>
                <w:rStyle w:val="Hyperlink"/>
                <w:noProof/>
                <w:lang w:eastAsia="de-CH"/>
              </w:rPr>
              <w:t>PopUp Erstellen</w:t>
            </w:r>
            <w:r w:rsidR="001B08D7">
              <w:rPr>
                <w:noProof/>
                <w:webHidden/>
              </w:rPr>
              <w:tab/>
            </w:r>
            <w:r w:rsidR="001B08D7">
              <w:rPr>
                <w:noProof/>
                <w:webHidden/>
              </w:rPr>
              <w:fldChar w:fldCharType="begin"/>
            </w:r>
            <w:r w:rsidR="001B08D7">
              <w:rPr>
                <w:noProof/>
                <w:webHidden/>
              </w:rPr>
              <w:instrText xml:space="preserve"> PAGEREF _Toc103938785 \h </w:instrText>
            </w:r>
            <w:r w:rsidR="001B08D7">
              <w:rPr>
                <w:noProof/>
                <w:webHidden/>
              </w:rPr>
            </w:r>
            <w:r w:rsidR="001B08D7">
              <w:rPr>
                <w:noProof/>
                <w:webHidden/>
              </w:rPr>
              <w:fldChar w:fldCharType="separate"/>
            </w:r>
            <w:r w:rsidR="001B08D7">
              <w:rPr>
                <w:noProof/>
                <w:webHidden/>
              </w:rPr>
              <w:t>26</w:t>
            </w:r>
            <w:r w:rsidR="001B08D7">
              <w:rPr>
                <w:noProof/>
                <w:webHidden/>
              </w:rPr>
              <w:fldChar w:fldCharType="end"/>
            </w:r>
          </w:hyperlink>
        </w:p>
        <w:p w14:paraId="70B10C08" w14:textId="1F6EE213" w:rsidR="001B08D7" w:rsidRDefault="00F822C3">
          <w:pPr>
            <w:pStyle w:val="TOC3"/>
            <w:rPr>
              <w:rFonts w:asciiTheme="minorHAnsi" w:eastAsiaTheme="minorEastAsia" w:hAnsiTheme="minorHAnsi" w:cstheme="minorBidi"/>
              <w:noProof/>
              <w:sz w:val="22"/>
              <w:szCs w:val="22"/>
              <w:lang w:eastAsia="de-CH"/>
            </w:rPr>
          </w:pPr>
          <w:hyperlink w:anchor="_Toc103938786" w:history="1">
            <w:r w:rsidR="001B08D7" w:rsidRPr="00662301">
              <w:rPr>
                <w:rStyle w:val="Hyperlink"/>
                <w:noProof/>
              </w:rPr>
              <w:t>5.6.2.</w:t>
            </w:r>
            <w:r w:rsidR="001B08D7">
              <w:rPr>
                <w:rFonts w:asciiTheme="minorHAnsi" w:eastAsiaTheme="minorEastAsia" w:hAnsiTheme="minorHAnsi" w:cstheme="minorBidi"/>
                <w:noProof/>
                <w:sz w:val="22"/>
                <w:szCs w:val="22"/>
                <w:lang w:eastAsia="de-CH"/>
              </w:rPr>
              <w:tab/>
            </w:r>
            <w:r w:rsidR="001B08D7" w:rsidRPr="00662301">
              <w:rPr>
                <w:rStyle w:val="Hyperlink"/>
                <w:noProof/>
              </w:rPr>
              <w:t>Listbox</w:t>
            </w:r>
            <w:r w:rsidR="001B08D7">
              <w:rPr>
                <w:noProof/>
                <w:webHidden/>
              </w:rPr>
              <w:tab/>
            </w:r>
            <w:r w:rsidR="001B08D7">
              <w:rPr>
                <w:noProof/>
                <w:webHidden/>
              </w:rPr>
              <w:fldChar w:fldCharType="begin"/>
            </w:r>
            <w:r w:rsidR="001B08D7">
              <w:rPr>
                <w:noProof/>
                <w:webHidden/>
              </w:rPr>
              <w:instrText xml:space="preserve"> PAGEREF _Toc103938786 \h </w:instrText>
            </w:r>
            <w:r w:rsidR="001B08D7">
              <w:rPr>
                <w:noProof/>
                <w:webHidden/>
              </w:rPr>
            </w:r>
            <w:r w:rsidR="001B08D7">
              <w:rPr>
                <w:noProof/>
                <w:webHidden/>
              </w:rPr>
              <w:fldChar w:fldCharType="separate"/>
            </w:r>
            <w:r w:rsidR="001B08D7">
              <w:rPr>
                <w:noProof/>
                <w:webHidden/>
              </w:rPr>
              <w:t>27</w:t>
            </w:r>
            <w:r w:rsidR="001B08D7">
              <w:rPr>
                <w:noProof/>
                <w:webHidden/>
              </w:rPr>
              <w:fldChar w:fldCharType="end"/>
            </w:r>
          </w:hyperlink>
        </w:p>
        <w:p w14:paraId="5327770E" w14:textId="6A9389C0" w:rsidR="001B08D7" w:rsidRDefault="00F822C3">
          <w:pPr>
            <w:pStyle w:val="TOC2"/>
            <w:rPr>
              <w:rFonts w:asciiTheme="minorHAnsi" w:eastAsiaTheme="minorEastAsia" w:hAnsiTheme="minorHAnsi" w:cstheme="minorBidi"/>
              <w:noProof/>
              <w:sz w:val="22"/>
              <w:szCs w:val="22"/>
              <w:lang w:eastAsia="de-CH"/>
            </w:rPr>
          </w:pPr>
          <w:hyperlink w:anchor="_Toc103938787" w:history="1">
            <w:r w:rsidR="001B08D7" w:rsidRPr="00662301">
              <w:rPr>
                <w:rStyle w:val="Hyperlink"/>
                <w:noProof/>
              </w:rPr>
              <w:t>5.7.</w:t>
            </w:r>
            <w:r w:rsidR="001B08D7">
              <w:rPr>
                <w:rFonts w:asciiTheme="minorHAnsi" w:eastAsiaTheme="minorEastAsia" w:hAnsiTheme="minorHAnsi" w:cstheme="minorBidi"/>
                <w:noProof/>
                <w:sz w:val="22"/>
                <w:szCs w:val="22"/>
                <w:lang w:eastAsia="de-CH"/>
              </w:rPr>
              <w:tab/>
            </w:r>
            <w:r w:rsidR="001B08D7" w:rsidRPr="00662301">
              <w:rPr>
                <w:rStyle w:val="Hyperlink"/>
                <w:noProof/>
              </w:rPr>
              <w:t>CSV</w:t>
            </w:r>
            <w:r w:rsidR="001B08D7">
              <w:rPr>
                <w:noProof/>
                <w:webHidden/>
              </w:rPr>
              <w:tab/>
            </w:r>
            <w:r w:rsidR="001B08D7">
              <w:rPr>
                <w:noProof/>
                <w:webHidden/>
              </w:rPr>
              <w:fldChar w:fldCharType="begin"/>
            </w:r>
            <w:r w:rsidR="001B08D7">
              <w:rPr>
                <w:noProof/>
                <w:webHidden/>
              </w:rPr>
              <w:instrText xml:space="preserve"> PAGEREF _Toc103938787 \h </w:instrText>
            </w:r>
            <w:r w:rsidR="001B08D7">
              <w:rPr>
                <w:noProof/>
                <w:webHidden/>
              </w:rPr>
            </w:r>
            <w:r w:rsidR="001B08D7">
              <w:rPr>
                <w:noProof/>
                <w:webHidden/>
              </w:rPr>
              <w:fldChar w:fldCharType="separate"/>
            </w:r>
            <w:r w:rsidR="001B08D7">
              <w:rPr>
                <w:noProof/>
                <w:webHidden/>
              </w:rPr>
              <w:t>28</w:t>
            </w:r>
            <w:r w:rsidR="001B08D7">
              <w:rPr>
                <w:noProof/>
                <w:webHidden/>
              </w:rPr>
              <w:fldChar w:fldCharType="end"/>
            </w:r>
          </w:hyperlink>
        </w:p>
        <w:p w14:paraId="2C0F4082" w14:textId="03C0C3D4" w:rsidR="001B08D7" w:rsidRDefault="00F822C3">
          <w:pPr>
            <w:pStyle w:val="TOC3"/>
            <w:rPr>
              <w:rFonts w:asciiTheme="minorHAnsi" w:eastAsiaTheme="minorEastAsia" w:hAnsiTheme="minorHAnsi" w:cstheme="minorBidi"/>
              <w:noProof/>
              <w:sz w:val="22"/>
              <w:szCs w:val="22"/>
              <w:lang w:eastAsia="de-CH"/>
            </w:rPr>
          </w:pPr>
          <w:hyperlink w:anchor="_Toc103938788" w:history="1">
            <w:r w:rsidR="001B08D7" w:rsidRPr="00662301">
              <w:rPr>
                <w:rStyle w:val="Hyperlink"/>
                <w:noProof/>
              </w:rPr>
              <w:t>5.7.1.</w:t>
            </w:r>
            <w:r w:rsidR="001B08D7">
              <w:rPr>
                <w:rFonts w:asciiTheme="minorHAnsi" w:eastAsiaTheme="minorEastAsia" w:hAnsiTheme="minorHAnsi" w:cstheme="minorBidi"/>
                <w:noProof/>
                <w:sz w:val="22"/>
                <w:szCs w:val="22"/>
                <w:lang w:eastAsia="de-CH"/>
              </w:rPr>
              <w:tab/>
            </w:r>
            <w:r w:rsidR="001B08D7" w:rsidRPr="00662301">
              <w:rPr>
                <w:rStyle w:val="Hyperlink"/>
                <w:noProof/>
              </w:rPr>
              <w:t>Export</w:t>
            </w:r>
            <w:r w:rsidR="001B08D7">
              <w:rPr>
                <w:noProof/>
                <w:webHidden/>
              </w:rPr>
              <w:tab/>
            </w:r>
            <w:r w:rsidR="001B08D7">
              <w:rPr>
                <w:noProof/>
                <w:webHidden/>
              </w:rPr>
              <w:fldChar w:fldCharType="begin"/>
            </w:r>
            <w:r w:rsidR="001B08D7">
              <w:rPr>
                <w:noProof/>
                <w:webHidden/>
              </w:rPr>
              <w:instrText xml:space="preserve"> PAGEREF _Toc103938788 \h </w:instrText>
            </w:r>
            <w:r w:rsidR="001B08D7">
              <w:rPr>
                <w:noProof/>
                <w:webHidden/>
              </w:rPr>
            </w:r>
            <w:r w:rsidR="001B08D7">
              <w:rPr>
                <w:noProof/>
                <w:webHidden/>
              </w:rPr>
              <w:fldChar w:fldCharType="separate"/>
            </w:r>
            <w:r w:rsidR="001B08D7">
              <w:rPr>
                <w:noProof/>
                <w:webHidden/>
              </w:rPr>
              <w:t>28</w:t>
            </w:r>
            <w:r w:rsidR="001B08D7">
              <w:rPr>
                <w:noProof/>
                <w:webHidden/>
              </w:rPr>
              <w:fldChar w:fldCharType="end"/>
            </w:r>
          </w:hyperlink>
        </w:p>
        <w:p w14:paraId="602A8EB2" w14:textId="03B8809F" w:rsidR="001B08D7" w:rsidRDefault="00F822C3">
          <w:pPr>
            <w:pStyle w:val="TOC3"/>
            <w:rPr>
              <w:rFonts w:asciiTheme="minorHAnsi" w:eastAsiaTheme="minorEastAsia" w:hAnsiTheme="minorHAnsi" w:cstheme="minorBidi"/>
              <w:noProof/>
              <w:sz w:val="22"/>
              <w:szCs w:val="22"/>
              <w:lang w:eastAsia="de-CH"/>
            </w:rPr>
          </w:pPr>
          <w:hyperlink w:anchor="_Toc103938789" w:history="1">
            <w:r w:rsidR="001B08D7" w:rsidRPr="00662301">
              <w:rPr>
                <w:rStyle w:val="Hyperlink"/>
                <w:noProof/>
              </w:rPr>
              <w:t>5.7.2.</w:t>
            </w:r>
            <w:r w:rsidR="001B08D7">
              <w:rPr>
                <w:rFonts w:asciiTheme="minorHAnsi" w:eastAsiaTheme="minorEastAsia" w:hAnsiTheme="minorHAnsi" w:cstheme="minorBidi"/>
                <w:noProof/>
                <w:sz w:val="22"/>
                <w:szCs w:val="22"/>
                <w:lang w:eastAsia="de-CH"/>
              </w:rPr>
              <w:tab/>
            </w:r>
            <w:r w:rsidR="001B08D7" w:rsidRPr="00662301">
              <w:rPr>
                <w:rStyle w:val="Hyperlink"/>
                <w:noProof/>
              </w:rPr>
              <w:t>Import</w:t>
            </w:r>
            <w:r w:rsidR="001B08D7">
              <w:rPr>
                <w:noProof/>
                <w:webHidden/>
              </w:rPr>
              <w:tab/>
            </w:r>
            <w:r w:rsidR="001B08D7">
              <w:rPr>
                <w:noProof/>
                <w:webHidden/>
              </w:rPr>
              <w:fldChar w:fldCharType="begin"/>
            </w:r>
            <w:r w:rsidR="001B08D7">
              <w:rPr>
                <w:noProof/>
                <w:webHidden/>
              </w:rPr>
              <w:instrText xml:space="preserve"> PAGEREF _Toc103938789 \h </w:instrText>
            </w:r>
            <w:r w:rsidR="001B08D7">
              <w:rPr>
                <w:noProof/>
                <w:webHidden/>
              </w:rPr>
            </w:r>
            <w:r w:rsidR="001B08D7">
              <w:rPr>
                <w:noProof/>
                <w:webHidden/>
              </w:rPr>
              <w:fldChar w:fldCharType="separate"/>
            </w:r>
            <w:r w:rsidR="001B08D7">
              <w:rPr>
                <w:noProof/>
                <w:webHidden/>
              </w:rPr>
              <w:t>28</w:t>
            </w:r>
            <w:r w:rsidR="001B08D7">
              <w:rPr>
                <w:noProof/>
                <w:webHidden/>
              </w:rPr>
              <w:fldChar w:fldCharType="end"/>
            </w:r>
          </w:hyperlink>
        </w:p>
        <w:p w14:paraId="5BB129D7" w14:textId="5C757976" w:rsidR="001B08D7" w:rsidRDefault="00F822C3">
          <w:pPr>
            <w:pStyle w:val="TOC3"/>
            <w:rPr>
              <w:rFonts w:asciiTheme="minorHAnsi" w:eastAsiaTheme="minorEastAsia" w:hAnsiTheme="minorHAnsi" w:cstheme="minorBidi"/>
              <w:noProof/>
              <w:sz w:val="22"/>
              <w:szCs w:val="22"/>
              <w:lang w:eastAsia="de-CH"/>
            </w:rPr>
          </w:pPr>
          <w:hyperlink w:anchor="_Toc103938790" w:history="1">
            <w:r w:rsidR="001B08D7" w:rsidRPr="00662301">
              <w:rPr>
                <w:rStyle w:val="Hyperlink"/>
                <w:noProof/>
              </w:rPr>
              <w:t>5.7.3.</w:t>
            </w:r>
            <w:r w:rsidR="001B08D7">
              <w:rPr>
                <w:rFonts w:asciiTheme="minorHAnsi" w:eastAsiaTheme="minorEastAsia" w:hAnsiTheme="minorHAnsi" w:cstheme="minorBidi"/>
                <w:noProof/>
                <w:sz w:val="22"/>
                <w:szCs w:val="22"/>
                <w:lang w:eastAsia="de-CH"/>
              </w:rPr>
              <w:tab/>
            </w:r>
            <w:r w:rsidR="001B08D7" w:rsidRPr="00662301">
              <w:rPr>
                <w:rStyle w:val="Hyperlink"/>
                <w:noProof/>
              </w:rPr>
              <w:t>Speicherort CSV</w:t>
            </w:r>
            <w:r w:rsidR="001B08D7">
              <w:rPr>
                <w:noProof/>
                <w:webHidden/>
              </w:rPr>
              <w:tab/>
            </w:r>
            <w:r w:rsidR="001B08D7">
              <w:rPr>
                <w:noProof/>
                <w:webHidden/>
              </w:rPr>
              <w:fldChar w:fldCharType="begin"/>
            </w:r>
            <w:r w:rsidR="001B08D7">
              <w:rPr>
                <w:noProof/>
                <w:webHidden/>
              </w:rPr>
              <w:instrText xml:space="preserve"> PAGEREF _Toc103938790 \h </w:instrText>
            </w:r>
            <w:r w:rsidR="001B08D7">
              <w:rPr>
                <w:noProof/>
                <w:webHidden/>
              </w:rPr>
            </w:r>
            <w:r w:rsidR="001B08D7">
              <w:rPr>
                <w:noProof/>
                <w:webHidden/>
              </w:rPr>
              <w:fldChar w:fldCharType="separate"/>
            </w:r>
            <w:r w:rsidR="001B08D7">
              <w:rPr>
                <w:noProof/>
                <w:webHidden/>
              </w:rPr>
              <w:t>29</w:t>
            </w:r>
            <w:r w:rsidR="001B08D7">
              <w:rPr>
                <w:noProof/>
                <w:webHidden/>
              </w:rPr>
              <w:fldChar w:fldCharType="end"/>
            </w:r>
          </w:hyperlink>
        </w:p>
        <w:p w14:paraId="369EFB84" w14:textId="61FAA64C" w:rsidR="001B08D7" w:rsidRDefault="00F822C3">
          <w:pPr>
            <w:pStyle w:val="TOC2"/>
            <w:rPr>
              <w:rFonts w:asciiTheme="minorHAnsi" w:eastAsiaTheme="minorEastAsia" w:hAnsiTheme="minorHAnsi" w:cstheme="minorBidi"/>
              <w:noProof/>
              <w:sz w:val="22"/>
              <w:szCs w:val="22"/>
              <w:lang w:eastAsia="de-CH"/>
            </w:rPr>
          </w:pPr>
          <w:hyperlink w:anchor="_Toc103938791" w:history="1">
            <w:r w:rsidR="001B08D7" w:rsidRPr="00662301">
              <w:rPr>
                <w:rStyle w:val="Hyperlink"/>
                <w:noProof/>
              </w:rPr>
              <w:t>5.8.</w:t>
            </w:r>
            <w:r w:rsidR="001B08D7">
              <w:rPr>
                <w:rFonts w:asciiTheme="minorHAnsi" w:eastAsiaTheme="minorEastAsia" w:hAnsiTheme="minorHAnsi" w:cstheme="minorBidi"/>
                <w:noProof/>
                <w:sz w:val="22"/>
                <w:szCs w:val="22"/>
                <w:lang w:eastAsia="de-CH"/>
              </w:rPr>
              <w:tab/>
            </w:r>
            <w:r w:rsidR="001B08D7" w:rsidRPr="00662301">
              <w:rPr>
                <w:rStyle w:val="Hyperlink"/>
                <w:noProof/>
              </w:rPr>
              <w:t>Zahlen auf- und abrunden</w:t>
            </w:r>
            <w:r w:rsidR="001B08D7">
              <w:rPr>
                <w:noProof/>
                <w:webHidden/>
              </w:rPr>
              <w:tab/>
            </w:r>
            <w:r w:rsidR="001B08D7">
              <w:rPr>
                <w:noProof/>
                <w:webHidden/>
              </w:rPr>
              <w:fldChar w:fldCharType="begin"/>
            </w:r>
            <w:r w:rsidR="001B08D7">
              <w:rPr>
                <w:noProof/>
                <w:webHidden/>
              </w:rPr>
              <w:instrText xml:space="preserve"> PAGEREF _Toc103938791 \h </w:instrText>
            </w:r>
            <w:r w:rsidR="001B08D7">
              <w:rPr>
                <w:noProof/>
                <w:webHidden/>
              </w:rPr>
            </w:r>
            <w:r w:rsidR="001B08D7">
              <w:rPr>
                <w:noProof/>
                <w:webHidden/>
              </w:rPr>
              <w:fldChar w:fldCharType="separate"/>
            </w:r>
            <w:r w:rsidR="001B08D7">
              <w:rPr>
                <w:noProof/>
                <w:webHidden/>
              </w:rPr>
              <w:t>29</w:t>
            </w:r>
            <w:r w:rsidR="001B08D7">
              <w:rPr>
                <w:noProof/>
                <w:webHidden/>
              </w:rPr>
              <w:fldChar w:fldCharType="end"/>
            </w:r>
          </w:hyperlink>
        </w:p>
        <w:p w14:paraId="0C23CBB3" w14:textId="55DD1755" w:rsidR="001B08D7" w:rsidRDefault="00F822C3">
          <w:pPr>
            <w:pStyle w:val="TOC2"/>
            <w:rPr>
              <w:rFonts w:asciiTheme="minorHAnsi" w:eastAsiaTheme="minorEastAsia" w:hAnsiTheme="minorHAnsi" w:cstheme="minorBidi"/>
              <w:noProof/>
              <w:sz w:val="22"/>
              <w:szCs w:val="22"/>
              <w:lang w:eastAsia="de-CH"/>
            </w:rPr>
          </w:pPr>
          <w:hyperlink w:anchor="_Toc103938792" w:history="1">
            <w:r w:rsidR="001B08D7" w:rsidRPr="00662301">
              <w:rPr>
                <w:rStyle w:val="Hyperlink"/>
                <w:noProof/>
              </w:rPr>
              <w:t>5.9.</w:t>
            </w:r>
            <w:r w:rsidR="001B08D7">
              <w:rPr>
                <w:rFonts w:asciiTheme="minorHAnsi" w:eastAsiaTheme="minorEastAsia" w:hAnsiTheme="minorHAnsi" w:cstheme="minorBidi"/>
                <w:noProof/>
                <w:sz w:val="22"/>
                <w:szCs w:val="22"/>
                <w:lang w:eastAsia="de-CH"/>
              </w:rPr>
              <w:tab/>
            </w:r>
            <w:r w:rsidR="001B08D7" w:rsidRPr="00662301">
              <w:rPr>
                <w:rStyle w:val="Hyperlink"/>
                <w:noProof/>
              </w:rPr>
              <w:t>Anzahl Stellen einer Zahl</w:t>
            </w:r>
            <w:r w:rsidR="001B08D7">
              <w:rPr>
                <w:noProof/>
                <w:webHidden/>
              </w:rPr>
              <w:tab/>
            </w:r>
            <w:r w:rsidR="001B08D7">
              <w:rPr>
                <w:noProof/>
                <w:webHidden/>
              </w:rPr>
              <w:fldChar w:fldCharType="begin"/>
            </w:r>
            <w:r w:rsidR="001B08D7">
              <w:rPr>
                <w:noProof/>
                <w:webHidden/>
              </w:rPr>
              <w:instrText xml:space="preserve"> PAGEREF _Toc103938792 \h </w:instrText>
            </w:r>
            <w:r w:rsidR="001B08D7">
              <w:rPr>
                <w:noProof/>
                <w:webHidden/>
              </w:rPr>
            </w:r>
            <w:r w:rsidR="001B08D7">
              <w:rPr>
                <w:noProof/>
                <w:webHidden/>
              </w:rPr>
              <w:fldChar w:fldCharType="separate"/>
            </w:r>
            <w:r w:rsidR="001B08D7">
              <w:rPr>
                <w:noProof/>
                <w:webHidden/>
              </w:rPr>
              <w:t>30</w:t>
            </w:r>
            <w:r w:rsidR="001B08D7">
              <w:rPr>
                <w:noProof/>
                <w:webHidden/>
              </w:rPr>
              <w:fldChar w:fldCharType="end"/>
            </w:r>
          </w:hyperlink>
        </w:p>
        <w:p w14:paraId="544A5636" w14:textId="3F0979D0" w:rsidR="001B08D7" w:rsidRDefault="00F822C3">
          <w:pPr>
            <w:pStyle w:val="TOC2"/>
            <w:rPr>
              <w:rFonts w:asciiTheme="minorHAnsi" w:eastAsiaTheme="minorEastAsia" w:hAnsiTheme="minorHAnsi" w:cstheme="minorBidi"/>
              <w:noProof/>
              <w:sz w:val="22"/>
              <w:szCs w:val="22"/>
              <w:lang w:eastAsia="de-CH"/>
            </w:rPr>
          </w:pPr>
          <w:hyperlink w:anchor="_Toc103938793" w:history="1">
            <w:r w:rsidR="001B08D7" w:rsidRPr="00662301">
              <w:rPr>
                <w:rStyle w:val="Hyperlink"/>
                <w:noProof/>
              </w:rPr>
              <w:t>5.10.</w:t>
            </w:r>
            <w:r w:rsidR="001B08D7">
              <w:rPr>
                <w:rFonts w:asciiTheme="minorHAnsi" w:eastAsiaTheme="minorEastAsia" w:hAnsiTheme="minorHAnsi" w:cstheme="minorBidi"/>
                <w:noProof/>
                <w:sz w:val="22"/>
                <w:szCs w:val="22"/>
                <w:lang w:eastAsia="de-CH"/>
              </w:rPr>
              <w:tab/>
            </w:r>
            <w:r w:rsidR="001B08D7" w:rsidRPr="00662301">
              <w:rPr>
                <w:rStyle w:val="Hyperlink"/>
                <w:noProof/>
              </w:rPr>
              <w:t>E-Mails versenden mit PowerShell</w:t>
            </w:r>
            <w:r w:rsidR="001B08D7">
              <w:rPr>
                <w:noProof/>
                <w:webHidden/>
              </w:rPr>
              <w:tab/>
            </w:r>
            <w:r w:rsidR="001B08D7">
              <w:rPr>
                <w:noProof/>
                <w:webHidden/>
              </w:rPr>
              <w:fldChar w:fldCharType="begin"/>
            </w:r>
            <w:r w:rsidR="001B08D7">
              <w:rPr>
                <w:noProof/>
                <w:webHidden/>
              </w:rPr>
              <w:instrText xml:space="preserve"> PAGEREF _Toc103938793 \h </w:instrText>
            </w:r>
            <w:r w:rsidR="001B08D7">
              <w:rPr>
                <w:noProof/>
                <w:webHidden/>
              </w:rPr>
            </w:r>
            <w:r w:rsidR="001B08D7">
              <w:rPr>
                <w:noProof/>
                <w:webHidden/>
              </w:rPr>
              <w:fldChar w:fldCharType="separate"/>
            </w:r>
            <w:r w:rsidR="001B08D7">
              <w:rPr>
                <w:noProof/>
                <w:webHidden/>
              </w:rPr>
              <w:t>30</w:t>
            </w:r>
            <w:r w:rsidR="001B08D7">
              <w:rPr>
                <w:noProof/>
                <w:webHidden/>
              </w:rPr>
              <w:fldChar w:fldCharType="end"/>
            </w:r>
          </w:hyperlink>
        </w:p>
        <w:p w14:paraId="42DA3AB2" w14:textId="0E04C13F" w:rsidR="001B08D7" w:rsidRDefault="00F822C3">
          <w:pPr>
            <w:pStyle w:val="TOC1"/>
            <w:rPr>
              <w:rFonts w:asciiTheme="minorHAnsi" w:eastAsiaTheme="minorEastAsia" w:hAnsiTheme="minorHAnsi" w:cstheme="minorBidi"/>
              <w:b w:val="0"/>
              <w:noProof/>
              <w:sz w:val="22"/>
              <w:szCs w:val="22"/>
              <w:lang w:eastAsia="de-CH"/>
            </w:rPr>
          </w:pPr>
          <w:hyperlink w:anchor="_Toc103938794" w:history="1">
            <w:r w:rsidR="001B08D7" w:rsidRPr="00662301">
              <w:rPr>
                <w:rStyle w:val="Hyperlink"/>
                <w:noProof/>
              </w:rPr>
              <w:t>6.</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Netzwerk</w:t>
            </w:r>
            <w:r w:rsidR="001B08D7">
              <w:rPr>
                <w:noProof/>
                <w:webHidden/>
              </w:rPr>
              <w:tab/>
            </w:r>
            <w:r w:rsidR="001B08D7">
              <w:rPr>
                <w:noProof/>
                <w:webHidden/>
              </w:rPr>
              <w:fldChar w:fldCharType="begin"/>
            </w:r>
            <w:r w:rsidR="001B08D7">
              <w:rPr>
                <w:noProof/>
                <w:webHidden/>
              </w:rPr>
              <w:instrText xml:space="preserve"> PAGEREF _Toc103938794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490A99C7" w14:textId="25FCB229" w:rsidR="001B08D7" w:rsidRDefault="00F822C3">
          <w:pPr>
            <w:pStyle w:val="TOC2"/>
            <w:rPr>
              <w:rFonts w:asciiTheme="minorHAnsi" w:eastAsiaTheme="minorEastAsia" w:hAnsiTheme="minorHAnsi" w:cstheme="minorBidi"/>
              <w:noProof/>
              <w:sz w:val="22"/>
              <w:szCs w:val="22"/>
              <w:lang w:eastAsia="de-CH"/>
            </w:rPr>
          </w:pPr>
          <w:hyperlink w:anchor="_Toc103938795" w:history="1">
            <w:r w:rsidR="001B08D7" w:rsidRPr="00662301">
              <w:rPr>
                <w:rStyle w:val="Hyperlink"/>
                <w:noProof/>
              </w:rPr>
              <w:t>6.1.</w:t>
            </w:r>
            <w:r w:rsidR="001B08D7">
              <w:rPr>
                <w:rFonts w:asciiTheme="minorHAnsi" w:eastAsiaTheme="minorEastAsia" w:hAnsiTheme="minorHAnsi" w:cstheme="minorBidi"/>
                <w:noProof/>
                <w:sz w:val="22"/>
                <w:szCs w:val="22"/>
                <w:lang w:eastAsia="de-CH"/>
              </w:rPr>
              <w:tab/>
            </w:r>
            <w:r w:rsidR="001B08D7" w:rsidRPr="00662301">
              <w:rPr>
                <w:rStyle w:val="Hyperlink"/>
                <w:noProof/>
              </w:rPr>
              <w:t>IP-Adressen</w:t>
            </w:r>
            <w:r w:rsidR="001B08D7">
              <w:rPr>
                <w:noProof/>
                <w:webHidden/>
              </w:rPr>
              <w:tab/>
            </w:r>
            <w:r w:rsidR="001B08D7">
              <w:rPr>
                <w:noProof/>
                <w:webHidden/>
              </w:rPr>
              <w:fldChar w:fldCharType="begin"/>
            </w:r>
            <w:r w:rsidR="001B08D7">
              <w:rPr>
                <w:noProof/>
                <w:webHidden/>
              </w:rPr>
              <w:instrText xml:space="preserve"> PAGEREF _Toc103938795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36BA3C56" w14:textId="02FEA6CC" w:rsidR="001B08D7" w:rsidRDefault="00F822C3">
          <w:pPr>
            <w:pStyle w:val="TOC3"/>
            <w:rPr>
              <w:rFonts w:asciiTheme="minorHAnsi" w:eastAsiaTheme="minorEastAsia" w:hAnsiTheme="minorHAnsi" w:cstheme="minorBidi"/>
              <w:noProof/>
              <w:sz w:val="22"/>
              <w:szCs w:val="22"/>
              <w:lang w:eastAsia="de-CH"/>
            </w:rPr>
          </w:pPr>
          <w:hyperlink w:anchor="_Toc103938796" w:history="1">
            <w:r w:rsidR="001B08D7" w:rsidRPr="00662301">
              <w:rPr>
                <w:rStyle w:val="Hyperlink"/>
                <w:noProof/>
              </w:rPr>
              <w:t>6.1.1.</w:t>
            </w:r>
            <w:r w:rsidR="001B08D7">
              <w:rPr>
                <w:rFonts w:asciiTheme="minorHAnsi" w:eastAsiaTheme="minorEastAsia" w:hAnsiTheme="minorHAnsi" w:cstheme="minorBidi"/>
                <w:noProof/>
                <w:sz w:val="22"/>
                <w:szCs w:val="22"/>
                <w:lang w:eastAsia="de-CH"/>
              </w:rPr>
              <w:tab/>
            </w:r>
            <w:r w:rsidR="001B08D7" w:rsidRPr="00662301">
              <w:rPr>
                <w:rStyle w:val="Hyperlink"/>
                <w:noProof/>
              </w:rPr>
              <w:t>Private IP-Adressen</w:t>
            </w:r>
            <w:r w:rsidR="001B08D7">
              <w:rPr>
                <w:noProof/>
                <w:webHidden/>
              </w:rPr>
              <w:tab/>
            </w:r>
            <w:r w:rsidR="001B08D7">
              <w:rPr>
                <w:noProof/>
                <w:webHidden/>
              </w:rPr>
              <w:fldChar w:fldCharType="begin"/>
            </w:r>
            <w:r w:rsidR="001B08D7">
              <w:rPr>
                <w:noProof/>
                <w:webHidden/>
              </w:rPr>
              <w:instrText xml:space="preserve"> PAGEREF _Toc103938796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21A98F4D" w14:textId="75065C9C" w:rsidR="001B08D7" w:rsidRDefault="00F822C3">
          <w:pPr>
            <w:pStyle w:val="TOC3"/>
            <w:rPr>
              <w:rFonts w:asciiTheme="minorHAnsi" w:eastAsiaTheme="minorEastAsia" w:hAnsiTheme="minorHAnsi" w:cstheme="minorBidi"/>
              <w:noProof/>
              <w:sz w:val="22"/>
              <w:szCs w:val="22"/>
              <w:lang w:eastAsia="de-CH"/>
            </w:rPr>
          </w:pPr>
          <w:hyperlink w:anchor="_Toc103938797" w:history="1">
            <w:r w:rsidR="001B08D7" w:rsidRPr="00662301">
              <w:rPr>
                <w:rStyle w:val="Hyperlink"/>
                <w:noProof/>
              </w:rPr>
              <w:t>6.1.2.</w:t>
            </w:r>
            <w:r w:rsidR="001B08D7">
              <w:rPr>
                <w:rFonts w:asciiTheme="minorHAnsi" w:eastAsiaTheme="minorEastAsia" w:hAnsiTheme="minorHAnsi" w:cstheme="minorBidi"/>
                <w:noProof/>
                <w:sz w:val="22"/>
                <w:szCs w:val="22"/>
                <w:lang w:eastAsia="de-CH"/>
              </w:rPr>
              <w:tab/>
            </w:r>
            <w:r w:rsidR="001B08D7" w:rsidRPr="00662301">
              <w:rPr>
                <w:rStyle w:val="Hyperlink"/>
                <w:noProof/>
              </w:rPr>
              <w:t>Öffentliche IP-Adressen</w:t>
            </w:r>
            <w:r w:rsidR="001B08D7">
              <w:rPr>
                <w:noProof/>
                <w:webHidden/>
              </w:rPr>
              <w:tab/>
            </w:r>
            <w:r w:rsidR="001B08D7">
              <w:rPr>
                <w:noProof/>
                <w:webHidden/>
              </w:rPr>
              <w:fldChar w:fldCharType="begin"/>
            </w:r>
            <w:r w:rsidR="001B08D7">
              <w:rPr>
                <w:noProof/>
                <w:webHidden/>
              </w:rPr>
              <w:instrText xml:space="preserve"> PAGEREF _Toc103938797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00EB5192" w14:textId="7EBD3E08" w:rsidR="001B08D7" w:rsidRDefault="00F822C3">
          <w:pPr>
            <w:pStyle w:val="TOC3"/>
            <w:rPr>
              <w:rFonts w:asciiTheme="minorHAnsi" w:eastAsiaTheme="minorEastAsia" w:hAnsiTheme="minorHAnsi" w:cstheme="minorBidi"/>
              <w:noProof/>
              <w:sz w:val="22"/>
              <w:szCs w:val="22"/>
              <w:lang w:eastAsia="de-CH"/>
            </w:rPr>
          </w:pPr>
          <w:hyperlink w:anchor="_Toc103938798" w:history="1">
            <w:r w:rsidR="001B08D7" w:rsidRPr="00662301">
              <w:rPr>
                <w:rStyle w:val="Hyperlink"/>
                <w:noProof/>
              </w:rPr>
              <w:t>6.1.3.</w:t>
            </w:r>
            <w:r w:rsidR="001B08D7">
              <w:rPr>
                <w:rFonts w:asciiTheme="minorHAnsi" w:eastAsiaTheme="minorEastAsia" w:hAnsiTheme="minorHAnsi" w:cstheme="minorBidi"/>
                <w:noProof/>
                <w:sz w:val="22"/>
                <w:szCs w:val="22"/>
                <w:lang w:eastAsia="de-CH"/>
              </w:rPr>
              <w:tab/>
            </w:r>
            <w:r w:rsidR="001B08D7" w:rsidRPr="00662301">
              <w:rPr>
                <w:rStyle w:val="Hyperlink"/>
                <w:noProof/>
              </w:rPr>
              <w:t>IPv4</w:t>
            </w:r>
            <w:r w:rsidR="001B08D7">
              <w:rPr>
                <w:noProof/>
                <w:webHidden/>
              </w:rPr>
              <w:tab/>
            </w:r>
            <w:r w:rsidR="001B08D7">
              <w:rPr>
                <w:noProof/>
                <w:webHidden/>
              </w:rPr>
              <w:fldChar w:fldCharType="begin"/>
            </w:r>
            <w:r w:rsidR="001B08D7">
              <w:rPr>
                <w:noProof/>
                <w:webHidden/>
              </w:rPr>
              <w:instrText xml:space="preserve"> PAGEREF _Toc103938798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5EA50449" w14:textId="658D7204" w:rsidR="001B08D7" w:rsidRDefault="00F822C3">
          <w:pPr>
            <w:pStyle w:val="TOC3"/>
            <w:rPr>
              <w:rFonts w:asciiTheme="minorHAnsi" w:eastAsiaTheme="minorEastAsia" w:hAnsiTheme="minorHAnsi" w:cstheme="minorBidi"/>
              <w:noProof/>
              <w:sz w:val="22"/>
              <w:szCs w:val="22"/>
              <w:lang w:eastAsia="de-CH"/>
            </w:rPr>
          </w:pPr>
          <w:hyperlink w:anchor="_Toc103938799" w:history="1">
            <w:r w:rsidR="001B08D7" w:rsidRPr="00662301">
              <w:rPr>
                <w:rStyle w:val="Hyperlink"/>
                <w:noProof/>
              </w:rPr>
              <w:t>6.1.4.</w:t>
            </w:r>
            <w:r w:rsidR="001B08D7">
              <w:rPr>
                <w:rFonts w:asciiTheme="minorHAnsi" w:eastAsiaTheme="minorEastAsia" w:hAnsiTheme="minorHAnsi" w:cstheme="minorBidi"/>
                <w:noProof/>
                <w:sz w:val="22"/>
                <w:szCs w:val="22"/>
                <w:lang w:eastAsia="de-CH"/>
              </w:rPr>
              <w:tab/>
            </w:r>
            <w:r w:rsidR="001B08D7" w:rsidRPr="00662301">
              <w:rPr>
                <w:rStyle w:val="Hyperlink"/>
                <w:noProof/>
              </w:rPr>
              <w:t xml:space="preserve">IPv6 </w:t>
            </w:r>
            <w:r w:rsidR="001B08D7">
              <w:rPr>
                <w:noProof/>
                <w:webHidden/>
              </w:rPr>
              <w:tab/>
            </w:r>
            <w:r w:rsidR="001B08D7">
              <w:rPr>
                <w:noProof/>
                <w:webHidden/>
              </w:rPr>
              <w:fldChar w:fldCharType="begin"/>
            </w:r>
            <w:r w:rsidR="001B08D7">
              <w:rPr>
                <w:noProof/>
                <w:webHidden/>
              </w:rPr>
              <w:instrText xml:space="preserve"> PAGEREF _Toc103938799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7BA251D6" w14:textId="6A89E9C0" w:rsidR="001B08D7" w:rsidRDefault="00F822C3">
          <w:pPr>
            <w:pStyle w:val="TOC2"/>
            <w:rPr>
              <w:rFonts w:asciiTheme="minorHAnsi" w:eastAsiaTheme="minorEastAsia" w:hAnsiTheme="minorHAnsi" w:cstheme="minorBidi"/>
              <w:noProof/>
              <w:sz w:val="22"/>
              <w:szCs w:val="22"/>
              <w:lang w:eastAsia="de-CH"/>
            </w:rPr>
          </w:pPr>
          <w:hyperlink w:anchor="_Toc103938800" w:history="1">
            <w:r w:rsidR="001B08D7" w:rsidRPr="00662301">
              <w:rPr>
                <w:rStyle w:val="Hyperlink"/>
                <w:noProof/>
              </w:rPr>
              <w:t>6.2.</w:t>
            </w:r>
            <w:r w:rsidR="001B08D7">
              <w:rPr>
                <w:rFonts w:asciiTheme="minorHAnsi" w:eastAsiaTheme="minorEastAsia" w:hAnsiTheme="minorHAnsi" w:cstheme="minorBidi"/>
                <w:noProof/>
                <w:sz w:val="22"/>
                <w:szCs w:val="22"/>
                <w:lang w:eastAsia="de-CH"/>
              </w:rPr>
              <w:tab/>
            </w:r>
            <w:r w:rsidR="001B08D7" w:rsidRPr="00662301">
              <w:rPr>
                <w:rStyle w:val="Hyperlink"/>
                <w:noProof/>
              </w:rPr>
              <w:t>Subnetze</w:t>
            </w:r>
            <w:r w:rsidR="001B08D7">
              <w:rPr>
                <w:noProof/>
                <w:webHidden/>
              </w:rPr>
              <w:tab/>
            </w:r>
            <w:r w:rsidR="001B08D7">
              <w:rPr>
                <w:noProof/>
                <w:webHidden/>
              </w:rPr>
              <w:fldChar w:fldCharType="begin"/>
            </w:r>
            <w:r w:rsidR="001B08D7">
              <w:rPr>
                <w:noProof/>
                <w:webHidden/>
              </w:rPr>
              <w:instrText xml:space="preserve"> PAGEREF _Toc103938800 \h </w:instrText>
            </w:r>
            <w:r w:rsidR="001B08D7">
              <w:rPr>
                <w:noProof/>
                <w:webHidden/>
              </w:rPr>
            </w:r>
            <w:r w:rsidR="001B08D7">
              <w:rPr>
                <w:noProof/>
                <w:webHidden/>
              </w:rPr>
              <w:fldChar w:fldCharType="separate"/>
            </w:r>
            <w:r w:rsidR="001B08D7">
              <w:rPr>
                <w:noProof/>
                <w:webHidden/>
              </w:rPr>
              <w:t>32</w:t>
            </w:r>
            <w:r w:rsidR="001B08D7">
              <w:rPr>
                <w:noProof/>
                <w:webHidden/>
              </w:rPr>
              <w:fldChar w:fldCharType="end"/>
            </w:r>
          </w:hyperlink>
        </w:p>
        <w:p w14:paraId="1D2A8AEF" w14:textId="5BDAAF84" w:rsidR="001B08D7" w:rsidRDefault="00F822C3">
          <w:pPr>
            <w:pStyle w:val="TOC2"/>
            <w:rPr>
              <w:rFonts w:asciiTheme="minorHAnsi" w:eastAsiaTheme="minorEastAsia" w:hAnsiTheme="minorHAnsi" w:cstheme="minorBidi"/>
              <w:noProof/>
              <w:sz w:val="22"/>
              <w:szCs w:val="22"/>
              <w:lang w:eastAsia="de-CH"/>
            </w:rPr>
          </w:pPr>
          <w:hyperlink w:anchor="_Toc103938801" w:history="1">
            <w:r w:rsidR="001B08D7" w:rsidRPr="00662301">
              <w:rPr>
                <w:rStyle w:val="Hyperlink"/>
                <w:noProof/>
              </w:rPr>
              <w:t>6.3.</w:t>
            </w:r>
            <w:r w:rsidR="001B08D7">
              <w:rPr>
                <w:rFonts w:asciiTheme="minorHAnsi" w:eastAsiaTheme="minorEastAsia" w:hAnsiTheme="minorHAnsi" w:cstheme="minorBidi"/>
                <w:noProof/>
                <w:sz w:val="22"/>
                <w:szCs w:val="22"/>
                <w:lang w:eastAsia="de-CH"/>
              </w:rPr>
              <w:tab/>
            </w:r>
            <w:r w:rsidR="001B08D7" w:rsidRPr="00662301">
              <w:rPr>
                <w:rStyle w:val="Hyperlink"/>
                <w:noProof/>
              </w:rPr>
              <w:t>Ping</w:t>
            </w:r>
            <w:r w:rsidR="001B08D7">
              <w:rPr>
                <w:noProof/>
                <w:webHidden/>
              </w:rPr>
              <w:tab/>
            </w:r>
            <w:r w:rsidR="001B08D7">
              <w:rPr>
                <w:noProof/>
                <w:webHidden/>
              </w:rPr>
              <w:fldChar w:fldCharType="begin"/>
            </w:r>
            <w:r w:rsidR="001B08D7">
              <w:rPr>
                <w:noProof/>
                <w:webHidden/>
              </w:rPr>
              <w:instrText xml:space="preserve"> PAGEREF _Toc103938801 \h </w:instrText>
            </w:r>
            <w:r w:rsidR="001B08D7">
              <w:rPr>
                <w:noProof/>
                <w:webHidden/>
              </w:rPr>
            </w:r>
            <w:r w:rsidR="001B08D7">
              <w:rPr>
                <w:noProof/>
                <w:webHidden/>
              </w:rPr>
              <w:fldChar w:fldCharType="separate"/>
            </w:r>
            <w:r w:rsidR="001B08D7">
              <w:rPr>
                <w:noProof/>
                <w:webHidden/>
              </w:rPr>
              <w:t>32</w:t>
            </w:r>
            <w:r w:rsidR="001B08D7">
              <w:rPr>
                <w:noProof/>
                <w:webHidden/>
              </w:rPr>
              <w:fldChar w:fldCharType="end"/>
            </w:r>
          </w:hyperlink>
        </w:p>
        <w:p w14:paraId="0420C6F9" w14:textId="380BDA2D" w:rsidR="001B08D7" w:rsidRDefault="00F822C3">
          <w:pPr>
            <w:pStyle w:val="TOC3"/>
            <w:rPr>
              <w:rFonts w:asciiTheme="minorHAnsi" w:eastAsiaTheme="minorEastAsia" w:hAnsiTheme="minorHAnsi" w:cstheme="minorBidi"/>
              <w:noProof/>
              <w:sz w:val="22"/>
              <w:szCs w:val="22"/>
              <w:lang w:eastAsia="de-CH"/>
            </w:rPr>
          </w:pPr>
          <w:hyperlink w:anchor="_Toc103938802" w:history="1">
            <w:r w:rsidR="001B08D7" w:rsidRPr="00662301">
              <w:rPr>
                <w:rStyle w:val="Hyperlink"/>
                <w:noProof/>
              </w:rPr>
              <w:t>6.3.1.</w:t>
            </w:r>
            <w:r w:rsidR="001B08D7">
              <w:rPr>
                <w:rFonts w:asciiTheme="minorHAnsi" w:eastAsiaTheme="minorEastAsia" w:hAnsiTheme="minorHAnsi" w:cstheme="minorBidi"/>
                <w:noProof/>
                <w:sz w:val="22"/>
                <w:szCs w:val="22"/>
                <w:lang w:eastAsia="de-CH"/>
              </w:rPr>
              <w:tab/>
            </w:r>
            <w:r w:rsidR="001B08D7" w:rsidRPr="00662301">
              <w:rPr>
                <w:rStyle w:val="Hyperlink"/>
                <w:noProof/>
              </w:rPr>
              <w:t>Ping Antwort aktivieren</w:t>
            </w:r>
            <w:r w:rsidR="001B08D7">
              <w:rPr>
                <w:noProof/>
                <w:webHidden/>
              </w:rPr>
              <w:tab/>
            </w:r>
            <w:r w:rsidR="001B08D7">
              <w:rPr>
                <w:noProof/>
                <w:webHidden/>
              </w:rPr>
              <w:fldChar w:fldCharType="begin"/>
            </w:r>
            <w:r w:rsidR="001B08D7">
              <w:rPr>
                <w:noProof/>
                <w:webHidden/>
              </w:rPr>
              <w:instrText xml:space="preserve"> PAGEREF _Toc103938802 \h </w:instrText>
            </w:r>
            <w:r w:rsidR="001B08D7">
              <w:rPr>
                <w:noProof/>
                <w:webHidden/>
              </w:rPr>
            </w:r>
            <w:r w:rsidR="001B08D7">
              <w:rPr>
                <w:noProof/>
                <w:webHidden/>
              </w:rPr>
              <w:fldChar w:fldCharType="separate"/>
            </w:r>
            <w:r w:rsidR="001B08D7">
              <w:rPr>
                <w:noProof/>
                <w:webHidden/>
              </w:rPr>
              <w:t>33</w:t>
            </w:r>
            <w:r w:rsidR="001B08D7">
              <w:rPr>
                <w:noProof/>
                <w:webHidden/>
              </w:rPr>
              <w:fldChar w:fldCharType="end"/>
            </w:r>
          </w:hyperlink>
        </w:p>
        <w:p w14:paraId="787DF141" w14:textId="7BAE1517" w:rsidR="001B08D7" w:rsidRDefault="00F822C3">
          <w:pPr>
            <w:pStyle w:val="TOC2"/>
            <w:rPr>
              <w:rFonts w:asciiTheme="minorHAnsi" w:eastAsiaTheme="minorEastAsia" w:hAnsiTheme="minorHAnsi" w:cstheme="minorBidi"/>
              <w:noProof/>
              <w:sz w:val="22"/>
              <w:szCs w:val="22"/>
              <w:lang w:eastAsia="de-CH"/>
            </w:rPr>
          </w:pPr>
          <w:hyperlink w:anchor="_Toc103938803" w:history="1">
            <w:r w:rsidR="001B08D7" w:rsidRPr="00662301">
              <w:rPr>
                <w:rStyle w:val="Hyperlink"/>
                <w:noProof/>
              </w:rPr>
              <w:t>6.4.</w:t>
            </w:r>
            <w:r w:rsidR="001B08D7">
              <w:rPr>
                <w:rFonts w:asciiTheme="minorHAnsi" w:eastAsiaTheme="minorEastAsia" w:hAnsiTheme="minorHAnsi" w:cstheme="minorBidi"/>
                <w:noProof/>
                <w:sz w:val="22"/>
                <w:szCs w:val="22"/>
                <w:lang w:eastAsia="de-CH"/>
              </w:rPr>
              <w:tab/>
            </w:r>
            <w:r w:rsidR="001B08D7" w:rsidRPr="00662301">
              <w:rPr>
                <w:rStyle w:val="Hyperlink"/>
                <w:noProof/>
              </w:rPr>
              <w:t>Hyper-V</w:t>
            </w:r>
            <w:r w:rsidR="001B08D7">
              <w:rPr>
                <w:noProof/>
                <w:webHidden/>
              </w:rPr>
              <w:tab/>
            </w:r>
            <w:r w:rsidR="001B08D7">
              <w:rPr>
                <w:noProof/>
                <w:webHidden/>
              </w:rPr>
              <w:fldChar w:fldCharType="begin"/>
            </w:r>
            <w:r w:rsidR="001B08D7">
              <w:rPr>
                <w:noProof/>
                <w:webHidden/>
              </w:rPr>
              <w:instrText xml:space="preserve"> PAGEREF _Toc103938803 \h </w:instrText>
            </w:r>
            <w:r w:rsidR="001B08D7">
              <w:rPr>
                <w:noProof/>
                <w:webHidden/>
              </w:rPr>
            </w:r>
            <w:r w:rsidR="001B08D7">
              <w:rPr>
                <w:noProof/>
                <w:webHidden/>
              </w:rPr>
              <w:fldChar w:fldCharType="separate"/>
            </w:r>
            <w:r w:rsidR="001B08D7">
              <w:rPr>
                <w:noProof/>
                <w:webHidden/>
              </w:rPr>
              <w:t>34</w:t>
            </w:r>
            <w:r w:rsidR="001B08D7">
              <w:rPr>
                <w:noProof/>
                <w:webHidden/>
              </w:rPr>
              <w:fldChar w:fldCharType="end"/>
            </w:r>
          </w:hyperlink>
        </w:p>
        <w:p w14:paraId="129D50AA" w14:textId="00EA6448" w:rsidR="001B08D7" w:rsidRDefault="00F822C3">
          <w:pPr>
            <w:pStyle w:val="TOC3"/>
            <w:rPr>
              <w:rFonts w:asciiTheme="minorHAnsi" w:eastAsiaTheme="minorEastAsia" w:hAnsiTheme="minorHAnsi" w:cstheme="minorBidi"/>
              <w:noProof/>
              <w:sz w:val="22"/>
              <w:szCs w:val="22"/>
              <w:lang w:eastAsia="de-CH"/>
            </w:rPr>
          </w:pPr>
          <w:hyperlink w:anchor="_Toc103938804" w:history="1">
            <w:r w:rsidR="001B08D7" w:rsidRPr="00662301">
              <w:rPr>
                <w:rStyle w:val="Hyperlink"/>
                <w:noProof/>
              </w:rPr>
              <w:t>6.4.1.</w:t>
            </w:r>
            <w:r w:rsidR="001B08D7">
              <w:rPr>
                <w:rFonts w:asciiTheme="minorHAnsi" w:eastAsiaTheme="minorEastAsia" w:hAnsiTheme="minorHAnsi" w:cstheme="minorBidi"/>
                <w:noProof/>
                <w:sz w:val="22"/>
                <w:szCs w:val="22"/>
                <w:lang w:eastAsia="de-CH"/>
              </w:rPr>
              <w:tab/>
            </w:r>
            <w:r w:rsidR="001B08D7" w:rsidRPr="00662301">
              <w:rPr>
                <w:rStyle w:val="Hyperlink"/>
                <w:noProof/>
              </w:rPr>
              <w:t>Wozu VMs?</w:t>
            </w:r>
            <w:r w:rsidR="001B08D7">
              <w:rPr>
                <w:noProof/>
                <w:webHidden/>
              </w:rPr>
              <w:tab/>
            </w:r>
            <w:r w:rsidR="001B08D7">
              <w:rPr>
                <w:noProof/>
                <w:webHidden/>
              </w:rPr>
              <w:fldChar w:fldCharType="begin"/>
            </w:r>
            <w:r w:rsidR="001B08D7">
              <w:rPr>
                <w:noProof/>
                <w:webHidden/>
              </w:rPr>
              <w:instrText xml:space="preserve"> PAGEREF _Toc103938804 \h </w:instrText>
            </w:r>
            <w:r w:rsidR="001B08D7">
              <w:rPr>
                <w:noProof/>
                <w:webHidden/>
              </w:rPr>
            </w:r>
            <w:r w:rsidR="001B08D7">
              <w:rPr>
                <w:noProof/>
                <w:webHidden/>
              </w:rPr>
              <w:fldChar w:fldCharType="separate"/>
            </w:r>
            <w:r w:rsidR="001B08D7">
              <w:rPr>
                <w:noProof/>
                <w:webHidden/>
              </w:rPr>
              <w:t>34</w:t>
            </w:r>
            <w:r w:rsidR="001B08D7">
              <w:rPr>
                <w:noProof/>
                <w:webHidden/>
              </w:rPr>
              <w:fldChar w:fldCharType="end"/>
            </w:r>
          </w:hyperlink>
        </w:p>
        <w:p w14:paraId="382C3B96" w14:textId="4BB133C5" w:rsidR="001B08D7" w:rsidRDefault="00F822C3">
          <w:pPr>
            <w:pStyle w:val="TOC3"/>
            <w:rPr>
              <w:rFonts w:asciiTheme="minorHAnsi" w:eastAsiaTheme="minorEastAsia" w:hAnsiTheme="minorHAnsi" w:cstheme="minorBidi"/>
              <w:noProof/>
              <w:sz w:val="22"/>
              <w:szCs w:val="22"/>
              <w:lang w:eastAsia="de-CH"/>
            </w:rPr>
          </w:pPr>
          <w:hyperlink w:anchor="_Toc103938805" w:history="1">
            <w:r w:rsidR="001B08D7" w:rsidRPr="00662301">
              <w:rPr>
                <w:rStyle w:val="Hyperlink"/>
                <w:noProof/>
              </w:rPr>
              <w:t>6.4.2.</w:t>
            </w:r>
            <w:r w:rsidR="001B08D7">
              <w:rPr>
                <w:rFonts w:asciiTheme="minorHAnsi" w:eastAsiaTheme="minorEastAsia" w:hAnsiTheme="minorHAnsi" w:cstheme="minorBidi"/>
                <w:noProof/>
                <w:sz w:val="22"/>
                <w:szCs w:val="22"/>
                <w:lang w:eastAsia="de-CH"/>
              </w:rPr>
              <w:tab/>
            </w:r>
            <w:r w:rsidR="001B08D7" w:rsidRPr="00662301">
              <w:rPr>
                <w:rStyle w:val="Hyperlink"/>
                <w:noProof/>
              </w:rPr>
              <w:t>Hyper-V aktivieren</w:t>
            </w:r>
            <w:r w:rsidR="001B08D7">
              <w:rPr>
                <w:noProof/>
                <w:webHidden/>
              </w:rPr>
              <w:tab/>
            </w:r>
            <w:r w:rsidR="001B08D7">
              <w:rPr>
                <w:noProof/>
                <w:webHidden/>
              </w:rPr>
              <w:fldChar w:fldCharType="begin"/>
            </w:r>
            <w:r w:rsidR="001B08D7">
              <w:rPr>
                <w:noProof/>
                <w:webHidden/>
              </w:rPr>
              <w:instrText xml:space="preserve"> PAGEREF _Toc103938805 \h </w:instrText>
            </w:r>
            <w:r w:rsidR="001B08D7">
              <w:rPr>
                <w:noProof/>
                <w:webHidden/>
              </w:rPr>
            </w:r>
            <w:r w:rsidR="001B08D7">
              <w:rPr>
                <w:noProof/>
                <w:webHidden/>
              </w:rPr>
              <w:fldChar w:fldCharType="separate"/>
            </w:r>
            <w:r w:rsidR="001B08D7">
              <w:rPr>
                <w:noProof/>
                <w:webHidden/>
              </w:rPr>
              <w:t>35</w:t>
            </w:r>
            <w:r w:rsidR="001B08D7">
              <w:rPr>
                <w:noProof/>
                <w:webHidden/>
              </w:rPr>
              <w:fldChar w:fldCharType="end"/>
            </w:r>
          </w:hyperlink>
        </w:p>
        <w:p w14:paraId="13F6BB51" w14:textId="3E55DCA5" w:rsidR="001B08D7" w:rsidRDefault="00F822C3">
          <w:pPr>
            <w:pStyle w:val="TOC3"/>
            <w:rPr>
              <w:rFonts w:asciiTheme="minorHAnsi" w:eastAsiaTheme="minorEastAsia" w:hAnsiTheme="minorHAnsi" w:cstheme="minorBidi"/>
              <w:noProof/>
              <w:sz w:val="22"/>
              <w:szCs w:val="22"/>
              <w:lang w:eastAsia="de-CH"/>
            </w:rPr>
          </w:pPr>
          <w:hyperlink w:anchor="_Toc103938806" w:history="1">
            <w:r w:rsidR="001B08D7" w:rsidRPr="00662301">
              <w:rPr>
                <w:rStyle w:val="Hyperlink"/>
                <w:noProof/>
              </w:rPr>
              <w:t>6.4.3.</w:t>
            </w:r>
            <w:r w:rsidR="001B08D7">
              <w:rPr>
                <w:rFonts w:asciiTheme="minorHAnsi" w:eastAsiaTheme="minorEastAsia" w:hAnsiTheme="minorHAnsi" w:cstheme="minorBidi"/>
                <w:noProof/>
                <w:sz w:val="22"/>
                <w:szCs w:val="22"/>
                <w:lang w:eastAsia="de-CH"/>
              </w:rPr>
              <w:tab/>
            </w:r>
            <w:r w:rsidR="001B08D7" w:rsidRPr="00662301">
              <w:rPr>
                <w:rStyle w:val="Hyperlink"/>
                <w:noProof/>
              </w:rPr>
              <w:t>Virtuellen Switch erstellen</w:t>
            </w:r>
            <w:r w:rsidR="001B08D7">
              <w:rPr>
                <w:noProof/>
                <w:webHidden/>
              </w:rPr>
              <w:tab/>
            </w:r>
            <w:r w:rsidR="001B08D7">
              <w:rPr>
                <w:noProof/>
                <w:webHidden/>
              </w:rPr>
              <w:fldChar w:fldCharType="begin"/>
            </w:r>
            <w:r w:rsidR="001B08D7">
              <w:rPr>
                <w:noProof/>
                <w:webHidden/>
              </w:rPr>
              <w:instrText xml:space="preserve"> PAGEREF _Toc103938806 \h </w:instrText>
            </w:r>
            <w:r w:rsidR="001B08D7">
              <w:rPr>
                <w:noProof/>
                <w:webHidden/>
              </w:rPr>
            </w:r>
            <w:r w:rsidR="001B08D7">
              <w:rPr>
                <w:noProof/>
                <w:webHidden/>
              </w:rPr>
              <w:fldChar w:fldCharType="separate"/>
            </w:r>
            <w:r w:rsidR="001B08D7">
              <w:rPr>
                <w:noProof/>
                <w:webHidden/>
              </w:rPr>
              <w:t>36</w:t>
            </w:r>
            <w:r w:rsidR="001B08D7">
              <w:rPr>
                <w:noProof/>
                <w:webHidden/>
              </w:rPr>
              <w:fldChar w:fldCharType="end"/>
            </w:r>
          </w:hyperlink>
        </w:p>
        <w:p w14:paraId="7B7CD363" w14:textId="4EE7A6C6" w:rsidR="001B08D7" w:rsidRDefault="00F822C3">
          <w:pPr>
            <w:pStyle w:val="TOC3"/>
            <w:rPr>
              <w:rFonts w:asciiTheme="minorHAnsi" w:eastAsiaTheme="minorEastAsia" w:hAnsiTheme="minorHAnsi" w:cstheme="minorBidi"/>
              <w:noProof/>
              <w:sz w:val="22"/>
              <w:szCs w:val="22"/>
              <w:lang w:eastAsia="de-CH"/>
            </w:rPr>
          </w:pPr>
          <w:hyperlink w:anchor="_Toc103938807" w:history="1">
            <w:r w:rsidR="001B08D7" w:rsidRPr="00662301">
              <w:rPr>
                <w:rStyle w:val="Hyperlink"/>
                <w:noProof/>
              </w:rPr>
              <w:t>6.4.4.</w:t>
            </w:r>
            <w:r w:rsidR="001B08D7">
              <w:rPr>
                <w:rFonts w:asciiTheme="minorHAnsi" w:eastAsiaTheme="minorEastAsia" w:hAnsiTheme="minorHAnsi" w:cstheme="minorBidi"/>
                <w:noProof/>
                <w:sz w:val="22"/>
                <w:szCs w:val="22"/>
                <w:lang w:eastAsia="de-CH"/>
              </w:rPr>
              <w:tab/>
            </w:r>
            <w:r w:rsidR="001B08D7" w:rsidRPr="00662301">
              <w:rPr>
                <w:rStyle w:val="Hyperlink"/>
                <w:noProof/>
              </w:rPr>
              <w:t>Virtuelle Maschinen erstellen</w:t>
            </w:r>
            <w:r w:rsidR="001B08D7">
              <w:rPr>
                <w:noProof/>
                <w:webHidden/>
              </w:rPr>
              <w:tab/>
            </w:r>
            <w:r w:rsidR="001B08D7">
              <w:rPr>
                <w:noProof/>
                <w:webHidden/>
              </w:rPr>
              <w:fldChar w:fldCharType="begin"/>
            </w:r>
            <w:r w:rsidR="001B08D7">
              <w:rPr>
                <w:noProof/>
                <w:webHidden/>
              </w:rPr>
              <w:instrText xml:space="preserve"> PAGEREF _Toc103938807 \h </w:instrText>
            </w:r>
            <w:r w:rsidR="001B08D7">
              <w:rPr>
                <w:noProof/>
                <w:webHidden/>
              </w:rPr>
            </w:r>
            <w:r w:rsidR="001B08D7">
              <w:rPr>
                <w:noProof/>
                <w:webHidden/>
              </w:rPr>
              <w:fldChar w:fldCharType="separate"/>
            </w:r>
            <w:r w:rsidR="001B08D7">
              <w:rPr>
                <w:noProof/>
                <w:webHidden/>
              </w:rPr>
              <w:t>37</w:t>
            </w:r>
            <w:r w:rsidR="001B08D7">
              <w:rPr>
                <w:noProof/>
                <w:webHidden/>
              </w:rPr>
              <w:fldChar w:fldCharType="end"/>
            </w:r>
          </w:hyperlink>
        </w:p>
        <w:p w14:paraId="7EC6694F" w14:textId="438614CE" w:rsidR="001B08D7" w:rsidRDefault="00F822C3">
          <w:pPr>
            <w:pStyle w:val="TOC3"/>
            <w:rPr>
              <w:rFonts w:asciiTheme="minorHAnsi" w:eastAsiaTheme="minorEastAsia" w:hAnsiTheme="minorHAnsi" w:cstheme="minorBidi"/>
              <w:noProof/>
              <w:sz w:val="22"/>
              <w:szCs w:val="22"/>
              <w:lang w:eastAsia="de-CH"/>
            </w:rPr>
          </w:pPr>
          <w:hyperlink w:anchor="_Toc103938808" w:history="1">
            <w:r w:rsidR="001B08D7" w:rsidRPr="00662301">
              <w:rPr>
                <w:rStyle w:val="Hyperlink"/>
                <w:noProof/>
              </w:rPr>
              <w:t>6.4.5.</w:t>
            </w:r>
            <w:r w:rsidR="001B08D7">
              <w:rPr>
                <w:rFonts w:asciiTheme="minorHAnsi" w:eastAsiaTheme="minorEastAsia" w:hAnsiTheme="minorHAnsi" w:cstheme="minorBidi"/>
                <w:noProof/>
                <w:sz w:val="22"/>
                <w:szCs w:val="22"/>
                <w:lang w:eastAsia="de-CH"/>
              </w:rPr>
              <w:tab/>
            </w:r>
            <w:r w:rsidR="001B08D7" w:rsidRPr="00662301">
              <w:rPr>
                <w:rStyle w:val="Hyperlink"/>
                <w:noProof/>
              </w:rPr>
              <w:t>Snapshot</w:t>
            </w:r>
            <w:r w:rsidR="001B08D7">
              <w:rPr>
                <w:noProof/>
                <w:webHidden/>
              </w:rPr>
              <w:tab/>
            </w:r>
            <w:r w:rsidR="001B08D7">
              <w:rPr>
                <w:noProof/>
                <w:webHidden/>
              </w:rPr>
              <w:fldChar w:fldCharType="begin"/>
            </w:r>
            <w:r w:rsidR="001B08D7">
              <w:rPr>
                <w:noProof/>
                <w:webHidden/>
              </w:rPr>
              <w:instrText xml:space="preserve"> PAGEREF _Toc103938808 \h </w:instrText>
            </w:r>
            <w:r w:rsidR="001B08D7">
              <w:rPr>
                <w:noProof/>
                <w:webHidden/>
              </w:rPr>
            </w:r>
            <w:r w:rsidR="001B08D7">
              <w:rPr>
                <w:noProof/>
                <w:webHidden/>
              </w:rPr>
              <w:fldChar w:fldCharType="separate"/>
            </w:r>
            <w:r w:rsidR="001B08D7">
              <w:rPr>
                <w:noProof/>
                <w:webHidden/>
              </w:rPr>
              <w:t>40</w:t>
            </w:r>
            <w:r w:rsidR="001B08D7">
              <w:rPr>
                <w:noProof/>
                <w:webHidden/>
              </w:rPr>
              <w:fldChar w:fldCharType="end"/>
            </w:r>
          </w:hyperlink>
        </w:p>
        <w:p w14:paraId="1CC2EEB7" w14:textId="0441A4DB" w:rsidR="001B08D7" w:rsidRDefault="00F822C3">
          <w:pPr>
            <w:pStyle w:val="TOC2"/>
            <w:rPr>
              <w:rFonts w:asciiTheme="minorHAnsi" w:eastAsiaTheme="minorEastAsia" w:hAnsiTheme="minorHAnsi" w:cstheme="minorBidi"/>
              <w:noProof/>
              <w:sz w:val="22"/>
              <w:szCs w:val="22"/>
              <w:lang w:eastAsia="de-CH"/>
            </w:rPr>
          </w:pPr>
          <w:hyperlink w:anchor="_Toc103938809" w:history="1">
            <w:r w:rsidR="001B08D7" w:rsidRPr="00662301">
              <w:rPr>
                <w:rStyle w:val="Hyperlink"/>
                <w:noProof/>
              </w:rPr>
              <w:t>6.5.</w:t>
            </w:r>
            <w:r w:rsidR="001B08D7">
              <w:rPr>
                <w:rFonts w:asciiTheme="minorHAnsi" w:eastAsiaTheme="minorEastAsia" w:hAnsiTheme="minorHAnsi" w:cstheme="minorBidi"/>
                <w:noProof/>
                <w:sz w:val="22"/>
                <w:szCs w:val="22"/>
                <w:lang w:eastAsia="de-CH"/>
              </w:rPr>
              <w:tab/>
            </w:r>
            <w:r w:rsidR="001B08D7" w:rsidRPr="00662301">
              <w:rPr>
                <w:rStyle w:val="Hyperlink"/>
                <w:noProof/>
              </w:rPr>
              <w:t>Server Installation</w:t>
            </w:r>
            <w:r w:rsidR="001B08D7">
              <w:rPr>
                <w:noProof/>
                <w:webHidden/>
              </w:rPr>
              <w:tab/>
            </w:r>
            <w:r w:rsidR="001B08D7">
              <w:rPr>
                <w:noProof/>
                <w:webHidden/>
              </w:rPr>
              <w:fldChar w:fldCharType="begin"/>
            </w:r>
            <w:r w:rsidR="001B08D7">
              <w:rPr>
                <w:noProof/>
                <w:webHidden/>
              </w:rPr>
              <w:instrText xml:space="preserve"> PAGEREF _Toc103938809 \h </w:instrText>
            </w:r>
            <w:r w:rsidR="001B08D7">
              <w:rPr>
                <w:noProof/>
                <w:webHidden/>
              </w:rPr>
            </w:r>
            <w:r w:rsidR="001B08D7">
              <w:rPr>
                <w:noProof/>
                <w:webHidden/>
              </w:rPr>
              <w:fldChar w:fldCharType="separate"/>
            </w:r>
            <w:r w:rsidR="001B08D7">
              <w:rPr>
                <w:noProof/>
                <w:webHidden/>
              </w:rPr>
              <w:t>41</w:t>
            </w:r>
            <w:r w:rsidR="001B08D7">
              <w:rPr>
                <w:noProof/>
                <w:webHidden/>
              </w:rPr>
              <w:fldChar w:fldCharType="end"/>
            </w:r>
          </w:hyperlink>
        </w:p>
        <w:p w14:paraId="7D4CB56C" w14:textId="1C5461F1" w:rsidR="001B08D7" w:rsidRDefault="00F822C3">
          <w:pPr>
            <w:pStyle w:val="TOC3"/>
            <w:rPr>
              <w:rFonts w:asciiTheme="minorHAnsi" w:eastAsiaTheme="minorEastAsia" w:hAnsiTheme="minorHAnsi" w:cstheme="minorBidi"/>
              <w:noProof/>
              <w:sz w:val="22"/>
              <w:szCs w:val="22"/>
              <w:lang w:eastAsia="de-CH"/>
            </w:rPr>
          </w:pPr>
          <w:hyperlink w:anchor="_Toc103938810" w:history="1">
            <w:r w:rsidR="001B08D7" w:rsidRPr="00662301">
              <w:rPr>
                <w:rStyle w:val="Hyperlink"/>
                <w:noProof/>
              </w:rPr>
              <w:t>6.5.1.</w:t>
            </w:r>
            <w:r w:rsidR="001B08D7">
              <w:rPr>
                <w:rFonts w:asciiTheme="minorHAnsi" w:eastAsiaTheme="minorEastAsia" w:hAnsiTheme="minorHAnsi" w:cstheme="minorBidi"/>
                <w:noProof/>
                <w:sz w:val="22"/>
                <w:szCs w:val="22"/>
                <w:lang w:eastAsia="de-CH"/>
              </w:rPr>
              <w:tab/>
            </w:r>
            <w:r w:rsidR="001B08D7" w:rsidRPr="00662301">
              <w:rPr>
                <w:rStyle w:val="Hyperlink"/>
                <w:noProof/>
              </w:rPr>
              <w:t>Active Directory</w:t>
            </w:r>
            <w:r w:rsidR="001B08D7">
              <w:rPr>
                <w:noProof/>
                <w:webHidden/>
              </w:rPr>
              <w:tab/>
            </w:r>
            <w:r w:rsidR="001B08D7">
              <w:rPr>
                <w:noProof/>
                <w:webHidden/>
              </w:rPr>
              <w:fldChar w:fldCharType="begin"/>
            </w:r>
            <w:r w:rsidR="001B08D7">
              <w:rPr>
                <w:noProof/>
                <w:webHidden/>
              </w:rPr>
              <w:instrText xml:space="preserve"> PAGEREF _Toc103938810 \h </w:instrText>
            </w:r>
            <w:r w:rsidR="001B08D7">
              <w:rPr>
                <w:noProof/>
                <w:webHidden/>
              </w:rPr>
            </w:r>
            <w:r w:rsidR="001B08D7">
              <w:rPr>
                <w:noProof/>
                <w:webHidden/>
              </w:rPr>
              <w:fldChar w:fldCharType="separate"/>
            </w:r>
            <w:r w:rsidR="001B08D7">
              <w:rPr>
                <w:noProof/>
                <w:webHidden/>
              </w:rPr>
              <w:t>42</w:t>
            </w:r>
            <w:r w:rsidR="001B08D7">
              <w:rPr>
                <w:noProof/>
                <w:webHidden/>
              </w:rPr>
              <w:fldChar w:fldCharType="end"/>
            </w:r>
          </w:hyperlink>
        </w:p>
        <w:p w14:paraId="02D8F35D" w14:textId="69BC56CA" w:rsidR="001B08D7" w:rsidRDefault="00F822C3">
          <w:pPr>
            <w:pStyle w:val="TOC3"/>
            <w:rPr>
              <w:rFonts w:asciiTheme="minorHAnsi" w:eastAsiaTheme="minorEastAsia" w:hAnsiTheme="minorHAnsi" w:cstheme="minorBidi"/>
              <w:noProof/>
              <w:sz w:val="22"/>
              <w:szCs w:val="22"/>
              <w:lang w:eastAsia="de-CH"/>
            </w:rPr>
          </w:pPr>
          <w:hyperlink w:anchor="_Toc103938811" w:history="1">
            <w:r w:rsidR="001B08D7" w:rsidRPr="00662301">
              <w:rPr>
                <w:rStyle w:val="Hyperlink"/>
                <w:noProof/>
              </w:rPr>
              <w:t>6.5.2.</w:t>
            </w:r>
            <w:r w:rsidR="001B08D7">
              <w:rPr>
                <w:rFonts w:asciiTheme="minorHAnsi" w:eastAsiaTheme="minorEastAsia" w:hAnsiTheme="minorHAnsi" w:cstheme="minorBidi"/>
                <w:noProof/>
                <w:sz w:val="22"/>
                <w:szCs w:val="22"/>
                <w:lang w:eastAsia="de-CH"/>
              </w:rPr>
              <w:tab/>
            </w:r>
            <w:r w:rsidR="001B08D7" w:rsidRPr="00662301">
              <w:rPr>
                <w:rStyle w:val="Hyperlink"/>
                <w:noProof/>
              </w:rPr>
              <w:t>DNS</w:t>
            </w:r>
            <w:r w:rsidR="001B08D7">
              <w:rPr>
                <w:noProof/>
                <w:webHidden/>
              </w:rPr>
              <w:tab/>
            </w:r>
            <w:r w:rsidR="001B08D7">
              <w:rPr>
                <w:noProof/>
                <w:webHidden/>
              </w:rPr>
              <w:fldChar w:fldCharType="begin"/>
            </w:r>
            <w:r w:rsidR="001B08D7">
              <w:rPr>
                <w:noProof/>
                <w:webHidden/>
              </w:rPr>
              <w:instrText xml:space="preserve"> PAGEREF _Toc103938811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57FCE577" w14:textId="0161CBD9" w:rsidR="001B08D7" w:rsidRDefault="00F822C3">
          <w:pPr>
            <w:pStyle w:val="TOC3"/>
            <w:rPr>
              <w:rFonts w:asciiTheme="minorHAnsi" w:eastAsiaTheme="minorEastAsia" w:hAnsiTheme="minorHAnsi" w:cstheme="minorBidi"/>
              <w:noProof/>
              <w:sz w:val="22"/>
              <w:szCs w:val="22"/>
              <w:lang w:eastAsia="de-CH"/>
            </w:rPr>
          </w:pPr>
          <w:hyperlink w:anchor="_Toc103938812" w:history="1">
            <w:r w:rsidR="001B08D7" w:rsidRPr="00662301">
              <w:rPr>
                <w:rStyle w:val="Hyperlink"/>
                <w:noProof/>
              </w:rPr>
              <w:t>6.5.3.</w:t>
            </w:r>
            <w:r w:rsidR="001B08D7">
              <w:rPr>
                <w:rFonts w:asciiTheme="minorHAnsi" w:eastAsiaTheme="minorEastAsia" w:hAnsiTheme="minorHAnsi" w:cstheme="minorBidi"/>
                <w:noProof/>
                <w:sz w:val="22"/>
                <w:szCs w:val="22"/>
                <w:lang w:eastAsia="de-CH"/>
              </w:rPr>
              <w:tab/>
            </w:r>
            <w:r w:rsidR="001B08D7" w:rsidRPr="00662301">
              <w:rPr>
                <w:rStyle w:val="Hyperlink"/>
                <w:noProof/>
              </w:rPr>
              <w:t>DHCP</w:t>
            </w:r>
            <w:r w:rsidR="001B08D7">
              <w:rPr>
                <w:noProof/>
                <w:webHidden/>
              </w:rPr>
              <w:tab/>
            </w:r>
            <w:r w:rsidR="001B08D7">
              <w:rPr>
                <w:noProof/>
                <w:webHidden/>
              </w:rPr>
              <w:fldChar w:fldCharType="begin"/>
            </w:r>
            <w:r w:rsidR="001B08D7">
              <w:rPr>
                <w:noProof/>
                <w:webHidden/>
              </w:rPr>
              <w:instrText xml:space="preserve"> PAGEREF _Toc103938812 \h </w:instrText>
            </w:r>
            <w:r w:rsidR="001B08D7">
              <w:rPr>
                <w:noProof/>
                <w:webHidden/>
              </w:rPr>
            </w:r>
            <w:r w:rsidR="001B08D7">
              <w:rPr>
                <w:noProof/>
                <w:webHidden/>
              </w:rPr>
              <w:fldChar w:fldCharType="separate"/>
            </w:r>
            <w:r w:rsidR="001B08D7">
              <w:rPr>
                <w:noProof/>
                <w:webHidden/>
              </w:rPr>
              <w:t>47</w:t>
            </w:r>
            <w:r w:rsidR="001B08D7">
              <w:rPr>
                <w:noProof/>
                <w:webHidden/>
              </w:rPr>
              <w:fldChar w:fldCharType="end"/>
            </w:r>
          </w:hyperlink>
        </w:p>
        <w:p w14:paraId="1BFBE64B" w14:textId="44B9E872" w:rsidR="001B08D7" w:rsidRDefault="00F822C3">
          <w:pPr>
            <w:pStyle w:val="TOC3"/>
            <w:rPr>
              <w:rFonts w:asciiTheme="minorHAnsi" w:eastAsiaTheme="minorEastAsia" w:hAnsiTheme="minorHAnsi" w:cstheme="minorBidi"/>
              <w:noProof/>
              <w:sz w:val="22"/>
              <w:szCs w:val="22"/>
              <w:lang w:eastAsia="de-CH"/>
            </w:rPr>
          </w:pPr>
          <w:hyperlink w:anchor="_Toc103938813" w:history="1">
            <w:r w:rsidR="001B08D7" w:rsidRPr="00662301">
              <w:rPr>
                <w:rStyle w:val="Hyperlink"/>
                <w:noProof/>
              </w:rPr>
              <w:t>6.5.4.</w:t>
            </w:r>
            <w:r w:rsidR="001B08D7">
              <w:rPr>
                <w:rFonts w:asciiTheme="minorHAnsi" w:eastAsiaTheme="minorEastAsia" w:hAnsiTheme="minorHAnsi" w:cstheme="minorBidi"/>
                <w:noProof/>
                <w:sz w:val="22"/>
                <w:szCs w:val="22"/>
                <w:lang w:eastAsia="de-CH"/>
              </w:rPr>
              <w:tab/>
            </w:r>
            <w:r w:rsidR="001B08D7" w:rsidRPr="00662301">
              <w:rPr>
                <w:rStyle w:val="Hyperlink"/>
                <w:noProof/>
              </w:rPr>
              <w:t>Client verbinden</w:t>
            </w:r>
            <w:r w:rsidR="001B08D7">
              <w:rPr>
                <w:noProof/>
                <w:webHidden/>
              </w:rPr>
              <w:tab/>
            </w:r>
            <w:r w:rsidR="001B08D7">
              <w:rPr>
                <w:noProof/>
                <w:webHidden/>
              </w:rPr>
              <w:fldChar w:fldCharType="begin"/>
            </w:r>
            <w:r w:rsidR="001B08D7">
              <w:rPr>
                <w:noProof/>
                <w:webHidden/>
              </w:rPr>
              <w:instrText xml:space="preserve"> PAGEREF _Toc103938813 \h </w:instrText>
            </w:r>
            <w:r w:rsidR="001B08D7">
              <w:rPr>
                <w:noProof/>
                <w:webHidden/>
              </w:rPr>
            </w:r>
            <w:r w:rsidR="001B08D7">
              <w:rPr>
                <w:noProof/>
                <w:webHidden/>
              </w:rPr>
              <w:fldChar w:fldCharType="separate"/>
            </w:r>
            <w:r w:rsidR="001B08D7">
              <w:rPr>
                <w:noProof/>
                <w:webHidden/>
              </w:rPr>
              <w:t>49</w:t>
            </w:r>
            <w:r w:rsidR="001B08D7">
              <w:rPr>
                <w:noProof/>
                <w:webHidden/>
              </w:rPr>
              <w:fldChar w:fldCharType="end"/>
            </w:r>
          </w:hyperlink>
        </w:p>
        <w:p w14:paraId="29BE907B" w14:textId="1BDDB63D" w:rsidR="001B08D7" w:rsidRDefault="00F822C3">
          <w:pPr>
            <w:pStyle w:val="TOC3"/>
            <w:rPr>
              <w:rFonts w:asciiTheme="minorHAnsi" w:eastAsiaTheme="minorEastAsia" w:hAnsiTheme="minorHAnsi" w:cstheme="minorBidi"/>
              <w:noProof/>
              <w:sz w:val="22"/>
              <w:szCs w:val="22"/>
              <w:lang w:eastAsia="de-CH"/>
            </w:rPr>
          </w:pPr>
          <w:hyperlink w:anchor="_Toc103938814" w:history="1">
            <w:r w:rsidR="001B08D7" w:rsidRPr="00662301">
              <w:rPr>
                <w:rStyle w:val="Hyperlink"/>
                <w:noProof/>
              </w:rPr>
              <w:t>6.5.5.</w:t>
            </w:r>
            <w:r w:rsidR="001B08D7">
              <w:rPr>
                <w:rFonts w:asciiTheme="minorHAnsi" w:eastAsiaTheme="minorEastAsia" w:hAnsiTheme="minorHAnsi" w:cstheme="minorBidi"/>
                <w:noProof/>
                <w:sz w:val="22"/>
                <w:szCs w:val="22"/>
                <w:lang w:eastAsia="de-CH"/>
              </w:rPr>
              <w:tab/>
            </w:r>
            <w:r w:rsidR="001B08D7" w:rsidRPr="00662301">
              <w:rPr>
                <w:rStyle w:val="Hyperlink"/>
                <w:noProof/>
              </w:rPr>
              <w:t>Fileserver</w:t>
            </w:r>
            <w:r w:rsidR="001B08D7">
              <w:rPr>
                <w:noProof/>
                <w:webHidden/>
              </w:rPr>
              <w:tab/>
            </w:r>
            <w:r w:rsidR="001B08D7">
              <w:rPr>
                <w:noProof/>
                <w:webHidden/>
              </w:rPr>
              <w:fldChar w:fldCharType="begin"/>
            </w:r>
            <w:r w:rsidR="001B08D7">
              <w:rPr>
                <w:noProof/>
                <w:webHidden/>
              </w:rPr>
              <w:instrText xml:space="preserve"> PAGEREF _Toc103938814 \h </w:instrText>
            </w:r>
            <w:r w:rsidR="001B08D7">
              <w:rPr>
                <w:noProof/>
                <w:webHidden/>
              </w:rPr>
            </w:r>
            <w:r w:rsidR="001B08D7">
              <w:rPr>
                <w:noProof/>
                <w:webHidden/>
              </w:rPr>
              <w:fldChar w:fldCharType="separate"/>
            </w:r>
            <w:r w:rsidR="001B08D7">
              <w:rPr>
                <w:noProof/>
                <w:webHidden/>
              </w:rPr>
              <w:t>50</w:t>
            </w:r>
            <w:r w:rsidR="001B08D7">
              <w:rPr>
                <w:noProof/>
                <w:webHidden/>
              </w:rPr>
              <w:fldChar w:fldCharType="end"/>
            </w:r>
          </w:hyperlink>
        </w:p>
        <w:p w14:paraId="0EB9923B" w14:textId="459138ED" w:rsidR="001B08D7" w:rsidRDefault="00F822C3">
          <w:pPr>
            <w:pStyle w:val="TOC3"/>
            <w:rPr>
              <w:rFonts w:asciiTheme="minorHAnsi" w:eastAsiaTheme="minorEastAsia" w:hAnsiTheme="minorHAnsi" w:cstheme="minorBidi"/>
              <w:noProof/>
              <w:sz w:val="22"/>
              <w:szCs w:val="22"/>
              <w:lang w:eastAsia="de-CH"/>
            </w:rPr>
          </w:pPr>
          <w:hyperlink w:anchor="_Toc103938815" w:history="1">
            <w:r w:rsidR="001B08D7" w:rsidRPr="00662301">
              <w:rPr>
                <w:rStyle w:val="Hyperlink"/>
                <w:noProof/>
              </w:rPr>
              <w:t>6.5.6.</w:t>
            </w:r>
            <w:r w:rsidR="001B08D7">
              <w:rPr>
                <w:rFonts w:asciiTheme="minorHAnsi" w:eastAsiaTheme="minorEastAsia" w:hAnsiTheme="minorHAnsi" w:cstheme="minorBidi"/>
                <w:noProof/>
                <w:sz w:val="22"/>
                <w:szCs w:val="22"/>
                <w:lang w:eastAsia="de-CH"/>
              </w:rPr>
              <w:tab/>
            </w:r>
            <w:r w:rsidR="001B08D7" w:rsidRPr="00662301">
              <w:rPr>
                <w:rStyle w:val="Hyperlink"/>
                <w:noProof/>
              </w:rPr>
              <w:t>Home Netzlaufwerk</w:t>
            </w:r>
            <w:r w:rsidR="001B08D7">
              <w:rPr>
                <w:noProof/>
                <w:webHidden/>
              </w:rPr>
              <w:tab/>
            </w:r>
            <w:r w:rsidR="001B08D7">
              <w:rPr>
                <w:noProof/>
                <w:webHidden/>
              </w:rPr>
              <w:fldChar w:fldCharType="begin"/>
            </w:r>
            <w:r w:rsidR="001B08D7">
              <w:rPr>
                <w:noProof/>
                <w:webHidden/>
              </w:rPr>
              <w:instrText xml:space="preserve"> PAGEREF _Toc103938815 \h </w:instrText>
            </w:r>
            <w:r w:rsidR="001B08D7">
              <w:rPr>
                <w:noProof/>
                <w:webHidden/>
              </w:rPr>
            </w:r>
            <w:r w:rsidR="001B08D7">
              <w:rPr>
                <w:noProof/>
                <w:webHidden/>
              </w:rPr>
              <w:fldChar w:fldCharType="separate"/>
            </w:r>
            <w:r w:rsidR="001B08D7">
              <w:rPr>
                <w:noProof/>
                <w:webHidden/>
              </w:rPr>
              <w:t>52</w:t>
            </w:r>
            <w:r w:rsidR="001B08D7">
              <w:rPr>
                <w:noProof/>
                <w:webHidden/>
              </w:rPr>
              <w:fldChar w:fldCharType="end"/>
            </w:r>
          </w:hyperlink>
        </w:p>
        <w:p w14:paraId="002BA938" w14:textId="51479169" w:rsidR="001B08D7" w:rsidRDefault="00F822C3">
          <w:pPr>
            <w:pStyle w:val="TOC3"/>
            <w:rPr>
              <w:rFonts w:asciiTheme="minorHAnsi" w:eastAsiaTheme="minorEastAsia" w:hAnsiTheme="minorHAnsi" w:cstheme="minorBidi"/>
              <w:noProof/>
              <w:sz w:val="22"/>
              <w:szCs w:val="22"/>
              <w:lang w:eastAsia="de-CH"/>
            </w:rPr>
          </w:pPr>
          <w:hyperlink w:anchor="_Toc103938816" w:history="1">
            <w:r w:rsidR="001B08D7" w:rsidRPr="00662301">
              <w:rPr>
                <w:rStyle w:val="Hyperlink"/>
                <w:noProof/>
              </w:rPr>
              <w:t>6.5.7.</w:t>
            </w:r>
            <w:r w:rsidR="001B08D7">
              <w:rPr>
                <w:rFonts w:asciiTheme="minorHAnsi" w:eastAsiaTheme="minorEastAsia" w:hAnsiTheme="minorHAnsi" w:cstheme="minorBidi"/>
                <w:noProof/>
                <w:sz w:val="22"/>
                <w:szCs w:val="22"/>
                <w:lang w:eastAsia="de-CH"/>
              </w:rPr>
              <w:tab/>
            </w:r>
            <w:r w:rsidR="001B08D7" w:rsidRPr="00662301">
              <w:rPr>
                <w:rStyle w:val="Hyperlink"/>
                <w:noProof/>
              </w:rPr>
              <w:t>Benutzer Profil</w:t>
            </w:r>
            <w:r w:rsidR="001B08D7">
              <w:rPr>
                <w:noProof/>
                <w:webHidden/>
              </w:rPr>
              <w:tab/>
            </w:r>
            <w:r w:rsidR="001B08D7">
              <w:rPr>
                <w:noProof/>
                <w:webHidden/>
              </w:rPr>
              <w:fldChar w:fldCharType="begin"/>
            </w:r>
            <w:r w:rsidR="001B08D7">
              <w:rPr>
                <w:noProof/>
                <w:webHidden/>
              </w:rPr>
              <w:instrText xml:space="preserve"> PAGEREF _Toc103938816 \h </w:instrText>
            </w:r>
            <w:r w:rsidR="001B08D7">
              <w:rPr>
                <w:noProof/>
                <w:webHidden/>
              </w:rPr>
            </w:r>
            <w:r w:rsidR="001B08D7">
              <w:rPr>
                <w:noProof/>
                <w:webHidden/>
              </w:rPr>
              <w:fldChar w:fldCharType="separate"/>
            </w:r>
            <w:r w:rsidR="001B08D7">
              <w:rPr>
                <w:noProof/>
                <w:webHidden/>
              </w:rPr>
              <w:t>54</w:t>
            </w:r>
            <w:r w:rsidR="001B08D7">
              <w:rPr>
                <w:noProof/>
                <w:webHidden/>
              </w:rPr>
              <w:fldChar w:fldCharType="end"/>
            </w:r>
          </w:hyperlink>
        </w:p>
        <w:p w14:paraId="26077D45" w14:textId="2323D7D8" w:rsidR="001B08D7" w:rsidRDefault="00F822C3">
          <w:pPr>
            <w:pStyle w:val="TOC2"/>
            <w:rPr>
              <w:rFonts w:asciiTheme="minorHAnsi" w:eastAsiaTheme="minorEastAsia" w:hAnsiTheme="minorHAnsi" w:cstheme="minorBidi"/>
              <w:noProof/>
              <w:sz w:val="22"/>
              <w:szCs w:val="22"/>
              <w:lang w:eastAsia="de-CH"/>
            </w:rPr>
          </w:pPr>
          <w:hyperlink w:anchor="_Toc103938817" w:history="1">
            <w:r w:rsidR="001B08D7" w:rsidRPr="00662301">
              <w:rPr>
                <w:rStyle w:val="Hyperlink"/>
                <w:noProof/>
              </w:rPr>
              <w:t>6.6.</w:t>
            </w:r>
            <w:r w:rsidR="001B08D7">
              <w:rPr>
                <w:rFonts w:asciiTheme="minorHAnsi" w:eastAsiaTheme="minorEastAsia" w:hAnsiTheme="minorHAnsi" w:cstheme="minorBidi"/>
                <w:noProof/>
                <w:sz w:val="22"/>
                <w:szCs w:val="22"/>
                <w:lang w:eastAsia="de-CH"/>
              </w:rPr>
              <w:tab/>
            </w:r>
            <w:r w:rsidR="001B08D7" w:rsidRPr="00662301">
              <w:rPr>
                <w:rStyle w:val="Hyperlink"/>
                <w:noProof/>
              </w:rPr>
              <w:t>Berechtigungen</w:t>
            </w:r>
            <w:r w:rsidR="001B08D7">
              <w:rPr>
                <w:noProof/>
                <w:webHidden/>
              </w:rPr>
              <w:tab/>
            </w:r>
            <w:r w:rsidR="001B08D7">
              <w:rPr>
                <w:noProof/>
                <w:webHidden/>
              </w:rPr>
              <w:fldChar w:fldCharType="begin"/>
            </w:r>
            <w:r w:rsidR="001B08D7">
              <w:rPr>
                <w:noProof/>
                <w:webHidden/>
              </w:rPr>
              <w:instrText xml:space="preserve"> PAGEREF _Toc103938817 \h </w:instrText>
            </w:r>
            <w:r w:rsidR="001B08D7">
              <w:rPr>
                <w:noProof/>
                <w:webHidden/>
              </w:rPr>
            </w:r>
            <w:r w:rsidR="001B08D7">
              <w:rPr>
                <w:noProof/>
                <w:webHidden/>
              </w:rPr>
              <w:fldChar w:fldCharType="separate"/>
            </w:r>
            <w:r w:rsidR="001B08D7">
              <w:rPr>
                <w:noProof/>
                <w:webHidden/>
              </w:rPr>
              <w:t>54</w:t>
            </w:r>
            <w:r w:rsidR="001B08D7">
              <w:rPr>
                <w:noProof/>
                <w:webHidden/>
              </w:rPr>
              <w:fldChar w:fldCharType="end"/>
            </w:r>
          </w:hyperlink>
        </w:p>
        <w:p w14:paraId="085D9531" w14:textId="6A21A4CB" w:rsidR="001B08D7" w:rsidRDefault="00F822C3">
          <w:pPr>
            <w:pStyle w:val="TOC3"/>
            <w:rPr>
              <w:rFonts w:asciiTheme="minorHAnsi" w:eastAsiaTheme="minorEastAsia" w:hAnsiTheme="minorHAnsi" w:cstheme="minorBidi"/>
              <w:noProof/>
              <w:sz w:val="22"/>
              <w:szCs w:val="22"/>
              <w:lang w:eastAsia="de-CH"/>
            </w:rPr>
          </w:pPr>
          <w:hyperlink w:anchor="_Toc103938818" w:history="1">
            <w:r w:rsidR="001B08D7" w:rsidRPr="00662301">
              <w:rPr>
                <w:rStyle w:val="Hyperlink"/>
                <w:noProof/>
              </w:rPr>
              <w:t>6.6.1.</w:t>
            </w:r>
            <w:r w:rsidR="001B08D7">
              <w:rPr>
                <w:rFonts w:asciiTheme="minorHAnsi" w:eastAsiaTheme="minorEastAsia" w:hAnsiTheme="minorHAnsi" w:cstheme="minorBidi"/>
                <w:noProof/>
                <w:sz w:val="22"/>
                <w:szCs w:val="22"/>
                <w:lang w:eastAsia="de-CH"/>
              </w:rPr>
              <w:tab/>
            </w:r>
            <w:r w:rsidR="001B08D7" w:rsidRPr="00662301">
              <w:rPr>
                <w:rStyle w:val="Hyperlink"/>
                <w:noProof/>
              </w:rPr>
              <w:t>Share Berechtigungen</w:t>
            </w:r>
            <w:r w:rsidR="001B08D7">
              <w:rPr>
                <w:noProof/>
                <w:webHidden/>
              </w:rPr>
              <w:tab/>
            </w:r>
            <w:r w:rsidR="001B08D7">
              <w:rPr>
                <w:noProof/>
                <w:webHidden/>
              </w:rPr>
              <w:fldChar w:fldCharType="begin"/>
            </w:r>
            <w:r w:rsidR="001B08D7">
              <w:rPr>
                <w:noProof/>
                <w:webHidden/>
              </w:rPr>
              <w:instrText xml:space="preserve"> PAGEREF _Toc103938818 \h </w:instrText>
            </w:r>
            <w:r w:rsidR="001B08D7">
              <w:rPr>
                <w:noProof/>
                <w:webHidden/>
              </w:rPr>
            </w:r>
            <w:r w:rsidR="001B08D7">
              <w:rPr>
                <w:noProof/>
                <w:webHidden/>
              </w:rPr>
              <w:fldChar w:fldCharType="separate"/>
            </w:r>
            <w:r w:rsidR="001B08D7">
              <w:rPr>
                <w:noProof/>
                <w:webHidden/>
              </w:rPr>
              <w:t>57</w:t>
            </w:r>
            <w:r w:rsidR="001B08D7">
              <w:rPr>
                <w:noProof/>
                <w:webHidden/>
              </w:rPr>
              <w:fldChar w:fldCharType="end"/>
            </w:r>
          </w:hyperlink>
        </w:p>
        <w:p w14:paraId="0931217E" w14:textId="43C735FB" w:rsidR="001B08D7" w:rsidRDefault="00F822C3">
          <w:pPr>
            <w:pStyle w:val="TOC3"/>
            <w:rPr>
              <w:rFonts w:asciiTheme="minorHAnsi" w:eastAsiaTheme="minorEastAsia" w:hAnsiTheme="minorHAnsi" w:cstheme="minorBidi"/>
              <w:noProof/>
              <w:sz w:val="22"/>
              <w:szCs w:val="22"/>
              <w:lang w:eastAsia="de-CH"/>
            </w:rPr>
          </w:pPr>
          <w:hyperlink w:anchor="_Toc103938819" w:history="1">
            <w:r w:rsidR="001B08D7" w:rsidRPr="00662301">
              <w:rPr>
                <w:rStyle w:val="Hyperlink"/>
                <w:noProof/>
              </w:rPr>
              <w:t>6.6.2.</w:t>
            </w:r>
            <w:r w:rsidR="001B08D7">
              <w:rPr>
                <w:rFonts w:asciiTheme="minorHAnsi" w:eastAsiaTheme="minorEastAsia" w:hAnsiTheme="minorHAnsi" w:cstheme="minorBidi"/>
                <w:noProof/>
                <w:sz w:val="22"/>
                <w:szCs w:val="22"/>
                <w:lang w:eastAsia="de-CH"/>
              </w:rPr>
              <w:tab/>
            </w:r>
            <w:r w:rsidR="001B08D7" w:rsidRPr="00662301">
              <w:rPr>
                <w:rStyle w:val="Hyperlink"/>
                <w:noProof/>
              </w:rPr>
              <w:t>Gruppen</w:t>
            </w:r>
            <w:r w:rsidR="001B08D7">
              <w:rPr>
                <w:noProof/>
                <w:webHidden/>
              </w:rPr>
              <w:tab/>
            </w:r>
            <w:r w:rsidR="001B08D7">
              <w:rPr>
                <w:noProof/>
                <w:webHidden/>
              </w:rPr>
              <w:fldChar w:fldCharType="begin"/>
            </w:r>
            <w:r w:rsidR="001B08D7">
              <w:rPr>
                <w:noProof/>
                <w:webHidden/>
              </w:rPr>
              <w:instrText xml:space="preserve"> PAGEREF _Toc103938819 \h </w:instrText>
            </w:r>
            <w:r w:rsidR="001B08D7">
              <w:rPr>
                <w:noProof/>
                <w:webHidden/>
              </w:rPr>
            </w:r>
            <w:r w:rsidR="001B08D7">
              <w:rPr>
                <w:noProof/>
                <w:webHidden/>
              </w:rPr>
              <w:fldChar w:fldCharType="separate"/>
            </w:r>
            <w:r w:rsidR="001B08D7">
              <w:rPr>
                <w:noProof/>
                <w:webHidden/>
              </w:rPr>
              <w:t>58</w:t>
            </w:r>
            <w:r w:rsidR="001B08D7">
              <w:rPr>
                <w:noProof/>
                <w:webHidden/>
              </w:rPr>
              <w:fldChar w:fldCharType="end"/>
            </w:r>
          </w:hyperlink>
        </w:p>
        <w:p w14:paraId="3CDE8417" w14:textId="4F29989D" w:rsidR="001B08D7" w:rsidRDefault="00F822C3">
          <w:pPr>
            <w:pStyle w:val="TOC2"/>
            <w:rPr>
              <w:rFonts w:asciiTheme="minorHAnsi" w:eastAsiaTheme="minorEastAsia" w:hAnsiTheme="minorHAnsi" w:cstheme="minorBidi"/>
              <w:noProof/>
              <w:sz w:val="22"/>
              <w:szCs w:val="22"/>
              <w:lang w:eastAsia="de-CH"/>
            </w:rPr>
          </w:pPr>
          <w:hyperlink w:anchor="_Toc103938820" w:history="1">
            <w:r w:rsidR="001B08D7" w:rsidRPr="00662301">
              <w:rPr>
                <w:rStyle w:val="Hyperlink"/>
                <w:noProof/>
              </w:rPr>
              <w:t>6.7.</w:t>
            </w:r>
            <w:r w:rsidR="001B08D7">
              <w:rPr>
                <w:rFonts w:asciiTheme="minorHAnsi" w:eastAsiaTheme="minorEastAsia" w:hAnsiTheme="minorHAnsi" w:cstheme="minorBidi"/>
                <w:noProof/>
                <w:sz w:val="22"/>
                <w:szCs w:val="22"/>
                <w:lang w:eastAsia="de-CH"/>
              </w:rPr>
              <w:tab/>
            </w:r>
            <w:r w:rsidR="001B08D7" w:rsidRPr="00662301">
              <w:rPr>
                <w:rStyle w:val="Hyperlink"/>
                <w:noProof/>
              </w:rPr>
              <w:t>Gruppenrichtlinien (GPO)</w:t>
            </w:r>
            <w:r w:rsidR="001B08D7">
              <w:rPr>
                <w:noProof/>
                <w:webHidden/>
              </w:rPr>
              <w:tab/>
            </w:r>
            <w:r w:rsidR="001B08D7">
              <w:rPr>
                <w:noProof/>
                <w:webHidden/>
              </w:rPr>
              <w:fldChar w:fldCharType="begin"/>
            </w:r>
            <w:r w:rsidR="001B08D7">
              <w:rPr>
                <w:noProof/>
                <w:webHidden/>
              </w:rPr>
              <w:instrText xml:space="preserve"> PAGEREF _Toc103938820 \h </w:instrText>
            </w:r>
            <w:r w:rsidR="001B08D7">
              <w:rPr>
                <w:noProof/>
                <w:webHidden/>
              </w:rPr>
            </w:r>
            <w:r w:rsidR="001B08D7">
              <w:rPr>
                <w:noProof/>
                <w:webHidden/>
              </w:rPr>
              <w:fldChar w:fldCharType="separate"/>
            </w:r>
            <w:r w:rsidR="001B08D7">
              <w:rPr>
                <w:noProof/>
                <w:webHidden/>
              </w:rPr>
              <w:t>59</w:t>
            </w:r>
            <w:r w:rsidR="001B08D7">
              <w:rPr>
                <w:noProof/>
                <w:webHidden/>
              </w:rPr>
              <w:fldChar w:fldCharType="end"/>
            </w:r>
          </w:hyperlink>
        </w:p>
        <w:p w14:paraId="3F7E2B5D" w14:textId="16F3319C" w:rsidR="001B08D7" w:rsidRDefault="00F822C3">
          <w:pPr>
            <w:pStyle w:val="TOC3"/>
            <w:rPr>
              <w:rFonts w:asciiTheme="minorHAnsi" w:eastAsiaTheme="minorEastAsia" w:hAnsiTheme="minorHAnsi" w:cstheme="minorBidi"/>
              <w:noProof/>
              <w:sz w:val="22"/>
              <w:szCs w:val="22"/>
              <w:lang w:eastAsia="de-CH"/>
            </w:rPr>
          </w:pPr>
          <w:hyperlink w:anchor="_Toc103938821" w:history="1">
            <w:r w:rsidR="001B08D7" w:rsidRPr="00662301">
              <w:rPr>
                <w:rStyle w:val="Hyperlink"/>
                <w:noProof/>
              </w:rPr>
              <w:t>6.7.1.</w:t>
            </w:r>
            <w:r w:rsidR="001B08D7">
              <w:rPr>
                <w:rFonts w:asciiTheme="minorHAnsi" w:eastAsiaTheme="minorEastAsia" w:hAnsiTheme="minorHAnsi" w:cstheme="minorBidi"/>
                <w:noProof/>
                <w:sz w:val="22"/>
                <w:szCs w:val="22"/>
                <w:lang w:eastAsia="de-CH"/>
              </w:rPr>
              <w:tab/>
            </w:r>
            <w:r w:rsidR="001B08D7" w:rsidRPr="00662301">
              <w:rPr>
                <w:rStyle w:val="Hyperlink"/>
                <w:noProof/>
              </w:rPr>
              <w:t>Passwortrichtlinie Bearbeiten</w:t>
            </w:r>
            <w:r w:rsidR="001B08D7">
              <w:rPr>
                <w:noProof/>
                <w:webHidden/>
              </w:rPr>
              <w:tab/>
            </w:r>
            <w:r w:rsidR="001B08D7">
              <w:rPr>
                <w:noProof/>
                <w:webHidden/>
              </w:rPr>
              <w:fldChar w:fldCharType="begin"/>
            </w:r>
            <w:r w:rsidR="001B08D7">
              <w:rPr>
                <w:noProof/>
                <w:webHidden/>
              </w:rPr>
              <w:instrText xml:space="preserve"> PAGEREF _Toc103938821 \h </w:instrText>
            </w:r>
            <w:r w:rsidR="001B08D7">
              <w:rPr>
                <w:noProof/>
                <w:webHidden/>
              </w:rPr>
            </w:r>
            <w:r w:rsidR="001B08D7">
              <w:rPr>
                <w:noProof/>
                <w:webHidden/>
              </w:rPr>
              <w:fldChar w:fldCharType="separate"/>
            </w:r>
            <w:r w:rsidR="001B08D7">
              <w:rPr>
                <w:noProof/>
                <w:webHidden/>
              </w:rPr>
              <w:t>60</w:t>
            </w:r>
            <w:r w:rsidR="001B08D7">
              <w:rPr>
                <w:noProof/>
                <w:webHidden/>
              </w:rPr>
              <w:fldChar w:fldCharType="end"/>
            </w:r>
          </w:hyperlink>
        </w:p>
        <w:p w14:paraId="665273C9" w14:textId="69516105" w:rsidR="001B08D7" w:rsidRDefault="00F822C3">
          <w:pPr>
            <w:pStyle w:val="TOC3"/>
            <w:rPr>
              <w:rFonts w:asciiTheme="minorHAnsi" w:eastAsiaTheme="minorEastAsia" w:hAnsiTheme="minorHAnsi" w:cstheme="minorBidi"/>
              <w:noProof/>
              <w:sz w:val="22"/>
              <w:szCs w:val="22"/>
              <w:lang w:eastAsia="de-CH"/>
            </w:rPr>
          </w:pPr>
          <w:hyperlink w:anchor="_Toc103938822" w:history="1">
            <w:r w:rsidR="001B08D7" w:rsidRPr="00662301">
              <w:rPr>
                <w:rStyle w:val="Hyperlink"/>
                <w:noProof/>
              </w:rPr>
              <w:t>6.7.2.</w:t>
            </w:r>
            <w:r w:rsidR="001B08D7">
              <w:rPr>
                <w:rFonts w:asciiTheme="minorHAnsi" w:eastAsiaTheme="minorEastAsia" w:hAnsiTheme="minorHAnsi" w:cstheme="minorBidi"/>
                <w:noProof/>
                <w:sz w:val="22"/>
                <w:szCs w:val="22"/>
                <w:lang w:eastAsia="de-CH"/>
              </w:rPr>
              <w:tab/>
            </w:r>
            <w:r w:rsidR="001B08D7" w:rsidRPr="00662301">
              <w:rPr>
                <w:rStyle w:val="Hyperlink"/>
                <w:noProof/>
              </w:rPr>
              <w:t>Skript beim Anmelden ausführen</w:t>
            </w:r>
            <w:r w:rsidR="001B08D7">
              <w:rPr>
                <w:noProof/>
                <w:webHidden/>
              </w:rPr>
              <w:tab/>
            </w:r>
            <w:r w:rsidR="001B08D7">
              <w:rPr>
                <w:noProof/>
                <w:webHidden/>
              </w:rPr>
              <w:fldChar w:fldCharType="begin"/>
            </w:r>
            <w:r w:rsidR="001B08D7">
              <w:rPr>
                <w:noProof/>
                <w:webHidden/>
              </w:rPr>
              <w:instrText xml:space="preserve"> PAGEREF _Toc103938822 \h </w:instrText>
            </w:r>
            <w:r w:rsidR="001B08D7">
              <w:rPr>
                <w:noProof/>
                <w:webHidden/>
              </w:rPr>
            </w:r>
            <w:r w:rsidR="001B08D7">
              <w:rPr>
                <w:noProof/>
                <w:webHidden/>
              </w:rPr>
              <w:fldChar w:fldCharType="separate"/>
            </w:r>
            <w:r w:rsidR="001B08D7">
              <w:rPr>
                <w:noProof/>
                <w:webHidden/>
              </w:rPr>
              <w:t>61</w:t>
            </w:r>
            <w:r w:rsidR="001B08D7">
              <w:rPr>
                <w:noProof/>
                <w:webHidden/>
              </w:rPr>
              <w:fldChar w:fldCharType="end"/>
            </w:r>
          </w:hyperlink>
        </w:p>
        <w:p w14:paraId="0430E088" w14:textId="2A05FDDF" w:rsidR="001B08D7" w:rsidRDefault="00F822C3">
          <w:pPr>
            <w:pStyle w:val="TOC3"/>
            <w:rPr>
              <w:rFonts w:asciiTheme="minorHAnsi" w:eastAsiaTheme="minorEastAsia" w:hAnsiTheme="minorHAnsi" w:cstheme="minorBidi"/>
              <w:noProof/>
              <w:sz w:val="22"/>
              <w:szCs w:val="22"/>
              <w:lang w:eastAsia="de-CH"/>
            </w:rPr>
          </w:pPr>
          <w:hyperlink w:anchor="_Toc103938823" w:history="1">
            <w:r w:rsidR="001B08D7" w:rsidRPr="00662301">
              <w:rPr>
                <w:rStyle w:val="Hyperlink"/>
                <w:noProof/>
              </w:rPr>
              <w:t>6.7.3.</w:t>
            </w:r>
            <w:r w:rsidR="001B08D7">
              <w:rPr>
                <w:rFonts w:asciiTheme="minorHAnsi" w:eastAsiaTheme="minorEastAsia" w:hAnsiTheme="minorHAnsi" w:cstheme="minorBidi"/>
                <w:noProof/>
                <w:sz w:val="22"/>
                <w:szCs w:val="22"/>
                <w:lang w:eastAsia="de-CH"/>
              </w:rPr>
              <w:tab/>
            </w:r>
            <w:r w:rsidR="001B08D7" w:rsidRPr="00662301">
              <w:rPr>
                <w:rStyle w:val="Hyperlink"/>
                <w:noProof/>
              </w:rPr>
              <w:t>Firewall Einstellungen mit GPO vergeben</w:t>
            </w:r>
            <w:r w:rsidR="001B08D7">
              <w:rPr>
                <w:noProof/>
                <w:webHidden/>
              </w:rPr>
              <w:tab/>
            </w:r>
            <w:r w:rsidR="001B08D7">
              <w:rPr>
                <w:noProof/>
                <w:webHidden/>
              </w:rPr>
              <w:fldChar w:fldCharType="begin"/>
            </w:r>
            <w:r w:rsidR="001B08D7">
              <w:rPr>
                <w:noProof/>
                <w:webHidden/>
              </w:rPr>
              <w:instrText xml:space="preserve"> PAGEREF _Toc103938823 \h </w:instrText>
            </w:r>
            <w:r w:rsidR="001B08D7">
              <w:rPr>
                <w:noProof/>
                <w:webHidden/>
              </w:rPr>
            </w:r>
            <w:r w:rsidR="001B08D7">
              <w:rPr>
                <w:noProof/>
                <w:webHidden/>
              </w:rPr>
              <w:fldChar w:fldCharType="separate"/>
            </w:r>
            <w:r w:rsidR="001B08D7">
              <w:rPr>
                <w:noProof/>
                <w:webHidden/>
              </w:rPr>
              <w:t>61</w:t>
            </w:r>
            <w:r w:rsidR="001B08D7">
              <w:rPr>
                <w:noProof/>
                <w:webHidden/>
              </w:rPr>
              <w:fldChar w:fldCharType="end"/>
            </w:r>
          </w:hyperlink>
        </w:p>
        <w:p w14:paraId="62227435" w14:textId="07313AD8" w:rsidR="001B08D7" w:rsidRDefault="00F822C3">
          <w:pPr>
            <w:pStyle w:val="TOC2"/>
            <w:rPr>
              <w:rFonts w:asciiTheme="minorHAnsi" w:eastAsiaTheme="minorEastAsia" w:hAnsiTheme="minorHAnsi" w:cstheme="minorBidi"/>
              <w:noProof/>
              <w:sz w:val="22"/>
              <w:szCs w:val="22"/>
              <w:lang w:eastAsia="de-CH"/>
            </w:rPr>
          </w:pPr>
          <w:hyperlink w:anchor="_Toc103938824" w:history="1">
            <w:r w:rsidR="001B08D7" w:rsidRPr="00662301">
              <w:rPr>
                <w:rStyle w:val="Hyperlink"/>
                <w:noProof/>
              </w:rPr>
              <w:t>6.8.</w:t>
            </w:r>
            <w:r w:rsidR="001B08D7">
              <w:rPr>
                <w:rFonts w:asciiTheme="minorHAnsi" w:eastAsiaTheme="minorEastAsia" w:hAnsiTheme="minorHAnsi" w:cstheme="minorBidi"/>
                <w:noProof/>
                <w:sz w:val="22"/>
                <w:szCs w:val="22"/>
                <w:lang w:eastAsia="de-CH"/>
              </w:rPr>
              <w:tab/>
            </w:r>
            <w:r w:rsidR="001B08D7" w:rsidRPr="00662301">
              <w:rPr>
                <w:rStyle w:val="Hyperlink"/>
                <w:noProof/>
              </w:rPr>
              <w:t>Demo Netzwerk</w:t>
            </w:r>
            <w:r w:rsidR="001B08D7">
              <w:rPr>
                <w:noProof/>
                <w:webHidden/>
              </w:rPr>
              <w:tab/>
            </w:r>
            <w:r w:rsidR="001B08D7">
              <w:rPr>
                <w:noProof/>
                <w:webHidden/>
              </w:rPr>
              <w:fldChar w:fldCharType="begin"/>
            </w:r>
            <w:r w:rsidR="001B08D7">
              <w:rPr>
                <w:noProof/>
                <w:webHidden/>
              </w:rPr>
              <w:instrText xml:space="preserve"> PAGEREF _Toc103938824 \h </w:instrText>
            </w:r>
            <w:r w:rsidR="001B08D7">
              <w:rPr>
                <w:noProof/>
                <w:webHidden/>
              </w:rPr>
            </w:r>
            <w:r w:rsidR="001B08D7">
              <w:rPr>
                <w:noProof/>
                <w:webHidden/>
              </w:rPr>
              <w:fldChar w:fldCharType="separate"/>
            </w:r>
            <w:r w:rsidR="001B08D7">
              <w:rPr>
                <w:noProof/>
                <w:webHidden/>
              </w:rPr>
              <w:t>63</w:t>
            </w:r>
            <w:r w:rsidR="001B08D7">
              <w:rPr>
                <w:noProof/>
                <w:webHidden/>
              </w:rPr>
              <w:fldChar w:fldCharType="end"/>
            </w:r>
          </w:hyperlink>
        </w:p>
        <w:p w14:paraId="5ED0F4F0" w14:textId="6359DDD6" w:rsidR="001B08D7" w:rsidRDefault="00F822C3">
          <w:pPr>
            <w:pStyle w:val="TOC3"/>
            <w:rPr>
              <w:rFonts w:asciiTheme="minorHAnsi" w:eastAsiaTheme="minorEastAsia" w:hAnsiTheme="minorHAnsi" w:cstheme="minorBidi"/>
              <w:noProof/>
              <w:sz w:val="22"/>
              <w:szCs w:val="22"/>
              <w:lang w:eastAsia="de-CH"/>
            </w:rPr>
          </w:pPr>
          <w:hyperlink w:anchor="_Toc103938825" w:history="1">
            <w:r w:rsidR="001B08D7" w:rsidRPr="00662301">
              <w:rPr>
                <w:rStyle w:val="Hyperlink"/>
                <w:noProof/>
              </w:rPr>
              <w:t>6.8.1.</w:t>
            </w:r>
            <w:r w:rsidR="001B08D7">
              <w:rPr>
                <w:rFonts w:asciiTheme="minorHAnsi" w:eastAsiaTheme="minorEastAsia" w:hAnsiTheme="minorHAnsi" w:cstheme="minorBidi"/>
                <w:noProof/>
                <w:sz w:val="22"/>
                <w:szCs w:val="22"/>
                <w:lang w:eastAsia="de-CH"/>
              </w:rPr>
              <w:tab/>
            </w:r>
            <w:r w:rsidR="001B08D7" w:rsidRPr="00662301">
              <w:rPr>
                <w:rStyle w:val="Hyperlink"/>
                <w:noProof/>
              </w:rPr>
              <w:t>Konzepte</w:t>
            </w:r>
            <w:r w:rsidR="001B08D7">
              <w:rPr>
                <w:noProof/>
                <w:webHidden/>
              </w:rPr>
              <w:tab/>
            </w:r>
            <w:r w:rsidR="001B08D7">
              <w:rPr>
                <w:noProof/>
                <w:webHidden/>
              </w:rPr>
              <w:fldChar w:fldCharType="begin"/>
            </w:r>
            <w:r w:rsidR="001B08D7">
              <w:rPr>
                <w:noProof/>
                <w:webHidden/>
              </w:rPr>
              <w:instrText xml:space="preserve"> PAGEREF _Toc103938825 \h </w:instrText>
            </w:r>
            <w:r w:rsidR="001B08D7">
              <w:rPr>
                <w:noProof/>
                <w:webHidden/>
              </w:rPr>
            </w:r>
            <w:r w:rsidR="001B08D7">
              <w:rPr>
                <w:noProof/>
                <w:webHidden/>
              </w:rPr>
              <w:fldChar w:fldCharType="separate"/>
            </w:r>
            <w:r w:rsidR="001B08D7">
              <w:rPr>
                <w:noProof/>
                <w:webHidden/>
              </w:rPr>
              <w:t>63</w:t>
            </w:r>
            <w:r w:rsidR="001B08D7">
              <w:rPr>
                <w:noProof/>
                <w:webHidden/>
              </w:rPr>
              <w:fldChar w:fldCharType="end"/>
            </w:r>
          </w:hyperlink>
        </w:p>
        <w:p w14:paraId="1151734E" w14:textId="548A74E2" w:rsidR="001B08D7" w:rsidRDefault="00F822C3">
          <w:pPr>
            <w:pStyle w:val="TOC1"/>
            <w:rPr>
              <w:rFonts w:asciiTheme="minorHAnsi" w:eastAsiaTheme="minorEastAsia" w:hAnsiTheme="minorHAnsi" w:cstheme="minorBidi"/>
              <w:b w:val="0"/>
              <w:noProof/>
              <w:sz w:val="22"/>
              <w:szCs w:val="22"/>
              <w:lang w:eastAsia="de-CH"/>
            </w:rPr>
          </w:pPr>
          <w:hyperlink w:anchor="_Toc103938826" w:history="1">
            <w:r w:rsidR="001B08D7" w:rsidRPr="00662301">
              <w:rPr>
                <w:rStyle w:val="Hyperlink"/>
                <w:noProof/>
              </w:rPr>
              <w:t>7.</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C#</w:t>
            </w:r>
            <w:r w:rsidR="001B08D7">
              <w:rPr>
                <w:noProof/>
                <w:webHidden/>
              </w:rPr>
              <w:tab/>
            </w:r>
            <w:r w:rsidR="001B08D7">
              <w:rPr>
                <w:noProof/>
                <w:webHidden/>
              </w:rPr>
              <w:fldChar w:fldCharType="begin"/>
            </w:r>
            <w:r w:rsidR="001B08D7">
              <w:rPr>
                <w:noProof/>
                <w:webHidden/>
              </w:rPr>
              <w:instrText xml:space="preserve"> PAGEREF _Toc103938826 \h </w:instrText>
            </w:r>
            <w:r w:rsidR="001B08D7">
              <w:rPr>
                <w:noProof/>
                <w:webHidden/>
              </w:rPr>
            </w:r>
            <w:r w:rsidR="001B08D7">
              <w:rPr>
                <w:noProof/>
                <w:webHidden/>
              </w:rPr>
              <w:fldChar w:fldCharType="separate"/>
            </w:r>
            <w:r w:rsidR="001B08D7">
              <w:rPr>
                <w:noProof/>
                <w:webHidden/>
              </w:rPr>
              <w:t>69</w:t>
            </w:r>
            <w:r w:rsidR="001B08D7">
              <w:rPr>
                <w:noProof/>
                <w:webHidden/>
              </w:rPr>
              <w:fldChar w:fldCharType="end"/>
            </w:r>
          </w:hyperlink>
        </w:p>
        <w:p w14:paraId="7CC14230" w14:textId="6707B987" w:rsidR="001B08D7" w:rsidRDefault="00F822C3">
          <w:pPr>
            <w:pStyle w:val="TOC2"/>
            <w:rPr>
              <w:rFonts w:asciiTheme="minorHAnsi" w:eastAsiaTheme="minorEastAsia" w:hAnsiTheme="minorHAnsi" w:cstheme="minorBidi"/>
              <w:noProof/>
              <w:sz w:val="22"/>
              <w:szCs w:val="22"/>
              <w:lang w:eastAsia="de-CH"/>
            </w:rPr>
          </w:pPr>
          <w:hyperlink w:anchor="_Toc103938827" w:history="1">
            <w:r w:rsidR="001B08D7" w:rsidRPr="00662301">
              <w:rPr>
                <w:rStyle w:val="Hyperlink"/>
                <w:noProof/>
              </w:rPr>
              <w:t>7.1.</w:t>
            </w:r>
            <w:r w:rsidR="001B08D7">
              <w:rPr>
                <w:rFonts w:asciiTheme="minorHAnsi" w:eastAsiaTheme="minorEastAsia" w:hAnsiTheme="minorHAnsi" w:cstheme="minorBidi"/>
                <w:noProof/>
                <w:sz w:val="22"/>
                <w:szCs w:val="22"/>
                <w:lang w:eastAsia="de-CH"/>
              </w:rPr>
              <w:tab/>
            </w:r>
            <w:r w:rsidR="001B08D7" w:rsidRPr="00662301">
              <w:rPr>
                <w:rStyle w:val="Hyperlink"/>
                <w:noProof/>
              </w:rPr>
              <w:t>.NET</w:t>
            </w:r>
            <w:r w:rsidR="001B08D7">
              <w:rPr>
                <w:noProof/>
                <w:webHidden/>
              </w:rPr>
              <w:tab/>
            </w:r>
            <w:r w:rsidR="001B08D7">
              <w:rPr>
                <w:noProof/>
                <w:webHidden/>
              </w:rPr>
              <w:fldChar w:fldCharType="begin"/>
            </w:r>
            <w:r w:rsidR="001B08D7">
              <w:rPr>
                <w:noProof/>
                <w:webHidden/>
              </w:rPr>
              <w:instrText xml:space="preserve"> PAGEREF _Toc103938827 \h </w:instrText>
            </w:r>
            <w:r w:rsidR="001B08D7">
              <w:rPr>
                <w:noProof/>
                <w:webHidden/>
              </w:rPr>
            </w:r>
            <w:r w:rsidR="001B08D7">
              <w:rPr>
                <w:noProof/>
                <w:webHidden/>
              </w:rPr>
              <w:fldChar w:fldCharType="separate"/>
            </w:r>
            <w:r w:rsidR="001B08D7">
              <w:rPr>
                <w:noProof/>
                <w:webHidden/>
              </w:rPr>
              <w:t>69</w:t>
            </w:r>
            <w:r w:rsidR="001B08D7">
              <w:rPr>
                <w:noProof/>
                <w:webHidden/>
              </w:rPr>
              <w:fldChar w:fldCharType="end"/>
            </w:r>
          </w:hyperlink>
        </w:p>
        <w:p w14:paraId="1D1516E3" w14:textId="5059EC74" w:rsidR="001B08D7" w:rsidRDefault="00F822C3">
          <w:pPr>
            <w:pStyle w:val="TOC3"/>
            <w:rPr>
              <w:rFonts w:asciiTheme="minorHAnsi" w:eastAsiaTheme="minorEastAsia" w:hAnsiTheme="minorHAnsi" w:cstheme="minorBidi"/>
              <w:noProof/>
              <w:sz w:val="22"/>
              <w:szCs w:val="22"/>
              <w:lang w:eastAsia="de-CH"/>
            </w:rPr>
          </w:pPr>
          <w:hyperlink w:anchor="_Toc103938828" w:history="1">
            <w:r w:rsidR="001B08D7" w:rsidRPr="00662301">
              <w:rPr>
                <w:rStyle w:val="Hyperlink"/>
                <w:noProof/>
              </w:rPr>
              <w:t>7.1.1.</w:t>
            </w:r>
            <w:r w:rsidR="001B08D7">
              <w:rPr>
                <w:rFonts w:asciiTheme="minorHAnsi" w:eastAsiaTheme="minorEastAsia" w:hAnsiTheme="minorHAnsi" w:cstheme="minorBidi"/>
                <w:noProof/>
                <w:sz w:val="22"/>
                <w:szCs w:val="22"/>
                <w:lang w:eastAsia="de-CH"/>
              </w:rPr>
              <w:tab/>
            </w:r>
            <w:r w:rsidR="001B08D7" w:rsidRPr="00662301">
              <w:rPr>
                <w:rStyle w:val="Hyperlink"/>
                <w:noProof/>
              </w:rPr>
              <w:t>.NET Framework funktionsweise</w:t>
            </w:r>
            <w:r w:rsidR="001B08D7">
              <w:rPr>
                <w:noProof/>
                <w:webHidden/>
              </w:rPr>
              <w:tab/>
            </w:r>
            <w:r w:rsidR="001B08D7">
              <w:rPr>
                <w:noProof/>
                <w:webHidden/>
              </w:rPr>
              <w:fldChar w:fldCharType="begin"/>
            </w:r>
            <w:r w:rsidR="001B08D7">
              <w:rPr>
                <w:noProof/>
                <w:webHidden/>
              </w:rPr>
              <w:instrText xml:space="preserve"> PAGEREF _Toc103938828 \h </w:instrText>
            </w:r>
            <w:r w:rsidR="001B08D7">
              <w:rPr>
                <w:noProof/>
                <w:webHidden/>
              </w:rPr>
            </w:r>
            <w:r w:rsidR="001B08D7">
              <w:rPr>
                <w:noProof/>
                <w:webHidden/>
              </w:rPr>
              <w:fldChar w:fldCharType="separate"/>
            </w:r>
            <w:r w:rsidR="001B08D7">
              <w:rPr>
                <w:noProof/>
                <w:webHidden/>
              </w:rPr>
              <w:t>69</w:t>
            </w:r>
            <w:r w:rsidR="001B08D7">
              <w:rPr>
                <w:noProof/>
                <w:webHidden/>
              </w:rPr>
              <w:fldChar w:fldCharType="end"/>
            </w:r>
          </w:hyperlink>
        </w:p>
        <w:p w14:paraId="4D1BC839" w14:textId="6E0A497E" w:rsidR="001B08D7" w:rsidRDefault="00F822C3">
          <w:pPr>
            <w:pStyle w:val="TOC2"/>
            <w:rPr>
              <w:rFonts w:asciiTheme="minorHAnsi" w:eastAsiaTheme="minorEastAsia" w:hAnsiTheme="minorHAnsi" w:cstheme="minorBidi"/>
              <w:noProof/>
              <w:sz w:val="22"/>
              <w:szCs w:val="22"/>
              <w:lang w:eastAsia="de-CH"/>
            </w:rPr>
          </w:pPr>
          <w:hyperlink w:anchor="_Toc103938829" w:history="1">
            <w:r w:rsidR="001B08D7" w:rsidRPr="00662301">
              <w:rPr>
                <w:rStyle w:val="Hyperlink"/>
                <w:noProof/>
              </w:rPr>
              <w:t>7.2.</w:t>
            </w:r>
            <w:r w:rsidR="001B08D7">
              <w:rPr>
                <w:rFonts w:asciiTheme="minorHAnsi" w:eastAsiaTheme="minorEastAsia" w:hAnsiTheme="minorHAnsi" w:cstheme="minorBidi"/>
                <w:noProof/>
                <w:sz w:val="22"/>
                <w:szCs w:val="22"/>
                <w:lang w:eastAsia="de-CH"/>
              </w:rPr>
              <w:tab/>
            </w:r>
            <w:r w:rsidR="001B08D7" w:rsidRPr="00662301">
              <w:rPr>
                <w:rStyle w:val="Hyperlink"/>
                <w:noProof/>
              </w:rPr>
              <w:t>C# Datentypen</w:t>
            </w:r>
            <w:r w:rsidR="001B08D7">
              <w:rPr>
                <w:noProof/>
                <w:webHidden/>
              </w:rPr>
              <w:tab/>
            </w:r>
            <w:r w:rsidR="001B08D7">
              <w:rPr>
                <w:noProof/>
                <w:webHidden/>
              </w:rPr>
              <w:fldChar w:fldCharType="begin"/>
            </w:r>
            <w:r w:rsidR="001B08D7">
              <w:rPr>
                <w:noProof/>
                <w:webHidden/>
              </w:rPr>
              <w:instrText xml:space="preserve"> PAGEREF _Toc103938829 \h </w:instrText>
            </w:r>
            <w:r w:rsidR="001B08D7">
              <w:rPr>
                <w:noProof/>
                <w:webHidden/>
              </w:rPr>
            </w:r>
            <w:r w:rsidR="001B08D7">
              <w:rPr>
                <w:noProof/>
                <w:webHidden/>
              </w:rPr>
              <w:fldChar w:fldCharType="separate"/>
            </w:r>
            <w:r w:rsidR="001B08D7">
              <w:rPr>
                <w:noProof/>
                <w:webHidden/>
              </w:rPr>
              <w:t>70</w:t>
            </w:r>
            <w:r w:rsidR="001B08D7">
              <w:rPr>
                <w:noProof/>
                <w:webHidden/>
              </w:rPr>
              <w:fldChar w:fldCharType="end"/>
            </w:r>
          </w:hyperlink>
        </w:p>
        <w:p w14:paraId="3DDD10AB" w14:textId="389052B9" w:rsidR="001B08D7" w:rsidRDefault="00F822C3">
          <w:pPr>
            <w:pStyle w:val="TOC2"/>
            <w:rPr>
              <w:rFonts w:asciiTheme="minorHAnsi" w:eastAsiaTheme="minorEastAsia" w:hAnsiTheme="minorHAnsi" w:cstheme="minorBidi"/>
              <w:noProof/>
              <w:sz w:val="22"/>
              <w:szCs w:val="22"/>
              <w:lang w:eastAsia="de-CH"/>
            </w:rPr>
          </w:pPr>
          <w:hyperlink w:anchor="_Toc103938830" w:history="1">
            <w:r w:rsidR="001B08D7" w:rsidRPr="00662301">
              <w:rPr>
                <w:rStyle w:val="Hyperlink"/>
                <w:noProof/>
              </w:rPr>
              <w:t>7.3.</w:t>
            </w:r>
            <w:r w:rsidR="001B08D7">
              <w:rPr>
                <w:rFonts w:asciiTheme="minorHAnsi" w:eastAsiaTheme="minorEastAsia" w:hAnsiTheme="minorHAnsi" w:cstheme="minorBidi"/>
                <w:noProof/>
                <w:sz w:val="22"/>
                <w:szCs w:val="22"/>
                <w:lang w:eastAsia="de-CH"/>
              </w:rPr>
              <w:tab/>
            </w:r>
            <w:r w:rsidR="001B08D7" w:rsidRPr="00662301">
              <w:rPr>
                <w:rStyle w:val="Hyperlink"/>
                <w:noProof/>
              </w:rPr>
              <w:t>C# Operatoren</w:t>
            </w:r>
            <w:r w:rsidR="001B08D7">
              <w:rPr>
                <w:noProof/>
                <w:webHidden/>
              </w:rPr>
              <w:tab/>
            </w:r>
            <w:r w:rsidR="001B08D7">
              <w:rPr>
                <w:noProof/>
                <w:webHidden/>
              </w:rPr>
              <w:fldChar w:fldCharType="begin"/>
            </w:r>
            <w:r w:rsidR="001B08D7">
              <w:rPr>
                <w:noProof/>
                <w:webHidden/>
              </w:rPr>
              <w:instrText xml:space="preserve"> PAGEREF _Toc103938830 \h </w:instrText>
            </w:r>
            <w:r w:rsidR="001B08D7">
              <w:rPr>
                <w:noProof/>
                <w:webHidden/>
              </w:rPr>
            </w:r>
            <w:r w:rsidR="001B08D7">
              <w:rPr>
                <w:noProof/>
                <w:webHidden/>
              </w:rPr>
              <w:fldChar w:fldCharType="separate"/>
            </w:r>
            <w:r w:rsidR="001B08D7">
              <w:rPr>
                <w:noProof/>
                <w:webHidden/>
              </w:rPr>
              <w:t>70</w:t>
            </w:r>
            <w:r w:rsidR="001B08D7">
              <w:rPr>
                <w:noProof/>
                <w:webHidden/>
              </w:rPr>
              <w:fldChar w:fldCharType="end"/>
            </w:r>
          </w:hyperlink>
        </w:p>
        <w:p w14:paraId="64D5416B" w14:textId="3CF2197F" w:rsidR="001B08D7" w:rsidRDefault="00F822C3">
          <w:pPr>
            <w:pStyle w:val="TOC3"/>
            <w:rPr>
              <w:rFonts w:asciiTheme="minorHAnsi" w:eastAsiaTheme="minorEastAsia" w:hAnsiTheme="minorHAnsi" w:cstheme="minorBidi"/>
              <w:noProof/>
              <w:sz w:val="22"/>
              <w:szCs w:val="22"/>
              <w:lang w:eastAsia="de-CH"/>
            </w:rPr>
          </w:pPr>
          <w:hyperlink w:anchor="_Toc103938831" w:history="1">
            <w:r w:rsidR="001B08D7" w:rsidRPr="00662301">
              <w:rPr>
                <w:rStyle w:val="Hyperlink"/>
                <w:noProof/>
              </w:rPr>
              <w:t>7.3.1.</w:t>
            </w:r>
            <w:r w:rsidR="001B08D7">
              <w:rPr>
                <w:rFonts w:asciiTheme="minorHAnsi" w:eastAsiaTheme="minorEastAsia" w:hAnsiTheme="minorHAnsi" w:cstheme="minorBidi"/>
                <w:noProof/>
                <w:sz w:val="22"/>
                <w:szCs w:val="22"/>
                <w:lang w:eastAsia="de-CH"/>
              </w:rPr>
              <w:tab/>
            </w:r>
            <w:r w:rsidR="001B08D7" w:rsidRPr="00662301">
              <w:rPr>
                <w:rStyle w:val="Hyperlink"/>
                <w:noProof/>
              </w:rPr>
              <w:t>Rechenoperatoren</w:t>
            </w:r>
            <w:r w:rsidR="001B08D7">
              <w:rPr>
                <w:noProof/>
                <w:webHidden/>
              </w:rPr>
              <w:tab/>
            </w:r>
            <w:r w:rsidR="001B08D7">
              <w:rPr>
                <w:noProof/>
                <w:webHidden/>
              </w:rPr>
              <w:fldChar w:fldCharType="begin"/>
            </w:r>
            <w:r w:rsidR="001B08D7">
              <w:rPr>
                <w:noProof/>
                <w:webHidden/>
              </w:rPr>
              <w:instrText xml:space="preserve"> PAGEREF _Toc103938831 \h </w:instrText>
            </w:r>
            <w:r w:rsidR="001B08D7">
              <w:rPr>
                <w:noProof/>
                <w:webHidden/>
              </w:rPr>
            </w:r>
            <w:r w:rsidR="001B08D7">
              <w:rPr>
                <w:noProof/>
                <w:webHidden/>
              </w:rPr>
              <w:fldChar w:fldCharType="separate"/>
            </w:r>
            <w:r w:rsidR="001B08D7">
              <w:rPr>
                <w:noProof/>
                <w:webHidden/>
              </w:rPr>
              <w:t>70</w:t>
            </w:r>
            <w:r w:rsidR="001B08D7">
              <w:rPr>
                <w:noProof/>
                <w:webHidden/>
              </w:rPr>
              <w:fldChar w:fldCharType="end"/>
            </w:r>
          </w:hyperlink>
        </w:p>
        <w:p w14:paraId="643B82C8" w14:textId="6627C06F" w:rsidR="001B08D7" w:rsidRDefault="00F822C3">
          <w:pPr>
            <w:pStyle w:val="TOC3"/>
            <w:rPr>
              <w:rFonts w:asciiTheme="minorHAnsi" w:eastAsiaTheme="minorEastAsia" w:hAnsiTheme="minorHAnsi" w:cstheme="minorBidi"/>
              <w:noProof/>
              <w:sz w:val="22"/>
              <w:szCs w:val="22"/>
              <w:lang w:eastAsia="de-CH"/>
            </w:rPr>
          </w:pPr>
          <w:hyperlink w:anchor="_Toc103938832" w:history="1">
            <w:r w:rsidR="001B08D7" w:rsidRPr="00662301">
              <w:rPr>
                <w:rStyle w:val="Hyperlink"/>
                <w:noProof/>
              </w:rPr>
              <w:t>7.3.2.</w:t>
            </w:r>
            <w:r w:rsidR="001B08D7">
              <w:rPr>
                <w:rFonts w:asciiTheme="minorHAnsi" w:eastAsiaTheme="minorEastAsia" w:hAnsiTheme="minorHAnsi" w:cstheme="minorBidi"/>
                <w:noProof/>
                <w:sz w:val="22"/>
                <w:szCs w:val="22"/>
                <w:lang w:eastAsia="de-CH"/>
              </w:rPr>
              <w:tab/>
            </w:r>
            <w:r w:rsidR="001B08D7" w:rsidRPr="00662301">
              <w:rPr>
                <w:rStyle w:val="Hyperlink"/>
                <w:noProof/>
              </w:rPr>
              <w:t>Vergleichsoperatoren</w:t>
            </w:r>
            <w:r w:rsidR="001B08D7">
              <w:rPr>
                <w:noProof/>
                <w:webHidden/>
              </w:rPr>
              <w:tab/>
            </w:r>
            <w:r w:rsidR="001B08D7">
              <w:rPr>
                <w:noProof/>
                <w:webHidden/>
              </w:rPr>
              <w:fldChar w:fldCharType="begin"/>
            </w:r>
            <w:r w:rsidR="001B08D7">
              <w:rPr>
                <w:noProof/>
                <w:webHidden/>
              </w:rPr>
              <w:instrText xml:space="preserve"> PAGEREF _Toc103938832 \h </w:instrText>
            </w:r>
            <w:r w:rsidR="001B08D7">
              <w:rPr>
                <w:noProof/>
                <w:webHidden/>
              </w:rPr>
            </w:r>
            <w:r w:rsidR="001B08D7">
              <w:rPr>
                <w:noProof/>
                <w:webHidden/>
              </w:rPr>
              <w:fldChar w:fldCharType="separate"/>
            </w:r>
            <w:r w:rsidR="001B08D7">
              <w:rPr>
                <w:noProof/>
                <w:webHidden/>
              </w:rPr>
              <w:t>71</w:t>
            </w:r>
            <w:r w:rsidR="001B08D7">
              <w:rPr>
                <w:noProof/>
                <w:webHidden/>
              </w:rPr>
              <w:fldChar w:fldCharType="end"/>
            </w:r>
          </w:hyperlink>
        </w:p>
        <w:p w14:paraId="5A15157C" w14:textId="72F9265D" w:rsidR="001B08D7" w:rsidRDefault="00F822C3">
          <w:pPr>
            <w:pStyle w:val="TOC3"/>
            <w:rPr>
              <w:rFonts w:asciiTheme="minorHAnsi" w:eastAsiaTheme="minorEastAsia" w:hAnsiTheme="minorHAnsi" w:cstheme="minorBidi"/>
              <w:noProof/>
              <w:sz w:val="22"/>
              <w:szCs w:val="22"/>
              <w:lang w:eastAsia="de-CH"/>
            </w:rPr>
          </w:pPr>
          <w:hyperlink w:anchor="_Toc103938833" w:history="1">
            <w:r w:rsidR="001B08D7" w:rsidRPr="00662301">
              <w:rPr>
                <w:rStyle w:val="Hyperlink"/>
                <w:noProof/>
              </w:rPr>
              <w:t>7.3.3.</w:t>
            </w:r>
            <w:r w:rsidR="001B08D7">
              <w:rPr>
                <w:rFonts w:asciiTheme="minorHAnsi" w:eastAsiaTheme="minorEastAsia" w:hAnsiTheme="minorHAnsi" w:cstheme="minorBidi"/>
                <w:noProof/>
                <w:sz w:val="22"/>
                <w:szCs w:val="22"/>
                <w:lang w:eastAsia="de-CH"/>
              </w:rPr>
              <w:tab/>
            </w:r>
            <w:r w:rsidR="001B08D7" w:rsidRPr="00662301">
              <w:rPr>
                <w:rStyle w:val="Hyperlink"/>
                <w:noProof/>
              </w:rPr>
              <w:t>Präzedenz</w:t>
            </w:r>
            <w:r w:rsidR="001B08D7">
              <w:rPr>
                <w:noProof/>
                <w:webHidden/>
              </w:rPr>
              <w:tab/>
            </w:r>
            <w:r w:rsidR="001B08D7">
              <w:rPr>
                <w:noProof/>
                <w:webHidden/>
              </w:rPr>
              <w:fldChar w:fldCharType="begin"/>
            </w:r>
            <w:r w:rsidR="001B08D7">
              <w:rPr>
                <w:noProof/>
                <w:webHidden/>
              </w:rPr>
              <w:instrText xml:space="preserve"> PAGEREF _Toc103938833 \h </w:instrText>
            </w:r>
            <w:r w:rsidR="001B08D7">
              <w:rPr>
                <w:noProof/>
                <w:webHidden/>
              </w:rPr>
            </w:r>
            <w:r w:rsidR="001B08D7">
              <w:rPr>
                <w:noProof/>
                <w:webHidden/>
              </w:rPr>
              <w:fldChar w:fldCharType="separate"/>
            </w:r>
            <w:r w:rsidR="001B08D7">
              <w:rPr>
                <w:noProof/>
                <w:webHidden/>
              </w:rPr>
              <w:t>71</w:t>
            </w:r>
            <w:r w:rsidR="001B08D7">
              <w:rPr>
                <w:noProof/>
                <w:webHidden/>
              </w:rPr>
              <w:fldChar w:fldCharType="end"/>
            </w:r>
          </w:hyperlink>
        </w:p>
        <w:p w14:paraId="75E62649" w14:textId="31DD3F19" w:rsidR="001B08D7" w:rsidRDefault="00F822C3">
          <w:pPr>
            <w:pStyle w:val="TOC3"/>
            <w:rPr>
              <w:rFonts w:asciiTheme="minorHAnsi" w:eastAsiaTheme="minorEastAsia" w:hAnsiTheme="minorHAnsi" w:cstheme="minorBidi"/>
              <w:noProof/>
              <w:sz w:val="22"/>
              <w:szCs w:val="22"/>
              <w:lang w:eastAsia="de-CH"/>
            </w:rPr>
          </w:pPr>
          <w:hyperlink w:anchor="_Toc103938834" w:history="1">
            <w:r w:rsidR="001B08D7" w:rsidRPr="00662301">
              <w:rPr>
                <w:rStyle w:val="Hyperlink"/>
                <w:noProof/>
              </w:rPr>
              <w:t>7.3.4.</w:t>
            </w:r>
            <w:r w:rsidR="001B08D7">
              <w:rPr>
                <w:rFonts w:asciiTheme="minorHAnsi" w:eastAsiaTheme="minorEastAsia" w:hAnsiTheme="minorHAnsi" w:cstheme="minorBidi"/>
                <w:noProof/>
                <w:sz w:val="22"/>
                <w:szCs w:val="22"/>
                <w:lang w:eastAsia="de-CH"/>
              </w:rPr>
              <w:tab/>
            </w:r>
            <w:r w:rsidR="001B08D7" w:rsidRPr="00662301">
              <w:rPr>
                <w:rStyle w:val="Hyperlink"/>
                <w:noProof/>
              </w:rPr>
              <w:t>Zuweisungsoperatoren</w:t>
            </w:r>
            <w:r w:rsidR="001B08D7">
              <w:rPr>
                <w:noProof/>
                <w:webHidden/>
              </w:rPr>
              <w:tab/>
            </w:r>
            <w:r w:rsidR="001B08D7">
              <w:rPr>
                <w:noProof/>
                <w:webHidden/>
              </w:rPr>
              <w:fldChar w:fldCharType="begin"/>
            </w:r>
            <w:r w:rsidR="001B08D7">
              <w:rPr>
                <w:noProof/>
                <w:webHidden/>
              </w:rPr>
              <w:instrText xml:space="preserve"> PAGEREF _Toc103938834 \h </w:instrText>
            </w:r>
            <w:r w:rsidR="001B08D7">
              <w:rPr>
                <w:noProof/>
                <w:webHidden/>
              </w:rPr>
            </w:r>
            <w:r w:rsidR="001B08D7">
              <w:rPr>
                <w:noProof/>
                <w:webHidden/>
              </w:rPr>
              <w:fldChar w:fldCharType="separate"/>
            </w:r>
            <w:r w:rsidR="001B08D7">
              <w:rPr>
                <w:noProof/>
                <w:webHidden/>
              </w:rPr>
              <w:t>72</w:t>
            </w:r>
            <w:r w:rsidR="001B08D7">
              <w:rPr>
                <w:noProof/>
                <w:webHidden/>
              </w:rPr>
              <w:fldChar w:fldCharType="end"/>
            </w:r>
          </w:hyperlink>
        </w:p>
        <w:p w14:paraId="1957C279" w14:textId="06DDC79D" w:rsidR="001B08D7" w:rsidRDefault="00F822C3">
          <w:pPr>
            <w:pStyle w:val="TOC2"/>
            <w:rPr>
              <w:rFonts w:asciiTheme="minorHAnsi" w:eastAsiaTheme="minorEastAsia" w:hAnsiTheme="minorHAnsi" w:cstheme="minorBidi"/>
              <w:noProof/>
              <w:sz w:val="22"/>
              <w:szCs w:val="22"/>
              <w:lang w:eastAsia="de-CH"/>
            </w:rPr>
          </w:pPr>
          <w:hyperlink w:anchor="_Toc103938835" w:history="1">
            <w:r w:rsidR="001B08D7" w:rsidRPr="00662301">
              <w:rPr>
                <w:rStyle w:val="Hyperlink"/>
                <w:noProof/>
              </w:rPr>
              <w:t>7.4.</w:t>
            </w:r>
            <w:r w:rsidR="001B08D7">
              <w:rPr>
                <w:rFonts w:asciiTheme="minorHAnsi" w:eastAsiaTheme="minorEastAsia" w:hAnsiTheme="minorHAnsi" w:cstheme="minorBidi"/>
                <w:noProof/>
                <w:sz w:val="22"/>
                <w:szCs w:val="22"/>
                <w:lang w:eastAsia="de-CH"/>
              </w:rPr>
              <w:tab/>
            </w:r>
            <w:r w:rsidR="001B08D7" w:rsidRPr="00662301">
              <w:rPr>
                <w:rStyle w:val="Hyperlink"/>
                <w:noProof/>
              </w:rPr>
              <w:t>Schleifen &amp; Bedingungen</w:t>
            </w:r>
            <w:r w:rsidR="001B08D7">
              <w:rPr>
                <w:noProof/>
                <w:webHidden/>
              </w:rPr>
              <w:tab/>
            </w:r>
            <w:r w:rsidR="001B08D7">
              <w:rPr>
                <w:noProof/>
                <w:webHidden/>
              </w:rPr>
              <w:fldChar w:fldCharType="begin"/>
            </w:r>
            <w:r w:rsidR="001B08D7">
              <w:rPr>
                <w:noProof/>
                <w:webHidden/>
              </w:rPr>
              <w:instrText xml:space="preserve"> PAGEREF _Toc103938835 \h </w:instrText>
            </w:r>
            <w:r w:rsidR="001B08D7">
              <w:rPr>
                <w:noProof/>
                <w:webHidden/>
              </w:rPr>
            </w:r>
            <w:r w:rsidR="001B08D7">
              <w:rPr>
                <w:noProof/>
                <w:webHidden/>
              </w:rPr>
              <w:fldChar w:fldCharType="separate"/>
            </w:r>
            <w:r w:rsidR="001B08D7">
              <w:rPr>
                <w:noProof/>
                <w:webHidden/>
              </w:rPr>
              <w:t>73</w:t>
            </w:r>
            <w:r w:rsidR="001B08D7">
              <w:rPr>
                <w:noProof/>
                <w:webHidden/>
              </w:rPr>
              <w:fldChar w:fldCharType="end"/>
            </w:r>
          </w:hyperlink>
        </w:p>
        <w:p w14:paraId="56CC4A7D" w14:textId="535D03E5" w:rsidR="001B08D7" w:rsidRDefault="00F822C3">
          <w:pPr>
            <w:pStyle w:val="TOC3"/>
            <w:rPr>
              <w:rFonts w:asciiTheme="minorHAnsi" w:eastAsiaTheme="minorEastAsia" w:hAnsiTheme="minorHAnsi" w:cstheme="minorBidi"/>
              <w:noProof/>
              <w:sz w:val="22"/>
              <w:szCs w:val="22"/>
              <w:lang w:eastAsia="de-CH"/>
            </w:rPr>
          </w:pPr>
          <w:hyperlink w:anchor="_Toc103938836" w:history="1">
            <w:r w:rsidR="001B08D7" w:rsidRPr="00662301">
              <w:rPr>
                <w:rStyle w:val="Hyperlink"/>
                <w:noProof/>
              </w:rPr>
              <w:t>7.4.1.</w:t>
            </w:r>
            <w:r w:rsidR="001B08D7">
              <w:rPr>
                <w:rFonts w:asciiTheme="minorHAnsi" w:eastAsiaTheme="minorEastAsia" w:hAnsiTheme="minorHAnsi" w:cstheme="minorBidi"/>
                <w:noProof/>
                <w:sz w:val="22"/>
                <w:szCs w:val="22"/>
                <w:lang w:eastAsia="de-CH"/>
              </w:rPr>
              <w:tab/>
            </w:r>
            <w:r w:rsidR="001B08D7" w:rsidRPr="00662301">
              <w:rPr>
                <w:rStyle w:val="Hyperlink"/>
                <w:noProof/>
              </w:rPr>
              <w:t>if</w:t>
            </w:r>
            <w:r w:rsidR="001B08D7">
              <w:rPr>
                <w:noProof/>
                <w:webHidden/>
              </w:rPr>
              <w:tab/>
            </w:r>
            <w:r w:rsidR="001B08D7">
              <w:rPr>
                <w:noProof/>
                <w:webHidden/>
              </w:rPr>
              <w:fldChar w:fldCharType="begin"/>
            </w:r>
            <w:r w:rsidR="001B08D7">
              <w:rPr>
                <w:noProof/>
                <w:webHidden/>
              </w:rPr>
              <w:instrText xml:space="preserve"> PAGEREF _Toc103938836 \h </w:instrText>
            </w:r>
            <w:r w:rsidR="001B08D7">
              <w:rPr>
                <w:noProof/>
                <w:webHidden/>
              </w:rPr>
            </w:r>
            <w:r w:rsidR="001B08D7">
              <w:rPr>
                <w:noProof/>
                <w:webHidden/>
              </w:rPr>
              <w:fldChar w:fldCharType="separate"/>
            </w:r>
            <w:r w:rsidR="001B08D7">
              <w:rPr>
                <w:noProof/>
                <w:webHidden/>
              </w:rPr>
              <w:t>73</w:t>
            </w:r>
            <w:r w:rsidR="001B08D7">
              <w:rPr>
                <w:noProof/>
                <w:webHidden/>
              </w:rPr>
              <w:fldChar w:fldCharType="end"/>
            </w:r>
          </w:hyperlink>
        </w:p>
        <w:p w14:paraId="76526F87" w14:textId="52609F97" w:rsidR="001B08D7" w:rsidRDefault="00F822C3">
          <w:pPr>
            <w:pStyle w:val="TOC3"/>
            <w:rPr>
              <w:rFonts w:asciiTheme="minorHAnsi" w:eastAsiaTheme="minorEastAsia" w:hAnsiTheme="minorHAnsi" w:cstheme="minorBidi"/>
              <w:noProof/>
              <w:sz w:val="22"/>
              <w:szCs w:val="22"/>
              <w:lang w:eastAsia="de-CH"/>
            </w:rPr>
          </w:pPr>
          <w:hyperlink w:anchor="_Toc103938837" w:history="1">
            <w:r w:rsidR="001B08D7" w:rsidRPr="00662301">
              <w:rPr>
                <w:rStyle w:val="Hyperlink"/>
                <w:noProof/>
              </w:rPr>
              <w:t>7.4.2.</w:t>
            </w:r>
            <w:r w:rsidR="001B08D7">
              <w:rPr>
                <w:rFonts w:asciiTheme="minorHAnsi" w:eastAsiaTheme="minorEastAsia" w:hAnsiTheme="minorHAnsi" w:cstheme="minorBidi"/>
                <w:noProof/>
                <w:sz w:val="22"/>
                <w:szCs w:val="22"/>
                <w:lang w:eastAsia="de-CH"/>
              </w:rPr>
              <w:tab/>
            </w:r>
            <w:r w:rsidR="001B08D7" w:rsidRPr="00662301">
              <w:rPr>
                <w:rStyle w:val="Hyperlink"/>
                <w:noProof/>
              </w:rPr>
              <w:t>while und do while</w:t>
            </w:r>
            <w:r w:rsidR="001B08D7">
              <w:rPr>
                <w:noProof/>
                <w:webHidden/>
              </w:rPr>
              <w:tab/>
            </w:r>
            <w:r w:rsidR="001B08D7">
              <w:rPr>
                <w:noProof/>
                <w:webHidden/>
              </w:rPr>
              <w:fldChar w:fldCharType="begin"/>
            </w:r>
            <w:r w:rsidR="001B08D7">
              <w:rPr>
                <w:noProof/>
                <w:webHidden/>
              </w:rPr>
              <w:instrText xml:space="preserve"> PAGEREF _Toc103938837 \h </w:instrText>
            </w:r>
            <w:r w:rsidR="001B08D7">
              <w:rPr>
                <w:noProof/>
                <w:webHidden/>
              </w:rPr>
            </w:r>
            <w:r w:rsidR="001B08D7">
              <w:rPr>
                <w:noProof/>
                <w:webHidden/>
              </w:rPr>
              <w:fldChar w:fldCharType="separate"/>
            </w:r>
            <w:r w:rsidR="001B08D7">
              <w:rPr>
                <w:noProof/>
                <w:webHidden/>
              </w:rPr>
              <w:t>74</w:t>
            </w:r>
            <w:r w:rsidR="001B08D7">
              <w:rPr>
                <w:noProof/>
                <w:webHidden/>
              </w:rPr>
              <w:fldChar w:fldCharType="end"/>
            </w:r>
          </w:hyperlink>
        </w:p>
        <w:p w14:paraId="538D913E" w14:textId="5676DA2A" w:rsidR="001B08D7" w:rsidRDefault="00F822C3">
          <w:pPr>
            <w:pStyle w:val="TOC3"/>
            <w:rPr>
              <w:rFonts w:asciiTheme="minorHAnsi" w:eastAsiaTheme="minorEastAsia" w:hAnsiTheme="minorHAnsi" w:cstheme="minorBidi"/>
              <w:noProof/>
              <w:sz w:val="22"/>
              <w:szCs w:val="22"/>
              <w:lang w:eastAsia="de-CH"/>
            </w:rPr>
          </w:pPr>
          <w:hyperlink w:anchor="_Toc103938838" w:history="1">
            <w:r w:rsidR="001B08D7" w:rsidRPr="00662301">
              <w:rPr>
                <w:rStyle w:val="Hyperlink"/>
                <w:noProof/>
              </w:rPr>
              <w:t>7.4.3.</w:t>
            </w:r>
            <w:r w:rsidR="001B08D7">
              <w:rPr>
                <w:rFonts w:asciiTheme="minorHAnsi" w:eastAsiaTheme="minorEastAsia" w:hAnsiTheme="minorHAnsi" w:cstheme="minorBidi"/>
                <w:noProof/>
                <w:sz w:val="22"/>
                <w:szCs w:val="22"/>
                <w:lang w:eastAsia="de-CH"/>
              </w:rPr>
              <w:tab/>
            </w:r>
            <w:r w:rsidR="001B08D7" w:rsidRPr="00662301">
              <w:rPr>
                <w:rStyle w:val="Hyperlink"/>
                <w:noProof/>
              </w:rPr>
              <w:t>switch</w:t>
            </w:r>
            <w:r w:rsidR="001B08D7">
              <w:rPr>
                <w:noProof/>
                <w:webHidden/>
              </w:rPr>
              <w:tab/>
            </w:r>
            <w:r w:rsidR="001B08D7">
              <w:rPr>
                <w:noProof/>
                <w:webHidden/>
              </w:rPr>
              <w:fldChar w:fldCharType="begin"/>
            </w:r>
            <w:r w:rsidR="001B08D7">
              <w:rPr>
                <w:noProof/>
                <w:webHidden/>
              </w:rPr>
              <w:instrText xml:space="preserve"> PAGEREF _Toc103938838 \h </w:instrText>
            </w:r>
            <w:r w:rsidR="001B08D7">
              <w:rPr>
                <w:noProof/>
                <w:webHidden/>
              </w:rPr>
            </w:r>
            <w:r w:rsidR="001B08D7">
              <w:rPr>
                <w:noProof/>
                <w:webHidden/>
              </w:rPr>
              <w:fldChar w:fldCharType="separate"/>
            </w:r>
            <w:r w:rsidR="001B08D7">
              <w:rPr>
                <w:noProof/>
                <w:webHidden/>
              </w:rPr>
              <w:t>75</w:t>
            </w:r>
            <w:r w:rsidR="001B08D7">
              <w:rPr>
                <w:noProof/>
                <w:webHidden/>
              </w:rPr>
              <w:fldChar w:fldCharType="end"/>
            </w:r>
          </w:hyperlink>
        </w:p>
        <w:p w14:paraId="7909D375" w14:textId="02B5BAAA" w:rsidR="001B08D7" w:rsidRDefault="00F822C3">
          <w:pPr>
            <w:pStyle w:val="TOC3"/>
            <w:rPr>
              <w:rFonts w:asciiTheme="minorHAnsi" w:eastAsiaTheme="minorEastAsia" w:hAnsiTheme="minorHAnsi" w:cstheme="minorBidi"/>
              <w:noProof/>
              <w:sz w:val="22"/>
              <w:szCs w:val="22"/>
              <w:lang w:eastAsia="de-CH"/>
            </w:rPr>
          </w:pPr>
          <w:hyperlink w:anchor="_Toc103938839" w:history="1">
            <w:r w:rsidR="001B08D7" w:rsidRPr="00662301">
              <w:rPr>
                <w:rStyle w:val="Hyperlink"/>
                <w:noProof/>
              </w:rPr>
              <w:t>7.4.4.</w:t>
            </w:r>
            <w:r w:rsidR="001B08D7">
              <w:rPr>
                <w:rFonts w:asciiTheme="minorHAnsi" w:eastAsiaTheme="minorEastAsia" w:hAnsiTheme="minorHAnsi" w:cstheme="minorBidi"/>
                <w:noProof/>
                <w:sz w:val="22"/>
                <w:szCs w:val="22"/>
                <w:lang w:eastAsia="de-CH"/>
              </w:rPr>
              <w:tab/>
            </w:r>
            <w:r w:rsidR="001B08D7" w:rsidRPr="00662301">
              <w:rPr>
                <w:rStyle w:val="Hyperlink"/>
                <w:noProof/>
              </w:rPr>
              <w:t>for</w:t>
            </w:r>
            <w:r w:rsidR="001B08D7">
              <w:rPr>
                <w:noProof/>
                <w:webHidden/>
              </w:rPr>
              <w:tab/>
            </w:r>
            <w:r w:rsidR="001B08D7">
              <w:rPr>
                <w:noProof/>
                <w:webHidden/>
              </w:rPr>
              <w:fldChar w:fldCharType="begin"/>
            </w:r>
            <w:r w:rsidR="001B08D7">
              <w:rPr>
                <w:noProof/>
                <w:webHidden/>
              </w:rPr>
              <w:instrText xml:space="preserve"> PAGEREF _Toc103938839 \h </w:instrText>
            </w:r>
            <w:r w:rsidR="001B08D7">
              <w:rPr>
                <w:noProof/>
                <w:webHidden/>
              </w:rPr>
            </w:r>
            <w:r w:rsidR="001B08D7">
              <w:rPr>
                <w:noProof/>
                <w:webHidden/>
              </w:rPr>
              <w:fldChar w:fldCharType="separate"/>
            </w:r>
            <w:r w:rsidR="001B08D7">
              <w:rPr>
                <w:noProof/>
                <w:webHidden/>
              </w:rPr>
              <w:t>75</w:t>
            </w:r>
            <w:r w:rsidR="001B08D7">
              <w:rPr>
                <w:noProof/>
                <w:webHidden/>
              </w:rPr>
              <w:fldChar w:fldCharType="end"/>
            </w:r>
          </w:hyperlink>
        </w:p>
        <w:p w14:paraId="09022AD7" w14:textId="67101D72" w:rsidR="001B08D7" w:rsidRDefault="00F822C3">
          <w:pPr>
            <w:pStyle w:val="TOC3"/>
            <w:rPr>
              <w:rFonts w:asciiTheme="minorHAnsi" w:eastAsiaTheme="minorEastAsia" w:hAnsiTheme="minorHAnsi" w:cstheme="minorBidi"/>
              <w:noProof/>
              <w:sz w:val="22"/>
              <w:szCs w:val="22"/>
              <w:lang w:eastAsia="de-CH"/>
            </w:rPr>
          </w:pPr>
          <w:hyperlink w:anchor="_Toc103938840" w:history="1">
            <w:r w:rsidR="001B08D7" w:rsidRPr="00662301">
              <w:rPr>
                <w:rStyle w:val="Hyperlink"/>
                <w:noProof/>
              </w:rPr>
              <w:t>7.4.5.</w:t>
            </w:r>
            <w:r w:rsidR="001B08D7">
              <w:rPr>
                <w:rFonts w:asciiTheme="minorHAnsi" w:eastAsiaTheme="minorEastAsia" w:hAnsiTheme="minorHAnsi" w:cstheme="minorBidi"/>
                <w:noProof/>
                <w:sz w:val="22"/>
                <w:szCs w:val="22"/>
                <w:lang w:eastAsia="de-CH"/>
              </w:rPr>
              <w:tab/>
            </w:r>
            <w:r w:rsidR="001B08D7" w:rsidRPr="00662301">
              <w:rPr>
                <w:rStyle w:val="Hyperlink"/>
                <w:noProof/>
              </w:rPr>
              <w:t>foreach</w:t>
            </w:r>
            <w:r w:rsidR="001B08D7">
              <w:rPr>
                <w:noProof/>
                <w:webHidden/>
              </w:rPr>
              <w:tab/>
            </w:r>
            <w:r w:rsidR="001B08D7">
              <w:rPr>
                <w:noProof/>
                <w:webHidden/>
              </w:rPr>
              <w:fldChar w:fldCharType="begin"/>
            </w:r>
            <w:r w:rsidR="001B08D7">
              <w:rPr>
                <w:noProof/>
                <w:webHidden/>
              </w:rPr>
              <w:instrText xml:space="preserve"> PAGEREF _Toc103938840 \h </w:instrText>
            </w:r>
            <w:r w:rsidR="001B08D7">
              <w:rPr>
                <w:noProof/>
                <w:webHidden/>
              </w:rPr>
            </w:r>
            <w:r w:rsidR="001B08D7">
              <w:rPr>
                <w:noProof/>
                <w:webHidden/>
              </w:rPr>
              <w:fldChar w:fldCharType="separate"/>
            </w:r>
            <w:r w:rsidR="001B08D7">
              <w:rPr>
                <w:noProof/>
                <w:webHidden/>
              </w:rPr>
              <w:t>76</w:t>
            </w:r>
            <w:r w:rsidR="001B08D7">
              <w:rPr>
                <w:noProof/>
                <w:webHidden/>
              </w:rPr>
              <w:fldChar w:fldCharType="end"/>
            </w:r>
          </w:hyperlink>
        </w:p>
        <w:p w14:paraId="33322CFC" w14:textId="512011AD" w:rsidR="001B08D7" w:rsidRDefault="00F822C3">
          <w:pPr>
            <w:pStyle w:val="TOC3"/>
            <w:rPr>
              <w:rFonts w:asciiTheme="minorHAnsi" w:eastAsiaTheme="minorEastAsia" w:hAnsiTheme="minorHAnsi" w:cstheme="minorBidi"/>
              <w:noProof/>
              <w:sz w:val="22"/>
              <w:szCs w:val="22"/>
              <w:lang w:eastAsia="de-CH"/>
            </w:rPr>
          </w:pPr>
          <w:hyperlink w:anchor="_Toc103938841" w:history="1">
            <w:r w:rsidR="001B08D7" w:rsidRPr="00662301">
              <w:rPr>
                <w:rStyle w:val="Hyperlink"/>
                <w:noProof/>
              </w:rPr>
              <w:t>7.4.6.</w:t>
            </w:r>
            <w:r w:rsidR="001B08D7">
              <w:rPr>
                <w:rFonts w:asciiTheme="minorHAnsi" w:eastAsiaTheme="minorEastAsia" w:hAnsiTheme="minorHAnsi" w:cstheme="minorBidi"/>
                <w:noProof/>
                <w:sz w:val="22"/>
                <w:szCs w:val="22"/>
                <w:lang w:eastAsia="de-CH"/>
              </w:rPr>
              <w:tab/>
            </w:r>
            <w:r w:rsidR="001B08D7" w:rsidRPr="00662301">
              <w:rPr>
                <w:rStyle w:val="Hyperlink"/>
                <w:noProof/>
              </w:rPr>
              <w:t>throw/break</w:t>
            </w:r>
            <w:r w:rsidR="001B08D7">
              <w:rPr>
                <w:noProof/>
                <w:webHidden/>
              </w:rPr>
              <w:tab/>
            </w:r>
            <w:r w:rsidR="001B08D7">
              <w:rPr>
                <w:noProof/>
                <w:webHidden/>
              </w:rPr>
              <w:fldChar w:fldCharType="begin"/>
            </w:r>
            <w:r w:rsidR="001B08D7">
              <w:rPr>
                <w:noProof/>
                <w:webHidden/>
              </w:rPr>
              <w:instrText xml:space="preserve"> PAGEREF _Toc103938841 \h </w:instrText>
            </w:r>
            <w:r w:rsidR="001B08D7">
              <w:rPr>
                <w:noProof/>
                <w:webHidden/>
              </w:rPr>
            </w:r>
            <w:r w:rsidR="001B08D7">
              <w:rPr>
                <w:noProof/>
                <w:webHidden/>
              </w:rPr>
              <w:fldChar w:fldCharType="separate"/>
            </w:r>
            <w:r w:rsidR="001B08D7">
              <w:rPr>
                <w:noProof/>
                <w:webHidden/>
              </w:rPr>
              <w:t>76</w:t>
            </w:r>
            <w:r w:rsidR="001B08D7">
              <w:rPr>
                <w:noProof/>
                <w:webHidden/>
              </w:rPr>
              <w:fldChar w:fldCharType="end"/>
            </w:r>
          </w:hyperlink>
        </w:p>
        <w:p w14:paraId="26F47FD6" w14:textId="09330DE5" w:rsidR="001B08D7" w:rsidRDefault="00F822C3">
          <w:pPr>
            <w:pStyle w:val="TOC2"/>
            <w:rPr>
              <w:rFonts w:asciiTheme="minorHAnsi" w:eastAsiaTheme="minorEastAsia" w:hAnsiTheme="minorHAnsi" w:cstheme="minorBidi"/>
              <w:noProof/>
              <w:sz w:val="22"/>
              <w:szCs w:val="22"/>
              <w:lang w:eastAsia="de-CH"/>
            </w:rPr>
          </w:pPr>
          <w:hyperlink w:anchor="_Toc103938842" w:history="1">
            <w:r w:rsidR="001B08D7" w:rsidRPr="00662301">
              <w:rPr>
                <w:rStyle w:val="Hyperlink"/>
                <w:noProof/>
              </w:rPr>
              <w:t>7.5.</w:t>
            </w:r>
            <w:r w:rsidR="001B08D7">
              <w:rPr>
                <w:rFonts w:asciiTheme="minorHAnsi" w:eastAsiaTheme="minorEastAsia" w:hAnsiTheme="minorHAnsi" w:cstheme="minorBidi"/>
                <w:noProof/>
                <w:sz w:val="22"/>
                <w:szCs w:val="22"/>
                <w:lang w:eastAsia="de-CH"/>
              </w:rPr>
              <w:tab/>
            </w:r>
            <w:r w:rsidR="001B08D7" w:rsidRPr="00662301">
              <w:rPr>
                <w:rStyle w:val="Hyperlink"/>
                <w:noProof/>
              </w:rPr>
              <w:t>Arrays</w:t>
            </w:r>
            <w:r w:rsidR="001B08D7">
              <w:rPr>
                <w:noProof/>
                <w:webHidden/>
              </w:rPr>
              <w:tab/>
            </w:r>
            <w:r w:rsidR="001B08D7">
              <w:rPr>
                <w:noProof/>
                <w:webHidden/>
              </w:rPr>
              <w:fldChar w:fldCharType="begin"/>
            </w:r>
            <w:r w:rsidR="001B08D7">
              <w:rPr>
                <w:noProof/>
                <w:webHidden/>
              </w:rPr>
              <w:instrText xml:space="preserve"> PAGEREF _Toc103938842 \h </w:instrText>
            </w:r>
            <w:r w:rsidR="001B08D7">
              <w:rPr>
                <w:noProof/>
                <w:webHidden/>
              </w:rPr>
            </w:r>
            <w:r w:rsidR="001B08D7">
              <w:rPr>
                <w:noProof/>
                <w:webHidden/>
              </w:rPr>
              <w:fldChar w:fldCharType="separate"/>
            </w:r>
            <w:r w:rsidR="001B08D7">
              <w:rPr>
                <w:noProof/>
                <w:webHidden/>
              </w:rPr>
              <w:t>77</w:t>
            </w:r>
            <w:r w:rsidR="001B08D7">
              <w:rPr>
                <w:noProof/>
                <w:webHidden/>
              </w:rPr>
              <w:fldChar w:fldCharType="end"/>
            </w:r>
          </w:hyperlink>
        </w:p>
        <w:p w14:paraId="0CD908BE" w14:textId="515EA28C" w:rsidR="001B08D7" w:rsidRDefault="00F822C3">
          <w:pPr>
            <w:pStyle w:val="TOC3"/>
            <w:rPr>
              <w:rFonts w:asciiTheme="minorHAnsi" w:eastAsiaTheme="minorEastAsia" w:hAnsiTheme="minorHAnsi" w:cstheme="minorBidi"/>
              <w:noProof/>
              <w:sz w:val="22"/>
              <w:szCs w:val="22"/>
              <w:lang w:eastAsia="de-CH"/>
            </w:rPr>
          </w:pPr>
          <w:hyperlink w:anchor="_Toc103938843" w:history="1">
            <w:r w:rsidR="001B08D7" w:rsidRPr="00662301">
              <w:rPr>
                <w:rStyle w:val="Hyperlink"/>
                <w:noProof/>
              </w:rPr>
              <w:t>7.5.1.</w:t>
            </w:r>
            <w:r w:rsidR="001B08D7">
              <w:rPr>
                <w:rFonts w:asciiTheme="minorHAnsi" w:eastAsiaTheme="minorEastAsia" w:hAnsiTheme="minorHAnsi" w:cstheme="minorBidi"/>
                <w:noProof/>
                <w:sz w:val="22"/>
                <w:szCs w:val="22"/>
                <w:lang w:eastAsia="de-CH"/>
              </w:rPr>
              <w:tab/>
            </w:r>
            <w:r w:rsidR="001B08D7" w:rsidRPr="00662301">
              <w:rPr>
                <w:rStyle w:val="Hyperlink"/>
                <w:noProof/>
              </w:rPr>
              <w:t>Eindimensionale Arrays</w:t>
            </w:r>
            <w:r w:rsidR="001B08D7">
              <w:rPr>
                <w:noProof/>
                <w:webHidden/>
              </w:rPr>
              <w:tab/>
            </w:r>
            <w:r w:rsidR="001B08D7">
              <w:rPr>
                <w:noProof/>
                <w:webHidden/>
              </w:rPr>
              <w:fldChar w:fldCharType="begin"/>
            </w:r>
            <w:r w:rsidR="001B08D7">
              <w:rPr>
                <w:noProof/>
                <w:webHidden/>
              </w:rPr>
              <w:instrText xml:space="preserve"> PAGEREF _Toc103938843 \h </w:instrText>
            </w:r>
            <w:r w:rsidR="001B08D7">
              <w:rPr>
                <w:noProof/>
                <w:webHidden/>
              </w:rPr>
            </w:r>
            <w:r w:rsidR="001B08D7">
              <w:rPr>
                <w:noProof/>
                <w:webHidden/>
              </w:rPr>
              <w:fldChar w:fldCharType="separate"/>
            </w:r>
            <w:r w:rsidR="001B08D7">
              <w:rPr>
                <w:noProof/>
                <w:webHidden/>
              </w:rPr>
              <w:t>77</w:t>
            </w:r>
            <w:r w:rsidR="001B08D7">
              <w:rPr>
                <w:noProof/>
                <w:webHidden/>
              </w:rPr>
              <w:fldChar w:fldCharType="end"/>
            </w:r>
          </w:hyperlink>
        </w:p>
        <w:p w14:paraId="7D3105E2" w14:textId="3A426E39" w:rsidR="001B08D7" w:rsidRDefault="00F822C3">
          <w:pPr>
            <w:pStyle w:val="TOC3"/>
            <w:rPr>
              <w:rFonts w:asciiTheme="minorHAnsi" w:eastAsiaTheme="minorEastAsia" w:hAnsiTheme="minorHAnsi" w:cstheme="minorBidi"/>
              <w:noProof/>
              <w:sz w:val="22"/>
              <w:szCs w:val="22"/>
              <w:lang w:eastAsia="de-CH"/>
            </w:rPr>
          </w:pPr>
          <w:hyperlink w:anchor="_Toc103938844" w:history="1">
            <w:r w:rsidR="001B08D7" w:rsidRPr="00662301">
              <w:rPr>
                <w:rStyle w:val="Hyperlink"/>
                <w:noProof/>
                <w:lang w:val="fr-CH"/>
              </w:rPr>
              <w:t>7.5.2.</w:t>
            </w:r>
            <w:r w:rsidR="001B08D7">
              <w:rPr>
                <w:rFonts w:asciiTheme="minorHAnsi" w:eastAsiaTheme="minorEastAsia" w:hAnsiTheme="minorHAnsi" w:cstheme="minorBidi"/>
                <w:noProof/>
                <w:sz w:val="22"/>
                <w:szCs w:val="22"/>
                <w:lang w:eastAsia="de-CH"/>
              </w:rPr>
              <w:tab/>
            </w:r>
            <w:r w:rsidR="001B08D7" w:rsidRPr="00662301">
              <w:rPr>
                <w:rStyle w:val="Hyperlink"/>
                <w:noProof/>
                <w:lang w:val="fr-CH"/>
              </w:rPr>
              <w:t>Mehrdimensionale Arrays</w:t>
            </w:r>
            <w:r w:rsidR="001B08D7">
              <w:rPr>
                <w:noProof/>
                <w:webHidden/>
              </w:rPr>
              <w:tab/>
            </w:r>
            <w:r w:rsidR="001B08D7">
              <w:rPr>
                <w:noProof/>
                <w:webHidden/>
              </w:rPr>
              <w:fldChar w:fldCharType="begin"/>
            </w:r>
            <w:r w:rsidR="001B08D7">
              <w:rPr>
                <w:noProof/>
                <w:webHidden/>
              </w:rPr>
              <w:instrText xml:space="preserve"> PAGEREF _Toc103938844 \h </w:instrText>
            </w:r>
            <w:r w:rsidR="001B08D7">
              <w:rPr>
                <w:noProof/>
                <w:webHidden/>
              </w:rPr>
            </w:r>
            <w:r w:rsidR="001B08D7">
              <w:rPr>
                <w:noProof/>
                <w:webHidden/>
              </w:rPr>
              <w:fldChar w:fldCharType="separate"/>
            </w:r>
            <w:r w:rsidR="001B08D7">
              <w:rPr>
                <w:noProof/>
                <w:webHidden/>
              </w:rPr>
              <w:t>77</w:t>
            </w:r>
            <w:r w:rsidR="001B08D7">
              <w:rPr>
                <w:noProof/>
                <w:webHidden/>
              </w:rPr>
              <w:fldChar w:fldCharType="end"/>
            </w:r>
          </w:hyperlink>
        </w:p>
        <w:p w14:paraId="5CBBBD64" w14:textId="27130880" w:rsidR="001B08D7" w:rsidRDefault="00F822C3">
          <w:pPr>
            <w:pStyle w:val="TOC2"/>
            <w:rPr>
              <w:rFonts w:asciiTheme="minorHAnsi" w:eastAsiaTheme="minorEastAsia" w:hAnsiTheme="minorHAnsi" w:cstheme="minorBidi"/>
              <w:noProof/>
              <w:sz w:val="22"/>
              <w:szCs w:val="22"/>
              <w:lang w:eastAsia="de-CH"/>
            </w:rPr>
          </w:pPr>
          <w:hyperlink w:anchor="_Toc103938845" w:history="1">
            <w:r w:rsidR="001B08D7" w:rsidRPr="00662301">
              <w:rPr>
                <w:rStyle w:val="Hyperlink"/>
                <w:noProof/>
              </w:rPr>
              <w:t>7.6.</w:t>
            </w:r>
            <w:r w:rsidR="001B08D7">
              <w:rPr>
                <w:rFonts w:asciiTheme="minorHAnsi" w:eastAsiaTheme="minorEastAsia" w:hAnsiTheme="minorHAnsi" w:cstheme="minorBidi"/>
                <w:noProof/>
                <w:sz w:val="22"/>
                <w:szCs w:val="22"/>
                <w:lang w:eastAsia="de-CH"/>
              </w:rPr>
              <w:tab/>
            </w:r>
            <w:r w:rsidR="001B08D7" w:rsidRPr="00662301">
              <w:rPr>
                <w:rStyle w:val="Hyperlink"/>
                <w:noProof/>
              </w:rPr>
              <w:t>Klassen</w:t>
            </w:r>
            <w:r w:rsidR="001B08D7">
              <w:rPr>
                <w:noProof/>
                <w:webHidden/>
              </w:rPr>
              <w:tab/>
            </w:r>
            <w:r w:rsidR="001B08D7">
              <w:rPr>
                <w:noProof/>
                <w:webHidden/>
              </w:rPr>
              <w:fldChar w:fldCharType="begin"/>
            </w:r>
            <w:r w:rsidR="001B08D7">
              <w:rPr>
                <w:noProof/>
                <w:webHidden/>
              </w:rPr>
              <w:instrText xml:space="preserve"> PAGEREF _Toc103938845 \h </w:instrText>
            </w:r>
            <w:r w:rsidR="001B08D7">
              <w:rPr>
                <w:noProof/>
                <w:webHidden/>
              </w:rPr>
            </w:r>
            <w:r w:rsidR="001B08D7">
              <w:rPr>
                <w:noProof/>
                <w:webHidden/>
              </w:rPr>
              <w:fldChar w:fldCharType="separate"/>
            </w:r>
            <w:r w:rsidR="001B08D7">
              <w:rPr>
                <w:noProof/>
                <w:webHidden/>
              </w:rPr>
              <w:t>78</w:t>
            </w:r>
            <w:r w:rsidR="001B08D7">
              <w:rPr>
                <w:noProof/>
                <w:webHidden/>
              </w:rPr>
              <w:fldChar w:fldCharType="end"/>
            </w:r>
          </w:hyperlink>
        </w:p>
        <w:p w14:paraId="295D7CC5" w14:textId="003F8E89" w:rsidR="001B08D7" w:rsidRDefault="00F822C3">
          <w:pPr>
            <w:pStyle w:val="TOC3"/>
            <w:rPr>
              <w:rFonts w:asciiTheme="minorHAnsi" w:eastAsiaTheme="minorEastAsia" w:hAnsiTheme="minorHAnsi" w:cstheme="minorBidi"/>
              <w:noProof/>
              <w:sz w:val="22"/>
              <w:szCs w:val="22"/>
              <w:lang w:eastAsia="de-CH"/>
            </w:rPr>
          </w:pPr>
          <w:hyperlink w:anchor="_Toc103938846" w:history="1">
            <w:r w:rsidR="001B08D7" w:rsidRPr="00662301">
              <w:rPr>
                <w:rStyle w:val="Hyperlink"/>
                <w:noProof/>
              </w:rPr>
              <w:t>7.6.1.</w:t>
            </w:r>
            <w:r w:rsidR="001B08D7">
              <w:rPr>
                <w:rFonts w:asciiTheme="minorHAnsi" w:eastAsiaTheme="minorEastAsia" w:hAnsiTheme="minorHAnsi" w:cstheme="minorBidi"/>
                <w:noProof/>
                <w:sz w:val="22"/>
                <w:szCs w:val="22"/>
                <w:lang w:eastAsia="de-CH"/>
              </w:rPr>
              <w:tab/>
            </w:r>
            <w:r w:rsidR="001B08D7" w:rsidRPr="00662301">
              <w:rPr>
                <w:rStyle w:val="Hyperlink"/>
                <w:noProof/>
              </w:rPr>
              <w:t>Eigene Klassendatei</w:t>
            </w:r>
            <w:r w:rsidR="001B08D7">
              <w:rPr>
                <w:noProof/>
                <w:webHidden/>
              </w:rPr>
              <w:tab/>
            </w:r>
            <w:r w:rsidR="001B08D7">
              <w:rPr>
                <w:noProof/>
                <w:webHidden/>
              </w:rPr>
              <w:fldChar w:fldCharType="begin"/>
            </w:r>
            <w:r w:rsidR="001B08D7">
              <w:rPr>
                <w:noProof/>
                <w:webHidden/>
              </w:rPr>
              <w:instrText xml:space="preserve"> PAGEREF _Toc103938846 \h </w:instrText>
            </w:r>
            <w:r w:rsidR="001B08D7">
              <w:rPr>
                <w:noProof/>
                <w:webHidden/>
              </w:rPr>
            </w:r>
            <w:r w:rsidR="001B08D7">
              <w:rPr>
                <w:noProof/>
                <w:webHidden/>
              </w:rPr>
              <w:fldChar w:fldCharType="separate"/>
            </w:r>
            <w:r w:rsidR="001B08D7">
              <w:rPr>
                <w:noProof/>
                <w:webHidden/>
              </w:rPr>
              <w:t>78</w:t>
            </w:r>
            <w:r w:rsidR="001B08D7">
              <w:rPr>
                <w:noProof/>
                <w:webHidden/>
              </w:rPr>
              <w:fldChar w:fldCharType="end"/>
            </w:r>
          </w:hyperlink>
        </w:p>
        <w:p w14:paraId="02886A6F" w14:textId="1C97590E" w:rsidR="001B08D7" w:rsidRDefault="00F822C3">
          <w:pPr>
            <w:pStyle w:val="TOC3"/>
            <w:rPr>
              <w:rFonts w:asciiTheme="minorHAnsi" w:eastAsiaTheme="minorEastAsia" w:hAnsiTheme="minorHAnsi" w:cstheme="minorBidi"/>
              <w:noProof/>
              <w:sz w:val="22"/>
              <w:szCs w:val="22"/>
              <w:lang w:eastAsia="de-CH"/>
            </w:rPr>
          </w:pPr>
          <w:hyperlink w:anchor="_Toc103938847" w:history="1">
            <w:r w:rsidR="001B08D7" w:rsidRPr="00662301">
              <w:rPr>
                <w:rStyle w:val="Hyperlink"/>
                <w:noProof/>
              </w:rPr>
              <w:t>7.6.2.</w:t>
            </w:r>
            <w:r w:rsidR="001B08D7">
              <w:rPr>
                <w:rFonts w:asciiTheme="minorHAnsi" w:eastAsiaTheme="minorEastAsia" w:hAnsiTheme="minorHAnsi" w:cstheme="minorBidi"/>
                <w:noProof/>
                <w:sz w:val="22"/>
                <w:szCs w:val="22"/>
                <w:lang w:eastAsia="de-CH"/>
              </w:rPr>
              <w:tab/>
            </w:r>
            <w:r w:rsidR="001B08D7" w:rsidRPr="00662301">
              <w:rPr>
                <w:rStyle w:val="Hyperlink"/>
                <w:noProof/>
              </w:rPr>
              <w:t>Klasse erstellen</w:t>
            </w:r>
            <w:r w:rsidR="001B08D7">
              <w:rPr>
                <w:noProof/>
                <w:webHidden/>
              </w:rPr>
              <w:tab/>
            </w:r>
            <w:r w:rsidR="001B08D7">
              <w:rPr>
                <w:noProof/>
                <w:webHidden/>
              </w:rPr>
              <w:fldChar w:fldCharType="begin"/>
            </w:r>
            <w:r w:rsidR="001B08D7">
              <w:rPr>
                <w:noProof/>
                <w:webHidden/>
              </w:rPr>
              <w:instrText xml:space="preserve"> PAGEREF _Toc103938847 \h </w:instrText>
            </w:r>
            <w:r w:rsidR="001B08D7">
              <w:rPr>
                <w:noProof/>
                <w:webHidden/>
              </w:rPr>
            </w:r>
            <w:r w:rsidR="001B08D7">
              <w:rPr>
                <w:noProof/>
                <w:webHidden/>
              </w:rPr>
              <w:fldChar w:fldCharType="separate"/>
            </w:r>
            <w:r w:rsidR="001B08D7">
              <w:rPr>
                <w:noProof/>
                <w:webHidden/>
              </w:rPr>
              <w:t>79</w:t>
            </w:r>
            <w:r w:rsidR="001B08D7">
              <w:rPr>
                <w:noProof/>
                <w:webHidden/>
              </w:rPr>
              <w:fldChar w:fldCharType="end"/>
            </w:r>
          </w:hyperlink>
        </w:p>
        <w:p w14:paraId="4667E822" w14:textId="1B248E51" w:rsidR="001B08D7" w:rsidRDefault="00F822C3">
          <w:pPr>
            <w:pStyle w:val="TOC3"/>
            <w:rPr>
              <w:rFonts w:asciiTheme="minorHAnsi" w:eastAsiaTheme="minorEastAsia" w:hAnsiTheme="minorHAnsi" w:cstheme="minorBidi"/>
              <w:noProof/>
              <w:sz w:val="22"/>
              <w:szCs w:val="22"/>
              <w:lang w:eastAsia="de-CH"/>
            </w:rPr>
          </w:pPr>
          <w:hyperlink w:anchor="_Toc103938848" w:history="1">
            <w:r w:rsidR="001B08D7" w:rsidRPr="00662301">
              <w:rPr>
                <w:rStyle w:val="Hyperlink"/>
                <w:noProof/>
              </w:rPr>
              <w:t>7.6.3.</w:t>
            </w:r>
            <w:r w:rsidR="001B08D7">
              <w:rPr>
                <w:rFonts w:asciiTheme="minorHAnsi" w:eastAsiaTheme="minorEastAsia" w:hAnsiTheme="minorHAnsi" w:cstheme="minorBidi"/>
                <w:noProof/>
                <w:sz w:val="22"/>
                <w:szCs w:val="22"/>
                <w:lang w:eastAsia="de-CH"/>
              </w:rPr>
              <w:tab/>
            </w:r>
            <w:r w:rsidR="001B08D7" w:rsidRPr="00662301">
              <w:rPr>
                <w:rStyle w:val="Hyperlink"/>
                <w:noProof/>
              </w:rPr>
              <w:t>Klasse verwenden</w:t>
            </w:r>
            <w:r w:rsidR="001B08D7">
              <w:rPr>
                <w:noProof/>
                <w:webHidden/>
              </w:rPr>
              <w:tab/>
            </w:r>
            <w:r w:rsidR="001B08D7">
              <w:rPr>
                <w:noProof/>
                <w:webHidden/>
              </w:rPr>
              <w:fldChar w:fldCharType="begin"/>
            </w:r>
            <w:r w:rsidR="001B08D7">
              <w:rPr>
                <w:noProof/>
                <w:webHidden/>
              </w:rPr>
              <w:instrText xml:space="preserve"> PAGEREF _Toc103938848 \h </w:instrText>
            </w:r>
            <w:r w:rsidR="001B08D7">
              <w:rPr>
                <w:noProof/>
                <w:webHidden/>
              </w:rPr>
            </w:r>
            <w:r w:rsidR="001B08D7">
              <w:rPr>
                <w:noProof/>
                <w:webHidden/>
              </w:rPr>
              <w:fldChar w:fldCharType="separate"/>
            </w:r>
            <w:r w:rsidR="001B08D7">
              <w:rPr>
                <w:noProof/>
                <w:webHidden/>
              </w:rPr>
              <w:t>80</w:t>
            </w:r>
            <w:r w:rsidR="001B08D7">
              <w:rPr>
                <w:noProof/>
                <w:webHidden/>
              </w:rPr>
              <w:fldChar w:fldCharType="end"/>
            </w:r>
          </w:hyperlink>
        </w:p>
        <w:p w14:paraId="1B4148F5" w14:textId="73CA8E10" w:rsidR="001B08D7" w:rsidRDefault="00F822C3">
          <w:pPr>
            <w:pStyle w:val="TOC3"/>
            <w:rPr>
              <w:rFonts w:asciiTheme="minorHAnsi" w:eastAsiaTheme="minorEastAsia" w:hAnsiTheme="minorHAnsi" w:cstheme="minorBidi"/>
              <w:noProof/>
              <w:sz w:val="22"/>
              <w:szCs w:val="22"/>
              <w:lang w:eastAsia="de-CH"/>
            </w:rPr>
          </w:pPr>
          <w:hyperlink w:anchor="_Toc103938849" w:history="1">
            <w:r w:rsidR="001B08D7" w:rsidRPr="00662301">
              <w:rPr>
                <w:rStyle w:val="Hyperlink"/>
                <w:noProof/>
              </w:rPr>
              <w:t>7.6.4.</w:t>
            </w:r>
            <w:r w:rsidR="001B08D7">
              <w:rPr>
                <w:rFonts w:asciiTheme="minorHAnsi" w:eastAsiaTheme="minorEastAsia" w:hAnsiTheme="minorHAnsi" w:cstheme="minorBidi"/>
                <w:noProof/>
                <w:sz w:val="22"/>
                <w:szCs w:val="22"/>
                <w:lang w:eastAsia="de-CH"/>
              </w:rPr>
              <w:tab/>
            </w:r>
            <w:r w:rsidR="001B08D7" w:rsidRPr="00662301">
              <w:rPr>
                <w:rStyle w:val="Hyperlink"/>
                <w:noProof/>
              </w:rPr>
              <w:t>Constructors</w:t>
            </w:r>
            <w:r w:rsidR="001B08D7">
              <w:rPr>
                <w:noProof/>
                <w:webHidden/>
              </w:rPr>
              <w:tab/>
            </w:r>
            <w:r w:rsidR="001B08D7">
              <w:rPr>
                <w:noProof/>
                <w:webHidden/>
              </w:rPr>
              <w:fldChar w:fldCharType="begin"/>
            </w:r>
            <w:r w:rsidR="001B08D7">
              <w:rPr>
                <w:noProof/>
                <w:webHidden/>
              </w:rPr>
              <w:instrText xml:space="preserve"> PAGEREF _Toc103938849 \h </w:instrText>
            </w:r>
            <w:r w:rsidR="001B08D7">
              <w:rPr>
                <w:noProof/>
                <w:webHidden/>
              </w:rPr>
            </w:r>
            <w:r w:rsidR="001B08D7">
              <w:rPr>
                <w:noProof/>
                <w:webHidden/>
              </w:rPr>
              <w:fldChar w:fldCharType="separate"/>
            </w:r>
            <w:r w:rsidR="001B08D7">
              <w:rPr>
                <w:noProof/>
                <w:webHidden/>
              </w:rPr>
              <w:t>81</w:t>
            </w:r>
            <w:r w:rsidR="001B08D7">
              <w:rPr>
                <w:noProof/>
                <w:webHidden/>
              </w:rPr>
              <w:fldChar w:fldCharType="end"/>
            </w:r>
          </w:hyperlink>
        </w:p>
        <w:p w14:paraId="32989900" w14:textId="7E1A163C" w:rsidR="001B08D7" w:rsidRDefault="00F822C3">
          <w:pPr>
            <w:pStyle w:val="TOC2"/>
            <w:rPr>
              <w:rFonts w:asciiTheme="minorHAnsi" w:eastAsiaTheme="minorEastAsia" w:hAnsiTheme="minorHAnsi" w:cstheme="minorBidi"/>
              <w:noProof/>
              <w:sz w:val="22"/>
              <w:szCs w:val="22"/>
              <w:lang w:eastAsia="de-CH"/>
            </w:rPr>
          </w:pPr>
          <w:hyperlink w:anchor="_Toc103938850" w:history="1">
            <w:r w:rsidR="001B08D7" w:rsidRPr="00662301">
              <w:rPr>
                <w:rStyle w:val="Hyperlink"/>
                <w:noProof/>
              </w:rPr>
              <w:t>7.7.</w:t>
            </w:r>
            <w:r w:rsidR="001B08D7">
              <w:rPr>
                <w:rFonts w:asciiTheme="minorHAnsi" w:eastAsiaTheme="minorEastAsia" w:hAnsiTheme="minorHAnsi" w:cstheme="minorBidi"/>
                <w:noProof/>
                <w:sz w:val="22"/>
                <w:szCs w:val="22"/>
                <w:lang w:eastAsia="de-CH"/>
              </w:rPr>
              <w:tab/>
            </w:r>
            <w:r w:rsidR="001B08D7" w:rsidRPr="00662301">
              <w:rPr>
                <w:rStyle w:val="Hyperlink"/>
                <w:noProof/>
              </w:rPr>
              <w:t>Projektreferenzen</w:t>
            </w:r>
            <w:r w:rsidR="001B08D7">
              <w:rPr>
                <w:noProof/>
                <w:webHidden/>
              </w:rPr>
              <w:tab/>
            </w:r>
            <w:r w:rsidR="001B08D7">
              <w:rPr>
                <w:noProof/>
                <w:webHidden/>
              </w:rPr>
              <w:fldChar w:fldCharType="begin"/>
            </w:r>
            <w:r w:rsidR="001B08D7">
              <w:rPr>
                <w:noProof/>
                <w:webHidden/>
              </w:rPr>
              <w:instrText xml:space="preserve"> PAGEREF _Toc103938850 \h </w:instrText>
            </w:r>
            <w:r w:rsidR="001B08D7">
              <w:rPr>
                <w:noProof/>
                <w:webHidden/>
              </w:rPr>
            </w:r>
            <w:r w:rsidR="001B08D7">
              <w:rPr>
                <w:noProof/>
                <w:webHidden/>
              </w:rPr>
              <w:fldChar w:fldCharType="separate"/>
            </w:r>
            <w:r w:rsidR="001B08D7">
              <w:rPr>
                <w:noProof/>
                <w:webHidden/>
              </w:rPr>
              <w:t>81</w:t>
            </w:r>
            <w:r w:rsidR="001B08D7">
              <w:rPr>
                <w:noProof/>
                <w:webHidden/>
              </w:rPr>
              <w:fldChar w:fldCharType="end"/>
            </w:r>
          </w:hyperlink>
        </w:p>
        <w:p w14:paraId="23325F1B" w14:textId="024D1121" w:rsidR="001B08D7" w:rsidRDefault="00F822C3">
          <w:pPr>
            <w:pStyle w:val="TOC2"/>
            <w:rPr>
              <w:rFonts w:asciiTheme="minorHAnsi" w:eastAsiaTheme="minorEastAsia" w:hAnsiTheme="minorHAnsi" w:cstheme="minorBidi"/>
              <w:noProof/>
              <w:sz w:val="22"/>
              <w:szCs w:val="22"/>
              <w:lang w:eastAsia="de-CH"/>
            </w:rPr>
          </w:pPr>
          <w:hyperlink w:anchor="_Toc103938851" w:history="1">
            <w:r w:rsidR="001B08D7" w:rsidRPr="00662301">
              <w:rPr>
                <w:rStyle w:val="Hyperlink"/>
                <w:noProof/>
              </w:rPr>
              <w:t>7.8.</w:t>
            </w:r>
            <w:r w:rsidR="001B08D7">
              <w:rPr>
                <w:rFonts w:asciiTheme="minorHAnsi" w:eastAsiaTheme="minorEastAsia" w:hAnsiTheme="minorHAnsi" w:cstheme="minorBidi"/>
                <w:noProof/>
                <w:sz w:val="22"/>
                <w:szCs w:val="22"/>
                <w:lang w:eastAsia="de-CH"/>
              </w:rPr>
              <w:tab/>
            </w:r>
            <w:r w:rsidR="001B08D7" w:rsidRPr="00662301">
              <w:rPr>
                <w:rStyle w:val="Hyperlink"/>
                <w:noProof/>
              </w:rPr>
              <w:t>Sichtbarkeiten</w:t>
            </w:r>
            <w:r w:rsidR="001B08D7">
              <w:rPr>
                <w:noProof/>
                <w:webHidden/>
              </w:rPr>
              <w:tab/>
            </w:r>
            <w:r w:rsidR="001B08D7">
              <w:rPr>
                <w:noProof/>
                <w:webHidden/>
              </w:rPr>
              <w:fldChar w:fldCharType="begin"/>
            </w:r>
            <w:r w:rsidR="001B08D7">
              <w:rPr>
                <w:noProof/>
                <w:webHidden/>
              </w:rPr>
              <w:instrText xml:space="preserve"> PAGEREF _Toc103938851 \h </w:instrText>
            </w:r>
            <w:r w:rsidR="001B08D7">
              <w:rPr>
                <w:noProof/>
                <w:webHidden/>
              </w:rPr>
            </w:r>
            <w:r w:rsidR="001B08D7">
              <w:rPr>
                <w:noProof/>
                <w:webHidden/>
              </w:rPr>
              <w:fldChar w:fldCharType="separate"/>
            </w:r>
            <w:r w:rsidR="001B08D7">
              <w:rPr>
                <w:noProof/>
                <w:webHidden/>
              </w:rPr>
              <w:t>82</w:t>
            </w:r>
            <w:r w:rsidR="001B08D7">
              <w:rPr>
                <w:noProof/>
                <w:webHidden/>
              </w:rPr>
              <w:fldChar w:fldCharType="end"/>
            </w:r>
          </w:hyperlink>
        </w:p>
        <w:p w14:paraId="5E775AEF" w14:textId="1F388CA2" w:rsidR="001B08D7" w:rsidRDefault="00F822C3">
          <w:pPr>
            <w:pStyle w:val="TOC2"/>
            <w:rPr>
              <w:rFonts w:asciiTheme="minorHAnsi" w:eastAsiaTheme="minorEastAsia" w:hAnsiTheme="minorHAnsi" w:cstheme="minorBidi"/>
              <w:noProof/>
              <w:sz w:val="22"/>
              <w:szCs w:val="22"/>
              <w:lang w:eastAsia="de-CH"/>
            </w:rPr>
          </w:pPr>
          <w:hyperlink w:anchor="_Toc103938852" w:history="1">
            <w:r w:rsidR="001B08D7" w:rsidRPr="00662301">
              <w:rPr>
                <w:rStyle w:val="Hyperlink"/>
                <w:noProof/>
              </w:rPr>
              <w:t>7.9.</w:t>
            </w:r>
            <w:r w:rsidR="001B08D7">
              <w:rPr>
                <w:rFonts w:asciiTheme="minorHAnsi" w:eastAsiaTheme="minorEastAsia" w:hAnsiTheme="minorHAnsi" w:cstheme="minorBidi"/>
                <w:noProof/>
                <w:sz w:val="22"/>
                <w:szCs w:val="22"/>
                <w:lang w:eastAsia="de-CH"/>
              </w:rPr>
              <w:tab/>
            </w:r>
            <w:r w:rsidR="001B08D7" w:rsidRPr="00662301">
              <w:rPr>
                <w:rStyle w:val="Hyperlink"/>
                <w:noProof/>
              </w:rPr>
              <w:t>Statische Funktionen</w:t>
            </w:r>
            <w:r w:rsidR="001B08D7">
              <w:rPr>
                <w:noProof/>
                <w:webHidden/>
              </w:rPr>
              <w:tab/>
            </w:r>
            <w:r w:rsidR="001B08D7">
              <w:rPr>
                <w:noProof/>
                <w:webHidden/>
              </w:rPr>
              <w:fldChar w:fldCharType="begin"/>
            </w:r>
            <w:r w:rsidR="001B08D7">
              <w:rPr>
                <w:noProof/>
                <w:webHidden/>
              </w:rPr>
              <w:instrText xml:space="preserve"> PAGEREF _Toc103938852 \h </w:instrText>
            </w:r>
            <w:r w:rsidR="001B08D7">
              <w:rPr>
                <w:noProof/>
                <w:webHidden/>
              </w:rPr>
            </w:r>
            <w:r w:rsidR="001B08D7">
              <w:rPr>
                <w:noProof/>
                <w:webHidden/>
              </w:rPr>
              <w:fldChar w:fldCharType="separate"/>
            </w:r>
            <w:r w:rsidR="001B08D7">
              <w:rPr>
                <w:noProof/>
                <w:webHidden/>
              </w:rPr>
              <w:t>82</w:t>
            </w:r>
            <w:r w:rsidR="001B08D7">
              <w:rPr>
                <w:noProof/>
                <w:webHidden/>
              </w:rPr>
              <w:fldChar w:fldCharType="end"/>
            </w:r>
          </w:hyperlink>
        </w:p>
        <w:p w14:paraId="23E871A5" w14:textId="689035AE" w:rsidR="001B08D7" w:rsidRDefault="00F822C3">
          <w:pPr>
            <w:pStyle w:val="TOC2"/>
            <w:rPr>
              <w:rFonts w:asciiTheme="minorHAnsi" w:eastAsiaTheme="minorEastAsia" w:hAnsiTheme="minorHAnsi" w:cstheme="minorBidi"/>
              <w:noProof/>
              <w:sz w:val="22"/>
              <w:szCs w:val="22"/>
              <w:lang w:eastAsia="de-CH"/>
            </w:rPr>
          </w:pPr>
          <w:hyperlink w:anchor="_Toc103938853" w:history="1">
            <w:r w:rsidR="001B08D7" w:rsidRPr="00662301">
              <w:rPr>
                <w:rStyle w:val="Hyperlink"/>
                <w:noProof/>
              </w:rPr>
              <w:t>7.10.</w:t>
            </w:r>
            <w:r w:rsidR="001B08D7">
              <w:rPr>
                <w:rFonts w:asciiTheme="minorHAnsi" w:eastAsiaTheme="minorEastAsia" w:hAnsiTheme="minorHAnsi" w:cstheme="minorBidi"/>
                <w:noProof/>
                <w:sz w:val="22"/>
                <w:szCs w:val="22"/>
                <w:lang w:eastAsia="de-CH"/>
              </w:rPr>
              <w:tab/>
            </w:r>
            <w:r w:rsidR="001B08D7" w:rsidRPr="00662301">
              <w:rPr>
                <w:rStyle w:val="Hyperlink"/>
                <w:noProof/>
              </w:rPr>
              <w:t>Vererbungen</w:t>
            </w:r>
            <w:r w:rsidR="001B08D7">
              <w:rPr>
                <w:noProof/>
                <w:webHidden/>
              </w:rPr>
              <w:tab/>
            </w:r>
            <w:r w:rsidR="001B08D7">
              <w:rPr>
                <w:noProof/>
                <w:webHidden/>
              </w:rPr>
              <w:fldChar w:fldCharType="begin"/>
            </w:r>
            <w:r w:rsidR="001B08D7">
              <w:rPr>
                <w:noProof/>
                <w:webHidden/>
              </w:rPr>
              <w:instrText xml:space="preserve"> PAGEREF _Toc103938853 \h </w:instrText>
            </w:r>
            <w:r w:rsidR="001B08D7">
              <w:rPr>
                <w:noProof/>
                <w:webHidden/>
              </w:rPr>
            </w:r>
            <w:r w:rsidR="001B08D7">
              <w:rPr>
                <w:noProof/>
                <w:webHidden/>
              </w:rPr>
              <w:fldChar w:fldCharType="separate"/>
            </w:r>
            <w:r w:rsidR="001B08D7">
              <w:rPr>
                <w:noProof/>
                <w:webHidden/>
              </w:rPr>
              <w:t>83</w:t>
            </w:r>
            <w:r w:rsidR="001B08D7">
              <w:rPr>
                <w:noProof/>
                <w:webHidden/>
              </w:rPr>
              <w:fldChar w:fldCharType="end"/>
            </w:r>
          </w:hyperlink>
        </w:p>
        <w:p w14:paraId="275C9338" w14:textId="15CDEEDA" w:rsidR="001B08D7" w:rsidRDefault="00F822C3">
          <w:pPr>
            <w:pStyle w:val="TOC2"/>
            <w:rPr>
              <w:rFonts w:asciiTheme="minorHAnsi" w:eastAsiaTheme="minorEastAsia" w:hAnsiTheme="minorHAnsi" w:cstheme="minorBidi"/>
              <w:noProof/>
              <w:sz w:val="22"/>
              <w:szCs w:val="22"/>
              <w:lang w:eastAsia="de-CH"/>
            </w:rPr>
          </w:pPr>
          <w:hyperlink w:anchor="_Toc103938854" w:history="1">
            <w:r w:rsidR="001B08D7" w:rsidRPr="00662301">
              <w:rPr>
                <w:rStyle w:val="Hyperlink"/>
                <w:noProof/>
              </w:rPr>
              <w:t>7.11.</w:t>
            </w:r>
            <w:r w:rsidR="001B08D7">
              <w:rPr>
                <w:rFonts w:asciiTheme="minorHAnsi" w:eastAsiaTheme="minorEastAsia" w:hAnsiTheme="minorHAnsi" w:cstheme="minorBidi"/>
                <w:noProof/>
                <w:sz w:val="22"/>
                <w:szCs w:val="22"/>
                <w:lang w:eastAsia="de-CH"/>
              </w:rPr>
              <w:tab/>
            </w:r>
            <w:r w:rsidR="001B08D7" w:rsidRPr="00662301">
              <w:rPr>
                <w:rStyle w:val="Hyperlink"/>
                <w:noProof/>
              </w:rPr>
              <w:t>Regionen</w:t>
            </w:r>
            <w:r w:rsidR="001B08D7">
              <w:rPr>
                <w:noProof/>
                <w:webHidden/>
              </w:rPr>
              <w:tab/>
            </w:r>
            <w:r w:rsidR="001B08D7">
              <w:rPr>
                <w:noProof/>
                <w:webHidden/>
              </w:rPr>
              <w:fldChar w:fldCharType="begin"/>
            </w:r>
            <w:r w:rsidR="001B08D7">
              <w:rPr>
                <w:noProof/>
                <w:webHidden/>
              </w:rPr>
              <w:instrText xml:space="preserve"> PAGEREF _Toc103938854 \h </w:instrText>
            </w:r>
            <w:r w:rsidR="001B08D7">
              <w:rPr>
                <w:noProof/>
                <w:webHidden/>
              </w:rPr>
            </w:r>
            <w:r w:rsidR="001B08D7">
              <w:rPr>
                <w:noProof/>
                <w:webHidden/>
              </w:rPr>
              <w:fldChar w:fldCharType="separate"/>
            </w:r>
            <w:r w:rsidR="001B08D7">
              <w:rPr>
                <w:noProof/>
                <w:webHidden/>
              </w:rPr>
              <w:t>83</w:t>
            </w:r>
            <w:r w:rsidR="001B08D7">
              <w:rPr>
                <w:noProof/>
                <w:webHidden/>
              </w:rPr>
              <w:fldChar w:fldCharType="end"/>
            </w:r>
          </w:hyperlink>
        </w:p>
        <w:p w14:paraId="2588A1BD" w14:textId="2599AA4A" w:rsidR="001B08D7" w:rsidRDefault="00F822C3">
          <w:pPr>
            <w:pStyle w:val="TOC2"/>
            <w:rPr>
              <w:rFonts w:asciiTheme="minorHAnsi" w:eastAsiaTheme="minorEastAsia" w:hAnsiTheme="minorHAnsi" w:cstheme="minorBidi"/>
              <w:noProof/>
              <w:sz w:val="22"/>
              <w:szCs w:val="22"/>
              <w:lang w:eastAsia="de-CH"/>
            </w:rPr>
          </w:pPr>
          <w:hyperlink w:anchor="_Toc103938855" w:history="1">
            <w:r w:rsidR="001B08D7" w:rsidRPr="00662301">
              <w:rPr>
                <w:rStyle w:val="Hyperlink"/>
                <w:noProof/>
              </w:rPr>
              <w:t>7.12.</w:t>
            </w:r>
            <w:r w:rsidR="001B08D7">
              <w:rPr>
                <w:rFonts w:asciiTheme="minorHAnsi" w:eastAsiaTheme="minorEastAsia" w:hAnsiTheme="minorHAnsi" w:cstheme="minorBidi"/>
                <w:noProof/>
                <w:sz w:val="22"/>
                <w:szCs w:val="22"/>
                <w:lang w:eastAsia="de-CH"/>
              </w:rPr>
              <w:tab/>
            </w:r>
            <w:r w:rsidR="001B08D7" w:rsidRPr="00662301">
              <w:rPr>
                <w:rStyle w:val="Hyperlink"/>
                <w:noProof/>
              </w:rPr>
              <w:t>Informationen aus Windows lesen</w:t>
            </w:r>
            <w:r w:rsidR="001B08D7">
              <w:rPr>
                <w:noProof/>
                <w:webHidden/>
              </w:rPr>
              <w:tab/>
            </w:r>
            <w:r w:rsidR="001B08D7">
              <w:rPr>
                <w:noProof/>
                <w:webHidden/>
              </w:rPr>
              <w:fldChar w:fldCharType="begin"/>
            </w:r>
            <w:r w:rsidR="001B08D7">
              <w:rPr>
                <w:noProof/>
                <w:webHidden/>
              </w:rPr>
              <w:instrText xml:space="preserve"> PAGEREF _Toc103938855 \h </w:instrText>
            </w:r>
            <w:r w:rsidR="001B08D7">
              <w:rPr>
                <w:noProof/>
                <w:webHidden/>
              </w:rPr>
            </w:r>
            <w:r w:rsidR="001B08D7">
              <w:rPr>
                <w:noProof/>
                <w:webHidden/>
              </w:rPr>
              <w:fldChar w:fldCharType="separate"/>
            </w:r>
            <w:r w:rsidR="001B08D7">
              <w:rPr>
                <w:noProof/>
                <w:webHidden/>
              </w:rPr>
              <w:t>84</w:t>
            </w:r>
            <w:r w:rsidR="001B08D7">
              <w:rPr>
                <w:noProof/>
                <w:webHidden/>
              </w:rPr>
              <w:fldChar w:fldCharType="end"/>
            </w:r>
          </w:hyperlink>
        </w:p>
        <w:p w14:paraId="05B193B3" w14:textId="7C973CDE" w:rsidR="001B08D7" w:rsidRDefault="00F822C3">
          <w:pPr>
            <w:pStyle w:val="TOC3"/>
            <w:rPr>
              <w:rFonts w:asciiTheme="minorHAnsi" w:eastAsiaTheme="minorEastAsia" w:hAnsiTheme="minorHAnsi" w:cstheme="minorBidi"/>
              <w:noProof/>
              <w:sz w:val="22"/>
              <w:szCs w:val="22"/>
              <w:lang w:eastAsia="de-CH"/>
            </w:rPr>
          </w:pPr>
          <w:hyperlink w:anchor="_Toc103938856" w:history="1">
            <w:r w:rsidR="001B08D7" w:rsidRPr="00662301">
              <w:rPr>
                <w:rStyle w:val="Hyperlink"/>
                <w:noProof/>
              </w:rPr>
              <w:t>7.12.1.</w:t>
            </w:r>
            <w:r w:rsidR="001B08D7">
              <w:rPr>
                <w:rFonts w:asciiTheme="minorHAnsi" w:eastAsiaTheme="minorEastAsia" w:hAnsiTheme="minorHAnsi" w:cstheme="minorBidi"/>
                <w:noProof/>
                <w:sz w:val="22"/>
                <w:szCs w:val="22"/>
                <w:lang w:eastAsia="de-CH"/>
              </w:rPr>
              <w:tab/>
            </w:r>
            <w:r w:rsidR="001B08D7" w:rsidRPr="00662301">
              <w:rPr>
                <w:rStyle w:val="Hyperlink"/>
                <w:noProof/>
              </w:rPr>
              <w:t>Ist Windows Im Dark Mode?</w:t>
            </w:r>
            <w:r w:rsidR="001B08D7">
              <w:rPr>
                <w:noProof/>
                <w:webHidden/>
              </w:rPr>
              <w:tab/>
            </w:r>
            <w:r w:rsidR="001B08D7">
              <w:rPr>
                <w:noProof/>
                <w:webHidden/>
              </w:rPr>
              <w:fldChar w:fldCharType="begin"/>
            </w:r>
            <w:r w:rsidR="001B08D7">
              <w:rPr>
                <w:noProof/>
                <w:webHidden/>
              </w:rPr>
              <w:instrText xml:space="preserve"> PAGEREF _Toc103938856 \h </w:instrText>
            </w:r>
            <w:r w:rsidR="001B08D7">
              <w:rPr>
                <w:noProof/>
                <w:webHidden/>
              </w:rPr>
            </w:r>
            <w:r w:rsidR="001B08D7">
              <w:rPr>
                <w:noProof/>
                <w:webHidden/>
              </w:rPr>
              <w:fldChar w:fldCharType="separate"/>
            </w:r>
            <w:r w:rsidR="001B08D7">
              <w:rPr>
                <w:noProof/>
                <w:webHidden/>
              </w:rPr>
              <w:t>84</w:t>
            </w:r>
            <w:r w:rsidR="001B08D7">
              <w:rPr>
                <w:noProof/>
                <w:webHidden/>
              </w:rPr>
              <w:fldChar w:fldCharType="end"/>
            </w:r>
          </w:hyperlink>
        </w:p>
        <w:p w14:paraId="087BEACF" w14:textId="047A8CC9" w:rsidR="001B08D7" w:rsidRDefault="00F822C3">
          <w:pPr>
            <w:pStyle w:val="TOC3"/>
            <w:rPr>
              <w:rFonts w:asciiTheme="minorHAnsi" w:eastAsiaTheme="minorEastAsia" w:hAnsiTheme="minorHAnsi" w:cstheme="minorBidi"/>
              <w:noProof/>
              <w:sz w:val="22"/>
              <w:szCs w:val="22"/>
              <w:lang w:eastAsia="de-CH"/>
            </w:rPr>
          </w:pPr>
          <w:hyperlink w:anchor="_Toc103938857" w:history="1">
            <w:r w:rsidR="001B08D7" w:rsidRPr="00662301">
              <w:rPr>
                <w:rStyle w:val="Hyperlink"/>
                <w:noProof/>
              </w:rPr>
              <w:t>7.12.2.</w:t>
            </w:r>
            <w:r w:rsidR="001B08D7">
              <w:rPr>
                <w:rFonts w:asciiTheme="minorHAnsi" w:eastAsiaTheme="minorEastAsia" w:hAnsiTheme="minorHAnsi" w:cstheme="minorBidi"/>
                <w:noProof/>
                <w:sz w:val="22"/>
                <w:szCs w:val="22"/>
                <w:lang w:eastAsia="de-CH"/>
              </w:rPr>
              <w:tab/>
            </w:r>
            <w:r w:rsidR="001B08D7" w:rsidRPr="00662301">
              <w:rPr>
                <w:rStyle w:val="Hyperlink"/>
                <w:noProof/>
              </w:rPr>
              <w:t>Läuft eine App gerade?</w:t>
            </w:r>
            <w:r w:rsidR="001B08D7">
              <w:rPr>
                <w:noProof/>
                <w:webHidden/>
              </w:rPr>
              <w:tab/>
            </w:r>
            <w:r w:rsidR="001B08D7">
              <w:rPr>
                <w:noProof/>
                <w:webHidden/>
              </w:rPr>
              <w:fldChar w:fldCharType="begin"/>
            </w:r>
            <w:r w:rsidR="001B08D7">
              <w:rPr>
                <w:noProof/>
                <w:webHidden/>
              </w:rPr>
              <w:instrText xml:space="preserve"> PAGEREF _Toc103938857 \h </w:instrText>
            </w:r>
            <w:r w:rsidR="001B08D7">
              <w:rPr>
                <w:noProof/>
                <w:webHidden/>
              </w:rPr>
            </w:r>
            <w:r w:rsidR="001B08D7">
              <w:rPr>
                <w:noProof/>
                <w:webHidden/>
              </w:rPr>
              <w:fldChar w:fldCharType="separate"/>
            </w:r>
            <w:r w:rsidR="001B08D7">
              <w:rPr>
                <w:noProof/>
                <w:webHidden/>
              </w:rPr>
              <w:t>84</w:t>
            </w:r>
            <w:r w:rsidR="001B08D7">
              <w:rPr>
                <w:noProof/>
                <w:webHidden/>
              </w:rPr>
              <w:fldChar w:fldCharType="end"/>
            </w:r>
          </w:hyperlink>
        </w:p>
        <w:p w14:paraId="14EBC432" w14:textId="0A17804F" w:rsidR="001B08D7" w:rsidRDefault="00F822C3">
          <w:pPr>
            <w:pStyle w:val="TOC2"/>
            <w:rPr>
              <w:rFonts w:asciiTheme="minorHAnsi" w:eastAsiaTheme="minorEastAsia" w:hAnsiTheme="minorHAnsi" w:cstheme="minorBidi"/>
              <w:noProof/>
              <w:sz w:val="22"/>
              <w:szCs w:val="22"/>
              <w:lang w:eastAsia="de-CH"/>
            </w:rPr>
          </w:pPr>
          <w:hyperlink w:anchor="_Toc103938858" w:history="1">
            <w:r w:rsidR="001B08D7" w:rsidRPr="00662301">
              <w:rPr>
                <w:rStyle w:val="Hyperlink"/>
                <w:noProof/>
              </w:rPr>
              <w:t>7.13.</w:t>
            </w:r>
            <w:r w:rsidR="001B08D7">
              <w:rPr>
                <w:rFonts w:asciiTheme="minorHAnsi" w:eastAsiaTheme="minorEastAsia" w:hAnsiTheme="minorHAnsi" w:cstheme="minorBidi"/>
                <w:noProof/>
                <w:sz w:val="22"/>
                <w:szCs w:val="22"/>
                <w:lang w:eastAsia="de-CH"/>
              </w:rPr>
              <w:tab/>
            </w:r>
            <w:r w:rsidR="001B08D7" w:rsidRPr="00662301">
              <w:rPr>
                <w:rStyle w:val="Hyperlink"/>
                <w:noProof/>
              </w:rPr>
              <w:t>UI Programmierung mit WinForms</w:t>
            </w:r>
            <w:r w:rsidR="001B08D7">
              <w:rPr>
                <w:noProof/>
                <w:webHidden/>
              </w:rPr>
              <w:tab/>
            </w:r>
            <w:r w:rsidR="001B08D7">
              <w:rPr>
                <w:noProof/>
                <w:webHidden/>
              </w:rPr>
              <w:fldChar w:fldCharType="begin"/>
            </w:r>
            <w:r w:rsidR="001B08D7">
              <w:rPr>
                <w:noProof/>
                <w:webHidden/>
              </w:rPr>
              <w:instrText xml:space="preserve"> PAGEREF _Toc103938858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33D26019" w14:textId="1A03F67F" w:rsidR="001B08D7" w:rsidRDefault="00F822C3">
          <w:pPr>
            <w:pStyle w:val="TOC3"/>
            <w:rPr>
              <w:rFonts w:asciiTheme="minorHAnsi" w:eastAsiaTheme="minorEastAsia" w:hAnsiTheme="minorHAnsi" w:cstheme="minorBidi"/>
              <w:noProof/>
              <w:sz w:val="22"/>
              <w:szCs w:val="22"/>
              <w:lang w:eastAsia="de-CH"/>
            </w:rPr>
          </w:pPr>
          <w:hyperlink w:anchor="_Toc103938859" w:history="1">
            <w:r w:rsidR="001B08D7" w:rsidRPr="00662301">
              <w:rPr>
                <w:rStyle w:val="Hyperlink"/>
                <w:noProof/>
              </w:rPr>
              <w:t>7.13.1.</w:t>
            </w:r>
            <w:r w:rsidR="001B08D7">
              <w:rPr>
                <w:rFonts w:asciiTheme="minorHAnsi" w:eastAsiaTheme="minorEastAsia" w:hAnsiTheme="minorHAnsi" w:cstheme="minorBidi"/>
                <w:noProof/>
                <w:sz w:val="22"/>
                <w:szCs w:val="22"/>
                <w:lang w:eastAsia="de-CH"/>
              </w:rPr>
              <w:tab/>
            </w:r>
            <w:r w:rsidR="001B08D7" w:rsidRPr="00662301">
              <w:rPr>
                <w:rStyle w:val="Hyperlink"/>
                <w:noProof/>
              </w:rPr>
              <w:t>UI Programmierung in Visual Studio</w:t>
            </w:r>
            <w:r w:rsidR="001B08D7">
              <w:rPr>
                <w:noProof/>
                <w:webHidden/>
              </w:rPr>
              <w:tab/>
            </w:r>
            <w:r w:rsidR="001B08D7">
              <w:rPr>
                <w:noProof/>
                <w:webHidden/>
              </w:rPr>
              <w:fldChar w:fldCharType="begin"/>
            </w:r>
            <w:r w:rsidR="001B08D7">
              <w:rPr>
                <w:noProof/>
                <w:webHidden/>
              </w:rPr>
              <w:instrText xml:space="preserve"> PAGEREF _Toc103938859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28BD5FD2" w14:textId="041642B8" w:rsidR="001B08D7" w:rsidRDefault="00F822C3">
          <w:pPr>
            <w:pStyle w:val="TOC3"/>
            <w:rPr>
              <w:rFonts w:asciiTheme="minorHAnsi" w:eastAsiaTheme="minorEastAsia" w:hAnsiTheme="minorHAnsi" w:cstheme="minorBidi"/>
              <w:noProof/>
              <w:sz w:val="22"/>
              <w:szCs w:val="22"/>
              <w:lang w:eastAsia="de-CH"/>
            </w:rPr>
          </w:pPr>
          <w:hyperlink w:anchor="_Toc103938860" w:history="1">
            <w:r w:rsidR="001B08D7" w:rsidRPr="00662301">
              <w:rPr>
                <w:rStyle w:val="Hyperlink"/>
                <w:noProof/>
              </w:rPr>
              <w:t>7.13.2.</w:t>
            </w:r>
            <w:r w:rsidR="001B08D7">
              <w:rPr>
                <w:rFonts w:asciiTheme="minorHAnsi" w:eastAsiaTheme="minorEastAsia" w:hAnsiTheme="minorHAnsi" w:cstheme="minorBidi"/>
                <w:noProof/>
                <w:sz w:val="22"/>
                <w:szCs w:val="22"/>
                <w:lang w:eastAsia="de-CH"/>
              </w:rPr>
              <w:tab/>
            </w:r>
            <w:r w:rsidR="001B08D7" w:rsidRPr="00662301">
              <w:rPr>
                <w:rStyle w:val="Hyperlink"/>
                <w:noProof/>
              </w:rPr>
              <w:t>Die wichtigsten Objekte in WinForms</w:t>
            </w:r>
            <w:r w:rsidR="001B08D7">
              <w:rPr>
                <w:noProof/>
                <w:webHidden/>
              </w:rPr>
              <w:tab/>
            </w:r>
            <w:r w:rsidR="001B08D7">
              <w:rPr>
                <w:noProof/>
                <w:webHidden/>
              </w:rPr>
              <w:fldChar w:fldCharType="begin"/>
            </w:r>
            <w:r w:rsidR="001B08D7">
              <w:rPr>
                <w:noProof/>
                <w:webHidden/>
              </w:rPr>
              <w:instrText xml:space="preserve"> PAGEREF _Toc103938860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0411D2BC" w14:textId="740D24A5" w:rsidR="001B08D7" w:rsidRDefault="00F822C3">
          <w:pPr>
            <w:pStyle w:val="TOC3"/>
            <w:rPr>
              <w:rFonts w:asciiTheme="minorHAnsi" w:eastAsiaTheme="minorEastAsia" w:hAnsiTheme="minorHAnsi" w:cstheme="minorBidi"/>
              <w:noProof/>
              <w:sz w:val="22"/>
              <w:szCs w:val="22"/>
              <w:lang w:eastAsia="de-CH"/>
            </w:rPr>
          </w:pPr>
          <w:hyperlink w:anchor="_Toc103938861" w:history="1">
            <w:r w:rsidR="001B08D7" w:rsidRPr="00662301">
              <w:rPr>
                <w:rStyle w:val="Hyperlink"/>
                <w:noProof/>
              </w:rPr>
              <w:t>7.13.3.</w:t>
            </w:r>
            <w:r w:rsidR="001B08D7">
              <w:rPr>
                <w:rFonts w:asciiTheme="minorHAnsi" w:eastAsiaTheme="minorEastAsia" w:hAnsiTheme="minorHAnsi" w:cstheme="minorBidi"/>
                <w:noProof/>
                <w:sz w:val="22"/>
                <w:szCs w:val="22"/>
                <w:lang w:eastAsia="de-CH"/>
              </w:rPr>
              <w:tab/>
            </w:r>
            <w:r w:rsidR="001B08D7" w:rsidRPr="00662301">
              <w:rPr>
                <w:rStyle w:val="Hyperlink"/>
                <w:noProof/>
              </w:rPr>
              <w:t>Containers</w:t>
            </w:r>
            <w:r w:rsidR="001B08D7">
              <w:rPr>
                <w:noProof/>
                <w:webHidden/>
              </w:rPr>
              <w:tab/>
            </w:r>
            <w:r w:rsidR="001B08D7">
              <w:rPr>
                <w:noProof/>
                <w:webHidden/>
              </w:rPr>
              <w:fldChar w:fldCharType="begin"/>
            </w:r>
            <w:r w:rsidR="001B08D7">
              <w:rPr>
                <w:noProof/>
                <w:webHidden/>
              </w:rPr>
              <w:instrText xml:space="preserve"> PAGEREF _Toc103938861 \h </w:instrText>
            </w:r>
            <w:r w:rsidR="001B08D7">
              <w:rPr>
                <w:noProof/>
                <w:webHidden/>
              </w:rPr>
            </w:r>
            <w:r w:rsidR="001B08D7">
              <w:rPr>
                <w:noProof/>
                <w:webHidden/>
              </w:rPr>
              <w:fldChar w:fldCharType="separate"/>
            </w:r>
            <w:r w:rsidR="001B08D7">
              <w:rPr>
                <w:noProof/>
                <w:webHidden/>
              </w:rPr>
              <w:t>86</w:t>
            </w:r>
            <w:r w:rsidR="001B08D7">
              <w:rPr>
                <w:noProof/>
                <w:webHidden/>
              </w:rPr>
              <w:fldChar w:fldCharType="end"/>
            </w:r>
          </w:hyperlink>
        </w:p>
        <w:p w14:paraId="3ACE28CD" w14:textId="1FCFF543" w:rsidR="001B08D7" w:rsidRDefault="00F822C3">
          <w:pPr>
            <w:pStyle w:val="TOC3"/>
            <w:rPr>
              <w:rFonts w:asciiTheme="minorHAnsi" w:eastAsiaTheme="minorEastAsia" w:hAnsiTheme="minorHAnsi" w:cstheme="minorBidi"/>
              <w:noProof/>
              <w:sz w:val="22"/>
              <w:szCs w:val="22"/>
              <w:lang w:eastAsia="de-CH"/>
            </w:rPr>
          </w:pPr>
          <w:hyperlink w:anchor="_Toc103938862" w:history="1">
            <w:r w:rsidR="001B08D7" w:rsidRPr="00662301">
              <w:rPr>
                <w:rStyle w:val="Hyperlink"/>
                <w:noProof/>
              </w:rPr>
              <w:t>7.13.4.</w:t>
            </w:r>
            <w:r w:rsidR="001B08D7">
              <w:rPr>
                <w:rFonts w:asciiTheme="minorHAnsi" w:eastAsiaTheme="minorEastAsia" w:hAnsiTheme="minorHAnsi" w:cstheme="minorBidi"/>
                <w:noProof/>
                <w:sz w:val="22"/>
                <w:szCs w:val="22"/>
                <w:lang w:eastAsia="de-CH"/>
              </w:rPr>
              <w:tab/>
            </w:r>
            <w:r w:rsidR="001B08D7" w:rsidRPr="00662301">
              <w:rPr>
                <w:rStyle w:val="Hyperlink"/>
                <w:noProof/>
              </w:rPr>
              <w:t>Events</w:t>
            </w:r>
            <w:r w:rsidR="001B08D7">
              <w:rPr>
                <w:noProof/>
                <w:webHidden/>
              </w:rPr>
              <w:tab/>
            </w:r>
            <w:r w:rsidR="001B08D7">
              <w:rPr>
                <w:noProof/>
                <w:webHidden/>
              </w:rPr>
              <w:fldChar w:fldCharType="begin"/>
            </w:r>
            <w:r w:rsidR="001B08D7">
              <w:rPr>
                <w:noProof/>
                <w:webHidden/>
              </w:rPr>
              <w:instrText xml:space="preserve"> PAGEREF _Toc103938862 \h </w:instrText>
            </w:r>
            <w:r w:rsidR="001B08D7">
              <w:rPr>
                <w:noProof/>
                <w:webHidden/>
              </w:rPr>
            </w:r>
            <w:r w:rsidR="001B08D7">
              <w:rPr>
                <w:noProof/>
                <w:webHidden/>
              </w:rPr>
              <w:fldChar w:fldCharType="separate"/>
            </w:r>
            <w:r w:rsidR="001B08D7">
              <w:rPr>
                <w:noProof/>
                <w:webHidden/>
              </w:rPr>
              <w:t>87</w:t>
            </w:r>
            <w:r w:rsidR="001B08D7">
              <w:rPr>
                <w:noProof/>
                <w:webHidden/>
              </w:rPr>
              <w:fldChar w:fldCharType="end"/>
            </w:r>
          </w:hyperlink>
        </w:p>
        <w:p w14:paraId="12000449" w14:textId="17C42BD2" w:rsidR="001B08D7" w:rsidRDefault="00F822C3">
          <w:pPr>
            <w:pStyle w:val="TOC2"/>
            <w:rPr>
              <w:rFonts w:asciiTheme="minorHAnsi" w:eastAsiaTheme="minorEastAsia" w:hAnsiTheme="minorHAnsi" w:cstheme="minorBidi"/>
              <w:noProof/>
              <w:sz w:val="22"/>
              <w:szCs w:val="22"/>
              <w:lang w:eastAsia="de-CH"/>
            </w:rPr>
          </w:pPr>
          <w:hyperlink w:anchor="_Toc103938863" w:history="1">
            <w:r w:rsidR="001B08D7" w:rsidRPr="00662301">
              <w:rPr>
                <w:rStyle w:val="Hyperlink"/>
                <w:noProof/>
              </w:rPr>
              <w:t>7.14.</w:t>
            </w:r>
            <w:r w:rsidR="001B08D7">
              <w:rPr>
                <w:rFonts w:asciiTheme="minorHAnsi" w:eastAsiaTheme="minorEastAsia" w:hAnsiTheme="minorHAnsi" w:cstheme="minorBidi"/>
                <w:noProof/>
                <w:sz w:val="22"/>
                <w:szCs w:val="22"/>
                <w:lang w:eastAsia="de-CH"/>
              </w:rPr>
              <w:tab/>
            </w:r>
            <w:r w:rsidR="001B08D7" w:rsidRPr="00662301">
              <w:rPr>
                <w:rStyle w:val="Hyperlink"/>
                <w:noProof/>
              </w:rPr>
              <w:t>UI Programmierung mit WPF</w:t>
            </w:r>
            <w:r w:rsidR="001B08D7">
              <w:rPr>
                <w:noProof/>
                <w:webHidden/>
              </w:rPr>
              <w:tab/>
            </w:r>
            <w:r w:rsidR="001B08D7">
              <w:rPr>
                <w:noProof/>
                <w:webHidden/>
              </w:rPr>
              <w:fldChar w:fldCharType="begin"/>
            </w:r>
            <w:r w:rsidR="001B08D7">
              <w:rPr>
                <w:noProof/>
                <w:webHidden/>
              </w:rPr>
              <w:instrText xml:space="preserve"> PAGEREF _Toc103938863 \h </w:instrText>
            </w:r>
            <w:r w:rsidR="001B08D7">
              <w:rPr>
                <w:noProof/>
                <w:webHidden/>
              </w:rPr>
            </w:r>
            <w:r w:rsidR="001B08D7">
              <w:rPr>
                <w:noProof/>
                <w:webHidden/>
              </w:rPr>
              <w:fldChar w:fldCharType="separate"/>
            </w:r>
            <w:r w:rsidR="001B08D7">
              <w:rPr>
                <w:noProof/>
                <w:webHidden/>
              </w:rPr>
              <w:t>88</w:t>
            </w:r>
            <w:r w:rsidR="001B08D7">
              <w:rPr>
                <w:noProof/>
                <w:webHidden/>
              </w:rPr>
              <w:fldChar w:fldCharType="end"/>
            </w:r>
          </w:hyperlink>
        </w:p>
        <w:p w14:paraId="25B126C2" w14:textId="7C5EB176" w:rsidR="001B08D7" w:rsidRDefault="00F822C3">
          <w:pPr>
            <w:pStyle w:val="TOC3"/>
            <w:rPr>
              <w:rFonts w:asciiTheme="minorHAnsi" w:eastAsiaTheme="minorEastAsia" w:hAnsiTheme="minorHAnsi" w:cstheme="minorBidi"/>
              <w:noProof/>
              <w:sz w:val="22"/>
              <w:szCs w:val="22"/>
              <w:lang w:eastAsia="de-CH"/>
            </w:rPr>
          </w:pPr>
          <w:hyperlink w:anchor="_Toc103938864" w:history="1">
            <w:r w:rsidR="001B08D7" w:rsidRPr="00662301">
              <w:rPr>
                <w:rStyle w:val="Hyperlink"/>
                <w:noProof/>
              </w:rPr>
              <w:t>7.14.1.</w:t>
            </w:r>
            <w:r w:rsidR="001B08D7">
              <w:rPr>
                <w:rFonts w:asciiTheme="minorHAnsi" w:eastAsiaTheme="minorEastAsia" w:hAnsiTheme="minorHAnsi" w:cstheme="minorBidi"/>
                <w:noProof/>
                <w:sz w:val="22"/>
                <w:szCs w:val="22"/>
                <w:lang w:eastAsia="de-CH"/>
              </w:rPr>
              <w:tab/>
            </w:r>
            <w:r w:rsidR="001B08D7" w:rsidRPr="00662301">
              <w:rPr>
                <w:rStyle w:val="Hyperlink"/>
                <w:noProof/>
              </w:rPr>
              <w:t>Wichtiges</w:t>
            </w:r>
            <w:r w:rsidR="001B08D7">
              <w:rPr>
                <w:noProof/>
                <w:webHidden/>
              </w:rPr>
              <w:tab/>
            </w:r>
            <w:r w:rsidR="001B08D7">
              <w:rPr>
                <w:noProof/>
                <w:webHidden/>
              </w:rPr>
              <w:fldChar w:fldCharType="begin"/>
            </w:r>
            <w:r w:rsidR="001B08D7">
              <w:rPr>
                <w:noProof/>
                <w:webHidden/>
              </w:rPr>
              <w:instrText xml:space="preserve"> PAGEREF _Toc103938864 \h </w:instrText>
            </w:r>
            <w:r w:rsidR="001B08D7">
              <w:rPr>
                <w:noProof/>
                <w:webHidden/>
              </w:rPr>
            </w:r>
            <w:r w:rsidR="001B08D7">
              <w:rPr>
                <w:noProof/>
                <w:webHidden/>
              </w:rPr>
              <w:fldChar w:fldCharType="separate"/>
            </w:r>
            <w:r w:rsidR="001B08D7">
              <w:rPr>
                <w:noProof/>
                <w:webHidden/>
              </w:rPr>
              <w:t>88</w:t>
            </w:r>
            <w:r w:rsidR="001B08D7">
              <w:rPr>
                <w:noProof/>
                <w:webHidden/>
              </w:rPr>
              <w:fldChar w:fldCharType="end"/>
            </w:r>
          </w:hyperlink>
        </w:p>
        <w:p w14:paraId="1828A9D6" w14:textId="2A8D79AC" w:rsidR="001B08D7" w:rsidRDefault="00F822C3">
          <w:pPr>
            <w:pStyle w:val="TOC1"/>
            <w:rPr>
              <w:rFonts w:asciiTheme="minorHAnsi" w:eastAsiaTheme="minorEastAsia" w:hAnsiTheme="minorHAnsi" w:cstheme="minorBidi"/>
              <w:b w:val="0"/>
              <w:noProof/>
              <w:sz w:val="22"/>
              <w:szCs w:val="22"/>
              <w:lang w:eastAsia="de-CH"/>
            </w:rPr>
          </w:pPr>
          <w:hyperlink w:anchor="_Toc103938865" w:history="1">
            <w:r w:rsidR="001B08D7" w:rsidRPr="00662301">
              <w:rPr>
                <w:rStyle w:val="Hyperlink"/>
                <w:noProof/>
              </w:rPr>
              <w:t>8.</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Unittests</w:t>
            </w:r>
            <w:r w:rsidR="001B08D7">
              <w:rPr>
                <w:noProof/>
                <w:webHidden/>
              </w:rPr>
              <w:tab/>
            </w:r>
            <w:r w:rsidR="001B08D7">
              <w:rPr>
                <w:noProof/>
                <w:webHidden/>
              </w:rPr>
              <w:fldChar w:fldCharType="begin"/>
            </w:r>
            <w:r w:rsidR="001B08D7">
              <w:rPr>
                <w:noProof/>
                <w:webHidden/>
              </w:rPr>
              <w:instrText xml:space="preserve"> PAGEREF _Toc103938865 \h </w:instrText>
            </w:r>
            <w:r w:rsidR="001B08D7">
              <w:rPr>
                <w:noProof/>
                <w:webHidden/>
              </w:rPr>
            </w:r>
            <w:r w:rsidR="001B08D7">
              <w:rPr>
                <w:noProof/>
                <w:webHidden/>
              </w:rPr>
              <w:fldChar w:fldCharType="separate"/>
            </w:r>
            <w:r w:rsidR="001B08D7">
              <w:rPr>
                <w:noProof/>
                <w:webHidden/>
              </w:rPr>
              <w:t>90</w:t>
            </w:r>
            <w:r w:rsidR="001B08D7">
              <w:rPr>
                <w:noProof/>
                <w:webHidden/>
              </w:rPr>
              <w:fldChar w:fldCharType="end"/>
            </w:r>
          </w:hyperlink>
        </w:p>
        <w:p w14:paraId="6B08238C" w14:textId="68B22591" w:rsidR="001B08D7" w:rsidRDefault="00F822C3">
          <w:pPr>
            <w:pStyle w:val="TOC2"/>
            <w:rPr>
              <w:rFonts w:asciiTheme="minorHAnsi" w:eastAsiaTheme="minorEastAsia" w:hAnsiTheme="minorHAnsi" w:cstheme="minorBidi"/>
              <w:noProof/>
              <w:sz w:val="22"/>
              <w:szCs w:val="22"/>
              <w:lang w:eastAsia="de-CH"/>
            </w:rPr>
          </w:pPr>
          <w:hyperlink w:anchor="_Toc103938866" w:history="1">
            <w:r w:rsidR="001B08D7" w:rsidRPr="00662301">
              <w:rPr>
                <w:rStyle w:val="Hyperlink"/>
                <w:noProof/>
              </w:rPr>
              <w:t>8.1.</w:t>
            </w:r>
            <w:r w:rsidR="001B08D7">
              <w:rPr>
                <w:rFonts w:asciiTheme="minorHAnsi" w:eastAsiaTheme="minorEastAsia" w:hAnsiTheme="minorHAnsi" w:cstheme="minorBidi"/>
                <w:noProof/>
                <w:sz w:val="22"/>
                <w:szCs w:val="22"/>
                <w:lang w:eastAsia="de-CH"/>
              </w:rPr>
              <w:tab/>
            </w:r>
            <w:r w:rsidR="001B08D7" w:rsidRPr="00662301">
              <w:rPr>
                <w:rStyle w:val="Hyperlink"/>
                <w:noProof/>
              </w:rPr>
              <w:t>Unittests Vorbereitung</w:t>
            </w:r>
            <w:r w:rsidR="001B08D7">
              <w:rPr>
                <w:noProof/>
                <w:webHidden/>
              </w:rPr>
              <w:tab/>
            </w:r>
            <w:r w:rsidR="001B08D7">
              <w:rPr>
                <w:noProof/>
                <w:webHidden/>
              </w:rPr>
              <w:fldChar w:fldCharType="begin"/>
            </w:r>
            <w:r w:rsidR="001B08D7">
              <w:rPr>
                <w:noProof/>
                <w:webHidden/>
              </w:rPr>
              <w:instrText xml:space="preserve"> PAGEREF _Toc103938866 \h </w:instrText>
            </w:r>
            <w:r w:rsidR="001B08D7">
              <w:rPr>
                <w:noProof/>
                <w:webHidden/>
              </w:rPr>
            </w:r>
            <w:r w:rsidR="001B08D7">
              <w:rPr>
                <w:noProof/>
                <w:webHidden/>
              </w:rPr>
              <w:fldChar w:fldCharType="separate"/>
            </w:r>
            <w:r w:rsidR="001B08D7">
              <w:rPr>
                <w:noProof/>
                <w:webHidden/>
              </w:rPr>
              <w:t>90</w:t>
            </w:r>
            <w:r w:rsidR="001B08D7">
              <w:rPr>
                <w:noProof/>
                <w:webHidden/>
              </w:rPr>
              <w:fldChar w:fldCharType="end"/>
            </w:r>
          </w:hyperlink>
        </w:p>
        <w:p w14:paraId="3248A387" w14:textId="07C476CC" w:rsidR="001B08D7" w:rsidRDefault="00F822C3">
          <w:pPr>
            <w:pStyle w:val="TOC2"/>
            <w:rPr>
              <w:rFonts w:asciiTheme="minorHAnsi" w:eastAsiaTheme="minorEastAsia" w:hAnsiTheme="minorHAnsi" w:cstheme="minorBidi"/>
              <w:noProof/>
              <w:sz w:val="22"/>
              <w:szCs w:val="22"/>
              <w:lang w:eastAsia="de-CH"/>
            </w:rPr>
          </w:pPr>
          <w:hyperlink w:anchor="_Toc103938867" w:history="1">
            <w:r w:rsidR="001B08D7" w:rsidRPr="00662301">
              <w:rPr>
                <w:rStyle w:val="Hyperlink"/>
                <w:noProof/>
              </w:rPr>
              <w:t>8.2.</w:t>
            </w:r>
            <w:r w:rsidR="001B08D7">
              <w:rPr>
                <w:rFonts w:asciiTheme="minorHAnsi" w:eastAsiaTheme="minorEastAsia" w:hAnsiTheme="minorHAnsi" w:cstheme="minorBidi"/>
                <w:noProof/>
                <w:sz w:val="22"/>
                <w:szCs w:val="22"/>
                <w:lang w:eastAsia="de-CH"/>
              </w:rPr>
              <w:tab/>
            </w:r>
            <w:r w:rsidR="001B08D7" w:rsidRPr="00662301">
              <w:rPr>
                <w:rStyle w:val="Hyperlink"/>
                <w:noProof/>
              </w:rPr>
              <w:t>Unittests schreiben</w:t>
            </w:r>
            <w:r w:rsidR="001B08D7">
              <w:rPr>
                <w:noProof/>
                <w:webHidden/>
              </w:rPr>
              <w:tab/>
            </w:r>
            <w:r w:rsidR="001B08D7">
              <w:rPr>
                <w:noProof/>
                <w:webHidden/>
              </w:rPr>
              <w:fldChar w:fldCharType="begin"/>
            </w:r>
            <w:r w:rsidR="001B08D7">
              <w:rPr>
                <w:noProof/>
                <w:webHidden/>
              </w:rPr>
              <w:instrText xml:space="preserve"> PAGEREF _Toc103938867 \h </w:instrText>
            </w:r>
            <w:r w:rsidR="001B08D7">
              <w:rPr>
                <w:noProof/>
                <w:webHidden/>
              </w:rPr>
            </w:r>
            <w:r w:rsidR="001B08D7">
              <w:rPr>
                <w:noProof/>
                <w:webHidden/>
              </w:rPr>
              <w:fldChar w:fldCharType="separate"/>
            </w:r>
            <w:r w:rsidR="001B08D7">
              <w:rPr>
                <w:noProof/>
                <w:webHidden/>
              </w:rPr>
              <w:t>90</w:t>
            </w:r>
            <w:r w:rsidR="001B08D7">
              <w:rPr>
                <w:noProof/>
                <w:webHidden/>
              </w:rPr>
              <w:fldChar w:fldCharType="end"/>
            </w:r>
          </w:hyperlink>
        </w:p>
        <w:p w14:paraId="27B63AA6" w14:textId="02C33848" w:rsidR="001B08D7" w:rsidRDefault="00F822C3">
          <w:pPr>
            <w:pStyle w:val="TOC2"/>
            <w:rPr>
              <w:rFonts w:asciiTheme="minorHAnsi" w:eastAsiaTheme="minorEastAsia" w:hAnsiTheme="minorHAnsi" w:cstheme="minorBidi"/>
              <w:noProof/>
              <w:sz w:val="22"/>
              <w:szCs w:val="22"/>
              <w:lang w:eastAsia="de-CH"/>
            </w:rPr>
          </w:pPr>
          <w:hyperlink w:anchor="_Toc103938868" w:history="1">
            <w:r w:rsidR="001B08D7" w:rsidRPr="00662301">
              <w:rPr>
                <w:rStyle w:val="Hyperlink"/>
                <w:noProof/>
              </w:rPr>
              <w:t>8.3.</w:t>
            </w:r>
            <w:r w:rsidR="001B08D7">
              <w:rPr>
                <w:rFonts w:asciiTheme="minorHAnsi" w:eastAsiaTheme="minorEastAsia" w:hAnsiTheme="minorHAnsi" w:cstheme="minorBidi"/>
                <w:noProof/>
                <w:sz w:val="22"/>
                <w:szCs w:val="22"/>
                <w:lang w:eastAsia="de-CH"/>
              </w:rPr>
              <w:tab/>
            </w:r>
            <w:r w:rsidR="001B08D7" w:rsidRPr="00662301">
              <w:rPr>
                <w:rStyle w:val="Hyperlink"/>
                <w:noProof/>
              </w:rPr>
              <w:t>Unittests mit Parametern</w:t>
            </w:r>
            <w:r w:rsidR="001B08D7">
              <w:rPr>
                <w:noProof/>
                <w:webHidden/>
              </w:rPr>
              <w:tab/>
            </w:r>
            <w:r w:rsidR="001B08D7">
              <w:rPr>
                <w:noProof/>
                <w:webHidden/>
              </w:rPr>
              <w:fldChar w:fldCharType="begin"/>
            </w:r>
            <w:r w:rsidR="001B08D7">
              <w:rPr>
                <w:noProof/>
                <w:webHidden/>
              </w:rPr>
              <w:instrText xml:space="preserve"> PAGEREF _Toc103938868 \h </w:instrText>
            </w:r>
            <w:r w:rsidR="001B08D7">
              <w:rPr>
                <w:noProof/>
                <w:webHidden/>
              </w:rPr>
            </w:r>
            <w:r w:rsidR="001B08D7">
              <w:rPr>
                <w:noProof/>
                <w:webHidden/>
              </w:rPr>
              <w:fldChar w:fldCharType="separate"/>
            </w:r>
            <w:r w:rsidR="001B08D7">
              <w:rPr>
                <w:noProof/>
                <w:webHidden/>
              </w:rPr>
              <w:t>91</w:t>
            </w:r>
            <w:r w:rsidR="001B08D7">
              <w:rPr>
                <w:noProof/>
                <w:webHidden/>
              </w:rPr>
              <w:fldChar w:fldCharType="end"/>
            </w:r>
          </w:hyperlink>
        </w:p>
        <w:p w14:paraId="14F4CC85" w14:textId="4D0E422F" w:rsidR="001B08D7" w:rsidRDefault="00F822C3">
          <w:pPr>
            <w:pStyle w:val="TOC2"/>
            <w:rPr>
              <w:rFonts w:asciiTheme="minorHAnsi" w:eastAsiaTheme="minorEastAsia" w:hAnsiTheme="minorHAnsi" w:cstheme="minorBidi"/>
              <w:noProof/>
              <w:sz w:val="22"/>
              <w:szCs w:val="22"/>
              <w:lang w:eastAsia="de-CH"/>
            </w:rPr>
          </w:pPr>
          <w:hyperlink w:anchor="_Toc103938869" w:history="1">
            <w:r w:rsidR="001B08D7" w:rsidRPr="00662301">
              <w:rPr>
                <w:rStyle w:val="Hyperlink"/>
                <w:noProof/>
              </w:rPr>
              <w:t>8.4.</w:t>
            </w:r>
            <w:r w:rsidR="001B08D7">
              <w:rPr>
                <w:rFonts w:asciiTheme="minorHAnsi" w:eastAsiaTheme="minorEastAsia" w:hAnsiTheme="minorHAnsi" w:cstheme="minorBidi"/>
                <w:noProof/>
                <w:sz w:val="22"/>
                <w:szCs w:val="22"/>
                <w:lang w:eastAsia="de-CH"/>
              </w:rPr>
              <w:tab/>
            </w:r>
            <w:r w:rsidR="001B08D7" w:rsidRPr="00662301">
              <w:rPr>
                <w:rStyle w:val="Hyperlink"/>
                <w:noProof/>
              </w:rPr>
              <w:t>Mock Variablen</w:t>
            </w:r>
            <w:r w:rsidR="001B08D7">
              <w:rPr>
                <w:noProof/>
                <w:webHidden/>
              </w:rPr>
              <w:tab/>
            </w:r>
            <w:r w:rsidR="001B08D7">
              <w:rPr>
                <w:noProof/>
                <w:webHidden/>
              </w:rPr>
              <w:fldChar w:fldCharType="begin"/>
            </w:r>
            <w:r w:rsidR="001B08D7">
              <w:rPr>
                <w:noProof/>
                <w:webHidden/>
              </w:rPr>
              <w:instrText xml:space="preserve"> PAGEREF _Toc103938869 \h </w:instrText>
            </w:r>
            <w:r w:rsidR="001B08D7">
              <w:rPr>
                <w:noProof/>
                <w:webHidden/>
              </w:rPr>
            </w:r>
            <w:r w:rsidR="001B08D7">
              <w:rPr>
                <w:noProof/>
                <w:webHidden/>
              </w:rPr>
              <w:fldChar w:fldCharType="separate"/>
            </w:r>
            <w:r w:rsidR="001B08D7">
              <w:rPr>
                <w:noProof/>
                <w:webHidden/>
              </w:rPr>
              <w:t>91</w:t>
            </w:r>
            <w:r w:rsidR="001B08D7">
              <w:rPr>
                <w:noProof/>
                <w:webHidden/>
              </w:rPr>
              <w:fldChar w:fldCharType="end"/>
            </w:r>
          </w:hyperlink>
        </w:p>
        <w:p w14:paraId="0E56D878" w14:textId="78078DA8" w:rsidR="001B08D7" w:rsidRDefault="00F822C3">
          <w:pPr>
            <w:pStyle w:val="TOC2"/>
            <w:rPr>
              <w:rFonts w:asciiTheme="minorHAnsi" w:eastAsiaTheme="minorEastAsia" w:hAnsiTheme="minorHAnsi" w:cstheme="minorBidi"/>
              <w:noProof/>
              <w:sz w:val="22"/>
              <w:szCs w:val="22"/>
              <w:lang w:eastAsia="de-CH"/>
            </w:rPr>
          </w:pPr>
          <w:hyperlink w:anchor="_Toc103938870" w:history="1">
            <w:r w:rsidR="001B08D7" w:rsidRPr="00662301">
              <w:rPr>
                <w:rStyle w:val="Hyperlink"/>
                <w:noProof/>
              </w:rPr>
              <w:t>8.5.</w:t>
            </w:r>
            <w:r w:rsidR="001B08D7">
              <w:rPr>
                <w:rFonts w:asciiTheme="minorHAnsi" w:eastAsiaTheme="minorEastAsia" w:hAnsiTheme="minorHAnsi" w:cstheme="minorBidi"/>
                <w:noProof/>
                <w:sz w:val="22"/>
                <w:szCs w:val="22"/>
                <w:lang w:eastAsia="de-CH"/>
              </w:rPr>
              <w:tab/>
            </w:r>
            <w:r w:rsidR="001B08D7" w:rsidRPr="00662301">
              <w:rPr>
                <w:rStyle w:val="Hyperlink"/>
                <w:noProof/>
              </w:rPr>
              <w:t>Aufstellung</w:t>
            </w:r>
            <w:r w:rsidR="001B08D7">
              <w:rPr>
                <w:noProof/>
                <w:webHidden/>
              </w:rPr>
              <w:tab/>
            </w:r>
            <w:r w:rsidR="001B08D7">
              <w:rPr>
                <w:noProof/>
                <w:webHidden/>
              </w:rPr>
              <w:fldChar w:fldCharType="begin"/>
            </w:r>
            <w:r w:rsidR="001B08D7">
              <w:rPr>
                <w:noProof/>
                <w:webHidden/>
              </w:rPr>
              <w:instrText xml:space="preserve"> PAGEREF _Toc103938870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34BB3861" w14:textId="0BE831E9" w:rsidR="001B08D7" w:rsidRDefault="00F822C3">
          <w:pPr>
            <w:pStyle w:val="TOC3"/>
            <w:rPr>
              <w:rFonts w:asciiTheme="minorHAnsi" w:eastAsiaTheme="minorEastAsia" w:hAnsiTheme="minorHAnsi" w:cstheme="minorBidi"/>
              <w:noProof/>
              <w:sz w:val="22"/>
              <w:szCs w:val="22"/>
              <w:lang w:eastAsia="de-CH"/>
            </w:rPr>
          </w:pPr>
          <w:hyperlink w:anchor="_Toc103938871" w:history="1">
            <w:r w:rsidR="001B08D7" w:rsidRPr="00662301">
              <w:rPr>
                <w:rStyle w:val="Hyperlink"/>
                <w:noProof/>
              </w:rPr>
              <w:t>8.5.1.</w:t>
            </w:r>
            <w:r w:rsidR="001B08D7">
              <w:rPr>
                <w:rFonts w:asciiTheme="minorHAnsi" w:eastAsiaTheme="minorEastAsia" w:hAnsiTheme="minorHAnsi" w:cstheme="minorBidi"/>
                <w:noProof/>
                <w:sz w:val="22"/>
                <w:szCs w:val="22"/>
                <w:lang w:eastAsia="de-CH"/>
              </w:rPr>
              <w:tab/>
            </w:r>
            <w:r w:rsidR="001B08D7" w:rsidRPr="00662301">
              <w:rPr>
                <w:rStyle w:val="Hyperlink"/>
                <w:noProof/>
              </w:rPr>
              <w:t>Gleiches Design</w:t>
            </w:r>
            <w:r w:rsidR="001B08D7">
              <w:rPr>
                <w:noProof/>
                <w:webHidden/>
              </w:rPr>
              <w:tab/>
            </w:r>
            <w:r w:rsidR="001B08D7">
              <w:rPr>
                <w:noProof/>
                <w:webHidden/>
              </w:rPr>
              <w:fldChar w:fldCharType="begin"/>
            </w:r>
            <w:r w:rsidR="001B08D7">
              <w:rPr>
                <w:noProof/>
                <w:webHidden/>
              </w:rPr>
              <w:instrText xml:space="preserve"> PAGEREF _Toc103938871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0D6EB157" w14:textId="5E1F1FD6" w:rsidR="001B08D7" w:rsidRDefault="00F822C3">
          <w:pPr>
            <w:pStyle w:val="TOC2"/>
            <w:rPr>
              <w:rFonts w:asciiTheme="minorHAnsi" w:eastAsiaTheme="minorEastAsia" w:hAnsiTheme="minorHAnsi" w:cstheme="minorBidi"/>
              <w:noProof/>
              <w:sz w:val="22"/>
              <w:szCs w:val="22"/>
              <w:lang w:eastAsia="de-CH"/>
            </w:rPr>
          </w:pPr>
          <w:hyperlink w:anchor="_Toc103938872" w:history="1">
            <w:r w:rsidR="001B08D7" w:rsidRPr="00662301">
              <w:rPr>
                <w:rStyle w:val="Hyperlink"/>
                <w:noProof/>
              </w:rPr>
              <w:t>8.6.</w:t>
            </w:r>
            <w:r w:rsidR="001B08D7">
              <w:rPr>
                <w:rFonts w:asciiTheme="minorHAnsi" w:eastAsiaTheme="minorEastAsia" w:hAnsiTheme="minorHAnsi" w:cstheme="minorBidi"/>
                <w:noProof/>
                <w:sz w:val="22"/>
                <w:szCs w:val="22"/>
                <w:lang w:eastAsia="de-CH"/>
              </w:rPr>
              <w:tab/>
            </w:r>
            <w:r w:rsidR="001B08D7" w:rsidRPr="00662301">
              <w:rPr>
                <w:rStyle w:val="Hyperlink"/>
                <w:noProof/>
              </w:rPr>
              <w:t>Funktionsnamen</w:t>
            </w:r>
            <w:r w:rsidR="001B08D7">
              <w:rPr>
                <w:noProof/>
                <w:webHidden/>
              </w:rPr>
              <w:tab/>
            </w:r>
            <w:r w:rsidR="001B08D7">
              <w:rPr>
                <w:noProof/>
                <w:webHidden/>
              </w:rPr>
              <w:fldChar w:fldCharType="begin"/>
            </w:r>
            <w:r w:rsidR="001B08D7">
              <w:rPr>
                <w:noProof/>
                <w:webHidden/>
              </w:rPr>
              <w:instrText xml:space="preserve"> PAGEREF _Toc103938872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6A9610BF" w14:textId="20F55DFC" w:rsidR="001B08D7" w:rsidRDefault="00F822C3">
          <w:pPr>
            <w:pStyle w:val="TOC2"/>
            <w:rPr>
              <w:rFonts w:asciiTheme="minorHAnsi" w:eastAsiaTheme="minorEastAsia" w:hAnsiTheme="minorHAnsi" w:cstheme="minorBidi"/>
              <w:noProof/>
              <w:sz w:val="22"/>
              <w:szCs w:val="22"/>
              <w:lang w:eastAsia="de-CH"/>
            </w:rPr>
          </w:pPr>
          <w:hyperlink w:anchor="_Toc103938873" w:history="1">
            <w:r w:rsidR="001B08D7" w:rsidRPr="00662301">
              <w:rPr>
                <w:rStyle w:val="Hyperlink"/>
                <w:noProof/>
              </w:rPr>
              <w:t>8.7.</w:t>
            </w:r>
            <w:r w:rsidR="001B08D7">
              <w:rPr>
                <w:rFonts w:asciiTheme="minorHAnsi" w:eastAsiaTheme="minorEastAsia" w:hAnsiTheme="minorHAnsi" w:cstheme="minorBidi"/>
                <w:noProof/>
                <w:sz w:val="22"/>
                <w:szCs w:val="22"/>
                <w:lang w:eastAsia="de-CH"/>
              </w:rPr>
              <w:tab/>
            </w:r>
            <w:r w:rsidR="001B08D7" w:rsidRPr="00662301">
              <w:rPr>
                <w:rStyle w:val="Hyperlink"/>
                <w:noProof/>
              </w:rPr>
              <w:t>Zu grosse Klassen</w:t>
            </w:r>
            <w:r w:rsidR="001B08D7">
              <w:rPr>
                <w:noProof/>
                <w:webHidden/>
              </w:rPr>
              <w:tab/>
            </w:r>
            <w:r w:rsidR="001B08D7">
              <w:rPr>
                <w:noProof/>
                <w:webHidden/>
              </w:rPr>
              <w:fldChar w:fldCharType="begin"/>
            </w:r>
            <w:r w:rsidR="001B08D7">
              <w:rPr>
                <w:noProof/>
                <w:webHidden/>
              </w:rPr>
              <w:instrText xml:space="preserve"> PAGEREF _Toc103938873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1A0D6DCB" w14:textId="6684E581" w:rsidR="001B08D7" w:rsidRDefault="00F822C3">
          <w:pPr>
            <w:pStyle w:val="TOC2"/>
            <w:rPr>
              <w:rFonts w:asciiTheme="minorHAnsi" w:eastAsiaTheme="minorEastAsia" w:hAnsiTheme="minorHAnsi" w:cstheme="minorBidi"/>
              <w:noProof/>
              <w:sz w:val="22"/>
              <w:szCs w:val="22"/>
              <w:lang w:eastAsia="de-CH"/>
            </w:rPr>
          </w:pPr>
          <w:hyperlink w:anchor="_Toc103938874" w:history="1">
            <w:r w:rsidR="001B08D7" w:rsidRPr="00662301">
              <w:rPr>
                <w:rStyle w:val="Hyperlink"/>
                <w:noProof/>
              </w:rPr>
              <w:t>8.8.</w:t>
            </w:r>
            <w:r w:rsidR="001B08D7">
              <w:rPr>
                <w:rFonts w:asciiTheme="minorHAnsi" w:eastAsiaTheme="minorEastAsia" w:hAnsiTheme="minorHAnsi" w:cstheme="minorBidi"/>
                <w:noProof/>
                <w:sz w:val="22"/>
                <w:szCs w:val="22"/>
                <w:lang w:eastAsia="de-CH"/>
              </w:rPr>
              <w:tab/>
            </w:r>
            <w:r w:rsidR="001B08D7" w:rsidRPr="00662301">
              <w:rPr>
                <w:rStyle w:val="Hyperlink"/>
                <w:noProof/>
              </w:rPr>
              <w:t>Tests vor Funktion schreiben</w:t>
            </w:r>
            <w:r w:rsidR="001B08D7">
              <w:rPr>
                <w:noProof/>
                <w:webHidden/>
              </w:rPr>
              <w:tab/>
            </w:r>
            <w:r w:rsidR="001B08D7">
              <w:rPr>
                <w:noProof/>
                <w:webHidden/>
              </w:rPr>
              <w:fldChar w:fldCharType="begin"/>
            </w:r>
            <w:r w:rsidR="001B08D7">
              <w:rPr>
                <w:noProof/>
                <w:webHidden/>
              </w:rPr>
              <w:instrText xml:space="preserve"> PAGEREF _Toc103938874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1039C8A2" w14:textId="10F03B1E" w:rsidR="001B08D7" w:rsidRDefault="00F822C3">
          <w:pPr>
            <w:pStyle w:val="TOC2"/>
            <w:rPr>
              <w:rFonts w:asciiTheme="minorHAnsi" w:eastAsiaTheme="minorEastAsia" w:hAnsiTheme="minorHAnsi" w:cstheme="minorBidi"/>
              <w:noProof/>
              <w:sz w:val="22"/>
              <w:szCs w:val="22"/>
              <w:lang w:eastAsia="de-CH"/>
            </w:rPr>
          </w:pPr>
          <w:hyperlink w:anchor="_Toc103938875" w:history="1">
            <w:r w:rsidR="001B08D7" w:rsidRPr="00662301">
              <w:rPr>
                <w:rStyle w:val="Hyperlink"/>
                <w:noProof/>
              </w:rPr>
              <w:t>8.9.</w:t>
            </w:r>
            <w:r w:rsidR="001B08D7">
              <w:rPr>
                <w:rFonts w:asciiTheme="minorHAnsi" w:eastAsiaTheme="minorEastAsia" w:hAnsiTheme="minorHAnsi" w:cstheme="minorBidi"/>
                <w:noProof/>
                <w:sz w:val="22"/>
                <w:szCs w:val="22"/>
                <w:lang w:eastAsia="de-CH"/>
              </w:rPr>
              <w:tab/>
            </w:r>
            <w:r w:rsidR="001B08D7" w:rsidRPr="00662301">
              <w:rPr>
                <w:rStyle w:val="Hyperlink"/>
                <w:noProof/>
              </w:rPr>
              <w:t>X Unit zu N Unit Übersetzung</w:t>
            </w:r>
            <w:r w:rsidR="001B08D7">
              <w:rPr>
                <w:noProof/>
                <w:webHidden/>
              </w:rPr>
              <w:tab/>
            </w:r>
            <w:r w:rsidR="001B08D7">
              <w:rPr>
                <w:noProof/>
                <w:webHidden/>
              </w:rPr>
              <w:fldChar w:fldCharType="begin"/>
            </w:r>
            <w:r w:rsidR="001B08D7">
              <w:rPr>
                <w:noProof/>
                <w:webHidden/>
              </w:rPr>
              <w:instrText xml:space="preserve"> PAGEREF _Toc103938875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13D2B80F" w14:textId="193FD32A" w:rsidR="001B08D7" w:rsidRDefault="00F822C3">
          <w:pPr>
            <w:pStyle w:val="TOC1"/>
            <w:rPr>
              <w:rFonts w:asciiTheme="minorHAnsi" w:eastAsiaTheme="minorEastAsia" w:hAnsiTheme="minorHAnsi" w:cstheme="minorBidi"/>
              <w:b w:val="0"/>
              <w:noProof/>
              <w:sz w:val="22"/>
              <w:szCs w:val="22"/>
              <w:lang w:eastAsia="de-CH"/>
            </w:rPr>
          </w:pPr>
          <w:hyperlink w:anchor="_Toc103938876" w:history="1">
            <w:r w:rsidR="001B08D7" w:rsidRPr="00662301">
              <w:rPr>
                <w:rStyle w:val="Hyperlink"/>
                <w:noProof/>
              </w:rPr>
              <w:t>9.</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Zabbix Einrichtung auf Linux</w:t>
            </w:r>
            <w:r w:rsidR="001B08D7">
              <w:rPr>
                <w:noProof/>
                <w:webHidden/>
              </w:rPr>
              <w:tab/>
            </w:r>
            <w:r w:rsidR="001B08D7">
              <w:rPr>
                <w:noProof/>
                <w:webHidden/>
              </w:rPr>
              <w:fldChar w:fldCharType="begin"/>
            </w:r>
            <w:r w:rsidR="001B08D7">
              <w:rPr>
                <w:noProof/>
                <w:webHidden/>
              </w:rPr>
              <w:instrText xml:space="preserve"> PAGEREF _Toc103938876 \h </w:instrText>
            </w:r>
            <w:r w:rsidR="001B08D7">
              <w:rPr>
                <w:noProof/>
                <w:webHidden/>
              </w:rPr>
            </w:r>
            <w:r w:rsidR="001B08D7">
              <w:rPr>
                <w:noProof/>
                <w:webHidden/>
              </w:rPr>
              <w:fldChar w:fldCharType="separate"/>
            </w:r>
            <w:r w:rsidR="001B08D7">
              <w:rPr>
                <w:noProof/>
                <w:webHidden/>
              </w:rPr>
              <w:t>93</w:t>
            </w:r>
            <w:r w:rsidR="001B08D7">
              <w:rPr>
                <w:noProof/>
                <w:webHidden/>
              </w:rPr>
              <w:fldChar w:fldCharType="end"/>
            </w:r>
          </w:hyperlink>
        </w:p>
        <w:p w14:paraId="15EBDCB0" w14:textId="2D1B833B" w:rsidR="001B08D7" w:rsidRDefault="00F822C3">
          <w:pPr>
            <w:pStyle w:val="TOC2"/>
            <w:rPr>
              <w:rFonts w:asciiTheme="minorHAnsi" w:eastAsiaTheme="minorEastAsia" w:hAnsiTheme="minorHAnsi" w:cstheme="minorBidi"/>
              <w:noProof/>
              <w:sz w:val="22"/>
              <w:szCs w:val="22"/>
              <w:lang w:eastAsia="de-CH"/>
            </w:rPr>
          </w:pPr>
          <w:hyperlink w:anchor="_Toc103938877" w:history="1">
            <w:r w:rsidR="001B08D7" w:rsidRPr="00662301">
              <w:rPr>
                <w:rStyle w:val="Hyperlink"/>
                <w:noProof/>
              </w:rPr>
              <w:t>9.1.</w:t>
            </w:r>
            <w:r w:rsidR="001B08D7">
              <w:rPr>
                <w:rFonts w:asciiTheme="minorHAnsi" w:eastAsiaTheme="minorEastAsia" w:hAnsiTheme="minorHAnsi" w:cstheme="minorBidi"/>
                <w:noProof/>
                <w:sz w:val="22"/>
                <w:szCs w:val="22"/>
                <w:lang w:eastAsia="de-CH"/>
              </w:rPr>
              <w:tab/>
            </w:r>
            <w:r w:rsidR="001B08D7" w:rsidRPr="00662301">
              <w:rPr>
                <w:rStyle w:val="Hyperlink"/>
                <w:noProof/>
              </w:rPr>
              <w:t>Linux Befehle</w:t>
            </w:r>
            <w:r w:rsidR="001B08D7">
              <w:rPr>
                <w:noProof/>
                <w:webHidden/>
              </w:rPr>
              <w:tab/>
            </w:r>
            <w:r w:rsidR="001B08D7">
              <w:rPr>
                <w:noProof/>
                <w:webHidden/>
              </w:rPr>
              <w:fldChar w:fldCharType="begin"/>
            </w:r>
            <w:r w:rsidR="001B08D7">
              <w:rPr>
                <w:noProof/>
                <w:webHidden/>
              </w:rPr>
              <w:instrText xml:space="preserve"> PAGEREF _Toc103938877 \h </w:instrText>
            </w:r>
            <w:r w:rsidR="001B08D7">
              <w:rPr>
                <w:noProof/>
                <w:webHidden/>
              </w:rPr>
            </w:r>
            <w:r w:rsidR="001B08D7">
              <w:rPr>
                <w:noProof/>
                <w:webHidden/>
              </w:rPr>
              <w:fldChar w:fldCharType="separate"/>
            </w:r>
            <w:r w:rsidR="001B08D7">
              <w:rPr>
                <w:noProof/>
                <w:webHidden/>
              </w:rPr>
              <w:t>93</w:t>
            </w:r>
            <w:r w:rsidR="001B08D7">
              <w:rPr>
                <w:noProof/>
                <w:webHidden/>
              </w:rPr>
              <w:fldChar w:fldCharType="end"/>
            </w:r>
          </w:hyperlink>
        </w:p>
        <w:p w14:paraId="147DF91F" w14:textId="17FDF282" w:rsidR="001B08D7" w:rsidRDefault="00F822C3">
          <w:pPr>
            <w:pStyle w:val="TOC3"/>
            <w:rPr>
              <w:rFonts w:asciiTheme="minorHAnsi" w:eastAsiaTheme="minorEastAsia" w:hAnsiTheme="minorHAnsi" w:cstheme="minorBidi"/>
              <w:noProof/>
              <w:sz w:val="22"/>
              <w:szCs w:val="22"/>
              <w:lang w:eastAsia="de-CH"/>
            </w:rPr>
          </w:pPr>
          <w:hyperlink w:anchor="_Toc103938878" w:history="1">
            <w:r w:rsidR="001B08D7" w:rsidRPr="00662301">
              <w:rPr>
                <w:rStyle w:val="Hyperlink"/>
                <w:noProof/>
              </w:rPr>
              <w:t>9.1.1.</w:t>
            </w:r>
            <w:r w:rsidR="001B08D7">
              <w:rPr>
                <w:rFonts w:asciiTheme="minorHAnsi" w:eastAsiaTheme="minorEastAsia" w:hAnsiTheme="minorHAnsi" w:cstheme="minorBidi"/>
                <w:noProof/>
                <w:sz w:val="22"/>
                <w:szCs w:val="22"/>
                <w:lang w:eastAsia="de-CH"/>
              </w:rPr>
              <w:tab/>
            </w:r>
            <w:r w:rsidR="001B08D7" w:rsidRPr="00662301">
              <w:rPr>
                <w:rStyle w:val="Hyperlink"/>
                <w:noProof/>
              </w:rPr>
              <w:t>Zeitzone</w:t>
            </w:r>
            <w:r w:rsidR="001B08D7">
              <w:rPr>
                <w:noProof/>
                <w:webHidden/>
              </w:rPr>
              <w:tab/>
            </w:r>
            <w:r w:rsidR="001B08D7">
              <w:rPr>
                <w:noProof/>
                <w:webHidden/>
              </w:rPr>
              <w:fldChar w:fldCharType="begin"/>
            </w:r>
            <w:r w:rsidR="001B08D7">
              <w:rPr>
                <w:noProof/>
                <w:webHidden/>
              </w:rPr>
              <w:instrText xml:space="preserve"> PAGEREF _Toc103938878 \h </w:instrText>
            </w:r>
            <w:r w:rsidR="001B08D7">
              <w:rPr>
                <w:noProof/>
                <w:webHidden/>
              </w:rPr>
            </w:r>
            <w:r w:rsidR="001B08D7">
              <w:rPr>
                <w:noProof/>
                <w:webHidden/>
              </w:rPr>
              <w:fldChar w:fldCharType="separate"/>
            </w:r>
            <w:r w:rsidR="001B08D7">
              <w:rPr>
                <w:noProof/>
                <w:webHidden/>
              </w:rPr>
              <w:t>93</w:t>
            </w:r>
            <w:r w:rsidR="001B08D7">
              <w:rPr>
                <w:noProof/>
                <w:webHidden/>
              </w:rPr>
              <w:fldChar w:fldCharType="end"/>
            </w:r>
          </w:hyperlink>
        </w:p>
        <w:p w14:paraId="3FCAE20B" w14:textId="4C132FC0" w:rsidR="001B08D7" w:rsidRDefault="00F822C3">
          <w:pPr>
            <w:pStyle w:val="TOC3"/>
            <w:rPr>
              <w:rFonts w:asciiTheme="minorHAnsi" w:eastAsiaTheme="minorEastAsia" w:hAnsiTheme="minorHAnsi" w:cstheme="minorBidi"/>
              <w:noProof/>
              <w:sz w:val="22"/>
              <w:szCs w:val="22"/>
              <w:lang w:eastAsia="de-CH"/>
            </w:rPr>
          </w:pPr>
          <w:hyperlink w:anchor="_Toc103938879" w:history="1">
            <w:r w:rsidR="001B08D7" w:rsidRPr="00662301">
              <w:rPr>
                <w:rStyle w:val="Hyperlink"/>
                <w:noProof/>
              </w:rPr>
              <w:t>9.1.2.</w:t>
            </w:r>
            <w:r w:rsidR="001B08D7">
              <w:rPr>
                <w:rFonts w:asciiTheme="minorHAnsi" w:eastAsiaTheme="minorEastAsia" w:hAnsiTheme="minorHAnsi" w:cstheme="minorBidi"/>
                <w:noProof/>
                <w:sz w:val="22"/>
                <w:szCs w:val="22"/>
                <w:lang w:eastAsia="de-CH"/>
              </w:rPr>
              <w:tab/>
            </w:r>
            <w:r w:rsidR="001B08D7" w:rsidRPr="00662301">
              <w:rPr>
                <w:rStyle w:val="Hyperlink"/>
                <w:noProof/>
              </w:rPr>
              <w:t>Ports</w:t>
            </w:r>
            <w:r w:rsidR="001B08D7">
              <w:rPr>
                <w:noProof/>
                <w:webHidden/>
              </w:rPr>
              <w:tab/>
            </w:r>
            <w:r w:rsidR="001B08D7">
              <w:rPr>
                <w:noProof/>
                <w:webHidden/>
              </w:rPr>
              <w:fldChar w:fldCharType="begin"/>
            </w:r>
            <w:r w:rsidR="001B08D7">
              <w:rPr>
                <w:noProof/>
                <w:webHidden/>
              </w:rPr>
              <w:instrText xml:space="preserve"> PAGEREF _Toc103938879 \h </w:instrText>
            </w:r>
            <w:r w:rsidR="001B08D7">
              <w:rPr>
                <w:noProof/>
                <w:webHidden/>
              </w:rPr>
            </w:r>
            <w:r w:rsidR="001B08D7">
              <w:rPr>
                <w:noProof/>
                <w:webHidden/>
              </w:rPr>
              <w:fldChar w:fldCharType="separate"/>
            </w:r>
            <w:r w:rsidR="001B08D7">
              <w:rPr>
                <w:noProof/>
                <w:webHidden/>
              </w:rPr>
              <w:t>93</w:t>
            </w:r>
            <w:r w:rsidR="001B08D7">
              <w:rPr>
                <w:noProof/>
                <w:webHidden/>
              </w:rPr>
              <w:fldChar w:fldCharType="end"/>
            </w:r>
          </w:hyperlink>
        </w:p>
        <w:p w14:paraId="654E9A48" w14:textId="05BF3E72" w:rsidR="001B08D7" w:rsidRDefault="00F822C3">
          <w:pPr>
            <w:pStyle w:val="TOC1"/>
            <w:rPr>
              <w:rFonts w:asciiTheme="minorHAnsi" w:eastAsiaTheme="minorEastAsia" w:hAnsiTheme="minorHAnsi" w:cstheme="minorBidi"/>
              <w:b w:val="0"/>
              <w:noProof/>
              <w:sz w:val="22"/>
              <w:szCs w:val="22"/>
              <w:lang w:eastAsia="de-CH"/>
            </w:rPr>
          </w:pPr>
          <w:hyperlink w:anchor="_Toc103938880" w:history="1">
            <w:r w:rsidR="001B08D7" w:rsidRPr="00662301">
              <w:rPr>
                <w:rStyle w:val="Hyperlink"/>
                <w:noProof/>
              </w:rPr>
              <w:t>10.</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Raids</w:t>
            </w:r>
            <w:r w:rsidR="001B08D7">
              <w:rPr>
                <w:noProof/>
                <w:webHidden/>
              </w:rPr>
              <w:tab/>
            </w:r>
            <w:r w:rsidR="001B08D7">
              <w:rPr>
                <w:noProof/>
                <w:webHidden/>
              </w:rPr>
              <w:fldChar w:fldCharType="begin"/>
            </w:r>
            <w:r w:rsidR="001B08D7">
              <w:rPr>
                <w:noProof/>
                <w:webHidden/>
              </w:rPr>
              <w:instrText xml:space="preserve"> PAGEREF _Toc103938880 \h </w:instrText>
            </w:r>
            <w:r w:rsidR="001B08D7">
              <w:rPr>
                <w:noProof/>
                <w:webHidden/>
              </w:rPr>
            </w:r>
            <w:r w:rsidR="001B08D7">
              <w:rPr>
                <w:noProof/>
                <w:webHidden/>
              </w:rPr>
              <w:fldChar w:fldCharType="separate"/>
            </w:r>
            <w:r w:rsidR="001B08D7">
              <w:rPr>
                <w:noProof/>
                <w:webHidden/>
              </w:rPr>
              <w:t>94</w:t>
            </w:r>
            <w:r w:rsidR="001B08D7">
              <w:rPr>
                <w:noProof/>
                <w:webHidden/>
              </w:rPr>
              <w:fldChar w:fldCharType="end"/>
            </w:r>
          </w:hyperlink>
        </w:p>
        <w:p w14:paraId="1381B7A4" w14:textId="3D6F16AC" w:rsidR="001B08D7" w:rsidRDefault="00F822C3">
          <w:pPr>
            <w:pStyle w:val="TOC2"/>
            <w:rPr>
              <w:rFonts w:asciiTheme="minorHAnsi" w:eastAsiaTheme="minorEastAsia" w:hAnsiTheme="minorHAnsi" w:cstheme="minorBidi"/>
              <w:noProof/>
              <w:sz w:val="22"/>
              <w:szCs w:val="22"/>
              <w:lang w:eastAsia="de-CH"/>
            </w:rPr>
          </w:pPr>
          <w:hyperlink w:anchor="_Toc103938881" w:history="1">
            <w:r w:rsidR="001B08D7" w:rsidRPr="00662301">
              <w:rPr>
                <w:rStyle w:val="Hyperlink"/>
                <w:noProof/>
              </w:rPr>
              <w:t>10.1.</w:t>
            </w:r>
            <w:r w:rsidR="001B08D7">
              <w:rPr>
                <w:rFonts w:asciiTheme="minorHAnsi" w:eastAsiaTheme="minorEastAsia" w:hAnsiTheme="minorHAnsi" w:cstheme="minorBidi"/>
                <w:noProof/>
                <w:sz w:val="22"/>
                <w:szCs w:val="22"/>
                <w:lang w:eastAsia="de-CH"/>
              </w:rPr>
              <w:tab/>
            </w:r>
            <w:r w:rsidR="001B08D7" w:rsidRPr="00662301">
              <w:rPr>
                <w:rStyle w:val="Hyperlink"/>
                <w:noProof/>
              </w:rPr>
              <w:t>Parität</w:t>
            </w:r>
            <w:r w:rsidR="001B08D7">
              <w:rPr>
                <w:noProof/>
                <w:webHidden/>
              </w:rPr>
              <w:tab/>
            </w:r>
            <w:r w:rsidR="001B08D7">
              <w:rPr>
                <w:noProof/>
                <w:webHidden/>
              </w:rPr>
              <w:fldChar w:fldCharType="begin"/>
            </w:r>
            <w:r w:rsidR="001B08D7">
              <w:rPr>
                <w:noProof/>
                <w:webHidden/>
              </w:rPr>
              <w:instrText xml:space="preserve"> PAGEREF _Toc103938881 \h </w:instrText>
            </w:r>
            <w:r w:rsidR="001B08D7">
              <w:rPr>
                <w:noProof/>
                <w:webHidden/>
              </w:rPr>
            </w:r>
            <w:r w:rsidR="001B08D7">
              <w:rPr>
                <w:noProof/>
                <w:webHidden/>
              </w:rPr>
              <w:fldChar w:fldCharType="separate"/>
            </w:r>
            <w:r w:rsidR="001B08D7">
              <w:rPr>
                <w:noProof/>
                <w:webHidden/>
              </w:rPr>
              <w:t>94</w:t>
            </w:r>
            <w:r w:rsidR="001B08D7">
              <w:rPr>
                <w:noProof/>
                <w:webHidden/>
              </w:rPr>
              <w:fldChar w:fldCharType="end"/>
            </w:r>
          </w:hyperlink>
        </w:p>
        <w:p w14:paraId="726ECF3D" w14:textId="56FFC41C" w:rsidR="001B08D7" w:rsidRDefault="00F822C3">
          <w:pPr>
            <w:pStyle w:val="TOC2"/>
            <w:rPr>
              <w:rFonts w:asciiTheme="minorHAnsi" w:eastAsiaTheme="minorEastAsia" w:hAnsiTheme="minorHAnsi" w:cstheme="minorBidi"/>
              <w:noProof/>
              <w:sz w:val="22"/>
              <w:szCs w:val="22"/>
              <w:lang w:eastAsia="de-CH"/>
            </w:rPr>
          </w:pPr>
          <w:hyperlink w:anchor="_Toc103938882" w:history="1">
            <w:r w:rsidR="001B08D7" w:rsidRPr="00662301">
              <w:rPr>
                <w:rStyle w:val="Hyperlink"/>
                <w:noProof/>
              </w:rPr>
              <w:t>10.2.</w:t>
            </w:r>
            <w:r w:rsidR="001B08D7">
              <w:rPr>
                <w:rFonts w:asciiTheme="minorHAnsi" w:eastAsiaTheme="minorEastAsia" w:hAnsiTheme="minorHAnsi" w:cstheme="minorBidi"/>
                <w:noProof/>
                <w:sz w:val="22"/>
                <w:szCs w:val="22"/>
                <w:lang w:eastAsia="de-CH"/>
              </w:rPr>
              <w:tab/>
            </w:r>
            <w:r w:rsidR="001B08D7" w:rsidRPr="00662301">
              <w:rPr>
                <w:rStyle w:val="Hyperlink"/>
                <w:noProof/>
              </w:rPr>
              <w:t>Hot-Spare</w:t>
            </w:r>
            <w:r w:rsidR="001B08D7">
              <w:rPr>
                <w:noProof/>
                <w:webHidden/>
              </w:rPr>
              <w:tab/>
            </w:r>
            <w:r w:rsidR="001B08D7">
              <w:rPr>
                <w:noProof/>
                <w:webHidden/>
              </w:rPr>
              <w:fldChar w:fldCharType="begin"/>
            </w:r>
            <w:r w:rsidR="001B08D7">
              <w:rPr>
                <w:noProof/>
                <w:webHidden/>
              </w:rPr>
              <w:instrText xml:space="preserve"> PAGEREF _Toc103938882 \h </w:instrText>
            </w:r>
            <w:r w:rsidR="001B08D7">
              <w:rPr>
                <w:noProof/>
                <w:webHidden/>
              </w:rPr>
            </w:r>
            <w:r w:rsidR="001B08D7">
              <w:rPr>
                <w:noProof/>
                <w:webHidden/>
              </w:rPr>
              <w:fldChar w:fldCharType="separate"/>
            </w:r>
            <w:r w:rsidR="001B08D7">
              <w:rPr>
                <w:noProof/>
                <w:webHidden/>
              </w:rPr>
              <w:t>94</w:t>
            </w:r>
            <w:r w:rsidR="001B08D7">
              <w:rPr>
                <w:noProof/>
                <w:webHidden/>
              </w:rPr>
              <w:fldChar w:fldCharType="end"/>
            </w:r>
          </w:hyperlink>
        </w:p>
        <w:p w14:paraId="20114E00" w14:textId="2DA51BF8" w:rsidR="001B08D7" w:rsidRDefault="00F822C3">
          <w:pPr>
            <w:pStyle w:val="TOC2"/>
            <w:rPr>
              <w:rFonts w:asciiTheme="minorHAnsi" w:eastAsiaTheme="minorEastAsia" w:hAnsiTheme="minorHAnsi" w:cstheme="minorBidi"/>
              <w:noProof/>
              <w:sz w:val="22"/>
              <w:szCs w:val="22"/>
              <w:lang w:eastAsia="de-CH"/>
            </w:rPr>
          </w:pPr>
          <w:hyperlink w:anchor="_Toc103938883" w:history="1">
            <w:r w:rsidR="001B08D7" w:rsidRPr="00662301">
              <w:rPr>
                <w:rStyle w:val="Hyperlink"/>
                <w:noProof/>
              </w:rPr>
              <w:t>10.3.</w:t>
            </w:r>
            <w:r w:rsidR="001B08D7">
              <w:rPr>
                <w:rFonts w:asciiTheme="minorHAnsi" w:eastAsiaTheme="minorEastAsia" w:hAnsiTheme="minorHAnsi" w:cstheme="minorBidi"/>
                <w:noProof/>
                <w:sz w:val="22"/>
                <w:szCs w:val="22"/>
                <w:lang w:eastAsia="de-CH"/>
              </w:rPr>
              <w:tab/>
            </w:r>
            <w:r w:rsidR="001B08D7" w:rsidRPr="00662301">
              <w:rPr>
                <w:rStyle w:val="Hyperlink"/>
                <w:noProof/>
              </w:rPr>
              <w:t>Raid 0</w:t>
            </w:r>
            <w:r w:rsidR="001B08D7">
              <w:rPr>
                <w:noProof/>
                <w:webHidden/>
              </w:rPr>
              <w:tab/>
            </w:r>
            <w:r w:rsidR="001B08D7">
              <w:rPr>
                <w:noProof/>
                <w:webHidden/>
              </w:rPr>
              <w:fldChar w:fldCharType="begin"/>
            </w:r>
            <w:r w:rsidR="001B08D7">
              <w:rPr>
                <w:noProof/>
                <w:webHidden/>
              </w:rPr>
              <w:instrText xml:space="preserve"> PAGEREF _Toc103938883 \h </w:instrText>
            </w:r>
            <w:r w:rsidR="001B08D7">
              <w:rPr>
                <w:noProof/>
                <w:webHidden/>
              </w:rPr>
            </w:r>
            <w:r w:rsidR="001B08D7">
              <w:rPr>
                <w:noProof/>
                <w:webHidden/>
              </w:rPr>
              <w:fldChar w:fldCharType="separate"/>
            </w:r>
            <w:r w:rsidR="001B08D7">
              <w:rPr>
                <w:noProof/>
                <w:webHidden/>
              </w:rPr>
              <w:t>94</w:t>
            </w:r>
            <w:r w:rsidR="001B08D7">
              <w:rPr>
                <w:noProof/>
                <w:webHidden/>
              </w:rPr>
              <w:fldChar w:fldCharType="end"/>
            </w:r>
          </w:hyperlink>
        </w:p>
        <w:p w14:paraId="52EA0CC6" w14:textId="7DF8AD36" w:rsidR="001B08D7" w:rsidRDefault="00F822C3">
          <w:pPr>
            <w:pStyle w:val="TOC2"/>
            <w:rPr>
              <w:rFonts w:asciiTheme="minorHAnsi" w:eastAsiaTheme="minorEastAsia" w:hAnsiTheme="minorHAnsi" w:cstheme="minorBidi"/>
              <w:noProof/>
              <w:sz w:val="22"/>
              <w:szCs w:val="22"/>
              <w:lang w:eastAsia="de-CH"/>
            </w:rPr>
          </w:pPr>
          <w:hyperlink w:anchor="_Toc103938884" w:history="1">
            <w:r w:rsidR="001B08D7" w:rsidRPr="00662301">
              <w:rPr>
                <w:rStyle w:val="Hyperlink"/>
                <w:noProof/>
              </w:rPr>
              <w:t>10.4.</w:t>
            </w:r>
            <w:r w:rsidR="001B08D7">
              <w:rPr>
                <w:rFonts w:asciiTheme="minorHAnsi" w:eastAsiaTheme="minorEastAsia" w:hAnsiTheme="minorHAnsi" w:cstheme="minorBidi"/>
                <w:noProof/>
                <w:sz w:val="22"/>
                <w:szCs w:val="22"/>
                <w:lang w:eastAsia="de-CH"/>
              </w:rPr>
              <w:tab/>
            </w:r>
            <w:r w:rsidR="001B08D7" w:rsidRPr="00662301">
              <w:rPr>
                <w:rStyle w:val="Hyperlink"/>
                <w:noProof/>
              </w:rPr>
              <w:t>Raid 1</w:t>
            </w:r>
            <w:r w:rsidR="001B08D7">
              <w:rPr>
                <w:noProof/>
                <w:webHidden/>
              </w:rPr>
              <w:tab/>
            </w:r>
            <w:r w:rsidR="001B08D7">
              <w:rPr>
                <w:noProof/>
                <w:webHidden/>
              </w:rPr>
              <w:fldChar w:fldCharType="begin"/>
            </w:r>
            <w:r w:rsidR="001B08D7">
              <w:rPr>
                <w:noProof/>
                <w:webHidden/>
              </w:rPr>
              <w:instrText xml:space="preserve"> PAGEREF _Toc103938884 \h </w:instrText>
            </w:r>
            <w:r w:rsidR="001B08D7">
              <w:rPr>
                <w:noProof/>
                <w:webHidden/>
              </w:rPr>
            </w:r>
            <w:r w:rsidR="001B08D7">
              <w:rPr>
                <w:noProof/>
                <w:webHidden/>
              </w:rPr>
              <w:fldChar w:fldCharType="separate"/>
            </w:r>
            <w:r w:rsidR="001B08D7">
              <w:rPr>
                <w:noProof/>
                <w:webHidden/>
              </w:rPr>
              <w:t>95</w:t>
            </w:r>
            <w:r w:rsidR="001B08D7">
              <w:rPr>
                <w:noProof/>
                <w:webHidden/>
              </w:rPr>
              <w:fldChar w:fldCharType="end"/>
            </w:r>
          </w:hyperlink>
        </w:p>
        <w:p w14:paraId="77F8D94C" w14:textId="6275CF77" w:rsidR="001B08D7" w:rsidRDefault="00F822C3">
          <w:pPr>
            <w:pStyle w:val="TOC2"/>
            <w:rPr>
              <w:rFonts w:asciiTheme="minorHAnsi" w:eastAsiaTheme="minorEastAsia" w:hAnsiTheme="minorHAnsi" w:cstheme="minorBidi"/>
              <w:noProof/>
              <w:sz w:val="22"/>
              <w:szCs w:val="22"/>
              <w:lang w:eastAsia="de-CH"/>
            </w:rPr>
          </w:pPr>
          <w:hyperlink w:anchor="_Toc103938885" w:history="1">
            <w:r w:rsidR="001B08D7" w:rsidRPr="00662301">
              <w:rPr>
                <w:rStyle w:val="Hyperlink"/>
                <w:noProof/>
              </w:rPr>
              <w:t>10.5.</w:t>
            </w:r>
            <w:r w:rsidR="001B08D7">
              <w:rPr>
                <w:rFonts w:asciiTheme="minorHAnsi" w:eastAsiaTheme="minorEastAsia" w:hAnsiTheme="minorHAnsi" w:cstheme="minorBidi"/>
                <w:noProof/>
                <w:sz w:val="22"/>
                <w:szCs w:val="22"/>
                <w:lang w:eastAsia="de-CH"/>
              </w:rPr>
              <w:tab/>
            </w:r>
            <w:r w:rsidR="001B08D7" w:rsidRPr="00662301">
              <w:rPr>
                <w:rStyle w:val="Hyperlink"/>
                <w:noProof/>
              </w:rPr>
              <w:t>Raid 5</w:t>
            </w:r>
            <w:r w:rsidR="001B08D7">
              <w:rPr>
                <w:noProof/>
                <w:webHidden/>
              </w:rPr>
              <w:tab/>
            </w:r>
            <w:r w:rsidR="001B08D7">
              <w:rPr>
                <w:noProof/>
                <w:webHidden/>
              </w:rPr>
              <w:fldChar w:fldCharType="begin"/>
            </w:r>
            <w:r w:rsidR="001B08D7">
              <w:rPr>
                <w:noProof/>
                <w:webHidden/>
              </w:rPr>
              <w:instrText xml:space="preserve"> PAGEREF _Toc103938885 \h </w:instrText>
            </w:r>
            <w:r w:rsidR="001B08D7">
              <w:rPr>
                <w:noProof/>
                <w:webHidden/>
              </w:rPr>
            </w:r>
            <w:r w:rsidR="001B08D7">
              <w:rPr>
                <w:noProof/>
                <w:webHidden/>
              </w:rPr>
              <w:fldChar w:fldCharType="separate"/>
            </w:r>
            <w:r w:rsidR="001B08D7">
              <w:rPr>
                <w:noProof/>
                <w:webHidden/>
              </w:rPr>
              <w:t>95</w:t>
            </w:r>
            <w:r w:rsidR="001B08D7">
              <w:rPr>
                <w:noProof/>
                <w:webHidden/>
              </w:rPr>
              <w:fldChar w:fldCharType="end"/>
            </w:r>
          </w:hyperlink>
        </w:p>
        <w:p w14:paraId="20B542DB" w14:textId="55F34384" w:rsidR="001B08D7" w:rsidRDefault="00F822C3">
          <w:pPr>
            <w:pStyle w:val="TOC2"/>
            <w:rPr>
              <w:rFonts w:asciiTheme="minorHAnsi" w:eastAsiaTheme="minorEastAsia" w:hAnsiTheme="minorHAnsi" w:cstheme="minorBidi"/>
              <w:noProof/>
              <w:sz w:val="22"/>
              <w:szCs w:val="22"/>
              <w:lang w:eastAsia="de-CH"/>
            </w:rPr>
          </w:pPr>
          <w:hyperlink w:anchor="_Toc103938886" w:history="1">
            <w:r w:rsidR="001B08D7" w:rsidRPr="00662301">
              <w:rPr>
                <w:rStyle w:val="Hyperlink"/>
                <w:noProof/>
              </w:rPr>
              <w:t>10.6.</w:t>
            </w:r>
            <w:r w:rsidR="001B08D7">
              <w:rPr>
                <w:rFonts w:asciiTheme="minorHAnsi" w:eastAsiaTheme="minorEastAsia" w:hAnsiTheme="minorHAnsi" w:cstheme="minorBidi"/>
                <w:noProof/>
                <w:sz w:val="22"/>
                <w:szCs w:val="22"/>
                <w:lang w:eastAsia="de-CH"/>
              </w:rPr>
              <w:tab/>
            </w:r>
            <w:r w:rsidR="001B08D7" w:rsidRPr="00662301">
              <w:rPr>
                <w:rStyle w:val="Hyperlink"/>
                <w:noProof/>
              </w:rPr>
              <w:t>Raid 6</w:t>
            </w:r>
            <w:r w:rsidR="001B08D7">
              <w:rPr>
                <w:noProof/>
                <w:webHidden/>
              </w:rPr>
              <w:tab/>
            </w:r>
            <w:r w:rsidR="001B08D7">
              <w:rPr>
                <w:noProof/>
                <w:webHidden/>
              </w:rPr>
              <w:fldChar w:fldCharType="begin"/>
            </w:r>
            <w:r w:rsidR="001B08D7">
              <w:rPr>
                <w:noProof/>
                <w:webHidden/>
              </w:rPr>
              <w:instrText xml:space="preserve"> PAGEREF _Toc103938886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64D283FA" w14:textId="7D681D9D" w:rsidR="001B08D7" w:rsidRDefault="00F822C3">
          <w:pPr>
            <w:pStyle w:val="TOC2"/>
            <w:rPr>
              <w:rFonts w:asciiTheme="minorHAnsi" w:eastAsiaTheme="minorEastAsia" w:hAnsiTheme="minorHAnsi" w:cstheme="minorBidi"/>
              <w:noProof/>
              <w:sz w:val="22"/>
              <w:szCs w:val="22"/>
              <w:lang w:eastAsia="de-CH"/>
            </w:rPr>
          </w:pPr>
          <w:hyperlink w:anchor="_Toc103938887" w:history="1">
            <w:r w:rsidR="001B08D7" w:rsidRPr="00662301">
              <w:rPr>
                <w:rStyle w:val="Hyperlink"/>
                <w:noProof/>
              </w:rPr>
              <w:t>10.7.</w:t>
            </w:r>
            <w:r w:rsidR="001B08D7">
              <w:rPr>
                <w:rFonts w:asciiTheme="minorHAnsi" w:eastAsiaTheme="minorEastAsia" w:hAnsiTheme="minorHAnsi" w:cstheme="minorBidi"/>
                <w:noProof/>
                <w:sz w:val="22"/>
                <w:szCs w:val="22"/>
                <w:lang w:eastAsia="de-CH"/>
              </w:rPr>
              <w:tab/>
            </w:r>
            <w:r w:rsidR="001B08D7" w:rsidRPr="00662301">
              <w:rPr>
                <w:rStyle w:val="Hyperlink"/>
                <w:noProof/>
              </w:rPr>
              <w:t>Raid 1 + X</w:t>
            </w:r>
            <w:r w:rsidR="001B08D7">
              <w:rPr>
                <w:noProof/>
                <w:webHidden/>
              </w:rPr>
              <w:tab/>
            </w:r>
            <w:r w:rsidR="001B08D7">
              <w:rPr>
                <w:noProof/>
                <w:webHidden/>
              </w:rPr>
              <w:fldChar w:fldCharType="begin"/>
            </w:r>
            <w:r w:rsidR="001B08D7">
              <w:rPr>
                <w:noProof/>
                <w:webHidden/>
              </w:rPr>
              <w:instrText xml:space="preserve"> PAGEREF _Toc103938887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7B1E0567" w14:textId="7F387B69" w:rsidR="001B08D7" w:rsidRDefault="00F822C3">
          <w:pPr>
            <w:pStyle w:val="TOC3"/>
            <w:rPr>
              <w:rFonts w:asciiTheme="minorHAnsi" w:eastAsiaTheme="minorEastAsia" w:hAnsiTheme="minorHAnsi" w:cstheme="minorBidi"/>
              <w:noProof/>
              <w:sz w:val="22"/>
              <w:szCs w:val="22"/>
              <w:lang w:eastAsia="de-CH"/>
            </w:rPr>
          </w:pPr>
          <w:hyperlink w:anchor="_Toc103938888" w:history="1">
            <w:r w:rsidR="001B08D7" w:rsidRPr="00662301">
              <w:rPr>
                <w:rStyle w:val="Hyperlink"/>
                <w:noProof/>
              </w:rPr>
              <w:t>10.7.1.</w:t>
            </w:r>
            <w:r w:rsidR="001B08D7">
              <w:rPr>
                <w:rFonts w:asciiTheme="minorHAnsi" w:eastAsiaTheme="minorEastAsia" w:hAnsiTheme="minorHAnsi" w:cstheme="minorBidi"/>
                <w:noProof/>
                <w:sz w:val="22"/>
                <w:szCs w:val="22"/>
                <w:lang w:eastAsia="de-CH"/>
              </w:rPr>
              <w:tab/>
            </w:r>
            <w:r w:rsidR="001B08D7" w:rsidRPr="00662301">
              <w:rPr>
                <w:rStyle w:val="Hyperlink"/>
                <w:noProof/>
              </w:rPr>
              <w:t>Raid 10</w:t>
            </w:r>
            <w:r w:rsidR="001B08D7">
              <w:rPr>
                <w:noProof/>
                <w:webHidden/>
              </w:rPr>
              <w:tab/>
            </w:r>
            <w:r w:rsidR="001B08D7">
              <w:rPr>
                <w:noProof/>
                <w:webHidden/>
              </w:rPr>
              <w:fldChar w:fldCharType="begin"/>
            </w:r>
            <w:r w:rsidR="001B08D7">
              <w:rPr>
                <w:noProof/>
                <w:webHidden/>
              </w:rPr>
              <w:instrText xml:space="preserve"> PAGEREF _Toc103938888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49C23CB9" w14:textId="0BA48B36" w:rsidR="001B08D7" w:rsidRDefault="00F822C3">
          <w:pPr>
            <w:pStyle w:val="TOC3"/>
            <w:rPr>
              <w:rFonts w:asciiTheme="minorHAnsi" w:eastAsiaTheme="minorEastAsia" w:hAnsiTheme="minorHAnsi" w:cstheme="minorBidi"/>
              <w:noProof/>
              <w:sz w:val="22"/>
              <w:szCs w:val="22"/>
              <w:lang w:eastAsia="de-CH"/>
            </w:rPr>
          </w:pPr>
          <w:hyperlink w:anchor="_Toc103938889" w:history="1">
            <w:r w:rsidR="001B08D7" w:rsidRPr="00662301">
              <w:rPr>
                <w:rStyle w:val="Hyperlink"/>
                <w:noProof/>
              </w:rPr>
              <w:t>10.7.2.</w:t>
            </w:r>
            <w:r w:rsidR="001B08D7">
              <w:rPr>
                <w:rFonts w:asciiTheme="minorHAnsi" w:eastAsiaTheme="minorEastAsia" w:hAnsiTheme="minorHAnsi" w:cstheme="minorBidi"/>
                <w:noProof/>
                <w:sz w:val="22"/>
                <w:szCs w:val="22"/>
                <w:lang w:eastAsia="de-CH"/>
              </w:rPr>
              <w:tab/>
            </w:r>
            <w:r w:rsidR="001B08D7" w:rsidRPr="00662301">
              <w:rPr>
                <w:rStyle w:val="Hyperlink"/>
                <w:noProof/>
              </w:rPr>
              <w:t>Raid 15</w:t>
            </w:r>
            <w:r w:rsidR="001B08D7">
              <w:rPr>
                <w:noProof/>
                <w:webHidden/>
              </w:rPr>
              <w:tab/>
            </w:r>
            <w:r w:rsidR="001B08D7">
              <w:rPr>
                <w:noProof/>
                <w:webHidden/>
              </w:rPr>
              <w:fldChar w:fldCharType="begin"/>
            </w:r>
            <w:r w:rsidR="001B08D7">
              <w:rPr>
                <w:noProof/>
                <w:webHidden/>
              </w:rPr>
              <w:instrText xml:space="preserve"> PAGEREF _Toc103938889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3BA06C3C" w14:textId="532BC5B4" w:rsidR="001B08D7" w:rsidRDefault="00F822C3">
          <w:pPr>
            <w:pStyle w:val="TOC2"/>
            <w:rPr>
              <w:rFonts w:asciiTheme="minorHAnsi" w:eastAsiaTheme="minorEastAsia" w:hAnsiTheme="minorHAnsi" w:cstheme="minorBidi"/>
              <w:noProof/>
              <w:sz w:val="22"/>
              <w:szCs w:val="22"/>
              <w:lang w:eastAsia="de-CH"/>
            </w:rPr>
          </w:pPr>
          <w:hyperlink w:anchor="_Toc103938890" w:history="1">
            <w:r w:rsidR="001B08D7" w:rsidRPr="00662301">
              <w:rPr>
                <w:rStyle w:val="Hyperlink"/>
                <w:noProof/>
              </w:rPr>
              <w:t>10.8.</w:t>
            </w:r>
            <w:r w:rsidR="001B08D7">
              <w:rPr>
                <w:rFonts w:asciiTheme="minorHAnsi" w:eastAsiaTheme="minorEastAsia" w:hAnsiTheme="minorHAnsi" w:cstheme="minorBidi"/>
                <w:noProof/>
                <w:sz w:val="22"/>
                <w:szCs w:val="22"/>
                <w:lang w:eastAsia="de-CH"/>
              </w:rPr>
              <w:tab/>
            </w:r>
            <w:r w:rsidR="001B08D7" w:rsidRPr="00662301">
              <w:rPr>
                <w:rStyle w:val="Hyperlink"/>
                <w:noProof/>
              </w:rPr>
              <w:t>Synology Hybrid RAID</w:t>
            </w:r>
            <w:r w:rsidR="001B08D7">
              <w:rPr>
                <w:noProof/>
                <w:webHidden/>
              </w:rPr>
              <w:tab/>
            </w:r>
            <w:r w:rsidR="001B08D7">
              <w:rPr>
                <w:noProof/>
                <w:webHidden/>
              </w:rPr>
              <w:fldChar w:fldCharType="begin"/>
            </w:r>
            <w:r w:rsidR="001B08D7">
              <w:rPr>
                <w:noProof/>
                <w:webHidden/>
              </w:rPr>
              <w:instrText xml:space="preserve"> PAGEREF _Toc103938890 \h </w:instrText>
            </w:r>
            <w:r w:rsidR="001B08D7">
              <w:rPr>
                <w:noProof/>
                <w:webHidden/>
              </w:rPr>
            </w:r>
            <w:r w:rsidR="001B08D7">
              <w:rPr>
                <w:noProof/>
                <w:webHidden/>
              </w:rPr>
              <w:fldChar w:fldCharType="separate"/>
            </w:r>
            <w:r w:rsidR="001B08D7">
              <w:rPr>
                <w:noProof/>
                <w:webHidden/>
              </w:rPr>
              <w:t>97</w:t>
            </w:r>
            <w:r w:rsidR="001B08D7">
              <w:rPr>
                <w:noProof/>
                <w:webHidden/>
              </w:rPr>
              <w:fldChar w:fldCharType="end"/>
            </w:r>
          </w:hyperlink>
        </w:p>
        <w:p w14:paraId="14650A46" w14:textId="6B66AF41" w:rsidR="001B08D7" w:rsidRDefault="00F822C3">
          <w:pPr>
            <w:pStyle w:val="TOC1"/>
            <w:rPr>
              <w:rFonts w:asciiTheme="minorHAnsi" w:eastAsiaTheme="minorEastAsia" w:hAnsiTheme="minorHAnsi" w:cstheme="minorBidi"/>
              <w:b w:val="0"/>
              <w:noProof/>
              <w:sz w:val="22"/>
              <w:szCs w:val="22"/>
              <w:lang w:eastAsia="de-CH"/>
            </w:rPr>
          </w:pPr>
          <w:hyperlink w:anchor="_Toc103938891" w:history="1">
            <w:r w:rsidR="001B08D7" w:rsidRPr="00662301">
              <w:rPr>
                <w:rStyle w:val="Hyperlink"/>
                <w:noProof/>
              </w:rPr>
              <w:t>11.</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Python</w:t>
            </w:r>
            <w:r w:rsidR="001B08D7">
              <w:rPr>
                <w:noProof/>
                <w:webHidden/>
              </w:rPr>
              <w:tab/>
            </w:r>
            <w:r w:rsidR="001B08D7">
              <w:rPr>
                <w:noProof/>
                <w:webHidden/>
              </w:rPr>
              <w:fldChar w:fldCharType="begin"/>
            </w:r>
            <w:r w:rsidR="001B08D7">
              <w:rPr>
                <w:noProof/>
                <w:webHidden/>
              </w:rPr>
              <w:instrText xml:space="preserve"> PAGEREF _Toc103938891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0347D60E" w14:textId="60C1730A" w:rsidR="001B08D7" w:rsidRDefault="00F822C3">
          <w:pPr>
            <w:pStyle w:val="TOC2"/>
            <w:rPr>
              <w:rFonts w:asciiTheme="minorHAnsi" w:eastAsiaTheme="minorEastAsia" w:hAnsiTheme="minorHAnsi" w:cstheme="minorBidi"/>
              <w:noProof/>
              <w:sz w:val="22"/>
              <w:szCs w:val="22"/>
              <w:lang w:eastAsia="de-CH"/>
            </w:rPr>
          </w:pPr>
          <w:hyperlink w:anchor="_Toc103938892" w:history="1">
            <w:r w:rsidR="001B08D7" w:rsidRPr="00662301">
              <w:rPr>
                <w:rStyle w:val="Hyperlink"/>
                <w:noProof/>
              </w:rPr>
              <w:t>11.1.</w:t>
            </w:r>
            <w:r w:rsidR="001B08D7">
              <w:rPr>
                <w:rFonts w:asciiTheme="minorHAnsi" w:eastAsiaTheme="minorEastAsia" w:hAnsiTheme="minorHAnsi" w:cstheme="minorBidi"/>
                <w:noProof/>
                <w:sz w:val="22"/>
                <w:szCs w:val="22"/>
                <w:lang w:eastAsia="de-CH"/>
              </w:rPr>
              <w:tab/>
            </w:r>
            <w:r w:rsidR="001B08D7" w:rsidRPr="00662301">
              <w:rPr>
                <w:rStyle w:val="Hyperlink"/>
                <w:noProof/>
              </w:rPr>
              <w:t>Syntax</w:t>
            </w:r>
            <w:r w:rsidR="001B08D7">
              <w:rPr>
                <w:noProof/>
                <w:webHidden/>
              </w:rPr>
              <w:tab/>
            </w:r>
            <w:r w:rsidR="001B08D7">
              <w:rPr>
                <w:noProof/>
                <w:webHidden/>
              </w:rPr>
              <w:fldChar w:fldCharType="begin"/>
            </w:r>
            <w:r w:rsidR="001B08D7">
              <w:rPr>
                <w:noProof/>
                <w:webHidden/>
              </w:rPr>
              <w:instrText xml:space="preserve"> PAGEREF _Toc103938892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75EB9A85" w14:textId="58FBDB28" w:rsidR="001B08D7" w:rsidRDefault="00F822C3">
          <w:pPr>
            <w:pStyle w:val="TOC2"/>
            <w:rPr>
              <w:rFonts w:asciiTheme="minorHAnsi" w:eastAsiaTheme="minorEastAsia" w:hAnsiTheme="minorHAnsi" w:cstheme="minorBidi"/>
              <w:noProof/>
              <w:sz w:val="22"/>
              <w:szCs w:val="22"/>
              <w:lang w:eastAsia="de-CH"/>
            </w:rPr>
          </w:pPr>
          <w:hyperlink w:anchor="_Toc103938893" w:history="1">
            <w:r w:rsidR="001B08D7" w:rsidRPr="00662301">
              <w:rPr>
                <w:rStyle w:val="Hyperlink"/>
                <w:noProof/>
              </w:rPr>
              <w:t>11.2.</w:t>
            </w:r>
            <w:r w:rsidR="001B08D7">
              <w:rPr>
                <w:rFonts w:asciiTheme="minorHAnsi" w:eastAsiaTheme="minorEastAsia" w:hAnsiTheme="minorHAnsi" w:cstheme="minorBidi"/>
                <w:noProof/>
                <w:sz w:val="22"/>
                <w:szCs w:val="22"/>
                <w:lang w:eastAsia="de-CH"/>
              </w:rPr>
              <w:tab/>
            </w:r>
            <w:r w:rsidR="001B08D7" w:rsidRPr="00662301">
              <w:rPr>
                <w:rStyle w:val="Hyperlink"/>
                <w:noProof/>
              </w:rPr>
              <w:t>Virtual Environments</w:t>
            </w:r>
            <w:r w:rsidR="001B08D7">
              <w:rPr>
                <w:noProof/>
                <w:webHidden/>
              </w:rPr>
              <w:tab/>
            </w:r>
            <w:r w:rsidR="001B08D7">
              <w:rPr>
                <w:noProof/>
                <w:webHidden/>
              </w:rPr>
              <w:fldChar w:fldCharType="begin"/>
            </w:r>
            <w:r w:rsidR="001B08D7">
              <w:rPr>
                <w:noProof/>
                <w:webHidden/>
              </w:rPr>
              <w:instrText xml:space="preserve"> PAGEREF _Toc103938893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6A93CC70" w14:textId="4E501E68" w:rsidR="001B08D7" w:rsidRDefault="00F822C3">
          <w:pPr>
            <w:pStyle w:val="TOC2"/>
            <w:rPr>
              <w:rFonts w:asciiTheme="minorHAnsi" w:eastAsiaTheme="minorEastAsia" w:hAnsiTheme="minorHAnsi" w:cstheme="minorBidi"/>
              <w:noProof/>
              <w:sz w:val="22"/>
              <w:szCs w:val="22"/>
              <w:lang w:eastAsia="de-CH"/>
            </w:rPr>
          </w:pPr>
          <w:hyperlink w:anchor="_Toc103938894" w:history="1">
            <w:r w:rsidR="001B08D7" w:rsidRPr="00662301">
              <w:rPr>
                <w:rStyle w:val="Hyperlink"/>
                <w:noProof/>
              </w:rPr>
              <w:t>11.3.</w:t>
            </w:r>
            <w:r w:rsidR="001B08D7">
              <w:rPr>
                <w:rFonts w:asciiTheme="minorHAnsi" w:eastAsiaTheme="minorEastAsia" w:hAnsiTheme="minorHAnsi" w:cstheme="minorBidi"/>
                <w:noProof/>
                <w:sz w:val="22"/>
                <w:szCs w:val="22"/>
                <w:lang w:eastAsia="de-CH"/>
              </w:rPr>
              <w:tab/>
            </w:r>
            <w:r w:rsidR="001B08D7" w:rsidRPr="00662301">
              <w:rPr>
                <w:rStyle w:val="Hyperlink"/>
                <w:noProof/>
              </w:rPr>
              <w:t>Python Module</w:t>
            </w:r>
            <w:r w:rsidR="001B08D7">
              <w:rPr>
                <w:noProof/>
                <w:webHidden/>
              </w:rPr>
              <w:tab/>
            </w:r>
            <w:r w:rsidR="001B08D7">
              <w:rPr>
                <w:noProof/>
                <w:webHidden/>
              </w:rPr>
              <w:fldChar w:fldCharType="begin"/>
            </w:r>
            <w:r w:rsidR="001B08D7">
              <w:rPr>
                <w:noProof/>
                <w:webHidden/>
              </w:rPr>
              <w:instrText xml:space="preserve"> PAGEREF _Toc103938894 \h </w:instrText>
            </w:r>
            <w:r w:rsidR="001B08D7">
              <w:rPr>
                <w:noProof/>
                <w:webHidden/>
              </w:rPr>
            </w:r>
            <w:r w:rsidR="001B08D7">
              <w:rPr>
                <w:noProof/>
                <w:webHidden/>
              </w:rPr>
              <w:fldChar w:fldCharType="separate"/>
            </w:r>
            <w:r w:rsidR="001B08D7">
              <w:rPr>
                <w:noProof/>
                <w:webHidden/>
              </w:rPr>
              <w:t>99</w:t>
            </w:r>
            <w:r w:rsidR="001B08D7">
              <w:rPr>
                <w:noProof/>
                <w:webHidden/>
              </w:rPr>
              <w:fldChar w:fldCharType="end"/>
            </w:r>
          </w:hyperlink>
        </w:p>
        <w:p w14:paraId="4316D9A7" w14:textId="6CB24EE9" w:rsidR="001B08D7" w:rsidRDefault="00F822C3">
          <w:pPr>
            <w:pStyle w:val="TOC1"/>
            <w:rPr>
              <w:rFonts w:asciiTheme="minorHAnsi" w:eastAsiaTheme="minorEastAsia" w:hAnsiTheme="minorHAnsi" w:cstheme="minorBidi"/>
              <w:b w:val="0"/>
              <w:noProof/>
              <w:sz w:val="22"/>
              <w:szCs w:val="22"/>
              <w:lang w:eastAsia="de-CH"/>
            </w:rPr>
          </w:pPr>
          <w:hyperlink w:anchor="_Toc103938895" w:history="1">
            <w:r w:rsidR="001B08D7" w:rsidRPr="00662301">
              <w:rPr>
                <w:rStyle w:val="Hyperlink"/>
                <w:noProof/>
                <w:lang w:val="en-US"/>
              </w:rPr>
              <w:t>12.</w:t>
            </w:r>
            <w:r w:rsidR="001B08D7">
              <w:rPr>
                <w:rFonts w:asciiTheme="minorHAnsi" w:eastAsiaTheme="minorEastAsia" w:hAnsiTheme="minorHAnsi" w:cstheme="minorBidi"/>
                <w:b w:val="0"/>
                <w:noProof/>
                <w:sz w:val="22"/>
                <w:szCs w:val="22"/>
                <w:lang w:eastAsia="de-CH"/>
              </w:rPr>
              <w:tab/>
            </w:r>
            <w:r w:rsidR="001B08D7" w:rsidRPr="00662301">
              <w:rPr>
                <w:rStyle w:val="Hyperlink"/>
                <w:noProof/>
                <w:lang w:val="en-US"/>
              </w:rPr>
              <w:t>HTTP-Requests</w:t>
            </w:r>
            <w:r w:rsidR="001B08D7">
              <w:rPr>
                <w:noProof/>
                <w:webHidden/>
              </w:rPr>
              <w:tab/>
            </w:r>
            <w:r w:rsidR="001B08D7">
              <w:rPr>
                <w:noProof/>
                <w:webHidden/>
              </w:rPr>
              <w:fldChar w:fldCharType="begin"/>
            </w:r>
            <w:r w:rsidR="001B08D7">
              <w:rPr>
                <w:noProof/>
                <w:webHidden/>
              </w:rPr>
              <w:instrText xml:space="preserve"> PAGEREF _Toc103938895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5EA8A3E6" w14:textId="0E5FC6F5" w:rsidR="001B08D7" w:rsidRDefault="00F822C3">
          <w:pPr>
            <w:pStyle w:val="TOC2"/>
            <w:rPr>
              <w:rFonts w:asciiTheme="minorHAnsi" w:eastAsiaTheme="minorEastAsia" w:hAnsiTheme="minorHAnsi" w:cstheme="minorBidi"/>
              <w:noProof/>
              <w:sz w:val="22"/>
              <w:szCs w:val="22"/>
              <w:lang w:eastAsia="de-CH"/>
            </w:rPr>
          </w:pPr>
          <w:hyperlink w:anchor="_Toc103938896" w:history="1">
            <w:r w:rsidR="001B08D7" w:rsidRPr="00662301">
              <w:rPr>
                <w:rStyle w:val="Hyperlink"/>
                <w:noProof/>
                <w:lang w:val="en-US"/>
              </w:rPr>
              <w:t>12.1.</w:t>
            </w:r>
            <w:r w:rsidR="001B08D7">
              <w:rPr>
                <w:rFonts w:asciiTheme="minorHAnsi" w:eastAsiaTheme="minorEastAsia" w:hAnsiTheme="minorHAnsi" w:cstheme="minorBidi"/>
                <w:noProof/>
                <w:sz w:val="22"/>
                <w:szCs w:val="22"/>
                <w:lang w:eastAsia="de-CH"/>
              </w:rPr>
              <w:tab/>
            </w:r>
            <w:r w:rsidR="001B08D7" w:rsidRPr="00662301">
              <w:rPr>
                <w:rStyle w:val="Hyperlink"/>
                <w:noProof/>
                <w:lang w:val="en-US"/>
              </w:rPr>
              <w:t>Azure Funktionen</w:t>
            </w:r>
            <w:r w:rsidR="001B08D7">
              <w:rPr>
                <w:noProof/>
                <w:webHidden/>
              </w:rPr>
              <w:tab/>
            </w:r>
            <w:r w:rsidR="001B08D7">
              <w:rPr>
                <w:noProof/>
                <w:webHidden/>
              </w:rPr>
              <w:fldChar w:fldCharType="begin"/>
            </w:r>
            <w:r w:rsidR="001B08D7">
              <w:rPr>
                <w:noProof/>
                <w:webHidden/>
              </w:rPr>
              <w:instrText xml:space="preserve"> PAGEREF _Toc103938896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06A48C4B" w14:textId="28E8B220" w:rsidR="001B08D7" w:rsidRDefault="00F822C3">
          <w:pPr>
            <w:pStyle w:val="TOC3"/>
            <w:rPr>
              <w:rFonts w:asciiTheme="minorHAnsi" w:eastAsiaTheme="minorEastAsia" w:hAnsiTheme="minorHAnsi" w:cstheme="minorBidi"/>
              <w:noProof/>
              <w:sz w:val="22"/>
              <w:szCs w:val="22"/>
              <w:lang w:eastAsia="de-CH"/>
            </w:rPr>
          </w:pPr>
          <w:hyperlink w:anchor="_Toc103938897" w:history="1">
            <w:r w:rsidR="001B08D7" w:rsidRPr="00662301">
              <w:rPr>
                <w:rStyle w:val="Hyperlink"/>
                <w:noProof/>
              </w:rPr>
              <w:t>12.1.1.</w:t>
            </w:r>
            <w:r w:rsidR="001B08D7">
              <w:rPr>
                <w:rFonts w:asciiTheme="minorHAnsi" w:eastAsiaTheme="minorEastAsia" w:hAnsiTheme="minorHAnsi" w:cstheme="minorBidi"/>
                <w:noProof/>
                <w:sz w:val="22"/>
                <w:szCs w:val="22"/>
                <w:lang w:eastAsia="de-CH"/>
              </w:rPr>
              <w:tab/>
            </w:r>
            <w:r w:rsidR="001B08D7" w:rsidRPr="00662301">
              <w:rPr>
                <w:rStyle w:val="Hyperlink"/>
                <w:noProof/>
              </w:rPr>
              <w:t>Parameter von Azure Funktionen</w:t>
            </w:r>
            <w:r w:rsidR="001B08D7">
              <w:rPr>
                <w:noProof/>
                <w:webHidden/>
              </w:rPr>
              <w:tab/>
            </w:r>
            <w:r w:rsidR="001B08D7">
              <w:rPr>
                <w:noProof/>
                <w:webHidden/>
              </w:rPr>
              <w:fldChar w:fldCharType="begin"/>
            </w:r>
            <w:r w:rsidR="001B08D7">
              <w:rPr>
                <w:noProof/>
                <w:webHidden/>
              </w:rPr>
              <w:instrText xml:space="preserve"> PAGEREF _Toc103938897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71A6D5A3" w14:textId="786FD929" w:rsidR="001B08D7" w:rsidRDefault="00F822C3">
          <w:pPr>
            <w:pStyle w:val="TOC3"/>
            <w:rPr>
              <w:rFonts w:asciiTheme="minorHAnsi" w:eastAsiaTheme="minorEastAsia" w:hAnsiTheme="minorHAnsi" w:cstheme="minorBidi"/>
              <w:noProof/>
              <w:sz w:val="22"/>
              <w:szCs w:val="22"/>
              <w:lang w:eastAsia="de-CH"/>
            </w:rPr>
          </w:pPr>
          <w:hyperlink w:anchor="_Toc103938898" w:history="1">
            <w:r w:rsidR="001B08D7" w:rsidRPr="00662301">
              <w:rPr>
                <w:rStyle w:val="Hyperlink"/>
                <w:noProof/>
              </w:rPr>
              <w:t>12.1.2.</w:t>
            </w:r>
            <w:r w:rsidR="001B08D7">
              <w:rPr>
                <w:rFonts w:asciiTheme="minorHAnsi" w:eastAsiaTheme="minorEastAsia" w:hAnsiTheme="minorHAnsi" w:cstheme="minorBidi"/>
                <w:noProof/>
                <w:sz w:val="22"/>
                <w:szCs w:val="22"/>
                <w:lang w:eastAsia="de-CH"/>
              </w:rPr>
              <w:tab/>
            </w:r>
            <w:r w:rsidR="001B08D7" w:rsidRPr="00662301">
              <w:rPr>
                <w:rStyle w:val="Hyperlink"/>
                <w:noProof/>
              </w:rPr>
              <w:t>Rückgabewert von Azure Funktion</w:t>
            </w:r>
            <w:r w:rsidR="001B08D7">
              <w:rPr>
                <w:noProof/>
                <w:webHidden/>
              </w:rPr>
              <w:tab/>
            </w:r>
            <w:r w:rsidR="001B08D7">
              <w:rPr>
                <w:noProof/>
                <w:webHidden/>
              </w:rPr>
              <w:fldChar w:fldCharType="begin"/>
            </w:r>
            <w:r w:rsidR="001B08D7">
              <w:rPr>
                <w:noProof/>
                <w:webHidden/>
              </w:rPr>
              <w:instrText xml:space="preserve"> PAGEREF _Toc103938898 \h </w:instrText>
            </w:r>
            <w:r w:rsidR="001B08D7">
              <w:rPr>
                <w:noProof/>
                <w:webHidden/>
              </w:rPr>
            </w:r>
            <w:r w:rsidR="001B08D7">
              <w:rPr>
                <w:noProof/>
                <w:webHidden/>
              </w:rPr>
              <w:fldChar w:fldCharType="separate"/>
            </w:r>
            <w:r w:rsidR="001B08D7">
              <w:rPr>
                <w:noProof/>
                <w:webHidden/>
              </w:rPr>
              <w:t>101</w:t>
            </w:r>
            <w:r w:rsidR="001B08D7">
              <w:rPr>
                <w:noProof/>
                <w:webHidden/>
              </w:rPr>
              <w:fldChar w:fldCharType="end"/>
            </w:r>
          </w:hyperlink>
        </w:p>
        <w:p w14:paraId="285EB77E" w14:textId="5A18B830" w:rsidR="001B08D7" w:rsidRDefault="00F822C3">
          <w:pPr>
            <w:pStyle w:val="TOC2"/>
            <w:rPr>
              <w:rFonts w:asciiTheme="minorHAnsi" w:eastAsiaTheme="minorEastAsia" w:hAnsiTheme="minorHAnsi" w:cstheme="minorBidi"/>
              <w:noProof/>
              <w:sz w:val="22"/>
              <w:szCs w:val="22"/>
              <w:lang w:eastAsia="de-CH"/>
            </w:rPr>
          </w:pPr>
          <w:hyperlink w:anchor="_Toc103938899" w:history="1">
            <w:r w:rsidR="001B08D7" w:rsidRPr="00662301">
              <w:rPr>
                <w:rStyle w:val="Hyperlink"/>
                <w:noProof/>
              </w:rPr>
              <w:t>12.2.</w:t>
            </w:r>
            <w:r w:rsidR="001B08D7">
              <w:rPr>
                <w:rFonts w:asciiTheme="minorHAnsi" w:eastAsiaTheme="minorEastAsia" w:hAnsiTheme="minorHAnsi" w:cstheme="minorBidi"/>
                <w:noProof/>
                <w:sz w:val="22"/>
                <w:szCs w:val="22"/>
                <w:lang w:eastAsia="de-CH"/>
              </w:rPr>
              <w:tab/>
            </w:r>
            <w:r w:rsidR="001B08D7" w:rsidRPr="00662301">
              <w:rPr>
                <w:rStyle w:val="Hyperlink"/>
                <w:noProof/>
              </w:rPr>
              <w:t>Für die Antwort muss man mit func.HttpResponse eine Antwort erstellen. Als Parameter kann man einen String als Message und/oder einen Status Code (12.2Azure App Service</w:t>
            </w:r>
            <w:r w:rsidR="001B08D7">
              <w:rPr>
                <w:noProof/>
                <w:webHidden/>
              </w:rPr>
              <w:tab/>
            </w:r>
            <w:r w:rsidR="001B08D7">
              <w:rPr>
                <w:noProof/>
                <w:webHidden/>
              </w:rPr>
              <w:fldChar w:fldCharType="begin"/>
            </w:r>
            <w:r w:rsidR="001B08D7">
              <w:rPr>
                <w:noProof/>
                <w:webHidden/>
              </w:rPr>
              <w:instrText xml:space="preserve"> PAGEREF _Toc103938899 \h </w:instrText>
            </w:r>
            <w:r w:rsidR="001B08D7">
              <w:rPr>
                <w:noProof/>
                <w:webHidden/>
              </w:rPr>
            </w:r>
            <w:r w:rsidR="001B08D7">
              <w:rPr>
                <w:noProof/>
                <w:webHidden/>
              </w:rPr>
              <w:fldChar w:fldCharType="separate"/>
            </w:r>
            <w:r w:rsidR="001B08D7">
              <w:rPr>
                <w:noProof/>
                <w:webHidden/>
              </w:rPr>
              <w:t>101</w:t>
            </w:r>
            <w:r w:rsidR="001B08D7">
              <w:rPr>
                <w:noProof/>
                <w:webHidden/>
              </w:rPr>
              <w:fldChar w:fldCharType="end"/>
            </w:r>
          </w:hyperlink>
        </w:p>
        <w:p w14:paraId="54B21831" w14:textId="48ED47D7" w:rsidR="001B08D7" w:rsidRDefault="00F822C3">
          <w:pPr>
            <w:pStyle w:val="TOC3"/>
            <w:rPr>
              <w:rFonts w:asciiTheme="minorHAnsi" w:eastAsiaTheme="minorEastAsia" w:hAnsiTheme="minorHAnsi" w:cstheme="minorBidi"/>
              <w:noProof/>
              <w:sz w:val="22"/>
              <w:szCs w:val="22"/>
              <w:lang w:eastAsia="de-CH"/>
            </w:rPr>
          </w:pPr>
          <w:hyperlink w:anchor="_Toc103938900" w:history="1">
            <w:r w:rsidR="001B08D7" w:rsidRPr="00662301">
              <w:rPr>
                <w:rStyle w:val="Hyperlink"/>
                <w:noProof/>
              </w:rPr>
              <w:t>12.2.1.</w:t>
            </w:r>
            <w:r w:rsidR="001B08D7">
              <w:rPr>
                <w:rFonts w:asciiTheme="minorHAnsi" w:eastAsiaTheme="minorEastAsia" w:hAnsiTheme="minorHAnsi" w:cstheme="minorBidi"/>
                <w:noProof/>
                <w:sz w:val="22"/>
                <w:szCs w:val="22"/>
                <w:lang w:eastAsia="de-CH"/>
              </w:rPr>
              <w:tab/>
            </w:r>
            <w:r w:rsidR="001B08D7" w:rsidRPr="00662301">
              <w:rPr>
                <w:rStyle w:val="Hyperlink"/>
                <w:noProof/>
              </w:rPr>
              <w:t>Express Application</w:t>
            </w:r>
            <w:r w:rsidR="001B08D7">
              <w:rPr>
                <w:noProof/>
                <w:webHidden/>
              </w:rPr>
              <w:tab/>
            </w:r>
            <w:r w:rsidR="001B08D7">
              <w:rPr>
                <w:noProof/>
                <w:webHidden/>
              </w:rPr>
              <w:fldChar w:fldCharType="begin"/>
            </w:r>
            <w:r w:rsidR="001B08D7">
              <w:rPr>
                <w:noProof/>
                <w:webHidden/>
              </w:rPr>
              <w:instrText xml:space="preserve"> PAGEREF _Toc103938900 \h </w:instrText>
            </w:r>
            <w:r w:rsidR="001B08D7">
              <w:rPr>
                <w:noProof/>
                <w:webHidden/>
              </w:rPr>
            </w:r>
            <w:r w:rsidR="001B08D7">
              <w:rPr>
                <w:noProof/>
                <w:webHidden/>
              </w:rPr>
              <w:fldChar w:fldCharType="separate"/>
            </w:r>
            <w:r w:rsidR="001B08D7">
              <w:rPr>
                <w:noProof/>
                <w:webHidden/>
              </w:rPr>
              <w:t>101</w:t>
            </w:r>
            <w:r w:rsidR="001B08D7">
              <w:rPr>
                <w:noProof/>
                <w:webHidden/>
              </w:rPr>
              <w:fldChar w:fldCharType="end"/>
            </w:r>
          </w:hyperlink>
        </w:p>
        <w:p w14:paraId="4F56EB36" w14:textId="4903B8C5" w:rsidR="001B08D7" w:rsidRDefault="00F822C3">
          <w:pPr>
            <w:pStyle w:val="TOC2"/>
            <w:rPr>
              <w:rFonts w:asciiTheme="minorHAnsi" w:eastAsiaTheme="minorEastAsia" w:hAnsiTheme="minorHAnsi" w:cstheme="minorBidi"/>
              <w:noProof/>
              <w:sz w:val="22"/>
              <w:szCs w:val="22"/>
              <w:lang w:eastAsia="de-CH"/>
            </w:rPr>
          </w:pPr>
          <w:hyperlink w:anchor="_Toc103938901" w:history="1">
            <w:r w:rsidR="001B08D7" w:rsidRPr="00662301">
              <w:rPr>
                <w:rStyle w:val="Hyperlink"/>
                <w:noProof/>
              </w:rPr>
              <w:t>12.3.</w:t>
            </w:r>
            <w:r w:rsidR="001B08D7">
              <w:rPr>
                <w:rFonts w:asciiTheme="minorHAnsi" w:eastAsiaTheme="minorEastAsia" w:hAnsiTheme="minorHAnsi" w:cstheme="minorBidi"/>
                <w:noProof/>
                <w:sz w:val="22"/>
                <w:szCs w:val="22"/>
                <w:lang w:eastAsia="de-CH"/>
              </w:rPr>
              <w:tab/>
            </w:r>
            <w:r w:rsidR="001B08D7" w:rsidRPr="00662301">
              <w:rPr>
                <w:rStyle w:val="Hyperlink"/>
                <w:noProof/>
              </w:rPr>
              <w:t>Azure App Service</w:t>
            </w:r>
            <w:r w:rsidR="001B08D7">
              <w:rPr>
                <w:noProof/>
                <w:webHidden/>
              </w:rPr>
              <w:tab/>
            </w:r>
            <w:r w:rsidR="001B08D7">
              <w:rPr>
                <w:noProof/>
                <w:webHidden/>
              </w:rPr>
              <w:fldChar w:fldCharType="begin"/>
            </w:r>
            <w:r w:rsidR="001B08D7">
              <w:rPr>
                <w:noProof/>
                <w:webHidden/>
              </w:rPr>
              <w:instrText xml:space="preserve"> PAGEREF _Toc103938901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548A6788" w14:textId="3C555AE0" w:rsidR="001B08D7" w:rsidRDefault="00F822C3">
          <w:pPr>
            <w:pStyle w:val="TOC3"/>
            <w:rPr>
              <w:rFonts w:asciiTheme="minorHAnsi" w:eastAsiaTheme="minorEastAsia" w:hAnsiTheme="minorHAnsi" w:cstheme="minorBidi"/>
              <w:noProof/>
              <w:sz w:val="22"/>
              <w:szCs w:val="22"/>
              <w:lang w:eastAsia="de-CH"/>
            </w:rPr>
          </w:pPr>
          <w:hyperlink w:anchor="_Toc103938902" w:history="1">
            <w:r w:rsidR="001B08D7" w:rsidRPr="00662301">
              <w:rPr>
                <w:rStyle w:val="Hyperlink"/>
                <w:noProof/>
              </w:rPr>
              <w:t>12.3.1.</w:t>
            </w:r>
            <w:r w:rsidR="001B08D7">
              <w:rPr>
                <w:rFonts w:asciiTheme="minorHAnsi" w:eastAsiaTheme="minorEastAsia" w:hAnsiTheme="minorHAnsi" w:cstheme="minorBidi"/>
                <w:noProof/>
                <w:sz w:val="22"/>
                <w:szCs w:val="22"/>
                <w:lang w:eastAsia="de-CH"/>
              </w:rPr>
              <w:tab/>
            </w:r>
            <w:r w:rsidR="001B08D7" w:rsidRPr="00662301">
              <w:rPr>
                <w:rStyle w:val="Hyperlink"/>
                <w:noProof/>
              </w:rPr>
              <w:t>Express Application</w:t>
            </w:r>
            <w:r w:rsidR="001B08D7">
              <w:rPr>
                <w:noProof/>
                <w:webHidden/>
              </w:rPr>
              <w:tab/>
            </w:r>
            <w:r w:rsidR="001B08D7">
              <w:rPr>
                <w:noProof/>
                <w:webHidden/>
              </w:rPr>
              <w:fldChar w:fldCharType="begin"/>
            </w:r>
            <w:r w:rsidR="001B08D7">
              <w:rPr>
                <w:noProof/>
                <w:webHidden/>
              </w:rPr>
              <w:instrText xml:space="preserve"> PAGEREF _Toc103938902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5CB2C258" w14:textId="49D2CE79" w:rsidR="001B08D7" w:rsidRDefault="00F822C3">
          <w:pPr>
            <w:pStyle w:val="TOC2"/>
            <w:rPr>
              <w:rFonts w:asciiTheme="minorHAnsi" w:eastAsiaTheme="minorEastAsia" w:hAnsiTheme="minorHAnsi" w:cstheme="minorBidi"/>
              <w:noProof/>
              <w:sz w:val="22"/>
              <w:szCs w:val="22"/>
              <w:lang w:eastAsia="de-CH"/>
            </w:rPr>
          </w:pPr>
          <w:hyperlink w:anchor="_Toc103938903" w:history="1">
            <w:r w:rsidR="001B08D7" w:rsidRPr="00662301">
              <w:rPr>
                <w:rStyle w:val="Hyperlink"/>
                <w:noProof/>
              </w:rPr>
              <w:t>12.4.</w:t>
            </w:r>
            <w:r w:rsidR="001B08D7">
              <w:rPr>
                <w:rFonts w:asciiTheme="minorHAnsi" w:eastAsiaTheme="minorEastAsia" w:hAnsiTheme="minorHAnsi" w:cstheme="minorBidi"/>
                <w:noProof/>
                <w:sz w:val="22"/>
                <w:szCs w:val="22"/>
                <w:lang w:eastAsia="de-CH"/>
              </w:rPr>
              <w:tab/>
            </w:r>
            <w:r w:rsidR="001B08D7" w:rsidRPr="00662301">
              <w:rPr>
                <w:rStyle w:val="Hyperlink"/>
                <w:noProof/>
              </w:rPr>
              <w:t>Status Codes</w:t>
            </w:r>
            <w:r w:rsidR="001B08D7">
              <w:rPr>
                <w:noProof/>
                <w:webHidden/>
              </w:rPr>
              <w:tab/>
            </w:r>
            <w:r w:rsidR="001B08D7">
              <w:rPr>
                <w:noProof/>
                <w:webHidden/>
              </w:rPr>
              <w:fldChar w:fldCharType="begin"/>
            </w:r>
            <w:r w:rsidR="001B08D7">
              <w:rPr>
                <w:noProof/>
                <w:webHidden/>
              </w:rPr>
              <w:instrText xml:space="preserve"> PAGEREF _Toc103938903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50D68010" w14:textId="469D0C34" w:rsidR="001B08D7" w:rsidRDefault="00F822C3">
          <w:pPr>
            <w:pStyle w:val="TOC2"/>
            <w:rPr>
              <w:rFonts w:asciiTheme="minorHAnsi" w:eastAsiaTheme="minorEastAsia" w:hAnsiTheme="minorHAnsi" w:cstheme="minorBidi"/>
              <w:noProof/>
              <w:sz w:val="22"/>
              <w:szCs w:val="22"/>
              <w:lang w:eastAsia="de-CH"/>
            </w:rPr>
          </w:pPr>
          <w:hyperlink w:anchor="_Toc103938904" w:history="1">
            <w:r w:rsidR="001B08D7" w:rsidRPr="00662301">
              <w:rPr>
                <w:rStyle w:val="Hyperlink"/>
                <w:noProof/>
              </w:rPr>
              <w:t>12.5.</w:t>
            </w:r>
            <w:r w:rsidR="001B08D7">
              <w:rPr>
                <w:rFonts w:asciiTheme="minorHAnsi" w:eastAsiaTheme="minorEastAsia" w:hAnsiTheme="minorHAnsi" w:cstheme="minorBidi"/>
                <w:noProof/>
                <w:sz w:val="22"/>
                <w:szCs w:val="22"/>
                <w:lang w:eastAsia="de-CH"/>
              </w:rPr>
              <w:tab/>
            </w:r>
            <w:r w:rsidR="001B08D7" w:rsidRPr="00662301">
              <w:rPr>
                <w:rStyle w:val="Hyperlink"/>
                <w:noProof/>
              </w:rPr>
              <w:t>Postman</w:t>
            </w:r>
            <w:r w:rsidR="001B08D7">
              <w:rPr>
                <w:noProof/>
                <w:webHidden/>
              </w:rPr>
              <w:tab/>
            </w:r>
            <w:r w:rsidR="001B08D7">
              <w:rPr>
                <w:noProof/>
                <w:webHidden/>
              </w:rPr>
              <w:fldChar w:fldCharType="begin"/>
            </w:r>
            <w:r w:rsidR="001B08D7">
              <w:rPr>
                <w:noProof/>
                <w:webHidden/>
              </w:rPr>
              <w:instrText xml:space="preserve"> PAGEREF _Toc103938904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4FFBB456" w14:textId="33143CCB" w:rsidR="001B08D7" w:rsidRDefault="00F822C3">
          <w:pPr>
            <w:pStyle w:val="TOC2"/>
            <w:rPr>
              <w:rFonts w:asciiTheme="minorHAnsi" w:eastAsiaTheme="minorEastAsia" w:hAnsiTheme="minorHAnsi" w:cstheme="minorBidi"/>
              <w:noProof/>
              <w:sz w:val="22"/>
              <w:szCs w:val="22"/>
              <w:lang w:eastAsia="de-CH"/>
            </w:rPr>
          </w:pPr>
          <w:hyperlink w:anchor="_Toc103938905" w:history="1">
            <w:r w:rsidR="001B08D7" w:rsidRPr="00662301">
              <w:rPr>
                <w:rStyle w:val="Hyperlink"/>
                <w:noProof/>
              </w:rPr>
              <w:t>12.6.</w:t>
            </w:r>
            <w:r w:rsidR="001B08D7">
              <w:rPr>
                <w:rFonts w:asciiTheme="minorHAnsi" w:eastAsiaTheme="minorEastAsia" w:hAnsiTheme="minorHAnsi" w:cstheme="minorBidi"/>
                <w:noProof/>
                <w:sz w:val="22"/>
                <w:szCs w:val="22"/>
                <w:lang w:eastAsia="de-CH"/>
              </w:rPr>
              <w:tab/>
            </w:r>
            <w:r w:rsidR="001B08D7" w:rsidRPr="00662301">
              <w:rPr>
                <w:rStyle w:val="Hyperlink"/>
                <w:noProof/>
              </w:rPr>
              <w:t>REST</w:t>
            </w:r>
            <w:r w:rsidR="001B08D7">
              <w:rPr>
                <w:noProof/>
                <w:webHidden/>
              </w:rPr>
              <w:tab/>
            </w:r>
            <w:r w:rsidR="001B08D7">
              <w:rPr>
                <w:noProof/>
                <w:webHidden/>
              </w:rPr>
              <w:fldChar w:fldCharType="begin"/>
            </w:r>
            <w:r w:rsidR="001B08D7">
              <w:rPr>
                <w:noProof/>
                <w:webHidden/>
              </w:rPr>
              <w:instrText xml:space="preserve"> PAGEREF _Toc103938905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06422EDF" w14:textId="43664DB0" w:rsidR="001B08D7" w:rsidRDefault="00F822C3">
          <w:pPr>
            <w:pStyle w:val="TOC2"/>
            <w:rPr>
              <w:rFonts w:asciiTheme="minorHAnsi" w:eastAsiaTheme="minorEastAsia" w:hAnsiTheme="minorHAnsi" w:cstheme="minorBidi"/>
              <w:noProof/>
              <w:sz w:val="22"/>
              <w:szCs w:val="22"/>
              <w:lang w:eastAsia="de-CH"/>
            </w:rPr>
          </w:pPr>
          <w:hyperlink w:anchor="_Toc103938906" w:history="1">
            <w:r w:rsidR="001B08D7" w:rsidRPr="00662301">
              <w:rPr>
                <w:rStyle w:val="Hyperlink"/>
                <w:noProof/>
              </w:rPr>
              <w:t>12.7.</w:t>
            </w:r>
            <w:r w:rsidR="001B08D7">
              <w:rPr>
                <w:rFonts w:asciiTheme="minorHAnsi" w:eastAsiaTheme="minorEastAsia" w:hAnsiTheme="minorHAnsi" w:cstheme="minorBidi"/>
                <w:noProof/>
                <w:sz w:val="22"/>
                <w:szCs w:val="22"/>
                <w:lang w:eastAsia="de-CH"/>
              </w:rPr>
              <w:tab/>
            </w:r>
            <w:r w:rsidR="001B08D7" w:rsidRPr="00662301">
              <w:rPr>
                <w:rStyle w:val="Hyperlink"/>
                <w:noProof/>
              </w:rPr>
              <w:t>Verschiedene Arten von Requests</w:t>
            </w:r>
            <w:r w:rsidR="001B08D7">
              <w:rPr>
                <w:noProof/>
                <w:webHidden/>
              </w:rPr>
              <w:tab/>
            </w:r>
            <w:r w:rsidR="001B08D7">
              <w:rPr>
                <w:noProof/>
                <w:webHidden/>
              </w:rPr>
              <w:fldChar w:fldCharType="begin"/>
            </w:r>
            <w:r w:rsidR="001B08D7">
              <w:rPr>
                <w:noProof/>
                <w:webHidden/>
              </w:rPr>
              <w:instrText xml:space="preserve"> PAGEREF _Toc103938906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340CDC81" w14:textId="5DC30DFB" w:rsidR="001B08D7" w:rsidRDefault="00F822C3">
          <w:pPr>
            <w:pStyle w:val="TOC3"/>
            <w:rPr>
              <w:rFonts w:asciiTheme="minorHAnsi" w:eastAsiaTheme="minorEastAsia" w:hAnsiTheme="minorHAnsi" w:cstheme="minorBidi"/>
              <w:noProof/>
              <w:sz w:val="22"/>
              <w:szCs w:val="22"/>
              <w:lang w:eastAsia="de-CH"/>
            </w:rPr>
          </w:pPr>
          <w:hyperlink w:anchor="_Toc103938907" w:history="1">
            <w:r w:rsidR="001B08D7" w:rsidRPr="00662301">
              <w:rPr>
                <w:rStyle w:val="Hyperlink"/>
                <w:noProof/>
              </w:rPr>
              <w:t>12.7.1.</w:t>
            </w:r>
            <w:r w:rsidR="001B08D7">
              <w:rPr>
                <w:rFonts w:asciiTheme="minorHAnsi" w:eastAsiaTheme="minorEastAsia" w:hAnsiTheme="minorHAnsi" w:cstheme="minorBidi"/>
                <w:noProof/>
                <w:sz w:val="22"/>
                <w:szCs w:val="22"/>
                <w:lang w:eastAsia="de-CH"/>
              </w:rPr>
              <w:tab/>
            </w:r>
            <w:r w:rsidR="001B08D7" w:rsidRPr="00662301">
              <w:rPr>
                <w:rStyle w:val="Hyperlink"/>
                <w:noProof/>
              </w:rPr>
              <w:t>Get</w:t>
            </w:r>
            <w:r w:rsidR="001B08D7">
              <w:rPr>
                <w:noProof/>
                <w:webHidden/>
              </w:rPr>
              <w:tab/>
            </w:r>
            <w:r w:rsidR="001B08D7">
              <w:rPr>
                <w:noProof/>
                <w:webHidden/>
              </w:rPr>
              <w:fldChar w:fldCharType="begin"/>
            </w:r>
            <w:r w:rsidR="001B08D7">
              <w:rPr>
                <w:noProof/>
                <w:webHidden/>
              </w:rPr>
              <w:instrText xml:space="preserve"> PAGEREF _Toc103938907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6C74233E" w14:textId="28C560FE" w:rsidR="001B08D7" w:rsidRDefault="00F822C3">
          <w:pPr>
            <w:pStyle w:val="TOC3"/>
            <w:rPr>
              <w:rFonts w:asciiTheme="minorHAnsi" w:eastAsiaTheme="minorEastAsia" w:hAnsiTheme="minorHAnsi" w:cstheme="minorBidi"/>
              <w:noProof/>
              <w:sz w:val="22"/>
              <w:szCs w:val="22"/>
              <w:lang w:eastAsia="de-CH"/>
            </w:rPr>
          </w:pPr>
          <w:hyperlink w:anchor="_Toc103938908" w:history="1">
            <w:r w:rsidR="001B08D7" w:rsidRPr="00662301">
              <w:rPr>
                <w:rStyle w:val="Hyperlink"/>
                <w:noProof/>
              </w:rPr>
              <w:t>12.7.2.</w:t>
            </w:r>
            <w:r w:rsidR="001B08D7">
              <w:rPr>
                <w:rFonts w:asciiTheme="minorHAnsi" w:eastAsiaTheme="minorEastAsia" w:hAnsiTheme="minorHAnsi" w:cstheme="minorBidi"/>
                <w:noProof/>
                <w:sz w:val="22"/>
                <w:szCs w:val="22"/>
                <w:lang w:eastAsia="de-CH"/>
              </w:rPr>
              <w:tab/>
            </w:r>
            <w:r w:rsidR="001B08D7" w:rsidRPr="00662301">
              <w:rPr>
                <w:rStyle w:val="Hyperlink"/>
                <w:noProof/>
              </w:rPr>
              <w:t>Post</w:t>
            </w:r>
            <w:r w:rsidR="001B08D7">
              <w:rPr>
                <w:noProof/>
                <w:webHidden/>
              </w:rPr>
              <w:tab/>
            </w:r>
            <w:r w:rsidR="001B08D7">
              <w:rPr>
                <w:noProof/>
                <w:webHidden/>
              </w:rPr>
              <w:fldChar w:fldCharType="begin"/>
            </w:r>
            <w:r w:rsidR="001B08D7">
              <w:rPr>
                <w:noProof/>
                <w:webHidden/>
              </w:rPr>
              <w:instrText xml:space="preserve"> PAGEREF _Toc103938908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3E78EE52" w14:textId="502037F3" w:rsidR="001B08D7" w:rsidRDefault="00F822C3">
          <w:pPr>
            <w:pStyle w:val="TOC3"/>
            <w:rPr>
              <w:rFonts w:asciiTheme="minorHAnsi" w:eastAsiaTheme="minorEastAsia" w:hAnsiTheme="minorHAnsi" w:cstheme="minorBidi"/>
              <w:noProof/>
              <w:sz w:val="22"/>
              <w:szCs w:val="22"/>
              <w:lang w:eastAsia="de-CH"/>
            </w:rPr>
          </w:pPr>
          <w:hyperlink w:anchor="_Toc103938909" w:history="1">
            <w:r w:rsidR="001B08D7" w:rsidRPr="00662301">
              <w:rPr>
                <w:rStyle w:val="Hyperlink"/>
                <w:noProof/>
              </w:rPr>
              <w:t>12.7.3.</w:t>
            </w:r>
            <w:r w:rsidR="001B08D7">
              <w:rPr>
                <w:rFonts w:asciiTheme="minorHAnsi" w:eastAsiaTheme="minorEastAsia" w:hAnsiTheme="minorHAnsi" w:cstheme="minorBidi"/>
                <w:noProof/>
                <w:sz w:val="22"/>
                <w:szCs w:val="22"/>
                <w:lang w:eastAsia="de-CH"/>
              </w:rPr>
              <w:tab/>
            </w:r>
            <w:r w:rsidR="001B08D7" w:rsidRPr="00662301">
              <w:rPr>
                <w:rStyle w:val="Hyperlink"/>
                <w:noProof/>
              </w:rPr>
              <w:t>Put</w:t>
            </w:r>
            <w:r w:rsidR="001B08D7">
              <w:rPr>
                <w:noProof/>
                <w:webHidden/>
              </w:rPr>
              <w:tab/>
            </w:r>
            <w:r w:rsidR="001B08D7">
              <w:rPr>
                <w:noProof/>
                <w:webHidden/>
              </w:rPr>
              <w:fldChar w:fldCharType="begin"/>
            </w:r>
            <w:r w:rsidR="001B08D7">
              <w:rPr>
                <w:noProof/>
                <w:webHidden/>
              </w:rPr>
              <w:instrText xml:space="preserve"> PAGEREF _Toc103938909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405B8FBD" w14:textId="4ED03A59" w:rsidR="001B08D7" w:rsidRDefault="00F822C3">
          <w:pPr>
            <w:pStyle w:val="TOC3"/>
            <w:rPr>
              <w:rFonts w:asciiTheme="minorHAnsi" w:eastAsiaTheme="minorEastAsia" w:hAnsiTheme="minorHAnsi" w:cstheme="minorBidi"/>
              <w:noProof/>
              <w:sz w:val="22"/>
              <w:szCs w:val="22"/>
              <w:lang w:eastAsia="de-CH"/>
            </w:rPr>
          </w:pPr>
          <w:hyperlink w:anchor="_Toc103938910" w:history="1">
            <w:r w:rsidR="001B08D7" w:rsidRPr="00662301">
              <w:rPr>
                <w:rStyle w:val="Hyperlink"/>
                <w:noProof/>
              </w:rPr>
              <w:t>12.7.4.</w:t>
            </w:r>
            <w:r w:rsidR="001B08D7">
              <w:rPr>
                <w:rFonts w:asciiTheme="minorHAnsi" w:eastAsiaTheme="minorEastAsia" w:hAnsiTheme="minorHAnsi" w:cstheme="minorBidi"/>
                <w:noProof/>
                <w:sz w:val="22"/>
                <w:szCs w:val="22"/>
                <w:lang w:eastAsia="de-CH"/>
              </w:rPr>
              <w:tab/>
            </w:r>
            <w:r w:rsidR="001B08D7" w:rsidRPr="00662301">
              <w:rPr>
                <w:rStyle w:val="Hyperlink"/>
                <w:noProof/>
              </w:rPr>
              <w:t>Delete</w:t>
            </w:r>
            <w:r w:rsidR="001B08D7">
              <w:rPr>
                <w:noProof/>
                <w:webHidden/>
              </w:rPr>
              <w:tab/>
            </w:r>
            <w:r w:rsidR="001B08D7">
              <w:rPr>
                <w:noProof/>
                <w:webHidden/>
              </w:rPr>
              <w:fldChar w:fldCharType="begin"/>
            </w:r>
            <w:r w:rsidR="001B08D7">
              <w:rPr>
                <w:noProof/>
                <w:webHidden/>
              </w:rPr>
              <w:instrText xml:space="preserve"> PAGEREF _Toc103938910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13A6183C" w14:textId="2EDF38FC" w:rsidR="001B08D7" w:rsidRDefault="00F822C3">
          <w:pPr>
            <w:pStyle w:val="TOC2"/>
            <w:rPr>
              <w:rFonts w:asciiTheme="minorHAnsi" w:eastAsiaTheme="minorEastAsia" w:hAnsiTheme="minorHAnsi" w:cstheme="minorBidi"/>
              <w:noProof/>
              <w:sz w:val="22"/>
              <w:szCs w:val="22"/>
              <w:lang w:eastAsia="de-CH"/>
            </w:rPr>
          </w:pPr>
          <w:hyperlink w:anchor="_Toc103938911" w:history="1">
            <w:r w:rsidR="001B08D7" w:rsidRPr="00662301">
              <w:rPr>
                <w:rStyle w:val="Hyperlink"/>
                <w:noProof/>
              </w:rPr>
              <w:t>12.8.</w:t>
            </w:r>
            <w:r w:rsidR="001B08D7">
              <w:rPr>
                <w:rFonts w:asciiTheme="minorHAnsi" w:eastAsiaTheme="minorEastAsia" w:hAnsiTheme="minorHAnsi" w:cstheme="minorBidi"/>
                <w:noProof/>
                <w:sz w:val="22"/>
                <w:szCs w:val="22"/>
                <w:lang w:eastAsia="de-CH"/>
              </w:rPr>
              <w:tab/>
            </w:r>
            <w:r w:rsidR="001B08D7" w:rsidRPr="00662301">
              <w:rPr>
                <w:rStyle w:val="Hyperlink"/>
                <w:noProof/>
              </w:rPr>
              <w:t>JWT Tokens</w:t>
            </w:r>
            <w:r w:rsidR="001B08D7">
              <w:rPr>
                <w:noProof/>
                <w:webHidden/>
              </w:rPr>
              <w:tab/>
            </w:r>
            <w:r w:rsidR="001B08D7">
              <w:rPr>
                <w:noProof/>
                <w:webHidden/>
              </w:rPr>
              <w:fldChar w:fldCharType="begin"/>
            </w:r>
            <w:r w:rsidR="001B08D7">
              <w:rPr>
                <w:noProof/>
                <w:webHidden/>
              </w:rPr>
              <w:instrText xml:space="preserve"> PAGEREF _Toc103938911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65FC6FB7" w14:textId="16484BAC" w:rsidR="001B08D7" w:rsidRDefault="00F822C3">
          <w:pPr>
            <w:pStyle w:val="TOC3"/>
            <w:rPr>
              <w:rFonts w:asciiTheme="minorHAnsi" w:eastAsiaTheme="minorEastAsia" w:hAnsiTheme="minorHAnsi" w:cstheme="minorBidi"/>
              <w:noProof/>
              <w:sz w:val="22"/>
              <w:szCs w:val="22"/>
              <w:lang w:eastAsia="de-CH"/>
            </w:rPr>
          </w:pPr>
          <w:hyperlink w:anchor="_Toc103938912" w:history="1">
            <w:r w:rsidR="001B08D7" w:rsidRPr="00662301">
              <w:rPr>
                <w:rStyle w:val="Hyperlink"/>
                <w:noProof/>
              </w:rPr>
              <w:t>12.8.1.</w:t>
            </w:r>
            <w:r w:rsidR="001B08D7">
              <w:rPr>
                <w:rFonts w:asciiTheme="minorHAnsi" w:eastAsiaTheme="minorEastAsia" w:hAnsiTheme="minorHAnsi" w:cstheme="minorBidi"/>
                <w:noProof/>
                <w:sz w:val="22"/>
                <w:szCs w:val="22"/>
                <w:lang w:eastAsia="de-CH"/>
              </w:rPr>
              <w:tab/>
            </w:r>
            <w:r w:rsidR="001B08D7" w:rsidRPr="00662301">
              <w:rPr>
                <w:rStyle w:val="Hyperlink"/>
                <w:noProof/>
              </w:rPr>
              <w:t>Aufbau</w:t>
            </w:r>
            <w:r w:rsidR="001B08D7">
              <w:rPr>
                <w:noProof/>
                <w:webHidden/>
              </w:rPr>
              <w:tab/>
            </w:r>
            <w:r w:rsidR="001B08D7">
              <w:rPr>
                <w:noProof/>
                <w:webHidden/>
              </w:rPr>
              <w:fldChar w:fldCharType="begin"/>
            </w:r>
            <w:r w:rsidR="001B08D7">
              <w:rPr>
                <w:noProof/>
                <w:webHidden/>
              </w:rPr>
              <w:instrText xml:space="preserve"> PAGEREF _Toc103938912 \h </w:instrText>
            </w:r>
            <w:r w:rsidR="001B08D7">
              <w:rPr>
                <w:noProof/>
                <w:webHidden/>
              </w:rPr>
            </w:r>
            <w:r w:rsidR="001B08D7">
              <w:rPr>
                <w:noProof/>
                <w:webHidden/>
              </w:rPr>
              <w:fldChar w:fldCharType="separate"/>
            </w:r>
            <w:r w:rsidR="001B08D7">
              <w:rPr>
                <w:noProof/>
                <w:webHidden/>
              </w:rPr>
              <w:t>104</w:t>
            </w:r>
            <w:r w:rsidR="001B08D7">
              <w:rPr>
                <w:noProof/>
                <w:webHidden/>
              </w:rPr>
              <w:fldChar w:fldCharType="end"/>
            </w:r>
          </w:hyperlink>
        </w:p>
        <w:p w14:paraId="2056A8FB" w14:textId="41C3388B" w:rsidR="001B08D7" w:rsidRDefault="00F822C3">
          <w:pPr>
            <w:pStyle w:val="TOC1"/>
            <w:rPr>
              <w:rFonts w:asciiTheme="minorHAnsi" w:eastAsiaTheme="minorEastAsia" w:hAnsiTheme="minorHAnsi" w:cstheme="minorBidi"/>
              <w:b w:val="0"/>
              <w:noProof/>
              <w:sz w:val="22"/>
              <w:szCs w:val="22"/>
              <w:lang w:eastAsia="de-CH"/>
            </w:rPr>
          </w:pPr>
          <w:hyperlink w:anchor="_Toc103938913" w:history="1">
            <w:r w:rsidR="001B08D7" w:rsidRPr="00662301">
              <w:rPr>
                <w:rStyle w:val="Hyperlink"/>
                <w:noProof/>
              </w:rPr>
              <w:t>13.</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Web-Entwicklung</w:t>
            </w:r>
            <w:r w:rsidR="001B08D7">
              <w:rPr>
                <w:noProof/>
                <w:webHidden/>
              </w:rPr>
              <w:tab/>
            </w:r>
            <w:r w:rsidR="001B08D7">
              <w:rPr>
                <w:noProof/>
                <w:webHidden/>
              </w:rPr>
              <w:fldChar w:fldCharType="begin"/>
            </w:r>
            <w:r w:rsidR="001B08D7">
              <w:rPr>
                <w:noProof/>
                <w:webHidden/>
              </w:rPr>
              <w:instrText xml:space="preserve"> PAGEREF _Toc103938913 \h </w:instrText>
            </w:r>
            <w:r w:rsidR="001B08D7">
              <w:rPr>
                <w:noProof/>
                <w:webHidden/>
              </w:rPr>
            </w:r>
            <w:r w:rsidR="001B08D7">
              <w:rPr>
                <w:noProof/>
                <w:webHidden/>
              </w:rPr>
              <w:fldChar w:fldCharType="separate"/>
            </w:r>
            <w:r w:rsidR="001B08D7">
              <w:rPr>
                <w:noProof/>
                <w:webHidden/>
              </w:rPr>
              <w:t>106</w:t>
            </w:r>
            <w:r w:rsidR="001B08D7">
              <w:rPr>
                <w:noProof/>
                <w:webHidden/>
              </w:rPr>
              <w:fldChar w:fldCharType="end"/>
            </w:r>
          </w:hyperlink>
        </w:p>
        <w:p w14:paraId="379D756F" w14:textId="17E5B14C" w:rsidR="001B08D7" w:rsidRDefault="00F822C3">
          <w:pPr>
            <w:pStyle w:val="TOC2"/>
            <w:rPr>
              <w:rFonts w:asciiTheme="minorHAnsi" w:eastAsiaTheme="minorEastAsia" w:hAnsiTheme="minorHAnsi" w:cstheme="minorBidi"/>
              <w:noProof/>
              <w:sz w:val="22"/>
              <w:szCs w:val="22"/>
              <w:lang w:eastAsia="de-CH"/>
            </w:rPr>
          </w:pPr>
          <w:hyperlink w:anchor="_Toc103938914" w:history="1">
            <w:r w:rsidR="001B08D7" w:rsidRPr="00662301">
              <w:rPr>
                <w:rStyle w:val="Hyperlink"/>
                <w:noProof/>
              </w:rPr>
              <w:t>13.1.</w:t>
            </w:r>
            <w:r w:rsidR="001B08D7">
              <w:rPr>
                <w:rFonts w:asciiTheme="minorHAnsi" w:eastAsiaTheme="minorEastAsia" w:hAnsiTheme="minorHAnsi" w:cstheme="minorBidi"/>
                <w:noProof/>
                <w:sz w:val="22"/>
                <w:szCs w:val="22"/>
                <w:lang w:eastAsia="de-CH"/>
              </w:rPr>
              <w:tab/>
            </w:r>
            <w:r w:rsidR="001B08D7" w:rsidRPr="00662301">
              <w:rPr>
                <w:rStyle w:val="Hyperlink"/>
                <w:noProof/>
              </w:rPr>
              <w:t>HTML Programmieren</w:t>
            </w:r>
            <w:r w:rsidR="001B08D7">
              <w:rPr>
                <w:noProof/>
                <w:webHidden/>
              </w:rPr>
              <w:tab/>
            </w:r>
            <w:r w:rsidR="001B08D7">
              <w:rPr>
                <w:noProof/>
                <w:webHidden/>
              </w:rPr>
              <w:fldChar w:fldCharType="begin"/>
            </w:r>
            <w:r w:rsidR="001B08D7">
              <w:rPr>
                <w:noProof/>
                <w:webHidden/>
              </w:rPr>
              <w:instrText xml:space="preserve"> PAGEREF _Toc103938914 \h </w:instrText>
            </w:r>
            <w:r w:rsidR="001B08D7">
              <w:rPr>
                <w:noProof/>
                <w:webHidden/>
              </w:rPr>
            </w:r>
            <w:r w:rsidR="001B08D7">
              <w:rPr>
                <w:noProof/>
                <w:webHidden/>
              </w:rPr>
              <w:fldChar w:fldCharType="separate"/>
            </w:r>
            <w:r w:rsidR="001B08D7">
              <w:rPr>
                <w:noProof/>
                <w:webHidden/>
              </w:rPr>
              <w:t>106</w:t>
            </w:r>
            <w:r w:rsidR="001B08D7">
              <w:rPr>
                <w:noProof/>
                <w:webHidden/>
              </w:rPr>
              <w:fldChar w:fldCharType="end"/>
            </w:r>
          </w:hyperlink>
        </w:p>
        <w:p w14:paraId="2EAEEB68" w14:textId="749BCB3C" w:rsidR="001B08D7" w:rsidRDefault="00F822C3">
          <w:pPr>
            <w:pStyle w:val="TOC3"/>
            <w:rPr>
              <w:rFonts w:asciiTheme="minorHAnsi" w:eastAsiaTheme="minorEastAsia" w:hAnsiTheme="minorHAnsi" w:cstheme="minorBidi"/>
              <w:noProof/>
              <w:sz w:val="22"/>
              <w:szCs w:val="22"/>
              <w:lang w:eastAsia="de-CH"/>
            </w:rPr>
          </w:pPr>
          <w:hyperlink w:anchor="_Toc103938915" w:history="1">
            <w:r w:rsidR="001B08D7" w:rsidRPr="00662301">
              <w:rPr>
                <w:rStyle w:val="Hyperlink"/>
                <w:noProof/>
              </w:rPr>
              <w:t>13.1.1.</w:t>
            </w:r>
            <w:r w:rsidR="001B08D7">
              <w:rPr>
                <w:rFonts w:asciiTheme="minorHAnsi" w:eastAsiaTheme="minorEastAsia" w:hAnsiTheme="minorHAnsi" w:cstheme="minorBidi"/>
                <w:noProof/>
                <w:sz w:val="22"/>
                <w:szCs w:val="22"/>
                <w:lang w:eastAsia="de-CH"/>
              </w:rPr>
              <w:tab/>
            </w:r>
            <w:r w:rsidR="001B08D7" w:rsidRPr="00662301">
              <w:rPr>
                <w:rStyle w:val="Hyperlink"/>
                <w:noProof/>
              </w:rPr>
              <w:t>Wichtigste Tags HTML</w:t>
            </w:r>
            <w:r w:rsidR="001B08D7">
              <w:rPr>
                <w:noProof/>
                <w:webHidden/>
              </w:rPr>
              <w:tab/>
            </w:r>
            <w:r w:rsidR="001B08D7">
              <w:rPr>
                <w:noProof/>
                <w:webHidden/>
              </w:rPr>
              <w:fldChar w:fldCharType="begin"/>
            </w:r>
            <w:r w:rsidR="001B08D7">
              <w:rPr>
                <w:noProof/>
                <w:webHidden/>
              </w:rPr>
              <w:instrText xml:space="preserve"> PAGEREF _Toc103938915 \h </w:instrText>
            </w:r>
            <w:r w:rsidR="001B08D7">
              <w:rPr>
                <w:noProof/>
                <w:webHidden/>
              </w:rPr>
            </w:r>
            <w:r w:rsidR="001B08D7">
              <w:rPr>
                <w:noProof/>
                <w:webHidden/>
              </w:rPr>
              <w:fldChar w:fldCharType="separate"/>
            </w:r>
            <w:r w:rsidR="001B08D7">
              <w:rPr>
                <w:noProof/>
                <w:webHidden/>
              </w:rPr>
              <w:t>106</w:t>
            </w:r>
            <w:r w:rsidR="001B08D7">
              <w:rPr>
                <w:noProof/>
                <w:webHidden/>
              </w:rPr>
              <w:fldChar w:fldCharType="end"/>
            </w:r>
          </w:hyperlink>
        </w:p>
        <w:p w14:paraId="0789C495" w14:textId="52F7C287" w:rsidR="001B08D7" w:rsidRDefault="00F822C3">
          <w:pPr>
            <w:pStyle w:val="TOC3"/>
            <w:rPr>
              <w:rFonts w:asciiTheme="minorHAnsi" w:eastAsiaTheme="minorEastAsia" w:hAnsiTheme="minorHAnsi" w:cstheme="minorBidi"/>
              <w:noProof/>
              <w:sz w:val="22"/>
              <w:szCs w:val="22"/>
              <w:lang w:eastAsia="de-CH"/>
            </w:rPr>
          </w:pPr>
          <w:hyperlink w:anchor="_Toc103938916" w:history="1">
            <w:r w:rsidR="001B08D7" w:rsidRPr="00662301">
              <w:rPr>
                <w:rStyle w:val="Hyperlink"/>
                <w:noProof/>
              </w:rPr>
              <w:t>13.1.2.</w:t>
            </w:r>
            <w:r w:rsidR="001B08D7">
              <w:rPr>
                <w:rFonts w:asciiTheme="minorHAnsi" w:eastAsiaTheme="minorEastAsia" w:hAnsiTheme="minorHAnsi" w:cstheme="minorBidi"/>
                <w:noProof/>
                <w:sz w:val="22"/>
                <w:szCs w:val="22"/>
                <w:lang w:eastAsia="de-CH"/>
              </w:rPr>
              <w:tab/>
            </w:r>
            <w:r w:rsidR="001B08D7" w:rsidRPr="00662301">
              <w:rPr>
                <w:rStyle w:val="Hyperlink"/>
                <w:noProof/>
              </w:rPr>
              <w:t>CSS</w:t>
            </w:r>
            <w:r w:rsidR="001B08D7">
              <w:rPr>
                <w:noProof/>
                <w:webHidden/>
              </w:rPr>
              <w:tab/>
            </w:r>
            <w:r w:rsidR="001B08D7">
              <w:rPr>
                <w:noProof/>
                <w:webHidden/>
              </w:rPr>
              <w:fldChar w:fldCharType="begin"/>
            </w:r>
            <w:r w:rsidR="001B08D7">
              <w:rPr>
                <w:noProof/>
                <w:webHidden/>
              </w:rPr>
              <w:instrText xml:space="preserve"> PAGEREF _Toc103938916 \h </w:instrText>
            </w:r>
            <w:r w:rsidR="001B08D7">
              <w:rPr>
                <w:noProof/>
                <w:webHidden/>
              </w:rPr>
            </w:r>
            <w:r w:rsidR="001B08D7">
              <w:rPr>
                <w:noProof/>
                <w:webHidden/>
              </w:rPr>
              <w:fldChar w:fldCharType="separate"/>
            </w:r>
            <w:r w:rsidR="001B08D7">
              <w:rPr>
                <w:noProof/>
                <w:webHidden/>
              </w:rPr>
              <w:t>107</w:t>
            </w:r>
            <w:r w:rsidR="001B08D7">
              <w:rPr>
                <w:noProof/>
                <w:webHidden/>
              </w:rPr>
              <w:fldChar w:fldCharType="end"/>
            </w:r>
          </w:hyperlink>
        </w:p>
        <w:p w14:paraId="4B474CC3" w14:textId="61355A18" w:rsidR="001B08D7" w:rsidRDefault="00F822C3">
          <w:pPr>
            <w:pStyle w:val="TOC3"/>
            <w:rPr>
              <w:rFonts w:asciiTheme="minorHAnsi" w:eastAsiaTheme="minorEastAsia" w:hAnsiTheme="minorHAnsi" w:cstheme="minorBidi"/>
              <w:noProof/>
              <w:sz w:val="22"/>
              <w:szCs w:val="22"/>
              <w:lang w:eastAsia="de-CH"/>
            </w:rPr>
          </w:pPr>
          <w:hyperlink w:anchor="_Toc103938917" w:history="1">
            <w:r w:rsidR="001B08D7" w:rsidRPr="00662301">
              <w:rPr>
                <w:rStyle w:val="Hyperlink"/>
                <w:noProof/>
                <w:lang w:val="en-GB"/>
              </w:rPr>
              <w:t>13.1.3.</w:t>
            </w:r>
            <w:r w:rsidR="001B08D7">
              <w:rPr>
                <w:rFonts w:asciiTheme="minorHAnsi" w:eastAsiaTheme="minorEastAsia" w:hAnsiTheme="minorHAnsi" w:cstheme="minorBidi"/>
                <w:noProof/>
                <w:sz w:val="22"/>
                <w:szCs w:val="22"/>
                <w:lang w:eastAsia="de-CH"/>
              </w:rPr>
              <w:tab/>
            </w:r>
            <w:r w:rsidR="001B08D7" w:rsidRPr="00662301">
              <w:rPr>
                <w:rStyle w:val="Hyperlink"/>
                <w:noProof/>
                <w:lang w:val="en-GB"/>
              </w:rPr>
              <w:t>Validierung</w:t>
            </w:r>
            <w:r w:rsidR="001B08D7">
              <w:rPr>
                <w:noProof/>
                <w:webHidden/>
              </w:rPr>
              <w:tab/>
            </w:r>
            <w:r w:rsidR="001B08D7">
              <w:rPr>
                <w:noProof/>
                <w:webHidden/>
              </w:rPr>
              <w:fldChar w:fldCharType="begin"/>
            </w:r>
            <w:r w:rsidR="001B08D7">
              <w:rPr>
                <w:noProof/>
                <w:webHidden/>
              </w:rPr>
              <w:instrText xml:space="preserve"> PAGEREF _Toc103938917 \h </w:instrText>
            </w:r>
            <w:r w:rsidR="001B08D7">
              <w:rPr>
                <w:noProof/>
                <w:webHidden/>
              </w:rPr>
            </w:r>
            <w:r w:rsidR="001B08D7">
              <w:rPr>
                <w:noProof/>
                <w:webHidden/>
              </w:rPr>
              <w:fldChar w:fldCharType="separate"/>
            </w:r>
            <w:r w:rsidR="001B08D7">
              <w:rPr>
                <w:noProof/>
                <w:webHidden/>
              </w:rPr>
              <w:t>107</w:t>
            </w:r>
            <w:r w:rsidR="001B08D7">
              <w:rPr>
                <w:noProof/>
                <w:webHidden/>
              </w:rPr>
              <w:fldChar w:fldCharType="end"/>
            </w:r>
          </w:hyperlink>
        </w:p>
        <w:p w14:paraId="0958BD5E" w14:textId="61C05870" w:rsidR="001B08D7" w:rsidRDefault="00F822C3">
          <w:pPr>
            <w:pStyle w:val="TOC3"/>
            <w:rPr>
              <w:rFonts w:asciiTheme="minorHAnsi" w:eastAsiaTheme="minorEastAsia" w:hAnsiTheme="minorHAnsi" w:cstheme="minorBidi"/>
              <w:noProof/>
              <w:sz w:val="22"/>
              <w:szCs w:val="22"/>
              <w:lang w:eastAsia="de-CH"/>
            </w:rPr>
          </w:pPr>
          <w:hyperlink w:anchor="_Toc103938918" w:history="1">
            <w:r w:rsidR="001B08D7" w:rsidRPr="00662301">
              <w:rPr>
                <w:rStyle w:val="Hyperlink"/>
                <w:noProof/>
              </w:rPr>
              <w:t>13.1.4.</w:t>
            </w:r>
            <w:r w:rsidR="001B08D7">
              <w:rPr>
                <w:rFonts w:asciiTheme="minorHAnsi" w:eastAsiaTheme="minorEastAsia" w:hAnsiTheme="minorHAnsi" w:cstheme="minorBidi"/>
                <w:noProof/>
                <w:sz w:val="22"/>
                <w:szCs w:val="22"/>
                <w:lang w:eastAsia="de-CH"/>
              </w:rPr>
              <w:tab/>
            </w:r>
            <w:r w:rsidR="001B08D7" w:rsidRPr="00662301">
              <w:rPr>
                <w:rStyle w:val="Hyperlink"/>
                <w:noProof/>
              </w:rPr>
              <w:t>Responsive Webseiten</w:t>
            </w:r>
            <w:r w:rsidR="001B08D7">
              <w:rPr>
                <w:noProof/>
                <w:webHidden/>
              </w:rPr>
              <w:tab/>
            </w:r>
            <w:r w:rsidR="001B08D7">
              <w:rPr>
                <w:noProof/>
                <w:webHidden/>
              </w:rPr>
              <w:fldChar w:fldCharType="begin"/>
            </w:r>
            <w:r w:rsidR="001B08D7">
              <w:rPr>
                <w:noProof/>
                <w:webHidden/>
              </w:rPr>
              <w:instrText xml:space="preserve"> PAGEREF _Toc103938918 \h </w:instrText>
            </w:r>
            <w:r w:rsidR="001B08D7">
              <w:rPr>
                <w:noProof/>
                <w:webHidden/>
              </w:rPr>
            </w:r>
            <w:r w:rsidR="001B08D7">
              <w:rPr>
                <w:noProof/>
                <w:webHidden/>
              </w:rPr>
              <w:fldChar w:fldCharType="separate"/>
            </w:r>
            <w:r w:rsidR="001B08D7">
              <w:rPr>
                <w:noProof/>
                <w:webHidden/>
              </w:rPr>
              <w:t>108</w:t>
            </w:r>
            <w:r w:rsidR="001B08D7">
              <w:rPr>
                <w:noProof/>
                <w:webHidden/>
              </w:rPr>
              <w:fldChar w:fldCharType="end"/>
            </w:r>
          </w:hyperlink>
        </w:p>
        <w:p w14:paraId="2C658189" w14:textId="11EE5203" w:rsidR="001B08D7" w:rsidRDefault="00F822C3">
          <w:pPr>
            <w:pStyle w:val="TOC2"/>
            <w:rPr>
              <w:rFonts w:asciiTheme="minorHAnsi" w:eastAsiaTheme="minorEastAsia" w:hAnsiTheme="minorHAnsi" w:cstheme="minorBidi"/>
              <w:noProof/>
              <w:sz w:val="22"/>
              <w:szCs w:val="22"/>
              <w:lang w:eastAsia="de-CH"/>
            </w:rPr>
          </w:pPr>
          <w:hyperlink w:anchor="_Toc103938919" w:history="1">
            <w:r w:rsidR="001B08D7" w:rsidRPr="00662301">
              <w:rPr>
                <w:rStyle w:val="Hyperlink"/>
                <w:noProof/>
              </w:rPr>
              <w:t>13.2.</w:t>
            </w:r>
            <w:r w:rsidR="001B08D7">
              <w:rPr>
                <w:rFonts w:asciiTheme="minorHAnsi" w:eastAsiaTheme="minorEastAsia" w:hAnsiTheme="minorHAnsi" w:cstheme="minorBidi"/>
                <w:noProof/>
                <w:sz w:val="22"/>
                <w:szCs w:val="22"/>
                <w:lang w:eastAsia="de-CH"/>
              </w:rPr>
              <w:tab/>
            </w:r>
            <w:r w:rsidR="001B08D7" w:rsidRPr="00662301">
              <w:rPr>
                <w:rStyle w:val="Hyperlink"/>
                <w:noProof/>
              </w:rPr>
              <w:t>REACT</w:t>
            </w:r>
            <w:r w:rsidR="001B08D7">
              <w:rPr>
                <w:noProof/>
                <w:webHidden/>
              </w:rPr>
              <w:tab/>
            </w:r>
            <w:r w:rsidR="001B08D7">
              <w:rPr>
                <w:noProof/>
                <w:webHidden/>
              </w:rPr>
              <w:fldChar w:fldCharType="begin"/>
            </w:r>
            <w:r w:rsidR="001B08D7">
              <w:rPr>
                <w:noProof/>
                <w:webHidden/>
              </w:rPr>
              <w:instrText xml:space="preserve"> PAGEREF _Toc103938919 \h </w:instrText>
            </w:r>
            <w:r w:rsidR="001B08D7">
              <w:rPr>
                <w:noProof/>
                <w:webHidden/>
              </w:rPr>
            </w:r>
            <w:r w:rsidR="001B08D7">
              <w:rPr>
                <w:noProof/>
                <w:webHidden/>
              </w:rPr>
              <w:fldChar w:fldCharType="separate"/>
            </w:r>
            <w:r w:rsidR="001B08D7">
              <w:rPr>
                <w:noProof/>
                <w:webHidden/>
              </w:rPr>
              <w:t>108</w:t>
            </w:r>
            <w:r w:rsidR="001B08D7">
              <w:rPr>
                <w:noProof/>
                <w:webHidden/>
              </w:rPr>
              <w:fldChar w:fldCharType="end"/>
            </w:r>
          </w:hyperlink>
        </w:p>
        <w:p w14:paraId="4D273C0F" w14:textId="101992E2" w:rsidR="001B08D7" w:rsidRDefault="00F822C3">
          <w:pPr>
            <w:pStyle w:val="TOC3"/>
            <w:rPr>
              <w:rFonts w:asciiTheme="minorHAnsi" w:eastAsiaTheme="minorEastAsia" w:hAnsiTheme="minorHAnsi" w:cstheme="minorBidi"/>
              <w:noProof/>
              <w:sz w:val="22"/>
              <w:szCs w:val="22"/>
              <w:lang w:eastAsia="de-CH"/>
            </w:rPr>
          </w:pPr>
          <w:hyperlink w:anchor="_Toc103938920" w:history="1">
            <w:r w:rsidR="001B08D7" w:rsidRPr="00662301">
              <w:rPr>
                <w:rStyle w:val="Hyperlink"/>
                <w:noProof/>
                <w:lang w:val="en-GB"/>
              </w:rPr>
              <w:t>13.2.1.</w:t>
            </w:r>
            <w:r w:rsidR="001B08D7">
              <w:rPr>
                <w:rFonts w:asciiTheme="minorHAnsi" w:eastAsiaTheme="minorEastAsia" w:hAnsiTheme="minorHAnsi" w:cstheme="minorBidi"/>
                <w:noProof/>
                <w:sz w:val="22"/>
                <w:szCs w:val="22"/>
                <w:lang w:eastAsia="de-CH"/>
              </w:rPr>
              <w:tab/>
            </w:r>
            <w:r w:rsidR="001B08D7" w:rsidRPr="00662301">
              <w:rPr>
                <w:rStyle w:val="Hyperlink"/>
                <w:noProof/>
                <w:lang w:val="en-GB"/>
              </w:rPr>
              <w:t>Debugging mit REACT-Tools</w:t>
            </w:r>
            <w:r w:rsidR="001B08D7">
              <w:rPr>
                <w:noProof/>
                <w:webHidden/>
              </w:rPr>
              <w:tab/>
            </w:r>
            <w:r w:rsidR="001B08D7">
              <w:rPr>
                <w:noProof/>
                <w:webHidden/>
              </w:rPr>
              <w:fldChar w:fldCharType="begin"/>
            </w:r>
            <w:r w:rsidR="001B08D7">
              <w:rPr>
                <w:noProof/>
                <w:webHidden/>
              </w:rPr>
              <w:instrText xml:space="preserve"> PAGEREF _Toc103938920 \h </w:instrText>
            </w:r>
            <w:r w:rsidR="001B08D7">
              <w:rPr>
                <w:noProof/>
                <w:webHidden/>
              </w:rPr>
            </w:r>
            <w:r w:rsidR="001B08D7">
              <w:rPr>
                <w:noProof/>
                <w:webHidden/>
              </w:rPr>
              <w:fldChar w:fldCharType="separate"/>
            </w:r>
            <w:r w:rsidR="001B08D7">
              <w:rPr>
                <w:noProof/>
                <w:webHidden/>
              </w:rPr>
              <w:t>108</w:t>
            </w:r>
            <w:r w:rsidR="001B08D7">
              <w:rPr>
                <w:noProof/>
                <w:webHidden/>
              </w:rPr>
              <w:fldChar w:fldCharType="end"/>
            </w:r>
          </w:hyperlink>
        </w:p>
        <w:p w14:paraId="7537FCBD" w14:textId="493C9CF9" w:rsidR="001B08D7" w:rsidRDefault="00F822C3">
          <w:pPr>
            <w:pStyle w:val="TOC3"/>
            <w:rPr>
              <w:rFonts w:asciiTheme="minorHAnsi" w:eastAsiaTheme="minorEastAsia" w:hAnsiTheme="minorHAnsi" w:cstheme="minorBidi"/>
              <w:noProof/>
              <w:sz w:val="22"/>
              <w:szCs w:val="22"/>
              <w:lang w:eastAsia="de-CH"/>
            </w:rPr>
          </w:pPr>
          <w:hyperlink w:anchor="_Toc103938921" w:history="1">
            <w:r w:rsidR="001B08D7" w:rsidRPr="00662301">
              <w:rPr>
                <w:rStyle w:val="Hyperlink"/>
                <w:noProof/>
              </w:rPr>
              <w:t>13.2.2.</w:t>
            </w:r>
            <w:r w:rsidR="001B08D7">
              <w:rPr>
                <w:rFonts w:asciiTheme="minorHAnsi" w:eastAsiaTheme="minorEastAsia" w:hAnsiTheme="minorHAnsi" w:cstheme="minorBidi"/>
                <w:noProof/>
                <w:sz w:val="22"/>
                <w:szCs w:val="22"/>
                <w:lang w:eastAsia="de-CH"/>
              </w:rPr>
              <w:tab/>
            </w:r>
            <w:r w:rsidR="001B08D7" w:rsidRPr="00662301">
              <w:rPr>
                <w:rStyle w:val="Hyperlink"/>
                <w:noProof/>
              </w:rPr>
              <w:t>Warum REACT</w:t>
            </w:r>
            <w:r w:rsidR="001B08D7">
              <w:rPr>
                <w:noProof/>
                <w:webHidden/>
              </w:rPr>
              <w:tab/>
            </w:r>
            <w:r w:rsidR="001B08D7">
              <w:rPr>
                <w:noProof/>
                <w:webHidden/>
              </w:rPr>
              <w:fldChar w:fldCharType="begin"/>
            </w:r>
            <w:r w:rsidR="001B08D7">
              <w:rPr>
                <w:noProof/>
                <w:webHidden/>
              </w:rPr>
              <w:instrText xml:space="preserve"> PAGEREF _Toc103938921 \h </w:instrText>
            </w:r>
            <w:r w:rsidR="001B08D7">
              <w:rPr>
                <w:noProof/>
                <w:webHidden/>
              </w:rPr>
            </w:r>
            <w:r w:rsidR="001B08D7">
              <w:rPr>
                <w:noProof/>
                <w:webHidden/>
              </w:rPr>
              <w:fldChar w:fldCharType="separate"/>
            </w:r>
            <w:r w:rsidR="001B08D7">
              <w:rPr>
                <w:noProof/>
                <w:webHidden/>
              </w:rPr>
              <w:t>109</w:t>
            </w:r>
            <w:r w:rsidR="001B08D7">
              <w:rPr>
                <w:noProof/>
                <w:webHidden/>
              </w:rPr>
              <w:fldChar w:fldCharType="end"/>
            </w:r>
          </w:hyperlink>
        </w:p>
        <w:p w14:paraId="7FE7D112" w14:textId="5E19BECF" w:rsidR="001B08D7" w:rsidRDefault="00F822C3">
          <w:pPr>
            <w:pStyle w:val="TOC3"/>
            <w:rPr>
              <w:rFonts w:asciiTheme="minorHAnsi" w:eastAsiaTheme="minorEastAsia" w:hAnsiTheme="minorHAnsi" w:cstheme="minorBidi"/>
              <w:noProof/>
              <w:sz w:val="22"/>
              <w:szCs w:val="22"/>
              <w:lang w:eastAsia="de-CH"/>
            </w:rPr>
          </w:pPr>
          <w:hyperlink w:anchor="_Toc103938922" w:history="1">
            <w:r w:rsidR="001B08D7" w:rsidRPr="00662301">
              <w:rPr>
                <w:rStyle w:val="Hyperlink"/>
                <w:noProof/>
                <w:lang w:val="en-GB"/>
              </w:rPr>
              <w:t>13.2.3.</w:t>
            </w:r>
            <w:r w:rsidR="001B08D7">
              <w:rPr>
                <w:rFonts w:asciiTheme="minorHAnsi" w:eastAsiaTheme="minorEastAsia" w:hAnsiTheme="minorHAnsi" w:cstheme="minorBidi"/>
                <w:noProof/>
                <w:sz w:val="22"/>
                <w:szCs w:val="22"/>
                <w:lang w:eastAsia="de-CH"/>
              </w:rPr>
              <w:tab/>
            </w:r>
            <w:r w:rsidR="001B08D7" w:rsidRPr="00662301">
              <w:rPr>
                <w:rStyle w:val="Hyperlink"/>
                <w:noProof/>
                <w:lang w:val="en-GB"/>
              </w:rPr>
              <w:t>CSS Properties in JS React</w:t>
            </w:r>
            <w:r w:rsidR="001B08D7">
              <w:rPr>
                <w:noProof/>
                <w:webHidden/>
              </w:rPr>
              <w:tab/>
            </w:r>
            <w:r w:rsidR="001B08D7">
              <w:rPr>
                <w:noProof/>
                <w:webHidden/>
              </w:rPr>
              <w:fldChar w:fldCharType="begin"/>
            </w:r>
            <w:r w:rsidR="001B08D7">
              <w:rPr>
                <w:noProof/>
                <w:webHidden/>
              </w:rPr>
              <w:instrText xml:space="preserve"> PAGEREF _Toc103938922 \h </w:instrText>
            </w:r>
            <w:r w:rsidR="001B08D7">
              <w:rPr>
                <w:noProof/>
                <w:webHidden/>
              </w:rPr>
            </w:r>
            <w:r w:rsidR="001B08D7">
              <w:rPr>
                <w:noProof/>
                <w:webHidden/>
              </w:rPr>
              <w:fldChar w:fldCharType="separate"/>
            </w:r>
            <w:r w:rsidR="001B08D7">
              <w:rPr>
                <w:noProof/>
                <w:webHidden/>
              </w:rPr>
              <w:t>109</w:t>
            </w:r>
            <w:r w:rsidR="001B08D7">
              <w:rPr>
                <w:noProof/>
                <w:webHidden/>
              </w:rPr>
              <w:fldChar w:fldCharType="end"/>
            </w:r>
          </w:hyperlink>
        </w:p>
        <w:p w14:paraId="7B4CADD3" w14:textId="5ECF25FB" w:rsidR="001B08D7" w:rsidRDefault="00F822C3">
          <w:pPr>
            <w:pStyle w:val="TOC2"/>
            <w:rPr>
              <w:rFonts w:asciiTheme="minorHAnsi" w:eastAsiaTheme="minorEastAsia" w:hAnsiTheme="minorHAnsi" w:cstheme="minorBidi"/>
              <w:noProof/>
              <w:sz w:val="22"/>
              <w:szCs w:val="22"/>
              <w:lang w:eastAsia="de-CH"/>
            </w:rPr>
          </w:pPr>
          <w:hyperlink w:anchor="_Toc103938923" w:history="1">
            <w:r w:rsidR="001B08D7" w:rsidRPr="00662301">
              <w:rPr>
                <w:rStyle w:val="Hyperlink"/>
                <w:noProof/>
              </w:rPr>
              <w:t>13.3.</w:t>
            </w:r>
            <w:r w:rsidR="001B08D7">
              <w:rPr>
                <w:rFonts w:asciiTheme="minorHAnsi" w:eastAsiaTheme="minorEastAsia" w:hAnsiTheme="minorHAnsi" w:cstheme="minorBidi"/>
                <w:noProof/>
                <w:sz w:val="22"/>
                <w:szCs w:val="22"/>
                <w:lang w:eastAsia="de-CH"/>
              </w:rPr>
              <w:tab/>
            </w:r>
            <w:r w:rsidR="001B08D7" w:rsidRPr="00662301">
              <w:rPr>
                <w:rStyle w:val="Hyperlink"/>
                <w:noProof/>
              </w:rPr>
              <w:t>Daten Speichern</w:t>
            </w:r>
            <w:r w:rsidR="001B08D7">
              <w:rPr>
                <w:noProof/>
                <w:webHidden/>
              </w:rPr>
              <w:tab/>
            </w:r>
            <w:r w:rsidR="001B08D7">
              <w:rPr>
                <w:noProof/>
                <w:webHidden/>
              </w:rPr>
              <w:fldChar w:fldCharType="begin"/>
            </w:r>
            <w:r w:rsidR="001B08D7">
              <w:rPr>
                <w:noProof/>
                <w:webHidden/>
              </w:rPr>
              <w:instrText xml:space="preserve"> PAGEREF _Toc103938923 \h </w:instrText>
            </w:r>
            <w:r w:rsidR="001B08D7">
              <w:rPr>
                <w:noProof/>
                <w:webHidden/>
              </w:rPr>
            </w:r>
            <w:r w:rsidR="001B08D7">
              <w:rPr>
                <w:noProof/>
                <w:webHidden/>
              </w:rPr>
              <w:fldChar w:fldCharType="separate"/>
            </w:r>
            <w:r w:rsidR="001B08D7">
              <w:rPr>
                <w:noProof/>
                <w:webHidden/>
              </w:rPr>
              <w:t>110</w:t>
            </w:r>
            <w:r w:rsidR="001B08D7">
              <w:rPr>
                <w:noProof/>
                <w:webHidden/>
              </w:rPr>
              <w:fldChar w:fldCharType="end"/>
            </w:r>
          </w:hyperlink>
        </w:p>
        <w:p w14:paraId="47B57575" w14:textId="3443E9DE" w:rsidR="001B08D7" w:rsidRDefault="00F822C3">
          <w:pPr>
            <w:pStyle w:val="TOC3"/>
            <w:rPr>
              <w:rFonts w:asciiTheme="minorHAnsi" w:eastAsiaTheme="minorEastAsia" w:hAnsiTheme="minorHAnsi" w:cstheme="minorBidi"/>
              <w:noProof/>
              <w:sz w:val="22"/>
              <w:szCs w:val="22"/>
              <w:lang w:eastAsia="de-CH"/>
            </w:rPr>
          </w:pPr>
          <w:hyperlink w:anchor="_Toc103938924" w:history="1">
            <w:r w:rsidR="001B08D7" w:rsidRPr="00662301">
              <w:rPr>
                <w:rStyle w:val="Hyperlink"/>
                <w:noProof/>
              </w:rPr>
              <w:t>13.3.1.</w:t>
            </w:r>
            <w:r w:rsidR="001B08D7">
              <w:rPr>
                <w:rFonts w:asciiTheme="minorHAnsi" w:eastAsiaTheme="minorEastAsia" w:hAnsiTheme="minorHAnsi" w:cstheme="minorBidi"/>
                <w:noProof/>
                <w:sz w:val="22"/>
                <w:szCs w:val="22"/>
                <w:lang w:eastAsia="de-CH"/>
              </w:rPr>
              <w:tab/>
            </w:r>
            <w:r w:rsidR="001B08D7" w:rsidRPr="00662301">
              <w:rPr>
                <w:rStyle w:val="Hyperlink"/>
                <w:noProof/>
              </w:rPr>
              <w:t>LocalStorage</w:t>
            </w:r>
            <w:r w:rsidR="001B08D7">
              <w:rPr>
                <w:noProof/>
                <w:webHidden/>
              </w:rPr>
              <w:tab/>
            </w:r>
            <w:r w:rsidR="001B08D7">
              <w:rPr>
                <w:noProof/>
                <w:webHidden/>
              </w:rPr>
              <w:fldChar w:fldCharType="begin"/>
            </w:r>
            <w:r w:rsidR="001B08D7">
              <w:rPr>
                <w:noProof/>
                <w:webHidden/>
              </w:rPr>
              <w:instrText xml:space="preserve"> PAGEREF _Toc103938924 \h </w:instrText>
            </w:r>
            <w:r w:rsidR="001B08D7">
              <w:rPr>
                <w:noProof/>
                <w:webHidden/>
              </w:rPr>
            </w:r>
            <w:r w:rsidR="001B08D7">
              <w:rPr>
                <w:noProof/>
                <w:webHidden/>
              </w:rPr>
              <w:fldChar w:fldCharType="separate"/>
            </w:r>
            <w:r w:rsidR="001B08D7">
              <w:rPr>
                <w:noProof/>
                <w:webHidden/>
              </w:rPr>
              <w:t>110</w:t>
            </w:r>
            <w:r w:rsidR="001B08D7">
              <w:rPr>
                <w:noProof/>
                <w:webHidden/>
              </w:rPr>
              <w:fldChar w:fldCharType="end"/>
            </w:r>
          </w:hyperlink>
        </w:p>
        <w:p w14:paraId="1767E272" w14:textId="5708BFD9" w:rsidR="001B08D7" w:rsidRDefault="00F822C3">
          <w:pPr>
            <w:pStyle w:val="TOC3"/>
            <w:rPr>
              <w:rFonts w:asciiTheme="minorHAnsi" w:eastAsiaTheme="minorEastAsia" w:hAnsiTheme="minorHAnsi" w:cstheme="minorBidi"/>
              <w:noProof/>
              <w:sz w:val="22"/>
              <w:szCs w:val="22"/>
              <w:lang w:eastAsia="de-CH"/>
            </w:rPr>
          </w:pPr>
          <w:hyperlink w:anchor="_Toc103938925" w:history="1">
            <w:r w:rsidR="001B08D7" w:rsidRPr="00662301">
              <w:rPr>
                <w:rStyle w:val="Hyperlink"/>
                <w:noProof/>
                <w:lang w:val="en-US"/>
              </w:rPr>
              <w:t>13.3.2.</w:t>
            </w:r>
            <w:r w:rsidR="001B08D7">
              <w:rPr>
                <w:rFonts w:asciiTheme="minorHAnsi" w:eastAsiaTheme="minorEastAsia" w:hAnsiTheme="minorHAnsi" w:cstheme="minorBidi"/>
                <w:noProof/>
                <w:sz w:val="22"/>
                <w:szCs w:val="22"/>
                <w:lang w:eastAsia="de-CH"/>
              </w:rPr>
              <w:tab/>
            </w:r>
            <w:r w:rsidR="001B08D7" w:rsidRPr="00662301">
              <w:rPr>
                <w:rStyle w:val="Hyperlink"/>
                <w:noProof/>
                <w:lang w:val="en-US"/>
              </w:rPr>
              <w:t>Cookies</w:t>
            </w:r>
            <w:r w:rsidR="001B08D7">
              <w:rPr>
                <w:noProof/>
                <w:webHidden/>
              </w:rPr>
              <w:tab/>
            </w:r>
            <w:r w:rsidR="001B08D7">
              <w:rPr>
                <w:noProof/>
                <w:webHidden/>
              </w:rPr>
              <w:fldChar w:fldCharType="begin"/>
            </w:r>
            <w:r w:rsidR="001B08D7">
              <w:rPr>
                <w:noProof/>
                <w:webHidden/>
              </w:rPr>
              <w:instrText xml:space="preserve"> PAGEREF _Toc103938925 \h </w:instrText>
            </w:r>
            <w:r w:rsidR="001B08D7">
              <w:rPr>
                <w:noProof/>
                <w:webHidden/>
              </w:rPr>
            </w:r>
            <w:r w:rsidR="001B08D7">
              <w:rPr>
                <w:noProof/>
                <w:webHidden/>
              </w:rPr>
              <w:fldChar w:fldCharType="separate"/>
            </w:r>
            <w:r w:rsidR="001B08D7">
              <w:rPr>
                <w:noProof/>
                <w:webHidden/>
              </w:rPr>
              <w:t>110</w:t>
            </w:r>
            <w:r w:rsidR="001B08D7">
              <w:rPr>
                <w:noProof/>
                <w:webHidden/>
              </w:rPr>
              <w:fldChar w:fldCharType="end"/>
            </w:r>
          </w:hyperlink>
        </w:p>
        <w:p w14:paraId="0766FA32" w14:textId="6277CFC5" w:rsidR="001B08D7" w:rsidRDefault="00F822C3">
          <w:pPr>
            <w:pStyle w:val="TOC2"/>
            <w:rPr>
              <w:rFonts w:asciiTheme="minorHAnsi" w:eastAsiaTheme="minorEastAsia" w:hAnsiTheme="minorHAnsi" w:cstheme="minorBidi"/>
              <w:noProof/>
              <w:sz w:val="22"/>
              <w:szCs w:val="22"/>
              <w:lang w:eastAsia="de-CH"/>
            </w:rPr>
          </w:pPr>
          <w:hyperlink w:anchor="_Toc103938926" w:history="1">
            <w:r w:rsidR="001B08D7" w:rsidRPr="00662301">
              <w:rPr>
                <w:rStyle w:val="Hyperlink"/>
                <w:noProof/>
              </w:rPr>
              <w:t>13.4.</w:t>
            </w:r>
            <w:r w:rsidR="001B08D7">
              <w:rPr>
                <w:rFonts w:asciiTheme="minorHAnsi" w:eastAsiaTheme="minorEastAsia" w:hAnsiTheme="minorHAnsi" w:cstheme="minorBidi"/>
                <w:noProof/>
                <w:sz w:val="22"/>
                <w:szCs w:val="22"/>
                <w:lang w:eastAsia="de-CH"/>
              </w:rPr>
              <w:tab/>
            </w:r>
            <w:r w:rsidR="001B08D7" w:rsidRPr="00662301">
              <w:rPr>
                <w:rStyle w:val="Hyperlink"/>
                <w:noProof/>
              </w:rPr>
              <w:t>TypeScript</w:t>
            </w:r>
            <w:r w:rsidR="001B08D7">
              <w:rPr>
                <w:noProof/>
                <w:webHidden/>
              </w:rPr>
              <w:tab/>
            </w:r>
            <w:r w:rsidR="001B08D7">
              <w:rPr>
                <w:noProof/>
                <w:webHidden/>
              </w:rPr>
              <w:fldChar w:fldCharType="begin"/>
            </w:r>
            <w:r w:rsidR="001B08D7">
              <w:rPr>
                <w:noProof/>
                <w:webHidden/>
              </w:rPr>
              <w:instrText xml:space="preserve"> PAGEREF _Toc103938926 \h </w:instrText>
            </w:r>
            <w:r w:rsidR="001B08D7">
              <w:rPr>
                <w:noProof/>
                <w:webHidden/>
              </w:rPr>
            </w:r>
            <w:r w:rsidR="001B08D7">
              <w:rPr>
                <w:noProof/>
                <w:webHidden/>
              </w:rPr>
              <w:fldChar w:fldCharType="separate"/>
            </w:r>
            <w:r w:rsidR="001B08D7">
              <w:rPr>
                <w:noProof/>
                <w:webHidden/>
              </w:rPr>
              <w:t>111</w:t>
            </w:r>
            <w:r w:rsidR="001B08D7">
              <w:rPr>
                <w:noProof/>
                <w:webHidden/>
              </w:rPr>
              <w:fldChar w:fldCharType="end"/>
            </w:r>
          </w:hyperlink>
        </w:p>
        <w:p w14:paraId="14990E48" w14:textId="7C4E0360" w:rsidR="001B08D7" w:rsidRDefault="00F822C3">
          <w:pPr>
            <w:pStyle w:val="TOC3"/>
            <w:rPr>
              <w:rFonts w:asciiTheme="minorHAnsi" w:eastAsiaTheme="minorEastAsia" w:hAnsiTheme="minorHAnsi" w:cstheme="minorBidi"/>
              <w:noProof/>
              <w:sz w:val="22"/>
              <w:szCs w:val="22"/>
              <w:lang w:eastAsia="de-CH"/>
            </w:rPr>
          </w:pPr>
          <w:hyperlink w:anchor="_Toc103938927" w:history="1">
            <w:r w:rsidR="001B08D7" w:rsidRPr="00662301">
              <w:rPr>
                <w:rStyle w:val="Hyperlink"/>
                <w:noProof/>
              </w:rPr>
              <w:t>13.4.1.</w:t>
            </w:r>
            <w:r w:rsidR="001B08D7">
              <w:rPr>
                <w:rFonts w:asciiTheme="minorHAnsi" w:eastAsiaTheme="minorEastAsia" w:hAnsiTheme="minorHAnsi" w:cstheme="minorBidi"/>
                <w:noProof/>
                <w:sz w:val="22"/>
                <w:szCs w:val="22"/>
                <w:lang w:eastAsia="de-CH"/>
              </w:rPr>
              <w:tab/>
            </w:r>
            <w:r w:rsidR="001B08D7" w:rsidRPr="00662301">
              <w:rPr>
                <w:rStyle w:val="Hyperlink"/>
                <w:noProof/>
              </w:rPr>
              <w:t>Von JavaScript auf TypeScript wechseln</w:t>
            </w:r>
            <w:r w:rsidR="001B08D7">
              <w:rPr>
                <w:noProof/>
                <w:webHidden/>
              </w:rPr>
              <w:tab/>
            </w:r>
            <w:r w:rsidR="001B08D7">
              <w:rPr>
                <w:noProof/>
                <w:webHidden/>
              </w:rPr>
              <w:fldChar w:fldCharType="begin"/>
            </w:r>
            <w:r w:rsidR="001B08D7">
              <w:rPr>
                <w:noProof/>
                <w:webHidden/>
              </w:rPr>
              <w:instrText xml:space="preserve"> PAGEREF _Toc103938927 \h </w:instrText>
            </w:r>
            <w:r w:rsidR="001B08D7">
              <w:rPr>
                <w:noProof/>
                <w:webHidden/>
              </w:rPr>
            </w:r>
            <w:r w:rsidR="001B08D7">
              <w:rPr>
                <w:noProof/>
                <w:webHidden/>
              </w:rPr>
              <w:fldChar w:fldCharType="separate"/>
            </w:r>
            <w:r w:rsidR="001B08D7">
              <w:rPr>
                <w:noProof/>
                <w:webHidden/>
              </w:rPr>
              <w:t>111</w:t>
            </w:r>
            <w:r w:rsidR="001B08D7">
              <w:rPr>
                <w:noProof/>
                <w:webHidden/>
              </w:rPr>
              <w:fldChar w:fldCharType="end"/>
            </w:r>
          </w:hyperlink>
        </w:p>
        <w:p w14:paraId="4EC5A9E3" w14:textId="2AB1292A" w:rsidR="001B08D7" w:rsidRDefault="00F822C3">
          <w:pPr>
            <w:pStyle w:val="TOC1"/>
            <w:rPr>
              <w:rFonts w:asciiTheme="minorHAnsi" w:eastAsiaTheme="minorEastAsia" w:hAnsiTheme="minorHAnsi" w:cstheme="minorBidi"/>
              <w:b w:val="0"/>
              <w:noProof/>
              <w:sz w:val="22"/>
              <w:szCs w:val="22"/>
              <w:lang w:eastAsia="de-CH"/>
            </w:rPr>
          </w:pPr>
          <w:hyperlink w:anchor="_Toc103938928" w:history="1">
            <w:r w:rsidR="001B08D7" w:rsidRPr="00662301">
              <w:rPr>
                <w:rStyle w:val="Hyperlink"/>
                <w:noProof/>
              </w:rPr>
              <w:t>14.</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Git</w:t>
            </w:r>
            <w:r w:rsidR="001B08D7">
              <w:rPr>
                <w:noProof/>
                <w:webHidden/>
              </w:rPr>
              <w:tab/>
            </w:r>
            <w:r w:rsidR="001B08D7">
              <w:rPr>
                <w:noProof/>
                <w:webHidden/>
              </w:rPr>
              <w:fldChar w:fldCharType="begin"/>
            </w:r>
            <w:r w:rsidR="001B08D7">
              <w:rPr>
                <w:noProof/>
                <w:webHidden/>
              </w:rPr>
              <w:instrText xml:space="preserve"> PAGEREF _Toc103938928 \h </w:instrText>
            </w:r>
            <w:r w:rsidR="001B08D7">
              <w:rPr>
                <w:noProof/>
                <w:webHidden/>
              </w:rPr>
            </w:r>
            <w:r w:rsidR="001B08D7">
              <w:rPr>
                <w:noProof/>
                <w:webHidden/>
              </w:rPr>
              <w:fldChar w:fldCharType="separate"/>
            </w:r>
            <w:r w:rsidR="001B08D7">
              <w:rPr>
                <w:noProof/>
                <w:webHidden/>
              </w:rPr>
              <w:t>112</w:t>
            </w:r>
            <w:r w:rsidR="001B08D7">
              <w:rPr>
                <w:noProof/>
                <w:webHidden/>
              </w:rPr>
              <w:fldChar w:fldCharType="end"/>
            </w:r>
          </w:hyperlink>
        </w:p>
        <w:p w14:paraId="1013391E" w14:textId="1612A77D" w:rsidR="001B08D7" w:rsidRDefault="00F822C3">
          <w:pPr>
            <w:pStyle w:val="TOC2"/>
            <w:rPr>
              <w:rFonts w:asciiTheme="minorHAnsi" w:eastAsiaTheme="minorEastAsia" w:hAnsiTheme="minorHAnsi" w:cstheme="minorBidi"/>
              <w:noProof/>
              <w:sz w:val="22"/>
              <w:szCs w:val="22"/>
              <w:lang w:eastAsia="de-CH"/>
            </w:rPr>
          </w:pPr>
          <w:hyperlink w:anchor="_Toc103938929" w:history="1">
            <w:r w:rsidR="001B08D7" w:rsidRPr="00662301">
              <w:rPr>
                <w:rStyle w:val="Hyperlink"/>
                <w:noProof/>
              </w:rPr>
              <w:t>14.1.</w:t>
            </w:r>
            <w:r w:rsidR="001B08D7">
              <w:rPr>
                <w:rFonts w:asciiTheme="minorHAnsi" w:eastAsiaTheme="minorEastAsia" w:hAnsiTheme="minorHAnsi" w:cstheme="minorBidi"/>
                <w:noProof/>
                <w:sz w:val="22"/>
                <w:szCs w:val="22"/>
                <w:lang w:eastAsia="de-CH"/>
              </w:rPr>
              <w:tab/>
            </w:r>
            <w:r w:rsidR="001B08D7" w:rsidRPr="00662301">
              <w:rPr>
                <w:rStyle w:val="Hyperlink"/>
                <w:noProof/>
              </w:rPr>
              <w:t>Terminal</w:t>
            </w:r>
            <w:r w:rsidR="001B08D7">
              <w:rPr>
                <w:noProof/>
                <w:webHidden/>
              </w:rPr>
              <w:tab/>
            </w:r>
            <w:r w:rsidR="001B08D7">
              <w:rPr>
                <w:noProof/>
                <w:webHidden/>
              </w:rPr>
              <w:fldChar w:fldCharType="begin"/>
            </w:r>
            <w:r w:rsidR="001B08D7">
              <w:rPr>
                <w:noProof/>
                <w:webHidden/>
              </w:rPr>
              <w:instrText xml:space="preserve"> PAGEREF _Toc103938929 \h </w:instrText>
            </w:r>
            <w:r w:rsidR="001B08D7">
              <w:rPr>
                <w:noProof/>
                <w:webHidden/>
              </w:rPr>
            </w:r>
            <w:r w:rsidR="001B08D7">
              <w:rPr>
                <w:noProof/>
                <w:webHidden/>
              </w:rPr>
              <w:fldChar w:fldCharType="separate"/>
            </w:r>
            <w:r w:rsidR="001B08D7">
              <w:rPr>
                <w:noProof/>
                <w:webHidden/>
              </w:rPr>
              <w:t>112</w:t>
            </w:r>
            <w:r w:rsidR="001B08D7">
              <w:rPr>
                <w:noProof/>
                <w:webHidden/>
              </w:rPr>
              <w:fldChar w:fldCharType="end"/>
            </w:r>
          </w:hyperlink>
        </w:p>
        <w:p w14:paraId="4C82EA98" w14:textId="607C23BF" w:rsidR="001B08D7" w:rsidRDefault="00F822C3">
          <w:pPr>
            <w:pStyle w:val="TOC2"/>
            <w:rPr>
              <w:rFonts w:asciiTheme="minorHAnsi" w:eastAsiaTheme="minorEastAsia" w:hAnsiTheme="minorHAnsi" w:cstheme="minorBidi"/>
              <w:noProof/>
              <w:sz w:val="22"/>
              <w:szCs w:val="22"/>
              <w:lang w:eastAsia="de-CH"/>
            </w:rPr>
          </w:pPr>
          <w:hyperlink w:anchor="_Toc103938930" w:history="1">
            <w:r w:rsidR="001B08D7" w:rsidRPr="00662301">
              <w:rPr>
                <w:rStyle w:val="Hyperlink"/>
                <w:noProof/>
              </w:rPr>
              <w:t>14.2.</w:t>
            </w:r>
            <w:r w:rsidR="001B08D7">
              <w:rPr>
                <w:rFonts w:asciiTheme="minorHAnsi" w:eastAsiaTheme="minorEastAsia" w:hAnsiTheme="minorHAnsi" w:cstheme="minorBidi"/>
                <w:noProof/>
                <w:sz w:val="22"/>
                <w:szCs w:val="22"/>
                <w:lang w:eastAsia="de-CH"/>
              </w:rPr>
              <w:tab/>
            </w:r>
            <w:r w:rsidR="001B08D7" w:rsidRPr="00662301">
              <w:rPr>
                <w:rStyle w:val="Hyperlink"/>
                <w:noProof/>
              </w:rPr>
              <w:t>Gitignore</w:t>
            </w:r>
            <w:r w:rsidR="001B08D7">
              <w:rPr>
                <w:noProof/>
                <w:webHidden/>
              </w:rPr>
              <w:tab/>
            </w:r>
            <w:r w:rsidR="001B08D7">
              <w:rPr>
                <w:noProof/>
                <w:webHidden/>
              </w:rPr>
              <w:fldChar w:fldCharType="begin"/>
            </w:r>
            <w:r w:rsidR="001B08D7">
              <w:rPr>
                <w:noProof/>
                <w:webHidden/>
              </w:rPr>
              <w:instrText xml:space="preserve"> PAGEREF _Toc103938930 \h </w:instrText>
            </w:r>
            <w:r w:rsidR="001B08D7">
              <w:rPr>
                <w:noProof/>
                <w:webHidden/>
              </w:rPr>
            </w:r>
            <w:r w:rsidR="001B08D7">
              <w:rPr>
                <w:noProof/>
                <w:webHidden/>
              </w:rPr>
              <w:fldChar w:fldCharType="separate"/>
            </w:r>
            <w:r w:rsidR="001B08D7">
              <w:rPr>
                <w:noProof/>
                <w:webHidden/>
              </w:rPr>
              <w:t>113</w:t>
            </w:r>
            <w:r w:rsidR="001B08D7">
              <w:rPr>
                <w:noProof/>
                <w:webHidden/>
              </w:rPr>
              <w:fldChar w:fldCharType="end"/>
            </w:r>
          </w:hyperlink>
        </w:p>
        <w:p w14:paraId="556EB9FC" w14:textId="4EE38AA6" w:rsidR="001B08D7" w:rsidRDefault="00F822C3">
          <w:pPr>
            <w:pStyle w:val="TOC2"/>
            <w:rPr>
              <w:rFonts w:asciiTheme="minorHAnsi" w:eastAsiaTheme="minorEastAsia" w:hAnsiTheme="minorHAnsi" w:cstheme="minorBidi"/>
              <w:noProof/>
              <w:sz w:val="22"/>
              <w:szCs w:val="22"/>
              <w:lang w:eastAsia="de-CH"/>
            </w:rPr>
          </w:pPr>
          <w:hyperlink w:anchor="_Toc103938931" w:history="1">
            <w:r w:rsidR="001B08D7" w:rsidRPr="00662301">
              <w:rPr>
                <w:rStyle w:val="Hyperlink"/>
                <w:noProof/>
              </w:rPr>
              <w:t>14.3.</w:t>
            </w:r>
            <w:r w:rsidR="001B08D7">
              <w:rPr>
                <w:rFonts w:asciiTheme="minorHAnsi" w:eastAsiaTheme="minorEastAsia" w:hAnsiTheme="minorHAnsi" w:cstheme="minorBidi"/>
                <w:noProof/>
                <w:sz w:val="22"/>
                <w:szCs w:val="22"/>
                <w:lang w:eastAsia="de-CH"/>
              </w:rPr>
              <w:tab/>
            </w:r>
            <w:r w:rsidR="001B08D7" w:rsidRPr="00662301">
              <w:rPr>
                <w:rStyle w:val="Hyperlink"/>
                <w:noProof/>
              </w:rPr>
              <w:t>Git Programme</w:t>
            </w:r>
            <w:r w:rsidR="001B08D7">
              <w:rPr>
                <w:noProof/>
                <w:webHidden/>
              </w:rPr>
              <w:tab/>
            </w:r>
            <w:r w:rsidR="001B08D7">
              <w:rPr>
                <w:noProof/>
                <w:webHidden/>
              </w:rPr>
              <w:fldChar w:fldCharType="begin"/>
            </w:r>
            <w:r w:rsidR="001B08D7">
              <w:rPr>
                <w:noProof/>
                <w:webHidden/>
              </w:rPr>
              <w:instrText xml:space="preserve"> PAGEREF _Toc103938931 \h </w:instrText>
            </w:r>
            <w:r w:rsidR="001B08D7">
              <w:rPr>
                <w:noProof/>
                <w:webHidden/>
              </w:rPr>
            </w:r>
            <w:r w:rsidR="001B08D7">
              <w:rPr>
                <w:noProof/>
                <w:webHidden/>
              </w:rPr>
              <w:fldChar w:fldCharType="separate"/>
            </w:r>
            <w:r w:rsidR="001B08D7">
              <w:rPr>
                <w:noProof/>
                <w:webHidden/>
              </w:rPr>
              <w:t>113</w:t>
            </w:r>
            <w:r w:rsidR="001B08D7">
              <w:rPr>
                <w:noProof/>
                <w:webHidden/>
              </w:rPr>
              <w:fldChar w:fldCharType="end"/>
            </w:r>
          </w:hyperlink>
        </w:p>
        <w:p w14:paraId="13E1E08D" w14:textId="5E3F3A31" w:rsidR="001B08D7" w:rsidRDefault="00F822C3">
          <w:pPr>
            <w:pStyle w:val="TOC1"/>
            <w:rPr>
              <w:rFonts w:asciiTheme="minorHAnsi" w:eastAsiaTheme="minorEastAsia" w:hAnsiTheme="minorHAnsi" w:cstheme="minorBidi"/>
              <w:b w:val="0"/>
              <w:noProof/>
              <w:sz w:val="22"/>
              <w:szCs w:val="22"/>
              <w:lang w:eastAsia="de-CH"/>
            </w:rPr>
          </w:pPr>
          <w:hyperlink w:anchor="_Toc103938932" w:history="1">
            <w:r w:rsidR="001B08D7" w:rsidRPr="00662301">
              <w:rPr>
                <w:rStyle w:val="Hyperlink"/>
                <w:noProof/>
              </w:rPr>
              <w:t>15.</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Nvidia Jetson</w:t>
            </w:r>
            <w:r w:rsidR="001B08D7">
              <w:rPr>
                <w:noProof/>
                <w:webHidden/>
              </w:rPr>
              <w:tab/>
            </w:r>
            <w:r w:rsidR="001B08D7">
              <w:rPr>
                <w:noProof/>
                <w:webHidden/>
              </w:rPr>
              <w:fldChar w:fldCharType="begin"/>
            </w:r>
            <w:r w:rsidR="001B08D7">
              <w:rPr>
                <w:noProof/>
                <w:webHidden/>
              </w:rPr>
              <w:instrText xml:space="preserve"> PAGEREF _Toc103938932 \h </w:instrText>
            </w:r>
            <w:r w:rsidR="001B08D7">
              <w:rPr>
                <w:noProof/>
                <w:webHidden/>
              </w:rPr>
            </w:r>
            <w:r w:rsidR="001B08D7">
              <w:rPr>
                <w:noProof/>
                <w:webHidden/>
              </w:rPr>
              <w:fldChar w:fldCharType="separate"/>
            </w:r>
            <w:r w:rsidR="001B08D7">
              <w:rPr>
                <w:noProof/>
                <w:webHidden/>
              </w:rPr>
              <w:t>114</w:t>
            </w:r>
            <w:r w:rsidR="001B08D7">
              <w:rPr>
                <w:noProof/>
                <w:webHidden/>
              </w:rPr>
              <w:fldChar w:fldCharType="end"/>
            </w:r>
          </w:hyperlink>
        </w:p>
        <w:p w14:paraId="5B703931" w14:textId="27595079" w:rsidR="001B08D7" w:rsidRDefault="00F822C3">
          <w:pPr>
            <w:pStyle w:val="TOC1"/>
            <w:rPr>
              <w:rFonts w:asciiTheme="minorHAnsi" w:eastAsiaTheme="minorEastAsia" w:hAnsiTheme="minorHAnsi" w:cstheme="minorBidi"/>
              <w:b w:val="0"/>
              <w:noProof/>
              <w:sz w:val="22"/>
              <w:szCs w:val="22"/>
              <w:lang w:eastAsia="de-CH"/>
            </w:rPr>
          </w:pPr>
          <w:hyperlink w:anchor="_Toc103938933" w:history="1">
            <w:r w:rsidR="001B08D7" w:rsidRPr="00662301">
              <w:rPr>
                <w:rStyle w:val="Hyperlink"/>
                <w:noProof/>
              </w:rPr>
              <w:t>16.</w:t>
            </w:r>
            <w:r w:rsidR="001B08D7">
              <w:rPr>
                <w:rFonts w:asciiTheme="minorHAnsi" w:eastAsiaTheme="minorEastAsia" w:hAnsiTheme="minorHAnsi" w:cstheme="minorBidi"/>
                <w:b w:val="0"/>
                <w:noProof/>
                <w:sz w:val="22"/>
                <w:szCs w:val="22"/>
                <w:lang w:eastAsia="de-CH"/>
              </w:rPr>
              <w:tab/>
            </w:r>
            <w:r w:rsidR="001B08D7" w:rsidRPr="00662301">
              <w:rPr>
                <w:rStyle w:val="Hyperlink"/>
                <w:noProof/>
              </w:rPr>
              <w:t>Calliope</w:t>
            </w:r>
            <w:r w:rsidR="001B08D7">
              <w:rPr>
                <w:noProof/>
                <w:webHidden/>
              </w:rPr>
              <w:tab/>
            </w:r>
            <w:r w:rsidR="001B08D7">
              <w:rPr>
                <w:noProof/>
                <w:webHidden/>
              </w:rPr>
              <w:fldChar w:fldCharType="begin"/>
            </w:r>
            <w:r w:rsidR="001B08D7">
              <w:rPr>
                <w:noProof/>
                <w:webHidden/>
              </w:rPr>
              <w:instrText xml:space="preserve"> PAGEREF _Toc103938933 \h </w:instrText>
            </w:r>
            <w:r w:rsidR="001B08D7">
              <w:rPr>
                <w:noProof/>
                <w:webHidden/>
              </w:rPr>
            </w:r>
            <w:r w:rsidR="001B08D7">
              <w:rPr>
                <w:noProof/>
                <w:webHidden/>
              </w:rPr>
              <w:fldChar w:fldCharType="separate"/>
            </w:r>
            <w:r w:rsidR="001B08D7">
              <w:rPr>
                <w:noProof/>
                <w:webHidden/>
              </w:rPr>
              <w:t>115</w:t>
            </w:r>
            <w:r w:rsidR="001B08D7">
              <w:rPr>
                <w:noProof/>
                <w:webHidden/>
              </w:rPr>
              <w:fldChar w:fldCharType="end"/>
            </w:r>
          </w:hyperlink>
        </w:p>
        <w:p w14:paraId="7B4F00F0" w14:textId="7A75D266" w:rsidR="001B08D7" w:rsidRDefault="00F822C3">
          <w:pPr>
            <w:pStyle w:val="TOC1"/>
            <w:rPr>
              <w:rFonts w:asciiTheme="minorHAnsi" w:eastAsiaTheme="minorEastAsia" w:hAnsiTheme="minorHAnsi" w:cstheme="minorBidi"/>
              <w:b w:val="0"/>
              <w:noProof/>
              <w:sz w:val="22"/>
              <w:szCs w:val="22"/>
              <w:lang w:eastAsia="de-CH"/>
            </w:rPr>
          </w:pPr>
          <w:hyperlink w:anchor="_Toc103938934" w:history="1">
            <w:r w:rsidR="001B08D7" w:rsidRPr="00662301">
              <w:rPr>
                <w:rStyle w:val="Hyperlink"/>
                <w:noProof/>
              </w:rPr>
              <w:t>Verzeichnisse</w:t>
            </w:r>
            <w:r w:rsidR="001B08D7">
              <w:rPr>
                <w:noProof/>
                <w:webHidden/>
              </w:rPr>
              <w:tab/>
            </w:r>
            <w:r w:rsidR="001B08D7">
              <w:rPr>
                <w:noProof/>
                <w:webHidden/>
              </w:rPr>
              <w:fldChar w:fldCharType="begin"/>
            </w:r>
            <w:r w:rsidR="001B08D7">
              <w:rPr>
                <w:noProof/>
                <w:webHidden/>
              </w:rPr>
              <w:instrText xml:space="preserve"> PAGEREF _Toc103938934 \h </w:instrText>
            </w:r>
            <w:r w:rsidR="001B08D7">
              <w:rPr>
                <w:noProof/>
                <w:webHidden/>
              </w:rPr>
            </w:r>
            <w:r w:rsidR="001B08D7">
              <w:rPr>
                <w:noProof/>
                <w:webHidden/>
              </w:rPr>
              <w:fldChar w:fldCharType="separate"/>
            </w:r>
            <w:r w:rsidR="001B08D7">
              <w:rPr>
                <w:noProof/>
                <w:webHidden/>
              </w:rPr>
              <w:t>116</w:t>
            </w:r>
            <w:r w:rsidR="001B08D7">
              <w:rPr>
                <w:noProof/>
                <w:webHidden/>
              </w:rPr>
              <w:fldChar w:fldCharType="end"/>
            </w:r>
          </w:hyperlink>
        </w:p>
        <w:p w14:paraId="20E3E5DC" w14:textId="30BC2438" w:rsidR="001B08D7" w:rsidRDefault="00F822C3">
          <w:pPr>
            <w:pStyle w:val="TOC2"/>
            <w:rPr>
              <w:rFonts w:asciiTheme="minorHAnsi" w:eastAsiaTheme="minorEastAsia" w:hAnsiTheme="minorHAnsi" w:cstheme="minorBidi"/>
              <w:noProof/>
              <w:sz w:val="22"/>
              <w:szCs w:val="22"/>
              <w:lang w:eastAsia="de-CH"/>
            </w:rPr>
          </w:pPr>
          <w:hyperlink w:anchor="_Toc103938935" w:history="1">
            <w:r w:rsidR="001B08D7" w:rsidRPr="00662301">
              <w:rPr>
                <w:rStyle w:val="Hyperlink"/>
                <w:noProof/>
              </w:rPr>
              <w:t>Abbildungsverzeichnis</w:t>
            </w:r>
            <w:r w:rsidR="001B08D7">
              <w:rPr>
                <w:noProof/>
                <w:webHidden/>
              </w:rPr>
              <w:tab/>
            </w:r>
            <w:r w:rsidR="001B08D7">
              <w:rPr>
                <w:noProof/>
                <w:webHidden/>
              </w:rPr>
              <w:fldChar w:fldCharType="begin"/>
            </w:r>
            <w:r w:rsidR="001B08D7">
              <w:rPr>
                <w:noProof/>
                <w:webHidden/>
              </w:rPr>
              <w:instrText xml:space="preserve"> PAGEREF _Toc103938935 \h </w:instrText>
            </w:r>
            <w:r w:rsidR="001B08D7">
              <w:rPr>
                <w:noProof/>
                <w:webHidden/>
              </w:rPr>
            </w:r>
            <w:r w:rsidR="001B08D7">
              <w:rPr>
                <w:noProof/>
                <w:webHidden/>
              </w:rPr>
              <w:fldChar w:fldCharType="separate"/>
            </w:r>
            <w:r w:rsidR="001B08D7">
              <w:rPr>
                <w:noProof/>
                <w:webHidden/>
              </w:rPr>
              <w:t>116</w:t>
            </w:r>
            <w:r w:rsidR="001B08D7">
              <w:rPr>
                <w:noProof/>
                <w:webHidden/>
              </w:rPr>
              <w:fldChar w:fldCharType="end"/>
            </w:r>
          </w:hyperlink>
        </w:p>
        <w:p w14:paraId="61F5E756" w14:textId="5BEFFECE" w:rsidR="001B08D7" w:rsidRDefault="00F822C3">
          <w:pPr>
            <w:pStyle w:val="TOC2"/>
            <w:rPr>
              <w:rFonts w:asciiTheme="minorHAnsi" w:eastAsiaTheme="minorEastAsia" w:hAnsiTheme="minorHAnsi" w:cstheme="minorBidi"/>
              <w:noProof/>
              <w:sz w:val="22"/>
              <w:szCs w:val="22"/>
              <w:lang w:eastAsia="de-CH"/>
            </w:rPr>
          </w:pPr>
          <w:hyperlink w:anchor="_Toc103938936" w:history="1">
            <w:r w:rsidR="001B08D7" w:rsidRPr="00662301">
              <w:rPr>
                <w:rStyle w:val="Hyperlink"/>
                <w:noProof/>
              </w:rPr>
              <w:t>Tabellenverzeichnis</w:t>
            </w:r>
            <w:r w:rsidR="001B08D7">
              <w:rPr>
                <w:noProof/>
                <w:webHidden/>
              </w:rPr>
              <w:tab/>
            </w:r>
            <w:r w:rsidR="001B08D7">
              <w:rPr>
                <w:noProof/>
                <w:webHidden/>
              </w:rPr>
              <w:fldChar w:fldCharType="begin"/>
            </w:r>
            <w:r w:rsidR="001B08D7">
              <w:rPr>
                <w:noProof/>
                <w:webHidden/>
              </w:rPr>
              <w:instrText xml:space="preserve"> PAGEREF _Toc103938936 \h </w:instrText>
            </w:r>
            <w:r w:rsidR="001B08D7">
              <w:rPr>
                <w:noProof/>
                <w:webHidden/>
              </w:rPr>
            </w:r>
            <w:r w:rsidR="001B08D7">
              <w:rPr>
                <w:noProof/>
                <w:webHidden/>
              </w:rPr>
              <w:fldChar w:fldCharType="separate"/>
            </w:r>
            <w:r w:rsidR="001B08D7">
              <w:rPr>
                <w:noProof/>
                <w:webHidden/>
              </w:rPr>
              <w:t>119</w:t>
            </w:r>
            <w:r w:rsidR="001B08D7">
              <w:rPr>
                <w:noProof/>
                <w:webHidden/>
              </w:rPr>
              <w:fldChar w:fldCharType="end"/>
            </w:r>
          </w:hyperlink>
        </w:p>
        <w:p w14:paraId="31B8B3D9" w14:textId="0C5DCDF3" w:rsidR="001B08D7" w:rsidRDefault="00F822C3">
          <w:pPr>
            <w:pStyle w:val="TOC2"/>
            <w:rPr>
              <w:rFonts w:asciiTheme="minorHAnsi" w:eastAsiaTheme="minorEastAsia" w:hAnsiTheme="minorHAnsi" w:cstheme="minorBidi"/>
              <w:noProof/>
              <w:sz w:val="22"/>
              <w:szCs w:val="22"/>
              <w:lang w:eastAsia="de-CH"/>
            </w:rPr>
          </w:pPr>
          <w:hyperlink w:anchor="_Toc103938937" w:history="1">
            <w:r w:rsidR="001B08D7" w:rsidRPr="00662301">
              <w:rPr>
                <w:rStyle w:val="Hyperlink"/>
                <w:noProof/>
              </w:rPr>
              <w:t>CodeSnippet-Verzeichnis</w:t>
            </w:r>
            <w:r w:rsidR="001B08D7">
              <w:rPr>
                <w:noProof/>
                <w:webHidden/>
              </w:rPr>
              <w:tab/>
            </w:r>
            <w:r w:rsidR="001B08D7">
              <w:rPr>
                <w:noProof/>
                <w:webHidden/>
              </w:rPr>
              <w:fldChar w:fldCharType="begin"/>
            </w:r>
            <w:r w:rsidR="001B08D7">
              <w:rPr>
                <w:noProof/>
                <w:webHidden/>
              </w:rPr>
              <w:instrText xml:space="preserve"> PAGEREF _Toc103938937 \h </w:instrText>
            </w:r>
            <w:r w:rsidR="001B08D7">
              <w:rPr>
                <w:noProof/>
                <w:webHidden/>
              </w:rPr>
            </w:r>
            <w:r w:rsidR="001B08D7">
              <w:rPr>
                <w:noProof/>
                <w:webHidden/>
              </w:rPr>
              <w:fldChar w:fldCharType="separate"/>
            </w:r>
            <w:r w:rsidR="001B08D7">
              <w:rPr>
                <w:noProof/>
                <w:webHidden/>
              </w:rPr>
              <w:t>119</w:t>
            </w:r>
            <w:r w:rsidR="001B08D7">
              <w:rPr>
                <w:noProof/>
                <w:webHidden/>
              </w:rPr>
              <w:fldChar w:fldCharType="end"/>
            </w:r>
          </w:hyperlink>
        </w:p>
        <w:p w14:paraId="274BBB6E" w14:textId="15D84B00" w:rsidR="002106C8" w:rsidRDefault="002106C8">
          <w:r>
            <w:rPr>
              <w:b/>
              <w:bCs/>
              <w:lang w:val="de-DE"/>
            </w:rPr>
            <w:fldChar w:fldCharType="end"/>
          </w:r>
        </w:p>
      </w:sdtContent>
    </w:sdt>
    <w:p w14:paraId="0B237F81" w14:textId="77777777" w:rsidR="00203F4B" w:rsidRPr="004026D5" w:rsidRDefault="00203F4B">
      <w:r w:rsidRPr="004026D5">
        <w:br w:type="page"/>
      </w:r>
    </w:p>
    <w:p w14:paraId="6BDF3693" w14:textId="5D0A8BFE" w:rsidR="003C123E" w:rsidRDefault="003D324A" w:rsidP="003102CF">
      <w:pPr>
        <w:pStyle w:val="Heading1"/>
      </w:pPr>
      <w:bookmarkStart w:id="1" w:name="_Ref65145872"/>
      <w:bookmarkStart w:id="2" w:name="_Ref65145924"/>
      <w:bookmarkStart w:id="3" w:name="_Toc103938750"/>
      <w:r>
        <w:lastRenderedPageBreak/>
        <w:t>Inbetriebnahme des Arbeitsplatzes</w:t>
      </w:r>
      <w:bookmarkEnd w:id="1"/>
      <w:bookmarkEnd w:id="2"/>
      <w:bookmarkEnd w:id="3"/>
    </w:p>
    <w:p w14:paraId="46D7A9BC" w14:textId="4CA607B0" w:rsidR="00E8752F" w:rsidRPr="003D324A" w:rsidRDefault="003D324A" w:rsidP="00E8752F">
      <w:r>
        <w:t>In diesem Kapi</w:t>
      </w:r>
      <w:r w:rsidR="00EC7223">
        <w:t>tel ist die Inbetriebnahme des Arbeitsplatzes und die Installation der ersten Programme beschrieben</w:t>
      </w:r>
      <w:r w:rsidR="00951473">
        <w:t xml:space="preserve">. </w:t>
      </w:r>
    </w:p>
    <w:p w14:paraId="6D3DA6E0" w14:textId="5101F340" w:rsidR="00DB0AEB" w:rsidRPr="004026D5" w:rsidRDefault="00203F4B" w:rsidP="003102CF">
      <w:pPr>
        <w:pStyle w:val="Heading2"/>
      </w:pPr>
      <w:bookmarkStart w:id="4" w:name="_Toc103938751"/>
      <w:r w:rsidRPr="004026D5">
        <w:t>Confluence</w:t>
      </w:r>
      <w:bookmarkEnd w:id="4"/>
    </w:p>
    <w:p w14:paraId="1E29CA92" w14:textId="00DA9892" w:rsidR="00E8752F" w:rsidRDefault="00F822C3" w:rsidP="00E8752F">
      <w:hyperlink r:id="rId8" w:history="1">
        <w:commentRangeStart w:id="5"/>
        <w:r w:rsidR="00203F4B" w:rsidRPr="005322B5">
          <w:rPr>
            <w:rStyle w:val="Hyperlink"/>
          </w:rPr>
          <w:t>Confluence</w:t>
        </w:r>
      </w:hyperlink>
      <w:r w:rsidR="00203F4B" w:rsidRPr="004026D5">
        <w:t xml:space="preserve"> ist eine </w:t>
      </w:r>
      <w:r w:rsidR="003C153C" w:rsidRPr="004026D5">
        <w:t>Website,</w:t>
      </w:r>
      <w:r w:rsidR="00203F4B" w:rsidRPr="004026D5">
        <w:t xml:space="preserve"> auf der man Artikel mit Mitarbeitern </w:t>
      </w:r>
      <w:r w:rsidR="004026D5">
        <w:t>t</w:t>
      </w:r>
      <w:r w:rsidR="00203F4B" w:rsidRPr="004026D5">
        <w:t xml:space="preserve">eilen und </w:t>
      </w:r>
      <w:r w:rsidR="003C153C" w:rsidRPr="004026D5">
        <w:t>w</w:t>
      </w:r>
      <w:r w:rsidR="00203F4B" w:rsidRPr="004026D5">
        <w:t>ichtige Infos veröffentlichen</w:t>
      </w:r>
      <w:r w:rsidR="004026D5" w:rsidRPr="004026D5">
        <w:t xml:space="preserve"> kann</w:t>
      </w:r>
      <w:r w:rsidR="00203F4B" w:rsidRPr="004026D5">
        <w:t xml:space="preserve">. </w:t>
      </w:r>
      <w:commentRangeEnd w:id="5"/>
      <w:r w:rsidR="000C3013">
        <w:t xml:space="preserve">Alles wird in </w:t>
      </w:r>
      <w:r w:rsidR="00951473">
        <w:t>übersichtlichen Ordnern gespeichert, damit man alles einfach wiederfindet</w:t>
      </w:r>
      <w:r w:rsidR="000C3013">
        <w:t xml:space="preserve">. </w:t>
      </w:r>
      <w:r w:rsidR="001B1C1F" w:rsidRPr="004026D5">
        <w:rPr>
          <w:rStyle w:val="CommentReference"/>
        </w:rPr>
        <w:commentReference w:id="5"/>
      </w:r>
      <w:r w:rsidR="003D324A">
        <w:t xml:space="preserve">Bei mcs gibt es Beispielsweise </w:t>
      </w:r>
      <w:r w:rsidR="00662250">
        <w:t>die Unterseiten:</w:t>
      </w:r>
    </w:p>
    <w:p w14:paraId="7FD6BF0B" w14:textId="61F3DB3C" w:rsidR="000C3013" w:rsidRDefault="00951473" w:rsidP="00D47498">
      <w:pPr>
        <w:pStyle w:val="ListParagraph"/>
        <w:numPr>
          <w:ilvl w:val="0"/>
          <w:numId w:val="18"/>
        </w:numPr>
        <w:rPr>
          <w:noProof/>
        </w:rPr>
      </w:pPr>
      <w:commentRangeStart w:id="6"/>
      <w:r>
        <w:rPr>
          <w:noProof/>
        </w:rPr>
        <w:t>Blog</w:t>
      </w:r>
    </w:p>
    <w:p w14:paraId="658DEC9F" w14:textId="77777777" w:rsidR="000C3013" w:rsidRDefault="003D324A" w:rsidP="00D47498">
      <w:pPr>
        <w:pStyle w:val="ListParagraph"/>
        <w:numPr>
          <w:ilvl w:val="0"/>
          <w:numId w:val="18"/>
        </w:numPr>
        <w:rPr>
          <w:noProof/>
        </w:rPr>
      </w:pPr>
      <w:r>
        <w:rPr>
          <w:noProof/>
        </w:rPr>
        <w:t>Projektübersicht</w:t>
      </w:r>
    </w:p>
    <w:p w14:paraId="4EADAC38" w14:textId="77777777" w:rsidR="000C3013" w:rsidRDefault="003D324A" w:rsidP="00D47498">
      <w:pPr>
        <w:pStyle w:val="ListParagraph"/>
        <w:numPr>
          <w:ilvl w:val="0"/>
          <w:numId w:val="18"/>
        </w:numPr>
        <w:rPr>
          <w:noProof/>
        </w:rPr>
      </w:pPr>
      <w:r>
        <w:rPr>
          <w:noProof/>
        </w:rPr>
        <w:t xml:space="preserve">Besprechungsnotizen </w:t>
      </w:r>
    </w:p>
    <w:p w14:paraId="7137DAC7" w14:textId="29290A7D" w:rsidR="00203F4B" w:rsidRDefault="003D324A" w:rsidP="00D47498">
      <w:pPr>
        <w:pStyle w:val="ListParagraph"/>
        <w:numPr>
          <w:ilvl w:val="0"/>
          <w:numId w:val="18"/>
        </w:numPr>
        <w:rPr>
          <w:noProof/>
        </w:rPr>
      </w:pPr>
      <w:r>
        <w:rPr>
          <w:noProof/>
        </w:rPr>
        <w:t>Entscheidungsprotokoll</w:t>
      </w:r>
    </w:p>
    <w:p w14:paraId="2684244B" w14:textId="5D3D5B90" w:rsidR="000C3013" w:rsidRPr="004026D5" w:rsidRDefault="000C3013" w:rsidP="00D47498">
      <w:pPr>
        <w:pStyle w:val="ListParagraph"/>
        <w:numPr>
          <w:ilvl w:val="0"/>
          <w:numId w:val="18"/>
        </w:numPr>
        <w:rPr>
          <w:noProof/>
        </w:rPr>
      </w:pPr>
      <w:r>
        <w:rPr>
          <w:noProof/>
        </w:rPr>
        <w:t>Und mehr</w:t>
      </w:r>
      <w:commentRangeEnd w:id="6"/>
      <w:r w:rsidR="00E8752F" w:rsidRPr="002106C8">
        <w:rPr>
          <w:noProof/>
        </w:rPr>
        <w:commentReference w:id="6"/>
      </w:r>
    </w:p>
    <w:p w14:paraId="06D10ACB" w14:textId="2D7A6550" w:rsidR="003C153C" w:rsidRPr="004026D5" w:rsidRDefault="003C153C" w:rsidP="003102CF">
      <w:pPr>
        <w:pStyle w:val="Heading3"/>
      </w:pPr>
      <w:bookmarkStart w:id="7" w:name="_Toc103938752"/>
      <w:r w:rsidRPr="004026D5">
        <w:t>Confluence Einrichtung</w:t>
      </w:r>
      <w:bookmarkEnd w:id="7"/>
    </w:p>
    <w:p w14:paraId="1C97C306" w14:textId="05F8480C" w:rsidR="00907ED2" w:rsidRPr="004026D5" w:rsidRDefault="00907ED2" w:rsidP="003C153C">
      <w:commentRangeStart w:id="8"/>
      <w:r w:rsidRPr="004026D5">
        <w:t xml:space="preserve">Beim ersten Versuch hatte die Seite gar nicht </w:t>
      </w:r>
      <w:r w:rsidR="004026D5">
        <w:t xml:space="preserve">erst </w:t>
      </w:r>
      <w:r w:rsidRPr="004026D5">
        <w:t>geladen</w:t>
      </w:r>
      <w:r w:rsidR="004026D5">
        <w:t>,</w:t>
      </w:r>
      <w:r w:rsidRPr="004026D5">
        <w:t xml:space="preserve"> das Problem lag hier</w:t>
      </w:r>
      <w:r w:rsidR="004026D5">
        <w:t>bei</w:t>
      </w:r>
      <w:r w:rsidRPr="004026D5">
        <w:t xml:space="preserve"> an der Inkompatibilität mit dem Edge Browser</w:t>
      </w:r>
      <w:r w:rsidR="004026D5">
        <w:t>. D</w:t>
      </w:r>
      <w:r w:rsidRPr="004026D5">
        <w:t xml:space="preserve">eshalb </w:t>
      </w:r>
      <w:r w:rsidR="004026D5">
        <w:t xml:space="preserve">habe </w:t>
      </w:r>
      <w:r w:rsidRPr="004026D5">
        <w:t xml:space="preserve">ich den neueren Edge installiert, </w:t>
      </w:r>
      <w:r w:rsidR="004026D5">
        <w:t>welcher</w:t>
      </w:r>
      <w:r w:rsidRPr="004026D5">
        <w:t xml:space="preserve"> auf Chromium basiert.</w:t>
      </w:r>
      <w:commentRangeEnd w:id="8"/>
      <w:r w:rsidR="001B1C1F" w:rsidRPr="004026D5">
        <w:rPr>
          <w:rStyle w:val="CommentReference"/>
        </w:rPr>
        <w:commentReference w:id="8"/>
      </w:r>
    </w:p>
    <w:p w14:paraId="24DB86E0" w14:textId="372A1C06" w:rsidR="00EC7223" w:rsidRDefault="00EC7223" w:rsidP="003C153C">
      <w:r>
        <w:t>Um sich anzumelden</w:t>
      </w:r>
      <w:r w:rsidR="004433A0">
        <w:t>,</w:t>
      </w:r>
      <w:r w:rsidR="005322B5">
        <w:t xml:space="preserve"> muss</w:t>
      </w:r>
      <w:r>
        <w:t xml:space="preserve"> man</w:t>
      </w:r>
      <w:r w:rsidR="005322B5">
        <w:t xml:space="preserve"> nur auf die Website und wird direkt zum Anmeldeformular weitergeleitet</w:t>
      </w:r>
      <w:r w:rsidR="004433A0">
        <w:t>. Neben der Anmeldung hat man dort auch die Möglichkeit sich zu registrieren.</w:t>
      </w:r>
      <w:r w:rsidR="003C153C" w:rsidRPr="004026D5">
        <w:t xml:space="preserve"> </w:t>
      </w:r>
    </w:p>
    <w:p w14:paraId="3BB6121F" w14:textId="77777777" w:rsidR="00CA10C6" w:rsidRDefault="005322B5" w:rsidP="003C153C">
      <w:r>
        <w:t>J</w:t>
      </w:r>
      <w:r w:rsidR="003C153C" w:rsidRPr="004026D5">
        <w:t xml:space="preserve">edoch </w:t>
      </w:r>
      <w:r w:rsidR="004026D5">
        <w:t>hatte der Account keine Zugriffsrechte</w:t>
      </w:r>
      <w:r w:rsidR="003D324A">
        <w:t xml:space="preserve">. Deshalb war auf der Startseite </w:t>
      </w:r>
      <w:r>
        <w:t xml:space="preserve">auch </w:t>
      </w:r>
      <w:r w:rsidR="003D324A">
        <w:t>kein</w:t>
      </w:r>
      <w:r>
        <w:t xml:space="preserve"> Inhalt. We</w:t>
      </w:r>
      <w:r w:rsidR="003C153C" w:rsidRPr="004026D5">
        <w:t>shalb</w:t>
      </w:r>
      <w:r w:rsidRPr="005322B5">
        <w:t xml:space="preserve"> </w:t>
      </w:r>
      <w:r w:rsidR="000C3013">
        <w:t xml:space="preserve">ich </w:t>
      </w:r>
      <w:r w:rsidRPr="004026D5">
        <w:t>dachte</w:t>
      </w:r>
      <w:r w:rsidR="000C3013">
        <w:t xml:space="preserve">, </w:t>
      </w:r>
      <w:r w:rsidR="003C153C" w:rsidRPr="004026D5">
        <w:t xml:space="preserve">dass etwas mit der Anmeldung fehlgeschlagen </w:t>
      </w:r>
      <w:r>
        <w:t>sei</w:t>
      </w:r>
      <w:r w:rsidR="003C153C" w:rsidRPr="004026D5">
        <w:t>.</w:t>
      </w:r>
      <w:r w:rsidR="00662250">
        <w:t xml:space="preserve"> </w:t>
      </w:r>
    </w:p>
    <w:p w14:paraId="05217647" w14:textId="50F0A9FC" w:rsidR="003C153C" w:rsidRPr="004026D5" w:rsidRDefault="00662250" w:rsidP="003C153C">
      <w:r>
        <w:t>Mit Hilfe eines Admins hatte ich schlussendlich aber dennoch den Zugriff auf die Betriebsinterne Confluence Seite.</w:t>
      </w:r>
    </w:p>
    <w:p w14:paraId="6FC34500" w14:textId="1E750E28" w:rsidR="003C153C" w:rsidRPr="004026D5" w:rsidRDefault="001B1C1F" w:rsidP="003102CF">
      <w:pPr>
        <w:pStyle w:val="Heading3"/>
      </w:pPr>
      <w:bookmarkStart w:id="9" w:name="_Toc103938753"/>
      <w:commentRangeStart w:id="10"/>
      <w:commentRangeEnd w:id="10"/>
      <w:r w:rsidRPr="004026D5">
        <w:rPr>
          <w:rStyle w:val="CommentReference"/>
          <w:rFonts w:cs="Times New Roman"/>
          <w:b w:val="0"/>
          <w:iCs w:val="0"/>
        </w:rPr>
        <w:commentReference w:id="10"/>
      </w:r>
      <w:r w:rsidR="003C153C" w:rsidRPr="004026D5">
        <w:t>Mein An- und Abwesenheitskalender</w:t>
      </w:r>
      <w:bookmarkEnd w:id="9"/>
    </w:p>
    <w:p w14:paraId="313B0E95" w14:textId="5D1BDB0D" w:rsidR="00E20A55" w:rsidRDefault="003C153C" w:rsidP="00E20A55">
      <w:r w:rsidRPr="004026D5">
        <w:t xml:space="preserve">Damit die Infos meiner Schulzeiten </w:t>
      </w:r>
      <w:r w:rsidR="005322B5">
        <w:t>und Bürozeiten für alle Mitarbeiter zugänglich sind</w:t>
      </w:r>
      <w:r w:rsidR="00413903">
        <w:t>,</w:t>
      </w:r>
      <w:r w:rsidRPr="004026D5">
        <w:t xml:space="preserve"> </w:t>
      </w:r>
      <w:r w:rsidR="00EA3801">
        <w:t>h</w:t>
      </w:r>
      <w:r w:rsidR="00413903" w:rsidRPr="004026D5">
        <w:t xml:space="preserve">abe </w:t>
      </w:r>
      <w:r w:rsidR="00413903">
        <w:t>i</w:t>
      </w:r>
      <w:r w:rsidR="00662250" w:rsidRPr="004026D5">
        <w:t xml:space="preserve">ch </w:t>
      </w:r>
      <w:r w:rsidR="00662250">
        <w:t>i</w:t>
      </w:r>
      <w:r w:rsidRPr="004026D5">
        <w:t xml:space="preserve">n einer </w:t>
      </w:r>
      <w:hyperlink r:id="rId13" w:history="1">
        <w:r w:rsidRPr="001E72C5">
          <w:rPr>
            <w:rStyle w:val="Hyperlink"/>
          </w:rPr>
          <w:t>Tabelle</w:t>
        </w:r>
      </w:hyperlink>
      <w:r w:rsidRPr="004026D5">
        <w:t xml:space="preserve"> alle Daten eingetragen</w:t>
      </w:r>
      <w:r w:rsidR="00413903">
        <w:t>.</w:t>
      </w:r>
    </w:p>
    <w:p w14:paraId="10C9C336" w14:textId="77777777" w:rsidR="00EA3801" w:rsidRDefault="005322B5" w:rsidP="00E20A55">
      <w:r>
        <w:t>Um eine neue Seite zu erstellen</w:t>
      </w:r>
      <w:r w:rsidR="00413903">
        <w:t>,</w:t>
      </w:r>
      <w:r>
        <w:t xml:space="preserve"> muss man auf die Übergeordnete Seite gehen und auf erstellen Drücken. Nun kann man eine leere Seite </w:t>
      </w:r>
      <w:r w:rsidR="007755B3">
        <w:t>öffnen und bearbeiten.</w:t>
      </w:r>
      <w:r w:rsidR="00413903">
        <w:t xml:space="preserve"> Bei dem Kalender habe ich mich für eine Tabelle entschieden.</w:t>
      </w:r>
      <w:commentRangeStart w:id="11"/>
      <w:r w:rsidR="00413903">
        <w:t xml:space="preserve"> </w:t>
      </w:r>
      <w:commentRangeEnd w:id="11"/>
      <w:r w:rsidR="00AC3D14">
        <w:rPr>
          <w:rStyle w:val="CommentReference"/>
        </w:rPr>
        <w:commentReference w:id="11"/>
      </w:r>
    </w:p>
    <w:p w14:paraId="311706A2" w14:textId="5B6633B7" w:rsidR="00EA3801" w:rsidRDefault="00413903" w:rsidP="00E20A55">
      <w:pPr>
        <w:rPr>
          <w:noProof/>
        </w:rPr>
      </w:pPr>
      <w:r>
        <w:t xml:space="preserve">Ich habe für die verschiedenen Werte unterschiedliche </w:t>
      </w:r>
      <w:r w:rsidR="004433A0">
        <w:t>Farben</w:t>
      </w:r>
      <w:r>
        <w:t xml:space="preserve"> gewählt</w:t>
      </w:r>
      <w:r w:rsidR="004433A0">
        <w:t>. Somit ist es einfacher</w:t>
      </w:r>
      <w:r w:rsidR="00EA3801">
        <w:t>,</w:t>
      </w:r>
      <w:r w:rsidR="004433A0">
        <w:t xml:space="preserve"> schnell zu erkennen wann ich wo bin. Um die Hintergrundfarbe zu ändern, muss man, wenn man in einer Zelle ist, auf den kleinen Pfeil rechts in der Ecke drücken.</w:t>
      </w:r>
      <w:r w:rsidR="00EA3801" w:rsidRPr="00EA3801">
        <w:rPr>
          <w:noProof/>
        </w:rPr>
        <w:t xml:space="preserve"> </w:t>
      </w:r>
    </w:p>
    <w:p w14:paraId="7ADADC87" w14:textId="77777777" w:rsidR="00EA3801" w:rsidRDefault="00EA3801" w:rsidP="00E20A55">
      <w:pPr>
        <w:rPr>
          <w:noProof/>
        </w:rPr>
      </w:pPr>
    </w:p>
    <w:p w14:paraId="11394424" w14:textId="77777777" w:rsidR="00EA3801" w:rsidRDefault="00EA3801" w:rsidP="00E20A55">
      <w:r w:rsidRPr="004026D5">
        <w:rPr>
          <w:noProof/>
        </w:rPr>
        <w:drawing>
          <wp:inline distT="0" distB="0" distL="0" distR="0" wp14:anchorId="4FEBAFD6" wp14:editId="1C992BB6">
            <wp:extent cx="3357083" cy="2408794"/>
            <wp:effectExtent l="19050" t="19050" r="15240" b="1079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4">
                      <a:extLst>
                        <a:ext uri="{28A0092B-C50C-407E-A947-70E740481C1C}">
                          <a14:useLocalDpi xmlns:a14="http://schemas.microsoft.com/office/drawing/2010/main" val="0"/>
                        </a:ext>
                      </a:extLst>
                    </a:blip>
                    <a:stretch>
                      <a:fillRect/>
                    </a:stretch>
                  </pic:blipFill>
                  <pic:spPr>
                    <a:xfrm>
                      <a:off x="0" y="0"/>
                      <a:ext cx="3357083" cy="2408794"/>
                    </a:xfrm>
                    <a:prstGeom prst="rect">
                      <a:avLst/>
                    </a:prstGeom>
                    <a:ln w="6350">
                      <a:solidFill>
                        <a:schemeClr val="tx1"/>
                      </a:solidFill>
                    </a:ln>
                  </pic:spPr>
                </pic:pic>
              </a:graphicData>
            </a:graphic>
          </wp:inline>
        </w:drawing>
      </w:r>
      <w:commentRangeStart w:id="12"/>
      <w:r w:rsidR="00413903">
        <w:t xml:space="preserve"> </w:t>
      </w:r>
      <w:commentRangeEnd w:id="12"/>
      <w:r w:rsidR="00AC3D14">
        <w:rPr>
          <w:rStyle w:val="CommentReference"/>
        </w:rPr>
        <w:commentReference w:id="12"/>
      </w:r>
    </w:p>
    <w:p w14:paraId="28A31E71" w14:textId="32F1414A" w:rsidR="00EA3801" w:rsidRDefault="00EA3801" w:rsidP="00EA3801">
      <w:pPr>
        <w:pStyle w:val="Caption"/>
        <w:rPr>
          <w:noProof/>
        </w:rPr>
      </w:pPr>
      <w:bookmarkStart w:id="13" w:name="_Toc103938389"/>
      <w:r>
        <w:t xml:space="preserve">Abbildung </w:t>
      </w:r>
      <w:fldSimple w:instr=" SEQ Abbildung \* ARABIC ">
        <w:r w:rsidR="00C34C3A">
          <w:rPr>
            <w:noProof/>
          </w:rPr>
          <w:t>1</w:t>
        </w:r>
      </w:fldSimple>
      <w:r>
        <w:rPr>
          <w:noProof/>
        </w:rPr>
        <w:t>: An- Abwesenheitskalender in Confluence</w:t>
      </w:r>
      <w:bookmarkEnd w:id="13"/>
    </w:p>
    <w:p w14:paraId="0B4B4B99" w14:textId="753C83FE" w:rsidR="005322B5" w:rsidRDefault="00413903" w:rsidP="00E20A55">
      <w:r>
        <w:t>In dem Editor von Confluence ist es jedoch nicht möglich</w:t>
      </w:r>
      <w:r w:rsidR="004433A0">
        <w:t>,</w:t>
      </w:r>
      <w:r>
        <w:t xml:space="preserve"> alle Spalten automatisch gleich breit ausrichten zu lassen. </w:t>
      </w:r>
      <w:commentRangeStart w:id="14"/>
      <w:r>
        <w:t xml:space="preserve">Auch kann man Beispielsweise die Daten nicht </w:t>
      </w:r>
      <w:r w:rsidR="00EA3801">
        <w:t xml:space="preserve">wie in Excel </w:t>
      </w:r>
      <w:r>
        <w:t>automatisch vervollständigen</w:t>
      </w:r>
      <w:r w:rsidR="00EA3801">
        <w:t xml:space="preserve"> zum Beispiel 1,2,3,4</w:t>
      </w:r>
      <w:r>
        <w:t>.</w:t>
      </w:r>
      <w:commentRangeEnd w:id="14"/>
      <w:r w:rsidR="00AC3D14">
        <w:rPr>
          <w:rStyle w:val="CommentReference"/>
        </w:rPr>
        <w:commentReference w:id="14"/>
      </w:r>
    </w:p>
    <w:p w14:paraId="4DFBD43C" w14:textId="6EF48243" w:rsidR="00907ED2" w:rsidRPr="004026D5" w:rsidRDefault="00907ED2" w:rsidP="003102CF">
      <w:pPr>
        <w:pStyle w:val="Heading2"/>
      </w:pPr>
      <w:bookmarkStart w:id="15" w:name="_Toc103938754"/>
      <w:commentRangeStart w:id="16"/>
      <w:r w:rsidRPr="004026D5">
        <w:lastRenderedPageBreak/>
        <w:t>Kee</w:t>
      </w:r>
      <w:r w:rsidR="00EA3801">
        <w:t>P</w:t>
      </w:r>
      <w:r w:rsidRPr="004026D5">
        <w:t xml:space="preserve">ass </w:t>
      </w:r>
      <w:commentRangeEnd w:id="16"/>
      <w:r w:rsidR="00E8752F">
        <w:rPr>
          <w:rStyle w:val="CommentReference"/>
          <w:rFonts w:cs="Times New Roman"/>
          <w:b w:val="0"/>
          <w:bCs w:val="0"/>
          <w:iCs w:val="0"/>
        </w:rPr>
        <w:commentReference w:id="16"/>
      </w:r>
      <w:bookmarkEnd w:id="15"/>
    </w:p>
    <w:p w14:paraId="11379B99" w14:textId="77777777" w:rsidR="000C69AA" w:rsidRDefault="00907ED2" w:rsidP="00907ED2">
      <w:r w:rsidRPr="004026D5">
        <w:t xml:space="preserve">Ein weiteres neues Tool für mich war </w:t>
      </w:r>
      <w:r w:rsidR="00CA10C6">
        <w:t>KeePass</w:t>
      </w:r>
      <w:r w:rsidRPr="004026D5">
        <w:t xml:space="preserve">, </w:t>
      </w:r>
      <w:r w:rsidR="00241F47">
        <w:t>ein sogenannter</w:t>
      </w:r>
      <w:commentRangeStart w:id="17"/>
      <w:r w:rsidRPr="004026D5">
        <w:t xml:space="preserve"> Passwort Manager</w:t>
      </w:r>
      <w:commentRangeEnd w:id="17"/>
      <w:r w:rsidR="004947D5" w:rsidRPr="004026D5">
        <w:rPr>
          <w:rStyle w:val="CommentReference"/>
        </w:rPr>
        <w:commentReference w:id="17"/>
      </w:r>
      <w:r w:rsidRPr="004026D5">
        <w:t>.</w:t>
      </w:r>
      <w:r w:rsidR="00241F47">
        <w:t xml:space="preserve"> Passwort Manager helfen dem Benutzer alle Passwörter abzuspeichern jedoch ohne Gefahr, dass jemand diese auslesen könnte. </w:t>
      </w:r>
    </w:p>
    <w:p w14:paraId="7B3CFBBE" w14:textId="0A58885E" w:rsidR="000C69AA" w:rsidRDefault="00CA10C6" w:rsidP="00907ED2">
      <w:r>
        <w:t>KeePass</w:t>
      </w:r>
      <w:r w:rsidR="00241F47">
        <w:t xml:space="preserve"> erstellt hierzu eine verschlüsselte </w:t>
      </w:r>
      <w:commentRangeStart w:id="18"/>
      <w:r w:rsidR="00241F47">
        <w:t>Date</w:t>
      </w:r>
      <w:r w:rsidR="000C69AA">
        <w:t>nbank</w:t>
      </w:r>
      <w:r w:rsidR="00241F47">
        <w:t xml:space="preserve"> </w:t>
      </w:r>
      <w:commentRangeEnd w:id="18"/>
      <w:r w:rsidR="00B56EB8">
        <w:rPr>
          <w:rStyle w:val="CommentReference"/>
        </w:rPr>
        <w:commentReference w:id="18"/>
      </w:r>
      <w:r w:rsidR="000C69AA">
        <w:t xml:space="preserve">in einer «KeePass Database» Datei </w:t>
      </w:r>
      <w:r w:rsidR="00241F47">
        <w:t>auf der Festplatte</w:t>
      </w:r>
      <w:r w:rsidR="004B3653">
        <w:t xml:space="preserve">. </w:t>
      </w:r>
      <w:r w:rsidR="008617FD">
        <w:t>Somit ist es auch möglich die Datenbank auf ein anderes Gerät zu Übertragen.</w:t>
      </w:r>
    </w:p>
    <w:p w14:paraId="71A68E9F" w14:textId="6F555F50" w:rsidR="00241F47" w:rsidRDefault="004B3653" w:rsidP="00907ED2">
      <w:commentRangeStart w:id="19"/>
      <w:r>
        <w:t>Um die Date</w:t>
      </w:r>
      <w:r w:rsidR="000C69AA">
        <w:t>n</w:t>
      </w:r>
      <w:r>
        <w:t xml:space="preserve"> </w:t>
      </w:r>
      <w:r w:rsidR="008617FD">
        <w:t xml:space="preserve">in der Datenbank </w:t>
      </w:r>
      <w:r>
        <w:t>anzusehen</w:t>
      </w:r>
      <w:commentRangeEnd w:id="19"/>
      <w:r w:rsidR="00E8752F">
        <w:rPr>
          <w:rStyle w:val="CommentReference"/>
        </w:rPr>
        <w:commentReference w:id="19"/>
      </w:r>
      <w:r w:rsidR="008617FD">
        <w:t>,</w:t>
      </w:r>
      <w:r>
        <w:t xml:space="preserve"> </w:t>
      </w:r>
      <w:r w:rsidR="000C69AA">
        <w:t xml:space="preserve">braucht man Keepass und </w:t>
      </w:r>
      <w:r>
        <w:t xml:space="preserve">muss </w:t>
      </w:r>
      <w:r w:rsidR="000C69AA">
        <w:t>das korrekte</w:t>
      </w:r>
      <w:r>
        <w:t xml:space="preserve"> Passwort eingeben.</w:t>
      </w:r>
      <w:r w:rsidR="000C69AA">
        <w:t xml:space="preserve"> </w:t>
      </w:r>
    </w:p>
    <w:p w14:paraId="722C359A" w14:textId="77777777" w:rsidR="00457AED" w:rsidRDefault="004B3653" w:rsidP="007946A5">
      <w:pPr>
        <w:keepNext/>
      </w:pPr>
      <w:commentRangeStart w:id="20"/>
      <w:r>
        <w:t>Nach der Installation</w:t>
      </w:r>
      <w:r w:rsidR="008617FD">
        <w:t xml:space="preserve"> muss man zuerst eine neue Datenbank anlegen und an einem beliebigen Ort abspeichern.</w:t>
      </w:r>
    </w:p>
    <w:p w14:paraId="469D08F8" w14:textId="0ED08FE0" w:rsidR="003D3494" w:rsidRDefault="008617FD" w:rsidP="007946A5">
      <w:pPr>
        <w:keepNext/>
      </w:pPr>
      <w:r>
        <w:t xml:space="preserve">Danach </w:t>
      </w:r>
      <w:r w:rsidR="004B3653">
        <w:t xml:space="preserve">kann man mit dem kleinen Schlüssel </w:t>
      </w:r>
      <w:r w:rsidR="004B3653" w:rsidRPr="004B3653">
        <w:rPr>
          <w:noProof/>
        </w:rPr>
        <w:drawing>
          <wp:inline distT="0" distB="0" distL="0" distR="0" wp14:anchorId="23D7DE4C" wp14:editId="3B2EAD20">
            <wp:extent cx="131267" cy="100013"/>
            <wp:effectExtent l="0" t="0" r="254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5838" cy="103496"/>
                    </a:xfrm>
                    <a:prstGeom prst="rect">
                      <a:avLst/>
                    </a:prstGeom>
                  </pic:spPr>
                </pic:pic>
              </a:graphicData>
            </a:graphic>
          </wp:inline>
        </w:drawing>
      </w:r>
      <w:r w:rsidR="004B3653">
        <w:t xml:space="preserve"> auf der </w:t>
      </w:r>
      <w:r>
        <w:t>Toolbar</w:t>
      </w:r>
      <w:commentRangeStart w:id="21"/>
      <w:r w:rsidR="004B3653">
        <w:t xml:space="preserve"> </w:t>
      </w:r>
      <w:commentRangeEnd w:id="21"/>
      <w:r w:rsidR="00B56EB8">
        <w:rPr>
          <w:rStyle w:val="CommentReference"/>
        </w:rPr>
        <w:commentReference w:id="21"/>
      </w:r>
      <w:r w:rsidR="004B3653">
        <w:t>einen neuen Eintrag erstellen</w:t>
      </w:r>
      <w:commentRangeEnd w:id="20"/>
      <w:r w:rsidR="00B56EB8">
        <w:rPr>
          <w:rStyle w:val="CommentReference"/>
        </w:rPr>
        <w:commentReference w:id="20"/>
      </w:r>
      <w:r w:rsidR="004B3653">
        <w:t xml:space="preserve">. Man gibt den Titel, den Benutzernamen und das Passwort ein. Das Passwort kann auch automatisch </w:t>
      </w:r>
      <w:r>
        <w:t>generiert</w:t>
      </w:r>
      <w:r w:rsidR="004B3653">
        <w:t xml:space="preserve"> werden, wodurch </w:t>
      </w:r>
      <w:r w:rsidR="007946A5">
        <w:t xml:space="preserve">es </w:t>
      </w:r>
      <w:r w:rsidR="004B3653">
        <w:t xml:space="preserve">sehr sicher ist. </w:t>
      </w:r>
    </w:p>
    <w:p w14:paraId="63F3A248" w14:textId="2D86A4EE" w:rsidR="007946A5" w:rsidRDefault="004B3653" w:rsidP="007946A5">
      <w:pPr>
        <w:keepNext/>
      </w:pPr>
      <w:r>
        <w:t xml:space="preserve">Zusätzlich kann man auch ein Ablaufdatum für das Passwort auswählen als Erinnerung, </w:t>
      </w:r>
      <w:r w:rsidR="005E2A2A">
        <w:t>dass</w:t>
      </w:r>
      <w:r>
        <w:t xml:space="preserve"> man das Passwort wechseln </w:t>
      </w:r>
      <w:r w:rsidR="00691081">
        <w:t>sollte</w:t>
      </w:r>
      <w:r>
        <w:t>.</w:t>
      </w:r>
      <w:r w:rsidR="008617FD">
        <w:t xml:space="preserve"> Wenn der Zeitpunkt eingetroffen ist, erscheint ein rotes Kreuz neben dem Titel. Eine weitere Funktion ist es URLs einzutragen, damit man schnell auf die richtige Webseite kommt.</w:t>
      </w:r>
      <w:r w:rsidR="005E2A2A" w:rsidRPr="005E2A2A">
        <w:t xml:space="preserve"> </w:t>
      </w:r>
      <w:r w:rsidR="003009D2">
        <w:t xml:space="preserve">Zusätzlich gibt es noch andere Einstellungen </w:t>
      </w:r>
      <w:r w:rsidR="00457AED">
        <w:t xml:space="preserve">um die Logins </w:t>
      </w:r>
      <w:r w:rsidR="003009D2">
        <w:t>wie</w:t>
      </w:r>
      <w:r w:rsidR="00457AED">
        <w:t>derzufinden</w:t>
      </w:r>
      <w:r w:rsidR="003009D2">
        <w:t>:</w:t>
      </w:r>
    </w:p>
    <w:p w14:paraId="153A962A" w14:textId="2CE50611" w:rsidR="003009D2" w:rsidRDefault="003009D2" w:rsidP="00D47498">
      <w:pPr>
        <w:pStyle w:val="ListParagraph"/>
        <w:keepNext/>
        <w:numPr>
          <w:ilvl w:val="0"/>
          <w:numId w:val="17"/>
        </w:numPr>
      </w:pPr>
      <w:r>
        <w:t>Vor- und Hintergrundfarben</w:t>
      </w:r>
    </w:p>
    <w:p w14:paraId="69267F2F" w14:textId="209C0D3B" w:rsidR="003009D2" w:rsidRDefault="003009D2" w:rsidP="00D47498">
      <w:pPr>
        <w:pStyle w:val="ListParagraph"/>
        <w:keepNext/>
        <w:numPr>
          <w:ilvl w:val="0"/>
          <w:numId w:val="17"/>
        </w:numPr>
      </w:pPr>
      <w:r>
        <w:t>Tags</w:t>
      </w:r>
    </w:p>
    <w:p w14:paraId="366611B3" w14:textId="136A3E92" w:rsidR="003009D2" w:rsidRDefault="003009D2" w:rsidP="00D47498">
      <w:pPr>
        <w:pStyle w:val="ListParagraph"/>
        <w:keepNext/>
        <w:numPr>
          <w:ilvl w:val="0"/>
          <w:numId w:val="17"/>
        </w:numPr>
      </w:pPr>
      <w:r>
        <w:t>Ordner</w:t>
      </w:r>
    </w:p>
    <w:p w14:paraId="2871BA93" w14:textId="77777777" w:rsidR="00457AED" w:rsidRDefault="00457AED" w:rsidP="00457AED">
      <w:pPr>
        <w:keepNext/>
      </w:pPr>
    </w:p>
    <w:p w14:paraId="645A8F0B" w14:textId="4494B993" w:rsidR="00F20AB2" w:rsidRDefault="00780900" w:rsidP="00F20AB2">
      <w:pPr>
        <w:keepNext/>
      </w:pPr>
      <w:r>
        <w:rPr>
          <w:noProof/>
        </w:rPr>
        <mc:AlternateContent>
          <mc:Choice Requires="wps">
            <w:drawing>
              <wp:anchor distT="0" distB="0" distL="114300" distR="114300" simplePos="0" relativeHeight="251624960" behindDoc="0" locked="0" layoutInCell="1" allowOverlap="1" wp14:anchorId="33FE41B3" wp14:editId="0E14873C">
                <wp:simplePos x="0" y="0"/>
                <wp:positionH relativeFrom="column">
                  <wp:posOffset>2919730</wp:posOffset>
                </wp:positionH>
                <wp:positionV relativeFrom="paragraph">
                  <wp:posOffset>2695575</wp:posOffset>
                </wp:positionV>
                <wp:extent cx="2255520" cy="389890"/>
                <wp:effectExtent l="0" t="0" r="0" b="0"/>
                <wp:wrapNone/>
                <wp:docPr id="210" name="Textfeld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5520" cy="389890"/>
                        </a:xfrm>
                        <a:prstGeom prst="rect">
                          <a:avLst/>
                        </a:prstGeom>
                        <a:solidFill>
                          <a:prstClr val="white"/>
                        </a:solidFill>
                        <a:ln>
                          <a:noFill/>
                        </a:ln>
                      </wps:spPr>
                      <wps:txbx>
                        <w:txbxContent>
                          <w:p w14:paraId="6B6FE7A9" w14:textId="25214BB8" w:rsidR="0025353A" w:rsidRPr="00F549C1" w:rsidRDefault="0025353A" w:rsidP="00F20AB2">
                            <w:pPr>
                              <w:pStyle w:val="Caption"/>
                              <w:rPr>
                                <w:noProof/>
                                <w:sz w:val="20"/>
                                <w:szCs w:val="24"/>
                              </w:rPr>
                            </w:pPr>
                            <w:bookmarkStart w:id="22" w:name="_Toc103938390"/>
                            <w:r>
                              <w:t xml:space="preserve">Abbildung </w:t>
                            </w:r>
                            <w:fldSimple w:instr=" SEQ Abbildung \* ARABIC ">
                              <w:r w:rsidR="00C34C3A">
                                <w:rPr>
                                  <w:noProof/>
                                </w:rPr>
                                <w:t>2</w:t>
                              </w:r>
                            </w:fldSimple>
                            <w:r>
                              <w:t>:Neuer KeePass Eintrag mit Zufällig generiertem Passwort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3FE41B3" id="Textfeld 210" o:spid="_x0000_s1036" type="#_x0000_t202" style="position:absolute;margin-left:229.9pt;margin-top:212.25pt;width:177.6pt;height:30.7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" stroked="f">
                <v:textbox style="mso-fit-shape-to-text:t" inset="0,0,0,0">
                  <w:txbxContent>
                    <w:p w14:paraId="6B6FE7A9" w14:textId="25214BB8" w:rsidR="0025353A" w:rsidRPr="00F549C1" w:rsidRDefault="0025353A" w:rsidP="00F20AB2">
                      <w:pPr>
                        <w:pStyle w:val="Caption"/>
                        <w:rPr>
                          <w:noProof/>
                          <w:sz w:val="20"/>
                          <w:szCs w:val="24"/>
                        </w:rPr>
                      </w:pPr>
                      <w:bookmarkStart w:id="23" w:name="_Toc103938390"/>
                      <w:r>
                        <w:t xml:space="preserve">Abbildung </w:t>
                      </w:r>
                      <w:fldSimple w:instr=" SEQ Abbildung \* ARABIC ">
                        <w:r w:rsidR="00C34C3A">
                          <w:rPr>
                            <w:noProof/>
                          </w:rPr>
                          <w:t>2</w:t>
                        </w:r>
                      </w:fldSimple>
                      <w:r>
                        <w:t>:Neuer KeePass Eintrag mit Zufällig generiertem Passwort</w:t>
                      </w:r>
                      <w:bookmarkEnd w:id="23"/>
                    </w:p>
                  </w:txbxContent>
                </v:textbox>
              </v:shape>
            </w:pict>
          </mc:Fallback>
        </mc:AlternateContent>
      </w:r>
      <w:r w:rsidR="00FE3F39">
        <w:rPr>
          <w:noProof/>
        </w:rPr>
        <w:drawing>
          <wp:anchor distT="0" distB="0" distL="114300" distR="114300" simplePos="0" relativeHeight="251593216" behindDoc="0" locked="0" layoutInCell="1" allowOverlap="1" wp14:anchorId="0439E8BA" wp14:editId="08B46D76">
            <wp:simplePos x="0" y="0"/>
            <wp:positionH relativeFrom="column">
              <wp:posOffset>2919730</wp:posOffset>
            </wp:positionH>
            <wp:positionV relativeFrom="paragraph">
              <wp:posOffset>271780</wp:posOffset>
            </wp:positionV>
            <wp:extent cx="2255520" cy="2366645"/>
            <wp:effectExtent l="0" t="0" r="0" b="0"/>
            <wp:wrapNone/>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6">
                      <a:extLst>
                        <a:ext uri="{28A0092B-C50C-407E-A947-70E740481C1C}">
                          <a14:useLocalDpi xmlns:a14="http://schemas.microsoft.com/office/drawing/2010/main" val="0"/>
                        </a:ext>
                      </a:extLst>
                    </a:blip>
                    <a:stretch>
                      <a:fillRect/>
                    </a:stretch>
                  </pic:blipFill>
                  <pic:spPr>
                    <a:xfrm>
                      <a:off x="0" y="0"/>
                      <a:ext cx="2255520" cy="2366645"/>
                    </a:xfrm>
                    <a:prstGeom prst="rect">
                      <a:avLst/>
                    </a:prstGeom>
                  </pic:spPr>
                </pic:pic>
              </a:graphicData>
            </a:graphic>
          </wp:anchor>
        </w:drawing>
      </w:r>
      <w:r w:rsidR="007946A5">
        <w:rPr>
          <w:noProof/>
        </w:rPr>
        <w:drawing>
          <wp:inline distT="0" distB="0" distL="0" distR="0" wp14:anchorId="51775E4E" wp14:editId="0CD7EA43">
            <wp:extent cx="3236565" cy="2555702"/>
            <wp:effectExtent l="0" t="0" r="254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pic:cNvPicPr/>
                  </pic:nvPicPr>
                  <pic:blipFill>
                    <a:blip r:embed="rId17">
                      <a:extLst>
                        <a:ext uri="{28A0092B-C50C-407E-A947-70E740481C1C}">
                          <a14:useLocalDpi xmlns:a14="http://schemas.microsoft.com/office/drawing/2010/main" val="0"/>
                        </a:ext>
                      </a:extLst>
                    </a:blip>
                    <a:stretch>
                      <a:fillRect/>
                    </a:stretch>
                  </pic:blipFill>
                  <pic:spPr>
                    <a:xfrm>
                      <a:off x="0" y="0"/>
                      <a:ext cx="3236565" cy="2555702"/>
                    </a:xfrm>
                    <a:prstGeom prst="rect">
                      <a:avLst/>
                    </a:prstGeom>
                  </pic:spPr>
                </pic:pic>
              </a:graphicData>
            </a:graphic>
          </wp:inline>
        </w:drawing>
      </w:r>
    </w:p>
    <w:p w14:paraId="5109EC6B" w14:textId="0AEBF32F" w:rsidR="00907ED2" w:rsidRDefault="00F20AB2" w:rsidP="007946A5">
      <w:pPr>
        <w:pStyle w:val="Caption"/>
      </w:pPr>
      <w:bookmarkStart w:id="24" w:name="_Toc103938391"/>
      <w:r>
        <w:t xml:space="preserve">Abbildung </w:t>
      </w:r>
      <w:fldSimple w:instr=" SEQ Abbildung \* ARABIC ">
        <w:r w:rsidR="00C34C3A">
          <w:rPr>
            <w:noProof/>
          </w:rPr>
          <w:t>3</w:t>
        </w:r>
      </w:fldSimple>
      <w:r>
        <w:t>; KeePass Übersicht aller Passwörter</w:t>
      </w:r>
      <w:r w:rsidR="00780900">
        <w:rPr>
          <w:noProof/>
        </w:rPr>
        <mc:AlternateContent>
          <mc:Choice Requires="wps">
            <w:drawing>
              <wp:anchor distT="0" distB="0" distL="114300" distR="114300" simplePos="0" relativeHeight="251623936" behindDoc="0" locked="0" layoutInCell="1" allowOverlap="1" wp14:anchorId="14967871" wp14:editId="1BA90E28">
                <wp:simplePos x="0" y="0"/>
                <wp:positionH relativeFrom="column">
                  <wp:posOffset>2945130</wp:posOffset>
                </wp:positionH>
                <wp:positionV relativeFrom="paragraph">
                  <wp:posOffset>140335</wp:posOffset>
                </wp:positionV>
                <wp:extent cx="2256155" cy="389890"/>
                <wp:effectExtent l="0" t="0" r="0" b="0"/>
                <wp:wrapNone/>
                <wp:docPr id="209" name="Textfeld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56155" cy="389890"/>
                        </a:xfrm>
                        <a:prstGeom prst="rect">
                          <a:avLst/>
                        </a:prstGeom>
                        <a:solidFill>
                          <a:prstClr val="white"/>
                        </a:solidFill>
                        <a:ln>
                          <a:noFill/>
                        </a:ln>
                      </wps:spPr>
                      <wps:txbx>
                        <w:txbxContent>
                          <w:p w14:paraId="77466578" w14:textId="79B15DED" w:rsidR="0025353A" w:rsidRPr="003E01C1" w:rsidRDefault="0025353A" w:rsidP="007946A5">
                            <w:pPr>
                              <w:pStyle w:val="Caption"/>
                              <w:rPr>
                                <w:noProof/>
                                <w:sz w:val="20"/>
                                <w:szCs w:val="24"/>
                              </w:rPr>
                            </w:pPr>
                            <w:r>
                              <w:t>Abbildung 3: Neuer KeePass Eintrag mit Zufällig generiertem Passwort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967871" id="Textfeld 209" o:spid="_x0000_s1037" type="#_x0000_t202" style="position:absolute;margin-left:231.9pt;margin-top:11.05pt;width:177.65pt;height:30.7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" stroked="f">
                <v:textbox style="mso-fit-shape-to-text:t" inset="0,0,0,0">
                  <w:txbxContent>
                    <w:p w14:paraId="77466578" w14:textId="79B15DED" w:rsidR="0025353A" w:rsidRPr="003E01C1" w:rsidRDefault="0025353A" w:rsidP="007946A5">
                      <w:pPr>
                        <w:pStyle w:val="Caption"/>
                        <w:rPr>
                          <w:noProof/>
                          <w:sz w:val="20"/>
                          <w:szCs w:val="24"/>
                        </w:rPr>
                      </w:pPr>
                      <w:r>
                        <w:t>Abbildung 3: Neuer KeePass Eintrag mit Zufällig generiertem Passwort</w:t>
                      </w:r>
                    </w:p>
                  </w:txbxContent>
                </v:textbox>
              </v:shape>
            </w:pict>
          </mc:Fallback>
        </mc:AlternateContent>
      </w:r>
      <w:bookmarkEnd w:id="24"/>
    </w:p>
    <w:p w14:paraId="7B26E56F" w14:textId="7C3C1CF4" w:rsidR="00457AED" w:rsidRPr="00457AED" w:rsidRDefault="00457AED" w:rsidP="00457AED"/>
    <w:p w14:paraId="6B371FA6" w14:textId="4513F459" w:rsidR="00241F47" w:rsidRDefault="00241F47" w:rsidP="003102CF">
      <w:pPr>
        <w:pStyle w:val="Heading2"/>
      </w:pPr>
      <w:bookmarkStart w:id="25" w:name="_Toc103938755"/>
      <w:r>
        <w:t>Sicherheit bei mcs</w:t>
      </w:r>
      <w:bookmarkEnd w:id="25"/>
    </w:p>
    <w:p w14:paraId="12C08330" w14:textId="77777777" w:rsidR="00691081" w:rsidRDefault="00241F47" w:rsidP="00241F47">
      <w:r>
        <w:t xml:space="preserve">Damit eine Firma nicht angreifbar ist, ist es sehr wichtig, vorsichtig zu sein. Bei mcs sind daher viele </w:t>
      </w:r>
      <w:r w:rsidR="004605ED">
        <w:t xml:space="preserve">Programme bereits auf Viren gescannt und liegen auf den Servern. </w:t>
      </w:r>
    </w:p>
    <w:p w14:paraId="7FE29D5B" w14:textId="43072ECC" w:rsidR="00691081" w:rsidRDefault="004605ED" w:rsidP="00241F47">
      <w:r>
        <w:t xml:space="preserve">Alle Dateien, die aus dem Internet geladen werden, müssen anschliessend auf der Website </w:t>
      </w:r>
      <w:hyperlink r:id="rId18" w:history="1">
        <w:r w:rsidR="00691081" w:rsidRPr="00691081">
          <w:rPr>
            <w:rStyle w:val="Hyperlink"/>
          </w:rPr>
          <w:t>Virus Total</w:t>
        </w:r>
      </w:hyperlink>
      <w:r w:rsidR="00691081">
        <w:t xml:space="preserve"> </w:t>
      </w:r>
      <w:r>
        <w:t xml:space="preserve">gescannt werden. </w:t>
      </w:r>
      <w:r w:rsidR="00691081">
        <w:t xml:space="preserve">Auf dieser Seite kann man einfach Dateien per drag and drop hochladen. Diese werden mit 68 verschiedenen Virenscannern getestet. </w:t>
      </w:r>
    </w:p>
    <w:p w14:paraId="5D583FB7" w14:textId="125BA83A" w:rsidR="00241F47" w:rsidRPr="00241F47" w:rsidRDefault="004605ED" w:rsidP="00241F47">
      <w:r>
        <w:t>Auch ist es wichtig keine Datenträger wie USB-Sticks oder Handys mit den Geräten zu verbinden.</w:t>
      </w:r>
      <w:r w:rsidR="003009D2">
        <w:t xml:space="preserve"> Diese könnten auch unbewusst Viren verbreiten.</w:t>
      </w:r>
    </w:p>
    <w:p w14:paraId="04BFB0EC" w14:textId="77777777" w:rsidR="003C123E" w:rsidRPr="004026D5" w:rsidRDefault="003C123E" w:rsidP="00907ED2"/>
    <w:p w14:paraId="7DAAF2BB" w14:textId="77777777" w:rsidR="002A6686" w:rsidRDefault="002A6686">
      <w:pPr>
        <w:rPr>
          <w:rFonts w:cs="Arial"/>
          <w:b/>
          <w:bCs/>
          <w:iCs/>
          <w:sz w:val="32"/>
          <w:szCs w:val="28"/>
        </w:rPr>
      </w:pPr>
      <w:r>
        <w:br w:type="page"/>
      </w:r>
    </w:p>
    <w:p w14:paraId="48F2FE5D" w14:textId="518213F6" w:rsidR="003C123E" w:rsidRPr="004026D5" w:rsidRDefault="003C123E" w:rsidP="003102CF">
      <w:pPr>
        <w:pStyle w:val="Heading2"/>
      </w:pPr>
      <w:bookmarkStart w:id="26" w:name="_Toc103938756"/>
      <w:r w:rsidRPr="004026D5">
        <w:lastRenderedPageBreak/>
        <w:t>Microsoft Teams</w:t>
      </w:r>
      <w:bookmarkEnd w:id="26"/>
    </w:p>
    <w:p w14:paraId="0681D110" w14:textId="38451A76" w:rsidR="00691081" w:rsidRPr="00CA10C6" w:rsidRDefault="00D74916" w:rsidP="003C123E">
      <w:r>
        <w:t>Teams ist ein Programm von Microsoft und der Nachfolger von Skype for Business.</w:t>
      </w:r>
      <w:r w:rsidRPr="004026D5">
        <w:t xml:space="preserve"> </w:t>
      </w:r>
      <w:r>
        <w:t>Nach dem Start war ich auch schon automatisch angemeldet. Somit musste ich mich nur noch mit d</w:t>
      </w:r>
      <w:r w:rsidRPr="004026D5">
        <w:t>em</w:t>
      </w:r>
      <w:r w:rsidR="003C123E" w:rsidRPr="004026D5">
        <w:t xml:space="preserve"> </w:t>
      </w:r>
      <w:r w:rsidR="004605ED">
        <w:t>Programm</w:t>
      </w:r>
      <w:commentRangeStart w:id="27"/>
      <w:r w:rsidR="003C123E" w:rsidRPr="004026D5">
        <w:t xml:space="preserve"> </w:t>
      </w:r>
      <w:commentRangeEnd w:id="27"/>
      <w:r w:rsidR="00BE1FBB" w:rsidRPr="004026D5">
        <w:rPr>
          <w:rStyle w:val="CommentReference"/>
        </w:rPr>
        <w:commentReference w:id="27"/>
      </w:r>
      <w:r w:rsidR="003C123E" w:rsidRPr="004026D5">
        <w:t xml:space="preserve">vertraut machen. </w:t>
      </w:r>
      <w:r w:rsidRPr="00962BC0">
        <w:t>Nützliche Funktionen</w:t>
      </w:r>
      <w:r w:rsidR="00962BC0">
        <w:t xml:space="preserve"> sind Beispielsweise</w:t>
      </w:r>
      <w:r w:rsidRPr="00962BC0">
        <w:t>:</w:t>
      </w:r>
    </w:p>
    <w:p w14:paraId="793D031A" w14:textId="7DACDD8E" w:rsidR="00D74916" w:rsidRPr="00962BC0" w:rsidRDefault="00962BC0" w:rsidP="00D47498">
      <w:pPr>
        <w:pStyle w:val="ListParagraph"/>
        <w:numPr>
          <w:ilvl w:val="0"/>
          <w:numId w:val="18"/>
        </w:numPr>
        <w:rPr>
          <w:noProof/>
        </w:rPr>
      </w:pPr>
      <w:r>
        <w:rPr>
          <w:noProof/>
        </w:rPr>
        <w:t>Chats</w:t>
      </w:r>
    </w:p>
    <w:p w14:paraId="15143376" w14:textId="5A7D4494" w:rsidR="00D74916" w:rsidRPr="00962BC0" w:rsidRDefault="00962BC0" w:rsidP="00D47498">
      <w:pPr>
        <w:pStyle w:val="ListParagraph"/>
        <w:numPr>
          <w:ilvl w:val="0"/>
          <w:numId w:val="18"/>
        </w:numPr>
        <w:rPr>
          <w:noProof/>
        </w:rPr>
      </w:pPr>
      <w:r>
        <w:rPr>
          <w:noProof/>
        </w:rPr>
        <w:t>Telefonate über das WLAN</w:t>
      </w:r>
    </w:p>
    <w:p w14:paraId="193AB1F6" w14:textId="5A27DFEC" w:rsidR="00D74916" w:rsidRDefault="00962BC0" w:rsidP="00D47498">
      <w:pPr>
        <w:pStyle w:val="ListParagraph"/>
        <w:numPr>
          <w:ilvl w:val="0"/>
          <w:numId w:val="18"/>
        </w:numPr>
        <w:rPr>
          <w:noProof/>
        </w:rPr>
      </w:pPr>
      <w:r>
        <w:rPr>
          <w:noProof/>
        </w:rPr>
        <w:t>Bildschirmübertrag</w:t>
      </w:r>
      <w:r w:rsidR="002A6686">
        <w:rPr>
          <w:noProof/>
        </w:rPr>
        <w:t>ung mit Steuerungsübergabe</w:t>
      </w:r>
    </w:p>
    <w:p w14:paraId="5A138708" w14:textId="21C437C9" w:rsidR="00962BC0" w:rsidRDefault="00962BC0" w:rsidP="00D47498">
      <w:pPr>
        <w:pStyle w:val="ListParagraph"/>
        <w:numPr>
          <w:ilvl w:val="0"/>
          <w:numId w:val="18"/>
        </w:numPr>
        <w:rPr>
          <w:noProof/>
        </w:rPr>
      </w:pPr>
      <w:r>
        <w:rPr>
          <w:noProof/>
        </w:rPr>
        <w:t>Eingebaute Office Apps</w:t>
      </w:r>
    </w:p>
    <w:p w14:paraId="7F9CEE29" w14:textId="2E93295F" w:rsidR="00962BC0" w:rsidRDefault="00962BC0" w:rsidP="00D47498">
      <w:pPr>
        <w:pStyle w:val="ListParagraph"/>
        <w:numPr>
          <w:ilvl w:val="0"/>
          <w:numId w:val="18"/>
        </w:numPr>
        <w:rPr>
          <w:noProof/>
        </w:rPr>
      </w:pPr>
      <w:r>
        <w:rPr>
          <w:noProof/>
        </w:rPr>
        <w:t>Ein Kalender</w:t>
      </w:r>
    </w:p>
    <w:p w14:paraId="5EA6E5D8" w14:textId="441F60A5" w:rsidR="00962BC0" w:rsidRDefault="00962BC0" w:rsidP="00D47498">
      <w:pPr>
        <w:pStyle w:val="ListParagraph"/>
        <w:numPr>
          <w:ilvl w:val="0"/>
          <w:numId w:val="18"/>
        </w:numPr>
        <w:rPr>
          <w:noProof/>
        </w:rPr>
      </w:pPr>
      <w:r>
        <w:rPr>
          <w:noProof/>
        </w:rPr>
        <w:t xml:space="preserve">Zuriff auf eine </w:t>
      </w:r>
      <w:r w:rsidR="002A6686">
        <w:rPr>
          <w:noProof/>
        </w:rPr>
        <w:t>Vielzahl an Apps, darunter auch Wikipedia, Youtube und Quizlet</w:t>
      </w:r>
    </w:p>
    <w:p w14:paraId="02CB6A1E" w14:textId="1E3CE06B" w:rsidR="00CA10C6" w:rsidRDefault="00CA10C6" w:rsidP="00D47498">
      <w:pPr>
        <w:pStyle w:val="ListParagraph"/>
        <w:numPr>
          <w:ilvl w:val="1"/>
          <w:numId w:val="18"/>
        </w:numPr>
        <w:rPr>
          <w:noProof/>
        </w:rPr>
      </w:pPr>
      <w:r>
        <w:rPr>
          <w:noProof/>
        </w:rPr>
        <w:t>Damit kann man Beispielsweise direkt in Teams eine Wikipedia Suche starten oder ein Quizlet lernset verschicken.</w:t>
      </w:r>
    </w:p>
    <w:p w14:paraId="207A1D8C" w14:textId="77777777" w:rsidR="00457AED" w:rsidRPr="00962BC0" w:rsidRDefault="00457AED" w:rsidP="00457AED">
      <w:pPr>
        <w:pStyle w:val="ListParagraph"/>
        <w:ind w:left="1440"/>
        <w:rPr>
          <w:noProof/>
        </w:rPr>
      </w:pPr>
    </w:p>
    <w:p w14:paraId="46133FC9" w14:textId="77777777" w:rsidR="00AE2124" w:rsidRDefault="00691081" w:rsidP="00AE2124">
      <w:pPr>
        <w:keepNext/>
      </w:pPr>
      <w:r>
        <w:rPr>
          <w:noProof/>
        </w:rPr>
        <w:drawing>
          <wp:inline distT="0" distB="0" distL="0" distR="0" wp14:anchorId="3BAB95E5" wp14:editId="5242CE20">
            <wp:extent cx="4305935" cy="3010535"/>
            <wp:effectExtent l="57150" t="57150" r="94615" b="9461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19">
                      <a:extLst>
                        <a:ext uri="{28A0092B-C50C-407E-A947-70E740481C1C}">
                          <a14:useLocalDpi xmlns:a14="http://schemas.microsoft.com/office/drawing/2010/main" val="0"/>
                        </a:ext>
                      </a:extLst>
                    </a:blip>
                    <a:stretch>
                      <a:fillRect/>
                    </a:stretch>
                  </pic:blipFill>
                  <pic:spPr>
                    <a:xfrm>
                      <a:off x="0" y="0"/>
                      <a:ext cx="4305935" cy="30105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BA66E" w14:textId="1514A64A" w:rsidR="003C123E" w:rsidRPr="004026D5" w:rsidRDefault="00AE2124" w:rsidP="00AE2124">
      <w:pPr>
        <w:pStyle w:val="Caption"/>
      </w:pPr>
      <w:bookmarkStart w:id="28" w:name="_Toc103938392"/>
      <w:r>
        <w:t xml:space="preserve">Abbildung </w:t>
      </w:r>
      <w:fldSimple w:instr=" SEQ Abbildung \* ARABIC ">
        <w:r w:rsidR="00C34C3A">
          <w:rPr>
            <w:noProof/>
          </w:rPr>
          <w:t>4</w:t>
        </w:r>
      </w:fldSimple>
      <w:r w:rsidR="004433A0">
        <w:t>:</w:t>
      </w:r>
      <w:r>
        <w:t xml:space="preserve"> </w:t>
      </w:r>
      <w:r w:rsidR="00540556">
        <w:t xml:space="preserve">Microsoft </w:t>
      </w:r>
      <w:r>
        <w:t>Teams Chatfunktion</w:t>
      </w:r>
      <w:bookmarkEnd w:id="28"/>
    </w:p>
    <w:p w14:paraId="2E2A5D75" w14:textId="77777777" w:rsidR="00720376" w:rsidRDefault="00720376">
      <w:pPr>
        <w:rPr>
          <w:rFonts w:cs="Arial"/>
          <w:b/>
          <w:bCs/>
          <w:iCs/>
          <w:sz w:val="32"/>
          <w:szCs w:val="28"/>
        </w:rPr>
      </w:pPr>
      <w:r>
        <w:br w:type="page"/>
      </w:r>
    </w:p>
    <w:p w14:paraId="260C89F4" w14:textId="2821A7AD" w:rsidR="003C123E" w:rsidRPr="004026D5" w:rsidRDefault="003C123E" w:rsidP="003102CF">
      <w:pPr>
        <w:pStyle w:val="Heading2"/>
      </w:pPr>
      <w:bookmarkStart w:id="29" w:name="_Toc103938757"/>
      <w:r w:rsidRPr="004026D5">
        <w:lastRenderedPageBreak/>
        <w:t>Microsoft Outlook</w:t>
      </w:r>
      <w:bookmarkEnd w:id="29"/>
    </w:p>
    <w:p w14:paraId="4A150DC3" w14:textId="654D3EAD" w:rsidR="003C123E" w:rsidRPr="004026D5" w:rsidRDefault="00E20A55" w:rsidP="003C123E">
      <w:r w:rsidRPr="004026D5">
        <w:t>Outlook ist ein E-Mail-Programm von Microsoft</w:t>
      </w:r>
      <w:r w:rsidR="00691081">
        <w:t xml:space="preserve"> mit vielen</w:t>
      </w:r>
      <w:r w:rsidR="004605ED">
        <w:t xml:space="preserve"> Funktionen wie Kalender und E-Mail-Filter</w:t>
      </w:r>
      <w:r w:rsidR="00691081">
        <w:t>.</w:t>
      </w:r>
    </w:p>
    <w:p w14:paraId="24BDCD8E" w14:textId="5748D16C" w:rsidR="00E20A55" w:rsidRPr="004026D5" w:rsidRDefault="00E20A55" w:rsidP="003102CF">
      <w:pPr>
        <w:pStyle w:val="Heading3"/>
      </w:pPr>
      <w:bookmarkStart w:id="30" w:name="_Toc103938758"/>
      <w:r w:rsidRPr="004026D5">
        <w:t>Kalender</w:t>
      </w:r>
      <w:bookmarkEnd w:id="30"/>
    </w:p>
    <w:p w14:paraId="3AD12DE9" w14:textId="761E8897" w:rsidR="00AB7E5B" w:rsidRDefault="00E20A55" w:rsidP="00E20A55">
      <w:r w:rsidRPr="004026D5">
        <w:t xml:space="preserve">In dem Kalender in Outlook habe ich jetzt Zugriff auf die Kalender aller Mitarbeiter, und den </w:t>
      </w:r>
      <w:commentRangeStart w:id="31"/>
      <w:r w:rsidRPr="004026D5">
        <w:t xml:space="preserve">Absenzen </w:t>
      </w:r>
      <w:commentRangeEnd w:id="31"/>
      <w:r w:rsidR="00BE1FBB" w:rsidRPr="004026D5">
        <w:rPr>
          <w:rStyle w:val="CommentReference"/>
        </w:rPr>
        <w:commentReference w:id="31"/>
      </w:r>
      <w:r w:rsidRPr="004026D5">
        <w:t xml:space="preserve">Kalender </w:t>
      </w:r>
      <w:commentRangeStart w:id="32"/>
      <w:r w:rsidRPr="004026D5">
        <w:t>in</w:t>
      </w:r>
      <w:r w:rsidR="004605ED">
        <w:t xml:space="preserve"> </w:t>
      </w:r>
      <w:r w:rsidRPr="004026D5">
        <w:t xml:space="preserve">dem </w:t>
      </w:r>
      <w:commentRangeEnd w:id="32"/>
      <w:r w:rsidR="00BE1FBB" w:rsidRPr="004026D5">
        <w:rPr>
          <w:rStyle w:val="CommentReference"/>
        </w:rPr>
        <w:commentReference w:id="32"/>
      </w:r>
      <w:r w:rsidRPr="004026D5">
        <w:t>alle die Ferien eintragen.</w:t>
      </w:r>
      <w:r w:rsidR="004605ED">
        <w:t xml:space="preserve"> </w:t>
      </w:r>
      <w:r w:rsidR="009847E5">
        <w:t>Um den Zugriff auf die Kalender zu erhalten,</w:t>
      </w:r>
      <w:commentRangeStart w:id="33"/>
      <w:r w:rsidR="0099172A">
        <w:t xml:space="preserve"> musste ich bei </w:t>
      </w:r>
      <w:r w:rsidR="00FE3F39">
        <w:t>Personen</w:t>
      </w:r>
      <w:r w:rsidR="0099172A">
        <w:t xml:space="preserve"> in dem Adressbuch</w:t>
      </w:r>
      <w:r w:rsidR="00AB7E5B">
        <w:t xml:space="preserve"> unter </w:t>
      </w:r>
      <w:r w:rsidR="00AB7E5B" w:rsidRPr="009847E5">
        <w:rPr>
          <w:i/>
          <w:iCs/>
        </w:rPr>
        <w:t>Start</w:t>
      </w:r>
      <w:r w:rsidR="009847E5" w:rsidRPr="009847E5">
        <w:rPr>
          <w:i/>
          <w:iCs/>
        </w:rPr>
        <w:t>&gt;</w:t>
      </w:r>
      <w:r w:rsidR="00AB7E5B" w:rsidRPr="009847E5">
        <w:rPr>
          <w:i/>
          <w:iCs/>
        </w:rPr>
        <w:t>Kalender öffnen</w:t>
      </w:r>
      <w:r w:rsidR="0099172A">
        <w:t xml:space="preserve"> suchen.</w:t>
      </w:r>
      <w:commentRangeEnd w:id="33"/>
      <w:r w:rsidR="008C0108">
        <w:rPr>
          <w:rStyle w:val="CommentReference"/>
        </w:rPr>
        <w:commentReference w:id="33"/>
      </w:r>
    </w:p>
    <w:p w14:paraId="0C6AF9ED" w14:textId="77777777" w:rsidR="0063136F" w:rsidRDefault="0063136F" w:rsidP="00E20A55">
      <w:pPr>
        <w:rPr>
          <w:noProof/>
        </w:rPr>
      </w:pPr>
    </w:p>
    <w:p w14:paraId="164BD2F7" w14:textId="32C441D3" w:rsidR="00DD4C12" w:rsidRDefault="00AB7E5B" w:rsidP="00E20A55">
      <w:pPr>
        <w:rPr>
          <w:noProof/>
        </w:rPr>
      </w:pPr>
      <w:r>
        <w:rPr>
          <w:noProof/>
        </w:rPr>
        <w:drawing>
          <wp:inline distT="0" distB="0" distL="0" distR="0" wp14:anchorId="689D8BCF" wp14:editId="67EA8DE5">
            <wp:extent cx="6373578" cy="59464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2577" r="54654" b="85012"/>
                    <a:stretch/>
                  </pic:blipFill>
                  <pic:spPr bwMode="auto">
                    <a:xfrm>
                      <a:off x="0" y="0"/>
                      <a:ext cx="6530365" cy="609269"/>
                    </a:xfrm>
                    <a:prstGeom prst="rect">
                      <a:avLst/>
                    </a:prstGeom>
                    <a:ln>
                      <a:noFill/>
                    </a:ln>
                    <a:extLst>
                      <a:ext uri="{53640926-AAD7-44D8-BBD7-CCE9431645EC}">
                        <a14:shadowObscured xmlns:a14="http://schemas.microsoft.com/office/drawing/2010/main"/>
                      </a:ext>
                    </a:extLst>
                  </pic:spPr>
                </pic:pic>
              </a:graphicData>
            </a:graphic>
          </wp:inline>
        </w:drawing>
      </w:r>
    </w:p>
    <w:p w14:paraId="2E1E1C9C" w14:textId="77777777" w:rsidR="0063136F" w:rsidRDefault="0063136F" w:rsidP="00E20A55">
      <w:pPr>
        <w:rPr>
          <w:noProof/>
        </w:rPr>
      </w:pPr>
    </w:p>
    <w:p w14:paraId="321FF6D1" w14:textId="66511F68" w:rsidR="0099172A" w:rsidRDefault="0099172A" w:rsidP="00E20A55">
      <w:pPr>
        <w:rPr>
          <w:noProof/>
        </w:rPr>
      </w:pPr>
      <w:r>
        <w:t>Der Absenzen Kalender war jedoch in einem Ordner abgelegt</w:t>
      </w:r>
      <w:r w:rsidR="004605ED">
        <w:t xml:space="preserve">. </w:t>
      </w:r>
      <w:r>
        <w:t>Dazu</w:t>
      </w:r>
      <w:r w:rsidR="004605ED">
        <w:t xml:space="preserve"> musste </w:t>
      </w:r>
      <w:r w:rsidR="00457AED">
        <w:t>man</w:t>
      </w:r>
      <w:commentRangeStart w:id="34"/>
      <w:r w:rsidR="004605ED">
        <w:t xml:space="preserve"> </w:t>
      </w:r>
      <w:commentRangeEnd w:id="34"/>
      <w:r w:rsidR="008C0108">
        <w:rPr>
          <w:rStyle w:val="CommentReference"/>
        </w:rPr>
        <w:commentReference w:id="34"/>
      </w:r>
      <w:r w:rsidR="004605ED">
        <w:t>nicht wie bei den anderen in dem</w:t>
      </w:r>
      <w:r w:rsidR="006E4E3C">
        <w:t xml:space="preserve"> Adressbuch suchen, sondern musste </w:t>
      </w:r>
      <w:r w:rsidR="0064096C">
        <w:t>unter den drei Punkten in den Ordnern Suchen.</w:t>
      </w:r>
      <w:r w:rsidR="00585247" w:rsidRPr="00585247">
        <w:rPr>
          <w:noProof/>
        </w:rPr>
        <w:t xml:space="preserve"> </w:t>
      </w:r>
      <w:r>
        <w:rPr>
          <w:noProof/>
        </w:rPr>
        <w:t>Dort war er unter Öffentliche Ordner zu finden.</w:t>
      </w:r>
      <w:r w:rsidRPr="0099172A">
        <w:rPr>
          <w:noProof/>
        </w:rPr>
        <w:t xml:space="preserve"> </w:t>
      </w:r>
    </w:p>
    <w:p w14:paraId="656ACB63" w14:textId="77777777" w:rsidR="0099172A" w:rsidRDefault="0099172A" w:rsidP="00E20A55">
      <w:pPr>
        <w:rPr>
          <w:noProof/>
        </w:rPr>
      </w:pPr>
    </w:p>
    <w:p w14:paraId="28BC8DCC" w14:textId="77777777" w:rsidR="009847E5" w:rsidRDefault="008C0108" w:rsidP="009847E5">
      <w:pPr>
        <w:keepNext/>
      </w:pPr>
      <w:commentRangeStart w:id="35"/>
      <w:commentRangeEnd w:id="35"/>
      <w:r>
        <w:rPr>
          <w:rStyle w:val="CommentReference"/>
        </w:rPr>
        <w:commentReference w:id="35"/>
      </w:r>
      <w:r w:rsidR="00720376">
        <w:rPr>
          <w:noProof/>
        </w:rPr>
        <w:drawing>
          <wp:inline distT="0" distB="0" distL="0" distR="0" wp14:anchorId="01C79DA3" wp14:editId="2C527617">
            <wp:extent cx="2922907" cy="2118438"/>
            <wp:effectExtent l="19050" t="19050" r="10795" b="1524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922907" cy="2118438"/>
                    </a:xfrm>
                    <a:prstGeom prst="rect">
                      <a:avLst/>
                    </a:prstGeom>
                    <a:noFill/>
                    <a:ln w="6350">
                      <a:solidFill>
                        <a:schemeClr val="tx1"/>
                      </a:solidFill>
                    </a:ln>
                  </pic:spPr>
                </pic:pic>
              </a:graphicData>
            </a:graphic>
          </wp:inline>
        </w:drawing>
      </w:r>
    </w:p>
    <w:p w14:paraId="50CFA210" w14:textId="1F5139E1" w:rsidR="00DD4C12" w:rsidRDefault="009847E5" w:rsidP="009847E5">
      <w:pPr>
        <w:pStyle w:val="Caption"/>
        <w:rPr>
          <w:noProof/>
        </w:rPr>
      </w:pPr>
      <w:bookmarkStart w:id="36" w:name="_Toc103938393"/>
      <w:r>
        <w:t xml:space="preserve">Abbildung </w:t>
      </w:r>
      <w:fldSimple w:instr=" SEQ Abbildung \* ARABIC ">
        <w:r w:rsidR="00C34C3A">
          <w:rPr>
            <w:noProof/>
          </w:rPr>
          <w:t>5</w:t>
        </w:r>
      </w:fldSimple>
      <w:r>
        <w:t xml:space="preserve">: </w:t>
      </w:r>
      <w:r w:rsidR="00FC75BF">
        <w:t xml:space="preserve">Office </w:t>
      </w:r>
      <w:r w:rsidR="00540556">
        <w:t>Termine-</w:t>
      </w:r>
      <w:r>
        <w:t>Absenzen Kalender im öffentlichen Ordner mcs Ordner</w:t>
      </w:r>
      <w:bookmarkEnd w:id="36"/>
    </w:p>
    <w:p w14:paraId="6FEB45C1" w14:textId="0E4926DF" w:rsidR="00E20A55" w:rsidRPr="004026D5" w:rsidRDefault="00E20A55" w:rsidP="003102CF">
      <w:pPr>
        <w:pStyle w:val="Heading3"/>
      </w:pPr>
      <w:bookmarkStart w:id="37" w:name="_Toc103938759"/>
      <w:r w:rsidRPr="004026D5">
        <w:t>E-Mail-Filter</w:t>
      </w:r>
      <w:bookmarkEnd w:id="37"/>
    </w:p>
    <w:p w14:paraId="37C62F4A" w14:textId="5FA6460D" w:rsidR="00FE3F39" w:rsidRDefault="00E20A55" w:rsidP="00F441C4">
      <w:pPr>
        <w:keepNext/>
      </w:pPr>
      <w:r w:rsidRPr="004026D5">
        <w:t>Ein weiterer Punkt war es</w:t>
      </w:r>
      <w:r w:rsidR="00FE3F39">
        <w:t>,</w:t>
      </w:r>
      <w:r w:rsidRPr="004026D5">
        <w:t xml:space="preserve"> verschiedene </w:t>
      </w:r>
      <w:r w:rsidR="00AD7062" w:rsidRPr="004026D5">
        <w:t>E-Mail-Filter einzurichten</w:t>
      </w:r>
      <w:r w:rsidR="00FE3F39">
        <w:t>.</w:t>
      </w:r>
      <w:r w:rsidR="00AD7062" w:rsidRPr="004026D5">
        <w:t xml:space="preserve"> </w:t>
      </w:r>
      <w:r w:rsidR="00FE3F39">
        <w:t>So</w:t>
      </w:r>
      <w:r w:rsidR="00AD7062" w:rsidRPr="004026D5">
        <w:t xml:space="preserve"> </w:t>
      </w:r>
      <w:r w:rsidR="00FE3F39" w:rsidRPr="004026D5">
        <w:t xml:space="preserve">behält </w:t>
      </w:r>
      <w:r w:rsidR="00AD7062" w:rsidRPr="004026D5">
        <w:t xml:space="preserve">man im Posteingang den Überblick. Diese Einstellung erreich man unter </w:t>
      </w:r>
      <w:r w:rsidR="00AD7062" w:rsidRPr="006E4E3C">
        <w:rPr>
          <w:i/>
          <w:iCs/>
        </w:rPr>
        <w:t>Datei&gt;Regeln und Benachrichtigungen Verwalten</w:t>
      </w:r>
      <w:r w:rsidR="006E4E3C">
        <w:t>.</w:t>
      </w:r>
    </w:p>
    <w:p w14:paraId="08DA5B02" w14:textId="77777777" w:rsidR="00FE3F39" w:rsidRDefault="00FE3F39" w:rsidP="00F441C4">
      <w:pPr>
        <w:keepNext/>
      </w:pPr>
    </w:p>
    <w:p w14:paraId="3B2E3CEF" w14:textId="3C3AD33A" w:rsidR="00F441C4" w:rsidRDefault="006E4E3C" w:rsidP="00F441C4">
      <w:pPr>
        <w:keepNext/>
      </w:pPr>
      <w:r w:rsidRPr="004026D5">
        <w:rPr>
          <w:noProof/>
        </w:rPr>
        <w:drawing>
          <wp:inline distT="0" distB="0" distL="0" distR="0" wp14:anchorId="628F2829" wp14:editId="72891968">
            <wp:extent cx="2598738" cy="2105604"/>
            <wp:effectExtent l="57150" t="57150" r="87630" b="1047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623783" cy="212589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4A55304" w14:textId="5591CA56" w:rsidR="0063136F" w:rsidRDefault="00F441C4" w:rsidP="0063136F">
      <w:pPr>
        <w:pStyle w:val="Caption"/>
      </w:pPr>
      <w:bookmarkStart w:id="38" w:name="_Toc103938394"/>
      <w:r>
        <w:t xml:space="preserve">Abbildung </w:t>
      </w:r>
      <w:fldSimple w:instr=" SEQ Abbildung \* ARABIC ">
        <w:r w:rsidR="00C34C3A">
          <w:rPr>
            <w:noProof/>
          </w:rPr>
          <w:t>6</w:t>
        </w:r>
      </w:fldSimple>
      <w:r w:rsidR="004433A0">
        <w:rPr>
          <w:noProof/>
        </w:rPr>
        <w:t>:</w:t>
      </w:r>
      <w:r w:rsidR="00203B39">
        <w:rPr>
          <w:noProof/>
        </w:rPr>
        <w:t xml:space="preserve"> Hier findet man die Einstellung zu den Email </w:t>
      </w:r>
      <w:r w:rsidR="00AB7E5B">
        <w:rPr>
          <w:noProof/>
        </w:rPr>
        <w:t>F</w:t>
      </w:r>
      <w:commentRangeStart w:id="39"/>
      <w:r w:rsidR="00203B39">
        <w:rPr>
          <w:noProof/>
        </w:rPr>
        <w:t>iltern</w:t>
      </w:r>
      <w:commentRangeEnd w:id="39"/>
      <w:r w:rsidR="002930F8">
        <w:rPr>
          <w:rStyle w:val="CommentReference"/>
          <w:i w:val="0"/>
          <w:iCs w:val="0"/>
          <w:color w:val="auto"/>
        </w:rPr>
        <w:commentReference w:id="39"/>
      </w:r>
      <w:bookmarkEnd w:id="38"/>
    </w:p>
    <w:p w14:paraId="59A74567" w14:textId="2800ADF7" w:rsidR="0048591A" w:rsidRDefault="002A6686" w:rsidP="00AD7062">
      <w:r>
        <w:t xml:space="preserve">Im ersten Fenster sieht man eine Übersicht aller </w:t>
      </w:r>
      <w:r w:rsidR="00540556">
        <w:t>b</w:t>
      </w:r>
      <w:commentRangeStart w:id="40"/>
      <w:r>
        <w:t xml:space="preserve">ereits </w:t>
      </w:r>
      <w:commentRangeEnd w:id="40"/>
      <w:r w:rsidR="002930F8">
        <w:rPr>
          <w:rStyle w:val="CommentReference"/>
        </w:rPr>
        <w:commentReference w:id="40"/>
      </w:r>
      <w:r>
        <w:t>erstellten Regeln</w:t>
      </w:r>
      <w:r w:rsidR="00AD7062" w:rsidRPr="004026D5">
        <w:t xml:space="preserve">. </w:t>
      </w:r>
      <w:r w:rsidR="0048591A">
        <w:t>Unter «Neue Regel…» kann man einen Filter erstellen.</w:t>
      </w:r>
    </w:p>
    <w:p w14:paraId="3D1EA197" w14:textId="77777777" w:rsidR="00FC75BF" w:rsidRDefault="00FC75BF" w:rsidP="00AD7062"/>
    <w:p w14:paraId="46753E38" w14:textId="77777777" w:rsidR="0048591A" w:rsidRDefault="0048591A" w:rsidP="0048591A">
      <w:pPr>
        <w:keepNext/>
      </w:pPr>
      <w:r>
        <w:rPr>
          <w:noProof/>
        </w:rPr>
        <w:lastRenderedPageBreak/>
        <w:drawing>
          <wp:inline distT="0" distB="0" distL="0" distR="0" wp14:anchorId="586EBAC5" wp14:editId="10A0AECF">
            <wp:extent cx="3416604" cy="1555308"/>
            <wp:effectExtent l="19050" t="19050" r="12700" b="26035"/>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44819"/>
                    <a:stretch/>
                  </pic:blipFill>
                  <pic:spPr bwMode="auto">
                    <a:xfrm>
                      <a:off x="0" y="0"/>
                      <a:ext cx="3512989" cy="159918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E9D96B6" w14:textId="2917706E" w:rsidR="0048591A" w:rsidRDefault="0048591A" w:rsidP="0048591A">
      <w:pPr>
        <w:pStyle w:val="Caption"/>
      </w:pPr>
      <w:bookmarkStart w:id="41" w:name="_Toc103938395"/>
      <w:r>
        <w:t xml:space="preserve">Abbildung </w:t>
      </w:r>
      <w:fldSimple w:instr=" SEQ Abbildung \* ARABIC ">
        <w:r w:rsidR="00C34C3A">
          <w:rPr>
            <w:noProof/>
          </w:rPr>
          <w:t>7</w:t>
        </w:r>
      </w:fldSimple>
      <w:r>
        <w:t>:</w:t>
      </w:r>
      <w:r w:rsidR="00BF3AE1">
        <w:t>Office-E-Mail</w:t>
      </w:r>
      <w:r w:rsidR="0063136F">
        <w:t>-Filter</w:t>
      </w:r>
      <w:r>
        <w:t xml:space="preserve"> Übersicht</w:t>
      </w:r>
      <w:bookmarkEnd w:id="41"/>
    </w:p>
    <w:p w14:paraId="498B8C1A" w14:textId="294FAA37" w:rsidR="0048591A" w:rsidRDefault="0048591A" w:rsidP="00AD7062">
      <w:r>
        <w:t xml:space="preserve">Im nächsten Fenster kann man einige Voreinstellungen auswählen, danach kann man die Filter jedoch auch noch verfeinern. </w:t>
      </w:r>
    </w:p>
    <w:p w14:paraId="7041D120" w14:textId="77777777" w:rsidR="00FC75BF" w:rsidRDefault="00FC75BF" w:rsidP="00AD7062">
      <w:pPr>
        <w:rPr>
          <w:noProof/>
        </w:rPr>
      </w:pPr>
    </w:p>
    <w:p w14:paraId="78301EFC" w14:textId="3BB21C11" w:rsidR="00585247" w:rsidRDefault="002930F8" w:rsidP="00585247">
      <w:pPr>
        <w:keepNext/>
      </w:pPr>
      <w:commentRangeStart w:id="42"/>
      <w:commentRangeEnd w:id="42"/>
      <w:r>
        <w:rPr>
          <w:rStyle w:val="CommentReference"/>
        </w:rPr>
        <w:commentReference w:id="42"/>
      </w:r>
      <w:r w:rsidR="0048591A">
        <w:rPr>
          <w:noProof/>
        </w:rPr>
        <w:drawing>
          <wp:inline distT="0" distB="0" distL="0" distR="0" wp14:anchorId="4FDC20C1" wp14:editId="7F5EF0C5">
            <wp:extent cx="2396170" cy="1518699"/>
            <wp:effectExtent l="19050" t="19050" r="23495" b="2476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83" t="13270" r="3199" b="38119"/>
                    <a:stretch/>
                  </pic:blipFill>
                  <pic:spPr bwMode="auto">
                    <a:xfrm>
                      <a:off x="0" y="0"/>
                      <a:ext cx="2453194" cy="1554841"/>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DBB8EDC" w14:textId="067406AC" w:rsidR="0048591A" w:rsidRDefault="00585247" w:rsidP="00585247">
      <w:pPr>
        <w:pStyle w:val="Caption"/>
      </w:pPr>
      <w:bookmarkStart w:id="43" w:name="_Toc103938396"/>
      <w:r>
        <w:t xml:space="preserve">Abbildung </w:t>
      </w:r>
      <w:fldSimple w:instr=" SEQ Abbildung \* ARABIC ">
        <w:r w:rsidR="00C34C3A">
          <w:rPr>
            <w:noProof/>
          </w:rPr>
          <w:t>8</w:t>
        </w:r>
      </w:fldSimple>
      <w:r>
        <w:t>:</w:t>
      </w:r>
      <w:r w:rsidR="00BF3AE1">
        <w:t>Office-E-Mail</w:t>
      </w:r>
      <w:r w:rsidR="00FC75BF">
        <w:t>-Filter</w:t>
      </w:r>
      <w:r>
        <w:t xml:space="preserve"> unterschiedliche Presets</w:t>
      </w:r>
      <w:bookmarkEnd w:id="43"/>
    </w:p>
    <w:p w14:paraId="5593EDA4" w14:textId="73B6AC23" w:rsidR="00585247" w:rsidRDefault="0048591A" w:rsidP="0048591A">
      <w:pPr>
        <w:rPr>
          <w:noProof/>
        </w:rPr>
      </w:pPr>
      <w:r>
        <w:t xml:space="preserve">In den nächsten Fenstern kann man entscheiden was mit den Mails passieren soll und Ausnahmen erstellen. Im letzten Fenster kann man </w:t>
      </w:r>
      <w:r w:rsidR="00585247">
        <w:t>der Regel einen Namen geben.</w:t>
      </w:r>
      <w:r w:rsidR="00B704AF">
        <w:t xml:space="preserve"> Zusätzlich hat man die Auswahl, ob bereits angekommene Emails ebenfalls verschoben werden sollen.</w:t>
      </w:r>
      <w:r w:rsidR="00585247">
        <w:t xml:space="preserve"> </w:t>
      </w:r>
    </w:p>
    <w:p w14:paraId="0CCF27DF" w14:textId="4A026907" w:rsidR="006E4E3C" w:rsidRPr="004026D5" w:rsidRDefault="006E4E3C" w:rsidP="0048591A"/>
    <w:p w14:paraId="7974FAE9" w14:textId="77777777" w:rsidR="00FE3F39" w:rsidRDefault="00FE3F39" w:rsidP="00FE3F39">
      <w:pPr>
        <w:keepNext/>
      </w:pPr>
      <w:r>
        <w:rPr>
          <w:noProof/>
        </w:rPr>
        <w:drawing>
          <wp:inline distT="0" distB="0" distL="0" distR="0" wp14:anchorId="43F685A5" wp14:editId="7847B0E5">
            <wp:extent cx="3210560" cy="1348105"/>
            <wp:effectExtent l="19050" t="19050" r="27940" b="2349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4743" b="51158"/>
                    <a:stretch/>
                  </pic:blipFill>
                  <pic:spPr bwMode="auto">
                    <a:xfrm>
                      <a:off x="0" y="0"/>
                      <a:ext cx="3210560" cy="1348105"/>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17CAA985" w14:textId="6CC4A741" w:rsidR="00FE3F39" w:rsidRDefault="00FE3F39" w:rsidP="00FE3F39">
      <w:pPr>
        <w:pStyle w:val="Caption"/>
      </w:pPr>
      <w:bookmarkStart w:id="44" w:name="_Toc103938397"/>
      <w:r>
        <w:t xml:space="preserve">Abbildung </w:t>
      </w:r>
      <w:fldSimple w:instr=" SEQ Abbildung \* ARABIC ">
        <w:r w:rsidR="00C34C3A">
          <w:rPr>
            <w:noProof/>
          </w:rPr>
          <w:t>9</w:t>
        </w:r>
      </w:fldSimple>
      <w:r>
        <w:t>:</w:t>
      </w:r>
      <w:r w:rsidR="00BF3AE1">
        <w:t>Office-E-Mail</w:t>
      </w:r>
      <w:r>
        <w:t>-Filter Regel, Name und Regeloptionen</w:t>
      </w:r>
      <w:bookmarkEnd w:id="44"/>
    </w:p>
    <w:p w14:paraId="1C854D06" w14:textId="017ED318" w:rsidR="00B704AF" w:rsidRDefault="00B704AF">
      <w:pPr>
        <w:rPr>
          <w:rFonts w:cs="Arial"/>
          <w:b/>
          <w:bCs/>
          <w:kern w:val="32"/>
          <w:sz w:val="32"/>
          <w:szCs w:val="32"/>
        </w:rPr>
      </w:pPr>
      <w:r>
        <w:br w:type="page"/>
      </w:r>
    </w:p>
    <w:p w14:paraId="3EAFA20D" w14:textId="71BB7BBA" w:rsidR="002966DF" w:rsidRPr="004026D5" w:rsidRDefault="002966DF" w:rsidP="003102CF">
      <w:pPr>
        <w:pStyle w:val="Heading1"/>
      </w:pPr>
      <w:bookmarkStart w:id="45" w:name="_Toc103938760"/>
      <w:r w:rsidRPr="004026D5">
        <w:lastRenderedPageBreak/>
        <w:t>Excel Zeiterfassung</w:t>
      </w:r>
      <w:bookmarkEnd w:id="45"/>
    </w:p>
    <w:p w14:paraId="1C775643" w14:textId="4AADD0A8" w:rsidR="00203B39" w:rsidRDefault="002966DF" w:rsidP="002966DF">
      <w:r w:rsidRPr="004026D5">
        <w:t xml:space="preserve">Das </w:t>
      </w:r>
      <w:r w:rsidR="00203B39">
        <w:t>A</w:t>
      </w:r>
      <w:r w:rsidRPr="004026D5">
        <w:t>ufwendigste vom bisherigen war die Zeiterfassung in Excel</w:t>
      </w:r>
      <w:r w:rsidR="006E4E3C">
        <w:t>,</w:t>
      </w:r>
      <w:r w:rsidRPr="004026D5">
        <w:t xml:space="preserve"> mit vielen Funktionen und Formeln</w:t>
      </w:r>
      <w:r w:rsidR="006E4E3C">
        <w:t>.</w:t>
      </w:r>
      <w:commentRangeStart w:id="46"/>
      <w:r w:rsidRPr="004026D5">
        <w:t xml:space="preserve"> </w:t>
      </w:r>
      <w:commentRangeEnd w:id="46"/>
      <w:r w:rsidR="0078025B" w:rsidRPr="004026D5">
        <w:rPr>
          <w:rStyle w:val="CommentReference"/>
        </w:rPr>
        <w:commentReference w:id="46"/>
      </w:r>
      <w:r w:rsidR="006E4E3C">
        <w:t>B</w:t>
      </w:r>
      <w:r w:rsidRPr="004026D5">
        <w:t xml:space="preserve">eispielsweise werden alle Daten in </w:t>
      </w:r>
      <w:r w:rsidR="00E728E3" w:rsidRPr="004026D5">
        <w:t xml:space="preserve">selbsterweiternden </w:t>
      </w:r>
      <w:r w:rsidRPr="004026D5">
        <w:t xml:space="preserve">Diagrammen dargestellt und </w:t>
      </w:r>
      <w:r w:rsidR="00C77CAD" w:rsidRPr="004026D5">
        <w:t>weiterverarbeitet</w:t>
      </w:r>
      <w:r w:rsidR="00C77CAD">
        <w:t xml:space="preserve">. </w:t>
      </w:r>
      <w:r w:rsidR="00612DA2">
        <w:t xml:space="preserve">Die Tabelle rechnet automatisch die Arbeitszeit zusammen und zeigt die Überzeit an. </w:t>
      </w:r>
      <w:r w:rsidR="00C77CAD">
        <w:t>So</w:t>
      </w:r>
      <w:r w:rsidR="006F50A9" w:rsidRPr="004026D5">
        <w:t xml:space="preserve"> </w:t>
      </w:r>
      <w:r w:rsidR="00C77CAD">
        <w:t>lernte</w:t>
      </w:r>
      <w:commentRangeStart w:id="47"/>
      <w:r w:rsidR="006F50A9" w:rsidRPr="004026D5">
        <w:t xml:space="preserve"> </w:t>
      </w:r>
      <w:commentRangeEnd w:id="47"/>
      <w:r w:rsidR="0078025B" w:rsidRPr="004026D5">
        <w:rPr>
          <w:rStyle w:val="CommentReference"/>
        </w:rPr>
        <w:commentReference w:id="47"/>
      </w:r>
      <w:r w:rsidR="006F50A9" w:rsidRPr="004026D5">
        <w:t xml:space="preserve">ich </w:t>
      </w:r>
      <w:r w:rsidR="00203B39">
        <w:t>viele neue Funktionen kennen.</w:t>
      </w:r>
    </w:p>
    <w:p w14:paraId="02ED7BE7" w14:textId="77777777" w:rsidR="00046013" w:rsidRDefault="00046013" w:rsidP="002966DF"/>
    <w:p w14:paraId="36FA6A71" w14:textId="473D9F22" w:rsidR="00DE46EB" w:rsidRDefault="00046013" w:rsidP="002966DF">
      <w:r>
        <w:t xml:space="preserve">Mit Namen </w:t>
      </w:r>
      <w:r w:rsidR="00E74854">
        <w:t>kann man einen Wert oder eine Formel abspeichern und durch eingeben des Namens auf den Inhalt zugreifen</w:t>
      </w:r>
      <w:r>
        <w:t xml:space="preserve">. Namen erstellt man indem man auf dem Tab Formeln den Namensmanager benutzt. </w:t>
      </w:r>
    </w:p>
    <w:p w14:paraId="220EB558" w14:textId="77777777" w:rsidR="00FC75BF" w:rsidRDefault="00FC75BF" w:rsidP="002966DF"/>
    <w:p w14:paraId="7E50D630" w14:textId="77777777" w:rsidR="00DE46EB" w:rsidRDefault="00DE46EB" w:rsidP="00DE46EB">
      <w:pPr>
        <w:keepNext/>
      </w:pPr>
      <w:r w:rsidRPr="00DE46EB">
        <w:rPr>
          <w:noProof/>
        </w:rPr>
        <w:drawing>
          <wp:inline distT="0" distB="0" distL="0" distR="0" wp14:anchorId="6227ED28" wp14:editId="715A40CB">
            <wp:extent cx="6299835" cy="463778"/>
            <wp:effectExtent l="19050" t="19050" r="24765" b="1270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0177"/>
                    <a:stretch/>
                  </pic:blipFill>
                  <pic:spPr bwMode="auto">
                    <a:xfrm>
                      <a:off x="0" y="0"/>
                      <a:ext cx="6299835" cy="463778"/>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13909F34" w14:textId="4D7987E8" w:rsidR="00046013" w:rsidRDefault="00DE46EB" w:rsidP="00DE46EB">
      <w:pPr>
        <w:pStyle w:val="Caption"/>
      </w:pPr>
      <w:bookmarkStart w:id="48" w:name="_Toc103938398"/>
      <w:r>
        <w:t xml:space="preserve">Abbildung </w:t>
      </w:r>
      <w:fldSimple w:instr=" SEQ Abbildung \* ARABIC ">
        <w:r w:rsidR="00C34C3A">
          <w:rPr>
            <w:noProof/>
          </w:rPr>
          <w:t>10</w:t>
        </w:r>
      </w:fldSimple>
      <w:r>
        <w:t xml:space="preserve">: </w:t>
      </w:r>
      <w:r w:rsidR="00FC75BF">
        <w:t xml:space="preserve">Excel </w:t>
      </w:r>
      <w:r>
        <w:t>Namensmanager</w:t>
      </w:r>
      <w:r w:rsidR="00FC75BF">
        <w:t xml:space="preserve"> in dem Tab Formeln</w:t>
      </w:r>
      <w:bookmarkEnd w:id="48"/>
    </w:p>
    <w:p w14:paraId="53DE2BD5" w14:textId="610337FD" w:rsidR="002D5933" w:rsidRDefault="002D5933" w:rsidP="003102CF">
      <w:pPr>
        <w:pStyle w:val="Heading2"/>
      </w:pPr>
      <w:bookmarkStart w:id="49" w:name="_Toc103938761"/>
      <w:r>
        <w:t>Formeln</w:t>
      </w:r>
      <w:bookmarkEnd w:id="49"/>
    </w:p>
    <w:p w14:paraId="5387E047" w14:textId="060F5004" w:rsidR="002D5933" w:rsidRPr="002D5933" w:rsidRDefault="002D5933" w:rsidP="002D5933">
      <w:r>
        <w:t>Die wichtigsten Formeln, die bei der Zeiterfassungstabelle Verwendung gefunden haben.</w:t>
      </w:r>
    </w:p>
    <w:p w14:paraId="25357F9E" w14:textId="4AB8AD29" w:rsidR="00152A66" w:rsidRDefault="00D056BE" w:rsidP="003102CF">
      <w:pPr>
        <w:pStyle w:val="Heading3"/>
      </w:pPr>
      <w:bookmarkStart w:id="50" w:name="_Toc103938762"/>
      <w:r>
        <w:t>BEREICH.VERSCHIEBEN</w:t>
      </w:r>
      <w:bookmarkEnd w:id="50"/>
    </w:p>
    <w:p w14:paraId="588D5831" w14:textId="3C506ABD" w:rsidR="00A2619E" w:rsidRDefault="00ED31A1" w:rsidP="00D056BE">
      <w:r>
        <w:t xml:space="preserve">Die Formel </w:t>
      </w:r>
      <w:r w:rsidR="00680F2F">
        <w:t>BEREICH.VERSCHIEBEN</w:t>
      </w:r>
      <w:commentRangeStart w:id="51"/>
      <w:r w:rsidR="00152A66">
        <w:t xml:space="preserve"> kann den Inhalt einer anderen Zelle </w:t>
      </w:r>
      <w:r w:rsidR="00680F2F">
        <w:t>w</w:t>
      </w:r>
      <w:r w:rsidR="00152A66">
        <w:t xml:space="preserve">iedergeben. </w:t>
      </w:r>
    </w:p>
    <w:p w14:paraId="3A69D972" w14:textId="63028D78" w:rsidR="00152A66" w:rsidRDefault="00152A66" w:rsidP="00D056BE">
      <w:r>
        <w:t xml:space="preserve">In diesem Beispiel ist die Formel in der Zelle G3. Die Formel startet in dem Feld E1 und geht die </w:t>
      </w:r>
      <w:r w:rsidR="00680F2F">
        <w:t>Anzahl</w:t>
      </w:r>
      <w:r>
        <w:t xml:space="preserve"> Felder nach unten, die in G2 steht</w:t>
      </w:r>
      <w:r w:rsidR="00ED31A1">
        <w:t xml:space="preserve"> </w:t>
      </w:r>
      <w:commentRangeStart w:id="52"/>
      <w:r w:rsidR="00ED31A1">
        <w:t>(a</w:t>
      </w:r>
      <w:r>
        <w:t>lso zwei</w:t>
      </w:r>
      <w:r w:rsidR="00ED31A1">
        <w:t>)</w:t>
      </w:r>
      <w:r>
        <w:t xml:space="preserve">. </w:t>
      </w:r>
      <w:commentRangeEnd w:id="52"/>
      <w:r w:rsidR="00ED31A1">
        <w:rPr>
          <w:rStyle w:val="CommentReference"/>
        </w:rPr>
        <w:commentReference w:id="52"/>
      </w:r>
      <w:r>
        <w:t>So gibt die Formel 08:29 aus. Wenn man nun den Wert in G2 ändern würde, würde di</w:t>
      </w:r>
      <w:r w:rsidR="00A2619E">
        <w:t>e</w:t>
      </w:r>
      <w:r>
        <w:t xml:space="preserve"> </w:t>
      </w:r>
      <w:r w:rsidR="00A2619E">
        <w:t xml:space="preserve">Formel eine </w:t>
      </w:r>
      <w:r w:rsidR="00680F2F">
        <w:t>a</w:t>
      </w:r>
      <w:r w:rsidR="00A2619E">
        <w:t xml:space="preserve">ndere Zelle </w:t>
      </w:r>
      <w:r w:rsidR="00680F2F">
        <w:t>z</w:t>
      </w:r>
      <w:r w:rsidR="00A2619E">
        <w:t>eigen.</w:t>
      </w:r>
      <w:commentRangeEnd w:id="51"/>
      <w:r w:rsidR="00ED31A1">
        <w:rPr>
          <w:rStyle w:val="CommentReference"/>
        </w:rPr>
        <w:commentReference w:id="51"/>
      </w:r>
    </w:p>
    <w:p w14:paraId="04A44C28" w14:textId="77777777" w:rsidR="009A297D" w:rsidRDefault="009A297D" w:rsidP="00D056BE"/>
    <w:p w14:paraId="27097CAE" w14:textId="77777777" w:rsidR="00F63EFD" w:rsidRDefault="009A297D" w:rsidP="00F63EFD">
      <w:pPr>
        <w:keepNext/>
      </w:pPr>
      <w:r>
        <w:rPr>
          <w:noProof/>
        </w:rPr>
        <w:drawing>
          <wp:inline distT="0" distB="0" distL="0" distR="0" wp14:anchorId="0F613758" wp14:editId="2E749279">
            <wp:extent cx="2021645" cy="2162175"/>
            <wp:effectExtent l="19050" t="19050" r="17145" b="9525"/>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9124" cy="2191564"/>
                    </a:xfrm>
                    <a:prstGeom prst="rect">
                      <a:avLst/>
                    </a:prstGeom>
                    <a:noFill/>
                    <a:ln w="6350">
                      <a:solidFill>
                        <a:schemeClr val="tx1"/>
                      </a:solidFill>
                    </a:ln>
                  </pic:spPr>
                </pic:pic>
              </a:graphicData>
            </a:graphic>
          </wp:inline>
        </w:drawing>
      </w:r>
    </w:p>
    <w:p w14:paraId="69BC0524" w14:textId="1B56D4AC" w:rsidR="009A297D" w:rsidRDefault="00F63EFD" w:rsidP="00F63EFD">
      <w:pPr>
        <w:pStyle w:val="Caption"/>
      </w:pPr>
      <w:bookmarkStart w:id="53" w:name="_Toc103938399"/>
      <w:r>
        <w:t xml:space="preserve">Abbildung </w:t>
      </w:r>
      <w:fldSimple w:instr=" SEQ Abbildung \* ARABIC ">
        <w:r w:rsidR="00C34C3A">
          <w:rPr>
            <w:noProof/>
          </w:rPr>
          <w:t>11</w:t>
        </w:r>
      </w:fldSimple>
      <w:r>
        <w:t xml:space="preserve">: Excel </w:t>
      </w:r>
      <w:r w:rsidRPr="00F63EFD">
        <w:rPr>
          <w:rFonts w:ascii="Consolas" w:hAnsi="Consolas"/>
          <w:i w:val="0"/>
          <w:iCs w:val="0"/>
        </w:rPr>
        <w:t>BEREICH.VERSCHIEBEN</w:t>
      </w:r>
      <w:r>
        <w:t xml:space="preserve"> Beispiel</w:t>
      </w:r>
      <w:bookmarkEnd w:id="53"/>
    </w:p>
    <w:p w14:paraId="2AE33650" w14:textId="77777777" w:rsidR="00A2619E" w:rsidRDefault="00A2619E">
      <w:r>
        <w:br w:type="page"/>
      </w:r>
    </w:p>
    <w:p w14:paraId="76692BD2" w14:textId="52DB55D3" w:rsidR="002E7D2E" w:rsidRDefault="009A297D" w:rsidP="00D056BE">
      <w:r>
        <w:lastRenderedPageBreak/>
        <w:t xml:space="preserve">Viel interessanter wird es </w:t>
      </w:r>
      <w:r w:rsidR="00F63EFD">
        <w:t>jedoch,</w:t>
      </w:r>
      <w:r>
        <w:t xml:space="preserve"> wenn man die Bereich Verschieben in anderen Formeln verwendet. </w:t>
      </w:r>
      <w:r w:rsidR="002E7D2E">
        <w:t xml:space="preserve"> Hier wird Die Summe aus einem Bereich berechnet. Die Formel sieht sich die beiden Zahlen </w:t>
      </w:r>
      <w:r w:rsidR="00A2619E">
        <w:t>G2 und H5</w:t>
      </w:r>
      <w:commentRangeStart w:id="54"/>
      <w:r w:rsidR="002E7D2E">
        <w:t xml:space="preserve"> </w:t>
      </w:r>
      <w:commentRangeEnd w:id="54"/>
      <w:r w:rsidR="00DF40BA">
        <w:rPr>
          <w:rStyle w:val="CommentReference"/>
        </w:rPr>
        <w:commentReference w:id="54"/>
      </w:r>
      <w:r w:rsidR="002E7D2E">
        <w:t xml:space="preserve">an und rechnet </w:t>
      </w:r>
      <w:r w:rsidR="00A2619E">
        <w:t xml:space="preserve">somit </w:t>
      </w:r>
      <w:r w:rsidR="002E7D2E">
        <w:t>alle Zahlen zwischen dem zweiten und dem fünften August zusammen.</w:t>
      </w:r>
    </w:p>
    <w:p w14:paraId="49F52676" w14:textId="77777777" w:rsidR="00A2619E" w:rsidRDefault="00A2619E" w:rsidP="00D056BE"/>
    <w:p w14:paraId="21A32C89" w14:textId="7A385B01" w:rsidR="00F63EFD" w:rsidRDefault="00A2619E" w:rsidP="00A2619E">
      <w:r>
        <w:rPr>
          <w:noProof/>
        </w:rPr>
        <w:drawing>
          <wp:inline distT="0" distB="0" distL="0" distR="0" wp14:anchorId="564401DC" wp14:editId="492406FF">
            <wp:extent cx="2130556" cy="1914525"/>
            <wp:effectExtent l="19050" t="19050" r="22225" b="9525"/>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4531" cy="1936069"/>
                    </a:xfrm>
                    <a:prstGeom prst="rect">
                      <a:avLst/>
                    </a:prstGeom>
                    <a:noFill/>
                    <a:ln w="6350">
                      <a:solidFill>
                        <a:schemeClr val="tx1"/>
                      </a:solidFill>
                    </a:ln>
                  </pic:spPr>
                </pic:pic>
              </a:graphicData>
            </a:graphic>
          </wp:inline>
        </w:drawing>
      </w:r>
    </w:p>
    <w:p w14:paraId="664F9818" w14:textId="25603663" w:rsidR="009A297D" w:rsidRDefault="00F63EFD" w:rsidP="00F63EFD">
      <w:pPr>
        <w:pStyle w:val="Caption"/>
      </w:pPr>
      <w:bookmarkStart w:id="55" w:name="_Toc103938400"/>
      <w:r>
        <w:t xml:space="preserve">Abbildung </w:t>
      </w:r>
      <w:fldSimple w:instr=" SEQ Abbildung \* ARABIC ">
        <w:r w:rsidR="00C34C3A">
          <w:rPr>
            <w:noProof/>
          </w:rPr>
          <w:t>12</w:t>
        </w:r>
      </w:fldSimple>
      <w:r>
        <w:t xml:space="preserve">: Excel </w:t>
      </w:r>
      <w:r w:rsidRPr="00F63EFD">
        <w:rPr>
          <w:rFonts w:ascii="Consolas" w:hAnsi="Consolas"/>
          <w:i w:val="0"/>
          <w:iCs w:val="0"/>
        </w:rPr>
        <w:t>BEREICH.VERSCHIEBEN</w:t>
      </w:r>
      <w:r>
        <w:t xml:space="preserve"> mit </w:t>
      </w:r>
      <w:r w:rsidRPr="00F63EFD">
        <w:rPr>
          <w:rFonts w:ascii="Consolas" w:hAnsi="Consolas"/>
          <w:i w:val="0"/>
          <w:iCs w:val="0"/>
        </w:rPr>
        <w:t>SUMME</w:t>
      </w:r>
      <w:r>
        <w:t xml:space="preserve"> kombiniert Beispiel</w:t>
      </w:r>
      <w:bookmarkEnd w:id="55"/>
    </w:p>
    <w:p w14:paraId="61A06175" w14:textId="2E83B3AA" w:rsidR="009A297D" w:rsidRDefault="002E7D2E" w:rsidP="003102CF">
      <w:pPr>
        <w:pStyle w:val="Heading3"/>
      </w:pPr>
      <w:bookmarkStart w:id="56" w:name="_Toc103938763"/>
      <w:r>
        <w:t>ANZAHL/ANZAHLLEEREZELLEN</w:t>
      </w:r>
      <w:bookmarkEnd w:id="56"/>
    </w:p>
    <w:p w14:paraId="7C624AC1" w14:textId="7EC9A504" w:rsidR="002E7D2E" w:rsidRDefault="002E7D2E" w:rsidP="002E7D2E">
      <w:r>
        <w:t>Mit den beiden Formeln kann man die Anzahl leerer oder voller Zellen berechnen.</w:t>
      </w:r>
    </w:p>
    <w:p w14:paraId="18CC80B1" w14:textId="3400B6B2" w:rsidR="00F141FE" w:rsidRDefault="00F141FE" w:rsidP="002E7D2E">
      <w:r>
        <w:t xml:space="preserve">In diesem Beispiel rechen beide Formeln mit dem </w:t>
      </w:r>
      <w:r w:rsidR="00680F2F">
        <w:t>ro</w:t>
      </w:r>
      <w:r>
        <w:t>t umrandeten Bereich.</w:t>
      </w:r>
    </w:p>
    <w:p w14:paraId="7A4EA796" w14:textId="77777777" w:rsidR="00FC75BF" w:rsidRDefault="00FC75BF" w:rsidP="002E7D2E"/>
    <w:p w14:paraId="15EDD286" w14:textId="77777777" w:rsidR="00F63EFD" w:rsidRDefault="00F141FE" w:rsidP="00F63EFD">
      <w:pPr>
        <w:keepNext/>
      </w:pPr>
      <w:r>
        <w:rPr>
          <w:noProof/>
        </w:rPr>
        <w:drawing>
          <wp:inline distT="0" distB="0" distL="0" distR="0" wp14:anchorId="0CA3AF9A" wp14:editId="062D32B7">
            <wp:extent cx="2404714" cy="2073097"/>
            <wp:effectExtent l="19050" t="19050" r="15240" b="2286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3206" cy="2089039"/>
                    </a:xfrm>
                    <a:prstGeom prst="rect">
                      <a:avLst/>
                    </a:prstGeom>
                    <a:noFill/>
                    <a:ln w="6350">
                      <a:solidFill>
                        <a:schemeClr val="tx1"/>
                      </a:solidFill>
                    </a:ln>
                  </pic:spPr>
                </pic:pic>
              </a:graphicData>
            </a:graphic>
          </wp:inline>
        </w:drawing>
      </w:r>
    </w:p>
    <w:p w14:paraId="69EE57D5" w14:textId="3A5E5D58" w:rsidR="002E7D2E" w:rsidRDefault="00F63EFD" w:rsidP="00F63EFD">
      <w:pPr>
        <w:pStyle w:val="Caption"/>
      </w:pPr>
      <w:bookmarkStart w:id="57" w:name="_Toc103938401"/>
      <w:r>
        <w:t xml:space="preserve">Abbildung </w:t>
      </w:r>
      <w:fldSimple w:instr=" SEQ Abbildung \* ARABIC ">
        <w:r w:rsidR="00C34C3A">
          <w:rPr>
            <w:noProof/>
          </w:rPr>
          <w:t>13</w:t>
        </w:r>
      </w:fldSimple>
      <w:r>
        <w:t xml:space="preserve">: Excel </w:t>
      </w:r>
      <w:r w:rsidRPr="00F63EFD">
        <w:rPr>
          <w:rFonts w:ascii="Consolas" w:hAnsi="Consolas"/>
          <w:i w:val="0"/>
          <w:iCs w:val="0"/>
        </w:rPr>
        <w:t>ANZAHL/ANZAHLLEEREZELLEN</w:t>
      </w:r>
      <w:r>
        <w:t xml:space="preserve"> Beispiel</w:t>
      </w:r>
      <w:bookmarkEnd w:id="57"/>
    </w:p>
    <w:p w14:paraId="21ED1DC0" w14:textId="77777777" w:rsidR="00FC75BF" w:rsidRDefault="00FC75BF">
      <w:pPr>
        <w:rPr>
          <w:rFonts w:cs="Arial"/>
          <w:b/>
          <w:iCs/>
          <w:sz w:val="32"/>
          <w:szCs w:val="26"/>
        </w:rPr>
      </w:pPr>
      <w:r>
        <w:br w:type="page"/>
      </w:r>
    </w:p>
    <w:p w14:paraId="6AEA2E7F" w14:textId="0359AA76" w:rsidR="00F141FE" w:rsidRDefault="001227DF" w:rsidP="003102CF">
      <w:pPr>
        <w:pStyle w:val="Heading3"/>
      </w:pPr>
      <w:bookmarkStart w:id="58" w:name="_Toc103938764"/>
      <w:r>
        <w:lastRenderedPageBreak/>
        <w:t>WENN</w:t>
      </w:r>
      <w:bookmarkEnd w:id="58"/>
    </w:p>
    <w:p w14:paraId="49E7C6D8" w14:textId="6492B6EF" w:rsidR="001227DF" w:rsidRDefault="001227DF" w:rsidP="001227DF">
      <w:r>
        <w:t>Die Formel</w:t>
      </w:r>
      <w:r w:rsidR="00826178">
        <w:t>n</w:t>
      </w:r>
      <w:r>
        <w:t xml:space="preserve"> in der </w:t>
      </w:r>
      <w:commentRangeStart w:id="59"/>
      <w:r>
        <w:t>Spalte B</w:t>
      </w:r>
      <w:commentRangeEnd w:id="59"/>
      <w:r w:rsidR="00DF40BA">
        <w:rPr>
          <w:rStyle w:val="CommentReference"/>
        </w:rPr>
        <w:commentReference w:id="59"/>
      </w:r>
      <w:r>
        <w:t xml:space="preserve"> schau</w:t>
      </w:r>
      <w:r w:rsidR="00826178">
        <w:t>en</w:t>
      </w:r>
      <w:r>
        <w:t xml:space="preserve">, ob die </w:t>
      </w:r>
      <w:r w:rsidR="00826178">
        <w:t>Z</w:t>
      </w:r>
      <w:r>
        <w:t xml:space="preserve">ahl </w:t>
      </w:r>
      <w:r w:rsidR="00826178">
        <w:t>links</w:t>
      </w:r>
      <w:r>
        <w:t xml:space="preserve"> gerade ist. Wenn dies stimmt, zeigt es die Zahl an, sonst nicht.</w:t>
      </w:r>
    </w:p>
    <w:p w14:paraId="6B80E1E9" w14:textId="77777777" w:rsidR="00826178" w:rsidRPr="001227DF" w:rsidRDefault="00826178" w:rsidP="001227DF"/>
    <w:p w14:paraId="5317C8C7" w14:textId="77777777" w:rsidR="00F63EFD" w:rsidRDefault="001227DF" w:rsidP="00F63EFD">
      <w:pPr>
        <w:keepNext/>
      </w:pPr>
      <w:commentRangeStart w:id="60"/>
      <w:r>
        <w:rPr>
          <w:noProof/>
        </w:rPr>
        <w:drawing>
          <wp:inline distT="0" distB="0" distL="0" distR="0" wp14:anchorId="7F9A8A76" wp14:editId="0EFF544D">
            <wp:extent cx="3184925" cy="2101908"/>
            <wp:effectExtent l="19050" t="19050" r="15875" b="1270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3184925" cy="2101908"/>
                    </a:xfrm>
                    <a:prstGeom prst="rect">
                      <a:avLst/>
                    </a:prstGeom>
                    <a:noFill/>
                    <a:ln w="6350">
                      <a:solidFill>
                        <a:schemeClr val="tx1"/>
                      </a:solidFill>
                    </a:ln>
                  </pic:spPr>
                </pic:pic>
              </a:graphicData>
            </a:graphic>
          </wp:inline>
        </w:drawing>
      </w:r>
      <w:commentRangeEnd w:id="60"/>
      <w:r w:rsidR="00DF40BA">
        <w:rPr>
          <w:rStyle w:val="CommentReference"/>
        </w:rPr>
        <w:commentReference w:id="60"/>
      </w:r>
    </w:p>
    <w:p w14:paraId="4014D6B9" w14:textId="1E6E1140" w:rsidR="001227DF" w:rsidRPr="002D5933" w:rsidRDefault="00F63EFD" w:rsidP="002D5933">
      <w:pPr>
        <w:pStyle w:val="Caption"/>
      </w:pPr>
      <w:bookmarkStart w:id="61" w:name="_Toc103938402"/>
      <w:r>
        <w:t xml:space="preserve">Abbildung </w:t>
      </w:r>
      <w:fldSimple w:instr=" SEQ Abbildung \* ARABIC ">
        <w:r w:rsidR="00C34C3A">
          <w:rPr>
            <w:noProof/>
          </w:rPr>
          <w:t>14</w:t>
        </w:r>
      </w:fldSimple>
      <w:r>
        <w:t xml:space="preserve">: Excel </w:t>
      </w:r>
      <w:r w:rsidRPr="00F63EFD">
        <w:rPr>
          <w:rFonts w:ascii="Consolas" w:hAnsi="Consolas"/>
          <w:i w:val="0"/>
          <w:iCs w:val="0"/>
        </w:rPr>
        <w:t>WENN</w:t>
      </w:r>
      <w:r>
        <w:t xml:space="preserve"> Beispiel</w:t>
      </w:r>
      <w:bookmarkEnd w:id="61"/>
    </w:p>
    <w:p w14:paraId="0C91924F" w14:textId="08E47979" w:rsidR="001227DF" w:rsidRDefault="001227DF" w:rsidP="003102CF">
      <w:pPr>
        <w:pStyle w:val="Heading3"/>
      </w:pPr>
      <w:bookmarkStart w:id="62" w:name="_Toc103938765"/>
      <w:r w:rsidRPr="001227DF">
        <w:t>INDEX</w:t>
      </w:r>
      <w:bookmarkEnd w:id="62"/>
    </w:p>
    <w:p w14:paraId="130FEFBC" w14:textId="57E9FB44" w:rsidR="00F63EFD" w:rsidRDefault="00F63EFD" w:rsidP="001227DF">
      <w:r>
        <w:t>Index ist eine ähnliche Funktion wie Bereich verschieben. In diesem Beispiel wird die Index</w:t>
      </w:r>
      <w:r w:rsidR="00E16BBD">
        <w:t>-</w:t>
      </w:r>
      <w:r>
        <w:t xml:space="preserve"> mit der Vergleich </w:t>
      </w:r>
      <w:r w:rsidR="002D5933">
        <w:t>F</w:t>
      </w:r>
      <w:r>
        <w:t>unktion kombiniert. Zuerst vergleicht die Formel Das Feld C5 mit der Spalte A</w:t>
      </w:r>
      <w:r w:rsidR="002D5933">
        <w:t>. Dann zeigt die Formel die dazugehörige Zeit in der Spalte B.</w:t>
      </w:r>
    </w:p>
    <w:p w14:paraId="4613117D" w14:textId="77777777" w:rsidR="00826178" w:rsidRDefault="00826178" w:rsidP="001227DF"/>
    <w:p w14:paraId="6AA4FD83" w14:textId="10F75D05" w:rsidR="00CC5246" w:rsidRDefault="00F63EFD" w:rsidP="00826178">
      <w:r>
        <w:rPr>
          <w:noProof/>
        </w:rPr>
        <w:drawing>
          <wp:inline distT="0" distB="0" distL="0" distR="0" wp14:anchorId="14FEC3A8" wp14:editId="7451BBD3">
            <wp:extent cx="4491355" cy="3072130"/>
            <wp:effectExtent l="19050" t="19050" r="23495" b="1397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91355" cy="3072130"/>
                    </a:xfrm>
                    <a:prstGeom prst="rect">
                      <a:avLst/>
                    </a:prstGeom>
                    <a:noFill/>
                    <a:ln w="6350">
                      <a:solidFill>
                        <a:schemeClr val="tx1"/>
                      </a:solidFill>
                    </a:ln>
                  </pic:spPr>
                </pic:pic>
              </a:graphicData>
            </a:graphic>
          </wp:inline>
        </w:drawing>
      </w:r>
    </w:p>
    <w:p w14:paraId="45594386" w14:textId="7A4033D1" w:rsidR="00CC5246" w:rsidRDefault="00CC5246" w:rsidP="00CC5246">
      <w:pPr>
        <w:pStyle w:val="Caption"/>
      </w:pPr>
      <w:bookmarkStart w:id="63" w:name="_Toc103938403"/>
      <w:r>
        <w:t xml:space="preserve">Abbildung </w:t>
      </w:r>
      <w:fldSimple w:instr=" SEQ Abbildung \* ARABIC ">
        <w:r w:rsidR="00C34C3A">
          <w:rPr>
            <w:noProof/>
          </w:rPr>
          <w:t>15</w:t>
        </w:r>
      </w:fldSimple>
      <w:r>
        <w:t xml:space="preserve">: Excel </w:t>
      </w:r>
      <w:r w:rsidR="00826178">
        <w:t>Index Beispiel</w:t>
      </w:r>
      <w:bookmarkEnd w:id="63"/>
    </w:p>
    <w:p w14:paraId="60372680" w14:textId="70324E35" w:rsidR="002D5933" w:rsidRDefault="002D5933" w:rsidP="003102CF">
      <w:pPr>
        <w:pStyle w:val="Heading2"/>
      </w:pPr>
      <w:bookmarkStart w:id="64" w:name="_Toc103938766"/>
      <w:r>
        <w:t>Die Zeiterfassung</w:t>
      </w:r>
      <w:bookmarkEnd w:id="64"/>
    </w:p>
    <w:p w14:paraId="26B3515C" w14:textId="7D85E754" w:rsidR="00552028" w:rsidRDefault="002D5933" w:rsidP="002966DF">
      <w:r>
        <w:t>Alle vorhin genannten Formeln kommen in der Zeiterfassung vor</w:t>
      </w:r>
      <w:r w:rsidR="00252021">
        <w:t>.</w:t>
      </w:r>
      <w:r>
        <w:t xml:space="preserve"> </w:t>
      </w:r>
      <w:r w:rsidR="00252021">
        <w:t>Zusätzlich gibt es noch andere Funktionen wie zwei Drop-Down Menus, in denen man auswählen kann, welche Daten in dem Diagramm zu sehen sind</w:t>
      </w:r>
      <w:r w:rsidR="00826178">
        <w:t>.</w:t>
      </w:r>
      <w:commentRangeStart w:id="65"/>
      <w:r w:rsidR="00252021">
        <w:t xml:space="preserve"> </w:t>
      </w:r>
      <w:commentRangeEnd w:id="65"/>
      <w:r w:rsidR="003E7507">
        <w:rPr>
          <w:rStyle w:val="CommentReference"/>
        </w:rPr>
        <w:commentReference w:id="65"/>
      </w:r>
      <w:r w:rsidR="00252021">
        <w:t>Viele Daten in der Tabelle unten passen die Farbe an den Inhalt an. Beispielsweise wird die Überzeit grüner je höher die Zahl ist.</w:t>
      </w:r>
    </w:p>
    <w:p w14:paraId="10946B0F" w14:textId="4D514DC5" w:rsidR="00826178" w:rsidRDefault="00252021" w:rsidP="00252021">
      <w:pPr>
        <w:keepNext/>
      </w:pPr>
      <w:r>
        <w:lastRenderedPageBreak/>
        <w:t xml:space="preserve">Alle </w:t>
      </w:r>
      <w:r w:rsidR="00680F2F">
        <w:t xml:space="preserve">für den Benutzer </w:t>
      </w:r>
      <w:commentRangeStart w:id="66"/>
      <w:r>
        <w:t>uninteressanten</w:t>
      </w:r>
      <w:commentRangeEnd w:id="66"/>
      <w:r w:rsidR="00ED31A1">
        <w:rPr>
          <w:rStyle w:val="CommentReference"/>
        </w:rPr>
        <w:commentReference w:id="66"/>
      </w:r>
      <w:r>
        <w:t xml:space="preserve"> Werte sind nun auf einer separaten Seite.</w:t>
      </w:r>
      <w:r w:rsidR="00DF7716">
        <w:t xml:space="preserve"> Dazu </w:t>
      </w:r>
      <w:r w:rsidR="001B7A19">
        <w:t>gehört</w:t>
      </w:r>
      <w:r w:rsidR="00DF7716">
        <w:t xml:space="preserve"> beispielsweise ein Feld mit der Zahl 08:30, zur Berechnung der Überzeit.</w:t>
      </w:r>
      <w:r>
        <w:t xml:space="preserve"> Damit nichts geändert wird und alles weiter funktioniert ist diese auch Ausgeblendet</w:t>
      </w:r>
      <w:commentRangeStart w:id="67"/>
      <w:r w:rsidR="00C77CAD">
        <w:t>.</w:t>
      </w:r>
      <w:commentRangeEnd w:id="67"/>
      <w:r w:rsidR="003D5249">
        <w:rPr>
          <w:rStyle w:val="CommentReference"/>
        </w:rPr>
        <w:commentReference w:id="67"/>
      </w:r>
    </w:p>
    <w:p w14:paraId="144DA00F" w14:textId="77777777" w:rsidR="00826178" w:rsidRDefault="00826178" w:rsidP="00252021">
      <w:pPr>
        <w:keepNext/>
      </w:pPr>
    </w:p>
    <w:p w14:paraId="50D2A8B9" w14:textId="28DBD380" w:rsidR="00826178" w:rsidRDefault="002D5933" w:rsidP="00252021">
      <w:pPr>
        <w:keepNext/>
      </w:pPr>
      <w:r>
        <w:rPr>
          <w:noProof/>
        </w:rPr>
        <w:drawing>
          <wp:inline distT="0" distB="0" distL="0" distR="0" wp14:anchorId="1ED1659C" wp14:editId="7E9F9425">
            <wp:extent cx="6290945" cy="2750820"/>
            <wp:effectExtent l="19050" t="19050" r="14605" b="1143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90945" cy="2750820"/>
                    </a:xfrm>
                    <a:prstGeom prst="rect">
                      <a:avLst/>
                    </a:prstGeom>
                    <a:noFill/>
                    <a:ln w="6350">
                      <a:solidFill>
                        <a:schemeClr val="tx1"/>
                      </a:solidFill>
                    </a:ln>
                  </pic:spPr>
                </pic:pic>
              </a:graphicData>
            </a:graphic>
          </wp:inline>
        </w:drawing>
      </w:r>
    </w:p>
    <w:p w14:paraId="1F554AB2" w14:textId="58736728" w:rsidR="002966DF" w:rsidRPr="004026D5" w:rsidRDefault="00252021" w:rsidP="00252021">
      <w:pPr>
        <w:pStyle w:val="Caption"/>
      </w:pPr>
      <w:bookmarkStart w:id="68" w:name="_Toc103938404"/>
      <w:r>
        <w:t xml:space="preserve">Abbildung </w:t>
      </w:r>
      <w:fldSimple w:instr=" SEQ Abbildung \* ARABIC ">
        <w:r w:rsidR="00C34C3A">
          <w:rPr>
            <w:noProof/>
          </w:rPr>
          <w:t>16</w:t>
        </w:r>
      </w:fldSimple>
      <w:r>
        <w:t>: Excel Zeiterfassungstabelle und Diagramm.</w:t>
      </w:r>
      <w:bookmarkEnd w:id="68"/>
    </w:p>
    <w:p w14:paraId="5EADDA22" w14:textId="77777777" w:rsidR="00CC5246" w:rsidRDefault="00CC5246">
      <w:pPr>
        <w:rPr>
          <w:rFonts w:cs="Arial"/>
          <w:b/>
          <w:bCs/>
          <w:kern w:val="32"/>
          <w:sz w:val="32"/>
          <w:szCs w:val="32"/>
        </w:rPr>
      </w:pPr>
      <w:r>
        <w:br w:type="page"/>
      </w:r>
    </w:p>
    <w:p w14:paraId="648C79FD" w14:textId="3B32E09B" w:rsidR="00A2606C" w:rsidRPr="004026D5" w:rsidRDefault="00A2606C" w:rsidP="003102CF">
      <w:pPr>
        <w:pStyle w:val="Heading1"/>
      </w:pPr>
      <w:bookmarkStart w:id="69" w:name="_Toc103938767"/>
      <w:r w:rsidRPr="004026D5">
        <w:lastRenderedPageBreak/>
        <w:t>Datei Manager Suchkriterien</w:t>
      </w:r>
      <w:bookmarkEnd w:id="69"/>
    </w:p>
    <w:p w14:paraId="52E7D730" w14:textId="77777777" w:rsidR="00230322" w:rsidRDefault="00C77CAD" w:rsidP="007755B3">
      <w:r>
        <w:t xml:space="preserve">Um im Datei </w:t>
      </w:r>
      <w:r w:rsidR="00166B5A">
        <w:t>Manager</w:t>
      </w:r>
      <w:r>
        <w:t xml:space="preserve"> von Windows schneller suchen zu können, habe ich nach Infos gegoogelt und folgendes gefunden</w:t>
      </w:r>
      <w:r w:rsidR="00A2606C" w:rsidRPr="004026D5">
        <w:t>:</w:t>
      </w:r>
    </w:p>
    <w:p w14:paraId="7655BBE8" w14:textId="39BCD8A2" w:rsidR="007755B3" w:rsidRDefault="007755B3" w:rsidP="007755B3"/>
    <w:p w14:paraId="1D32F120" w14:textId="144D80D4" w:rsidR="000F6CAD" w:rsidRDefault="000F6CAD" w:rsidP="000F6CAD">
      <w:pPr>
        <w:pStyle w:val="Caption"/>
        <w:framePr w:h="231" w:hRule="exact" w:hSpace="141" w:wrap="around" w:vAnchor="page" w:hAnchor="page" w:x="1115" w:y="5807"/>
      </w:pPr>
      <w:bookmarkStart w:id="70" w:name="_Toc103938527"/>
      <w:r>
        <w:t xml:space="preserve">Tabelle </w:t>
      </w:r>
      <w:fldSimple w:instr=" SEQ Tabelle \* ARABIC ">
        <w:r w:rsidR="00E0674A">
          <w:rPr>
            <w:noProof/>
          </w:rPr>
          <w:t>1</w:t>
        </w:r>
      </w:fldSimple>
      <w:r>
        <w:t xml:space="preserve">: </w:t>
      </w:r>
      <w:bookmarkStart w:id="71" w:name="_Ref52958921"/>
      <w:r>
        <w:t>Datei Manager Suchkriterien</w:t>
      </w:r>
      <w:bookmarkEnd w:id="71"/>
      <w:bookmarkEnd w:id="70"/>
    </w:p>
    <w:p w14:paraId="611B1426" w14:textId="77777777" w:rsidR="000F6CAD" w:rsidRDefault="000F6CAD" w:rsidP="007755B3"/>
    <w:p w14:paraId="5E6A467C" w14:textId="77777777" w:rsidR="000F6CAD" w:rsidRDefault="000F6CAD" w:rsidP="007755B3"/>
    <w:p w14:paraId="1CCF98C5" w14:textId="66E0F029" w:rsidR="00590D17" w:rsidRDefault="00826178" w:rsidP="007755B3">
      <w:r>
        <w:t xml:space="preserve">Die Sprache der Befehle passt sich an die Systemsprache an. Das </w:t>
      </w:r>
      <w:r w:rsidRPr="00826178">
        <w:rPr>
          <w:sz w:val="22"/>
          <w:szCs w:val="28"/>
        </w:rPr>
        <w:t>↑</w:t>
      </w:r>
      <w:r>
        <w:t xml:space="preserve"> sind die Deutschen Befehle.</w:t>
      </w:r>
    </w:p>
    <w:p w14:paraId="57A56013" w14:textId="77777777" w:rsidR="00826178" w:rsidRDefault="00826178" w:rsidP="007755B3"/>
    <w:p w14:paraId="228C0AB3" w14:textId="77777777" w:rsidR="00590D17" w:rsidRDefault="00230322" w:rsidP="00590D17">
      <w:pPr>
        <w:pStyle w:val="Caption"/>
        <w:keepNext/>
      </w:pPr>
      <w:commentRangeStart w:id="72"/>
      <w:r>
        <w:rPr>
          <w:noProof/>
        </w:rPr>
        <w:drawing>
          <wp:inline distT="0" distB="0" distL="0" distR="0" wp14:anchorId="29F2D650" wp14:editId="4B035171">
            <wp:extent cx="3016300" cy="1532281"/>
            <wp:effectExtent l="19050" t="19050" r="12700" b="1079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pic:cNvPicPr/>
                  </pic:nvPicPr>
                  <pic:blipFill>
                    <a:blip r:embed="rId33">
                      <a:extLst>
                        <a:ext uri="{28A0092B-C50C-407E-A947-70E740481C1C}">
                          <a14:useLocalDpi xmlns:a14="http://schemas.microsoft.com/office/drawing/2010/main" val="0"/>
                        </a:ext>
                      </a:extLst>
                    </a:blip>
                    <a:stretch>
                      <a:fillRect/>
                    </a:stretch>
                  </pic:blipFill>
                  <pic:spPr bwMode="auto">
                    <a:xfrm>
                      <a:off x="0" y="0"/>
                      <a:ext cx="3016300" cy="153228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commentRangeEnd w:id="72"/>
      <w:r w:rsidR="003E7507">
        <w:rPr>
          <w:rStyle w:val="CommentReference"/>
          <w:i w:val="0"/>
          <w:iCs w:val="0"/>
          <w:color w:val="auto"/>
        </w:rPr>
        <w:commentReference w:id="72"/>
      </w:r>
    </w:p>
    <w:p w14:paraId="676AA83C" w14:textId="6796A4D7" w:rsidR="00230322" w:rsidRPr="00230322" w:rsidRDefault="00590D17" w:rsidP="00590D17">
      <w:pPr>
        <w:pStyle w:val="Caption"/>
        <w:rPr>
          <w:noProof/>
        </w:rPr>
      </w:pPr>
      <w:bookmarkStart w:id="73" w:name="_Toc103938405"/>
      <w:r>
        <w:t xml:space="preserve">Abbildung </w:t>
      </w:r>
      <w:fldSimple w:instr=" SEQ Abbildung \* ARABIC ">
        <w:r w:rsidR="00C34C3A">
          <w:rPr>
            <w:noProof/>
          </w:rPr>
          <w:t>17</w:t>
        </w:r>
      </w:fldSimple>
      <w:r>
        <w:t xml:space="preserve">: </w:t>
      </w:r>
      <w:commentRangeStart w:id="74"/>
      <w:r>
        <w:t>Datei Manager Suche</w:t>
      </w:r>
      <w:commentRangeEnd w:id="74"/>
      <w:r w:rsidR="003E7507">
        <w:rPr>
          <w:rStyle w:val="CommentReference"/>
          <w:i w:val="0"/>
          <w:iCs w:val="0"/>
          <w:color w:val="auto"/>
        </w:rPr>
        <w:commentReference w:id="74"/>
      </w:r>
      <w:r w:rsidR="00FC75BF">
        <w:t xml:space="preserve"> mit «abc», Zeigt nur Dateien mit abc im Titel.</w:t>
      </w:r>
      <w:bookmarkEnd w:id="73"/>
    </w:p>
    <w:tbl>
      <w:tblPr>
        <w:tblStyle w:val="TableGrid"/>
        <w:tblpPr w:leftFromText="141" w:rightFromText="141" w:vertAnchor="page" w:horzAnchor="margin" w:tblpY="2640"/>
        <w:tblW w:w="0" w:type="auto"/>
        <w:tblLook w:val="04A0" w:firstRow="1" w:lastRow="0" w:firstColumn="1" w:lastColumn="0" w:noHBand="0" w:noVBand="1"/>
      </w:tblPr>
      <w:tblGrid>
        <w:gridCol w:w="2830"/>
        <w:gridCol w:w="6797"/>
      </w:tblGrid>
      <w:tr w:rsidR="00230322" w:rsidRPr="00401615" w14:paraId="5334213F" w14:textId="77777777" w:rsidTr="00230322">
        <w:tc>
          <w:tcPr>
            <w:tcW w:w="2830" w:type="dxa"/>
            <w:shd w:val="clear" w:color="auto" w:fill="BFBFBF" w:themeFill="background1" w:themeFillShade="BF"/>
          </w:tcPr>
          <w:p w14:paraId="01C4E21D" w14:textId="77777777" w:rsidR="00230322" w:rsidRPr="00401615" w:rsidRDefault="00230322" w:rsidP="00230322">
            <w:pPr>
              <w:rPr>
                <w:rFonts w:cs="Arial"/>
              </w:rPr>
            </w:pPr>
            <w:commentRangeStart w:id="75"/>
            <w:r w:rsidRPr="00401615">
              <w:rPr>
                <w:rFonts w:cs="Arial"/>
              </w:rPr>
              <w:t>Eingabe</w:t>
            </w:r>
          </w:p>
        </w:tc>
        <w:tc>
          <w:tcPr>
            <w:tcW w:w="6797" w:type="dxa"/>
            <w:shd w:val="clear" w:color="auto" w:fill="BFBFBF" w:themeFill="background1" w:themeFillShade="BF"/>
          </w:tcPr>
          <w:p w14:paraId="79231D9E" w14:textId="77777777" w:rsidR="00230322" w:rsidRPr="00401615" w:rsidRDefault="00230322" w:rsidP="00230322">
            <w:pPr>
              <w:rPr>
                <w:rFonts w:cs="Arial"/>
              </w:rPr>
            </w:pPr>
            <w:r w:rsidRPr="00401615">
              <w:rPr>
                <w:rFonts w:cs="Arial"/>
              </w:rPr>
              <w:t>Beschreibung</w:t>
            </w:r>
          </w:p>
        </w:tc>
      </w:tr>
      <w:tr w:rsidR="00230322" w:rsidRPr="004B3653" w14:paraId="7A8AB924" w14:textId="77777777" w:rsidTr="00230322">
        <w:tc>
          <w:tcPr>
            <w:tcW w:w="2830" w:type="dxa"/>
          </w:tcPr>
          <w:p w14:paraId="11EC5F8E" w14:textId="43215782" w:rsidR="00230322" w:rsidRPr="00C77CAD" w:rsidRDefault="00230322" w:rsidP="00230322">
            <w:pPr>
              <w:rPr>
                <w:rFonts w:ascii="Consolas" w:hAnsi="Consolas"/>
              </w:rPr>
            </w:pPr>
            <w:r>
              <w:rPr>
                <w:rFonts w:ascii="Consolas" w:hAnsi="Consolas"/>
              </w:rPr>
              <w:t>Name:</w:t>
            </w:r>
            <w:r w:rsidR="001B7A19">
              <w:rPr>
                <w:rFonts w:ascii="Consolas" w:hAnsi="Consolas"/>
              </w:rPr>
              <w:t xml:space="preserve"> </w:t>
            </w:r>
            <w:r>
              <w:rPr>
                <w:rFonts w:ascii="Consolas" w:hAnsi="Consolas"/>
              </w:rPr>
              <w:t>ABC</w:t>
            </w:r>
          </w:p>
        </w:tc>
        <w:tc>
          <w:tcPr>
            <w:tcW w:w="6797" w:type="dxa"/>
          </w:tcPr>
          <w:p w14:paraId="341A931E" w14:textId="77777777" w:rsidR="00230322" w:rsidRPr="004B3653" w:rsidRDefault="00230322" w:rsidP="00230322">
            <w:pPr>
              <w:rPr>
                <w:rFonts w:cs="Arial"/>
              </w:rPr>
            </w:pPr>
            <w:r w:rsidRPr="004B3653">
              <w:rPr>
                <w:rFonts w:cs="Arial"/>
              </w:rPr>
              <w:t>Zeigt alle Dateien mit ABC im Namen</w:t>
            </w:r>
          </w:p>
        </w:tc>
      </w:tr>
      <w:tr w:rsidR="00230322" w:rsidRPr="004B3653" w14:paraId="633FD030" w14:textId="77777777" w:rsidTr="00230322">
        <w:tc>
          <w:tcPr>
            <w:tcW w:w="2830" w:type="dxa"/>
          </w:tcPr>
          <w:p w14:paraId="36ED92B7" w14:textId="7126E101" w:rsidR="00230322" w:rsidRPr="00C77CAD" w:rsidRDefault="00230322" w:rsidP="00230322">
            <w:pPr>
              <w:rPr>
                <w:rFonts w:ascii="Consolas" w:hAnsi="Consolas"/>
              </w:rPr>
            </w:pPr>
            <w:r>
              <w:rPr>
                <w:rFonts w:ascii="Consolas" w:hAnsi="Consolas"/>
              </w:rPr>
              <w:t>Inhalt:</w:t>
            </w:r>
            <w:r w:rsidR="001B7A19">
              <w:rPr>
                <w:rFonts w:ascii="Consolas" w:hAnsi="Consolas"/>
              </w:rPr>
              <w:t xml:space="preserve"> </w:t>
            </w:r>
            <w:r>
              <w:rPr>
                <w:rFonts w:ascii="Consolas" w:hAnsi="Consolas"/>
              </w:rPr>
              <w:t>ABC</w:t>
            </w:r>
          </w:p>
        </w:tc>
        <w:tc>
          <w:tcPr>
            <w:tcW w:w="6797" w:type="dxa"/>
          </w:tcPr>
          <w:p w14:paraId="53223B0A" w14:textId="77777777" w:rsidR="00230322" w:rsidRPr="004B3653" w:rsidRDefault="00230322" w:rsidP="00230322">
            <w:pPr>
              <w:rPr>
                <w:rFonts w:cs="Arial"/>
              </w:rPr>
            </w:pPr>
            <w:r w:rsidRPr="004B3653">
              <w:rPr>
                <w:rFonts w:cs="Arial"/>
              </w:rPr>
              <w:t>Zeigt alle Dateien mit ABC im Inhalt</w:t>
            </w:r>
          </w:p>
        </w:tc>
      </w:tr>
      <w:tr w:rsidR="00230322" w:rsidRPr="004B3653" w14:paraId="5679F2D9" w14:textId="77777777" w:rsidTr="00230322">
        <w:tc>
          <w:tcPr>
            <w:tcW w:w="2830" w:type="dxa"/>
          </w:tcPr>
          <w:p w14:paraId="2222AE4F" w14:textId="77777777" w:rsidR="00230322" w:rsidRPr="00C77CAD" w:rsidRDefault="00230322" w:rsidP="00230322">
            <w:pPr>
              <w:rPr>
                <w:rFonts w:ascii="Consolas" w:hAnsi="Consolas"/>
              </w:rPr>
            </w:pPr>
            <w:proofErr w:type="spellStart"/>
            <w:r>
              <w:rPr>
                <w:rFonts w:ascii="Consolas" w:hAnsi="Consolas"/>
              </w:rPr>
              <w:t>Wi</w:t>
            </w:r>
            <w:proofErr w:type="spellEnd"/>
            <w:r>
              <w:rPr>
                <w:rFonts w:ascii="Consolas" w:hAnsi="Consolas"/>
              </w:rPr>
              <w:t>*</w:t>
            </w:r>
            <w:proofErr w:type="spellStart"/>
            <w:r>
              <w:rPr>
                <w:rFonts w:ascii="Consolas" w:hAnsi="Consolas"/>
              </w:rPr>
              <w:t>ws</w:t>
            </w:r>
            <w:proofErr w:type="spellEnd"/>
          </w:p>
        </w:tc>
        <w:tc>
          <w:tcPr>
            <w:tcW w:w="6797" w:type="dxa"/>
          </w:tcPr>
          <w:p w14:paraId="2785E39E" w14:textId="77777777" w:rsidR="00230322" w:rsidRPr="004B3653" w:rsidRDefault="00230322" w:rsidP="00230322">
            <w:pPr>
              <w:rPr>
                <w:rFonts w:cs="Arial"/>
              </w:rPr>
            </w:pPr>
            <w:r w:rsidRPr="004B3653">
              <w:rPr>
                <w:rFonts w:cs="Arial"/>
              </w:rPr>
              <w:t xml:space="preserve">*steht für mehrere unbekannte Zeichen </w:t>
            </w:r>
            <w:proofErr w:type="spellStart"/>
            <w:r w:rsidRPr="004B3653">
              <w:rPr>
                <w:rFonts w:cs="Arial"/>
              </w:rPr>
              <w:t>Wi</w:t>
            </w:r>
            <w:proofErr w:type="spellEnd"/>
            <w:r w:rsidRPr="004B3653">
              <w:rPr>
                <w:rFonts w:cs="Arial"/>
              </w:rPr>
              <w:t>*</w:t>
            </w:r>
            <w:proofErr w:type="spellStart"/>
            <w:r w:rsidRPr="004B3653">
              <w:rPr>
                <w:rFonts w:cs="Arial"/>
              </w:rPr>
              <w:t>ws</w:t>
            </w:r>
            <w:proofErr w:type="spellEnd"/>
            <w:r w:rsidRPr="004B3653">
              <w:rPr>
                <w:rFonts w:cs="Arial"/>
              </w:rPr>
              <w:t xml:space="preserve"> =&gt; Wi</w:t>
            </w:r>
            <w:r w:rsidRPr="004B3653">
              <w:rPr>
                <w:rFonts w:cs="Arial"/>
                <w:i/>
                <w:color w:val="FF0000"/>
              </w:rPr>
              <w:t>ndo</w:t>
            </w:r>
            <w:r w:rsidRPr="004B3653">
              <w:rPr>
                <w:rFonts w:cs="Arial"/>
              </w:rPr>
              <w:t>ws</w:t>
            </w:r>
          </w:p>
        </w:tc>
      </w:tr>
      <w:tr w:rsidR="00230322" w:rsidRPr="004B3653" w14:paraId="48263BF9" w14:textId="77777777" w:rsidTr="00230322">
        <w:tc>
          <w:tcPr>
            <w:tcW w:w="2830" w:type="dxa"/>
          </w:tcPr>
          <w:p w14:paraId="1F664F7E" w14:textId="77777777" w:rsidR="00230322" w:rsidRPr="00C77CAD" w:rsidRDefault="00230322" w:rsidP="00230322">
            <w:pPr>
              <w:rPr>
                <w:rFonts w:ascii="Consolas" w:hAnsi="Consolas"/>
              </w:rPr>
            </w:pPr>
            <w:proofErr w:type="spellStart"/>
            <w:proofErr w:type="gramStart"/>
            <w:r>
              <w:rPr>
                <w:rFonts w:ascii="Consolas" w:hAnsi="Consolas"/>
              </w:rPr>
              <w:t>Wind?ws</w:t>
            </w:r>
            <w:proofErr w:type="spellEnd"/>
            <w:proofErr w:type="gramEnd"/>
          </w:p>
        </w:tc>
        <w:tc>
          <w:tcPr>
            <w:tcW w:w="6797" w:type="dxa"/>
          </w:tcPr>
          <w:p w14:paraId="33045464" w14:textId="77777777" w:rsidR="00230322" w:rsidRPr="004B3653" w:rsidRDefault="00230322" w:rsidP="00230322">
            <w:pPr>
              <w:rPr>
                <w:rFonts w:cs="Arial"/>
              </w:rPr>
            </w:pPr>
            <w:r w:rsidRPr="004B3653">
              <w:rPr>
                <w:rFonts w:cs="Arial"/>
              </w:rPr>
              <w:t>? steht für ein unbekanntes Zeichen Wind</w:t>
            </w:r>
            <w:r w:rsidRPr="004B3653">
              <w:rPr>
                <w:rFonts w:cs="Arial"/>
                <w:i/>
                <w:color w:val="FF0000"/>
              </w:rPr>
              <w:t>o</w:t>
            </w:r>
            <w:r w:rsidRPr="004B3653">
              <w:rPr>
                <w:rFonts w:cs="Arial"/>
              </w:rPr>
              <w:t>ws</w:t>
            </w:r>
          </w:p>
        </w:tc>
      </w:tr>
      <w:tr w:rsidR="00230322" w:rsidRPr="004B3653" w14:paraId="59AD54E0" w14:textId="77777777" w:rsidTr="00230322">
        <w:tc>
          <w:tcPr>
            <w:tcW w:w="2830" w:type="dxa"/>
          </w:tcPr>
          <w:p w14:paraId="7DD78968" w14:textId="77777777" w:rsidR="00230322" w:rsidRPr="00C77CAD" w:rsidRDefault="00230322" w:rsidP="00230322">
            <w:pPr>
              <w:rPr>
                <w:rFonts w:ascii="Consolas" w:hAnsi="Consolas"/>
              </w:rPr>
            </w:pPr>
            <w:r>
              <w:rPr>
                <w:rFonts w:ascii="Consolas" w:hAnsi="Consolas"/>
              </w:rPr>
              <w:t xml:space="preserve">Art: </w:t>
            </w:r>
            <w:proofErr w:type="spellStart"/>
            <w:r>
              <w:rPr>
                <w:rFonts w:ascii="Consolas" w:hAnsi="Consolas"/>
              </w:rPr>
              <w:t>txt</w:t>
            </w:r>
            <w:proofErr w:type="spellEnd"/>
          </w:p>
        </w:tc>
        <w:tc>
          <w:tcPr>
            <w:tcW w:w="6797" w:type="dxa"/>
          </w:tcPr>
          <w:p w14:paraId="50BF65B3" w14:textId="77777777" w:rsidR="00230322" w:rsidRPr="004B3653" w:rsidRDefault="00230322" w:rsidP="00230322">
            <w:pPr>
              <w:rPr>
                <w:rFonts w:cs="Arial"/>
              </w:rPr>
            </w:pPr>
            <w:r w:rsidRPr="004B3653">
              <w:rPr>
                <w:rFonts w:cs="Arial"/>
              </w:rPr>
              <w:t>Zeigt alle .</w:t>
            </w:r>
            <w:proofErr w:type="spellStart"/>
            <w:r w:rsidRPr="004B3653">
              <w:rPr>
                <w:rFonts w:cs="Arial"/>
              </w:rPr>
              <w:t>txt</w:t>
            </w:r>
            <w:proofErr w:type="spellEnd"/>
            <w:r w:rsidRPr="004B3653">
              <w:rPr>
                <w:rFonts w:cs="Arial"/>
              </w:rPr>
              <w:t xml:space="preserve"> Dateien wie ABC.txt</w:t>
            </w:r>
          </w:p>
        </w:tc>
      </w:tr>
      <w:tr w:rsidR="00230322" w:rsidRPr="004B3653" w14:paraId="4219E89B" w14:textId="77777777" w:rsidTr="00230322">
        <w:tc>
          <w:tcPr>
            <w:tcW w:w="2830" w:type="dxa"/>
          </w:tcPr>
          <w:p w14:paraId="699DEED6" w14:textId="77777777" w:rsidR="00230322" w:rsidRDefault="00230322" w:rsidP="00230322">
            <w:pPr>
              <w:rPr>
                <w:rFonts w:ascii="Consolas" w:hAnsi="Consolas"/>
              </w:rPr>
            </w:pPr>
            <w:r>
              <w:rPr>
                <w:rFonts w:ascii="Consolas" w:hAnsi="Consolas"/>
              </w:rPr>
              <w:t>«ABC»</w:t>
            </w:r>
          </w:p>
        </w:tc>
        <w:tc>
          <w:tcPr>
            <w:tcW w:w="6797" w:type="dxa"/>
          </w:tcPr>
          <w:p w14:paraId="6AE0834C" w14:textId="1D682FEF" w:rsidR="00230322" w:rsidRPr="004B3653" w:rsidRDefault="00230322" w:rsidP="00230322">
            <w:pPr>
              <w:rPr>
                <w:rFonts w:cs="Arial"/>
              </w:rPr>
            </w:pPr>
            <w:r w:rsidRPr="004B3653">
              <w:rPr>
                <w:rFonts w:cs="Arial"/>
              </w:rPr>
              <w:t>Zeigt Dateien nur mit ABC</w:t>
            </w:r>
            <w:r w:rsidR="00FC75BF">
              <w:rPr>
                <w:rFonts w:cs="Arial"/>
              </w:rPr>
              <w:t>, jedoch dürfen auch noch Zeichen in dem Titel stehen.</w:t>
            </w:r>
          </w:p>
        </w:tc>
      </w:tr>
      <w:tr w:rsidR="00230322" w:rsidRPr="004B3653" w14:paraId="44A1808A" w14:textId="77777777" w:rsidTr="00230322">
        <w:tc>
          <w:tcPr>
            <w:tcW w:w="2830" w:type="dxa"/>
          </w:tcPr>
          <w:p w14:paraId="76FD4EA8" w14:textId="77777777" w:rsidR="00230322" w:rsidRPr="00C77CAD" w:rsidRDefault="00230322" w:rsidP="00230322">
            <w:pPr>
              <w:rPr>
                <w:rFonts w:ascii="Consolas" w:hAnsi="Consolas"/>
              </w:rPr>
            </w:pPr>
            <w:r>
              <w:rPr>
                <w:rFonts w:ascii="Consolas" w:hAnsi="Consolas"/>
              </w:rPr>
              <w:t>ABC OR XYZ</w:t>
            </w:r>
          </w:p>
        </w:tc>
        <w:tc>
          <w:tcPr>
            <w:tcW w:w="6797" w:type="dxa"/>
          </w:tcPr>
          <w:p w14:paraId="6EBF86C1" w14:textId="77777777" w:rsidR="00230322" w:rsidRPr="004B3653" w:rsidRDefault="00230322" w:rsidP="00230322">
            <w:pPr>
              <w:rPr>
                <w:rFonts w:cs="Arial"/>
              </w:rPr>
            </w:pPr>
            <w:r w:rsidRPr="004B3653">
              <w:rPr>
                <w:rFonts w:cs="Arial"/>
              </w:rPr>
              <w:t xml:space="preserve">Zeigt alle Dateien mit ABC </w:t>
            </w:r>
            <w:r w:rsidRPr="004B3653">
              <w:rPr>
                <w:rFonts w:cs="Arial"/>
                <w:color w:val="FF0000"/>
              </w:rPr>
              <w:t xml:space="preserve">oder </w:t>
            </w:r>
            <w:r w:rsidRPr="004B3653">
              <w:rPr>
                <w:rFonts w:cs="Arial"/>
              </w:rPr>
              <w:t>XYZ</w:t>
            </w:r>
          </w:p>
        </w:tc>
      </w:tr>
      <w:tr w:rsidR="00230322" w:rsidRPr="004B3653" w14:paraId="6A622B52" w14:textId="77777777" w:rsidTr="00230322">
        <w:tc>
          <w:tcPr>
            <w:tcW w:w="2830" w:type="dxa"/>
          </w:tcPr>
          <w:p w14:paraId="02CD13AA" w14:textId="77777777" w:rsidR="00230322" w:rsidRPr="00C77CAD" w:rsidRDefault="00230322" w:rsidP="00230322">
            <w:pPr>
              <w:rPr>
                <w:rFonts w:ascii="Consolas" w:hAnsi="Consolas"/>
              </w:rPr>
            </w:pPr>
            <w:r>
              <w:rPr>
                <w:rFonts w:ascii="Consolas" w:hAnsi="Consolas"/>
              </w:rPr>
              <w:t>ABC AND XYZ</w:t>
            </w:r>
          </w:p>
        </w:tc>
        <w:tc>
          <w:tcPr>
            <w:tcW w:w="6797" w:type="dxa"/>
          </w:tcPr>
          <w:p w14:paraId="107818F5" w14:textId="77777777" w:rsidR="00230322" w:rsidRPr="004B3653" w:rsidRDefault="00230322" w:rsidP="00230322">
            <w:pPr>
              <w:rPr>
                <w:rFonts w:cs="Arial"/>
              </w:rPr>
            </w:pPr>
            <w:r w:rsidRPr="004B3653">
              <w:rPr>
                <w:rFonts w:cs="Arial"/>
              </w:rPr>
              <w:t xml:space="preserve">Zeigt alle Dateien, die ABC </w:t>
            </w:r>
            <w:r w:rsidRPr="004B3653">
              <w:rPr>
                <w:rFonts w:cs="Arial"/>
                <w:color w:val="FF0000"/>
              </w:rPr>
              <w:t xml:space="preserve">und </w:t>
            </w:r>
            <w:r w:rsidRPr="004B3653">
              <w:rPr>
                <w:rFonts w:cs="Arial"/>
              </w:rPr>
              <w:t>XYZ enthalten</w:t>
            </w:r>
          </w:p>
        </w:tc>
      </w:tr>
      <w:tr w:rsidR="00230322" w:rsidRPr="004B3653" w14:paraId="0806F45E" w14:textId="77777777" w:rsidTr="00230322">
        <w:tc>
          <w:tcPr>
            <w:tcW w:w="2830" w:type="dxa"/>
          </w:tcPr>
          <w:p w14:paraId="5324E219" w14:textId="77777777" w:rsidR="00230322" w:rsidRPr="00C77CAD" w:rsidRDefault="00230322" w:rsidP="00230322">
            <w:pPr>
              <w:rPr>
                <w:rFonts w:ascii="Consolas" w:hAnsi="Consolas"/>
              </w:rPr>
            </w:pPr>
            <w:r>
              <w:rPr>
                <w:rFonts w:ascii="Consolas" w:hAnsi="Consolas"/>
              </w:rPr>
              <w:t>ABC NOT XYZ</w:t>
            </w:r>
          </w:p>
        </w:tc>
        <w:tc>
          <w:tcPr>
            <w:tcW w:w="6797" w:type="dxa"/>
          </w:tcPr>
          <w:p w14:paraId="4902B5D8" w14:textId="77777777" w:rsidR="00230322" w:rsidRPr="004B3653" w:rsidRDefault="00230322" w:rsidP="00230322">
            <w:pPr>
              <w:rPr>
                <w:rFonts w:cs="Arial"/>
              </w:rPr>
            </w:pPr>
            <w:r w:rsidRPr="004B3653">
              <w:rPr>
                <w:rFonts w:cs="Arial"/>
              </w:rPr>
              <w:t xml:space="preserve">Zeigt alle Dateien, die ABC </w:t>
            </w:r>
            <w:r w:rsidRPr="004B3653">
              <w:rPr>
                <w:rFonts w:cs="Arial"/>
                <w:color w:val="FF0000"/>
              </w:rPr>
              <w:t xml:space="preserve">ohne </w:t>
            </w:r>
            <w:r w:rsidRPr="004B3653">
              <w:rPr>
                <w:rFonts w:cs="Arial"/>
              </w:rPr>
              <w:t>XYZ enthalten</w:t>
            </w:r>
          </w:p>
        </w:tc>
      </w:tr>
      <w:tr w:rsidR="00230322" w:rsidRPr="004B3653" w14:paraId="478624C3" w14:textId="77777777" w:rsidTr="00230322">
        <w:tc>
          <w:tcPr>
            <w:tcW w:w="2830" w:type="dxa"/>
          </w:tcPr>
          <w:p w14:paraId="0DD965E9" w14:textId="77777777" w:rsidR="00230322" w:rsidRDefault="00230322" w:rsidP="00230322">
            <w:pPr>
              <w:rPr>
                <w:rFonts w:ascii="Consolas" w:hAnsi="Consolas"/>
              </w:rPr>
            </w:pPr>
            <w:r>
              <w:rPr>
                <w:rFonts w:ascii="Consolas" w:hAnsi="Consolas"/>
              </w:rPr>
              <w:t>Ordner: ABC</w:t>
            </w:r>
          </w:p>
        </w:tc>
        <w:tc>
          <w:tcPr>
            <w:tcW w:w="6797" w:type="dxa"/>
          </w:tcPr>
          <w:p w14:paraId="6827521E" w14:textId="77777777" w:rsidR="00230322" w:rsidRPr="004B3653" w:rsidRDefault="00230322" w:rsidP="00230322">
            <w:pPr>
              <w:rPr>
                <w:rFonts w:cs="Arial"/>
              </w:rPr>
            </w:pPr>
            <w:r w:rsidRPr="004B3653">
              <w:rPr>
                <w:rFonts w:cs="Arial"/>
              </w:rPr>
              <w:t>Ordner: zeigt alle Dateien im Ordner ABC</w:t>
            </w:r>
          </w:p>
        </w:tc>
      </w:tr>
      <w:tr w:rsidR="00230322" w:rsidRPr="004B3653" w14:paraId="5DC306C4" w14:textId="77777777" w:rsidTr="00230322">
        <w:tc>
          <w:tcPr>
            <w:tcW w:w="2830" w:type="dxa"/>
          </w:tcPr>
          <w:p w14:paraId="003D1AD8" w14:textId="77777777" w:rsidR="00230322" w:rsidRDefault="00230322" w:rsidP="00230322">
            <w:pPr>
              <w:rPr>
                <w:rFonts w:ascii="Consolas" w:hAnsi="Consolas"/>
              </w:rPr>
            </w:pPr>
            <w:r>
              <w:rPr>
                <w:rFonts w:ascii="Consolas" w:hAnsi="Consolas"/>
              </w:rPr>
              <w:t>Grösse: 1GB</w:t>
            </w:r>
          </w:p>
        </w:tc>
        <w:tc>
          <w:tcPr>
            <w:tcW w:w="6797" w:type="dxa"/>
          </w:tcPr>
          <w:p w14:paraId="433B8751" w14:textId="77777777" w:rsidR="00230322" w:rsidRPr="004B3653" w:rsidRDefault="00230322" w:rsidP="000F6CAD">
            <w:pPr>
              <w:keepNext/>
              <w:rPr>
                <w:rFonts w:cs="Arial"/>
              </w:rPr>
            </w:pPr>
            <w:r w:rsidRPr="004B3653">
              <w:rPr>
                <w:rFonts w:cs="Arial"/>
              </w:rPr>
              <w:t>Zeigt alle Dateien die 1GB enthalten</w:t>
            </w:r>
            <w:commentRangeEnd w:id="75"/>
            <w:r w:rsidR="003E7507">
              <w:rPr>
                <w:rStyle w:val="CommentReference"/>
              </w:rPr>
              <w:commentReference w:id="75"/>
            </w:r>
          </w:p>
        </w:tc>
      </w:tr>
    </w:tbl>
    <w:p w14:paraId="60AD0B29" w14:textId="4151A44A" w:rsidR="00104051" w:rsidRDefault="00CA10C6" w:rsidP="003102CF">
      <w:pPr>
        <w:pStyle w:val="Heading1"/>
        <w:rPr>
          <w:rStyle w:val="Emphasis"/>
          <w:i w:val="0"/>
          <w:iCs w:val="0"/>
        </w:rPr>
      </w:pPr>
      <w:bookmarkStart w:id="76" w:name="_Toc103938768"/>
      <w:r>
        <w:rPr>
          <w:rStyle w:val="Emphasis"/>
          <w:i w:val="0"/>
          <w:iCs w:val="0"/>
        </w:rPr>
        <w:lastRenderedPageBreak/>
        <w:t>BitLocker</w:t>
      </w:r>
      <w:bookmarkEnd w:id="76"/>
    </w:p>
    <w:p w14:paraId="16F996AF" w14:textId="6C1E5993" w:rsidR="00DB065A" w:rsidRDefault="00DB065A" w:rsidP="00811D75">
      <w:r>
        <w:t xml:space="preserve">Mit </w:t>
      </w:r>
      <w:r w:rsidR="00CA10C6">
        <w:t>BitLocker</w:t>
      </w:r>
      <w:r>
        <w:t xml:space="preserve"> hat man die Möglichkeit, einen Datenträger zu verschlüsseln.</w:t>
      </w:r>
    </w:p>
    <w:p w14:paraId="70725FD3" w14:textId="536D42F0" w:rsidR="008110C6" w:rsidRDefault="00DB065A" w:rsidP="00811D75">
      <w:r>
        <w:t>Dies</w:t>
      </w:r>
      <w:r w:rsidR="00811D75">
        <w:t xml:space="preserve"> ist sehr wichtig, damit wenn ein Stick </w:t>
      </w:r>
      <w:r>
        <w:t xml:space="preserve">oder das Gerät </w:t>
      </w:r>
      <w:r w:rsidR="00811D75">
        <w:t xml:space="preserve">verloren geht, es nicht möglich ist, auf die Daten zuzugreifen. Einzige Voraussetzung </w:t>
      </w:r>
      <w:r w:rsidR="00971781">
        <w:t xml:space="preserve">dafür </w:t>
      </w:r>
      <w:r w:rsidR="00811D75">
        <w:t xml:space="preserve">ist Windows 10 </w:t>
      </w:r>
      <w:commentRangeStart w:id="77"/>
      <w:r w:rsidR="00811D75">
        <w:t>Pro</w:t>
      </w:r>
      <w:commentRangeEnd w:id="77"/>
      <w:r w:rsidR="002D2BA5">
        <w:rPr>
          <w:rStyle w:val="CommentReference"/>
        </w:rPr>
        <w:commentReference w:id="77"/>
      </w:r>
      <w:r w:rsidR="00811D75">
        <w:t xml:space="preserve">. </w:t>
      </w:r>
    </w:p>
    <w:p w14:paraId="1C756B90" w14:textId="60C07C39" w:rsidR="008110C6" w:rsidRDefault="008110C6" w:rsidP="003102CF">
      <w:pPr>
        <w:pStyle w:val="Heading2"/>
      </w:pPr>
      <w:bookmarkStart w:id="78" w:name="_Toc103938769"/>
      <w:r>
        <w:t>Sicherheit</w:t>
      </w:r>
      <w:bookmarkEnd w:id="78"/>
    </w:p>
    <w:p w14:paraId="6CEA27AF" w14:textId="5A0F1379" w:rsidR="008110C6" w:rsidRDefault="008110C6" w:rsidP="008110C6">
      <w:r>
        <w:t xml:space="preserve">Ein </w:t>
      </w:r>
      <w:r w:rsidR="00CA10C6">
        <w:t>BitLocker</w:t>
      </w:r>
      <w:r>
        <w:t xml:space="preserve"> macht es möglich einen Datenträger mit einem 128- oder 256-Bit langem AES (Advanced Encryption Standard) -Schlüssel, eine</w:t>
      </w:r>
      <w:r w:rsidR="00971781">
        <w:t>r</w:t>
      </w:r>
      <w:r>
        <w:t xml:space="preserve"> sehr sichere</w:t>
      </w:r>
      <w:r w:rsidR="00971781">
        <w:t>n</w:t>
      </w:r>
      <w:r>
        <w:t xml:space="preserve"> symmetrische</w:t>
      </w:r>
      <w:r w:rsidR="00971781">
        <w:t>n</w:t>
      </w:r>
      <w:r>
        <w:t xml:space="preserve"> Blockverschlüsselungsmethode</w:t>
      </w:r>
      <w:r w:rsidR="00971781">
        <w:t>, zu verschlüsseln</w:t>
      </w:r>
      <w:r>
        <w:t xml:space="preserve">. </w:t>
      </w:r>
    </w:p>
    <w:p w14:paraId="6E015F28" w14:textId="1D3DDF10" w:rsidR="008110C6" w:rsidRDefault="008110C6" w:rsidP="008110C6">
      <w:r>
        <w:t xml:space="preserve">Symmetrisch bedeutet hierbei, dass man für die Verschlüsslung, als auch für die Entschlüsselung den gleichen Schlüssel benötigt. Eine Blockverschlüsselung ist eine Verschlüsselung in dem der Originaltext in </w:t>
      </w:r>
      <w:r w:rsidR="00401615" w:rsidRPr="00401615">
        <w:t>m</w:t>
      </w:r>
      <w:r w:rsidRPr="00401615">
        <w:t>ehrere</w:t>
      </w:r>
      <w:r>
        <w:t xml:space="preserve"> Blöcke aufgeteilt wird.</w:t>
      </w:r>
    </w:p>
    <w:p w14:paraId="23DC9702" w14:textId="7205B67C" w:rsidR="00EA3801" w:rsidRPr="005E0498" w:rsidRDefault="008110C6">
      <w:r>
        <w:t xml:space="preserve">Eine weitere Möglichkeit zur Verschlüsslung ist eine Smartcard, dies ist eine Chipkarte, ähnlich wie eine </w:t>
      </w:r>
      <w:commentRangeStart w:id="79"/>
      <w:r w:rsidRPr="00401615">
        <w:t>Bankkarte</w:t>
      </w:r>
      <w:commentRangeEnd w:id="79"/>
      <w:r w:rsidR="002D2BA5" w:rsidRPr="00401615">
        <w:rPr>
          <w:rStyle w:val="CommentReference"/>
        </w:rPr>
        <w:commentReference w:id="79"/>
      </w:r>
      <w:r w:rsidR="00401615" w:rsidRPr="00401615">
        <w:t>.</w:t>
      </w:r>
      <w:r w:rsidRPr="00401615">
        <w:t xml:space="preserve"> </w:t>
      </w:r>
      <w:r w:rsidR="00401615">
        <w:t>W</w:t>
      </w:r>
      <w:r w:rsidRPr="00401615">
        <w:t>enn diese Karte mit einem Lesegerät vom PC registriert wird ist es möglich den Inhalt des G</w:t>
      </w:r>
      <w:r>
        <w:t>eschützten Datenträgers bearbeiten zu können.</w:t>
      </w:r>
    </w:p>
    <w:p w14:paraId="30CD2504" w14:textId="21ADCEA0" w:rsidR="008110C6" w:rsidRDefault="008110C6" w:rsidP="003102CF">
      <w:pPr>
        <w:pStyle w:val="Heading2"/>
      </w:pPr>
      <w:bookmarkStart w:id="80" w:name="_Toc103938770"/>
      <w:r>
        <w:t>Installation</w:t>
      </w:r>
      <w:bookmarkEnd w:id="80"/>
    </w:p>
    <w:p w14:paraId="0D020A27" w14:textId="42F1F3B4" w:rsidR="006E5AFC" w:rsidRDefault="00811D75" w:rsidP="00811D75">
      <w:r>
        <w:t xml:space="preserve">Um nun einen </w:t>
      </w:r>
      <w:r w:rsidR="00CA10C6">
        <w:t>BitLocker</w:t>
      </w:r>
      <w:r>
        <w:t xml:space="preserve"> zu installieren muss man mit einem Rechtsklick auf </w:t>
      </w:r>
      <w:r w:rsidR="00DB065A">
        <w:t>den Datenträger</w:t>
      </w:r>
      <w:r>
        <w:t xml:space="preserve"> das Kontextmenu öffnen. Dort drückt man auf </w:t>
      </w:r>
      <w:r w:rsidR="00CA10C6">
        <w:t>BitLocker</w:t>
      </w:r>
      <w:r>
        <w:t xml:space="preserve"> aktivieren.</w:t>
      </w:r>
    </w:p>
    <w:p w14:paraId="65173E81" w14:textId="77777777" w:rsidR="00F441C4" w:rsidRDefault="001E72C5" w:rsidP="00F441C4">
      <w:pPr>
        <w:keepNext/>
      </w:pPr>
      <w:r>
        <w:rPr>
          <w:noProof/>
        </w:rPr>
        <w:drawing>
          <wp:inline distT="0" distB="0" distL="0" distR="0" wp14:anchorId="0EA2EB39" wp14:editId="59583B95">
            <wp:extent cx="1810680" cy="2195932"/>
            <wp:effectExtent l="57150" t="57150" r="94615" b="901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34">
                      <a:extLst>
                        <a:ext uri="{28A0092B-C50C-407E-A947-70E740481C1C}">
                          <a14:useLocalDpi xmlns:a14="http://schemas.microsoft.com/office/drawing/2010/main" val="0"/>
                        </a:ext>
                      </a:extLst>
                    </a:blip>
                    <a:stretch>
                      <a:fillRect/>
                    </a:stretch>
                  </pic:blipFill>
                  <pic:spPr bwMode="auto">
                    <a:xfrm>
                      <a:off x="0" y="0"/>
                      <a:ext cx="1825717" cy="221416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86E1F5F" w14:textId="04860220" w:rsidR="006E5AFC" w:rsidRDefault="00F441C4" w:rsidP="00B704AF">
      <w:pPr>
        <w:pStyle w:val="Caption"/>
      </w:pPr>
      <w:bookmarkStart w:id="81" w:name="_Toc103938406"/>
      <w:r>
        <w:t xml:space="preserve">Abbildung </w:t>
      </w:r>
      <w:fldSimple w:instr=" SEQ Abbildung \* ARABIC ">
        <w:r w:rsidR="00C34C3A">
          <w:rPr>
            <w:noProof/>
          </w:rPr>
          <w:t>18</w:t>
        </w:r>
      </w:fldSimple>
      <w:r w:rsidR="005E2A2A">
        <w:rPr>
          <w:noProof/>
        </w:rPr>
        <w:t>:</w:t>
      </w:r>
      <w:r w:rsidR="00401615">
        <w:rPr>
          <w:noProof/>
        </w:rPr>
        <w:t xml:space="preserve"> </w:t>
      </w:r>
      <w:r w:rsidR="00CA10C6">
        <w:rPr>
          <w:noProof/>
        </w:rPr>
        <w:t>B</w:t>
      </w:r>
      <w:r w:rsidR="00EA3801">
        <w:rPr>
          <w:noProof/>
        </w:rPr>
        <w:t>it</w:t>
      </w:r>
      <w:r w:rsidR="00CA10C6">
        <w:rPr>
          <w:noProof/>
        </w:rPr>
        <w:t>L</w:t>
      </w:r>
      <w:r w:rsidR="00EA3801">
        <w:rPr>
          <w:noProof/>
        </w:rPr>
        <w:t xml:space="preserve">ocker über das </w:t>
      </w:r>
      <w:r w:rsidR="00401615">
        <w:rPr>
          <w:noProof/>
        </w:rPr>
        <w:t>Kontextmenu</w:t>
      </w:r>
      <w:r w:rsidR="00EA3801">
        <w:rPr>
          <w:noProof/>
        </w:rPr>
        <w:t xml:space="preserve"> aktivieren.</w:t>
      </w:r>
      <w:bookmarkEnd w:id="81"/>
    </w:p>
    <w:p w14:paraId="565CD2AC" w14:textId="38826ABC" w:rsidR="00811D75" w:rsidRDefault="00811D75" w:rsidP="00811D75">
      <w:r>
        <w:t>Nun kann man das Passwort eintragen</w:t>
      </w:r>
      <w:r w:rsidR="008110C6">
        <w:t xml:space="preserve"> oder eine Smartcard registrieren</w:t>
      </w:r>
      <w:r>
        <w:t xml:space="preserve"> und auf weiter tippen. </w:t>
      </w:r>
    </w:p>
    <w:p w14:paraId="33EB71EB" w14:textId="6ABC9888" w:rsidR="00F441C4" w:rsidRDefault="00811D75" w:rsidP="00B704AF">
      <w:r>
        <w:t xml:space="preserve">Nachdem man seine Verschlüsselungsmethode ausgewählt hat, muss man einen Wiederherstellungsschlüssel </w:t>
      </w:r>
      <w:r w:rsidR="006E5AFC">
        <w:t xml:space="preserve">an einem </w:t>
      </w:r>
      <w:r w:rsidR="00401615" w:rsidRPr="00401615">
        <w:t>b</w:t>
      </w:r>
      <w:r w:rsidR="006E5AFC" w:rsidRPr="00401615">
        <w:t>eliebigen</w:t>
      </w:r>
      <w:r w:rsidR="006E5AFC">
        <w:t xml:space="preserve"> Ort </w:t>
      </w:r>
      <w:r>
        <w:t>abspeichern oder drucken.</w:t>
      </w:r>
      <w:r w:rsidR="005D1FD9">
        <w:t xml:space="preserve"> M</w:t>
      </w:r>
      <w:r>
        <w:t xml:space="preserve">it diesem Wiederherstellungsschlüssel hat man die </w:t>
      </w:r>
      <w:r w:rsidR="005D1FD9">
        <w:t>Möglichkeit,</w:t>
      </w:r>
      <w:r>
        <w:t xml:space="preserve"> </w:t>
      </w:r>
      <w:r w:rsidR="005D1FD9">
        <w:t>wenn man das Passwort vergessen hat trotzdem auf die Dateien zuzugreifen.</w:t>
      </w:r>
      <w:r w:rsidR="006E5AFC" w:rsidRPr="006E5AFC">
        <w:rPr>
          <w:noProof/>
        </w:rPr>
        <w:t xml:space="preserve"> </w:t>
      </w:r>
      <w:r w:rsidR="00B704AF">
        <w:rPr>
          <w:noProof/>
        </w:rPr>
        <w:drawing>
          <wp:inline distT="0" distB="0" distL="0" distR="0" wp14:anchorId="1E4E13E6" wp14:editId="28F2B3AC">
            <wp:extent cx="3688232" cy="1830171"/>
            <wp:effectExtent l="57150" t="57150" r="102870" b="93980"/>
            <wp:docPr id="9" name="Grafik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b="38358"/>
                    <a:stretch/>
                  </pic:blipFill>
                  <pic:spPr bwMode="auto">
                    <a:xfrm>
                      <a:off x="0" y="0"/>
                      <a:ext cx="3834651" cy="190282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6A0444" w14:textId="3F44F7A7" w:rsidR="001E72C5" w:rsidRDefault="00F441C4" w:rsidP="00B704AF">
      <w:pPr>
        <w:pStyle w:val="Caption"/>
      </w:pPr>
      <w:bookmarkStart w:id="82" w:name="_Toc103938407"/>
      <w:r>
        <w:t xml:space="preserve">Abbildung </w:t>
      </w:r>
      <w:fldSimple w:instr=" SEQ Abbildung \* ARABIC ">
        <w:r w:rsidR="00C34C3A">
          <w:rPr>
            <w:noProof/>
          </w:rPr>
          <w:t>19</w:t>
        </w:r>
      </w:fldSimple>
      <w:r w:rsidR="005E2A2A">
        <w:rPr>
          <w:noProof/>
        </w:rPr>
        <w:t>:</w:t>
      </w:r>
      <w:r w:rsidR="00401615">
        <w:rPr>
          <w:noProof/>
        </w:rPr>
        <w:t xml:space="preserve"> Wiederherstellungsschlüssel </w:t>
      </w:r>
      <w:r w:rsidR="00590D17">
        <w:rPr>
          <w:noProof/>
        </w:rPr>
        <w:t>speichern oder drucken</w:t>
      </w:r>
      <w:bookmarkEnd w:id="82"/>
    </w:p>
    <w:p w14:paraId="294600F0" w14:textId="77777777" w:rsidR="005E0498" w:rsidRDefault="005E0498" w:rsidP="00104051"/>
    <w:p w14:paraId="678A576E" w14:textId="603696DA" w:rsidR="004B1777" w:rsidRDefault="00C71A21" w:rsidP="00104051">
      <w:r>
        <w:t>Im nächsten Schritt hat man</w:t>
      </w:r>
      <w:r w:rsidR="00104051">
        <w:t xml:space="preserve"> </w:t>
      </w:r>
      <w:r w:rsidR="00063710">
        <w:t>folgende Möglichkeiten:</w:t>
      </w:r>
    </w:p>
    <w:p w14:paraId="2E74919E" w14:textId="32263258" w:rsidR="0027206C" w:rsidRDefault="00C71A21" w:rsidP="00D47498">
      <w:pPr>
        <w:pStyle w:val="ListParagraph"/>
        <w:numPr>
          <w:ilvl w:val="0"/>
          <w:numId w:val="19"/>
        </w:numPr>
      </w:pPr>
      <w:r w:rsidRPr="00C71A21">
        <w:lastRenderedPageBreak/>
        <w:t>Nur verwendeter Speicherplatz verschlüsseln (schneller, optimal für neue Computer und Laufwerke)</w:t>
      </w:r>
    </w:p>
    <w:p w14:paraId="6866C0C1" w14:textId="0F9999C1" w:rsidR="00C71A21" w:rsidRPr="00C71A21" w:rsidRDefault="00C71A21" w:rsidP="00D47498">
      <w:pPr>
        <w:pStyle w:val="ListParagraph"/>
        <w:numPr>
          <w:ilvl w:val="0"/>
          <w:numId w:val="19"/>
        </w:numPr>
      </w:pPr>
      <w:r w:rsidRPr="004F13FE">
        <w:t xml:space="preserve">Gesamtes Laufwerk verschlüsseln (langsamer, aber optimal für </w:t>
      </w:r>
      <w:r w:rsidR="00C92289" w:rsidRPr="004F13FE">
        <w:t>PCs</w:t>
      </w:r>
      <w:r w:rsidRPr="004F13FE">
        <w:t xml:space="preserve"> und Laufwerke, die bereits verwendet </w:t>
      </w:r>
      <w:commentRangeStart w:id="83"/>
      <w:r w:rsidRPr="004F13FE">
        <w:t>werden</w:t>
      </w:r>
      <w:commentRangeEnd w:id="83"/>
      <w:r w:rsidR="002D2BA5" w:rsidRPr="004F13FE">
        <w:commentReference w:id="83"/>
      </w:r>
      <w:r w:rsidRPr="004F13FE">
        <w:t>)</w:t>
      </w:r>
    </w:p>
    <w:p w14:paraId="5C1BE4DE" w14:textId="03FEEC7A" w:rsidR="00C71A21" w:rsidRDefault="00C71A21" w:rsidP="00C71A21"/>
    <w:p w14:paraId="60E0911A" w14:textId="5DBDD6D2" w:rsidR="00C71A21" w:rsidRDefault="00C71A21" w:rsidP="00C71A21">
      <w:r>
        <w:t>Option eins ist die schnellere Variante, diese ist jedoch auch weniger sicher.</w:t>
      </w:r>
    </w:p>
    <w:p w14:paraId="56EF16DE" w14:textId="6FA072DC" w:rsidR="00C71A21" w:rsidRDefault="00C71A21" w:rsidP="00C71A21"/>
    <w:p w14:paraId="09DC63C1" w14:textId="01DA2F71" w:rsidR="00C71A21" w:rsidRDefault="00C71A21" w:rsidP="00C71A21">
      <w:r>
        <w:t xml:space="preserve">Option zwei verschlüsselt auch gelöschte </w:t>
      </w:r>
      <w:r w:rsidR="00C92289">
        <w:t>Dateien</w:t>
      </w:r>
      <w:r>
        <w:t xml:space="preserve"> und ist somit sicherer, dauert aber auch </w:t>
      </w:r>
      <w:r w:rsidR="004F13FE">
        <w:t>länger.</w:t>
      </w:r>
    </w:p>
    <w:p w14:paraId="3C5E2649" w14:textId="02EF881A" w:rsidR="00C71A21" w:rsidRDefault="00C71A21" w:rsidP="00C71A21"/>
    <w:p w14:paraId="52096BFB" w14:textId="3B5C0748" w:rsidR="00C92289" w:rsidRDefault="00C71A21" w:rsidP="00C50C1F">
      <w:r>
        <w:t>Ich habe mich für die Schnelligkeit und somit die erste Option entschieden.</w:t>
      </w:r>
    </w:p>
    <w:p w14:paraId="50342ECE" w14:textId="4B4FDE21" w:rsidR="00F441C4" w:rsidRDefault="00C71A21" w:rsidP="00F441C4">
      <w:pPr>
        <w:keepNext/>
      </w:pPr>
      <w:r>
        <w:rPr>
          <w:noProof/>
        </w:rPr>
        <w:drawing>
          <wp:inline distT="0" distB="0" distL="0" distR="0" wp14:anchorId="15BA7883" wp14:editId="01E3A095">
            <wp:extent cx="3682337" cy="2140139"/>
            <wp:effectExtent l="57150" t="57150" r="90170" b="88900"/>
            <wp:docPr id="10" name="Grafik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23914"/>
                    <a:stretch/>
                  </pic:blipFill>
                  <pic:spPr bwMode="auto">
                    <a:xfrm>
                      <a:off x="0" y="0"/>
                      <a:ext cx="3721481" cy="216288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6AB11B" w14:textId="5EF99C8D" w:rsidR="00C71A21" w:rsidRDefault="00F441C4" w:rsidP="00C92289">
      <w:pPr>
        <w:pStyle w:val="Caption"/>
      </w:pPr>
      <w:bookmarkStart w:id="84" w:name="_Toc103938408"/>
      <w:r>
        <w:t xml:space="preserve">Abbildung </w:t>
      </w:r>
      <w:fldSimple w:instr=" SEQ Abbildung \* ARABIC ">
        <w:r w:rsidR="00C34C3A">
          <w:rPr>
            <w:noProof/>
          </w:rPr>
          <w:t>20</w:t>
        </w:r>
      </w:fldSimple>
      <w:r w:rsidR="005E2A2A">
        <w:rPr>
          <w:noProof/>
        </w:rPr>
        <w:t>:</w:t>
      </w:r>
      <w:r w:rsidR="00401615">
        <w:rPr>
          <w:noProof/>
        </w:rPr>
        <w:t xml:space="preserve"> verwendeten Speicherplatz oder gesamtes Laufwerk verschlüsseln.</w:t>
      </w:r>
      <w:bookmarkEnd w:id="84"/>
    </w:p>
    <w:p w14:paraId="12A0C8CD" w14:textId="49E71B02" w:rsidR="006E5AFC" w:rsidRDefault="00C71A21" w:rsidP="00104051">
      <w:r>
        <w:t>Danach muss man sich zwischen Kompatibilität und Sicherheit entscheiden:</w:t>
      </w:r>
    </w:p>
    <w:p w14:paraId="3E6C04AF" w14:textId="375FEB4A" w:rsidR="00C71A21" w:rsidRDefault="00C71A21" w:rsidP="00D47498">
      <w:pPr>
        <w:pStyle w:val="ListParagraph"/>
        <w:numPr>
          <w:ilvl w:val="0"/>
          <w:numId w:val="16"/>
        </w:numPr>
        <w:rPr>
          <w:noProof/>
        </w:rPr>
      </w:pPr>
      <w:r>
        <w:rPr>
          <w:noProof/>
        </w:rPr>
        <w:t>Neuer Verschlüsselungsmodus (am besten für Festplattenlaufwerke auf diesem Gerät</w:t>
      </w:r>
      <w:r w:rsidR="001E72C5">
        <w:rPr>
          <w:noProof/>
        </w:rPr>
        <w:t xml:space="preserve"> geeignet)</w:t>
      </w:r>
    </w:p>
    <w:p w14:paraId="59E8030B" w14:textId="077C9AD4" w:rsidR="001E72C5" w:rsidRDefault="001E72C5" w:rsidP="00D47498">
      <w:pPr>
        <w:pStyle w:val="ListParagraph"/>
        <w:numPr>
          <w:ilvl w:val="0"/>
          <w:numId w:val="16"/>
        </w:numPr>
        <w:rPr>
          <w:noProof/>
        </w:rPr>
      </w:pPr>
      <w:r>
        <w:rPr>
          <w:noProof/>
        </w:rPr>
        <w:t>Kompatibler Modus (am besten für Laufwerke geeignet, die von diesem Gerät entfernt werden können)</w:t>
      </w:r>
    </w:p>
    <w:p w14:paraId="2F2CBAB2" w14:textId="77777777" w:rsidR="001E72C5" w:rsidRDefault="001E72C5" w:rsidP="001E72C5">
      <w:pPr>
        <w:rPr>
          <w:noProof/>
        </w:rPr>
      </w:pPr>
    </w:p>
    <w:p w14:paraId="54D98A6A" w14:textId="766FF0BF" w:rsidR="002B5ABB" w:rsidRDefault="002B5ABB" w:rsidP="00104051">
      <w:r>
        <w:t xml:space="preserve">Die erste Option ist gut, wenn man den Datenträger nicht oft auf anderen Geräten benutzt, oder es eine eingebaute Festplatte ist. Wenn man jedoch mit Sicherheit weiss, dass alle mit dem Stick genutzten Geräte mindestens Windows 10 (Version 1511) installiert haben, ist dieser Modus </w:t>
      </w:r>
      <w:r w:rsidRPr="00B33FC8">
        <w:t>auch gut</w:t>
      </w:r>
      <w:r>
        <w:t xml:space="preserve"> </w:t>
      </w:r>
      <w:r w:rsidR="00C92289">
        <w:t>möglich</w:t>
      </w:r>
      <w:r>
        <w:t xml:space="preserve">. </w:t>
      </w:r>
      <w:r w:rsidR="00C92289">
        <w:t>Durch den neuen Verschlüsselungsmodus «XTS-AES» ist dieser Modus sicherer.</w:t>
      </w:r>
    </w:p>
    <w:p w14:paraId="6C0B90E5" w14:textId="75929660" w:rsidR="002B5ABB" w:rsidRDefault="002B5ABB" w:rsidP="00104051"/>
    <w:p w14:paraId="541438EE" w14:textId="101A6DEE" w:rsidR="00104051" w:rsidRDefault="00C92289" w:rsidP="00104051">
      <w:r>
        <w:t xml:space="preserve">Wenn man einen Stick jedoch oft auf mehreren Geräten benutzt, sollte man auf den </w:t>
      </w:r>
      <w:r w:rsidR="00401615" w:rsidRPr="00401615">
        <w:t>k</w:t>
      </w:r>
      <w:r w:rsidRPr="00401615">
        <w:t>ompatiblen</w:t>
      </w:r>
      <w:r>
        <w:t xml:space="preserve"> Modus setzten.</w:t>
      </w:r>
      <w:r w:rsidR="002B5ABB">
        <w:t xml:space="preserve"> </w:t>
      </w:r>
    </w:p>
    <w:p w14:paraId="4EC96672" w14:textId="77777777" w:rsidR="00C92289" w:rsidRDefault="00C92289" w:rsidP="00104051">
      <w:pPr>
        <w:rPr>
          <w:noProof/>
        </w:rPr>
      </w:pPr>
    </w:p>
    <w:p w14:paraId="0A18A502" w14:textId="231CAE9F" w:rsidR="00C92289" w:rsidRDefault="00C92289" w:rsidP="00104051">
      <w:r>
        <w:t xml:space="preserve">Ich habe mich zur Vorsorge für die </w:t>
      </w:r>
      <w:r w:rsidR="00401615" w:rsidRPr="00401615">
        <w:t>z</w:t>
      </w:r>
      <w:r w:rsidRPr="00401615">
        <w:t>weite</w:t>
      </w:r>
      <w:r>
        <w:t xml:space="preserve"> Option entschieden.</w:t>
      </w:r>
    </w:p>
    <w:p w14:paraId="2AC04702" w14:textId="6938B1E5" w:rsidR="00C92289" w:rsidRDefault="00780900">
      <w:r>
        <w:rPr>
          <w:noProof/>
        </w:rPr>
        <mc:AlternateContent>
          <mc:Choice Requires="wps">
            <w:drawing>
              <wp:anchor distT="0" distB="0" distL="114300" distR="114300" simplePos="0" relativeHeight="251622912" behindDoc="0" locked="0" layoutInCell="1" allowOverlap="1" wp14:anchorId="2866E42D" wp14:editId="7CA88D11">
                <wp:simplePos x="0" y="0"/>
                <wp:positionH relativeFrom="column">
                  <wp:posOffset>3589020</wp:posOffset>
                </wp:positionH>
                <wp:positionV relativeFrom="paragraph">
                  <wp:posOffset>2591435</wp:posOffset>
                </wp:positionV>
                <wp:extent cx="2095500" cy="258445"/>
                <wp:effectExtent l="0" t="0" r="0" b="0"/>
                <wp:wrapThrough wrapText="bothSides">
                  <wp:wrapPolygon edited="0">
                    <wp:start x="0" y="0"/>
                    <wp:lineTo x="0" y="20698"/>
                    <wp:lineTo x="21404" y="20698"/>
                    <wp:lineTo x="21404" y="0"/>
                    <wp:lineTo x="0" y="0"/>
                  </wp:wrapPolygon>
                </wp:wrapThrough>
                <wp:docPr id="208" name="Textfeld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95500" cy="258445"/>
                        </a:xfrm>
                        <a:prstGeom prst="rect">
                          <a:avLst/>
                        </a:prstGeom>
                        <a:solidFill>
                          <a:prstClr val="white"/>
                        </a:solidFill>
                        <a:ln>
                          <a:noFill/>
                        </a:ln>
                      </wps:spPr>
                      <wps:txbx>
                        <w:txbxContent>
                          <w:p w14:paraId="7E773E41" w14:textId="1CE93FBA" w:rsidR="0025353A" w:rsidRPr="009A02BC" w:rsidRDefault="0025353A" w:rsidP="00164704">
                            <w:pPr>
                              <w:pStyle w:val="Caption"/>
                              <w:jc w:val="right"/>
                              <w:rPr>
                                <w:noProof/>
                                <w:sz w:val="20"/>
                                <w:szCs w:val="24"/>
                              </w:rPr>
                            </w:pPr>
                            <w:bookmarkStart w:id="85" w:name="_Toc103938409"/>
                            <w:r>
                              <w:t xml:space="preserve">Abbildung </w:t>
                            </w:r>
                            <w:fldSimple w:instr=" SEQ Abbildung \* ARABIC ">
                              <w:r w:rsidR="00C34C3A">
                                <w:rPr>
                                  <w:noProof/>
                                </w:rPr>
                                <w:t>21</w:t>
                              </w:r>
                            </w:fldSimple>
                            <w:r>
                              <w:rPr>
                                <w:noProof/>
                              </w:rPr>
                              <w:t>: BitLocker Abschluss</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866E42D" id="Textfeld 208" o:spid="_x0000_s1038" type="#_x0000_t202" style="position:absolute;margin-left:282.6pt;margin-top:204.05pt;width:165pt;height:20.3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" stroked="f">
                <v:textbox style="mso-fit-shape-to-text:t" inset="0,0,0,0">
                  <w:txbxContent>
                    <w:p w14:paraId="7E773E41" w14:textId="1CE93FBA" w:rsidR="0025353A" w:rsidRPr="009A02BC" w:rsidRDefault="0025353A" w:rsidP="00164704">
                      <w:pPr>
                        <w:pStyle w:val="Caption"/>
                        <w:jc w:val="right"/>
                        <w:rPr>
                          <w:noProof/>
                          <w:sz w:val="20"/>
                          <w:szCs w:val="24"/>
                        </w:rPr>
                      </w:pPr>
                      <w:bookmarkStart w:id="86" w:name="_Toc103938409"/>
                      <w:r>
                        <w:t xml:space="preserve">Abbildung </w:t>
                      </w:r>
                      <w:fldSimple w:instr=" SEQ Abbildung \* ARABIC ">
                        <w:r w:rsidR="00C34C3A">
                          <w:rPr>
                            <w:noProof/>
                          </w:rPr>
                          <w:t>21</w:t>
                        </w:r>
                      </w:fldSimple>
                      <w:r>
                        <w:rPr>
                          <w:noProof/>
                        </w:rPr>
                        <w:t>: BitLocker Abschluss</w:t>
                      </w:r>
                      <w:bookmarkEnd w:id="86"/>
                    </w:p>
                  </w:txbxContent>
                </v:textbox>
                <w10:wrap type="through"/>
              </v:shape>
            </w:pict>
          </mc:Fallback>
        </mc:AlternateContent>
      </w:r>
      <w:r w:rsidR="00164704">
        <w:rPr>
          <w:noProof/>
        </w:rPr>
        <w:drawing>
          <wp:anchor distT="0" distB="0" distL="114300" distR="114300" simplePos="0" relativeHeight="251592192" behindDoc="0" locked="0" layoutInCell="1" allowOverlap="1" wp14:anchorId="5208A760" wp14:editId="14943877">
            <wp:simplePos x="0" y="0"/>
            <wp:positionH relativeFrom="margin">
              <wp:posOffset>3589523</wp:posOffset>
            </wp:positionH>
            <wp:positionV relativeFrom="paragraph">
              <wp:posOffset>1403550</wp:posOffset>
            </wp:positionV>
            <wp:extent cx="2095500" cy="1130935"/>
            <wp:effectExtent l="38100" t="38100" r="95250" b="88265"/>
            <wp:wrapThrough wrapText="bothSides">
              <wp:wrapPolygon edited="0">
                <wp:start x="-393" y="-728"/>
                <wp:lineTo x="-393" y="21830"/>
                <wp:lineTo x="-196" y="22922"/>
                <wp:lineTo x="22189" y="22922"/>
                <wp:lineTo x="22385" y="17464"/>
                <wp:lineTo x="22385" y="5458"/>
                <wp:lineTo x="22189" y="0"/>
                <wp:lineTo x="22189" y="-728"/>
                <wp:lineTo x="-393" y="-728"/>
              </wp:wrapPolygon>
            </wp:wrapThrough>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95500" cy="1130935"/>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noProof/>
        </w:rPr>
        <mc:AlternateContent>
          <mc:Choice Requires="wps">
            <w:drawing>
              <wp:anchor distT="0" distB="0" distL="114300" distR="114300" simplePos="0" relativeHeight="251620864" behindDoc="0" locked="0" layoutInCell="1" allowOverlap="1" wp14:anchorId="7573E257" wp14:editId="642C20B4">
                <wp:simplePos x="0" y="0"/>
                <wp:positionH relativeFrom="column">
                  <wp:posOffset>57150</wp:posOffset>
                </wp:positionH>
                <wp:positionV relativeFrom="paragraph">
                  <wp:posOffset>2504440</wp:posOffset>
                </wp:positionV>
                <wp:extent cx="3593465" cy="258445"/>
                <wp:effectExtent l="0" t="0" r="0" b="0"/>
                <wp:wrapThrough wrapText="bothSides">
                  <wp:wrapPolygon edited="0">
                    <wp:start x="0" y="0"/>
                    <wp:lineTo x="0" y="20698"/>
                    <wp:lineTo x="21527" y="20698"/>
                    <wp:lineTo x="21527" y="0"/>
                    <wp:lineTo x="0" y="0"/>
                  </wp:wrapPolygon>
                </wp:wrapThrough>
                <wp:docPr id="207" name="Textfeld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93465" cy="258445"/>
                        </a:xfrm>
                        <a:prstGeom prst="rect">
                          <a:avLst/>
                        </a:prstGeom>
                        <a:solidFill>
                          <a:prstClr val="white"/>
                        </a:solidFill>
                        <a:ln>
                          <a:noFill/>
                        </a:ln>
                      </wps:spPr>
                      <wps:txbx>
                        <w:txbxContent>
                          <w:p w14:paraId="31D8E8C1" w14:textId="670D8569" w:rsidR="0025353A" w:rsidRPr="000C47AA" w:rsidRDefault="0025353A" w:rsidP="00164704">
                            <w:pPr>
                              <w:pStyle w:val="Caption"/>
                              <w:rPr>
                                <w:noProof/>
                                <w:sz w:val="20"/>
                                <w:szCs w:val="24"/>
                              </w:rPr>
                            </w:pPr>
                            <w:bookmarkStart w:id="87" w:name="_Toc103938410"/>
                            <w:r>
                              <w:t xml:space="preserve">Abbildung </w:t>
                            </w:r>
                            <w:fldSimple w:instr=" SEQ Abbildung \* ARABIC ">
                              <w:r w:rsidR="00C34C3A">
                                <w:rPr>
                                  <w:noProof/>
                                </w:rPr>
                                <w:t>22</w:t>
                              </w:r>
                            </w:fldSimple>
                            <w:r>
                              <w:rPr>
                                <w:noProof/>
                              </w:rPr>
                              <w:t>: BitLocker kompatibilität oder Sicherheit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573E257" id="Textfeld 207" o:spid="_x0000_s1039" type="#_x0000_t202" style="position:absolute;margin-left:4.5pt;margin-top:197.2pt;width:282.95pt;height:20.3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" stroked="f">
                <v:textbox style="mso-fit-shape-to-text:t" inset="0,0,0,0">
                  <w:txbxContent>
                    <w:p w14:paraId="31D8E8C1" w14:textId="670D8569" w:rsidR="0025353A" w:rsidRPr="000C47AA" w:rsidRDefault="0025353A" w:rsidP="00164704">
                      <w:pPr>
                        <w:pStyle w:val="Caption"/>
                        <w:rPr>
                          <w:noProof/>
                          <w:sz w:val="20"/>
                          <w:szCs w:val="24"/>
                        </w:rPr>
                      </w:pPr>
                      <w:bookmarkStart w:id="88" w:name="_Toc103938410"/>
                      <w:r>
                        <w:t xml:space="preserve">Abbildung </w:t>
                      </w:r>
                      <w:fldSimple w:instr=" SEQ Abbildung \* ARABIC ">
                        <w:r w:rsidR="00C34C3A">
                          <w:rPr>
                            <w:noProof/>
                          </w:rPr>
                          <w:t>22</w:t>
                        </w:r>
                      </w:fldSimple>
                      <w:r>
                        <w:rPr>
                          <w:noProof/>
                        </w:rPr>
                        <w:t>: BitLocker kompatibilität oder Sicherheit</w:t>
                      </w:r>
                      <w:bookmarkEnd w:id="88"/>
                    </w:p>
                  </w:txbxContent>
                </v:textbox>
                <w10:wrap type="through"/>
              </v:shape>
            </w:pict>
          </mc:Fallback>
        </mc:AlternateContent>
      </w:r>
      <w:r w:rsidR="00164704">
        <w:rPr>
          <w:noProof/>
        </w:rPr>
        <w:drawing>
          <wp:anchor distT="0" distB="0" distL="114300" distR="114300" simplePos="0" relativeHeight="251591168" behindDoc="0" locked="0" layoutInCell="1" allowOverlap="1" wp14:anchorId="2615D21D" wp14:editId="1546F9E3">
            <wp:simplePos x="0" y="0"/>
            <wp:positionH relativeFrom="margin">
              <wp:align>left</wp:align>
            </wp:positionH>
            <wp:positionV relativeFrom="paragraph">
              <wp:posOffset>116205</wp:posOffset>
            </wp:positionV>
            <wp:extent cx="3593465" cy="2331085"/>
            <wp:effectExtent l="57150" t="57150" r="102235" b="88265"/>
            <wp:wrapThrough wrapText="bothSides">
              <wp:wrapPolygon edited="0">
                <wp:start x="-344" y="-530"/>
                <wp:lineTo x="-229" y="22241"/>
                <wp:lineTo x="22100" y="22241"/>
                <wp:lineTo x="22100" y="-530"/>
                <wp:lineTo x="-344" y="-530"/>
              </wp:wrapPolygon>
            </wp:wrapThrough>
            <wp:docPr id="11" name="Grafik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5097"/>
                    <a:stretch/>
                  </pic:blipFill>
                  <pic:spPr bwMode="auto">
                    <a:xfrm>
                      <a:off x="0" y="0"/>
                      <a:ext cx="3667720" cy="237927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2289">
        <w:br w:type="page"/>
      </w:r>
    </w:p>
    <w:p w14:paraId="767A07FD" w14:textId="6CFA9BFC" w:rsidR="000D4B72" w:rsidRDefault="000D4B72" w:rsidP="003102CF">
      <w:pPr>
        <w:pStyle w:val="Heading1"/>
      </w:pPr>
      <w:bookmarkStart w:id="89" w:name="_Toc103938771"/>
      <w:r>
        <w:lastRenderedPageBreak/>
        <w:t>PowerShell</w:t>
      </w:r>
      <w:bookmarkEnd w:id="89"/>
    </w:p>
    <w:p w14:paraId="653F01AA" w14:textId="4D0085C7" w:rsidR="000D4B72" w:rsidRDefault="000D4B72" w:rsidP="000D4B72">
      <w:r>
        <w:t>PowerShell ist eine Programmiersprache die standartmässig mit Windows</w:t>
      </w:r>
      <w:r w:rsidR="000472BC">
        <w:t xml:space="preserve"> 10</w:t>
      </w:r>
      <w:r>
        <w:t xml:space="preserve"> installiert ist.</w:t>
      </w:r>
      <w:r w:rsidR="000472BC">
        <w:t xml:space="preserve"> Seit 2009 und Windows 7 ist PowerShell ein fester Bestandteil. </w:t>
      </w:r>
    </w:p>
    <w:p w14:paraId="306E5D08" w14:textId="34867FA1" w:rsidR="000472BC" w:rsidRDefault="000472BC" w:rsidP="000D4B72">
      <w:r>
        <w:t>PowerShell ist speziell für Systemverwaltung und -</w:t>
      </w:r>
      <w:r w:rsidR="00AE1EFF">
        <w:t>A</w:t>
      </w:r>
      <w:r>
        <w:t>utomatisierung entworfen. Einerseits kann man Befehle in der Kommandozeile eingeben. Um lange Programme zu schreiben</w:t>
      </w:r>
      <w:r w:rsidR="00F84CB5">
        <w:t>,</w:t>
      </w:r>
      <w:r>
        <w:t xml:space="preserve"> kann man </w:t>
      </w:r>
      <w:r w:rsidR="00F84CB5">
        <w:t xml:space="preserve">aber auch </w:t>
      </w:r>
      <w:r>
        <w:t>ein Skript schreiben.</w:t>
      </w:r>
      <w:r w:rsidR="00630345" w:rsidRPr="00630345">
        <w:t xml:space="preserve"> </w:t>
      </w:r>
      <w:r w:rsidR="00630345" w:rsidRPr="004F5BA8">
        <w:t xml:space="preserve">PowerShell Skripts sind </w:t>
      </w:r>
      <w:r w:rsidR="00630345">
        <w:t>standartmässig</w:t>
      </w:r>
      <w:r w:rsidR="00630345" w:rsidRPr="004F5BA8">
        <w:t xml:space="preserve"> </w:t>
      </w:r>
      <w:r w:rsidR="00E152D1">
        <w:t>.</w:t>
      </w:r>
      <w:r w:rsidR="00630345" w:rsidRPr="004F5BA8">
        <w:t>ps1 Da</w:t>
      </w:r>
      <w:r w:rsidR="00630345">
        <w:t>teien.</w:t>
      </w:r>
    </w:p>
    <w:p w14:paraId="353493FA" w14:textId="40F95D6C" w:rsidR="00630345" w:rsidRDefault="00630345" w:rsidP="003102CF">
      <w:pPr>
        <w:pStyle w:val="Heading2"/>
      </w:pPr>
      <w:bookmarkStart w:id="90" w:name="_Toc103938772"/>
      <w:r>
        <w:t>PowerShell ISE</w:t>
      </w:r>
      <w:bookmarkEnd w:id="90"/>
    </w:p>
    <w:p w14:paraId="20C1CDBC" w14:textId="2BBB6691" w:rsidR="00630345" w:rsidRDefault="00630345" w:rsidP="00630345">
      <w:pPr>
        <w:rPr>
          <w:noProof/>
        </w:rPr>
      </w:pPr>
      <w:r w:rsidRPr="00630345">
        <w:t>PowerShell ISE, oder auch Integrated Scripting Environment ist ein Skripteditor. Dadurch wi</w:t>
      </w:r>
      <w:r>
        <w:t xml:space="preserve">rd es einfacher Skripts zu bearbeiten und </w:t>
      </w:r>
      <w:r w:rsidR="004244BA">
        <w:t xml:space="preserve">zu </w:t>
      </w:r>
      <w:r>
        <w:t>testen.</w:t>
      </w:r>
      <w:r w:rsidRPr="00630345">
        <w:rPr>
          <w:noProof/>
        </w:rPr>
        <w:t xml:space="preserve"> </w:t>
      </w:r>
    </w:p>
    <w:p w14:paraId="0850A518" w14:textId="558AD1F0" w:rsidR="00CD12BA" w:rsidRDefault="00CD12BA" w:rsidP="00630345">
      <w:pPr>
        <w:rPr>
          <w:noProof/>
        </w:rPr>
      </w:pPr>
      <w:r>
        <w:rPr>
          <w:noProof/>
        </w:rPr>
        <w:t xml:space="preserve">Powershell </w:t>
      </w:r>
      <w:r w:rsidR="005D7E43">
        <w:rPr>
          <w:noProof/>
        </w:rPr>
        <w:t xml:space="preserve">ISE </w:t>
      </w:r>
      <w:r>
        <w:rPr>
          <w:noProof/>
        </w:rPr>
        <w:t xml:space="preserve">hat </w:t>
      </w:r>
      <w:r w:rsidR="00945D25">
        <w:rPr>
          <w:noProof/>
        </w:rPr>
        <w:t xml:space="preserve">viele </w:t>
      </w:r>
      <w:r>
        <w:rPr>
          <w:noProof/>
        </w:rPr>
        <w:t xml:space="preserve">verschiedene </w:t>
      </w:r>
      <w:r w:rsidR="00945D25">
        <w:rPr>
          <w:noProof/>
        </w:rPr>
        <w:t xml:space="preserve">nützliche </w:t>
      </w:r>
      <w:r>
        <w:rPr>
          <w:noProof/>
        </w:rPr>
        <w:t>Funktionen:</w:t>
      </w:r>
    </w:p>
    <w:p w14:paraId="47EBDB15" w14:textId="5DBDD1E6" w:rsidR="00CD12BA" w:rsidRDefault="00CD12BA" w:rsidP="00D47498">
      <w:pPr>
        <w:pStyle w:val="ListParagraph"/>
        <w:numPr>
          <w:ilvl w:val="0"/>
          <w:numId w:val="20"/>
        </w:numPr>
        <w:rPr>
          <w:noProof/>
        </w:rPr>
      </w:pPr>
      <w:r>
        <w:rPr>
          <w:noProof/>
        </w:rPr>
        <w:t xml:space="preserve">Skriptbereich mit </w:t>
      </w:r>
      <w:r w:rsidR="00F81F39">
        <w:rPr>
          <w:noProof/>
        </w:rPr>
        <w:t>Syntax Highliting</w:t>
      </w:r>
      <w:commentRangeStart w:id="91"/>
      <w:commentRangeEnd w:id="91"/>
      <w:r w:rsidR="00B1269D">
        <w:rPr>
          <w:rStyle w:val="CommentReference"/>
        </w:rPr>
        <w:commentReference w:id="91"/>
      </w:r>
      <w:r w:rsidR="00945D25">
        <w:rPr>
          <w:noProof/>
          <w:color w:val="FF0000"/>
        </w:rPr>
        <w:t>1</w:t>
      </w:r>
    </w:p>
    <w:p w14:paraId="57642D0C" w14:textId="7A371E7A" w:rsidR="00CD12BA" w:rsidRDefault="00CD12BA" w:rsidP="00D47498">
      <w:pPr>
        <w:pStyle w:val="ListParagraph"/>
        <w:numPr>
          <w:ilvl w:val="0"/>
          <w:numId w:val="20"/>
        </w:numPr>
        <w:rPr>
          <w:noProof/>
        </w:rPr>
      </w:pPr>
      <w:r>
        <w:rPr>
          <w:noProof/>
        </w:rPr>
        <w:t xml:space="preserve">Automatische </w:t>
      </w:r>
      <w:r w:rsidR="004244BA">
        <w:rPr>
          <w:noProof/>
        </w:rPr>
        <w:t>V</w:t>
      </w:r>
      <w:r>
        <w:rPr>
          <w:noProof/>
        </w:rPr>
        <w:t>ervollständigung</w:t>
      </w:r>
    </w:p>
    <w:p w14:paraId="1E28AB2A" w14:textId="232D65E5" w:rsidR="00CD12BA" w:rsidRDefault="00CD12BA" w:rsidP="00D47498">
      <w:pPr>
        <w:pStyle w:val="ListParagraph"/>
        <w:numPr>
          <w:ilvl w:val="0"/>
          <w:numId w:val="20"/>
        </w:numPr>
        <w:rPr>
          <w:noProof/>
        </w:rPr>
      </w:pPr>
      <w:r>
        <w:rPr>
          <w:noProof/>
        </w:rPr>
        <w:t>Konsolenbereich zum Testen</w:t>
      </w:r>
      <w:r w:rsidR="00945D25">
        <w:rPr>
          <w:noProof/>
        </w:rPr>
        <w:t xml:space="preserve"> </w:t>
      </w:r>
      <w:r w:rsidR="00945D25">
        <w:rPr>
          <w:noProof/>
          <w:color w:val="FF0000"/>
        </w:rPr>
        <w:t>2</w:t>
      </w:r>
    </w:p>
    <w:p w14:paraId="346DD237" w14:textId="0EBE9E6A" w:rsidR="00945D25" w:rsidRDefault="00945D25" w:rsidP="00D47498">
      <w:pPr>
        <w:pStyle w:val="ListParagraph"/>
        <w:numPr>
          <w:ilvl w:val="0"/>
          <w:numId w:val="20"/>
        </w:numPr>
        <w:rPr>
          <w:noProof/>
        </w:rPr>
      </w:pPr>
      <w:r>
        <w:rPr>
          <w:noProof/>
        </w:rPr>
        <w:t xml:space="preserve">Debugger </w:t>
      </w:r>
      <w:r>
        <w:rPr>
          <w:noProof/>
          <w:color w:val="FF0000"/>
        </w:rPr>
        <w:t>3</w:t>
      </w:r>
    </w:p>
    <w:p w14:paraId="03E14E7D" w14:textId="49EF533F" w:rsidR="00945D25" w:rsidRPr="00F350DC" w:rsidRDefault="00945D25" w:rsidP="00D47498">
      <w:pPr>
        <w:pStyle w:val="ListParagraph"/>
        <w:numPr>
          <w:ilvl w:val="0"/>
          <w:numId w:val="20"/>
        </w:numPr>
        <w:rPr>
          <w:noProof/>
        </w:rPr>
      </w:pPr>
      <w:r>
        <w:rPr>
          <w:noProof/>
        </w:rPr>
        <w:t xml:space="preserve">Befehlsliste </w:t>
      </w:r>
      <w:r>
        <w:rPr>
          <w:noProof/>
          <w:color w:val="FF0000"/>
        </w:rPr>
        <w:t>4</w:t>
      </w:r>
    </w:p>
    <w:p w14:paraId="7D597A57" w14:textId="6594E748" w:rsidR="00F350DC" w:rsidRDefault="00780900" w:rsidP="00F350DC">
      <w:pPr>
        <w:ind w:left="360"/>
        <w:rPr>
          <w:noProof/>
        </w:rPr>
      </w:pPr>
      <w:r>
        <w:rPr>
          <w:noProof/>
        </w:rPr>
        <mc:AlternateContent>
          <mc:Choice Requires="wps">
            <w:drawing>
              <wp:anchor distT="45720" distB="45720" distL="114300" distR="114300" simplePos="0" relativeHeight="251643392" behindDoc="0" locked="0" layoutInCell="1" allowOverlap="1" wp14:anchorId="34EAAEC4" wp14:editId="555629F8">
                <wp:simplePos x="0" y="0"/>
                <wp:positionH relativeFrom="column">
                  <wp:posOffset>1109345</wp:posOffset>
                </wp:positionH>
                <wp:positionV relativeFrom="paragraph">
                  <wp:posOffset>2540</wp:posOffset>
                </wp:positionV>
                <wp:extent cx="356870" cy="441960"/>
                <wp:effectExtent l="0" t="0" r="0" b="0"/>
                <wp:wrapNone/>
                <wp:docPr id="206" name="Textfeld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441960"/>
                        </a:xfrm>
                        <a:prstGeom prst="rect">
                          <a:avLst/>
                        </a:prstGeom>
                        <a:noFill/>
                        <a:ln w="9525">
                          <a:noFill/>
                          <a:miter lim="800000"/>
                          <a:headEnd/>
                          <a:tailEnd/>
                        </a:ln>
                      </wps:spPr>
                      <wps:txbx>
                        <w:txbxContent>
                          <w:p w14:paraId="296E9F9E" w14:textId="6F6EEA20" w:rsidR="0025353A" w:rsidRPr="005E262F" w:rsidRDefault="0025353A" w:rsidP="005E262F">
                            <w:pPr>
                              <w:rPr>
                                <w:color w:val="FF0000"/>
                                <w:sz w:val="48"/>
                                <w:szCs w:val="56"/>
                              </w:rPr>
                            </w:pPr>
                            <w:r>
                              <w:rPr>
                                <w:color w:val="FF0000"/>
                                <w:sz w:val="48"/>
                                <w:szCs w:val="56"/>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EAAEC4" id="Textfeld 206" o:spid="_x0000_s1040" type="#_x0000_t202" style="position:absolute;left:0;text-align:left;margin-left:87.35pt;margin-top:.2pt;width:28.1pt;height:34.8pt;z-index:251643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" filled="f" stroked="f">
                <v:textbox style="mso-fit-shape-to-text:t">
                  <w:txbxContent>
                    <w:p w14:paraId="296E9F9E" w14:textId="6F6EEA20" w:rsidR="0025353A" w:rsidRPr="005E262F" w:rsidRDefault="0025353A" w:rsidP="005E262F">
                      <w:pPr>
                        <w:rPr>
                          <w:color w:val="FF0000"/>
                          <w:sz w:val="48"/>
                          <w:szCs w:val="56"/>
                        </w:rPr>
                      </w:pPr>
                      <w:r>
                        <w:rPr>
                          <w:color w:val="FF0000"/>
                          <w:sz w:val="48"/>
                          <w:szCs w:val="56"/>
                        </w:rPr>
                        <w:t>3</w:t>
                      </w:r>
                    </w:p>
                  </w:txbxContent>
                </v:textbox>
              </v:shape>
            </w:pict>
          </mc:Fallback>
        </mc:AlternateContent>
      </w:r>
    </w:p>
    <w:p w14:paraId="102DECEF" w14:textId="285D5B8E" w:rsidR="00630345" w:rsidRDefault="00780900" w:rsidP="00630345">
      <w:pPr>
        <w:keepNext/>
      </w:pPr>
      <w:r>
        <w:rPr>
          <w:noProof/>
        </w:rPr>
        <mc:AlternateContent>
          <mc:Choice Requires="wps">
            <w:drawing>
              <wp:anchor distT="0" distB="0" distL="114300" distR="114300" simplePos="0" relativeHeight="251642368" behindDoc="0" locked="0" layoutInCell="1" allowOverlap="1" wp14:anchorId="42F3C381" wp14:editId="16391EC0">
                <wp:simplePos x="0" y="0"/>
                <wp:positionH relativeFrom="column">
                  <wp:posOffset>1323975</wp:posOffset>
                </wp:positionH>
                <wp:positionV relativeFrom="paragraph">
                  <wp:posOffset>177800</wp:posOffset>
                </wp:positionV>
                <wp:extent cx="472440" cy="186055"/>
                <wp:effectExtent l="0" t="0" r="3810" b="4445"/>
                <wp:wrapNone/>
                <wp:docPr id="205" name="Ellipse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18605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2E09C3C6" id="Ellipse 205" o:spid="_x0000_s1026" style="position:absolute;margin-left:104.25pt;margin-top:14pt;width:37.2pt;height:14.6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" filled="f" strokecolor="red" strokeweight="2pt">
                <v:path arrowok="t"/>
              </v:oval>
            </w:pict>
          </mc:Fallback>
        </mc:AlternateContent>
      </w:r>
      <w:r>
        <w:rPr>
          <w:noProof/>
        </w:rPr>
        <mc:AlternateContent>
          <mc:Choice Requires="wps">
            <w:drawing>
              <wp:anchor distT="45720" distB="45720" distL="114300" distR="114300" simplePos="0" relativeHeight="251641344" behindDoc="0" locked="0" layoutInCell="1" allowOverlap="1" wp14:anchorId="2B30BF75" wp14:editId="5CBE9935">
                <wp:simplePos x="0" y="0"/>
                <wp:positionH relativeFrom="column">
                  <wp:posOffset>-452120</wp:posOffset>
                </wp:positionH>
                <wp:positionV relativeFrom="paragraph">
                  <wp:posOffset>1010285</wp:posOffset>
                </wp:positionV>
                <wp:extent cx="356870" cy="441960"/>
                <wp:effectExtent l="0" t="0" r="0" b="0"/>
                <wp:wrapNone/>
                <wp:docPr id="204" name="Textfeld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441960"/>
                        </a:xfrm>
                        <a:prstGeom prst="rect">
                          <a:avLst/>
                        </a:prstGeom>
                        <a:noFill/>
                        <a:ln w="9525">
                          <a:noFill/>
                          <a:miter lim="800000"/>
                          <a:headEnd/>
                          <a:tailEnd/>
                        </a:ln>
                      </wps:spPr>
                      <wps:txbx>
                        <w:txbxContent>
                          <w:p w14:paraId="73AAFAC4" w14:textId="18D62FEF" w:rsidR="0025353A" w:rsidRPr="005E262F" w:rsidRDefault="0025353A" w:rsidP="005E262F">
                            <w:pPr>
                              <w:rPr>
                                <w:color w:val="FF0000"/>
                                <w:sz w:val="48"/>
                                <w:szCs w:val="56"/>
                              </w:rPr>
                            </w:pPr>
                            <w:r>
                              <w:rPr>
                                <w:color w:val="FF0000"/>
                                <w:sz w:val="48"/>
                                <w:szCs w:val="56"/>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30BF75" id="Textfeld 204" o:spid="_x0000_s1041" type="#_x0000_t202" style="position:absolute;margin-left:-35.6pt;margin-top:79.55pt;width:28.1pt;height:34.8pt;z-index:251641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" filled="f" stroked="f">
                <v:textbox style="mso-fit-shape-to-text:t">
                  <w:txbxContent>
                    <w:p w14:paraId="73AAFAC4" w14:textId="18D62FEF" w:rsidR="0025353A" w:rsidRPr="005E262F" w:rsidRDefault="0025353A" w:rsidP="005E262F">
                      <w:pPr>
                        <w:rPr>
                          <w:color w:val="FF0000"/>
                          <w:sz w:val="48"/>
                          <w:szCs w:val="56"/>
                        </w:rPr>
                      </w:pPr>
                      <w:r>
                        <w:rPr>
                          <w:color w:val="FF0000"/>
                          <w:sz w:val="48"/>
                          <w:szCs w:val="56"/>
                        </w:rPr>
                        <w:t>1</w:t>
                      </w:r>
                    </w:p>
                  </w:txbxContent>
                </v:textbox>
              </v:shape>
            </w:pict>
          </mc:Fallback>
        </mc:AlternateContent>
      </w:r>
      <w:r>
        <w:rPr>
          <w:noProof/>
        </w:rPr>
        <mc:AlternateContent>
          <mc:Choice Requires="wps">
            <w:drawing>
              <wp:anchor distT="0" distB="0" distL="114300" distR="114300" simplePos="0" relativeHeight="251640320" behindDoc="0" locked="0" layoutInCell="1" allowOverlap="1" wp14:anchorId="03C7A2F8" wp14:editId="1449FDC0">
                <wp:simplePos x="0" y="0"/>
                <wp:positionH relativeFrom="column">
                  <wp:posOffset>-162560</wp:posOffset>
                </wp:positionH>
                <wp:positionV relativeFrom="paragraph">
                  <wp:posOffset>701040</wp:posOffset>
                </wp:positionV>
                <wp:extent cx="381635" cy="1628140"/>
                <wp:effectExtent l="0" t="0" r="0" b="0"/>
                <wp:wrapNone/>
                <wp:docPr id="195" name="Geschweifte Klammer links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635" cy="1628140"/>
                        </a:xfrm>
                        <a:prstGeom prst="leftBrace">
                          <a:avLst>
                            <a:gd name="adj1" fmla="val 39929"/>
                            <a:gd name="adj2" fmla="val 33110"/>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AD0AAC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Geschweifte Klammer links 195" o:spid="_x0000_s1026" type="#_x0000_t87" style="position:absolute;margin-left:-12.8pt;margin-top:55.2pt;width:30.05pt;height:128.2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" adj="2022,7152" strokecolor="red" strokeweight="1.5pt"/>
            </w:pict>
          </mc:Fallback>
        </mc:AlternateContent>
      </w:r>
      <w:r>
        <w:rPr>
          <w:noProof/>
        </w:rPr>
        <mc:AlternateContent>
          <mc:Choice Requires="wps">
            <w:drawing>
              <wp:anchor distT="45720" distB="45720" distL="114300" distR="114300" simplePos="0" relativeHeight="251639296" behindDoc="0" locked="0" layoutInCell="1" allowOverlap="1" wp14:anchorId="37A2B81C" wp14:editId="15284A6A">
                <wp:simplePos x="0" y="0"/>
                <wp:positionH relativeFrom="column">
                  <wp:posOffset>4635500</wp:posOffset>
                </wp:positionH>
                <wp:positionV relativeFrom="paragraph">
                  <wp:posOffset>643890</wp:posOffset>
                </wp:positionV>
                <wp:extent cx="356870" cy="441960"/>
                <wp:effectExtent l="0" t="0" r="0" b="0"/>
                <wp:wrapNone/>
                <wp:docPr id="194" name="Textfeld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441960"/>
                        </a:xfrm>
                        <a:prstGeom prst="rect">
                          <a:avLst/>
                        </a:prstGeom>
                        <a:noFill/>
                        <a:ln w="9525">
                          <a:noFill/>
                          <a:miter lim="800000"/>
                          <a:headEnd/>
                          <a:tailEnd/>
                        </a:ln>
                      </wps:spPr>
                      <wps:txbx>
                        <w:txbxContent>
                          <w:p w14:paraId="1D507643" w14:textId="520CD795" w:rsidR="0025353A" w:rsidRPr="005E262F" w:rsidRDefault="0025353A" w:rsidP="005E262F">
                            <w:pPr>
                              <w:rPr>
                                <w:color w:val="FF0000"/>
                                <w:sz w:val="48"/>
                                <w:szCs w:val="56"/>
                              </w:rPr>
                            </w:pPr>
                            <w:r>
                              <w:rPr>
                                <w:color w:val="FF0000"/>
                                <w:sz w:val="48"/>
                                <w:szCs w:val="56"/>
                              </w:rPr>
                              <w:t>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2B81C" id="Textfeld 194" o:spid="_x0000_s1042" type="#_x0000_t202" style="position:absolute;margin-left:365pt;margin-top:50.7pt;width:28.1pt;height:34.8pt;z-index:2516392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" filled="f" stroked="f">
                <v:textbox style="mso-fit-shape-to-text:t">
                  <w:txbxContent>
                    <w:p w14:paraId="1D507643" w14:textId="520CD795" w:rsidR="0025353A" w:rsidRPr="005E262F" w:rsidRDefault="0025353A" w:rsidP="005E262F">
                      <w:pPr>
                        <w:rPr>
                          <w:color w:val="FF0000"/>
                          <w:sz w:val="48"/>
                          <w:szCs w:val="56"/>
                        </w:rPr>
                      </w:pPr>
                      <w:r>
                        <w:rPr>
                          <w:color w:val="FF0000"/>
                          <w:sz w:val="48"/>
                          <w:szCs w:val="56"/>
                        </w:rPr>
                        <w:t>4</w:t>
                      </w:r>
                    </w:p>
                  </w:txbxContent>
                </v:textbox>
              </v:shape>
            </w:pict>
          </mc:Fallback>
        </mc:AlternateContent>
      </w:r>
      <w:r>
        <w:rPr>
          <w:noProof/>
        </w:rPr>
        <mc:AlternateContent>
          <mc:Choice Requires="wps">
            <w:drawing>
              <wp:anchor distT="45720" distB="45720" distL="114300" distR="114300" simplePos="0" relativeHeight="251638272" behindDoc="0" locked="0" layoutInCell="1" allowOverlap="1" wp14:anchorId="26D925E0" wp14:editId="074124C6">
                <wp:simplePos x="0" y="0"/>
                <wp:positionH relativeFrom="column">
                  <wp:posOffset>2545715</wp:posOffset>
                </wp:positionH>
                <wp:positionV relativeFrom="paragraph">
                  <wp:posOffset>2755265</wp:posOffset>
                </wp:positionV>
                <wp:extent cx="356870" cy="441960"/>
                <wp:effectExtent l="0" t="0" r="0" b="0"/>
                <wp:wrapNone/>
                <wp:docPr id="382" name="Textfeld 3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870" cy="441960"/>
                        </a:xfrm>
                        <a:prstGeom prst="rect">
                          <a:avLst/>
                        </a:prstGeom>
                        <a:noFill/>
                        <a:ln w="9525">
                          <a:noFill/>
                          <a:miter lim="800000"/>
                          <a:headEnd/>
                          <a:tailEnd/>
                        </a:ln>
                      </wps:spPr>
                      <wps:txbx>
                        <w:txbxContent>
                          <w:p w14:paraId="2BDC5998" w14:textId="078D42D1" w:rsidR="0025353A" w:rsidRPr="005E262F" w:rsidRDefault="0025353A">
                            <w:pPr>
                              <w:rPr>
                                <w:color w:val="FF0000"/>
                                <w:sz w:val="48"/>
                                <w:szCs w:val="56"/>
                              </w:rPr>
                            </w:pPr>
                            <w:r w:rsidRPr="005E262F">
                              <w:rPr>
                                <w:color w:val="FF0000"/>
                                <w:sz w:val="48"/>
                                <w:szCs w:val="56"/>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D925E0" id="Textfeld 382" o:spid="_x0000_s1043" type="#_x0000_t202" style="position:absolute;margin-left:200.45pt;margin-top:216.95pt;width:28.1pt;height:34.8pt;z-index:251638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" filled="f" stroked="f">
                <v:textbox style="mso-fit-shape-to-text:t">
                  <w:txbxContent>
                    <w:p w14:paraId="2BDC5998" w14:textId="078D42D1" w:rsidR="0025353A" w:rsidRPr="005E262F" w:rsidRDefault="0025353A">
                      <w:pPr>
                        <w:rPr>
                          <w:color w:val="FF0000"/>
                          <w:sz w:val="48"/>
                          <w:szCs w:val="56"/>
                        </w:rPr>
                      </w:pPr>
                      <w:r w:rsidRPr="005E262F">
                        <w:rPr>
                          <w:color w:val="FF0000"/>
                          <w:sz w:val="48"/>
                          <w:szCs w:val="56"/>
                        </w:rPr>
                        <w:t>2</w:t>
                      </w:r>
                    </w:p>
                  </w:txbxContent>
                </v:textbox>
              </v:shape>
            </w:pict>
          </mc:Fallback>
        </mc:AlternateContent>
      </w:r>
      <w:r>
        <w:rPr>
          <w:noProof/>
        </w:rPr>
        <mc:AlternateContent>
          <mc:Choice Requires="wps">
            <w:drawing>
              <wp:anchor distT="0" distB="0" distL="114300" distR="114300" simplePos="0" relativeHeight="251637248" behindDoc="0" locked="0" layoutInCell="1" allowOverlap="1" wp14:anchorId="76EF5FFD" wp14:editId="2F96C30F">
                <wp:simplePos x="0" y="0"/>
                <wp:positionH relativeFrom="margin">
                  <wp:posOffset>-333375</wp:posOffset>
                </wp:positionH>
                <wp:positionV relativeFrom="paragraph">
                  <wp:posOffset>2338705</wp:posOffset>
                </wp:positionV>
                <wp:extent cx="3547110" cy="989965"/>
                <wp:effectExtent l="0" t="0" r="0" b="635"/>
                <wp:wrapNone/>
                <wp:docPr id="380" name="Freihandform: Form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47110" cy="989965"/>
                        </a:xfrm>
                        <a:custGeom>
                          <a:avLst/>
                          <a:gdLst>
                            <a:gd name="connsiteX0" fmla="*/ 0 w 4140200"/>
                            <a:gd name="connsiteY0" fmla="*/ 577850 h 1155700"/>
                            <a:gd name="connsiteX1" fmla="*/ 2070100 w 4140200"/>
                            <a:gd name="connsiteY1" fmla="*/ 0 h 1155700"/>
                            <a:gd name="connsiteX2" fmla="*/ 4140200 w 4140200"/>
                            <a:gd name="connsiteY2" fmla="*/ 577850 h 1155700"/>
                            <a:gd name="connsiteX3" fmla="*/ 2070100 w 4140200"/>
                            <a:gd name="connsiteY3" fmla="*/ 1155700 h 1155700"/>
                            <a:gd name="connsiteX4" fmla="*/ 0 w 4140200"/>
                            <a:gd name="connsiteY4" fmla="*/ 577850 h 1155700"/>
                            <a:gd name="connsiteX0" fmla="*/ 3 w 4140203"/>
                            <a:gd name="connsiteY0" fmla="*/ 565150 h 1143000"/>
                            <a:gd name="connsiteX1" fmla="*/ 2057403 w 4140203"/>
                            <a:gd name="connsiteY1" fmla="*/ 0 h 1143000"/>
                            <a:gd name="connsiteX2" fmla="*/ 4140203 w 4140203"/>
                            <a:gd name="connsiteY2" fmla="*/ 565150 h 1143000"/>
                            <a:gd name="connsiteX3" fmla="*/ 2070103 w 4140203"/>
                            <a:gd name="connsiteY3" fmla="*/ 1143000 h 1143000"/>
                            <a:gd name="connsiteX4" fmla="*/ 3 w 4140203"/>
                            <a:gd name="connsiteY4" fmla="*/ 565150 h 1143000"/>
                            <a:gd name="connsiteX0" fmla="*/ 3 w 4140203"/>
                            <a:gd name="connsiteY0" fmla="*/ 575014 h 1152864"/>
                            <a:gd name="connsiteX1" fmla="*/ 2057403 w 4140203"/>
                            <a:gd name="connsiteY1" fmla="*/ 9864 h 1152864"/>
                            <a:gd name="connsiteX2" fmla="*/ 4140203 w 4140203"/>
                            <a:gd name="connsiteY2" fmla="*/ 575014 h 1152864"/>
                            <a:gd name="connsiteX3" fmla="*/ 2070103 w 4140203"/>
                            <a:gd name="connsiteY3" fmla="*/ 1152864 h 1152864"/>
                            <a:gd name="connsiteX4" fmla="*/ 3 w 4140203"/>
                            <a:gd name="connsiteY4" fmla="*/ 575014 h 1152864"/>
                            <a:gd name="connsiteX0" fmla="*/ 3 w 4140203"/>
                            <a:gd name="connsiteY0" fmla="*/ 566120 h 1143970"/>
                            <a:gd name="connsiteX1" fmla="*/ 2057403 w 4140203"/>
                            <a:gd name="connsiteY1" fmla="*/ 970 h 1143970"/>
                            <a:gd name="connsiteX2" fmla="*/ 4140203 w 4140203"/>
                            <a:gd name="connsiteY2" fmla="*/ 566120 h 1143970"/>
                            <a:gd name="connsiteX3" fmla="*/ 2070103 w 4140203"/>
                            <a:gd name="connsiteY3" fmla="*/ 1143970 h 1143970"/>
                            <a:gd name="connsiteX4" fmla="*/ 3 w 4140203"/>
                            <a:gd name="connsiteY4" fmla="*/ 566120 h 1143970"/>
                            <a:gd name="connsiteX0" fmla="*/ 3 w 3980785"/>
                            <a:gd name="connsiteY0" fmla="*/ 570178 h 1143004"/>
                            <a:gd name="connsiteX1" fmla="*/ 1897985 w 3980785"/>
                            <a:gd name="connsiteY1" fmla="*/ 3 h 1143004"/>
                            <a:gd name="connsiteX2" fmla="*/ 3980785 w 3980785"/>
                            <a:gd name="connsiteY2" fmla="*/ 565153 h 1143004"/>
                            <a:gd name="connsiteX3" fmla="*/ 1910685 w 3980785"/>
                            <a:gd name="connsiteY3" fmla="*/ 1143003 h 1143004"/>
                            <a:gd name="connsiteX4" fmla="*/ 3 w 3980785"/>
                            <a:gd name="connsiteY4" fmla="*/ 570178 h 1143004"/>
                            <a:gd name="connsiteX0" fmla="*/ 3 w 3980785"/>
                            <a:gd name="connsiteY0" fmla="*/ 570200 h 1143340"/>
                            <a:gd name="connsiteX1" fmla="*/ 1897985 w 3980785"/>
                            <a:gd name="connsiteY1" fmla="*/ 25 h 1143340"/>
                            <a:gd name="connsiteX2" fmla="*/ 3980785 w 3980785"/>
                            <a:gd name="connsiteY2" fmla="*/ 565175 h 1143340"/>
                            <a:gd name="connsiteX3" fmla="*/ 1910685 w 3980785"/>
                            <a:gd name="connsiteY3" fmla="*/ 1143025 h 1143340"/>
                            <a:gd name="connsiteX4" fmla="*/ 3 w 3980785"/>
                            <a:gd name="connsiteY4" fmla="*/ 570200 h 1143340"/>
                            <a:gd name="connsiteX0" fmla="*/ 3 w 3981003"/>
                            <a:gd name="connsiteY0" fmla="*/ 579512 h 1152652"/>
                            <a:gd name="connsiteX1" fmla="*/ 1897985 w 3981003"/>
                            <a:gd name="connsiteY1" fmla="*/ 9337 h 1152652"/>
                            <a:gd name="connsiteX2" fmla="*/ 3980785 w 3981003"/>
                            <a:gd name="connsiteY2" fmla="*/ 574487 h 1152652"/>
                            <a:gd name="connsiteX3" fmla="*/ 1910685 w 3981003"/>
                            <a:gd name="connsiteY3" fmla="*/ 1152337 h 1152652"/>
                            <a:gd name="connsiteX4" fmla="*/ 3 w 3981003"/>
                            <a:gd name="connsiteY4" fmla="*/ 579512 h 1152652"/>
                            <a:gd name="connsiteX0" fmla="*/ 3 w 3981004"/>
                            <a:gd name="connsiteY0" fmla="*/ 579512 h 1158867"/>
                            <a:gd name="connsiteX1" fmla="*/ 1897985 w 3981004"/>
                            <a:gd name="connsiteY1" fmla="*/ 9337 h 1158867"/>
                            <a:gd name="connsiteX2" fmla="*/ 3980785 w 3981004"/>
                            <a:gd name="connsiteY2" fmla="*/ 574487 h 1158867"/>
                            <a:gd name="connsiteX3" fmla="*/ 1910685 w 3981004"/>
                            <a:gd name="connsiteY3" fmla="*/ 1152337 h 1158867"/>
                            <a:gd name="connsiteX4" fmla="*/ 3 w 3981004"/>
                            <a:gd name="connsiteY4" fmla="*/ 579512 h 1158867"/>
                            <a:gd name="connsiteX0" fmla="*/ 3 w 3981004"/>
                            <a:gd name="connsiteY0" fmla="*/ 570201 h 1149556"/>
                            <a:gd name="connsiteX1" fmla="*/ 1897985 w 3981004"/>
                            <a:gd name="connsiteY1" fmla="*/ 26 h 1149556"/>
                            <a:gd name="connsiteX2" fmla="*/ 3980785 w 3981004"/>
                            <a:gd name="connsiteY2" fmla="*/ 565176 h 1149556"/>
                            <a:gd name="connsiteX3" fmla="*/ 1910685 w 3981004"/>
                            <a:gd name="connsiteY3" fmla="*/ 1143026 h 1149556"/>
                            <a:gd name="connsiteX4" fmla="*/ 3 w 3981004"/>
                            <a:gd name="connsiteY4" fmla="*/ 570201 h 114955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981004" h="1149556">
                              <a:moveTo>
                                <a:pt x="3" y="570201"/>
                              </a:moveTo>
                              <a:cubicBezTo>
                                <a:pt x="-2114" y="-27258"/>
                                <a:pt x="1234521" y="863"/>
                                <a:pt x="1897985" y="26"/>
                              </a:cubicBezTo>
                              <a:cubicBezTo>
                                <a:pt x="2561449" y="-811"/>
                                <a:pt x="3996215" y="29973"/>
                                <a:pt x="3980785" y="565176"/>
                              </a:cubicBezTo>
                              <a:cubicBezTo>
                                <a:pt x="4001355" y="1256144"/>
                                <a:pt x="2574149" y="1142189"/>
                                <a:pt x="1910685" y="1143026"/>
                              </a:cubicBezTo>
                              <a:cubicBezTo>
                                <a:pt x="1247221" y="1143863"/>
                                <a:pt x="2120" y="1167660"/>
                                <a:pt x="3" y="570201"/>
                              </a:cubicBezTo>
                              <a:close/>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66075" id="Freihandform: Form 380" o:spid="_x0000_s1026" style="position:absolute;margin-left:-26.25pt;margin-top:184.15pt;width:279.3pt;height:77.95pt;z-index:25163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3981004,11495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" path="m3,570201c-2114,-27258,1234521,863,1897985,26v663464,-837,2098230,29947,2082800,565150c4001355,1256144,2574149,1142189,1910685,1143026,1247221,1143863,2120,1167660,3,570201xe" filled="f" strokecolor="red" strokeweight="2pt">
                <v:path arrowok="t" o:connecttype="custom" o:connectlocs="3,491041;1691122,22;3546915,486714;1702437,984342;3,491041" o:connectangles="0,0,0,0,0"/>
                <w10:wrap anchorx="margin"/>
              </v:shape>
            </w:pict>
          </mc:Fallback>
        </mc:AlternateContent>
      </w:r>
      <w:r>
        <w:rPr>
          <w:noProof/>
        </w:rPr>
        <mc:AlternateContent>
          <mc:Choice Requires="wpi">
            <w:drawing>
              <wp:anchor distT="0" distB="0" distL="114300" distR="114300" simplePos="0" relativeHeight="251625984" behindDoc="0" locked="0" layoutInCell="1" allowOverlap="1" wp14:anchorId="4939F61B" wp14:editId="790672C0">
                <wp:simplePos x="0" y="0"/>
                <wp:positionH relativeFrom="column">
                  <wp:posOffset>4837430</wp:posOffset>
                </wp:positionH>
                <wp:positionV relativeFrom="paragraph">
                  <wp:posOffset>768350</wp:posOffset>
                </wp:positionV>
                <wp:extent cx="18415" cy="93345"/>
                <wp:effectExtent l="52070" t="52070" r="43815" b="45085"/>
                <wp:wrapNone/>
                <wp:docPr id="379" name="Freihand 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9">
                      <w14:nvContentPartPr>
                        <w14:cNvContentPartPr>
                          <a14:cpLocks xmlns:a14="http://schemas.microsoft.com/office/drawing/2010/main" noRot="1" noChangeAspect="1" noEditPoints="1" noChangeArrowheads="1" noChangeShapeType="1"/>
                        </w14:cNvContentPartPr>
                      </w14:nvContentPartPr>
                      <w14:xfrm>
                        <a:off x="0" y="0"/>
                        <a:ext cx="18415" cy="93345"/>
                      </w14:xfrm>
                    </w14:contentPart>
                  </a:graphicData>
                </a:graphic>
                <wp14:sizeRelH relativeFrom="page">
                  <wp14:pctWidth>0</wp14:pctWidth>
                </wp14:sizeRelH>
                <wp14:sizeRelV relativeFrom="page">
                  <wp14:pctHeight>0</wp14:pctHeight>
                </wp14:sizeRelV>
              </wp:anchor>
            </w:drawing>
          </mc:Choice>
          <mc:Fallback>
            <w:pict>
              <v:shapetype w14:anchorId="24455A5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5" o:spid="_x0000_s1026" type="#_x0000_t75" style="position:absolute;margin-left:344.65pt;margin-top:59.8pt;width:72.5pt;height:8.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">
                <v:imagedata r:id="rId40" o:title=""/>
                <o:lock v:ext="edit" rotation="t" verticies="t" shapetype="t"/>
              </v:shape>
            </w:pict>
          </mc:Fallback>
        </mc:AlternateContent>
      </w:r>
      <w:r w:rsidR="00630345">
        <w:rPr>
          <w:noProof/>
        </w:rPr>
        <w:drawing>
          <wp:inline distT="0" distB="0" distL="0" distR="0" wp14:anchorId="448577C9" wp14:editId="5EED3CF9">
            <wp:extent cx="5215737" cy="3507651"/>
            <wp:effectExtent l="0" t="0" r="4445"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4674" cy="3554012"/>
                    </a:xfrm>
                    <a:prstGeom prst="rect">
                      <a:avLst/>
                    </a:prstGeom>
                  </pic:spPr>
                </pic:pic>
              </a:graphicData>
            </a:graphic>
          </wp:inline>
        </w:drawing>
      </w:r>
    </w:p>
    <w:p w14:paraId="1C29092B" w14:textId="4ED16DEF" w:rsidR="00630345" w:rsidRDefault="00630345" w:rsidP="00630345">
      <w:pPr>
        <w:pStyle w:val="Caption"/>
      </w:pPr>
      <w:bookmarkStart w:id="92" w:name="_Toc103938411"/>
      <w:r>
        <w:t xml:space="preserve">Abbildung </w:t>
      </w:r>
      <w:fldSimple w:instr=" SEQ Abbildung \* ARABIC ">
        <w:r w:rsidR="00C34C3A">
          <w:rPr>
            <w:noProof/>
          </w:rPr>
          <w:t>23</w:t>
        </w:r>
      </w:fldSimple>
      <w:r>
        <w:t>: PowerShell ISE Funktionen</w:t>
      </w:r>
      <w:bookmarkEnd w:id="92"/>
    </w:p>
    <w:p w14:paraId="5974F48A" w14:textId="44252374" w:rsidR="00945D25" w:rsidRDefault="00945D25" w:rsidP="009051EB">
      <w:r>
        <w:t xml:space="preserve">Jedoch hat PowerShell ISE auch Probleme. Zum Beispiel ist der Befehl </w:t>
      </w:r>
      <w:r w:rsidR="009051EB">
        <w:t>«</w:t>
      </w:r>
      <w:r w:rsidRPr="009051EB">
        <w:rPr>
          <w:rFonts w:ascii="Consolas" w:hAnsi="Consolas"/>
        </w:rPr>
        <w:t>ReadKey</w:t>
      </w:r>
      <w:r w:rsidR="009051EB">
        <w:t>»</w:t>
      </w:r>
      <w:r>
        <w:t xml:space="preserve"> nicht </w:t>
      </w:r>
      <w:r w:rsidR="00443C7C">
        <w:t>ausführbar, was i</w:t>
      </w:r>
      <w:r w:rsidR="00A43939">
        <w:t>n der</w:t>
      </w:r>
      <w:r w:rsidR="00443C7C">
        <w:t xml:space="preserve"> PowerShell </w:t>
      </w:r>
      <w:r w:rsidR="00A43939">
        <w:t xml:space="preserve">Konsole </w:t>
      </w:r>
      <w:r w:rsidR="00443C7C">
        <w:t xml:space="preserve">funktioniert. Daher ist die </w:t>
      </w:r>
      <w:r w:rsidR="004244BA">
        <w:t>b</w:t>
      </w:r>
      <w:r w:rsidR="00443C7C">
        <w:t>este Möglichkeit</w:t>
      </w:r>
      <w:r w:rsidR="004244BA">
        <w:t>,</w:t>
      </w:r>
      <w:r w:rsidR="00443C7C">
        <w:t xml:space="preserve"> </w:t>
      </w:r>
      <w:proofErr w:type="gramStart"/>
      <w:r w:rsidR="00E152D1">
        <w:t>das</w:t>
      </w:r>
      <w:proofErr w:type="gramEnd"/>
      <w:r w:rsidR="00443C7C">
        <w:t xml:space="preserve"> </w:t>
      </w:r>
      <w:r w:rsidR="004244BA">
        <w:t>ISE</w:t>
      </w:r>
      <w:r w:rsidR="00443C7C">
        <w:t xml:space="preserve"> für die Bearbeitung des Skripts zu </w:t>
      </w:r>
      <w:r w:rsidR="005D7E43">
        <w:t>verwenden</w:t>
      </w:r>
      <w:r w:rsidR="00443C7C">
        <w:t xml:space="preserve"> und </w:t>
      </w:r>
      <w:r w:rsidR="004244BA">
        <w:t>es</w:t>
      </w:r>
      <w:r w:rsidR="00443C7C">
        <w:t xml:space="preserve"> </w:t>
      </w:r>
      <w:r w:rsidR="005D7E43">
        <w:t>in der</w:t>
      </w:r>
      <w:r w:rsidR="00443C7C">
        <w:t xml:space="preserve"> PowerShell </w:t>
      </w:r>
      <w:r w:rsidR="005D7E43">
        <w:t xml:space="preserve">Konsole </w:t>
      </w:r>
      <w:r w:rsidR="00443C7C">
        <w:t>zu testen.</w:t>
      </w:r>
    </w:p>
    <w:p w14:paraId="38456070" w14:textId="470C34C8" w:rsidR="00443C7C" w:rsidRDefault="00443C7C">
      <w:pPr>
        <w:rPr>
          <w:rFonts w:cs="Arial"/>
          <w:b/>
          <w:bCs/>
          <w:iCs/>
          <w:sz w:val="32"/>
          <w:szCs w:val="28"/>
        </w:rPr>
      </w:pPr>
      <w:r>
        <w:br w:type="page"/>
      </w:r>
    </w:p>
    <w:p w14:paraId="5BF36B39" w14:textId="41D82F14" w:rsidR="00443C7C" w:rsidRDefault="00443C7C" w:rsidP="003102CF">
      <w:pPr>
        <w:pStyle w:val="Heading2"/>
      </w:pPr>
      <w:bookmarkStart w:id="93" w:name="_Toc103938773"/>
      <w:r>
        <w:lastRenderedPageBreak/>
        <w:t>Taschenrechner in PowerShell</w:t>
      </w:r>
      <w:bookmarkEnd w:id="93"/>
    </w:p>
    <w:p w14:paraId="2021FAC5" w14:textId="61EA2FA4" w:rsidR="00443C7C" w:rsidRDefault="00443C7C" w:rsidP="00443C7C">
      <w:r>
        <w:t>Die Aufgabe in PowerShell war es</w:t>
      </w:r>
      <w:r w:rsidR="009C1411">
        <w:t>,</w:t>
      </w:r>
      <w:r>
        <w:t xml:space="preserve"> einen Taschenrechner zu programmieren und diesen beliebig auszubauen.</w:t>
      </w:r>
    </w:p>
    <w:p w14:paraId="445C64A0" w14:textId="1F2FB2D9" w:rsidR="00F81F39" w:rsidRPr="00C0408C" w:rsidRDefault="00A771A0" w:rsidP="00692382">
      <w:r>
        <w:t>Um anfangen zu können</w:t>
      </w:r>
      <w:r w:rsidR="009C1411">
        <w:t>,</w:t>
      </w:r>
      <w:r>
        <w:t xml:space="preserve"> musste ich PowerShell zuerst die Berechtigung geben, </w:t>
      </w:r>
      <w:r w:rsidR="00F81F39">
        <w:t xml:space="preserve">um </w:t>
      </w:r>
      <w:commentRangeStart w:id="94"/>
      <w:r>
        <w:t>Skripts</w:t>
      </w:r>
      <w:commentRangeEnd w:id="94"/>
      <w:r w:rsidR="00B1269D">
        <w:rPr>
          <w:rStyle w:val="CommentReference"/>
        </w:rPr>
        <w:commentReference w:id="94"/>
      </w:r>
      <w:r>
        <w:t xml:space="preserve"> auszuführen. </w:t>
      </w:r>
      <w:r w:rsidRPr="00C0408C">
        <w:t xml:space="preserve">Dazu muss man </w:t>
      </w:r>
      <w:r w:rsidR="00AE1EFF" w:rsidRPr="00C0408C">
        <w:t>Power</w:t>
      </w:r>
      <w:r w:rsidR="00F81F39" w:rsidRPr="00C0408C">
        <w:t>S</w:t>
      </w:r>
      <w:r w:rsidR="00AE1EFF" w:rsidRPr="00C0408C">
        <w:t>hell als Admin ausführen und</w:t>
      </w:r>
      <w:r w:rsidR="00692382" w:rsidRPr="00C0408C">
        <w:t xml:space="preserve"> </w:t>
      </w:r>
      <w:r w:rsidR="00C0408C" w:rsidRPr="00C0408C">
        <w:t>folgendes i</w:t>
      </w:r>
      <w:r w:rsidR="00C0408C">
        <w:t>n die PowerShell Konsole eingeben:</w:t>
      </w:r>
    </w:p>
    <w:p w14:paraId="6D76BE12" w14:textId="77777777" w:rsidR="00F81F39" w:rsidRPr="00C0408C" w:rsidRDefault="00F81F39" w:rsidP="00692382"/>
    <w:p w14:paraId="231A9F27" w14:textId="77777777" w:rsidR="00F81F39" w:rsidRPr="00DD4092" w:rsidRDefault="00A771A0" w:rsidP="00F81F39">
      <w:pPr>
        <w:ind w:firstLine="720"/>
      </w:pPr>
      <w:r w:rsidRPr="00DD4092">
        <w:t>«</w:t>
      </w:r>
      <w:r w:rsidRPr="00DD4092">
        <w:rPr>
          <w:rFonts w:ascii="Consolas" w:hAnsi="Consolas"/>
        </w:rPr>
        <w:t>Set-ExecutionPolicy Unrestricted</w:t>
      </w:r>
      <w:r w:rsidRPr="00DD4092">
        <w:rPr>
          <w:rFonts w:ascii="Times New Roman" w:hAnsi="Times New Roman"/>
        </w:rPr>
        <w:t>»</w:t>
      </w:r>
      <w:r w:rsidR="00692382" w:rsidRPr="00DD4092">
        <w:t xml:space="preserve"> </w:t>
      </w:r>
    </w:p>
    <w:p w14:paraId="0ABF56C1" w14:textId="77777777" w:rsidR="00F81F39" w:rsidRPr="00DD4092" w:rsidRDefault="00F81F39" w:rsidP="00F81F39">
      <w:pPr>
        <w:ind w:firstLine="720"/>
      </w:pPr>
    </w:p>
    <w:p w14:paraId="7656604B" w14:textId="093DAFC7" w:rsidR="00A43939" w:rsidRDefault="00C0408C" w:rsidP="0013275E">
      <w:commentRangeStart w:id="95"/>
      <w:r>
        <w:t>Danach</w:t>
      </w:r>
      <w:commentRangeEnd w:id="95"/>
      <w:r w:rsidR="00C3632A">
        <w:rPr>
          <w:rStyle w:val="CommentReference"/>
        </w:rPr>
        <w:commentReference w:id="95"/>
      </w:r>
      <w:r w:rsidR="00AE1EFF" w:rsidRPr="00F81F39">
        <w:t xml:space="preserve"> muss man zur </w:t>
      </w:r>
      <w:r w:rsidR="00097EC1" w:rsidRPr="00F81F39">
        <w:t>B</w:t>
      </w:r>
      <w:r w:rsidR="00AE1EFF" w:rsidRPr="00F81F39">
        <w:t>estätigung</w:t>
      </w:r>
      <w:r w:rsidR="00692382" w:rsidRPr="00F81F39">
        <w:t xml:space="preserve"> «</w:t>
      </w:r>
      <w:r w:rsidR="00692382" w:rsidRPr="0013275E">
        <w:rPr>
          <w:rFonts w:ascii="Consolas" w:hAnsi="Consolas"/>
        </w:rPr>
        <w:t>J</w:t>
      </w:r>
      <w:r w:rsidR="00692382" w:rsidRPr="00F81F39">
        <w:t>»</w:t>
      </w:r>
      <w:r w:rsidR="005D7E43">
        <w:t xml:space="preserve"> für «Ja»</w:t>
      </w:r>
      <w:r w:rsidR="0013275E">
        <w:t xml:space="preserve"> </w:t>
      </w:r>
    </w:p>
    <w:p w14:paraId="3A56682C" w14:textId="31B4A88B" w:rsidR="00A771A0" w:rsidRPr="00F81F39" w:rsidRDefault="00692382" w:rsidP="0013275E">
      <w:r w:rsidRPr="00F81F39">
        <w:t>eingeben.</w:t>
      </w:r>
    </w:p>
    <w:p w14:paraId="2AE16ADB" w14:textId="4FD3FDB6" w:rsidR="00692382" w:rsidRDefault="00692382" w:rsidP="003102CF">
      <w:pPr>
        <w:pStyle w:val="Heading3"/>
      </w:pPr>
      <w:bookmarkStart w:id="96" w:name="_Toc103938774"/>
      <w:r>
        <w:t>Erste Schritte</w:t>
      </w:r>
      <w:bookmarkEnd w:id="96"/>
    </w:p>
    <w:p w14:paraId="72CCE6CA" w14:textId="66925CB8" w:rsidR="00692382" w:rsidRDefault="00692382" w:rsidP="00692382">
      <w:r>
        <w:t>Um in PowerShell hineinzufinden</w:t>
      </w:r>
      <w:r w:rsidR="009C1411">
        <w:t>,</w:t>
      </w:r>
      <w:r>
        <w:t xml:space="preserve"> musste ich mich langsam</w:t>
      </w:r>
      <w:r w:rsidR="00F81F39">
        <w:t xml:space="preserve"> heran</w:t>
      </w:r>
      <w:commentRangeStart w:id="97"/>
      <w:r>
        <w:t>tasten</w:t>
      </w:r>
      <w:commentRangeEnd w:id="97"/>
      <w:r w:rsidR="00B1269D">
        <w:rPr>
          <w:rStyle w:val="CommentReference"/>
        </w:rPr>
        <w:commentReference w:id="97"/>
      </w:r>
      <w:r>
        <w:t xml:space="preserve">. </w:t>
      </w:r>
      <w:commentRangeStart w:id="98"/>
      <w:r>
        <w:t xml:space="preserve">Deshalb machte ich zuerst ein Programm, </w:t>
      </w:r>
      <w:r w:rsidR="00C0408C">
        <w:t xml:space="preserve">das </w:t>
      </w:r>
      <w:r>
        <w:t>einen Text ausgibt.</w:t>
      </w:r>
      <w:commentRangeEnd w:id="98"/>
      <w:r w:rsidR="00C3632A">
        <w:rPr>
          <w:rStyle w:val="CommentReference"/>
        </w:rPr>
        <w:commentReference w:id="98"/>
      </w:r>
    </w:p>
    <w:p w14:paraId="0E6A8D78" w14:textId="7858C542" w:rsidR="00891B34" w:rsidRDefault="00692382" w:rsidP="00692382">
      <w:r>
        <w:t>Der nächste Schritt war es</w:t>
      </w:r>
      <w:r w:rsidR="009C1411">
        <w:t>,</w:t>
      </w:r>
      <w:r>
        <w:t xml:space="preserve"> den User zu fragen, wie er heisst. </w:t>
      </w:r>
      <w:r w:rsidR="00891B34">
        <w:t>Darauf f</w:t>
      </w:r>
      <w:r>
        <w:t>olgte ein Text</w:t>
      </w:r>
      <w:r w:rsidR="00891B34">
        <w:t>,</w:t>
      </w:r>
      <w:r>
        <w:t xml:space="preserve"> der </w:t>
      </w:r>
      <w:r w:rsidR="005D7E43">
        <w:t>den User</w:t>
      </w:r>
      <w:commentRangeStart w:id="99"/>
      <w:r>
        <w:t xml:space="preserve"> </w:t>
      </w:r>
      <w:commentRangeEnd w:id="99"/>
      <w:r w:rsidR="00B1269D">
        <w:rPr>
          <w:rStyle w:val="CommentReference"/>
        </w:rPr>
        <w:commentReference w:id="99"/>
      </w:r>
      <w:r>
        <w:t xml:space="preserve">mit </w:t>
      </w:r>
      <w:r w:rsidR="00891B34">
        <w:t xml:space="preserve">dem </w:t>
      </w:r>
      <w:r>
        <w:t>Namen begrüsst.</w:t>
      </w:r>
      <w:r w:rsidR="00891B34">
        <w:t xml:space="preserve"> </w:t>
      </w:r>
    </w:p>
    <w:p w14:paraId="00945C02" w14:textId="071C42D8" w:rsidR="00C0408C" w:rsidRDefault="00C0408C" w:rsidP="00692382"/>
    <w:p w14:paraId="6C411927" w14:textId="62A1311A" w:rsidR="00C0408C" w:rsidRDefault="00C0408C" w:rsidP="00C0408C">
      <w:pPr>
        <w:shd w:val="clear" w:color="auto" w:fill="FFFFFF"/>
        <w:autoSpaceDE w:val="0"/>
        <w:autoSpaceDN w:val="0"/>
        <w:adjustRightInd w:val="0"/>
        <w:ind w:firstLine="720"/>
        <w:rPr>
          <w:rFonts w:ascii="Lucida Console" w:hAnsi="Lucida Console" w:cs="Lucida Console"/>
          <w:sz w:val="18"/>
          <w:szCs w:val="18"/>
          <w:lang w:eastAsia="de-CH"/>
        </w:rPr>
      </w:pPr>
      <w:proofErr w:type="spellStart"/>
      <w:r>
        <w:rPr>
          <w:rFonts w:ascii="Lucida Console" w:hAnsi="Lucida Console" w:cs="Lucida Console"/>
          <w:color w:val="0000FF"/>
          <w:sz w:val="18"/>
          <w:szCs w:val="18"/>
          <w:lang w:eastAsia="de-CH"/>
        </w:rPr>
        <w:t>cls</w:t>
      </w:r>
      <w:proofErr w:type="spellEnd"/>
    </w:p>
    <w:p w14:paraId="20828A2A" w14:textId="46C26FB1" w:rsidR="00C0408C" w:rsidRDefault="00C0408C" w:rsidP="00C0408C">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A82D00"/>
          <w:sz w:val="18"/>
          <w:szCs w:val="18"/>
          <w:lang w:eastAsia="de-CH"/>
        </w:rPr>
        <w:t>$Name</w:t>
      </w:r>
      <w:r>
        <w:rPr>
          <w:rFonts w:ascii="Lucida Console" w:hAnsi="Lucida Console" w:cs="Lucida Console"/>
          <w:sz w:val="18"/>
          <w:szCs w:val="18"/>
          <w:lang w:eastAsia="de-CH"/>
        </w:rPr>
        <w:t xml:space="preserve"> </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 xml:space="preserve"> </w:t>
      </w:r>
      <w:r>
        <w:rPr>
          <w:rFonts w:ascii="Lucida Console" w:hAnsi="Lucida Console" w:cs="Lucida Console"/>
          <w:color w:val="0000FF"/>
          <w:sz w:val="18"/>
          <w:szCs w:val="18"/>
          <w:lang w:eastAsia="de-CH"/>
        </w:rPr>
        <w:t>Read-</w:t>
      </w:r>
      <w:proofErr w:type="gramStart"/>
      <w:r>
        <w:rPr>
          <w:rFonts w:ascii="Lucida Console" w:hAnsi="Lucida Console" w:cs="Lucida Console"/>
          <w:color w:val="0000FF"/>
          <w:sz w:val="18"/>
          <w:szCs w:val="18"/>
          <w:lang w:eastAsia="de-CH"/>
        </w:rPr>
        <w:t>Host</w:t>
      </w:r>
      <w:r>
        <w:rPr>
          <w:rFonts w:ascii="Lucida Console" w:hAnsi="Lucida Console" w:cs="Lucida Console"/>
          <w:sz w:val="18"/>
          <w:szCs w:val="18"/>
          <w:lang w:eastAsia="de-CH"/>
        </w:rPr>
        <w:t xml:space="preserve">  </w:t>
      </w:r>
      <w:r>
        <w:rPr>
          <w:rFonts w:ascii="Lucida Console" w:hAnsi="Lucida Console" w:cs="Lucida Console"/>
          <w:color w:val="8B0000"/>
          <w:sz w:val="18"/>
          <w:szCs w:val="18"/>
          <w:lang w:eastAsia="de-CH"/>
        </w:rPr>
        <w:t>"</w:t>
      </w:r>
      <w:proofErr w:type="gramEnd"/>
      <w:r>
        <w:rPr>
          <w:rFonts w:ascii="Lucida Console" w:hAnsi="Lucida Console" w:cs="Lucida Console"/>
          <w:color w:val="8B0000"/>
          <w:sz w:val="18"/>
          <w:szCs w:val="18"/>
          <w:lang w:eastAsia="de-CH"/>
        </w:rPr>
        <w:t>Wie ist dein Name?"</w:t>
      </w:r>
    </w:p>
    <w:p w14:paraId="3C47BD3C" w14:textId="77777777" w:rsidR="00977F41" w:rsidRPr="00C0408C" w:rsidRDefault="00977F41" w:rsidP="00977F41">
      <w:pPr>
        <w:shd w:val="clear" w:color="auto" w:fill="FFFFFF"/>
        <w:autoSpaceDE w:val="0"/>
        <w:autoSpaceDN w:val="0"/>
        <w:adjustRightInd w:val="0"/>
        <w:ind w:firstLine="720"/>
        <w:rPr>
          <w:rFonts w:ascii="Lucida Console" w:hAnsi="Lucida Console" w:cs="Lucida Console"/>
          <w:sz w:val="18"/>
          <w:szCs w:val="18"/>
          <w:lang w:val="en-US" w:eastAsia="de-CH"/>
        </w:rPr>
      </w:pPr>
      <w:r w:rsidRPr="00C0408C">
        <w:rPr>
          <w:rFonts w:ascii="Lucida Console" w:hAnsi="Lucida Console" w:cs="Lucida Console"/>
          <w:color w:val="0000FF"/>
          <w:sz w:val="18"/>
          <w:szCs w:val="18"/>
          <w:lang w:val="en-US" w:eastAsia="de-CH"/>
        </w:rPr>
        <w:t>Write-Host</w:t>
      </w:r>
      <w:r w:rsidRPr="00C0408C">
        <w:rPr>
          <w:rFonts w:ascii="Lucida Console" w:hAnsi="Lucida Console" w:cs="Lucida Console"/>
          <w:sz w:val="18"/>
          <w:szCs w:val="18"/>
          <w:lang w:val="en-US" w:eastAsia="de-CH"/>
        </w:rPr>
        <w:t xml:space="preserve"> </w:t>
      </w:r>
      <w:r w:rsidRPr="00C0408C">
        <w:rPr>
          <w:rFonts w:ascii="Lucida Console" w:hAnsi="Lucida Console" w:cs="Lucida Console"/>
          <w:color w:val="8B0000"/>
          <w:sz w:val="18"/>
          <w:szCs w:val="18"/>
          <w:lang w:val="en-US" w:eastAsia="de-CH"/>
        </w:rPr>
        <w:t>"Hallo"</w:t>
      </w:r>
      <w:r w:rsidRPr="00C0408C">
        <w:rPr>
          <w:rFonts w:ascii="Lucida Console" w:hAnsi="Lucida Console" w:cs="Lucida Console"/>
          <w:sz w:val="18"/>
          <w:szCs w:val="18"/>
          <w:lang w:val="en-US" w:eastAsia="de-CH"/>
        </w:rPr>
        <w:t xml:space="preserve"> </w:t>
      </w:r>
      <w:r w:rsidRPr="00C0408C">
        <w:rPr>
          <w:rFonts w:ascii="Lucida Console" w:hAnsi="Lucida Console" w:cs="Lucida Console"/>
          <w:color w:val="A82D00"/>
          <w:sz w:val="18"/>
          <w:szCs w:val="18"/>
          <w:lang w:val="en-US" w:eastAsia="de-CH"/>
        </w:rPr>
        <w:t>$Name</w:t>
      </w:r>
    </w:p>
    <w:p w14:paraId="27336FB4" w14:textId="77777777" w:rsidR="00977F41" w:rsidRPr="00C0408C" w:rsidRDefault="00977F41" w:rsidP="00977F41">
      <w:pPr>
        <w:shd w:val="clear" w:color="auto" w:fill="FFFFFF"/>
        <w:autoSpaceDE w:val="0"/>
        <w:autoSpaceDN w:val="0"/>
        <w:adjustRightInd w:val="0"/>
        <w:rPr>
          <w:rFonts w:ascii="Lucida Console" w:hAnsi="Lucida Console" w:cs="Lucida Console"/>
          <w:sz w:val="18"/>
          <w:szCs w:val="18"/>
          <w:lang w:val="en-US" w:eastAsia="de-CH"/>
        </w:rPr>
      </w:pPr>
    </w:p>
    <w:p w14:paraId="7B511C1C" w14:textId="77777777" w:rsidR="00977F41" w:rsidRPr="00C0408C" w:rsidRDefault="00977F41" w:rsidP="00977F41">
      <w:pPr>
        <w:shd w:val="clear" w:color="auto" w:fill="FFFFFF"/>
        <w:autoSpaceDE w:val="0"/>
        <w:autoSpaceDN w:val="0"/>
        <w:adjustRightInd w:val="0"/>
        <w:ind w:firstLine="720"/>
        <w:rPr>
          <w:rFonts w:ascii="Lucida Console" w:hAnsi="Lucida Console" w:cs="Lucida Console"/>
          <w:sz w:val="18"/>
          <w:szCs w:val="18"/>
          <w:lang w:val="en-US" w:eastAsia="de-CH"/>
        </w:rPr>
      </w:pPr>
      <w:r w:rsidRPr="00C0408C">
        <w:rPr>
          <w:rFonts w:ascii="Lucida Console" w:hAnsi="Lucida Console" w:cs="Lucida Console"/>
          <w:color w:val="006400"/>
          <w:sz w:val="18"/>
          <w:szCs w:val="18"/>
          <w:lang w:val="en-US" w:eastAsia="de-CH"/>
        </w:rPr>
        <w:t>#Output:</w:t>
      </w:r>
    </w:p>
    <w:p w14:paraId="71B06890" w14:textId="77777777" w:rsidR="00977F41" w:rsidRDefault="00977F41" w:rsidP="00977F41">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#Wie ist dein Name? [Nico]Wird vom Benutzer eingegeben</w:t>
      </w:r>
    </w:p>
    <w:p w14:paraId="2C43B371" w14:textId="29BC9E35" w:rsidR="00977F41" w:rsidRPr="00C0408C" w:rsidRDefault="00977F41" w:rsidP="00977F41">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#Hallo [Nico]</w:t>
      </w:r>
    </w:p>
    <w:p w14:paraId="3356EBD6" w14:textId="0AC47C39" w:rsidR="00C0408C" w:rsidRDefault="00C0408C" w:rsidP="00692382"/>
    <w:p w14:paraId="1DDE39A8" w14:textId="735CFC9F" w:rsidR="00C0408C" w:rsidRPr="00692382" w:rsidRDefault="00D3012E" w:rsidP="00692382">
      <w:r>
        <w:t>Jetzt weiss ich,</w:t>
      </w:r>
      <w:r w:rsidR="00891B34">
        <w:t xml:space="preserve"> wie man Text einlesen und ausgeben kann</w:t>
      </w:r>
      <w:r>
        <w:t>. Der nächste Schritt war es nun, die erste Version des Taschenrechners zu Programmieren.</w:t>
      </w:r>
    </w:p>
    <w:p w14:paraId="7C35DFF8" w14:textId="69428843" w:rsidR="00977F41" w:rsidRDefault="00977F41">
      <w:pPr>
        <w:rPr>
          <w:rFonts w:cs="Arial"/>
          <w:b/>
          <w:iCs/>
          <w:sz w:val="32"/>
          <w:szCs w:val="26"/>
        </w:rPr>
      </w:pPr>
      <w:r>
        <w:br w:type="page"/>
      </w:r>
    </w:p>
    <w:p w14:paraId="230A72E4" w14:textId="0A5D0385" w:rsidR="00443C7C" w:rsidRDefault="00443C7C" w:rsidP="003102CF">
      <w:pPr>
        <w:pStyle w:val="Heading3"/>
      </w:pPr>
      <w:bookmarkStart w:id="100" w:name="_Toc103938775"/>
      <w:r>
        <w:lastRenderedPageBreak/>
        <w:t xml:space="preserve">Die </w:t>
      </w:r>
      <w:r w:rsidR="008E4E9E">
        <w:t>e</w:t>
      </w:r>
      <w:r>
        <w:t>rste Version</w:t>
      </w:r>
      <w:bookmarkEnd w:id="100"/>
    </w:p>
    <w:p w14:paraId="7411C644" w14:textId="56985D37" w:rsidR="00891B34" w:rsidRDefault="005D1CB4" w:rsidP="00443C7C">
      <w:commentRangeStart w:id="101"/>
      <w:r>
        <w:t xml:space="preserve">Die erste Version des Taschenrechners war nicht wirklich kompliziert. </w:t>
      </w:r>
      <w:commentRangeEnd w:id="101"/>
      <w:r w:rsidR="00B1269D">
        <w:rPr>
          <w:rStyle w:val="CommentReference"/>
        </w:rPr>
        <w:commentReference w:id="101"/>
      </w:r>
      <w:r>
        <w:t xml:space="preserve">Man wird gefragt was für eine Operation man ausführen möchte und kann anschliessend zwei Zahlen </w:t>
      </w:r>
      <w:r w:rsidR="00C0408C">
        <w:t>ei</w:t>
      </w:r>
      <w:commentRangeStart w:id="102"/>
      <w:r>
        <w:t>ngeben</w:t>
      </w:r>
      <w:commentRangeEnd w:id="102"/>
      <w:r w:rsidR="00C3632A">
        <w:rPr>
          <w:rStyle w:val="CommentReference"/>
        </w:rPr>
        <w:commentReference w:id="102"/>
      </w:r>
      <w:r>
        <w:t xml:space="preserve">. </w:t>
      </w:r>
    </w:p>
    <w:p w14:paraId="3202D975" w14:textId="79D1C420" w:rsidR="00663063" w:rsidRDefault="005D1CB4" w:rsidP="00443C7C">
      <w:r>
        <w:t>Das Ergebnis w</w:t>
      </w:r>
      <w:r w:rsidR="00891B34">
        <w:t>ird</w:t>
      </w:r>
      <w:r>
        <w:t xml:space="preserve"> angezeigt</w:t>
      </w:r>
      <w:r w:rsidR="00D3012E">
        <w:t>.</w:t>
      </w:r>
      <w:r>
        <w:t xml:space="preserve"> </w:t>
      </w:r>
      <w:r w:rsidR="00D3012E">
        <w:t>M</w:t>
      </w:r>
      <w:r>
        <w:t>an w</w:t>
      </w:r>
      <w:r w:rsidR="00891B34">
        <w:t>ird</w:t>
      </w:r>
      <w:r>
        <w:t xml:space="preserve"> aufgefordert durch </w:t>
      </w:r>
      <w:r w:rsidR="00D3012E">
        <w:t>drücken der</w:t>
      </w:r>
      <w:r w:rsidR="005D7E43">
        <w:t xml:space="preserve"> Taste [</w:t>
      </w:r>
      <w:r w:rsidRPr="005D7E43">
        <w:rPr>
          <w:rFonts w:cs="Arial"/>
        </w:rPr>
        <w:t>Enter</w:t>
      </w:r>
      <w:r w:rsidR="005D7E43">
        <w:rPr>
          <w:rFonts w:cs="Arial"/>
        </w:rPr>
        <w:t>]</w:t>
      </w:r>
      <w:r w:rsidR="005D7E43">
        <w:rPr>
          <w:rStyle w:val="CommentReference"/>
        </w:rPr>
        <w:t xml:space="preserve"> </w:t>
      </w:r>
      <w:r>
        <w:t xml:space="preserve">eine neue Rechnung zu starten. </w:t>
      </w:r>
    </w:p>
    <w:p w14:paraId="0E5719C9" w14:textId="77777777" w:rsidR="005D7E43" w:rsidRDefault="005D1CB4" w:rsidP="00443C7C">
      <w:r>
        <w:t>So k</w:t>
      </w:r>
      <w:r w:rsidR="00891B34">
        <w:t>ann</w:t>
      </w:r>
      <w:r>
        <w:t xml:space="preserve"> man die ganze Zeit wiederholt rechnen. </w:t>
      </w:r>
    </w:p>
    <w:p w14:paraId="09FFC6B5" w14:textId="77777777" w:rsidR="005D7E43" w:rsidRDefault="005D7E43" w:rsidP="00443C7C"/>
    <w:p w14:paraId="0394DCB7" w14:textId="3476CC52" w:rsidR="006842A3" w:rsidRDefault="005D7E43" w:rsidP="005D7E43">
      <w:r w:rsidRPr="005D7E43">
        <w:rPr>
          <w:noProof/>
        </w:rPr>
        <w:drawing>
          <wp:inline distT="0" distB="0" distL="0" distR="0" wp14:anchorId="712D6529" wp14:editId="4E490F8C">
            <wp:extent cx="4105848" cy="733527"/>
            <wp:effectExtent l="19050" t="19050" r="28575" b="285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5848" cy="733527"/>
                    </a:xfrm>
                    <a:prstGeom prst="rect">
                      <a:avLst/>
                    </a:prstGeom>
                    <a:ln w="6350">
                      <a:solidFill>
                        <a:schemeClr val="tx1"/>
                      </a:solidFill>
                    </a:ln>
                  </pic:spPr>
                </pic:pic>
              </a:graphicData>
            </a:graphic>
          </wp:inline>
        </w:drawing>
      </w:r>
    </w:p>
    <w:p w14:paraId="4C8932F7" w14:textId="77777777" w:rsidR="005D7E43" w:rsidRDefault="005D7E43" w:rsidP="00443C7C"/>
    <w:p w14:paraId="12A7C9A4" w14:textId="62C969C0" w:rsidR="00475C26" w:rsidRPr="00475C26" w:rsidRDefault="005D1CB4" w:rsidP="00475C26">
      <w:pPr>
        <w:rPr>
          <w:rFonts w:ascii="Consolas" w:hAnsi="Consolas"/>
        </w:rPr>
      </w:pPr>
      <w:r>
        <w:t>Das Ganze war in einer «</w:t>
      </w:r>
      <w:commentRangeStart w:id="103"/>
      <w:r w:rsidRPr="00B572B8">
        <w:rPr>
          <w:rFonts w:ascii="Consolas" w:hAnsi="Consolas"/>
          <w:i/>
          <w:iCs/>
        </w:rPr>
        <w:t xml:space="preserve">do </w:t>
      </w:r>
      <w:proofErr w:type="spellStart"/>
      <w:r w:rsidRPr="00B572B8">
        <w:rPr>
          <w:rFonts w:ascii="Consolas" w:hAnsi="Consolas"/>
          <w:i/>
          <w:iCs/>
        </w:rPr>
        <w:t>until</w:t>
      </w:r>
      <w:commentRangeEnd w:id="103"/>
      <w:proofErr w:type="spellEnd"/>
      <w:r w:rsidR="00C3632A" w:rsidRPr="00B572B8">
        <w:rPr>
          <w:rStyle w:val="CommentReference"/>
          <w:i/>
          <w:iCs/>
        </w:rPr>
        <w:commentReference w:id="103"/>
      </w:r>
      <w:r>
        <w:t xml:space="preserve">» </w:t>
      </w:r>
      <w:r w:rsidR="00891B34">
        <w:t>Schleife (</w:t>
      </w:r>
      <w:r w:rsidR="00725074">
        <w:rPr>
          <w:color w:val="FF0000"/>
        </w:rPr>
        <w:t>1</w:t>
      </w:r>
      <w:r w:rsidR="00891B34" w:rsidRPr="00891B34">
        <w:t>)</w:t>
      </w:r>
      <w:r>
        <w:t xml:space="preserve">. </w:t>
      </w:r>
      <w:r w:rsidR="005D7E43">
        <w:t xml:space="preserve">Diese </w:t>
      </w:r>
      <w:r w:rsidR="000B4BE6">
        <w:t>w</w:t>
      </w:r>
      <w:r w:rsidR="005D7E43">
        <w:t>iederholt sich, solange, bis die Bedingung</w:t>
      </w:r>
      <w:r w:rsidR="00475C26">
        <w:t xml:space="preserve"> erfüllt ist und «</w:t>
      </w:r>
      <w:r w:rsidR="00475C26" w:rsidRPr="00F17715">
        <w:rPr>
          <w:i/>
          <w:iCs/>
        </w:rPr>
        <w:t>$True</w:t>
      </w:r>
      <w:r w:rsidR="00475C26">
        <w:t>» ausgibt. Ist das Ergebnis «</w:t>
      </w:r>
      <w:r w:rsidR="00475C26" w:rsidRPr="00977F41">
        <w:rPr>
          <w:i/>
        </w:rPr>
        <w:t>$</w:t>
      </w:r>
      <w:r w:rsidR="00475C26" w:rsidRPr="00977F41">
        <w:rPr>
          <w:rFonts w:ascii="Consolas" w:hAnsi="Consolas"/>
          <w:i/>
        </w:rPr>
        <w:t>False</w:t>
      </w:r>
      <w:r w:rsidR="00475C26">
        <w:t>»</w:t>
      </w:r>
      <w:r w:rsidR="000B4BE6">
        <w:t>,</w:t>
      </w:r>
      <w:r w:rsidR="00475C26">
        <w:t xml:space="preserve"> fängt es wieder am Anfang der Schleife an. </w:t>
      </w:r>
      <w:r w:rsidR="00475C26" w:rsidRPr="00475C26">
        <w:rPr>
          <w:rFonts w:ascii="Consolas" w:hAnsi="Consolas"/>
        </w:rPr>
        <w:t xml:space="preserve"> </w:t>
      </w:r>
    </w:p>
    <w:p w14:paraId="6D95C6C4" w14:textId="616A803A" w:rsidR="000B4BE6" w:rsidRPr="00475C26" w:rsidRDefault="00475C26" w:rsidP="00475C26">
      <w:pPr>
        <w:rPr>
          <w:rFonts w:cs="Arial"/>
        </w:rPr>
      </w:pPr>
      <w:r>
        <w:rPr>
          <w:rFonts w:cs="Arial"/>
        </w:rPr>
        <w:t xml:space="preserve">Die Bedingung </w:t>
      </w:r>
      <w:r w:rsidRPr="00475C26">
        <w:rPr>
          <w:rFonts w:ascii="Consolas" w:hAnsi="Consolas"/>
        </w:rPr>
        <w:t>(</w:t>
      </w:r>
      <w:r>
        <w:rPr>
          <w:rFonts w:ascii="Consolas" w:hAnsi="Consolas"/>
        </w:rPr>
        <w:t>1 -</w:t>
      </w:r>
      <w:proofErr w:type="spellStart"/>
      <w:r>
        <w:rPr>
          <w:rFonts w:ascii="Consolas" w:hAnsi="Consolas"/>
        </w:rPr>
        <w:t>eq</w:t>
      </w:r>
      <w:proofErr w:type="spellEnd"/>
      <w:r>
        <w:rPr>
          <w:rFonts w:ascii="Consolas" w:hAnsi="Consolas"/>
        </w:rPr>
        <w:t xml:space="preserve"> 2</w:t>
      </w:r>
      <w:r w:rsidRPr="00475C26">
        <w:rPr>
          <w:rFonts w:ascii="Consolas" w:hAnsi="Consolas"/>
        </w:rPr>
        <w:t>)</w:t>
      </w:r>
      <w:r w:rsidRPr="00475C26">
        <w:rPr>
          <w:rFonts w:cs="Arial"/>
        </w:rPr>
        <w:t>, also 1 gleich 2</w:t>
      </w:r>
      <w:r>
        <w:rPr>
          <w:rFonts w:cs="Arial"/>
        </w:rPr>
        <w:t xml:space="preserve">, wird nie </w:t>
      </w:r>
      <w:r w:rsidR="000B4BE6">
        <w:rPr>
          <w:rFonts w:cs="Arial"/>
        </w:rPr>
        <w:t>w</w:t>
      </w:r>
      <w:r>
        <w:rPr>
          <w:rFonts w:cs="Arial"/>
        </w:rPr>
        <w:t>ahr sein. Somit gibt es den Wert «</w:t>
      </w:r>
      <w:r w:rsidRPr="00977F41">
        <w:rPr>
          <w:rFonts w:cs="Arial"/>
          <w:i/>
        </w:rPr>
        <w:t>$False</w:t>
      </w:r>
      <w:r>
        <w:rPr>
          <w:rFonts w:cs="Arial"/>
        </w:rPr>
        <w:t>» aus und die Schleife wiederholt sich.</w:t>
      </w:r>
    </w:p>
    <w:p w14:paraId="6FF34FFA" w14:textId="458C1178" w:rsidR="00A771A0" w:rsidRDefault="00780900" w:rsidP="00A771A0">
      <w:pPr>
        <w:keepNext/>
      </w:pPr>
      <w:r>
        <w:rPr>
          <w:noProof/>
        </w:rPr>
        <mc:AlternateContent>
          <mc:Choice Requires="wpi">
            <w:drawing>
              <wp:anchor distT="0" distB="0" distL="114300" distR="114300" simplePos="0" relativeHeight="251627008" behindDoc="0" locked="0" layoutInCell="1" allowOverlap="1" wp14:anchorId="23756138" wp14:editId="6D99EFA9">
                <wp:simplePos x="0" y="0"/>
                <wp:positionH relativeFrom="column">
                  <wp:posOffset>267335</wp:posOffset>
                </wp:positionH>
                <wp:positionV relativeFrom="paragraph">
                  <wp:posOffset>2488565</wp:posOffset>
                </wp:positionV>
                <wp:extent cx="742315" cy="165100"/>
                <wp:effectExtent l="82550" t="120015" r="70485" b="105410"/>
                <wp:wrapNone/>
                <wp:docPr id="376" name="Freihand 7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3">
                      <w14:nvContentPartPr>
                        <w14:cNvContentPartPr>
                          <a14:cpLocks xmlns:a14="http://schemas.microsoft.com/office/drawing/2010/main" noRot="1" noChangeAspect="1" noEditPoints="1" noChangeArrowheads="1" noChangeShapeType="1"/>
                        </w14:cNvContentPartPr>
                      </w14:nvContentPartPr>
                      <w14:xfrm>
                        <a:off x="0" y="0"/>
                        <a:ext cx="742315" cy="165100"/>
                      </w14:xfrm>
                    </w14:contentPart>
                  </a:graphicData>
                </a:graphic>
                <wp14:sizeRelH relativeFrom="page">
                  <wp14:pctWidth>0</wp14:pctWidth>
                </wp14:sizeRelH>
                <wp14:sizeRelV relativeFrom="page">
                  <wp14:pctHeight>0</wp14:pctHeight>
                </wp14:sizeRelV>
              </wp:anchor>
            </w:drawing>
          </mc:Choice>
          <mc:Fallback>
            <w:pict>
              <v:shape w14:anchorId="69F726AE" id="Freihand 73" o:spid="_x0000_s1026" type="#_x0000_t75" style="position:absolute;margin-left:18.2pt;margin-top:190.2pt;width:64.1pt;height:24.4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">
                <v:imagedata r:id="rId44" o:title=""/>
                <o:lock v:ext="edit" rotation="t" verticies="t" shapetype="t"/>
              </v:shape>
            </w:pict>
          </mc:Fallback>
        </mc:AlternateContent>
      </w:r>
      <w:r>
        <w:rPr>
          <w:noProof/>
        </w:rPr>
        <mc:AlternateContent>
          <mc:Choice Requires="wps">
            <w:drawing>
              <wp:anchor distT="0" distB="0" distL="114300" distR="114300" simplePos="0" relativeHeight="251631104" behindDoc="0" locked="0" layoutInCell="1" allowOverlap="1" wp14:anchorId="5FD1777D" wp14:editId="5215A204">
                <wp:simplePos x="0" y="0"/>
                <wp:positionH relativeFrom="column">
                  <wp:posOffset>-372110</wp:posOffset>
                </wp:positionH>
                <wp:positionV relativeFrom="paragraph">
                  <wp:posOffset>137160</wp:posOffset>
                </wp:positionV>
                <wp:extent cx="560705" cy="948055"/>
                <wp:effectExtent l="0" t="0" r="10795" b="4445"/>
                <wp:wrapNone/>
                <wp:docPr id="375" name="Gerader Verbinder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60705" cy="94805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86FBAA4" id="Gerader Verbinder 375" o:spid="_x0000_s1026" style="position:absolute;flip:x;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3pt,10.8pt" to="14.85pt,8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" strokecolor="black [3040]">
                <o:lock v:ext="edit" shapetype="f"/>
              </v:line>
            </w:pict>
          </mc:Fallback>
        </mc:AlternateContent>
      </w:r>
      <w:r>
        <w:rPr>
          <w:noProof/>
        </w:rPr>
        <mc:AlternateContent>
          <mc:Choice Requires="wps">
            <w:drawing>
              <wp:anchor distT="45720" distB="45720" distL="114300" distR="114300" simplePos="0" relativeHeight="251633152" behindDoc="0" locked="0" layoutInCell="1" allowOverlap="1" wp14:anchorId="30ED4BEC" wp14:editId="3B3B452B">
                <wp:simplePos x="0" y="0"/>
                <wp:positionH relativeFrom="column">
                  <wp:posOffset>-490855</wp:posOffset>
                </wp:positionH>
                <wp:positionV relativeFrom="paragraph">
                  <wp:posOffset>950595</wp:posOffset>
                </wp:positionV>
                <wp:extent cx="297180" cy="354330"/>
                <wp:effectExtent l="0" t="0" r="0" b="0"/>
                <wp:wrapNone/>
                <wp:docPr id="370" name="Textfeld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354330"/>
                        </a:xfrm>
                        <a:prstGeom prst="rect">
                          <a:avLst/>
                        </a:prstGeom>
                        <a:solidFill>
                          <a:srgbClr val="FFFFFF"/>
                        </a:solidFill>
                        <a:ln w="9525">
                          <a:noFill/>
                          <a:miter lim="800000"/>
                          <a:headEnd/>
                          <a:tailEnd/>
                        </a:ln>
                      </wps:spPr>
                      <wps:txbx>
                        <w:txbxContent>
                          <w:p w14:paraId="5F1B88A2" w14:textId="224D0473" w:rsidR="0025353A" w:rsidRPr="00977F41" w:rsidRDefault="0025353A">
                            <w:pPr>
                              <w:rPr>
                                <w:color w:val="FF0000"/>
                                <w:sz w:val="36"/>
                                <w:szCs w:val="44"/>
                              </w:rPr>
                            </w:pPr>
                            <w:r w:rsidRPr="00977F41">
                              <w:rPr>
                                <w:color w:val="FF0000"/>
                                <w:sz w:val="36"/>
                                <w:szCs w:val="4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D4BEC" id="Textfeld 370" o:spid="_x0000_s1044" type="#_x0000_t202" style="position:absolute;margin-left:-38.65pt;margin-top:74.85pt;width:23.4pt;height:27.9pt;z-index:251633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" stroked="f">
                <v:textbox style="mso-fit-shape-to-text:t">
                  <w:txbxContent>
                    <w:p w14:paraId="5F1B88A2" w14:textId="224D0473" w:rsidR="0025353A" w:rsidRPr="00977F41" w:rsidRDefault="0025353A">
                      <w:pPr>
                        <w:rPr>
                          <w:color w:val="FF0000"/>
                          <w:sz w:val="36"/>
                          <w:szCs w:val="44"/>
                        </w:rPr>
                      </w:pPr>
                      <w:r w:rsidRPr="00977F41">
                        <w:rPr>
                          <w:color w:val="FF0000"/>
                          <w:sz w:val="36"/>
                          <w:szCs w:val="44"/>
                        </w:rPr>
                        <w:t>1</w:t>
                      </w:r>
                    </w:p>
                  </w:txbxContent>
                </v:textbox>
              </v:shape>
            </w:pict>
          </mc:Fallback>
        </mc:AlternateContent>
      </w:r>
      <w:r>
        <w:rPr>
          <w:noProof/>
        </w:rPr>
        <mc:AlternateContent>
          <mc:Choice Requires="wps">
            <w:drawing>
              <wp:anchor distT="0" distB="0" distL="114300" distR="114300" simplePos="0" relativeHeight="251632128" behindDoc="0" locked="0" layoutInCell="1" allowOverlap="1" wp14:anchorId="689AB2EB" wp14:editId="2A20D932">
                <wp:simplePos x="0" y="0"/>
                <wp:positionH relativeFrom="column">
                  <wp:posOffset>-344170</wp:posOffset>
                </wp:positionH>
                <wp:positionV relativeFrom="paragraph">
                  <wp:posOffset>1175385</wp:posOffset>
                </wp:positionV>
                <wp:extent cx="583565" cy="1340485"/>
                <wp:effectExtent l="0" t="0" r="6985" b="12065"/>
                <wp:wrapNone/>
                <wp:docPr id="357" name="Gerader Verbinder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83565" cy="13404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AD1C86" id="Gerader Verbinder 357" o:spid="_x0000_s1026" style="position:absolute;flip:x 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1pt,92.55pt" to="18.85pt,1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" strokecolor="black [3040]">
                <o:lock v:ext="edit" shapetype="f"/>
              </v:line>
            </w:pict>
          </mc:Fallback>
        </mc:AlternateContent>
      </w:r>
      <w:r>
        <w:rPr>
          <w:noProof/>
        </w:rPr>
        <mc:AlternateContent>
          <mc:Choice Requires="wpi">
            <w:drawing>
              <wp:anchor distT="0" distB="0" distL="114300" distR="114300" simplePos="0" relativeHeight="251628032" behindDoc="0" locked="0" layoutInCell="1" allowOverlap="1" wp14:anchorId="1873D849" wp14:editId="66719F6E">
                <wp:simplePos x="0" y="0"/>
                <wp:positionH relativeFrom="column">
                  <wp:posOffset>216535</wp:posOffset>
                </wp:positionH>
                <wp:positionV relativeFrom="paragraph">
                  <wp:posOffset>-11430</wp:posOffset>
                </wp:positionV>
                <wp:extent cx="253365" cy="156210"/>
                <wp:effectExtent l="79375" t="115570" r="67310" b="109220"/>
                <wp:wrapNone/>
                <wp:docPr id="342" name="Freihand 7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45">
                      <w14:nvContentPartPr>
                        <w14:cNvContentPartPr>
                          <a14:cpLocks xmlns:a14="http://schemas.microsoft.com/office/drawing/2010/main" noRot="1" noChangeAspect="1" noEditPoints="1" noChangeArrowheads="1" noChangeShapeType="1"/>
                        </w14:cNvContentPartPr>
                      </w14:nvContentPartPr>
                      <w14:xfrm>
                        <a:off x="0" y="0"/>
                        <a:ext cx="253365" cy="156210"/>
                      </w14:xfrm>
                    </w14:contentPart>
                  </a:graphicData>
                </a:graphic>
                <wp14:sizeRelH relativeFrom="page">
                  <wp14:pctWidth>0</wp14:pctWidth>
                </wp14:sizeRelH>
                <wp14:sizeRelV relativeFrom="page">
                  <wp14:pctHeight>0</wp14:pctHeight>
                </wp14:sizeRelV>
              </wp:anchor>
            </w:drawing>
          </mc:Choice>
          <mc:Fallback>
            <w:pict>
              <v:shape w14:anchorId="75381E29" id="Freihand 74" o:spid="_x0000_s1026" type="#_x0000_t75" style="position:absolute;margin-left:14.2pt;margin-top:-6.7pt;width:25.6pt;height:23.8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">
                <v:imagedata r:id="rId46" o:title=""/>
                <o:lock v:ext="edit" rotation="t" verticies="t" shapetype="t"/>
              </v:shape>
            </w:pict>
          </mc:Fallback>
        </mc:AlternateContent>
      </w:r>
      <w:r w:rsidR="00725074" w:rsidRPr="00725074">
        <w:rPr>
          <w:noProof/>
        </w:rPr>
        <w:drawing>
          <wp:inline distT="0" distB="0" distL="0" distR="0" wp14:anchorId="3DD971CB" wp14:editId="63E647B2">
            <wp:extent cx="4145703" cy="2658313"/>
            <wp:effectExtent l="19050" t="19050" r="26670" b="279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45703" cy="2658313"/>
                    </a:xfrm>
                    <a:prstGeom prst="rect">
                      <a:avLst/>
                    </a:prstGeom>
                    <a:ln w="6350">
                      <a:solidFill>
                        <a:schemeClr val="tx1"/>
                      </a:solidFill>
                    </a:ln>
                  </pic:spPr>
                </pic:pic>
              </a:graphicData>
            </a:graphic>
          </wp:inline>
        </w:drawing>
      </w:r>
    </w:p>
    <w:p w14:paraId="0D8A7219" w14:textId="7CF13A3B" w:rsidR="005D1CB4" w:rsidRDefault="00A771A0" w:rsidP="00A771A0">
      <w:pPr>
        <w:pStyle w:val="Caption"/>
      </w:pPr>
      <w:bookmarkStart w:id="104" w:name="_Toc103938412"/>
      <w:r>
        <w:t xml:space="preserve">Abbildung </w:t>
      </w:r>
      <w:fldSimple w:instr=" SEQ Abbildung \* ARABIC ">
        <w:r w:rsidR="00C34C3A">
          <w:rPr>
            <w:noProof/>
          </w:rPr>
          <w:t>24</w:t>
        </w:r>
      </w:fldSimple>
      <w:r>
        <w:t xml:space="preserve">: </w:t>
      </w:r>
      <w:r w:rsidR="00BD10D0">
        <w:t xml:space="preserve">PowerShell </w:t>
      </w:r>
      <w:r>
        <w:t>Taschenrechner Version 1</w:t>
      </w:r>
      <w:bookmarkEnd w:id="104"/>
    </w:p>
    <w:p w14:paraId="2617182E" w14:textId="10B883B9" w:rsidR="00A771A0" w:rsidRDefault="009051EB" w:rsidP="003102CF">
      <w:pPr>
        <w:pStyle w:val="Heading3"/>
      </w:pPr>
      <w:bookmarkStart w:id="105" w:name="_Toc103938776"/>
      <w:r>
        <w:t xml:space="preserve">Die </w:t>
      </w:r>
      <w:r w:rsidR="008E4E9E">
        <w:t>z</w:t>
      </w:r>
      <w:r>
        <w:t>weite Version</w:t>
      </w:r>
      <w:bookmarkEnd w:id="105"/>
    </w:p>
    <w:p w14:paraId="223E71DC" w14:textId="17226014" w:rsidR="009051EB" w:rsidRDefault="009051EB" w:rsidP="009051EB">
      <w:r>
        <w:t xml:space="preserve">Die zweite Version war für die Nutzung </w:t>
      </w:r>
      <w:r w:rsidR="007C095D">
        <w:t>in der</w:t>
      </w:r>
      <w:commentRangeStart w:id="106"/>
      <w:r>
        <w:t xml:space="preserve"> </w:t>
      </w:r>
      <w:commentRangeEnd w:id="106"/>
      <w:r w:rsidR="009B48CA">
        <w:rPr>
          <w:rStyle w:val="CommentReference"/>
        </w:rPr>
        <w:commentReference w:id="106"/>
      </w:r>
      <w:r>
        <w:t>PowerShell</w:t>
      </w:r>
      <w:r w:rsidR="009C1411" w:rsidRPr="009C1411">
        <w:t xml:space="preserve"> </w:t>
      </w:r>
      <w:r w:rsidR="007C095D">
        <w:t xml:space="preserve">Konsole </w:t>
      </w:r>
      <w:r w:rsidR="009C1411">
        <w:t>gedacht</w:t>
      </w:r>
      <w:r>
        <w:t>. Dadurch dass der Befehl «</w:t>
      </w:r>
      <w:r w:rsidRPr="00F17715">
        <w:rPr>
          <w:rFonts w:ascii="Consolas" w:hAnsi="Consolas"/>
          <w:i/>
          <w:iCs/>
        </w:rPr>
        <w:t>ReadKey</w:t>
      </w:r>
      <w:r>
        <w:t>» vorkommt</w:t>
      </w:r>
      <w:r w:rsidR="00663063">
        <w:t>,</w:t>
      </w:r>
      <w:r>
        <w:t xml:space="preserve"> ist das Skript nicht im ISE ausführbar. </w:t>
      </w:r>
      <w:r w:rsidR="00577CCF">
        <w:t>Dadurch wird es aber möglich, dass der Benutzer seine Eingabe nicht bestätigen muss, zum Beispiel bei dem Operator</w:t>
      </w:r>
      <w:commentRangeStart w:id="107"/>
      <w:r w:rsidR="00663063">
        <w:t>.</w:t>
      </w:r>
      <w:r w:rsidR="004D3775">
        <w:t xml:space="preserve"> Man muss nur die Zahl drücken und es geht weiter.</w:t>
      </w:r>
      <w:r w:rsidR="00663063">
        <w:t xml:space="preserve"> </w:t>
      </w:r>
      <w:commentRangeEnd w:id="107"/>
      <w:r w:rsidR="009B48CA">
        <w:rPr>
          <w:rStyle w:val="CommentReference"/>
        </w:rPr>
        <w:commentReference w:id="107"/>
      </w:r>
      <w:r w:rsidR="00663063">
        <w:t>N</w:t>
      </w:r>
      <w:r>
        <w:t xml:space="preserve">icht wie in der </w:t>
      </w:r>
      <w:r w:rsidR="000B4BE6">
        <w:t>ersten</w:t>
      </w:r>
      <w:r>
        <w:t xml:space="preserve"> Version.</w:t>
      </w:r>
      <w:r w:rsidR="00663063">
        <w:t xml:space="preserve"> Dort musste man mit</w:t>
      </w:r>
      <w:r w:rsidR="000B4BE6">
        <w:t xml:space="preserve"> der Taste</w:t>
      </w:r>
      <w:r w:rsidR="00663063">
        <w:t xml:space="preserve"> </w:t>
      </w:r>
      <w:r w:rsidR="000B4BE6">
        <w:t>[</w:t>
      </w:r>
      <w:r w:rsidR="00663063" w:rsidRPr="00977F41">
        <w:rPr>
          <w:i/>
          <w:iCs/>
        </w:rPr>
        <w:t>Enter</w:t>
      </w:r>
      <w:r w:rsidR="000B4BE6">
        <w:t>]</w:t>
      </w:r>
      <w:r w:rsidR="00663063">
        <w:t xml:space="preserve"> bestätigen.</w:t>
      </w:r>
    </w:p>
    <w:p w14:paraId="1B536BAE" w14:textId="77777777" w:rsidR="00F0029A" w:rsidRDefault="00F0029A" w:rsidP="009051EB">
      <w:r>
        <w:t xml:space="preserve">Zusätzlich musste die Erkennung der Zahlen geändert werden. </w:t>
      </w:r>
    </w:p>
    <w:p w14:paraId="4EDD5EB0" w14:textId="1A827989" w:rsidR="00577CCF" w:rsidRDefault="00577CCF">
      <w:r w:rsidRPr="00577CCF">
        <w:t xml:space="preserve">Um </w:t>
      </w:r>
      <w:r w:rsidR="000B4BE6">
        <w:t>«</w:t>
      </w:r>
      <w:commentRangeStart w:id="108"/>
      <w:r w:rsidRPr="00977F41">
        <w:rPr>
          <w:rFonts w:ascii="Consolas" w:hAnsi="Consolas"/>
          <w:i/>
          <w:iCs/>
        </w:rPr>
        <w:t>Read</w:t>
      </w:r>
      <w:r w:rsidR="00977F41" w:rsidRPr="00977F41">
        <w:rPr>
          <w:rFonts w:ascii="Consolas" w:hAnsi="Consolas"/>
          <w:i/>
          <w:iCs/>
        </w:rPr>
        <w:t>-</w:t>
      </w:r>
      <w:r w:rsidRPr="00977F41">
        <w:rPr>
          <w:rFonts w:ascii="Consolas" w:hAnsi="Consolas"/>
          <w:i/>
          <w:iCs/>
        </w:rPr>
        <w:t>Key</w:t>
      </w:r>
      <w:commentRangeEnd w:id="108"/>
      <w:r w:rsidR="00E25B7A" w:rsidRPr="00977F41">
        <w:rPr>
          <w:rStyle w:val="CommentReference"/>
          <w:rFonts w:ascii="Consolas" w:hAnsi="Consolas"/>
          <w:i/>
          <w:iCs/>
        </w:rPr>
        <w:commentReference w:id="108"/>
      </w:r>
      <w:r w:rsidR="000B4BE6">
        <w:t xml:space="preserve">» zu benutzen, </w:t>
      </w:r>
      <w:r w:rsidRPr="00577CCF">
        <w:t>muss man folgendes</w:t>
      </w:r>
      <w:r>
        <w:t xml:space="preserve"> eingeben:</w:t>
      </w:r>
    </w:p>
    <w:p w14:paraId="13612858" w14:textId="1155830D" w:rsidR="00577CCF" w:rsidRDefault="00577CCF"/>
    <w:p w14:paraId="18913D5A" w14:textId="38CF24AD" w:rsidR="00577CCF" w:rsidRPr="00577CCF" w:rsidRDefault="00577CCF" w:rsidP="00577CCF">
      <w:pPr>
        <w:shd w:val="clear" w:color="auto" w:fill="FFFFFF"/>
        <w:autoSpaceDE w:val="0"/>
        <w:autoSpaceDN w:val="0"/>
        <w:adjustRightInd w:val="0"/>
        <w:rPr>
          <w:rFonts w:ascii="Lucida Console" w:hAnsi="Lucida Console" w:cs="Lucida Console"/>
          <w:sz w:val="18"/>
          <w:szCs w:val="18"/>
          <w:lang w:val="en-US" w:eastAsia="de-CH"/>
        </w:rPr>
      </w:pPr>
      <w:r>
        <w:tab/>
      </w:r>
      <w:r w:rsidRPr="00577CCF">
        <w:rPr>
          <w:rFonts w:ascii="Lucida Console" w:hAnsi="Lucida Console" w:cs="Lucida Console"/>
          <w:color w:val="A82D00"/>
          <w:sz w:val="18"/>
          <w:szCs w:val="18"/>
          <w:lang w:val="en-US" w:eastAsia="de-CH"/>
        </w:rPr>
        <w:t>$</w:t>
      </w:r>
      <w:proofErr w:type="spellStart"/>
      <w:r w:rsidRPr="00577CCF">
        <w:rPr>
          <w:rFonts w:ascii="Lucida Console" w:hAnsi="Lucida Console" w:cs="Lucida Console"/>
          <w:color w:val="A82D00"/>
          <w:sz w:val="18"/>
          <w:szCs w:val="18"/>
          <w:lang w:val="en-US" w:eastAsia="de-CH"/>
        </w:rPr>
        <w:t>UserInput</w:t>
      </w:r>
      <w:proofErr w:type="spellEnd"/>
      <w:r w:rsidRPr="00577CCF">
        <w:rPr>
          <w:rFonts w:ascii="Lucida Console" w:hAnsi="Lucida Console" w:cs="Lucida Console"/>
          <w:sz w:val="18"/>
          <w:szCs w:val="18"/>
          <w:lang w:val="en-US" w:eastAsia="de-CH"/>
        </w:rPr>
        <w:t xml:space="preserve"> </w:t>
      </w:r>
      <w:r w:rsidRPr="00577CCF">
        <w:rPr>
          <w:rFonts w:ascii="Lucida Console" w:hAnsi="Lucida Console" w:cs="Lucida Console"/>
          <w:color w:val="696969"/>
          <w:sz w:val="18"/>
          <w:szCs w:val="18"/>
          <w:lang w:val="en-US" w:eastAsia="de-CH"/>
        </w:rPr>
        <w:t>=</w:t>
      </w:r>
      <w:r w:rsidRPr="00577CCF">
        <w:rPr>
          <w:rFonts w:ascii="Lucida Console" w:hAnsi="Lucida Console" w:cs="Lucida Console"/>
          <w:sz w:val="18"/>
          <w:szCs w:val="18"/>
          <w:lang w:val="en-US" w:eastAsia="de-CH"/>
        </w:rPr>
        <w:t xml:space="preserve"> </w:t>
      </w:r>
      <w:r w:rsidRPr="00577CCF">
        <w:rPr>
          <w:rFonts w:ascii="Lucida Console" w:hAnsi="Lucida Console" w:cs="Lucida Console"/>
          <w:color w:val="696969"/>
          <w:sz w:val="18"/>
          <w:szCs w:val="18"/>
          <w:lang w:val="en-US" w:eastAsia="de-CH"/>
        </w:rPr>
        <w:t>[</w:t>
      </w:r>
      <w:proofErr w:type="spellStart"/>
      <w:proofErr w:type="gramStart"/>
      <w:r w:rsidRPr="00577CCF">
        <w:rPr>
          <w:rFonts w:ascii="Lucida Console" w:hAnsi="Lucida Console" w:cs="Lucida Console"/>
          <w:color w:val="006161"/>
          <w:sz w:val="18"/>
          <w:szCs w:val="18"/>
          <w:lang w:val="en-US" w:eastAsia="de-CH"/>
        </w:rPr>
        <w:t>system.console</w:t>
      </w:r>
      <w:proofErr w:type="spellEnd"/>
      <w:proofErr w:type="gramEnd"/>
      <w:r w:rsidRPr="00577CCF">
        <w:rPr>
          <w:rFonts w:ascii="Lucida Console" w:hAnsi="Lucida Console" w:cs="Lucida Console"/>
          <w:color w:val="696969"/>
          <w:sz w:val="18"/>
          <w:szCs w:val="18"/>
          <w:lang w:val="en-US" w:eastAsia="de-CH"/>
        </w:rPr>
        <w:t>]::</w:t>
      </w:r>
      <w:r w:rsidRPr="00577CCF">
        <w:rPr>
          <w:rFonts w:ascii="Lucida Console" w:hAnsi="Lucida Console" w:cs="Lucida Console"/>
          <w:sz w:val="18"/>
          <w:szCs w:val="18"/>
          <w:lang w:val="en-US" w:eastAsia="de-CH"/>
        </w:rPr>
        <w:t>ReadKey()</w:t>
      </w:r>
      <w:r w:rsidRPr="00577CCF">
        <w:rPr>
          <w:rFonts w:ascii="Lucida Console" w:hAnsi="Lucida Console" w:cs="Lucida Console"/>
          <w:color w:val="696969"/>
          <w:sz w:val="18"/>
          <w:szCs w:val="18"/>
          <w:lang w:val="en-US" w:eastAsia="de-CH"/>
        </w:rPr>
        <w:t>.</w:t>
      </w:r>
      <w:proofErr w:type="spellStart"/>
      <w:r w:rsidRPr="00577CCF">
        <w:rPr>
          <w:rFonts w:ascii="Lucida Console" w:hAnsi="Lucida Console" w:cs="Lucida Console"/>
          <w:sz w:val="18"/>
          <w:szCs w:val="18"/>
          <w:lang w:val="en-US" w:eastAsia="de-CH"/>
        </w:rPr>
        <w:t>Key</w:t>
      </w:r>
      <w:r w:rsidRPr="00577CCF">
        <w:rPr>
          <w:rFonts w:ascii="Lucida Console" w:hAnsi="Lucida Console" w:cs="Lucida Console"/>
          <w:color w:val="696969"/>
          <w:sz w:val="18"/>
          <w:szCs w:val="18"/>
          <w:lang w:val="en-US" w:eastAsia="de-CH"/>
        </w:rPr>
        <w:t>.</w:t>
      </w:r>
      <w:r w:rsidRPr="00577CCF">
        <w:rPr>
          <w:rFonts w:ascii="Lucida Console" w:hAnsi="Lucida Console" w:cs="Lucida Console"/>
          <w:sz w:val="18"/>
          <w:szCs w:val="18"/>
          <w:lang w:val="en-US" w:eastAsia="de-CH"/>
        </w:rPr>
        <w:t>ToString</w:t>
      </w:r>
      <w:proofErr w:type="spellEnd"/>
      <w:r w:rsidRPr="00577CCF">
        <w:rPr>
          <w:rFonts w:ascii="Lucida Console" w:hAnsi="Lucida Console" w:cs="Lucida Console"/>
          <w:sz w:val="18"/>
          <w:szCs w:val="18"/>
          <w:lang w:val="en-US" w:eastAsia="de-CH"/>
        </w:rPr>
        <w:t xml:space="preserve">() </w:t>
      </w:r>
    </w:p>
    <w:p w14:paraId="2474E601" w14:textId="6442A088" w:rsidR="00577CCF" w:rsidRDefault="00577CCF">
      <w:pPr>
        <w:rPr>
          <w:lang w:val="en-US"/>
        </w:rPr>
      </w:pPr>
    </w:p>
    <w:p w14:paraId="6B1569C7" w14:textId="5D85F0AF" w:rsidR="00ED2032" w:rsidRDefault="00ED2032">
      <w:pPr>
        <w:rPr>
          <w:rFonts w:cs="Arial"/>
        </w:rPr>
      </w:pPr>
      <w:r w:rsidRPr="00ED2032">
        <w:t>In dem obigen Beispiel</w:t>
      </w:r>
      <w:r>
        <w:t xml:space="preserve"> wird zuerst eine Variable </w:t>
      </w:r>
      <w:commentRangeStart w:id="109"/>
      <w:r>
        <w:t>genannt</w:t>
      </w:r>
      <w:commentRangeEnd w:id="109"/>
      <w:r w:rsidR="00E25B7A">
        <w:rPr>
          <w:rStyle w:val="CommentReference"/>
        </w:rPr>
        <w:commentReference w:id="109"/>
      </w:r>
      <w:r>
        <w:t xml:space="preserve">, die </w:t>
      </w:r>
      <w:commentRangeStart w:id="110"/>
      <w:r>
        <w:t>verändert oder erstellt werden soll</w:t>
      </w:r>
      <w:commentRangeEnd w:id="110"/>
      <w:r w:rsidR="00E25B7A">
        <w:rPr>
          <w:rStyle w:val="CommentReference"/>
        </w:rPr>
        <w:commentReference w:id="110"/>
      </w:r>
      <w:r>
        <w:t xml:space="preserve">. In diesem Beispiel </w:t>
      </w:r>
      <w:r>
        <w:rPr>
          <w:rFonts w:cs="Arial"/>
        </w:rPr>
        <w:t>«</w:t>
      </w:r>
      <w:r w:rsidRPr="00F53EFB">
        <w:rPr>
          <w:rFonts w:ascii="Consolas" w:hAnsi="Consolas" w:cs="Arial"/>
          <w:i/>
          <w:iCs/>
        </w:rPr>
        <w:t>$</w:t>
      </w:r>
      <w:proofErr w:type="spellStart"/>
      <w:r w:rsidRPr="00F53EFB">
        <w:rPr>
          <w:rFonts w:ascii="Consolas" w:hAnsi="Consolas" w:cs="Arial"/>
          <w:i/>
          <w:iCs/>
        </w:rPr>
        <w:t>UserInput</w:t>
      </w:r>
      <w:proofErr w:type="spellEnd"/>
      <w:r>
        <w:rPr>
          <w:rFonts w:cs="Arial"/>
        </w:rPr>
        <w:t>»</w:t>
      </w:r>
      <w:r w:rsidR="003D50EE">
        <w:rPr>
          <w:rFonts w:cs="Arial"/>
        </w:rPr>
        <w:t>.</w:t>
      </w:r>
      <w:r>
        <w:rPr>
          <w:rFonts w:cs="Arial"/>
        </w:rPr>
        <w:t xml:space="preserve"> </w:t>
      </w:r>
      <w:r>
        <w:t xml:space="preserve"> Auf der rechten Seite des Gleichheitszeichens wird der Wert definiert. Es wird zuerst auf die Konsole zugegriffen. Dann liest «</w:t>
      </w:r>
      <w:r w:rsidRPr="00ED2032">
        <w:rPr>
          <w:rFonts w:ascii="Consolas" w:hAnsi="Consolas"/>
        </w:rPr>
        <w:t>ReadKey</w:t>
      </w:r>
      <w:r>
        <w:rPr>
          <w:rFonts w:ascii="Consolas" w:hAnsi="Consolas"/>
        </w:rPr>
        <w:t xml:space="preserve">» </w:t>
      </w:r>
      <w:r w:rsidRPr="00ED2032">
        <w:rPr>
          <w:rFonts w:cs="Arial"/>
        </w:rPr>
        <w:t>die Taste aus, und wandelt sie mit</w:t>
      </w:r>
      <w:r>
        <w:rPr>
          <w:rFonts w:ascii="Consolas" w:hAnsi="Consolas"/>
        </w:rPr>
        <w:t xml:space="preserve"> «</w:t>
      </w:r>
      <w:proofErr w:type="spellStart"/>
      <w:r w:rsidRPr="00F53EFB">
        <w:rPr>
          <w:rFonts w:ascii="Consolas" w:hAnsi="Consolas"/>
          <w:i/>
          <w:iCs/>
        </w:rPr>
        <w:t>ToString</w:t>
      </w:r>
      <w:proofErr w:type="spellEnd"/>
      <w:r>
        <w:rPr>
          <w:rFonts w:ascii="Consolas" w:hAnsi="Consolas"/>
        </w:rPr>
        <w:t xml:space="preserve">» </w:t>
      </w:r>
      <w:r w:rsidRPr="00ED2032">
        <w:rPr>
          <w:rFonts w:cs="Arial"/>
        </w:rPr>
        <w:t>in einen String um.</w:t>
      </w:r>
      <w:r>
        <w:rPr>
          <w:rFonts w:cs="Arial"/>
        </w:rPr>
        <w:t xml:space="preserve"> Anschliessend wird der Wert </w:t>
      </w:r>
      <w:commentRangeStart w:id="111"/>
      <w:r>
        <w:rPr>
          <w:rFonts w:cs="Arial"/>
        </w:rPr>
        <w:t>auf</w:t>
      </w:r>
      <w:commentRangeEnd w:id="111"/>
      <w:r w:rsidR="00E25B7A">
        <w:rPr>
          <w:rStyle w:val="CommentReference"/>
        </w:rPr>
        <w:commentReference w:id="111"/>
      </w:r>
      <w:r>
        <w:rPr>
          <w:rFonts w:cs="Arial"/>
        </w:rPr>
        <w:t xml:space="preserve"> die Variable «</w:t>
      </w:r>
      <w:r w:rsidRPr="00F53EFB">
        <w:rPr>
          <w:rFonts w:ascii="Consolas" w:hAnsi="Consolas" w:cs="Arial"/>
          <w:i/>
          <w:iCs/>
        </w:rPr>
        <w:t>$</w:t>
      </w:r>
      <w:proofErr w:type="spellStart"/>
      <w:r w:rsidRPr="00F53EFB">
        <w:rPr>
          <w:rFonts w:ascii="Consolas" w:hAnsi="Consolas" w:cs="Arial"/>
          <w:i/>
          <w:iCs/>
        </w:rPr>
        <w:t>UserInput</w:t>
      </w:r>
      <w:proofErr w:type="spellEnd"/>
      <w:r>
        <w:rPr>
          <w:rFonts w:cs="Arial"/>
        </w:rPr>
        <w:t>» geschrieben.</w:t>
      </w:r>
      <w:r w:rsidR="000B4BE6">
        <w:rPr>
          <w:rFonts w:cs="Arial"/>
        </w:rPr>
        <w:t xml:space="preserve"> </w:t>
      </w:r>
      <w:commentRangeStart w:id="112"/>
      <w:r w:rsidR="000B4BE6">
        <w:rPr>
          <w:rFonts w:cs="Arial"/>
        </w:rPr>
        <w:t>Die Variabel kann natürlich frei gewählt werden.</w:t>
      </w:r>
      <w:commentRangeEnd w:id="112"/>
      <w:r w:rsidR="00E25B7A">
        <w:rPr>
          <w:rStyle w:val="CommentReference"/>
        </w:rPr>
        <w:commentReference w:id="112"/>
      </w:r>
    </w:p>
    <w:p w14:paraId="5A6CC8AF" w14:textId="77777777" w:rsidR="00AF1FE3" w:rsidRPr="00ED2032" w:rsidRDefault="00AF1FE3"/>
    <w:p w14:paraId="48A3DBDD" w14:textId="3BCF9CE7" w:rsidR="00577CCF" w:rsidRDefault="00F0029A">
      <w:r>
        <w:t>Der Befehl «</w:t>
      </w:r>
      <w:r w:rsidRPr="00F17715">
        <w:rPr>
          <w:rFonts w:ascii="Consolas" w:hAnsi="Consolas"/>
          <w:i/>
          <w:iCs/>
        </w:rPr>
        <w:t>ReadKey</w:t>
      </w:r>
      <w:r>
        <w:t xml:space="preserve">» registriert </w:t>
      </w:r>
      <w:r w:rsidR="00AE291E">
        <w:t>beim Drücken der Taste [</w:t>
      </w:r>
      <w:r w:rsidR="00AE291E" w:rsidRPr="00F17715">
        <w:rPr>
          <w:i/>
          <w:iCs/>
        </w:rPr>
        <w:t>1</w:t>
      </w:r>
      <w:r w:rsidR="00AE291E">
        <w:t>]</w:t>
      </w:r>
      <w:r>
        <w:t xml:space="preserve"> </w:t>
      </w:r>
      <w:r w:rsidR="00AE291E">
        <w:t xml:space="preserve">jedoch </w:t>
      </w:r>
      <w:r>
        <w:t>nicht eine «</w:t>
      </w:r>
      <w:r w:rsidRPr="00F17715">
        <w:rPr>
          <w:i/>
          <w:iCs/>
        </w:rPr>
        <w:t>1</w:t>
      </w:r>
      <w:r>
        <w:t>»</w:t>
      </w:r>
      <w:r w:rsidR="00AE291E">
        <w:t xml:space="preserve">. Er bezieht </w:t>
      </w:r>
      <w:proofErr w:type="gramStart"/>
      <w:r w:rsidR="00AE291E">
        <w:t>sich  nämlich</w:t>
      </w:r>
      <w:proofErr w:type="gramEnd"/>
      <w:r w:rsidR="00AE291E">
        <w:t xml:space="preserve"> auf </w:t>
      </w:r>
      <w:r>
        <w:t xml:space="preserve"> die Bezeichnung der Taste</w:t>
      </w:r>
      <w:r w:rsidR="00577CCF">
        <w:t>:</w:t>
      </w:r>
    </w:p>
    <w:p w14:paraId="3BED6C1A" w14:textId="0D413B34" w:rsidR="00577CCF" w:rsidRDefault="00F0029A" w:rsidP="00D47498">
      <w:pPr>
        <w:pStyle w:val="ListParagraph"/>
        <w:numPr>
          <w:ilvl w:val="0"/>
          <w:numId w:val="21"/>
        </w:numPr>
      </w:pPr>
      <w:r>
        <w:t>«</w:t>
      </w:r>
      <w:r w:rsidRPr="00F17715">
        <w:rPr>
          <w:i/>
          <w:iCs/>
        </w:rPr>
        <w:t>d1</w:t>
      </w:r>
      <w:r>
        <w:t>»</w:t>
      </w:r>
      <w:r w:rsidR="00577CCF">
        <w:t xml:space="preserve"> für die Zahl auf der </w:t>
      </w:r>
      <w:r w:rsidR="00AE291E">
        <w:t>Buchstabent</w:t>
      </w:r>
      <w:r w:rsidR="00577CCF">
        <w:t>astatur</w:t>
      </w:r>
    </w:p>
    <w:p w14:paraId="39798493" w14:textId="1A52C74D" w:rsidR="00F0029A" w:rsidRPr="008E4E9E" w:rsidRDefault="00F0029A" w:rsidP="00D47498">
      <w:pPr>
        <w:pStyle w:val="ListParagraph"/>
        <w:numPr>
          <w:ilvl w:val="0"/>
          <w:numId w:val="21"/>
        </w:numPr>
      </w:pPr>
      <w:r>
        <w:t>«</w:t>
      </w:r>
      <w:commentRangeStart w:id="113"/>
      <w:r w:rsidRPr="00F17715">
        <w:rPr>
          <w:i/>
          <w:iCs/>
        </w:rPr>
        <w:t>NumPad1</w:t>
      </w:r>
      <w:commentRangeEnd w:id="113"/>
      <w:r w:rsidR="009B48CA" w:rsidRPr="00F17715">
        <w:rPr>
          <w:rStyle w:val="CommentReference"/>
          <w:i/>
          <w:iCs/>
        </w:rPr>
        <w:commentReference w:id="113"/>
      </w:r>
      <w:r>
        <w:t>»</w:t>
      </w:r>
      <w:r w:rsidR="00577CCF">
        <w:t xml:space="preserve"> für die Zahl auf dem Nummernblock.</w:t>
      </w:r>
    </w:p>
    <w:p w14:paraId="4EB00AED" w14:textId="24BEDC97" w:rsidR="00F0029A" w:rsidRDefault="00F0029A" w:rsidP="003102CF">
      <w:pPr>
        <w:pStyle w:val="Heading3"/>
      </w:pPr>
      <w:bookmarkStart w:id="114" w:name="_Toc103938777"/>
      <w:r>
        <w:lastRenderedPageBreak/>
        <w:t xml:space="preserve">Die </w:t>
      </w:r>
      <w:r w:rsidR="008E4E9E">
        <w:t>d</w:t>
      </w:r>
      <w:r>
        <w:t>ritte Version</w:t>
      </w:r>
      <w:bookmarkEnd w:id="114"/>
    </w:p>
    <w:p w14:paraId="748939C6" w14:textId="3F0F56BC" w:rsidR="00F0029A" w:rsidRDefault="00F0029A" w:rsidP="00F0029A">
      <w:r>
        <w:t xml:space="preserve">Die </w:t>
      </w:r>
      <w:r w:rsidR="00D65043">
        <w:t>g</w:t>
      </w:r>
      <w:r>
        <w:t xml:space="preserve">rossen Änderungen in der </w:t>
      </w:r>
      <w:r w:rsidR="00D65043">
        <w:t>d</w:t>
      </w:r>
      <w:r>
        <w:t>ritten Version waren die Benutzeroberfläche und die ISE Kompatibilität</w:t>
      </w:r>
      <w:r w:rsidR="00F350DC">
        <w:t>.</w:t>
      </w:r>
    </w:p>
    <w:p w14:paraId="2C995FF5" w14:textId="35A2DC08" w:rsidR="00BB4761" w:rsidRDefault="00BB4761" w:rsidP="00F0029A">
      <w:r>
        <w:t xml:space="preserve">Eine kleine Änderung war es, dass in der </w:t>
      </w:r>
      <w:commentRangeStart w:id="115"/>
      <w:r w:rsidR="00D65043">
        <w:t>«</w:t>
      </w:r>
      <w:proofErr w:type="gramStart"/>
      <w:r w:rsidRPr="00F17715">
        <w:rPr>
          <w:rFonts w:ascii="Consolas" w:hAnsi="Consolas"/>
          <w:i/>
          <w:iCs/>
        </w:rPr>
        <w:t>Do</w:t>
      </w:r>
      <w:r w:rsidR="00F17715">
        <w:rPr>
          <w:rFonts w:ascii="Consolas" w:hAnsi="Consolas"/>
          <w:i/>
          <w:iCs/>
        </w:rPr>
        <w:t>{</w:t>
      </w:r>
      <w:proofErr w:type="gramEnd"/>
      <w:r w:rsidR="00F17715">
        <w:rPr>
          <w:rFonts w:ascii="Consolas" w:hAnsi="Consolas"/>
          <w:i/>
          <w:iCs/>
        </w:rPr>
        <w:t>}</w:t>
      </w:r>
      <w:proofErr w:type="spellStart"/>
      <w:r w:rsidRPr="00F17715">
        <w:rPr>
          <w:rFonts w:ascii="Consolas" w:hAnsi="Consolas"/>
          <w:i/>
          <w:iCs/>
        </w:rPr>
        <w:t>until</w:t>
      </w:r>
      <w:proofErr w:type="spellEnd"/>
      <w:r w:rsidR="00D65043">
        <w:t>»</w:t>
      </w:r>
      <w:r>
        <w:t xml:space="preserve"> schleife </w:t>
      </w:r>
      <w:commentRangeEnd w:id="115"/>
      <w:r w:rsidR="00E25B7A">
        <w:rPr>
          <w:rStyle w:val="CommentReference"/>
        </w:rPr>
        <w:commentReference w:id="115"/>
      </w:r>
      <w:r>
        <w:t>nicht mehr die «</w:t>
      </w:r>
      <w:r w:rsidRPr="007D3A01">
        <w:rPr>
          <w:i/>
          <w:iCs/>
        </w:rPr>
        <w:t xml:space="preserve">1 </w:t>
      </w:r>
      <w:r w:rsidR="00F17715" w:rsidRPr="007D3A01">
        <w:rPr>
          <w:i/>
          <w:iCs/>
        </w:rPr>
        <w:t>-</w:t>
      </w:r>
      <w:proofErr w:type="spellStart"/>
      <w:r w:rsidR="00F17715" w:rsidRPr="007D3A01">
        <w:rPr>
          <w:i/>
          <w:iCs/>
        </w:rPr>
        <w:t>eq</w:t>
      </w:r>
      <w:proofErr w:type="spellEnd"/>
      <w:r w:rsidRPr="007D3A01">
        <w:rPr>
          <w:i/>
          <w:iCs/>
        </w:rPr>
        <w:t xml:space="preserve"> 2</w:t>
      </w:r>
      <w:r>
        <w:t xml:space="preserve">» </w:t>
      </w:r>
      <w:r w:rsidR="004D3775">
        <w:t>A</w:t>
      </w:r>
      <w:commentRangeStart w:id="116"/>
      <w:r>
        <w:t>bfrage</w:t>
      </w:r>
      <w:commentRangeEnd w:id="116"/>
      <w:r w:rsidR="00ED52BA">
        <w:rPr>
          <w:rStyle w:val="CommentReference"/>
        </w:rPr>
        <w:commentReference w:id="116"/>
      </w:r>
      <w:r>
        <w:t xml:space="preserve"> kommt. </w:t>
      </w:r>
      <w:r w:rsidR="00AF1FE3">
        <w:t>Da bei dieser Abfrage der Wert «</w:t>
      </w:r>
      <w:r w:rsidR="00AF1FE3" w:rsidRPr="00F17715">
        <w:rPr>
          <w:i/>
          <w:iCs/>
        </w:rPr>
        <w:t>$false</w:t>
      </w:r>
      <w:r w:rsidR="00AF1FE3">
        <w:t xml:space="preserve">» </w:t>
      </w:r>
      <w:r w:rsidR="00D65043">
        <w:t>zurückgegeben wird</w:t>
      </w:r>
      <w:r w:rsidR="00AF1FE3">
        <w:t xml:space="preserve">, kann man auch nur </w:t>
      </w:r>
      <w:r w:rsidR="00D65043">
        <w:t>«</w:t>
      </w:r>
      <w:r w:rsidR="00AF1FE3" w:rsidRPr="00F17715">
        <w:rPr>
          <w:i/>
          <w:iCs/>
        </w:rPr>
        <w:t>$false</w:t>
      </w:r>
      <w:r w:rsidR="00D65043">
        <w:t>»</w:t>
      </w:r>
      <w:r w:rsidR="00AF1FE3">
        <w:t xml:space="preserve"> in die </w:t>
      </w:r>
      <w:r w:rsidR="00D65043">
        <w:t>K</w:t>
      </w:r>
      <w:r w:rsidR="00AF1FE3">
        <w:t>lammer schreiben:</w:t>
      </w:r>
    </w:p>
    <w:p w14:paraId="4B235BEB" w14:textId="268A1B57" w:rsidR="00AF1FE3" w:rsidRDefault="00AF1FE3" w:rsidP="00F0029A"/>
    <w:p w14:paraId="2CF7A5CD" w14:textId="4B9C46CE" w:rsidR="00AF1FE3" w:rsidRDefault="00AF1FE3" w:rsidP="00D65043">
      <w:pPr>
        <w:shd w:val="clear" w:color="auto" w:fill="FFFFFF"/>
        <w:autoSpaceDE w:val="0"/>
        <w:autoSpaceDN w:val="0"/>
        <w:adjustRightInd w:val="0"/>
        <w:ind w:firstLine="720"/>
        <w:rPr>
          <w:rFonts w:ascii="Lucida Console" w:hAnsi="Lucida Console" w:cs="Lucida Console"/>
          <w:sz w:val="18"/>
          <w:szCs w:val="18"/>
          <w:lang w:eastAsia="de-CH"/>
        </w:rPr>
      </w:pPr>
      <w:proofErr w:type="gramStart"/>
      <w:r>
        <w:rPr>
          <w:rFonts w:ascii="Lucida Console" w:hAnsi="Lucida Console" w:cs="Lucida Console"/>
          <w:sz w:val="18"/>
          <w:szCs w:val="18"/>
          <w:lang w:eastAsia="de-CH"/>
        </w:rPr>
        <w:t>}</w:t>
      </w:r>
      <w:proofErr w:type="spellStart"/>
      <w:r>
        <w:rPr>
          <w:rFonts w:ascii="Lucida Console" w:hAnsi="Lucida Console" w:cs="Lucida Console"/>
          <w:color w:val="00008B"/>
          <w:sz w:val="18"/>
          <w:szCs w:val="18"/>
          <w:lang w:eastAsia="de-CH"/>
        </w:rPr>
        <w:t>until</w:t>
      </w:r>
      <w:proofErr w:type="spellEnd"/>
      <w:proofErr w:type="gramEnd"/>
      <w:r>
        <w:rPr>
          <w:rFonts w:ascii="Lucida Console" w:hAnsi="Lucida Console" w:cs="Lucida Console"/>
          <w:sz w:val="18"/>
          <w:szCs w:val="18"/>
          <w:lang w:eastAsia="de-CH"/>
        </w:rPr>
        <w:t xml:space="preserve"> (</w:t>
      </w:r>
      <w:r>
        <w:rPr>
          <w:rFonts w:ascii="Lucida Console" w:hAnsi="Lucida Console" w:cs="Lucida Console"/>
          <w:color w:val="A82D00"/>
          <w:sz w:val="18"/>
          <w:szCs w:val="18"/>
          <w:lang w:eastAsia="de-CH"/>
        </w:rPr>
        <w:t>$false</w:t>
      </w:r>
      <w:r>
        <w:rPr>
          <w:rFonts w:ascii="Lucida Console" w:hAnsi="Lucida Console" w:cs="Lucida Console"/>
          <w:sz w:val="18"/>
          <w:szCs w:val="18"/>
          <w:lang w:eastAsia="de-CH"/>
        </w:rPr>
        <w:t xml:space="preserve">) </w:t>
      </w:r>
    </w:p>
    <w:p w14:paraId="38A1821B" w14:textId="48A94C56" w:rsidR="00F350DC" w:rsidRDefault="00F350DC" w:rsidP="003102CF">
      <w:pPr>
        <w:pStyle w:val="Heading4"/>
      </w:pPr>
      <w:r>
        <w:t>Benutzeroberfläche</w:t>
      </w:r>
    </w:p>
    <w:p w14:paraId="21E25C4E" w14:textId="7CCE63C9" w:rsidR="00F350DC" w:rsidRDefault="00F350DC" w:rsidP="00F350DC">
      <w:r>
        <w:t xml:space="preserve">Im </w:t>
      </w:r>
      <w:r w:rsidR="00E16BBD">
        <w:t>Gegensatz</w:t>
      </w:r>
      <w:r>
        <w:t xml:space="preserve"> zu der alten </w:t>
      </w:r>
      <w:r w:rsidR="00E16BBD">
        <w:t>Abfrage</w:t>
      </w:r>
      <w:r w:rsidR="00AF1FE3">
        <w:t>,</w:t>
      </w:r>
      <w:r>
        <w:t xml:space="preserve"> ist die </w:t>
      </w:r>
      <w:r w:rsidR="00D65043">
        <w:t>N</w:t>
      </w:r>
      <w:r>
        <w:t>eue mehr wie ein Menu und sieht viel ansprechender aus.</w:t>
      </w:r>
    </w:p>
    <w:p w14:paraId="30231AEA" w14:textId="638AFDB9" w:rsidR="00DB6CB2" w:rsidRDefault="00DB6CB2" w:rsidP="00F350DC">
      <w:r>
        <w:t xml:space="preserve">Mit den Hashtags und den Linien soll eine Art </w:t>
      </w:r>
      <w:r w:rsidR="003D50EE">
        <w:t>«</w:t>
      </w:r>
      <w:r>
        <w:t>Menu Look</w:t>
      </w:r>
      <w:r w:rsidR="003D50EE">
        <w:t>»</w:t>
      </w:r>
      <w:r>
        <w:t xml:space="preserve"> entstehen.</w:t>
      </w:r>
      <w:r w:rsidR="00A92E46" w:rsidRPr="00A92E46">
        <w:rPr>
          <w:noProof/>
        </w:rPr>
        <w:t xml:space="preserve"> </w:t>
      </w:r>
      <w:r w:rsidR="00A92E46">
        <w:rPr>
          <w:noProof/>
        </w:rPr>
        <w:drawing>
          <wp:inline distT="0" distB="0" distL="0" distR="0" wp14:anchorId="4D933BDB" wp14:editId="14596FB4">
            <wp:extent cx="6298565" cy="1331595"/>
            <wp:effectExtent l="0" t="0" r="6985" b="1905"/>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98565" cy="1331595"/>
                    </a:xfrm>
                    <a:prstGeom prst="rect">
                      <a:avLst/>
                    </a:prstGeom>
                    <a:noFill/>
                    <a:ln>
                      <a:noFill/>
                    </a:ln>
                  </pic:spPr>
                </pic:pic>
              </a:graphicData>
            </a:graphic>
          </wp:inline>
        </w:drawing>
      </w:r>
    </w:p>
    <w:p w14:paraId="235AEFBA" w14:textId="26C5B7C7" w:rsidR="00A92E46" w:rsidRPr="00F350DC" w:rsidRDefault="00A92E46" w:rsidP="00A92E46">
      <w:pPr>
        <w:pStyle w:val="Caption"/>
      </w:pPr>
      <w:bookmarkStart w:id="117" w:name="_Toc103938413"/>
      <w:r>
        <w:t xml:space="preserve">Abbildung </w:t>
      </w:r>
      <w:fldSimple w:instr=" SEQ Abbildung \* ARABIC ">
        <w:r w:rsidR="00C34C3A">
          <w:rPr>
            <w:noProof/>
          </w:rPr>
          <w:t>25</w:t>
        </w:r>
      </w:fldSimple>
      <w:r>
        <w:t>: PowerShell User Interface</w:t>
      </w:r>
      <w:bookmarkEnd w:id="117"/>
    </w:p>
    <w:p w14:paraId="765964FA" w14:textId="74AB18ED" w:rsidR="00032BAA" w:rsidRDefault="002B2153" w:rsidP="00F350DC">
      <w:r>
        <w:t>Um mit Farben zu schreiben</w:t>
      </w:r>
      <w:r w:rsidR="00A92E46">
        <w:t>,</w:t>
      </w:r>
      <w:r>
        <w:t xml:space="preserve"> muss man bei jedem Farb- und Zeilenwechsel eine neue Zeile im Skript schreiben. Farben macht man wie folgt:</w:t>
      </w:r>
    </w:p>
    <w:p w14:paraId="42B31588" w14:textId="77777777" w:rsidR="00032BAA" w:rsidRDefault="00032BAA" w:rsidP="00F350DC"/>
    <w:p w14:paraId="4EB4CF23" w14:textId="72AB8297" w:rsidR="00DB6CB2" w:rsidRPr="00023412" w:rsidRDefault="003D50EE" w:rsidP="00A92E46">
      <w:pPr>
        <w:shd w:val="clear" w:color="auto" w:fill="FFFFFF"/>
        <w:autoSpaceDE w:val="0"/>
        <w:autoSpaceDN w:val="0"/>
        <w:adjustRightInd w:val="0"/>
        <w:ind w:firstLine="720"/>
        <w:rPr>
          <w:rFonts w:ascii="Lucida Console" w:hAnsi="Lucida Console" w:cs="Lucida Console"/>
          <w:color w:val="8A2BE2"/>
          <w:sz w:val="18"/>
          <w:szCs w:val="18"/>
          <w:lang w:eastAsia="de-CH"/>
        </w:rPr>
      </w:pPr>
      <w:r w:rsidRPr="00023412">
        <w:rPr>
          <w:rFonts w:ascii="Lucida Console" w:hAnsi="Lucida Console" w:cs="Lucida Console"/>
          <w:color w:val="0000FF"/>
          <w:sz w:val="18"/>
          <w:szCs w:val="18"/>
          <w:lang w:eastAsia="de-CH"/>
        </w:rPr>
        <w:t>Write-Host</w:t>
      </w:r>
      <w:r w:rsidRPr="00023412">
        <w:rPr>
          <w:rFonts w:ascii="Lucida Console" w:hAnsi="Lucida Console" w:cs="Lucida Console"/>
          <w:sz w:val="18"/>
          <w:szCs w:val="18"/>
          <w:lang w:eastAsia="de-CH"/>
        </w:rPr>
        <w:t xml:space="preserve"> </w:t>
      </w:r>
      <w:r w:rsidRPr="00023412">
        <w:rPr>
          <w:rFonts w:ascii="Lucida Console" w:hAnsi="Lucida Console" w:cs="Lucida Console"/>
          <w:color w:val="8B0000"/>
          <w:sz w:val="18"/>
          <w:szCs w:val="18"/>
          <w:lang w:eastAsia="de-CH"/>
        </w:rPr>
        <w:t>"[Text]"</w:t>
      </w:r>
      <w:r w:rsidRPr="00023412">
        <w:rPr>
          <w:rFonts w:ascii="Lucida Console" w:hAnsi="Lucida Console" w:cs="Lucida Console"/>
          <w:sz w:val="18"/>
          <w:szCs w:val="18"/>
          <w:lang w:eastAsia="de-CH"/>
        </w:rPr>
        <w:t xml:space="preserve"> </w:t>
      </w:r>
      <w:r w:rsidRPr="00023412">
        <w:rPr>
          <w:rFonts w:ascii="Lucida Console" w:hAnsi="Lucida Console" w:cs="Lucida Console"/>
          <w:color w:val="000080"/>
          <w:sz w:val="18"/>
          <w:szCs w:val="18"/>
          <w:lang w:eastAsia="de-CH"/>
        </w:rPr>
        <w:t>-</w:t>
      </w:r>
      <w:proofErr w:type="spellStart"/>
      <w:r w:rsidRPr="00023412">
        <w:rPr>
          <w:rFonts w:ascii="Lucida Console" w:hAnsi="Lucida Console" w:cs="Lucida Console"/>
          <w:color w:val="000080"/>
          <w:sz w:val="18"/>
          <w:szCs w:val="18"/>
          <w:lang w:eastAsia="de-CH"/>
        </w:rPr>
        <w:t>ForeGroundColor</w:t>
      </w:r>
      <w:proofErr w:type="spellEnd"/>
      <w:r w:rsidRPr="00023412">
        <w:rPr>
          <w:rFonts w:ascii="Lucida Console" w:hAnsi="Lucida Console" w:cs="Lucida Console"/>
          <w:sz w:val="18"/>
          <w:szCs w:val="18"/>
          <w:lang w:eastAsia="de-CH"/>
        </w:rPr>
        <w:t xml:space="preserve"> </w:t>
      </w:r>
      <w:r w:rsidRPr="00023412">
        <w:rPr>
          <w:rFonts w:ascii="Lucida Console" w:hAnsi="Lucida Console" w:cs="Lucida Console"/>
          <w:color w:val="8A2BE2"/>
          <w:sz w:val="18"/>
          <w:szCs w:val="18"/>
          <w:lang w:eastAsia="de-CH"/>
        </w:rPr>
        <w:t xml:space="preserve">[Farbe] </w:t>
      </w:r>
    </w:p>
    <w:p w14:paraId="38BDDAC2" w14:textId="77777777" w:rsidR="00A92E46" w:rsidRPr="00DB6CB2" w:rsidRDefault="00A92E46" w:rsidP="00A92E46">
      <w:pPr>
        <w:shd w:val="clear" w:color="auto" w:fill="FFFFFF"/>
        <w:autoSpaceDE w:val="0"/>
        <w:autoSpaceDN w:val="0"/>
        <w:adjustRightInd w:val="0"/>
        <w:ind w:firstLine="720"/>
        <w:rPr>
          <w:rFonts w:ascii="Consolas" w:hAnsi="Consolas" w:cs="Arial"/>
        </w:rPr>
      </w:pPr>
    </w:p>
    <w:p w14:paraId="1FBC5DD7" w14:textId="69D7F47D" w:rsidR="00A92E46" w:rsidRDefault="00DB6CB2" w:rsidP="00F350DC">
      <w:r>
        <w:t xml:space="preserve">Beispielsweise ist das Ergebnis </w:t>
      </w:r>
      <w:r w:rsidR="004D3775">
        <w:t>f</w:t>
      </w:r>
      <w:commentRangeStart w:id="118"/>
      <w:r>
        <w:t>arbig</w:t>
      </w:r>
      <w:commentRangeEnd w:id="118"/>
      <w:r w:rsidR="00D627CF">
        <w:rPr>
          <w:rStyle w:val="CommentReference"/>
        </w:rPr>
        <w:commentReference w:id="118"/>
      </w:r>
      <w:r w:rsidR="00A92E46">
        <w:t>, wenn es…</w:t>
      </w:r>
    </w:p>
    <w:p w14:paraId="5D5945EB" w14:textId="1DA25E6A" w:rsidR="00A92E46" w:rsidRPr="00A92E46" w:rsidRDefault="00A92E46" w:rsidP="00D47498">
      <w:pPr>
        <w:pStyle w:val="ListParagraph"/>
        <w:numPr>
          <w:ilvl w:val="0"/>
          <w:numId w:val="22"/>
        </w:numPr>
        <w:tabs>
          <w:tab w:val="left" w:pos="1843"/>
          <w:tab w:val="right" w:pos="2694"/>
          <w:tab w:val="right" w:pos="3402"/>
          <w:tab w:val="left" w:pos="3828"/>
        </w:tabs>
      </w:pPr>
      <w:r>
        <w:t xml:space="preserve">Positiv </w:t>
      </w:r>
      <w:proofErr w:type="gramStart"/>
      <w:r>
        <w:t xml:space="preserve">ist  </w:t>
      </w:r>
      <w:r w:rsidR="00793E07">
        <w:tab/>
      </w:r>
      <w:proofErr w:type="gramEnd"/>
      <w:r>
        <w:t>=</w:t>
      </w:r>
      <w:r w:rsidRPr="00047B4A">
        <w:rPr>
          <w:rFonts w:ascii="Consolas" w:hAnsi="Consolas"/>
        </w:rPr>
        <w:t xml:space="preserve"> </w:t>
      </w:r>
      <w:r w:rsidR="00793E07" w:rsidRPr="00047B4A">
        <w:rPr>
          <w:rFonts w:ascii="Consolas" w:hAnsi="Consolas"/>
        </w:rPr>
        <w:tab/>
      </w:r>
      <w:r w:rsidR="00047B4A" w:rsidRPr="00047B4A">
        <w:rPr>
          <w:rFonts w:ascii="Consolas" w:hAnsi="Consolas"/>
          <w:color w:val="00B050"/>
        </w:rPr>
        <w:t>3</w:t>
      </w:r>
      <w:r w:rsidRPr="00047B4A">
        <w:rPr>
          <w:rFonts w:ascii="Consolas" w:hAnsi="Consolas"/>
          <w:color w:val="00B050"/>
        </w:rPr>
        <w:t>0</w:t>
      </w:r>
      <w:r w:rsidR="00047B4A" w:rsidRPr="00047B4A">
        <w:rPr>
          <w:rFonts w:ascii="Consolas" w:hAnsi="Consolas"/>
          <w:color w:val="00B050"/>
        </w:rPr>
        <w:t>57</w:t>
      </w:r>
      <w:r w:rsidRPr="00047B4A">
        <w:rPr>
          <w:rFonts w:ascii="Consolas" w:hAnsi="Consolas"/>
          <w:color w:val="00B050"/>
        </w:rPr>
        <w:t xml:space="preserve">, </w:t>
      </w:r>
      <w:r w:rsidR="00793E07" w:rsidRPr="00047B4A">
        <w:rPr>
          <w:rFonts w:ascii="Consolas" w:hAnsi="Consolas"/>
          <w:color w:val="00B050"/>
        </w:rPr>
        <w:tab/>
      </w:r>
      <w:r w:rsidRPr="00047B4A">
        <w:rPr>
          <w:rFonts w:ascii="Consolas" w:hAnsi="Consolas"/>
          <w:color w:val="00B050"/>
        </w:rPr>
        <w:t xml:space="preserve">8, </w:t>
      </w:r>
      <w:r w:rsidR="00793E07" w:rsidRPr="00047B4A">
        <w:rPr>
          <w:rFonts w:ascii="Consolas" w:hAnsi="Consolas"/>
          <w:color w:val="00B050"/>
        </w:rPr>
        <w:tab/>
      </w:r>
      <w:r w:rsidR="00047B4A">
        <w:rPr>
          <w:rFonts w:ascii="Consolas" w:hAnsi="Consolas"/>
          <w:color w:val="FFFFFF" w:themeColor="background1"/>
        </w:rPr>
        <w:t xml:space="preserve"> </w:t>
      </w:r>
      <w:r w:rsidR="00047B4A" w:rsidRPr="00047B4A">
        <w:rPr>
          <w:rFonts w:ascii="Consolas" w:hAnsi="Consolas"/>
          <w:color w:val="00B050"/>
        </w:rPr>
        <w:t>0</w:t>
      </w:r>
    </w:p>
    <w:p w14:paraId="489E2FA7" w14:textId="54DA366F" w:rsidR="00BD10D0" w:rsidRDefault="00A92E46" w:rsidP="00D47498">
      <w:pPr>
        <w:pStyle w:val="ListParagraph"/>
        <w:keepNext/>
        <w:numPr>
          <w:ilvl w:val="0"/>
          <w:numId w:val="22"/>
        </w:numPr>
        <w:tabs>
          <w:tab w:val="left" w:pos="1843"/>
          <w:tab w:val="right" w:pos="2694"/>
          <w:tab w:val="right" w:pos="3402"/>
          <w:tab w:val="left" w:pos="3828"/>
        </w:tabs>
      </w:pPr>
      <w:r w:rsidRPr="00A92E46">
        <w:t>Negativ</w:t>
      </w:r>
      <w:r>
        <w:t xml:space="preserve"> ist</w:t>
      </w:r>
      <w:r w:rsidRPr="00A92E46">
        <w:t xml:space="preserve"> </w:t>
      </w:r>
      <w:r w:rsidR="00793E07">
        <w:tab/>
      </w:r>
      <w:r w:rsidRPr="00A92E46">
        <w:t>=</w:t>
      </w:r>
      <w:r w:rsidRPr="00047B4A">
        <w:rPr>
          <w:rFonts w:ascii="Consolas" w:hAnsi="Consolas"/>
        </w:rPr>
        <w:t xml:space="preserve"> </w:t>
      </w:r>
      <w:r w:rsidR="00793E07" w:rsidRPr="00047B4A">
        <w:rPr>
          <w:rFonts w:ascii="Consolas" w:hAnsi="Consolas"/>
        </w:rPr>
        <w:tab/>
      </w:r>
      <w:r w:rsidRPr="00047B4A">
        <w:rPr>
          <w:rFonts w:ascii="Consolas" w:hAnsi="Consolas"/>
          <w:color w:val="FF0000"/>
        </w:rPr>
        <w:t xml:space="preserve">-10, </w:t>
      </w:r>
      <w:r w:rsidR="00793E07" w:rsidRPr="00047B4A">
        <w:rPr>
          <w:rFonts w:ascii="Consolas" w:hAnsi="Consolas"/>
          <w:color w:val="FF0000"/>
        </w:rPr>
        <w:tab/>
      </w:r>
      <w:r w:rsidRPr="00047B4A">
        <w:rPr>
          <w:rFonts w:ascii="Consolas" w:hAnsi="Consolas"/>
          <w:color w:val="FF0000"/>
        </w:rPr>
        <w:t xml:space="preserve">-189, </w:t>
      </w:r>
      <w:r w:rsidR="00793E07" w:rsidRPr="00047B4A">
        <w:rPr>
          <w:rFonts w:ascii="Consolas" w:hAnsi="Consolas"/>
          <w:color w:val="FF0000"/>
        </w:rPr>
        <w:tab/>
      </w:r>
      <w:r w:rsidRPr="00047B4A">
        <w:rPr>
          <w:rFonts w:ascii="Consolas" w:hAnsi="Consolas"/>
          <w:color w:val="FF0000"/>
        </w:rPr>
        <w:t>-0.3333333</w:t>
      </w:r>
    </w:p>
    <w:p w14:paraId="3B9B3A72" w14:textId="77777777" w:rsidR="00047B4A" w:rsidRDefault="00047B4A">
      <w:pPr>
        <w:rPr>
          <w:rFonts w:cs="Arial"/>
          <w:b/>
          <w:bCs/>
          <w:iCs/>
          <w:sz w:val="32"/>
          <w:szCs w:val="28"/>
        </w:rPr>
      </w:pPr>
      <w:r>
        <w:br w:type="page"/>
      </w:r>
    </w:p>
    <w:p w14:paraId="1EAFC106" w14:textId="120742D2" w:rsidR="002B2153" w:rsidRDefault="002B2153" w:rsidP="003102CF">
      <w:pPr>
        <w:pStyle w:val="Heading4"/>
      </w:pPr>
      <w:r>
        <w:lastRenderedPageBreak/>
        <w:t>ISE Kompatibilität</w:t>
      </w:r>
    </w:p>
    <w:p w14:paraId="1A352874" w14:textId="1500C226" w:rsidR="0097534B" w:rsidRDefault="002B2153" w:rsidP="002B2153">
      <w:r>
        <w:t xml:space="preserve">Durch die vordefinierte Variable </w:t>
      </w:r>
      <w:r w:rsidR="00BD10D0" w:rsidRPr="00BD10D0">
        <w:rPr>
          <w:rFonts w:cs="Arial"/>
        </w:rPr>
        <w:t>«</w:t>
      </w:r>
      <w:r w:rsidR="00BD10D0" w:rsidRPr="00F53EFB">
        <w:rPr>
          <w:rFonts w:ascii="Consolas" w:hAnsi="Consolas"/>
          <w:i/>
          <w:iCs/>
        </w:rPr>
        <w:t>$</w:t>
      </w:r>
      <w:proofErr w:type="spellStart"/>
      <w:r w:rsidR="00BD10D0" w:rsidRPr="00F53EFB">
        <w:rPr>
          <w:rFonts w:ascii="Consolas" w:hAnsi="Consolas"/>
          <w:i/>
          <w:iCs/>
        </w:rPr>
        <w:t>psISE</w:t>
      </w:r>
      <w:proofErr w:type="spellEnd"/>
      <w:r w:rsidR="00BD10D0">
        <w:t>» findet das Skript heraus, ob es im ISE läuft oder nicht. Diese Variabel ist ein Boolean</w:t>
      </w:r>
      <w:r w:rsidR="0097534B">
        <w:t>. D</w:t>
      </w:r>
      <w:r w:rsidR="00BD10D0">
        <w:t xml:space="preserve">as bedeutet, </w:t>
      </w:r>
      <w:r w:rsidR="00E16BBD">
        <w:t>dass</w:t>
      </w:r>
      <w:r w:rsidR="00BD10D0">
        <w:t xml:space="preserve"> sie entweder </w:t>
      </w:r>
      <w:r w:rsidR="00D65043">
        <w:t>«</w:t>
      </w:r>
      <w:r w:rsidR="00D65043" w:rsidRPr="00F53EFB">
        <w:rPr>
          <w:rFonts w:ascii="Consolas" w:hAnsi="Consolas"/>
          <w:i/>
          <w:iCs/>
        </w:rPr>
        <w:t>$</w:t>
      </w:r>
      <w:r w:rsidR="00BD10D0" w:rsidRPr="00F53EFB">
        <w:rPr>
          <w:rFonts w:ascii="Consolas" w:hAnsi="Consolas"/>
          <w:i/>
          <w:iCs/>
        </w:rPr>
        <w:t>True</w:t>
      </w:r>
      <w:r w:rsidR="00D65043">
        <w:t>»</w:t>
      </w:r>
      <w:r w:rsidR="00BD10D0">
        <w:t xml:space="preserve"> oder </w:t>
      </w:r>
      <w:r w:rsidR="00D65043">
        <w:t>«</w:t>
      </w:r>
      <w:r w:rsidR="00D65043" w:rsidRPr="00F53EFB">
        <w:rPr>
          <w:rFonts w:ascii="Consolas" w:hAnsi="Consolas"/>
          <w:i/>
          <w:iCs/>
        </w:rPr>
        <w:t>$</w:t>
      </w:r>
      <w:r w:rsidR="00BD10D0" w:rsidRPr="00F53EFB">
        <w:rPr>
          <w:rFonts w:ascii="Consolas" w:hAnsi="Consolas"/>
          <w:i/>
          <w:iCs/>
        </w:rPr>
        <w:t>False</w:t>
      </w:r>
      <w:r w:rsidR="00D65043">
        <w:t>»</w:t>
      </w:r>
      <w:r w:rsidR="00BD10D0">
        <w:t xml:space="preserve"> enthält.</w:t>
      </w:r>
      <w:r w:rsidR="00BB4761">
        <w:t xml:space="preserve"> </w:t>
      </w:r>
      <w:r w:rsidR="00D65043">
        <w:t>«</w:t>
      </w:r>
      <w:r w:rsidR="00D65043" w:rsidRPr="00F53EFB">
        <w:rPr>
          <w:i/>
          <w:iCs/>
        </w:rPr>
        <w:t>$True</w:t>
      </w:r>
      <w:r w:rsidR="00F53EFB">
        <w:t>»,</w:t>
      </w:r>
      <w:r w:rsidR="00D65043">
        <w:t xml:space="preserve"> wenn es in dem ISE ausgeführt wird</w:t>
      </w:r>
      <w:r w:rsidR="00F53EFB">
        <w:t>.</w:t>
      </w:r>
      <w:r w:rsidR="00D65043">
        <w:t xml:space="preserve"> «</w:t>
      </w:r>
      <w:r w:rsidR="00D65043" w:rsidRPr="00F53EFB">
        <w:rPr>
          <w:i/>
          <w:iCs/>
        </w:rPr>
        <w:t>$False</w:t>
      </w:r>
      <w:r w:rsidR="00F53EFB">
        <w:t>»,</w:t>
      </w:r>
      <w:r w:rsidR="00D65043">
        <w:t xml:space="preserve"> wenn nicht. </w:t>
      </w:r>
      <w:commentRangeStart w:id="119"/>
      <w:r w:rsidR="00BB4761">
        <w:t xml:space="preserve">Mit einer </w:t>
      </w:r>
      <w:r w:rsidR="00D65043">
        <w:t>«</w:t>
      </w:r>
      <w:proofErr w:type="spellStart"/>
      <w:r w:rsidR="00047B4A" w:rsidRPr="007D3A01">
        <w:rPr>
          <w:rFonts w:ascii="Consolas" w:hAnsi="Consolas"/>
          <w:i/>
          <w:iCs/>
        </w:rPr>
        <w:t>i</w:t>
      </w:r>
      <w:r w:rsidR="00BB4761" w:rsidRPr="007D3A01">
        <w:rPr>
          <w:rFonts w:ascii="Consolas" w:hAnsi="Consolas"/>
          <w:i/>
          <w:iCs/>
        </w:rPr>
        <w:t>f</w:t>
      </w:r>
      <w:proofErr w:type="spellEnd"/>
      <w:r w:rsidR="00D65043">
        <w:t>»</w:t>
      </w:r>
      <w:r w:rsidR="00BB4761">
        <w:t xml:space="preserve"> </w:t>
      </w:r>
      <w:r w:rsidR="00CC14B7">
        <w:t>S</w:t>
      </w:r>
      <w:r w:rsidR="00BB4761">
        <w:t>chleife ist es nun möglich, «</w:t>
      </w:r>
      <w:r w:rsidR="00BB4761" w:rsidRPr="00F53EFB">
        <w:rPr>
          <w:i/>
          <w:iCs/>
        </w:rPr>
        <w:t>ReadKey</w:t>
      </w:r>
      <w:r w:rsidR="00BB4761">
        <w:t xml:space="preserve">» </w:t>
      </w:r>
      <w:r w:rsidR="00CC14B7">
        <w:t xml:space="preserve">nur </w:t>
      </w:r>
      <w:r w:rsidR="00BB4761">
        <w:t>in de</w:t>
      </w:r>
      <w:r w:rsidR="0097534B">
        <w:t>r</w:t>
      </w:r>
      <w:r w:rsidR="00BB4761">
        <w:t xml:space="preserve"> PowerShell</w:t>
      </w:r>
      <w:r w:rsidR="0097534B">
        <w:t xml:space="preserve"> Konsole</w:t>
      </w:r>
      <w:r w:rsidR="00BB4761">
        <w:t xml:space="preserve"> auszuführen.</w:t>
      </w:r>
      <w:r w:rsidR="00097EC1">
        <w:t xml:space="preserve"> </w:t>
      </w:r>
    </w:p>
    <w:p w14:paraId="171B4092" w14:textId="0B88F197" w:rsidR="0097534B" w:rsidRDefault="0097534B" w:rsidP="002B2153"/>
    <w:p w14:paraId="1CE24511" w14:textId="605D1545" w:rsidR="0097534B" w:rsidRDefault="0097534B" w:rsidP="0097534B">
      <w:pPr>
        <w:shd w:val="clear" w:color="auto" w:fill="FFFFFF"/>
        <w:autoSpaceDE w:val="0"/>
        <w:autoSpaceDN w:val="0"/>
        <w:adjustRightInd w:val="0"/>
        <w:rPr>
          <w:rFonts w:ascii="Lucida Console" w:hAnsi="Lucida Console" w:cs="Lucida Console"/>
          <w:sz w:val="18"/>
          <w:szCs w:val="18"/>
          <w:lang w:eastAsia="de-CH"/>
        </w:rPr>
      </w:pPr>
      <w:proofErr w:type="spellStart"/>
      <w:r>
        <w:rPr>
          <w:rFonts w:ascii="Lucida Console" w:hAnsi="Lucida Console" w:cs="Lucida Console"/>
          <w:color w:val="00008B"/>
          <w:sz w:val="18"/>
          <w:szCs w:val="18"/>
          <w:lang w:eastAsia="de-CH"/>
        </w:rPr>
        <w:t>if</w:t>
      </w:r>
      <w:proofErr w:type="spellEnd"/>
      <w:r>
        <w:rPr>
          <w:rFonts w:ascii="Lucida Console" w:hAnsi="Lucida Console" w:cs="Lucida Console"/>
          <w:sz w:val="18"/>
          <w:szCs w:val="18"/>
          <w:lang w:eastAsia="de-CH"/>
        </w:rPr>
        <w:t xml:space="preserve"> (</w:t>
      </w:r>
      <w:r>
        <w:rPr>
          <w:rFonts w:ascii="Lucida Console" w:hAnsi="Lucida Console" w:cs="Lucida Console"/>
          <w:color w:val="A82D00"/>
          <w:sz w:val="18"/>
          <w:szCs w:val="18"/>
          <w:lang w:eastAsia="de-CH"/>
        </w:rPr>
        <w:t>$</w:t>
      </w:r>
      <w:proofErr w:type="spellStart"/>
      <w:proofErr w:type="gramStart"/>
      <w:r>
        <w:rPr>
          <w:rFonts w:ascii="Lucida Console" w:hAnsi="Lucida Console" w:cs="Lucida Console"/>
          <w:color w:val="A82D00"/>
          <w:sz w:val="18"/>
          <w:szCs w:val="18"/>
          <w:lang w:eastAsia="de-CH"/>
        </w:rPr>
        <w:t>psISE</w:t>
      </w:r>
      <w:proofErr w:type="spellEnd"/>
      <w:r>
        <w:rPr>
          <w:rFonts w:ascii="Lucida Console" w:hAnsi="Lucida Console" w:cs="Lucida Console"/>
          <w:sz w:val="18"/>
          <w:szCs w:val="18"/>
          <w:lang w:eastAsia="de-CH"/>
        </w:rPr>
        <w:t>){</w:t>
      </w:r>
      <w:proofErr w:type="gramEnd"/>
    </w:p>
    <w:p w14:paraId="6E05D965" w14:textId="6872A7FF" w:rsidR="0097534B" w:rsidRDefault="0097534B" w:rsidP="0097534B">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ab/>
        <w:t>Code für ISE</w:t>
      </w:r>
    </w:p>
    <w:p w14:paraId="11A3D567" w14:textId="5DFCEFD5" w:rsidR="0097534B" w:rsidRDefault="0097534B" w:rsidP="0097534B">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w:t>
      </w:r>
    </w:p>
    <w:p w14:paraId="55A2711E" w14:textId="77777777" w:rsidR="0097534B" w:rsidRDefault="0097534B" w:rsidP="0097534B">
      <w:pPr>
        <w:shd w:val="clear" w:color="auto" w:fill="FFFFFF"/>
        <w:autoSpaceDE w:val="0"/>
        <w:autoSpaceDN w:val="0"/>
        <w:adjustRightInd w:val="0"/>
        <w:rPr>
          <w:rFonts w:ascii="Lucida Console" w:hAnsi="Lucida Console" w:cs="Lucida Console"/>
          <w:sz w:val="18"/>
          <w:szCs w:val="18"/>
          <w:lang w:eastAsia="de-CH"/>
        </w:rPr>
      </w:pPr>
      <w:proofErr w:type="spellStart"/>
      <w:proofErr w:type="gramStart"/>
      <w:r>
        <w:rPr>
          <w:rFonts w:ascii="Lucida Console" w:hAnsi="Lucida Console" w:cs="Lucida Console"/>
          <w:color w:val="00008B"/>
          <w:sz w:val="18"/>
          <w:szCs w:val="18"/>
          <w:lang w:eastAsia="de-CH"/>
        </w:rPr>
        <w:t>else</w:t>
      </w:r>
      <w:proofErr w:type="spellEnd"/>
      <w:r>
        <w:rPr>
          <w:rFonts w:ascii="Lucida Console" w:hAnsi="Lucida Console" w:cs="Lucida Console"/>
          <w:sz w:val="18"/>
          <w:szCs w:val="18"/>
          <w:lang w:eastAsia="de-CH"/>
        </w:rPr>
        <w:t>{</w:t>
      </w:r>
      <w:proofErr w:type="gramEnd"/>
    </w:p>
    <w:p w14:paraId="53DA7EB0" w14:textId="3F35B0BD" w:rsidR="0097534B" w:rsidRDefault="0097534B" w:rsidP="0097534B">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ab/>
      </w:r>
      <w:r w:rsidR="00B53204">
        <w:rPr>
          <w:rFonts w:ascii="Lucida Console" w:hAnsi="Lucida Console" w:cs="Lucida Console"/>
          <w:sz w:val="18"/>
          <w:szCs w:val="18"/>
          <w:lang w:eastAsia="de-CH"/>
        </w:rPr>
        <w:t>Code für Konsole</w:t>
      </w:r>
    </w:p>
    <w:p w14:paraId="7AF01C17" w14:textId="09CA0BB9" w:rsidR="0097534B" w:rsidRDefault="00B53204" w:rsidP="0097534B">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w:t>
      </w:r>
    </w:p>
    <w:p w14:paraId="1FA8EB73" w14:textId="6DAEA782" w:rsidR="0097534B" w:rsidRPr="0097534B" w:rsidRDefault="0097534B" w:rsidP="0097534B">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 xml:space="preserve"> </w:t>
      </w:r>
    </w:p>
    <w:p w14:paraId="4E5610DA" w14:textId="77777777" w:rsidR="0097534B" w:rsidRDefault="0097534B" w:rsidP="002B2153"/>
    <w:p w14:paraId="117444BC" w14:textId="045DA1F7" w:rsidR="002B2153" w:rsidRPr="002B2153" w:rsidRDefault="00097EC1" w:rsidP="002B2153">
      <w:commentRangeStart w:id="120"/>
      <w:r>
        <w:t xml:space="preserve">Im ISE läuft es über das </w:t>
      </w:r>
      <w:commentRangeStart w:id="121"/>
      <w:r>
        <w:t>System</w:t>
      </w:r>
      <w:commentRangeEnd w:id="121"/>
      <w:r w:rsidR="00D627CF">
        <w:rPr>
          <w:rStyle w:val="CommentReference"/>
        </w:rPr>
        <w:commentReference w:id="121"/>
      </w:r>
      <w:r w:rsidR="00047B4A">
        <w:t xml:space="preserve"> aus der ersten Version</w:t>
      </w:r>
      <w:r>
        <w:t>.</w:t>
      </w:r>
      <w:commentRangeEnd w:id="119"/>
      <w:r w:rsidR="00D627CF">
        <w:rPr>
          <w:rStyle w:val="CommentReference"/>
        </w:rPr>
        <w:commentReference w:id="119"/>
      </w:r>
      <w:commentRangeEnd w:id="120"/>
      <w:r w:rsidR="001870D4">
        <w:rPr>
          <w:rStyle w:val="CommentReference"/>
        </w:rPr>
        <w:commentReference w:id="120"/>
      </w:r>
    </w:p>
    <w:p w14:paraId="4F479A2C" w14:textId="633875C2" w:rsidR="002B2153" w:rsidRDefault="002B2153" w:rsidP="00630345"/>
    <w:p w14:paraId="080A8419" w14:textId="4CD11A50" w:rsidR="00BB4761" w:rsidRDefault="00BB4761" w:rsidP="003102CF">
      <w:pPr>
        <w:pStyle w:val="Heading3"/>
      </w:pPr>
      <w:bookmarkStart w:id="122" w:name="_Toc103938778"/>
      <w:r>
        <w:t xml:space="preserve">Die </w:t>
      </w:r>
      <w:r w:rsidR="008E4E9E">
        <w:t>v</w:t>
      </w:r>
      <w:r>
        <w:t>ierte Version</w:t>
      </w:r>
      <w:bookmarkEnd w:id="122"/>
    </w:p>
    <w:p w14:paraId="08541ED6" w14:textId="312C9035" w:rsidR="007A333F" w:rsidRDefault="00BB4761" w:rsidP="007A333F">
      <w:pPr>
        <w:keepNext/>
        <w:rPr>
          <w:noProof/>
        </w:rPr>
      </w:pPr>
      <w:commentRangeStart w:id="123"/>
      <w:r>
        <w:t xml:space="preserve">In der </w:t>
      </w:r>
      <w:r w:rsidR="00B53204">
        <w:t>v</w:t>
      </w:r>
      <w:commentRangeStart w:id="124"/>
      <w:r>
        <w:t xml:space="preserve">ierten </w:t>
      </w:r>
      <w:commentRangeEnd w:id="124"/>
      <w:r w:rsidR="00D627CF">
        <w:rPr>
          <w:rStyle w:val="CommentReference"/>
        </w:rPr>
        <w:commentReference w:id="124"/>
      </w:r>
      <w:r>
        <w:t xml:space="preserve">Version waren die meisten Änderungen nicht </w:t>
      </w:r>
      <w:r w:rsidR="00047B4A">
        <w:t xml:space="preserve">direkt </w:t>
      </w:r>
      <w:r>
        <w:t>für den Benutzer ersichtlich</w:t>
      </w:r>
      <w:commentRangeEnd w:id="123"/>
      <w:r w:rsidR="00D627CF">
        <w:rPr>
          <w:rStyle w:val="CommentReference"/>
        </w:rPr>
        <w:commentReference w:id="123"/>
      </w:r>
      <w:r>
        <w:t xml:space="preserve">. Jedoch ist der Code um ein </w:t>
      </w:r>
      <w:r w:rsidR="00F379B3">
        <w:t>Vielfaches</w:t>
      </w:r>
      <w:r>
        <w:t xml:space="preserve"> übersichtlicher geworden.</w:t>
      </w:r>
      <w:r w:rsidR="00F379B3">
        <w:t xml:space="preserve"> Die </w:t>
      </w:r>
      <w:r w:rsidR="00D65043">
        <w:t>«</w:t>
      </w:r>
      <w:r w:rsidR="00047B4A" w:rsidRPr="00F53EFB">
        <w:rPr>
          <w:rFonts w:ascii="Consolas" w:hAnsi="Consolas"/>
          <w:i/>
          <w:iCs/>
        </w:rPr>
        <w:t>do-</w:t>
      </w:r>
      <w:proofErr w:type="spellStart"/>
      <w:r w:rsidR="00047B4A" w:rsidRPr="00F53EFB">
        <w:rPr>
          <w:rFonts w:ascii="Consolas" w:hAnsi="Consolas"/>
          <w:i/>
          <w:iCs/>
        </w:rPr>
        <w:t>until</w:t>
      </w:r>
      <w:proofErr w:type="spellEnd"/>
      <w:r w:rsidR="00D65043">
        <w:t xml:space="preserve">» </w:t>
      </w:r>
      <w:r w:rsidR="00F379B3">
        <w:t xml:space="preserve">Schleife in der vorher der ganze </w:t>
      </w:r>
      <w:r w:rsidR="00CC14B7">
        <w:t>C</w:t>
      </w:r>
      <w:r w:rsidR="00F379B3">
        <w:t>ode war, ist statt etwa 200, nur noch 16 Zeilen lang. Der ganze Rest ist in Funktionen ausgelagert.</w:t>
      </w:r>
      <w:r w:rsidR="007A333F" w:rsidRPr="007A333F">
        <w:rPr>
          <w:noProof/>
        </w:rPr>
        <w:t xml:space="preserve"> </w:t>
      </w:r>
    </w:p>
    <w:p w14:paraId="27DEFCF6" w14:textId="77777777" w:rsidR="007A333F" w:rsidRDefault="007A333F" w:rsidP="007A333F">
      <w:pPr>
        <w:keepNext/>
        <w:rPr>
          <w:noProof/>
        </w:rPr>
      </w:pPr>
    </w:p>
    <w:p w14:paraId="3FEC2DC3" w14:textId="7B2CFF89" w:rsidR="007A333F" w:rsidRDefault="007A333F" w:rsidP="007A333F">
      <w:pPr>
        <w:keepNext/>
      </w:pPr>
      <w:r w:rsidRPr="007A333F">
        <w:rPr>
          <w:noProof/>
        </w:rPr>
        <w:drawing>
          <wp:inline distT="0" distB="0" distL="0" distR="0" wp14:anchorId="31D33F95" wp14:editId="461EFF6B">
            <wp:extent cx="2646021" cy="2576223"/>
            <wp:effectExtent l="19050" t="19050" r="21590" b="1460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5854" cy="2673423"/>
                    </a:xfrm>
                    <a:prstGeom prst="rect">
                      <a:avLst/>
                    </a:prstGeom>
                    <a:ln w="6350">
                      <a:solidFill>
                        <a:schemeClr val="tx1"/>
                      </a:solidFill>
                    </a:ln>
                  </pic:spPr>
                </pic:pic>
              </a:graphicData>
            </a:graphic>
          </wp:inline>
        </w:drawing>
      </w:r>
    </w:p>
    <w:p w14:paraId="450F9918" w14:textId="572FC170" w:rsidR="00BB4761" w:rsidRDefault="007A333F" w:rsidP="007A333F">
      <w:pPr>
        <w:pStyle w:val="Caption"/>
      </w:pPr>
      <w:bookmarkStart w:id="125" w:name="_Toc103938414"/>
      <w:r>
        <w:t xml:space="preserve">Abbildung </w:t>
      </w:r>
      <w:fldSimple w:instr=" SEQ Abbildung \* ARABIC ">
        <w:r w:rsidR="00C34C3A">
          <w:rPr>
            <w:noProof/>
          </w:rPr>
          <w:t>26</w:t>
        </w:r>
      </w:fldSimple>
      <w:r>
        <w:t>: PowerShell Rechner ausgelagert in Funktionen</w:t>
      </w:r>
      <w:bookmarkEnd w:id="125"/>
    </w:p>
    <w:p w14:paraId="570A8137" w14:textId="77777777" w:rsidR="00BB3A0B" w:rsidRDefault="00BB3A0B">
      <w:pPr>
        <w:rPr>
          <w:rFonts w:cs="Arial"/>
          <w:b/>
          <w:bCs/>
          <w:iCs/>
          <w:sz w:val="32"/>
          <w:szCs w:val="28"/>
          <w:lang w:eastAsia="de-CH"/>
        </w:rPr>
      </w:pPr>
      <w:r>
        <w:rPr>
          <w:lang w:eastAsia="de-CH"/>
        </w:rPr>
        <w:br w:type="page"/>
      </w:r>
    </w:p>
    <w:p w14:paraId="21BBD506" w14:textId="22B00DB4" w:rsidR="001E65FC" w:rsidRDefault="001E65FC" w:rsidP="003102CF">
      <w:pPr>
        <w:pStyle w:val="Heading3"/>
        <w:rPr>
          <w:lang w:eastAsia="de-CH"/>
        </w:rPr>
      </w:pPr>
      <w:bookmarkStart w:id="126" w:name="_Toc103938779"/>
      <w:r>
        <w:rPr>
          <w:lang w:eastAsia="de-CH"/>
        </w:rPr>
        <w:lastRenderedPageBreak/>
        <w:t xml:space="preserve">Die </w:t>
      </w:r>
      <w:r w:rsidR="00AC1F08">
        <w:rPr>
          <w:lang w:eastAsia="de-CH"/>
        </w:rPr>
        <w:t>fünfte</w:t>
      </w:r>
      <w:r>
        <w:rPr>
          <w:lang w:eastAsia="de-CH"/>
        </w:rPr>
        <w:t xml:space="preserve"> Version</w:t>
      </w:r>
      <w:bookmarkEnd w:id="126"/>
    </w:p>
    <w:p w14:paraId="2B66CC64" w14:textId="5924F9BB" w:rsidR="001E65FC" w:rsidRDefault="00AC1F08" w:rsidP="001E65FC">
      <w:pPr>
        <w:rPr>
          <w:rFonts w:cs="Arial"/>
        </w:rPr>
      </w:pPr>
      <w:r>
        <w:t>In der fünften Version kam eine weitere grosse Änderung. Wenn man im Menu «</w:t>
      </w:r>
      <w:r w:rsidRPr="007D3A01">
        <w:rPr>
          <w:rFonts w:ascii="Consolas" w:hAnsi="Consolas"/>
          <w:i/>
          <w:iCs/>
        </w:rPr>
        <w:t>R</w:t>
      </w:r>
      <w:r>
        <w:rPr>
          <w:rFonts w:cs="Arial"/>
        </w:rPr>
        <w:t xml:space="preserve">» wählt, kann man den Ergebnisverlauf einsehen. Auch kann man das letzte Ergebnis </w:t>
      </w:r>
      <w:r w:rsidR="00BB3A0B">
        <w:rPr>
          <w:rFonts w:cs="Arial"/>
        </w:rPr>
        <w:t>k</w:t>
      </w:r>
      <w:r>
        <w:rPr>
          <w:rFonts w:cs="Arial"/>
        </w:rPr>
        <w:t>opieren und in der Rechnung verwenden. Dazu muss man nur statt einer Zahl «</w:t>
      </w:r>
      <w:r w:rsidRPr="007D3A01">
        <w:rPr>
          <w:rFonts w:cs="Arial"/>
          <w:i/>
          <w:iCs/>
        </w:rPr>
        <w:t>V</w:t>
      </w:r>
      <w:r>
        <w:rPr>
          <w:rFonts w:cs="Arial"/>
        </w:rPr>
        <w:t xml:space="preserve">» eingeben und das Skript rechnet mit der </w:t>
      </w:r>
      <w:r w:rsidR="00BB3A0B">
        <w:rPr>
          <w:rFonts w:cs="Arial"/>
        </w:rPr>
        <w:t>k</w:t>
      </w:r>
      <w:r>
        <w:rPr>
          <w:rFonts w:cs="Arial"/>
        </w:rPr>
        <w:t>opierten Zahl weiter.</w:t>
      </w:r>
    </w:p>
    <w:p w14:paraId="3DDF8EEA" w14:textId="1A7007D0" w:rsidR="00BB3A0B" w:rsidRDefault="00BB3A0B" w:rsidP="001E65FC">
      <w:pPr>
        <w:rPr>
          <w:rFonts w:cs="Arial"/>
        </w:rPr>
      </w:pPr>
      <w:r>
        <w:rPr>
          <w:rFonts w:cs="Arial"/>
        </w:rPr>
        <w:t>Im Beispiel wurde in einer vorigen Rechnung das Resultat «</w:t>
      </w:r>
      <w:r w:rsidRPr="007D3A01">
        <w:rPr>
          <w:rFonts w:cs="Arial"/>
          <w:i/>
          <w:iCs/>
        </w:rPr>
        <w:t>5</w:t>
      </w:r>
      <w:r>
        <w:rPr>
          <w:rFonts w:cs="Arial"/>
        </w:rPr>
        <w:t>» Kopiert. Jetzt wird es eingefügt und mit 3 addiert. Mit «</w:t>
      </w:r>
      <w:r w:rsidRPr="007D3A01">
        <w:rPr>
          <w:rFonts w:cs="Arial"/>
          <w:i/>
          <w:iCs/>
        </w:rPr>
        <w:t>C</w:t>
      </w:r>
      <w:r>
        <w:rPr>
          <w:rFonts w:cs="Arial"/>
        </w:rPr>
        <w:t xml:space="preserve">» könnte man die </w:t>
      </w:r>
      <w:r w:rsidRPr="007D3A01">
        <w:rPr>
          <w:rFonts w:cs="Arial"/>
        </w:rPr>
        <w:t>8</w:t>
      </w:r>
      <w:r>
        <w:rPr>
          <w:rFonts w:cs="Arial"/>
        </w:rPr>
        <w:t xml:space="preserve"> Kopieren und weiterrechnen.</w:t>
      </w:r>
    </w:p>
    <w:p w14:paraId="29B3C1C2" w14:textId="77777777" w:rsidR="00BB3A0B" w:rsidRPr="00AC1F08" w:rsidRDefault="00BB3A0B" w:rsidP="001E65FC">
      <w:pPr>
        <w:rPr>
          <w:rFonts w:cs="Arial"/>
        </w:rPr>
      </w:pPr>
    </w:p>
    <w:p w14:paraId="7880AE81" w14:textId="6AA9CBC8" w:rsidR="00BB3A0B" w:rsidRDefault="00780900" w:rsidP="00BB3A0B">
      <w:pPr>
        <w:keepNext/>
      </w:pPr>
      <w:r>
        <w:rPr>
          <w:noProof/>
        </w:rPr>
        <mc:AlternateContent>
          <mc:Choice Requires="wps">
            <w:drawing>
              <wp:anchor distT="45720" distB="45720" distL="114300" distR="114300" simplePos="0" relativeHeight="251634176" behindDoc="0" locked="0" layoutInCell="1" allowOverlap="1" wp14:anchorId="31B27708" wp14:editId="6FBAC1CD">
                <wp:simplePos x="0" y="0"/>
                <wp:positionH relativeFrom="column">
                  <wp:posOffset>1857375</wp:posOffset>
                </wp:positionH>
                <wp:positionV relativeFrom="paragraph">
                  <wp:posOffset>767080</wp:posOffset>
                </wp:positionV>
                <wp:extent cx="222885" cy="325120"/>
                <wp:effectExtent l="0" t="0" r="0" b="0"/>
                <wp:wrapNone/>
                <wp:docPr id="341" name="Textfeld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 cy="325120"/>
                        </a:xfrm>
                        <a:prstGeom prst="rect">
                          <a:avLst/>
                        </a:prstGeom>
                        <a:noFill/>
                        <a:ln w="9525">
                          <a:noFill/>
                          <a:miter lim="800000"/>
                          <a:headEnd/>
                          <a:tailEnd/>
                        </a:ln>
                      </wps:spPr>
                      <wps:txbx>
                        <w:txbxContent>
                          <w:p w14:paraId="313C709E" w14:textId="3FC08692" w:rsidR="0025353A" w:rsidRPr="00837D8B" w:rsidRDefault="0025353A">
                            <w:pPr>
                              <w:rPr>
                                <w:color w:val="FF0000"/>
                                <w:sz w:val="32"/>
                                <w:szCs w:val="40"/>
                              </w:rPr>
                            </w:pPr>
                            <w:r w:rsidRPr="00837D8B">
                              <w:rPr>
                                <w:color w:val="FF0000"/>
                                <w:sz w:val="32"/>
                                <w:szCs w:val="40"/>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B27708" id="Textfeld 341" o:spid="_x0000_s1045" type="#_x0000_t202" style="position:absolute;margin-left:146.25pt;margin-top:60.4pt;width:17.55pt;height:25.6pt;z-index:251634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" filled="f" stroked="f">
                <v:textbox style="mso-fit-shape-to-text:t">
                  <w:txbxContent>
                    <w:p w14:paraId="313C709E" w14:textId="3FC08692" w:rsidR="0025353A" w:rsidRPr="00837D8B" w:rsidRDefault="0025353A">
                      <w:pPr>
                        <w:rPr>
                          <w:color w:val="FF0000"/>
                          <w:sz w:val="32"/>
                          <w:szCs w:val="40"/>
                        </w:rPr>
                      </w:pPr>
                      <w:r w:rsidRPr="00837D8B">
                        <w:rPr>
                          <w:color w:val="FF0000"/>
                          <w:sz w:val="32"/>
                          <w:szCs w:val="40"/>
                        </w:rPr>
                        <w:t>1</w:t>
                      </w:r>
                    </w:p>
                  </w:txbxContent>
                </v:textbox>
              </v:shape>
            </w:pict>
          </mc:Fallback>
        </mc:AlternateContent>
      </w:r>
      <w:r>
        <w:rPr>
          <w:noProof/>
        </w:rPr>
        <mc:AlternateContent>
          <mc:Choice Requires="wps">
            <w:drawing>
              <wp:anchor distT="0" distB="0" distL="114300" distR="114300" simplePos="0" relativeHeight="251635200" behindDoc="0" locked="0" layoutInCell="1" allowOverlap="1" wp14:anchorId="41A9F649" wp14:editId="48E4ADFC">
                <wp:simplePos x="0" y="0"/>
                <wp:positionH relativeFrom="column">
                  <wp:posOffset>1736725</wp:posOffset>
                </wp:positionH>
                <wp:positionV relativeFrom="paragraph">
                  <wp:posOffset>572770</wp:posOffset>
                </wp:positionV>
                <wp:extent cx="224155" cy="723265"/>
                <wp:effectExtent l="0" t="0" r="4445" b="635"/>
                <wp:wrapNone/>
                <wp:docPr id="339" name="Geschweifte Klammer links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flipH="1">
                          <a:off x="0" y="0"/>
                          <a:ext cx="224155" cy="723265"/>
                        </a:xfrm>
                        <a:prstGeom prst="leftBrace">
                          <a:avLst>
                            <a:gd name="adj1" fmla="val 0"/>
                            <a:gd name="adj2" fmla="val 50776"/>
                          </a:avLst>
                        </a:prstGeom>
                        <a:ln>
                          <a:solidFill>
                            <a:srgbClr val="FF0000"/>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0F62F" id="Geschweifte Klammer links 339" o:spid="_x0000_s1026" type="#_x0000_t87" style="position:absolute;margin-left:136.75pt;margin-top:45.1pt;width:17.65pt;height:56.95pt;flip:x;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" adj="0,10968" strokecolor="red"/>
            </w:pict>
          </mc:Fallback>
        </mc:AlternateContent>
      </w:r>
      <w:r w:rsidR="00BB3A0B" w:rsidRPr="00BB3A0B">
        <w:rPr>
          <w:noProof/>
        </w:rPr>
        <w:drawing>
          <wp:inline distT="0" distB="0" distL="0" distR="0" wp14:anchorId="076416E2" wp14:editId="2E397A19">
            <wp:extent cx="1756016" cy="2361538"/>
            <wp:effectExtent l="19050" t="19050" r="15875" b="2032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72178" cy="2383274"/>
                    </a:xfrm>
                    <a:prstGeom prst="rect">
                      <a:avLst/>
                    </a:prstGeom>
                    <a:ln w="19050">
                      <a:solidFill>
                        <a:schemeClr val="tx1"/>
                      </a:solidFill>
                    </a:ln>
                  </pic:spPr>
                </pic:pic>
              </a:graphicData>
            </a:graphic>
          </wp:inline>
        </w:drawing>
      </w:r>
    </w:p>
    <w:p w14:paraId="4F07EF5E" w14:textId="5910D8FA" w:rsidR="00BB3A0B" w:rsidRDefault="00BB3A0B" w:rsidP="001533B8">
      <w:pPr>
        <w:pStyle w:val="Caption"/>
      </w:pPr>
      <w:bookmarkStart w:id="127" w:name="_Toc103938415"/>
      <w:r>
        <w:t xml:space="preserve">Abbildung </w:t>
      </w:r>
      <w:fldSimple w:instr=" SEQ Abbildung \* ARABIC ">
        <w:r w:rsidR="00C34C3A">
          <w:rPr>
            <w:noProof/>
          </w:rPr>
          <w:t>27</w:t>
        </w:r>
      </w:fldSimple>
      <w:r>
        <w:t>: Taschenrechner Version 5</w:t>
      </w:r>
      <w:bookmarkEnd w:id="127"/>
    </w:p>
    <w:p w14:paraId="4B71AEBC" w14:textId="6E318698" w:rsidR="001533B8" w:rsidRDefault="001533B8" w:rsidP="001533B8">
      <w:commentRangeStart w:id="128"/>
      <w:r>
        <w:t xml:space="preserve">Die zweite Änderung war nur eine Optimierung des Codes. Es kommt immer mehr vor, dass </w:t>
      </w:r>
      <w:proofErr w:type="gramStart"/>
      <w:r>
        <w:t>Menus</w:t>
      </w:r>
      <w:r w:rsidR="00F53EFB">
        <w:t>(</w:t>
      </w:r>
      <w:proofErr w:type="gramEnd"/>
      <w:r w:rsidR="00F53EFB">
        <w:rPr>
          <w:color w:val="FF0000"/>
        </w:rPr>
        <w:t>1</w:t>
      </w:r>
      <w:r w:rsidR="00F53EFB">
        <w:t>)</w:t>
      </w:r>
      <w:r>
        <w:t xml:space="preserve"> erstellt  werden müssen. </w:t>
      </w:r>
      <w:commentRangeEnd w:id="128"/>
      <w:r w:rsidR="001870D4">
        <w:rPr>
          <w:rStyle w:val="CommentReference"/>
        </w:rPr>
        <w:commentReference w:id="128"/>
      </w:r>
      <w:r w:rsidR="00F53EFB">
        <w:t>Zum B</w:t>
      </w:r>
      <w:r w:rsidR="00837D8B">
        <w:t>eispiel am Anfang. Jetzt gibt es eine Funktion die genau dies machen kann. Jedoch werden die Daten nicht in einer normalen Variabel mitgegeben. Die beste Lösung war es einen Hashtable zu benutzen.</w:t>
      </w:r>
      <w:r w:rsidR="00EA6A29">
        <w:t xml:space="preserve"> Jeder Eintrag durchläuft einmal folgende Schl</w:t>
      </w:r>
      <w:r w:rsidR="00833ECF">
        <w:t>ei</w:t>
      </w:r>
      <w:r w:rsidR="00EA6A29">
        <w:t xml:space="preserve">fe: </w:t>
      </w:r>
    </w:p>
    <w:p w14:paraId="2A80D3D8" w14:textId="2B4BD053" w:rsidR="00837D8B" w:rsidRDefault="00837D8B" w:rsidP="001533B8"/>
    <w:p w14:paraId="16D0A637" w14:textId="77777777" w:rsidR="00837D8B" w:rsidRPr="00837D8B" w:rsidRDefault="00837D8B" w:rsidP="00837D8B">
      <w:pPr>
        <w:shd w:val="clear" w:color="auto" w:fill="FFFFFF"/>
        <w:autoSpaceDE w:val="0"/>
        <w:autoSpaceDN w:val="0"/>
        <w:adjustRightInd w:val="0"/>
        <w:ind w:firstLine="720"/>
        <w:rPr>
          <w:rFonts w:ascii="Lucida Console" w:hAnsi="Lucida Console" w:cs="Lucida Console"/>
          <w:sz w:val="18"/>
          <w:szCs w:val="18"/>
          <w:lang w:val="en-US" w:eastAsia="de-CH"/>
        </w:rPr>
      </w:pPr>
      <w:r w:rsidRPr="00837D8B">
        <w:rPr>
          <w:rFonts w:ascii="Lucida Console" w:hAnsi="Lucida Console" w:cs="Lucida Console"/>
          <w:color w:val="A82D00"/>
          <w:sz w:val="18"/>
          <w:szCs w:val="18"/>
          <w:lang w:val="en-US" w:eastAsia="de-CH"/>
        </w:rPr>
        <w:t>$</w:t>
      </w:r>
      <w:proofErr w:type="spellStart"/>
      <w:r w:rsidRPr="00837D8B">
        <w:rPr>
          <w:rFonts w:ascii="Lucida Console" w:hAnsi="Lucida Console" w:cs="Lucida Console"/>
          <w:color w:val="A82D00"/>
          <w:sz w:val="18"/>
          <w:szCs w:val="18"/>
          <w:lang w:val="en-US" w:eastAsia="de-CH"/>
        </w:rPr>
        <w:t>Hashtable</w:t>
      </w:r>
      <w:r w:rsidRPr="00837D8B">
        <w:rPr>
          <w:rFonts w:ascii="Lucida Console" w:hAnsi="Lucida Console" w:cs="Lucida Console"/>
          <w:color w:val="696969"/>
          <w:sz w:val="18"/>
          <w:szCs w:val="18"/>
          <w:lang w:val="en-US" w:eastAsia="de-CH"/>
        </w:rPr>
        <w:t>.</w:t>
      </w:r>
      <w:r w:rsidRPr="00837D8B">
        <w:rPr>
          <w:rFonts w:ascii="Lucida Console" w:hAnsi="Lucida Console" w:cs="Lucida Console"/>
          <w:sz w:val="18"/>
          <w:szCs w:val="18"/>
          <w:lang w:val="en-US" w:eastAsia="de-CH"/>
        </w:rPr>
        <w:t>getEnumerator</w:t>
      </w:r>
      <w:proofErr w:type="spellEnd"/>
      <w:r w:rsidRPr="00837D8B">
        <w:rPr>
          <w:rFonts w:ascii="Lucida Console" w:hAnsi="Lucida Console" w:cs="Lucida Console"/>
          <w:sz w:val="18"/>
          <w:szCs w:val="18"/>
          <w:lang w:val="en-US" w:eastAsia="de-CH"/>
        </w:rPr>
        <w:t xml:space="preserve">() </w:t>
      </w:r>
      <w:r w:rsidRPr="00837D8B">
        <w:rPr>
          <w:rFonts w:ascii="Lucida Console" w:hAnsi="Lucida Console" w:cs="Lucida Console"/>
          <w:color w:val="696969"/>
          <w:sz w:val="18"/>
          <w:szCs w:val="18"/>
          <w:lang w:val="en-US" w:eastAsia="de-CH"/>
        </w:rPr>
        <w:t>|</w:t>
      </w:r>
      <w:r w:rsidRPr="00837D8B">
        <w:rPr>
          <w:rFonts w:ascii="Lucida Console" w:hAnsi="Lucida Console" w:cs="Lucida Console"/>
          <w:sz w:val="18"/>
          <w:szCs w:val="18"/>
          <w:lang w:val="en-US" w:eastAsia="de-CH"/>
        </w:rPr>
        <w:t xml:space="preserve"> </w:t>
      </w:r>
      <w:r w:rsidRPr="00837D8B">
        <w:rPr>
          <w:rFonts w:ascii="Lucida Console" w:hAnsi="Lucida Console" w:cs="Lucida Console"/>
          <w:color w:val="0000FF"/>
          <w:sz w:val="18"/>
          <w:szCs w:val="18"/>
          <w:lang w:val="en-US" w:eastAsia="de-CH"/>
        </w:rPr>
        <w:t>foreach</w:t>
      </w:r>
      <w:r w:rsidRPr="00837D8B">
        <w:rPr>
          <w:rFonts w:ascii="Lucida Console" w:hAnsi="Lucida Console" w:cs="Lucida Console"/>
          <w:sz w:val="18"/>
          <w:szCs w:val="18"/>
          <w:lang w:val="en-US" w:eastAsia="de-CH"/>
        </w:rPr>
        <w:t xml:space="preserve"> {</w:t>
      </w:r>
    </w:p>
    <w:p w14:paraId="5D8556D5" w14:textId="4A92DABE" w:rsidR="00837D8B" w:rsidRPr="00EA6A29" w:rsidRDefault="00837D8B" w:rsidP="00837D8B">
      <w:pPr>
        <w:shd w:val="clear" w:color="auto" w:fill="FFFFFF"/>
        <w:autoSpaceDE w:val="0"/>
        <w:autoSpaceDN w:val="0"/>
        <w:adjustRightInd w:val="0"/>
        <w:ind w:left="720" w:firstLine="720"/>
        <w:rPr>
          <w:rFonts w:ascii="Lucida Console" w:hAnsi="Lucida Console" w:cs="Lucida Console"/>
          <w:color w:val="00B050"/>
          <w:sz w:val="18"/>
          <w:szCs w:val="18"/>
          <w:lang w:val="en-US" w:eastAsia="de-CH"/>
        </w:rPr>
      </w:pPr>
      <w:r w:rsidRPr="00EA6A29">
        <w:rPr>
          <w:rFonts w:ascii="Lucida Console" w:hAnsi="Lucida Console" w:cs="Lucida Console"/>
          <w:color w:val="00B050"/>
          <w:sz w:val="18"/>
          <w:szCs w:val="18"/>
          <w:lang w:val="en-US" w:eastAsia="de-CH"/>
        </w:rPr>
        <w:t>Write-Host "</w:t>
      </w:r>
      <w:proofErr w:type="gramStart"/>
      <w:r w:rsidRPr="00EA6A29">
        <w:rPr>
          <w:rFonts w:ascii="Lucida Console" w:hAnsi="Lucida Console" w:cs="Lucida Console"/>
          <w:color w:val="00B050"/>
          <w:sz w:val="18"/>
          <w:szCs w:val="18"/>
          <w:lang w:val="en-US" w:eastAsia="de-CH"/>
        </w:rPr>
        <w:t>¦[</w:t>
      </w:r>
      <w:proofErr w:type="gramEnd"/>
      <w:r w:rsidRPr="00EA6A29">
        <w:rPr>
          <w:rFonts w:ascii="Lucida Console" w:hAnsi="Lucida Console" w:cs="Lucida Console"/>
          <w:color w:val="00B050"/>
          <w:sz w:val="18"/>
          <w:szCs w:val="18"/>
          <w:lang w:val="en-US" w:eastAsia="de-CH"/>
        </w:rPr>
        <w:t>" -</w:t>
      </w:r>
      <w:proofErr w:type="spellStart"/>
      <w:r w:rsidRPr="00EA6A29">
        <w:rPr>
          <w:rFonts w:ascii="Lucida Console" w:hAnsi="Lucida Console" w:cs="Lucida Console"/>
          <w:color w:val="00B050"/>
          <w:sz w:val="18"/>
          <w:szCs w:val="18"/>
          <w:lang w:val="en-US" w:eastAsia="de-CH"/>
        </w:rPr>
        <w:t>NoNewline</w:t>
      </w:r>
      <w:proofErr w:type="spellEnd"/>
    </w:p>
    <w:p w14:paraId="5F6114D3" w14:textId="0883FD23" w:rsidR="00837D8B" w:rsidRPr="00EA6A29" w:rsidRDefault="00837D8B" w:rsidP="00837D8B">
      <w:pPr>
        <w:shd w:val="clear" w:color="auto" w:fill="FFFFFF"/>
        <w:autoSpaceDE w:val="0"/>
        <w:autoSpaceDN w:val="0"/>
        <w:adjustRightInd w:val="0"/>
        <w:ind w:left="720" w:firstLine="720"/>
        <w:rPr>
          <w:rFonts w:ascii="Lucida Console" w:hAnsi="Lucida Console" w:cs="Lucida Console"/>
          <w:color w:val="FF0000"/>
          <w:sz w:val="18"/>
          <w:szCs w:val="18"/>
          <w:lang w:val="en-US" w:eastAsia="de-CH"/>
        </w:rPr>
      </w:pPr>
      <w:r w:rsidRPr="00EA6A29">
        <w:rPr>
          <w:rFonts w:ascii="Lucida Console" w:hAnsi="Lucida Console" w:cs="Lucida Console"/>
          <w:color w:val="FF0000"/>
          <w:sz w:val="18"/>
          <w:szCs w:val="18"/>
          <w:lang w:val="en-US" w:eastAsia="de-CH"/>
        </w:rPr>
        <w:t>Write-Host $_.key -</w:t>
      </w:r>
      <w:proofErr w:type="spellStart"/>
      <w:r w:rsidRPr="00EA6A29">
        <w:rPr>
          <w:rFonts w:ascii="Lucida Console" w:hAnsi="Lucida Console" w:cs="Lucida Console"/>
          <w:color w:val="FF0000"/>
          <w:sz w:val="18"/>
          <w:szCs w:val="18"/>
          <w:lang w:val="en-US" w:eastAsia="de-CH"/>
        </w:rPr>
        <w:t>ForegroundColor</w:t>
      </w:r>
      <w:proofErr w:type="spellEnd"/>
      <w:r w:rsidRPr="00EA6A29">
        <w:rPr>
          <w:rFonts w:ascii="Lucida Console" w:hAnsi="Lucida Console" w:cs="Lucida Console"/>
          <w:color w:val="FF0000"/>
          <w:sz w:val="18"/>
          <w:szCs w:val="18"/>
          <w:lang w:val="en-US" w:eastAsia="de-CH"/>
        </w:rPr>
        <w:t xml:space="preserve"> Red -</w:t>
      </w:r>
      <w:proofErr w:type="spellStart"/>
      <w:r w:rsidRPr="00EA6A29">
        <w:rPr>
          <w:rFonts w:ascii="Lucida Console" w:hAnsi="Lucida Console" w:cs="Lucida Console"/>
          <w:color w:val="FF0000"/>
          <w:sz w:val="18"/>
          <w:szCs w:val="18"/>
          <w:lang w:val="en-US" w:eastAsia="de-CH"/>
        </w:rPr>
        <w:t>NoNewline</w:t>
      </w:r>
      <w:proofErr w:type="spellEnd"/>
    </w:p>
    <w:p w14:paraId="2A68CEA0" w14:textId="184775EE" w:rsidR="00837D8B" w:rsidRPr="00EA6A29" w:rsidRDefault="00837D8B" w:rsidP="00837D8B">
      <w:pPr>
        <w:shd w:val="clear" w:color="auto" w:fill="FFFFFF"/>
        <w:autoSpaceDE w:val="0"/>
        <w:autoSpaceDN w:val="0"/>
        <w:adjustRightInd w:val="0"/>
        <w:ind w:left="720" w:firstLine="720"/>
        <w:rPr>
          <w:rFonts w:ascii="Lucida Console" w:hAnsi="Lucida Console" w:cs="Lucida Console"/>
          <w:color w:val="00B0F0"/>
          <w:sz w:val="18"/>
          <w:szCs w:val="18"/>
          <w:lang w:val="en-US" w:eastAsia="de-CH"/>
        </w:rPr>
      </w:pPr>
      <w:r w:rsidRPr="00EA6A29">
        <w:rPr>
          <w:rFonts w:ascii="Lucida Console" w:hAnsi="Lucida Console" w:cs="Lucida Console"/>
          <w:color w:val="00B0F0"/>
          <w:sz w:val="18"/>
          <w:szCs w:val="18"/>
          <w:lang w:val="en-US" w:eastAsia="de-CH"/>
        </w:rPr>
        <w:t xml:space="preserve">Write-Host </w:t>
      </w:r>
      <w:proofErr w:type="gramStart"/>
      <w:r w:rsidRPr="00EA6A29">
        <w:rPr>
          <w:rFonts w:ascii="Lucida Console" w:hAnsi="Lucida Console" w:cs="Lucida Console"/>
          <w:color w:val="00B0F0"/>
          <w:sz w:val="18"/>
          <w:szCs w:val="18"/>
          <w:lang w:val="en-US" w:eastAsia="de-CH"/>
        </w:rPr>
        <w:t>"]=</w:t>
      </w:r>
      <w:proofErr w:type="gramEnd"/>
      <w:r w:rsidRPr="00EA6A29">
        <w:rPr>
          <w:rFonts w:ascii="Lucida Console" w:hAnsi="Lucida Console" w:cs="Lucida Console"/>
          <w:color w:val="00B0F0"/>
          <w:sz w:val="18"/>
          <w:szCs w:val="18"/>
          <w:lang w:val="en-US" w:eastAsia="de-CH"/>
        </w:rPr>
        <w:t>" -</w:t>
      </w:r>
      <w:proofErr w:type="spellStart"/>
      <w:r w:rsidRPr="00EA6A29">
        <w:rPr>
          <w:rFonts w:ascii="Lucida Console" w:hAnsi="Lucida Console" w:cs="Lucida Console"/>
          <w:color w:val="00B0F0"/>
          <w:sz w:val="18"/>
          <w:szCs w:val="18"/>
          <w:lang w:val="en-US" w:eastAsia="de-CH"/>
        </w:rPr>
        <w:t>NoNewline</w:t>
      </w:r>
      <w:proofErr w:type="spellEnd"/>
    </w:p>
    <w:p w14:paraId="11CBA027" w14:textId="72FD2FDF" w:rsidR="00837D8B" w:rsidRPr="00EA6A29" w:rsidRDefault="00837D8B" w:rsidP="00837D8B">
      <w:pPr>
        <w:shd w:val="clear" w:color="auto" w:fill="FFFFFF"/>
        <w:autoSpaceDE w:val="0"/>
        <w:autoSpaceDN w:val="0"/>
        <w:adjustRightInd w:val="0"/>
        <w:ind w:left="720" w:firstLine="720"/>
        <w:rPr>
          <w:rFonts w:ascii="Lucida Console" w:hAnsi="Lucida Console" w:cs="Lucida Console"/>
          <w:color w:val="7030A0"/>
          <w:sz w:val="18"/>
          <w:szCs w:val="18"/>
          <w:lang w:val="en-US" w:eastAsia="de-CH"/>
        </w:rPr>
      </w:pPr>
      <w:r w:rsidRPr="00EA6A29">
        <w:rPr>
          <w:rFonts w:ascii="Lucida Console" w:hAnsi="Lucida Console" w:cs="Lucida Console"/>
          <w:color w:val="7030A0"/>
          <w:sz w:val="18"/>
          <w:szCs w:val="18"/>
          <w:lang w:val="en-US" w:eastAsia="de-CH"/>
        </w:rPr>
        <w:t>Write-Host $_.value</w:t>
      </w:r>
    </w:p>
    <w:p w14:paraId="4BCBAB58" w14:textId="41B48E5D" w:rsidR="00837D8B" w:rsidRDefault="00780900" w:rsidP="00837D8B">
      <w:pPr>
        <w:shd w:val="clear" w:color="auto" w:fill="FFFFFF"/>
        <w:autoSpaceDE w:val="0"/>
        <w:autoSpaceDN w:val="0"/>
        <w:adjustRightInd w:val="0"/>
        <w:ind w:firstLine="720"/>
        <w:rPr>
          <w:rFonts w:ascii="Lucida Console" w:hAnsi="Lucida Console" w:cs="Lucida Console"/>
          <w:sz w:val="18"/>
          <w:szCs w:val="18"/>
          <w:lang w:eastAsia="de-CH"/>
        </w:rPr>
      </w:pPr>
      <w:r>
        <w:rPr>
          <w:noProof/>
        </w:rPr>
        <mc:AlternateContent>
          <mc:Choice Requires="wps">
            <w:drawing>
              <wp:anchor distT="0" distB="0" distL="114300" distR="114300" simplePos="0" relativeHeight="251636224" behindDoc="0" locked="0" layoutInCell="1" allowOverlap="1" wp14:anchorId="433ACF0C" wp14:editId="3C69CB99">
                <wp:simplePos x="0" y="0"/>
                <wp:positionH relativeFrom="column">
                  <wp:posOffset>1389380</wp:posOffset>
                </wp:positionH>
                <wp:positionV relativeFrom="paragraph">
                  <wp:posOffset>5715</wp:posOffset>
                </wp:positionV>
                <wp:extent cx="454660" cy="297180"/>
                <wp:effectExtent l="38100" t="0" r="2540" b="45720"/>
                <wp:wrapNone/>
                <wp:docPr id="335" name="Gerade Verbindung mit Pfeil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4660" cy="2971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3B26BC7" id="_x0000_t32" coordsize="21600,21600" o:spt="32" o:oned="t" path="m,l21600,21600e" filled="f">
                <v:path arrowok="t" fillok="f" o:connecttype="none"/>
                <o:lock v:ext="edit" shapetype="t"/>
              </v:shapetype>
              <v:shape id="Gerade Verbindung mit Pfeil 335" o:spid="_x0000_s1026" type="#_x0000_t32" style="position:absolute;margin-left:109.4pt;margin-top:.45pt;width:35.8pt;height:23.4pt;flip:x;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" strokecolor="black [3040]">
                <v:stroke endarrow="block"/>
                <o:lock v:ext="edit" shapetype="f"/>
              </v:shape>
            </w:pict>
          </mc:Fallback>
        </mc:AlternateContent>
      </w:r>
      <w:r w:rsidR="00837D8B">
        <w:rPr>
          <w:rFonts w:ascii="Lucida Console" w:hAnsi="Lucida Console" w:cs="Lucida Console"/>
          <w:sz w:val="18"/>
          <w:szCs w:val="18"/>
          <w:lang w:eastAsia="de-CH"/>
        </w:rPr>
        <w:t xml:space="preserve">} </w:t>
      </w:r>
    </w:p>
    <w:p w14:paraId="1683C53D" w14:textId="765C8EC5" w:rsidR="00837D8B" w:rsidRDefault="00837D8B" w:rsidP="001533B8"/>
    <w:p w14:paraId="07CF3E0C" w14:textId="200A5E89" w:rsidR="00EA6A29" w:rsidRPr="00174590" w:rsidRDefault="00EA6A29" w:rsidP="00174590">
      <w:pPr>
        <w:shd w:val="clear" w:color="auto" w:fill="FFFFFF"/>
        <w:autoSpaceDE w:val="0"/>
        <w:autoSpaceDN w:val="0"/>
        <w:adjustRightInd w:val="0"/>
        <w:ind w:firstLine="720"/>
        <w:rPr>
          <w:rFonts w:ascii="Lucida Console" w:hAnsi="Lucida Console" w:cs="Lucida Console"/>
          <w:sz w:val="18"/>
          <w:szCs w:val="18"/>
          <w:lang w:eastAsia="de-CH"/>
        </w:rPr>
      </w:pPr>
      <w:proofErr w:type="gramStart"/>
      <w:r w:rsidRPr="00EA6A29">
        <w:rPr>
          <w:rFonts w:ascii="Lucida Console" w:hAnsi="Lucida Console" w:cs="Lucida Console"/>
          <w:color w:val="00B050"/>
          <w:sz w:val="18"/>
          <w:szCs w:val="18"/>
          <w:lang w:eastAsia="de-CH"/>
        </w:rPr>
        <w:t>¦[</w:t>
      </w:r>
      <w:proofErr w:type="gramEnd"/>
      <w:r w:rsidRPr="00EA6A29">
        <w:rPr>
          <w:rFonts w:ascii="Lucida Console" w:hAnsi="Lucida Console" w:cs="Lucida Console"/>
          <w:color w:val="FF0000"/>
          <w:sz w:val="18"/>
          <w:szCs w:val="18"/>
          <w:lang w:eastAsia="de-CH"/>
        </w:rPr>
        <w:t>1</w:t>
      </w:r>
      <w:r w:rsidRPr="00EA6A29">
        <w:rPr>
          <w:rFonts w:ascii="Lucida Console" w:hAnsi="Lucida Console" w:cs="Lucida Console"/>
          <w:color w:val="00B0F0"/>
          <w:sz w:val="18"/>
          <w:szCs w:val="18"/>
          <w:lang w:eastAsia="de-CH"/>
        </w:rPr>
        <w:t>]=</w:t>
      </w:r>
      <w:r w:rsidRPr="00EA6A29">
        <w:rPr>
          <w:rFonts w:ascii="Lucida Console" w:hAnsi="Lucida Console" w:cs="Lucida Console"/>
          <w:color w:val="7030A0"/>
          <w:sz w:val="18"/>
          <w:szCs w:val="18"/>
          <w:lang w:eastAsia="de-CH"/>
        </w:rPr>
        <w:t xml:space="preserve">Addition </w:t>
      </w:r>
    </w:p>
    <w:p w14:paraId="29ED2D1D" w14:textId="5541C50D" w:rsidR="00CC14B7" w:rsidRDefault="00075152" w:rsidP="003102CF">
      <w:pPr>
        <w:pStyle w:val="Heading2"/>
      </w:pPr>
      <w:bookmarkStart w:id="129" w:name="_Toc103938780"/>
      <w:r>
        <w:t xml:space="preserve">PowerShell </w:t>
      </w:r>
      <w:r w:rsidR="00CC14B7">
        <w:t>Funktionen</w:t>
      </w:r>
      <w:bookmarkEnd w:id="129"/>
    </w:p>
    <w:p w14:paraId="63535817" w14:textId="3A915100" w:rsidR="00CC14B7" w:rsidRDefault="00B53204" w:rsidP="00CC14B7">
      <w:r>
        <w:t>«</w:t>
      </w:r>
      <w:proofErr w:type="spellStart"/>
      <w:r w:rsidRPr="00174590">
        <w:rPr>
          <w:rFonts w:ascii="Consolas" w:hAnsi="Consolas"/>
          <w:i/>
        </w:rPr>
        <w:t>function</w:t>
      </w:r>
      <w:proofErr w:type="spellEnd"/>
      <w:r>
        <w:t>»</w:t>
      </w:r>
      <w:commentRangeStart w:id="130"/>
      <w:r w:rsidR="00CC14B7">
        <w:t xml:space="preserve"> ist eine</w:t>
      </w:r>
      <w:r w:rsidR="00174590">
        <w:t>s</w:t>
      </w:r>
      <w:r w:rsidR="00CC14B7">
        <w:t xml:space="preserve"> der wichtigsten </w:t>
      </w:r>
      <w:r w:rsidR="00174590">
        <w:t>Schlüsselwörter</w:t>
      </w:r>
      <w:r w:rsidR="00CC14B7">
        <w:t xml:space="preserve"> in PowerShell</w:t>
      </w:r>
      <w:r w:rsidR="00032BAA">
        <w:t>.</w:t>
      </w:r>
      <w:r w:rsidR="00CC14B7">
        <w:t xml:space="preserve"> das Programm wird zwar </w:t>
      </w:r>
      <w:r w:rsidR="00047B4A">
        <w:t>für den User nicht anders</w:t>
      </w:r>
      <w:r w:rsidR="00CC14B7">
        <w:t>, aber der ganze Code ist übersichtlicher und leichter zu verstehen.</w:t>
      </w:r>
      <w:commentRangeEnd w:id="130"/>
      <w:r w:rsidR="00D627CF">
        <w:rPr>
          <w:rStyle w:val="CommentReference"/>
        </w:rPr>
        <w:commentReference w:id="130"/>
      </w:r>
      <w:r w:rsidR="00047B4A">
        <w:t xml:space="preserve"> Wenn man</w:t>
      </w:r>
      <w:r w:rsidR="00864654">
        <w:t xml:space="preserve"> </w:t>
      </w:r>
      <w:r w:rsidR="00047B4A">
        <w:t>nach einiger Zeit wieder an dem Projekt arbeitet, versteht man den Code schneller.</w:t>
      </w:r>
      <w:r w:rsidR="00CA05B2">
        <w:t xml:space="preserve"> Aus diesem Grund ist es wichtig, </w:t>
      </w:r>
      <w:r w:rsidR="004D3775">
        <w:t>dass</w:t>
      </w:r>
      <w:r w:rsidR="00CA05B2">
        <w:t xml:space="preserve"> die Namen eindeutig gewählt werden.</w:t>
      </w:r>
    </w:p>
    <w:p w14:paraId="4AC50989" w14:textId="41660E18" w:rsidR="00B61F3F" w:rsidRDefault="00B61F3F" w:rsidP="00CC14B7">
      <w:r>
        <w:t xml:space="preserve">Eine Funktion erstellt man </w:t>
      </w:r>
      <w:r w:rsidR="00CA05B2">
        <w:t xml:space="preserve">wie im unteren Beispiel. </w:t>
      </w:r>
      <w:commentRangeStart w:id="131"/>
      <w:r w:rsidR="00CA05B2">
        <w:t>Mit</w:t>
      </w:r>
      <w:r>
        <w:t xml:space="preserve"> </w:t>
      </w:r>
      <w:r w:rsidR="002D01FE">
        <w:t xml:space="preserve">dem Schlüsselwort </w:t>
      </w:r>
      <w:r>
        <w:t>«</w:t>
      </w:r>
      <w:proofErr w:type="spellStart"/>
      <w:r w:rsidRPr="00174590">
        <w:rPr>
          <w:rFonts w:ascii="Consolas" w:hAnsi="Consolas"/>
          <w:i/>
          <w:iCs/>
        </w:rPr>
        <w:t>function</w:t>
      </w:r>
      <w:proofErr w:type="spellEnd"/>
      <w:r>
        <w:t xml:space="preserve">» </w:t>
      </w:r>
      <w:commentRangeEnd w:id="131"/>
      <w:r w:rsidR="001870D4">
        <w:rPr>
          <w:rStyle w:val="CommentReference"/>
        </w:rPr>
        <w:commentReference w:id="131"/>
      </w:r>
      <w:r>
        <w:t>und eine</w:t>
      </w:r>
      <w:r w:rsidR="00D52905">
        <w:t>m</w:t>
      </w:r>
      <w:r>
        <w:t xml:space="preserve"> </w:t>
      </w:r>
      <w:r w:rsidR="00CA05B2">
        <w:t>eindeutigen Namen</w:t>
      </w:r>
      <w:r>
        <w:t xml:space="preserve">. Danach kann man in geschweiften </w:t>
      </w:r>
      <w:r w:rsidR="00D52905">
        <w:t>K</w:t>
      </w:r>
      <w:r>
        <w:t xml:space="preserve">lammern </w:t>
      </w:r>
      <w:r w:rsidR="00CA05B2">
        <w:t>definieren, was passieren soll</w:t>
      </w:r>
      <w:r w:rsidR="00B53204">
        <w:t>, wenn die Funktion aufgerufen wird</w:t>
      </w:r>
      <w:r w:rsidR="00CA05B2">
        <w:t xml:space="preserve">. </w:t>
      </w:r>
      <w:commentRangeStart w:id="132"/>
      <w:commentRangeEnd w:id="132"/>
      <w:r w:rsidR="00D627CF">
        <w:rPr>
          <w:rStyle w:val="CommentReference"/>
        </w:rPr>
        <w:commentReference w:id="132"/>
      </w:r>
      <w:r w:rsidR="00CA05B2">
        <w:t>In dem Beispiel wird bei</w:t>
      </w:r>
      <w:r w:rsidR="00D65043">
        <w:t>m</w:t>
      </w:r>
      <w:r w:rsidR="00CA05B2">
        <w:t xml:space="preserve"> </w:t>
      </w:r>
      <w:proofErr w:type="gramStart"/>
      <w:r w:rsidR="00CA05B2">
        <w:t>Aufruf(</w:t>
      </w:r>
      <w:proofErr w:type="gramEnd"/>
      <w:r w:rsidR="00CA05B2">
        <w:t>Zeile 5) der Funktion der Befehl «</w:t>
      </w:r>
      <w:proofErr w:type="spellStart"/>
      <w:r w:rsidR="00CA05B2" w:rsidRPr="00174590">
        <w:rPr>
          <w:rFonts w:ascii="Consolas" w:hAnsi="Consolas"/>
          <w:i/>
        </w:rPr>
        <w:t>Get</w:t>
      </w:r>
      <w:proofErr w:type="spellEnd"/>
      <w:r w:rsidR="00CA05B2" w:rsidRPr="00174590">
        <w:rPr>
          <w:rFonts w:ascii="Consolas" w:hAnsi="Consolas"/>
          <w:i/>
        </w:rPr>
        <w:t>-Date</w:t>
      </w:r>
      <w:r w:rsidR="00CA05B2">
        <w:t>» ausgeführt.</w:t>
      </w:r>
    </w:p>
    <w:p w14:paraId="7FC9C8E5" w14:textId="77777777" w:rsidR="007A333F" w:rsidRPr="00CC14B7" w:rsidRDefault="007A333F" w:rsidP="00CC14B7"/>
    <w:p w14:paraId="414BCF75" w14:textId="77777777" w:rsidR="007A333F" w:rsidRDefault="00B61F3F" w:rsidP="007A333F">
      <w:pPr>
        <w:keepNext/>
      </w:pPr>
      <w:r w:rsidRPr="00B61F3F">
        <w:rPr>
          <w:noProof/>
        </w:rPr>
        <w:drawing>
          <wp:inline distT="0" distB="0" distL="0" distR="0" wp14:anchorId="3333BBA6" wp14:editId="6E0DDCD5">
            <wp:extent cx="3670355" cy="1318478"/>
            <wp:effectExtent l="19050" t="19050" r="25400" b="15240"/>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16546" cy="1335071"/>
                    </a:xfrm>
                    <a:prstGeom prst="rect">
                      <a:avLst/>
                    </a:prstGeom>
                    <a:ln w="6350">
                      <a:solidFill>
                        <a:schemeClr val="tx1"/>
                      </a:solidFill>
                    </a:ln>
                  </pic:spPr>
                </pic:pic>
              </a:graphicData>
            </a:graphic>
          </wp:inline>
        </w:drawing>
      </w:r>
    </w:p>
    <w:p w14:paraId="4F799968" w14:textId="4BECB139" w:rsidR="007A333F" w:rsidRDefault="007A333F" w:rsidP="00AE1EFF">
      <w:pPr>
        <w:pStyle w:val="Caption"/>
      </w:pPr>
      <w:bookmarkStart w:id="133" w:name="_Toc103938416"/>
      <w:r>
        <w:t xml:space="preserve">Abbildung </w:t>
      </w:r>
      <w:fldSimple w:instr=" SEQ Abbildung \* ARABIC ">
        <w:r w:rsidR="00C34C3A">
          <w:rPr>
            <w:noProof/>
          </w:rPr>
          <w:t>28</w:t>
        </w:r>
      </w:fldSimple>
      <w:r>
        <w:t xml:space="preserve">: Beispiel </w:t>
      </w:r>
      <w:r w:rsidR="00AE1EFF">
        <w:t>Funktion</w:t>
      </w:r>
      <w:bookmarkEnd w:id="133"/>
    </w:p>
    <w:p w14:paraId="5104519B" w14:textId="35FCDA6B" w:rsidR="00B61F3F" w:rsidRDefault="00B61F3F" w:rsidP="00CC14B7">
      <w:commentRangeStart w:id="134"/>
      <w:r>
        <w:t xml:space="preserve">Nachdem man eine Funktion definiert hat, </w:t>
      </w:r>
      <w:commentRangeStart w:id="135"/>
      <w:r w:rsidR="00B53204">
        <w:t>k</w:t>
      </w:r>
      <w:r>
        <w:t xml:space="preserve">ann man den </w:t>
      </w:r>
      <w:r w:rsidR="00C672D8">
        <w:t>Funktionsn</w:t>
      </w:r>
      <w:r>
        <w:t xml:space="preserve">amen </w:t>
      </w:r>
      <w:r w:rsidR="00864654">
        <w:t>w</w:t>
      </w:r>
      <w:r w:rsidR="00EA6A29">
        <w:t>ie jede</w:t>
      </w:r>
      <w:r w:rsidR="00864654">
        <w:t>n</w:t>
      </w:r>
      <w:r w:rsidR="00EA6A29">
        <w:t xml:space="preserve"> andere</w:t>
      </w:r>
      <w:r w:rsidR="00864654">
        <w:t>n</w:t>
      </w:r>
      <w:r w:rsidR="00EA6A29">
        <w:t xml:space="preserve"> Befehl </w:t>
      </w:r>
      <w:r w:rsidR="00D65043">
        <w:t>aufrufen</w:t>
      </w:r>
      <w:commentRangeEnd w:id="135"/>
      <w:r w:rsidR="00F737EA">
        <w:rPr>
          <w:rStyle w:val="CommentReference"/>
        </w:rPr>
        <w:commentReference w:id="135"/>
      </w:r>
      <w:r w:rsidR="00D65043">
        <w:t>,</w:t>
      </w:r>
      <w:r>
        <w:t xml:space="preserve"> und das Programm weiss</w:t>
      </w:r>
      <w:r w:rsidR="00D65043">
        <w:t>,</w:t>
      </w:r>
      <w:r>
        <w:t xml:space="preserve"> </w:t>
      </w:r>
      <w:r w:rsidR="00EA6A29">
        <w:t>was</w:t>
      </w:r>
      <w:r>
        <w:t xml:space="preserve"> es ausführen soll.</w:t>
      </w:r>
      <w:commentRangeEnd w:id="134"/>
      <w:r w:rsidR="00D627CF">
        <w:rPr>
          <w:rStyle w:val="CommentReference"/>
        </w:rPr>
        <w:commentReference w:id="134"/>
      </w:r>
    </w:p>
    <w:p w14:paraId="6FA9EBFF" w14:textId="54FCEBA9" w:rsidR="00B61F3F" w:rsidRDefault="006F1626" w:rsidP="003102CF">
      <w:pPr>
        <w:pStyle w:val="Heading3"/>
      </w:pPr>
      <w:bookmarkStart w:id="136" w:name="_Toc103938781"/>
      <w:commentRangeStart w:id="137"/>
      <w:commentRangeEnd w:id="137"/>
      <w:r>
        <w:rPr>
          <w:rStyle w:val="CommentReference"/>
        </w:rPr>
        <w:lastRenderedPageBreak/>
        <w:commentReference w:id="137"/>
      </w:r>
      <w:r w:rsidR="00C672D8">
        <w:t>Parameter</w:t>
      </w:r>
      <w:bookmarkEnd w:id="136"/>
    </w:p>
    <w:p w14:paraId="5BA89EC2" w14:textId="4B071EBC" w:rsidR="004B4E7D" w:rsidRDefault="00C672D8" w:rsidP="00CC14B7">
      <w:r>
        <w:t xml:space="preserve">Wenn man in einer Funktion </w:t>
      </w:r>
      <w:r w:rsidR="002D01FE">
        <w:t>Daten von ausserhalb verwenden will, muss man diese übergeben. Dafür braucht man den Befehl «</w:t>
      </w:r>
      <w:proofErr w:type="spellStart"/>
      <w:r w:rsidR="002D01FE" w:rsidRPr="002D01FE">
        <w:rPr>
          <w:rFonts w:ascii="Consolas" w:hAnsi="Consolas"/>
          <w:i/>
        </w:rPr>
        <w:t>param</w:t>
      </w:r>
      <w:proofErr w:type="spellEnd"/>
      <w:r w:rsidR="002D01FE">
        <w:t>». In den runden Klammern kann man dann Variablen erstellen. Wenn die Funktion aufgerufen wird, müssen die Werte auf der Gleichen Zeile geschrieben werden</w:t>
      </w:r>
      <w:commentRangeStart w:id="138"/>
      <w:r w:rsidR="002D01FE">
        <w:t>.</w:t>
      </w:r>
      <w:commentRangeEnd w:id="138"/>
      <w:r w:rsidR="00F737EA">
        <w:rPr>
          <w:rStyle w:val="CommentReference"/>
        </w:rPr>
        <w:commentReference w:id="138"/>
      </w:r>
      <w:r w:rsidR="004B4E7D" w:rsidRPr="004B4E7D">
        <w:rPr>
          <w:noProof/>
        </w:rPr>
        <w:t xml:space="preserve"> </w:t>
      </w:r>
    </w:p>
    <w:p w14:paraId="3F04DD4C" w14:textId="77777777" w:rsidR="007A333F" w:rsidRDefault="007A333F" w:rsidP="00CC14B7">
      <w:pPr>
        <w:rPr>
          <w:noProof/>
        </w:rPr>
      </w:pPr>
    </w:p>
    <w:p w14:paraId="2CF442F4" w14:textId="47038335" w:rsidR="00B53204" w:rsidRDefault="00780900" w:rsidP="00B53204">
      <w:pPr>
        <w:keepNext/>
      </w:pPr>
      <w:r>
        <w:rPr>
          <w:noProof/>
        </w:rPr>
        <mc:AlternateContent>
          <mc:Choice Requires="wpi">
            <w:drawing>
              <wp:anchor distT="0" distB="0" distL="114300" distR="114300" simplePos="0" relativeHeight="251630080" behindDoc="0" locked="0" layoutInCell="1" allowOverlap="1" wp14:anchorId="428A3872" wp14:editId="5064D31B">
                <wp:simplePos x="0" y="0"/>
                <wp:positionH relativeFrom="column">
                  <wp:posOffset>1242695</wp:posOffset>
                </wp:positionH>
                <wp:positionV relativeFrom="paragraph">
                  <wp:posOffset>483235</wp:posOffset>
                </wp:positionV>
                <wp:extent cx="189865" cy="916940"/>
                <wp:effectExtent l="48260" t="54610" r="38100" b="47625"/>
                <wp:wrapNone/>
                <wp:docPr id="334" name="Freihand 50"/>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2">
                      <w14:nvContentPartPr>
                        <w14:cNvContentPartPr>
                          <a14:cpLocks xmlns:a14="http://schemas.microsoft.com/office/drawing/2010/main" noRot="1" noChangeAspect="1" noEditPoints="1" noChangeArrowheads="1" noChangeShapeType="1"/>
                        </w14:cNvContentPartPr>
                      </w14:nvContentPartPr>
                      <w14:xfrm>
                        <a:off x="0" y="0"/>
                        <a:ext cx="189865" cy="916940"/>
                      </w14:xfrm>
                    </w14:contentPart>
                  </a:graphicData>
                </a:graphic>
                <wp14:sizeRelH relativeFrom="page">
                  <wp14:pctWidth>0</wp14:pctWidth>
                </wp14:sizeRelH>
                <wp14:sizeRelV relativeFrom="page">
                  <wp14:pctHeight>0</wp14:pctHeight>
                </wp14:sizeRelV>
              </wp:anchor>
            </w:drawing>
          </mc:Choice>
          <mc:Fallback>
            <w:pict>
              <v:shape w14:anchorId="2BBF1A63" id="Freihand 50" o:spid="_x0000_s1026" type="#_x0000_t75" style="position:absolute;margin-left:97.05pt;margin-top:37.35pt;width:16.5pt;height:7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">
                <v:imagedata r:id="rId53" o:title=""/>
                <o:lock v:ext="edit" rotation="t" verticies="t" shapetype="t"/>
              </v:shape>
            </w:pict>
          </mc:Fallback>
        </mc:AlternateContent>
      </w:r>
      <w:r>
        <w:rPr>
          <w:noProof/>
        </w:rPr>
        <mc:AlternateContent>
          <mc:Choice Requires="wpi">
            <w:drawing>
              <wp:anchor distT="0" distB="0" distL="114300" distR="114300" simplePos="0" relativeHeight="251629056" behindDoc="0" locked="0" layoutInCell="1" allowOverlap="1" wp14:anchorId="32457250" wp14:editId="77CDF42B">
                <wp:simplePos x="0" y="0"/>
                <wp:positionH relativeFrom="column">
                  <wp:posOffset>833120</wp:posOffset>
                </wp:positionH>
                <wp:positionV relativeFrom="paragraph">
                  <wp:posOffset>281305</wp:posOffset>
                </wp:positionV>
                <wp:extent cx="149860" cy="1064260"/>
                <wp:effectExtent l="57785" t="52705" r="40005" b="45085"/>
                <wp:wrapNone/>
                <wp:docPr id="333" name="Freihand 39"/>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54">
                      <w14:nvContentPartPr>
                        <w14:cNvContentPartPr>
                          <a14:cpLocks xmlns:a14="http://schemas.microsoft.com/office/drawing/2010/main" noRot="1" noChangeAspect="1" noEditPoints="1" noChangeArrowheads="1" noChangeShapeType="1"/>
                        </w14:cNvContentPartPr>
                      </w14:nvContentPartPr>
                      <w14:xfrm>
                        <a:off x="0" y="0"/>
                        <a:ext cx="149860" cy="1064260"/>
                      </w14:xfrm>
                    </w14:contentPart>
                  </a:graphicData>
                </a:graphic>
                <wp14:sizeRelH relativeFrom="page">
                  <wp14:pctWidth>0</wp14:pctWidth>
                </wp14:sizeRelH>
                <wp14:sizeRelV relativeFrom="page">
                  <wp14:pctHeight>0</wp14:pctHeight>
                </wp14:sizeRelV>
              </wp:anchor>
            </w:drawing>
          </mc:Choice>
          <mc:Fallback>
            <w:pict>
              <v:shape w14:anchorId="7E2C0077" id="Freihand 39" o:spid="_x0000_s1026" type="#_x0000_t75" style="position:absolute;margin-left:64.8pt;margin-top:21.45pt;width:13.35pt;height:85.2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">
                <v:imagedata r:id="rId55" o:title=""/>
                <o:lock v:ext="edit" rotation="t" verticies="t" shapetype="t"/>
              </v:shape>
            </w:pict>
          </mc:Fallback>
        </mc:AlternateContent>
      </w:r>
      <w:r w:rsidR="004B4E7D" w:rsidRPr="004B4E7D">
        <w:rPr>
          <w:noProof/>
        </w:rPr>
        <w:drawing>
          <wp:inline distT="0" distB="0" distL="0" distR="0" wp14:anchorId="14D4986D" wp14:editId="24DDC9B9">
            <wp:extent cx="2476500" cy="1833604"/>
            <wp:effectExtent l="19050" t="19050" r="19050" b="14605"/>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551"/>
                    <a:stretch/>
                  </pic:blipFill>
                  <pic:spPr bwMode="auto">
                    <a:xfrm>
                      <a:off x="0" y="0"/>
                      <a:ext cx="2476846" cy="183386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3973473" w14:textId="16CFB63B" w:rsidR="007A333F" w:rsidRPr="00CC14B7" w:rsidRDefault="00B53204" w:rsidP="002D01FE">
      <w:pPr>
        <w:pStyle w:val="Caption"/>
      </w:pPr>
      <w:bookmarkStart w:id="139" w:name="_Toc103938417"/>
      <w:r>
        <w:t xml:space="preserve">Abbildung </w:t>
      </w:r>
      <w:fldSimple w:instr=" SEQ Abbildung \* ARABIC ">
        <w:r w:rsidR="00C34C3A">
          <w:rPr>
            <w:noProof/>
          </w:rPr>
          <w:t>29</w:t>
        </w:r>
      </w:fldSimple>
      <w:r>
        <w:t>: Einer Funktion Parameter mitgeben</w:t>
      </w:r>
      <w:bookmarkEnd w:id="139"/>
    </w:p>
    <w:p w14:paraId="550A9BB4" w14:textId="365637C2" w:rsidR="004B4E7D" w:rsidRDefault="004B4E7D" w:rsidP="00630345">
      <w:commentRangeStart w:id="140"/>
      <w:r>
        <w:t xml:space="preserve">In diesem Beispiel werden die Variablen </w:t>
      </w:r>
      <w:r w:rsidRPr="004D3775">
        <w:rPr>
          <w:rFonts w:ascii="Consolas" w:hAnsi="Consolas"/>
        </w:rPr>
        <w:t>$v1</w:t>
      </w:r>
      <w:r>
        <w:t xml:space="preserve"> und </w:t>
      </w:r>
      <w:r w:rsidRPr="004D3775">
        <w:rPr>
          <w:rFonts w:ascii="Consolas" w:hAnsi="Consolas"/>
        </w:rPr>
        <w:t>$v2</w:t>
      </w:r>
      <w:r>
        <w:t xml:space="preserve"> </w:t>
      </w:r>
      <w:r w:rsidR="00EA0B05">
        <w:t xml:space="preserve">in die Funktion weitergeben. </w:t>
      </w:r>
      <w:r>
        <w:t xml:space="preserve"> </w:t>
      </w:r>
      <w:r w:rsidR="00EA0B05">
        <w:t xml:space="preserve">Dort werden diese </w:t>
      </w:r>
      <w:r w:rsidR="00EA6A29">
        <w:t>den</w:t>
      </w:r>
      <w:r w:rsidR="00EA0B05">
        <w:t xml:space="preserve"> Variablen «</w:t>
      </w:r>
      <w:r w:rsidRPr="004D3775">
        <w:rPr>
          <w:rFonts w:ascii="Consolas" w:hAnsi="Consolas"/>
        </w:rPr>
        <w:t>$Zahl1</w:t>
      </w:r>
      <w:r w:rsidR="00EA0B05">
        <w:t>»</w:t>
      </w:r>
      <w:r>
        <w:t xml:space="preserve"> und </w:t>
      </w:r>
      <w:r w:rsidR="00EA0B05" w:rsidRPr="004D3775">
        <w:rPr>
          <w:rFonts w:cs="Arial"/>
        </w:rPr>
        <w:t>«</w:t>
      </w:r>
      <w:r w:rsidRPr="004D3775">
        <w:rPr>
          <w:rFonts w:ascii="Consolas" w:hAnsi="Consolas"/>
        </w:rPr>
        <w:t>$Zahl2</w:t>
      </w:r>
      <w:r w:rsidR="00EA0B05">
        <w:t>»</w:t>
      </w:r>
      <w:r>
        <w:t xml:space="preserve"> </w:t>
      </w:r>
      <w:r w:rsidR="00EA6A29">
        <w:t>zugewiesen</w:t>
      </w:r>
      <w:r>
        <w:t>.</w:t>
      </w:r>
    </w:p>
    <w:p w14:paraId="4DABEB8E" w14:textId="5B131D9B" w:rsidR="004B4E7D" w:rsidRDefault="004B4E7D" w:rsidP="00630345">
      <w:r>
        <w:t>In Zeile 12 wird die Funktion aufgerufen und die beiden Variablen werden mitgegeben.</w:t>
      </w:r>
    </w:p>
    <w:p w14:paraId="0763AE4F" w14:textId="5E25C5BC" w:rsidR="00503722" w:rsidRDefault="00503722" w:rsidP="00630345">
      <w:r>
        <w:t xml:space="preserve">Wichtig ist, dass die Variablen in dem </w:t>
      </w:r>
      <w:r w:rsidR="00D65043">
        <w:t>«</w:t>
      </w:r>
      <w:proofErr w:type="spellStart"/>
      <w:r w:rsidRPr="00174590">
        <w:rPr>
          <w:rFonts w:ascii="Consolas" w:hAnsi="Consolas"/>
          <w:i/>
          <w:iCs/>
        </w:rPr>
        <w:t>param</w:t>
      </w:r>
      <w:proofErr w:type="spellEnd"/>
      <w:r w:rsidR="00D65043">
        <w:t>»</w:t>
      </w:r>
      <w:r>
        <w:t xml:space="preserve"> mit einem Komma getrennt werden</w:t>
      </w:r>
      <w:r w:rsidR="00EA0B05">
        <w:t>.</w:t>
      </w:r>
      <w:r>
        <w:t xml:space="preserve"> </w:t>
      </w:r>
      <w:r w:rsidR="00EA0B05">
        <w:t>I</w:t>
      </w:r>
      <w:r>
        <w:t>m Aufruf nur mit einem Leerzeichen.</w:t>
      </w:r>
      <w:commentRangeEnd w:id="140"/>
      <w:r w:rsidR="00D627CF">
        <w:rPr>
          <w:rStyle w:val="CommentReference"/>
        </w:rPr>
        <w:commentReference w:id="140"/>
      </w:r>
    </w:p>
    <w:p w14:paraId="271324B3" w14:textId="08BE32D5" w:rsidR="007A333F" w:rsidRDefault="007A333F">
      <w:pPr>
        <w:rPr>
          <w:rFonts w:cs="Arial"/>
          <w:b/>
          <w:bCs/>
          <w:iCs/>
          <w:sz w:val="32"/>
          <w:szCs w:val="28"/>
        </w:rPr>
      </w:pPr>
      <w:r>
        <w:br w:type="page"/>
      </w:r>
    </w:p>
    <w:p w14:paraId="63492B85" w14:textId="5AC3DD71" w:rsidR="00075152" w:rsidRDefault="00075152" w:rsidP="003102CF">
      <w:pPr>
        <w:pStyle w:val="Heading2"/>
      </w:pPr>
      <w:bookmarkStart w:id="141" w:name="_Toc103938782"/>
      <w:r>
        <w:lastRenderedPageBreak/>
        <w:t>PowerShell Datentypen</w:t>
      </w:r>
      <w:bookmarkEnd w:id="141"/>
    </w:p>
    <w:p w14:paraId="1DA1D9F9" w14:textId="5C22E868" w:rsidR="00075152" w:rsidRDefault="00075152" w:rsidP="00075152">
      <w:r>
        <w:t>In PowerShell gibt es verschiedene Datentypen, welche unterschiedlich verarbeitet werden können:</w:t>
      </w:r>
    </w:p>
    <w:p w14:paraId="423AD418" w14:textId="77777777" w:rsidR="001E65FC" w:rsidRDefault="001E65FC" w:rsidP="00075152"/>
    <w:tbl>
      <w:tblPr>
        <w:tblStyle w:val="TableGrid"/>
        <w:tblW w:w="0" w:type="auto"/>
        <w:tblLayout w:type="fixed"/>
        <w:tblLook w:val="04A0" w:firstRow="1" w:lastRow="0" w:firstColumn="1" w:lastColumn="0" w:noHBand="0" w:noVBand="1"/>
      </w:tblPr>
      <w:tblGrid>
        <w:gridCol w:w="1374"/>
        <w:gridCol w:w="1375"/>
        <w:gridCol w:w="7162"/>
      </w:tblGrid>
      <w:tr w:rsidR="00B53204" w14:paraId="09D43105" w14:textId="77777777" w:rsidTr="001E65FC">
        <w:tc>
          <w:tcPr>
            <w:tcW w:w="1374" w:type="dxa"/>
            <w:shd w:val="clear" w:color="auto" w:fill="BFBFBF" w:themeFill="background1" w:themeFillShade="BF"/>
          </w:tcPr>
          <w:p w14:paraId="20222D1E" w14:textId="6E4593E6" w:rsidR="00B53204" w:rsidRDefault="00B53204" w:rsidP="00075152">
            <w:commentRangeStart w:id="142"/>
            <w:r>
              <w:t>Typ</w:t>
            </w:r>
          </w:p>
        </w:tc>
        <w:tc>
          <w:tcPr>
            <w:tcW w:w="1375" w:type="dxa"/>
            <w:shd w:val="clear" w:color="auto" w:fill="BFBFBF" w:themeFill="background1" w:themeFillShade="BF"/>
          </w:tcPr>
          <w:p w14:paraId="0AF2846D" w14:textId="011F329F" w:rsidR="00B53204" w:rsidRDefault="00B53204" w:rsidP="00075152">
            <w:r>
              <w:t>Art</w:t>
            </w:r>
          </w:p>
        </w:tc>
        <w:tc>
          <w:tcPr>
            <w:tcW w:w="7162" w:type="dxa"/>
            <w:shd w:val="clear" w:color="auto" w:fill="BFBFBF" w:themeFill="background1" w:themeFillShade="BF"/>
          </w:tcPr>
          <w:p w14:paraId="5A299F61" w14:textId="64076675" w:rsidR="00B53204" w:rsidRDefault="00B53204" w:rsidP="00075152">
            <w:r>
              <w:t>Beschreibung</w:t>
            </w:r>
          </w:p>
        </w:tc>
      </w:tr>
      <w:tr w:rsidR="00B53204" w14:paraId="10E17C62" w14:textId="77777777" w:rsidTr="001E65FC">
        <w:tc>
          <w:tcPr>
            <w:tcW w:w="1374" w:type="dxa"/>
          </w:tcPr>
          <w:p w14:paraId="1800D780" w14:textId="307DA890" w:rsidR="00B53204" w:rsidRPr="001E65FC" w:rsidRDefault="00B53204" w:rsidP="00075152">
            <w:pPr>
              <w:rPr>
                <w:rFonts w:ascii="Consolas" w:hAnsi="Consolas"/>
              </w:rPr>
            </w:pPr>
            <w:r w:rsidRPr="001E65FC">
              <w:rPr>
                <w:rFonts w:ascii="Consolas" w:hAnsi="Consolas"/>
              </w:rPr>
              <w:t>[</w:t>
            </w:r>
            <w:proofErr w:type="spellStart"/>
            <w:r w:rsidRPr="001E65FC">
              <w:rPr>
                <w:rFonts w:ascii="Consolas" w:hAnsi="Consolas"/>
              </w:rPr>
              <w:t>string</w:t>
            </w:r>
            <w:proofErr w:type="spellEnd"/>
            <w:r w:rsidRPr="001E65FC">
              <w:rPr>
                <w:rFonts w:ascii="Consolas" w:hAnsi="Consolas"/>
              </w:rPr>
              <w:t>]</w:t>
            </w:r>
          </w:p>
        </w:tc>
        <w:tc>
          <w:tcPr>
            <w:tcW w:w="1375" w:type="dxa"/>
          </w:tcPr>
          <w:p w14:paraId="667E94AA" w14:textId="44148B61" w:rsidR="00B53204" w:rsidRDefault="00B53204" w:rsidP="00075152">
            <w:r>
              <w:t>Text</w:t>
            </w:r>
          </w:p>
        </w:tc>
        <w:tc>
          <w:tcPr>
            <w:tcW w:w="7162" w:type="dxa"/>
          </w:tcPr>
          <w:p w14:paraId="7357F867" w14:textId="087220A1" w:rsidR="00B53204" w:rsidRDefault="00D65043" w:rsidP="002C5DD2">
            <w:r>
              <w:t>M</w:t>
            </w:r>
            <w:r w:rsidR="00B53204">
              <w:t xml:space="preserve">aximal </w:t>
            </w:r>
            <w:r w:rsidR="00B53204" w:rsidRPr="00B92432">
              <w:t>2147483647</w:t>
            </w:r>
            <w:r w:rsidR="00B53204">
              <w:t xml:space="preserve"> Zeichen.</w:t>
            </w:r>
            <w:r w:rsidR="002C5DD2">
              <w:t xml:space="preserve"> </w:t>
            </w:r>
          </w:p>
        </w:tc>
      </w:tr>
      <w:tr w:rsidR="00B53204" w14:paraId="79135797" w14:textId="77777777" w:rsidTr="001E65FC">
        <w:tc>
          <w:tcPr>
            <w:tcW w:w="1374" w:type="dxa"/>
          </w:tcPr>
          <w:p w14:paraId="2C694C0F" w14:textId="456FD839" w:rsidR="00B53204" w:rsidRPr="001E65FC" w:rsidRDefault="00B53204" w:rsidP="00075152">
            <w:pPr>
              <w:rPr>
                <w:rFonts w:ascii="Consolas" w:hAnsi="Consolas"/>
              </w:rPr>
            </w:pPr>
            <w:r w:rsidRPr="001E65FC">
              <w:rPr>
                <w:rFonts w:ascii="Consolas" w:hAnsi="Consolas"/>
              </w:rPr>
              <w:t>[</w:t>
            </w:r>
            <w:proofErr w:type="spellStart"/>
            <w:r w:rsidRPr="001E65FC">
              <w:rPr>
                <w:rFonts w:ascii="Consolas" w:hAnsi="Consolas"/>
              </w:rPr>
              <w:t>int</w:t>
            </w:r>
            <w:proofErr w:type="spellEnd"/>
            <w:r w:rsidRPr="001E65FC">
              <w:rPr>
                <w:rFonts w:ascii="Consolas" w:hAnsi="Consolas"/>
              </w:rPr>
              <w:t>]</w:t>
            </w:r>
          </w:p>
        </w:tc>
        <w:tc>
          <w:tcPr>
            <w:tcW w:w="1375" w:type="dxa"/>
          </w:tcPr>
          <w:p w14:paraId="1038AA3D" w14:textId="67EB53B9" w:rsidR="00B53204" w:rsidRDefault="00B53204" w:rsidP="00075152">
            <w:r>
              <w:t>Zahl</w:t>
            </w:r>
          </w:p>
        </w:tc>
        <w:tc>
          <w:tcPr>
            <w:tcW w:w="7162" w:type="dxa"/>
          </w:tcPr>
          <w:p w14:paraId="5E979A9D" w14:textId="4AFFE7AD" w:rsidR="00B53204" w:rsidRDefault="00D65043" w:rsidP="00075152">
            <w:r>
              <w:t>Keine</w:t>
            </w:r>
            <w:r w:rsidR="00B53204">
              <w:t xml:space="preserve"> Kommastellen</w:t>
            </w:r>
            <w:r>
              <w:t>,</w:t>
            </w:r>
            <w:r w:rsidR="00B53204">
              <w:t xml:space="preserve"> maximal +/-</w:t>
            </w:r>
            <w:r w:rsidR="00B53204" w:rsidRPr="00065864">
              <w:t>2</w:t>
            </w:r>
            <w:r w:rsidR="00B53204">
              <w:t>'</w:t>
            </w:r>
            <w:r w:rsidR="00B53204" w:rsidRPr="00065864">
              <w:t>147</w:t>
            </w:r>
            <w:r w:rsidR="00B53204">
              <w:t>'</w:t>
            </w:r>
            <w:r w:rsidR="00B53204" w:rsidRPr="00065864">
              <w:t>483</w:t>
            </w:r>
            <w:r w:rsidR="00B53204">
              <w:t>’</w:t>
            </w:r>
            <w:r w:rsidR="00B53204" w:rsidRPr="00065864">
              <w:t>647</w:t>
            </w:r>
          </w:p>
        </w:tc>
      </w:tr>
      <w:tr w:rsidR="00B53204" w14:paraId="6AB776B1" w14:textId="77777777" w:rsidTr="001E65FC">
        <w:tc>
          <w:tcPr>
            <w:tcW w:w="1374" w:type="dxa"/>
          </w:tcPr>
          <w:p w14:paraId="761444E5" w14:textId="1ABD2A41" w:rsidR="00B53204" w:rsidRPr="001E65FC" w:rsidRDefault="00B53204" w:rsidP="00CD74AE">
            <w:pPr>
              <w:shd w:val="clear" w:color="auto" w:fill="FFFFFF"/>
              <w:autoSpaceDE w:val="0"/>
              <w:autoSpaceDN w:val="0"/>
              <w:adjustRightInd w:val="0"/>
              <w:rPr>
                <w:rFonts w:ascii="Consolas" w:hAnsi="Consolas"/>
              </w:rPr>
            </w:pPr>
            <w:r w:rsidRPr="001E65FC">
              <w:rPr>
                <w:rFonts w:ascii="Consolas" w:hAnsi="Consolas"/>
              </w:rPr>
              <w:t>[</w:t>
            </w:r>
            <w:proofErr w:type="spellStart"/>
            <w:r w:rsidRPr="001E65FC">
              <w:rPr>
                <w:rFonts w:ascii="Consolas" w:hAnsi="Consolas"/>
              </w:rPr>
              <w:t>decimal</w:t>
            </w:r>
            <w:proofErr w:type="spellEnd"/>
            <w:r w:rsidRPr="001E65FC">
              <w:rPr>
                <w:rFonts w:ascii="Consolas" w:hAnsi="Consolas"/>
              </w:rPr>
              <w:t>]</w:t>
            </w:r>
          </w:p>
        </w:tc>
        <w:tc>
          <w:tcPr>
            <w:tcW w:w="1375" w:type="dxa"/>
          </w:tcPr>
          <w:p w14:paraId="1A9859E9" w14:textId="309CBD0B" w:rsidR="00B53204" w:rsidRDefault="00B53204" w:rsidP="00CD74AE">
            <w:pPr>
              <w:shd w:val="clear" w:color="auto" w:fill="FFFFFF"/>
              <w:autoSpaceDE w:val="0"/>
              <w:autoSpaceDN w:val="0"/>
              <w:adjustRightInd w:val="0"/>
            </w:pPr>
            <w:r>
              <w:t>Zahl</w:t>
            </w:r>
          </w:p>
        </w:tc>
        <w:tc>
          <w:tcPr>
            <w:tcW w:w="7162" w:type="dxa"/>
          </w:tcPr>
          <w:p w14:paraId="02A40DF1" w14:textId="3433647A" w:rsidR="00B53204" w:rsidRPr="00CD74AE" w:rsidRDefault="00B53204" w:rsidP="00CD74AE">
            <w:pPr>
              <w:shd w:val="clear" w:color="auto" w:fill="FFFFFF"/>
              <w:autoSpaceDE w:val="0"/>
              <w:autoSpaceDN w:val="0"/>
              <w:adjustRightInd w:val="0"/>
            </w:pPr>
            <w:r>
              <w:t>Dezimalzahl</w:t>
            </w:r>
            <w:r w:rsidR="00D65043">
              <w:t>,</w:t>
            </w:r>
            <w:r>
              <w:t xml:space="preserve"> von +/-</w:t>
            </w:r>
            <w:r w:rsidRPr="00CD74AE">
              <w:t>0.000</w:t>
            </w:r>
            <w:r>
              <w:t>'</w:t>
            </w:r>
            <w:r w:rsidRPr="00CD74AE">
              <w:t>000</w:t>
            </w:r>
            <w:r>
              <w:t>'</w:t>
            </w:r>
            <w:r w:rsidRPr="00CD74AE">
              <w:t>000</w:t>
            </w:r>
            <w:r>
              <w:t>'</w:t>
            </w:r>
            <w:r w:rsidRPr="00CD74AE">
              <w:t>000</w:t>
            </w:r>
            <w:r>
              <w:t>'</w:t>
            </w:r>
            <w:r w:rsidRPr="00CD74AE">
              <w:t>000</w:t>
            </w:r>
            <w:r>
              <w:t>'</w:t>
            </w:r>
            <w:r w:rsidRPr="00CD74AE">
              <w:t>000</w:t>
            </w:r>
            <w:r>
              <w:t>'</w:t>
            </w:r>
            <w:r w:rsidRPr="00CD74AE">
              <w:t>000</w:t>
            </w:r>
            <w:r>
              <w:t>'</w:t>
            </w:r>
            <w:r w:rsidRPr="00CD74AE">
              <w:t>000</w:t>
            </w:r>
            <w:r>
              <w:t>'</w:t>
            </w:r>
            <w:r w:rsidRPr="00CD74AE">
              <w:t>000</w:t>
            </w:r>
            <w:r>
              <w:t>’</w:t>
            </w:r>
            <w:r w:rsidRPr="00CD74AE">
              <w:t xml:space="preserve">1 </w:t>
            </w:r>
            <w:r>
              <w:br/>
              <w:t>bis +/-</w:t>
            </w:r>
            <w:r w:rsidRPr="00CD74AE">
              <w:t>79</w:t>
            </w:r>
            <w:r>
              <w:t>’</w:t>
            </w:r>
            <w:r w:rsidRPr="00CD74AE">
              <w:t>228</w:t>
            </w:r>
            <w:r>
              <w:t>’</w:t>
            </w:r>
            <w:r w:rsidRPr="00CD74AE">
              <w:t>162</w:t>
            </w:r>
            <w:r>
              <w:t>’</w:t>
            </w:r>
            <w:r w:rsidRPr="00CD74AE">
              <w:t>514</w:t>
            </w:r>
            <w:r>
              <w:t>’</w:t>
            </w:r>
            <w:r w:rsidRPr="00CD74AE">
              <w:t>264</w:t>
            </w:r>
            <w:r>
              <w:t>’</w:t>
            </w:r>
            <w:r w:rsidRPr="00CD74AE">
              <w:t>337</w:t>
            </w:r>
            <w:r>
              <w:t>’</w:t>
            </w:r>
            <w:r w:rsidRPr="00CD74AE">
              <w:t>593</w:t>
            </w:r>
            <w:r>
              <w:t>’</w:t>
            </w:r>
            <w:r w:rsidRPr="00CD74AE">
              <w:t>543</w:t>
            </w:r>
            <w:r>
              <w:t>’</w:t>
            </w:r>
            <w:r w:rsidRPr="00CD74AE">
              <w:t>950</w:t>
            </w:r>
            <w:r>
              <w:t>’</w:t>
            </w:r>
            <w:r w:rsidRPr="00CD74AE">
              <w:t xml:space="preserve">335 </w:t>
            </w:r>
          </w:p>
        </w:tc>
      </w:tr>
      <w:tr w:rsidR="00B53204" w14:paraId="6E24BB2A" w14:textId="77777777" w:rsidTr="001E65FC">
        <w:tc>
          <w:tcPr>
            <w:tcW w:w="1374" w:type="dxa"/>
          </w:tcPr>
          <w:p w14:paraId="369544D6" w14:textId="5740FC1E" w:rsidR="00B53204" w:rsidRPr="001E65FC" w:rsidRDefault="00B53204" w:rsidP="00075152">
            <w:pPr>
              <w:rPr>
                <w:rFonts w:ascii="Consolas" w:hAnsi="Consolas"/>
              </w:rPr>
            </w:pPr>
            <w:r w:rsidRPr="001E65FC">
              <w:rPr>
                <w:rFonts w:ascii="Consolas" w:hAnsi="Consolas"/>
              </w:rPr>
              <w:t>[</w:t>
            </w:r>
            <w:proofErr w:type="spellStart"/>
            <w:r w:rsidRPr="001E65FC">
              <w:rPr>
                <w:rFonts w:ascii="Consolas" w:hAnsi="Consolas"/>
              </w:rPr>
              <w:t>byte</w:t>
            </w:r>
            <w:proofErr w:type="spellEnd"/>
            <w:r w:rsidRPr="001E65FC">
              <w:rPr>
                <w:rFonts w:ascii="Consolas" w:hAnsi="Consolas"/>
              </w:rPr>
              <w:t>]</w:t>
            </w:r>
          </w:p>
        </w:tc>
        <w:tc>
          <w:tcPr>
            <w:tcW w:w="1375" w:type="dxa"/>
          </w:tcPr>
          <w:p w14:paraId="529CF5F9" w14:textId="4D43CD9F" w:rsidR="00B53204" w:rsidRDefault="00B53204" w:rsidP="00075152">
            <w:r>
              <w:t>Zahl</w:t>
            </w:r>
          </w:p>
        </w:tc>
        <w:tc>
          <w:tcPr>
            <w:tcW w:w="7162" w:type="dxa"/>
          </w:tcPr>
          <w:p w14:paraId="177E94F2" w14:textId="474747A9" w:rsidR="00B53204" w:rsidRDefault="00023412" w:rsidP="00075152">
            <w:r>
              <w:t>Positive Zahl</w:t>
            </w:r>
            <w:r w:rsidR="00A3067D">
              <w:t>,</w:t>
            </w:r>
            <w:r>
              <w:t xml:space="preserve"> </w:t>
            </w:r>
            <w:r w:rsidR="00B53204">
              <w:t>Maximal 255</w:t>
            </w:r>
            <w:r w:rsidR="00A3067D">
              <w:t>, keine Kommastellen</w:t>
            </w:r>
          </w:p>
        </w:tc>
      </w:tr>
      <w:tr w:rsidR="00B53204" w14:paraId="3B0C6811" w14:textId="77777777" w:rsidTr="001E65FC">
        <w:tc>
          <w:tcPr>
            <w:tcW w:w="1374" w:type="dxa"/>
          </w:tcPr>
          <w:p w14:paraId="48D4F3D1" w14:textId="27396D3C" w:rsidR="00B53204" w:rsidRPr="001E65FC" w:rsidRDefault="00B53204" w:rsidP="00075152">
            <w:pPr>
              <w:rPr>
                <w:rFonts w:ascii="Consolas" w:hAnsi="Consolas"/>
              </w:rPr>
            </w:pPr>
            <w:commentRangeStart w:id="143"/>
            <w:r w:rsidRPr="001E65FC">
              <w:rPr>
                <w:rFonts w:ascii="Consolas" w:hAnsi="Consolas"/>
              </w:rPr>
              <w:t>[</w:t>
            </w:r>
            <w:proofErr w:type="spellStart"/>
            <w:r w:rsidRPr="001E65FC">
              <w:rPr>
                <w:rFonts w:ascii="Consolas" w:hAnsi="Consolas"/>
              </w:rPr>
              <w:t>char</w:t>
            </w:r>
            <w:proofErr w:type="spellEnd"/>
            <w:r w:rsidRPr="001E65FC">
              <w:rPr>
                <w:rFonts w:ascii="Consolas" w:hAnsi="Consolas"/>
              </w:rPr>
              <w:t>]</w:t>
            </w:r>
            <w:commentRangeEnd w:id="143"/>
            <w:r w:rsidRPr="001E65FC">
              <w:rPr>
                <w:rStyle w:val="CommentReference"/>
                <w:rFonts w:ascii="Consolas" w:hAnsi="Consolas"/>
              </w:rPr>
              <w:commentReference w:id="143"/>
            </w:r>
          </w:p>
        </w:tc>
        <w:tc>
          <w:tcPr>
            <w:tcW w:w="1375" w:type="dxa"/>
          </w:tcPr>
          <w:p w14:paraId="767D01DC" w14:textId="7404BE15" w:rsidR="00B53204" w:rsidRDefault="00B53204" w:rsidP="00075152">
            <w:r>
              <w:t>Zahl</w:t>
            </w:r>
          </w:p>
        </w:tc>
        <w:tc>
          <w:tcPr>
            <w:tcW w:w="7162" w:type="dxa"/>
          </w:tcPr>
          <w:p w14:paraId="2C9A6B20" w14:textId="33CE06A7" w:rsidR="00B53204" w:rsidRDefault="00023412" w:rsidP="00075152">
            <w:r>
              <w:t>Positive Zahl</w:t>
            </w:r>
            <w:r w:rsidR="00A3067D">
              <w:t>,</w:t>
            </w:r>
            <w:r>
              <w:t xml:space="preserve"> </w:t>
            </w:r>
            <w:r w:rsidR="00B53204">
              <w:t>Maximal 65535</w:t>
            </w:r>
            <w:r w:rsidR="00A3067D">
              <w:t>, keine Kommastellen</w:t>
            </w:r>
          </w:p>
        </w:tc>
      </w:tr>
      <w:tr w:rsidR="00B53204" w14:paraId="2A27FC8D" w14:textId="77777777" w:rsidTr="001E65FC">
        <w:tc>
          <w:tcPr>
            <w:tcW w:w="1374" w:type="dxa"/>
          </w:tcPr>
          <w:p w14:paraId="41AEE29D" w14:textId="7D4B1885" w:rsidR="00B53204" w:rsidRPr="001E65FC" w:rsidRDefault="00B53204" w:rsidP="00075152">
            <w:pPr>
              <w:rPr>
                <w:rFonts w:ascii="Consolas" w:hAnsi="Consolas"/>
              </w:rPr>
            </w:pPr>
            <w:r w:rsidRPr="001E65FC">
              <w:rPr>
                <w:rFonts w:ascii="Consolas" w:hAnsi="Consolas"/>
              </w:rPr>
              <w:t>[double]</w:t>
            </w:r>
          </w:p>
        </w:tc>
        <w:tc>
          <w:tcPr>
            <w:tcW w:w="1375" w:type="dxa"/>
          </w:tcPr>
          <w:p w14:paraId="5A418ECB" w14:textId="675AF909" w:rsidR="00B53204" w:rsidRDefault="00B53204" w:rsidP="00075152">
            <w:r>
              <w:t>Zahl</w:t>
            </w:r>
          </w:p>
        </w:tc>
        <w:tc>
          <w:tcPr>
            <w:tcW w:w="7162" w:type="dxa"/>
          </w:tcPr>
          <w:p w14:paraId="6D387687" w14:textId="4F3B5C0D" w:rsidR="002C5DD2" w:rsidRPr="002C5DD2" w:rsidRDefault="00B53204" w:rsidP="001E65FC">
            <w:commentRangeStart w:id="144"/>
            <w:r>
              <w:t xml:space="preserve">Die </w:t>
            </w:r>
            <w:r w:rsidR="00D65043">
              <w:t>g</w:t>
            </w:r>
            <w:r>
              <w:t>rösste mögliche Zahl</w:t>
            </w:r>
            <w:commentRangeEnd w:id="144"/>
            <w:r>
              <w:rPr>
                <w:rStyle w:val="CommentReference"/>
              </w:rPr>
              <w:commentReference w:id="144"/>
            </w:r>
            <w:r w:rsidR="00023412">
              <w:t xml:space="preserve"> in PowerShell</w:t>
            </w:r>
            <w:r w:rsidR="00D65043">
              <w:t>,</w:t>
            </w:r>
            <w:r>
              <w:t xml:space="preserve"> </w:t>
            </w:r>
            <w:r w:rsidR="00D65043">
              <w:t>max</w:t>
            </w:r>
            <w:r w:rsidR="001E65FC">
              <w:t>imal</w:t>
            </w:r>
            <w:r>
              <w:t xml:space="preserve"> +/-</w:t>
            </w:r>
            <w:r w:rsidRPr="00065864">
              <w:t>2,147,483,647</w:t>
            </w:r>
            <w:r>
              <w:t>E+308, E+308 bedeutet 10</w:t>
            </w:r>
            <w:r>
              <w:rPr>
                <w:vertAlign w:val="superscript"/>
              </w:rPr>
              <w:t>308</w:t>
            </w:r>
            <w:r w:rsidR="001E65FC">
              <w:t>, k</w:t>
            </w:r>
            <w:r w:rsidR="002C5DD2">
              <w:t>ann Kommastellen haben</w:t>
            </w:r>
          </w:p>
        </w:tc>
      </w:tr>
      <w:tr w:rsidR="00B53204" w14:paraId="3684AF90" w14:textId="77777777" w:rsidTr="001E65FC">
        <w:tc>
          <w:tcPr>
            <w:tcW w:w="1374" w:type="dxa"/>
          </w:tcPr>
          <w:p w14:paraId="267E0997" w14:textId="1BEF2D2E" w:rsidR="00B53204" w:rsidRPr="001E65FC" w:rsidRDefault="00B53204" w:rsidP="00075152">
            <w:pPr>
              <w:rPr>
                <w:rFonts w:ascii="Consolas" w:hAnsi="Consolas"/>
              </w:rPr>
            </w:pPr>
            <w:r w:rsidRPr="001E65FC">
              <w:rPr>
                <w:rFonts w:ascii="Consolas" w:hAnsi="Consolas"/>
              </w:rPr>
              <w:t>[</w:t>
            </w:r>
            <w:proofErr w:type="spellStart"/>
            <w:r w:rsidRPr="001E65FC">
              <w:rPr>
                <w:rFonts w:ascii="Consolas" w:hAnsi="Consolas"/>
              </w:rPr>
              <w:t>DateTime</w:t>
            </w:r>
            <w:proofErr w:type="spellEnd"/>
            <w:r w:rsidRPr="001E65FC">
              <w:rPr>
                <w:rFonts w:ascii="Consolas" w:hAnsi="Consolas"/>
              </w:rPr>
              <w:t>]</w:t>
            </w:r>
          </w:p>
        </w:tc>
        <w:tc>
          <w:tcPr>
            <w:tcW w:w="1375" w:type="dxa"/>
          </w:tcPr>
          <w:p w14:paraId="1CF76931" w14:textId="7CDDAAD8" w:rsidR="00B53204" w:rsidRDefault="002C5DD2" w:rsidP="00CD254D">
            <w:r>
              <w:t>Datum</w:t>
            </w:r>
            <w:r w:rsidR="004D3775">
              <w:t xml:space="preserve"> und Zeit</w:t>
            </w:r>
          </w:p>
        </w:tc>
        <w:tc>
          <w:tcPr>
            <w:tcW w:w="7162" w:type="dxa"/>
          </w:tcPr>
          <w:p w14:paraId="4EB0B7AC" w14:textId="200FE601" w:rsidR="00B53204" w:rsidRDefault="00B53204" w:rsidP="00CD254D">
            <w:r>
              <w:t xml:space="preserve">Enthält Datum und Zeit, zum Beispiel: </w:t>
            </w:r>
          </w:p>
          <w:p w14:paraId="4C42B774" w14:textId="70FB3583" w:rsidR="00B53204" w:rsidRDefault="00B53204" w:rsidP="00075152">
            <w:r w:rsidRPr="00CD254D">
              <w:t>Freitag, 28. August 2020 08:29:41</w:t>
            </w:r>
          </w:p>
        </w:tc>
      </w:tr>
      <w:tr w:rsidR="00B53204" w14:paraId="17E709B9" w14:textId="77777777" w:rsidTr="001E65FC">
        <w:tc>
          <w:tcPr>
            <w:tcW w:w="1374" w:type="dxa"/>
          </w:tcPr>
          <w:p w14:paraId="1B516196" w14:textId="3BC70A78" w:rsidR="00B53204" w:rsidRPr="001E65FC" w:rsidRDefault="00B53204" w:rsidP="00075152">
            <w:pPr>
              <w:rPr>
                <w:rFonts w:ascii="Consolas" w:hAnsi="Consolas"/>
              </w:rPr>
            </w:pPr>
            <w:r w:rsidRPr="001E65FC">
              <w:rPr>
                <w:rFonts w:ascii="Consolas" w:hAnsi="Consolas"/>
              </w:rPr>
              <w:t>[</w:t>
            </w:r>
            <w:proofErr w:type="spellStart"/>
            <w:r w:rsidRPr="001E65FC">
              <w:rPr>
                <w:rFonts w:ascii="Consolas" w:hAnsi="Consolas"/>
              </w:rPr>
              <w:t>bool</w:t>
            </w:r>
            <w:proofErr w:type="spellEnd"/>
            <w:r w:rsidRPr="001E65FC">
              <w:rPr>
                <w:rFonts w:ascii="Consolas" w:hAnsi="Consolas"/>
              </w:rPr>
              <w:t>]</w:t>
            </w:r>
          </w:p>
        </w:tc>
        <w:tc>
          <w:tcPr>
            <w:tcW w:w="1375" w:type="dxa"/>
          </w:tcPr>
          <w:p w14:paraId="291B41B7" w14:textId="170E88EA" w:rsidR="00B53204" w:rsidRDefault="002C5DD2" w:rsidP="00075152">
            <w:r>
              <w:t>Wahr/Falsch</w:t>
            </w:r>
          </w:p>
        </w:tc>
        <w:tc>
          <w:tcPr>
            <w:tcW w:w="7162" w:type="dxa"/>
          </w:tcPr>
          <w:p w14:paraId="1C197696" w14:textId="5A8B3273" w:rsidR="00B53204" w:rsidRDefault="00B53204" w:rsidP="000F6CAD">
            <w:pPr>
              <w:keepNext/>
            </w:pPr>
            <w:r>
              <w:t xml:space="preserve">Kann </w:t>
            </w:r>
            <w:commentRangeStart w:id="145"/>
            <w:r>
              <w:t>$True</w:t>
            </w:r>
            <w:commentRangeEnd w:id="145"/>
            <w:r>
              <w:rPr>
                <w:rStyle w:val="CommentReference"/>
              </w:rPr>
              <w:commentReference w:id="145"/>
            </w:r>
            <w:r>
              <w:t xml:space="preserve"> oder $False enthalten.</w:t>
            </w:r>
            <w:commentRangeEnd w:id="142"/>
            <w:r>
              <w:rPr>
                <w:rStyle w:val="CommentReference"/>
              </w:rPr>
              <w:commentReference w:id="142"/>
            </w:r>
          </w:p>
        </w:tc>
      </w:tr>
    </w:tbl>
    <w:p w14:paraId="503D5641" w14:textId="60B20542" w:rsidR="001E65FC" w:rsidRDefault="000F6CAD" w:rsidP="000F6CAD">
      <w:pPr>
        <w:pStyle w:val="Caption"/>
      </w:pPr>
      <w:bookmarkStart w:id="146" w:name="_Toc103938528"/>
      <w:r>
        <w:t xml:space="preserve">Tabelle </w:t>
      </w:r>
      <w:fldSimple w:instr=" SEQ Tabelle \* ARABIC ">
        <w:r w:rsidR="00E0674A">
          <w:rPr>
            <w:noProof/>
          </w:rPr>
          <w:t>2</w:t>
        </w:r>
      </w:fldSimple>
      <w:r>
        <w:t>: PowerShell Datentypen</w:t>
      </w:r>
      <w:bookmarkEnd w:id="146"/>
    </w:p>
    <w:p w14:paraId="25000754" w14:textId="45B5F48F" w:rsidR="00075152" w:rsidRDefault="004B5C4A" w:rsidP="00075152">
      <w:r>
        <w:t>Wenn man einen falschen Typ auswählt kann es zu falschen Ergebnissen kommen. Wenn Zahlen als String gespeichert sind: ergibt: 1 + 1 = 11</w:t>
      </w:r>
    </w:p>
    <w:p w14:paraId="1FBFCA54" w14:textId="77777777" w:rsidR="002C5DD2" w:rsidRDefault="002C5DD2" w:rsidP="002C5DD2">
      <w:pPr>
        <w:shd w:val="clear" w:color="auto" w:fill="FFFFFF"/>
        <w:autoSpaceDE w:val="0"/>
        <w:autoSpaceDN w:val="0"/>
        <w:adjustRightInd w:val="0"/>
        <w:ind w:firstLine="720"/>
        <w:rPr>
          <w:rFonts w:ascii="Lucida Console" w:hAnsi="Lucida Console" w:cs="Lucida Console"/>
          <w:color w:val="696969"/>
          <w:sz w:val="18"/>
          <w:szCs w:val="18"/>
          <w:lang w:eastAsia="de-CH"/>
        </w:rPr>
      </w:pPr>
    </w:p>
    <w:p w14:paraId="7481BC71" w14:textId="6AFEC921" w:rsidR="002C5DD2" w:rsidRDefault="002C5DD2" w:rsidP="002C5DD2">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696969"/>
          <w:sz w:val="18"/>
          <w:szCs w:val="18"/>
          <w:lang w:eastAsia="de-CH"/>
        </w:rPr>
        <w:t>[</w:t>
      </w:r>
      <w:proofErr w:type="spellStart"/>
      <w:r>
        <w:rPr>
          <w:rFonts w:ascii="Lucida Console" w:hAnsi="Lucida Console" w:cs="Lucida Console"/>
          <w:color w:val="006161"/>
          <w:sz w:val="18"/>
          <w:szCs w:val="18"/>
          <w:lang w:eastAsia="de-CH"/>
        </w:rPr>
        <w:t>string</w:t>
      </w:r>
      <w:proofErr w:type="spellEnd"/>
      <w:r>
        <w:rPr>
          <w:rFonts w:ascii="Lucida Console" w:hAnsi="Lucida Console" w:cs="Lucida Console"/>
          <w:color w:val="696969"/>
          <w:sz w:val="18"/>
          <w:szCs w:val="18"/>
          <w:lang w:eastAsia="de-CH"/>
        </w:rPr>
        <w:t>]</w:t>
      </w:r>
      <w:r>
        <w:rPr>
          <w:rFonts w:ascii="Lucida Console" w:hAnsi="Lucida Console" w:cs="Lucida Console"/>
          <w:color w:val="800080"/>
          <w:sz w:val="18"/>
          <w:szCs w:val="18"/>
          <w:lang w:eastAsia="de-CH"/>
        </w:rPr>
        <w:t>1</w:t>
      </w:r>
      <w:r w:rsidR="004D3775">
        <w:rPr>
          <w:rFonts w:ascii="Lucida Console" w:hAnsi="Lucida Console" w:cs="Lucida Console"/>
          <w:color w:val="800080"/>
          <w:sz w:val="18"/>
          <w:szCs w:val="18"/>
          <w:lang w:eastAsia="de-CH"/>
        </w:rPr>
        <w:t xml:space="preserve"> </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 xml:space="preserve"> </w:t>
      </w:r>
      <w:r>
        <w:rPr>
          <w:rFonts w:ascii="Lucida Console" w:hAnsi="Lucida Console" w:cs="Lucida Console"/>
          <w:color w:val="800080"/>
          <w:sz w:val="18"/>
          <w:szCs w:val="18"/>
          <w:lang w:eastAsia="de-CH"/>
        </w:rPr>
        <w:t>1</w:t>
      </w:r>
    </w:p>
    <w:p w14:paraId="3027381B" w14:textId="77777777" w:rsidR="002C5DD2" w:rsidRDefault="002C5DD2" w:rsidP="002C5DD2">
      <w:pPr>
        <w:shd w:val="clear" w:color="auto" w:fill="FFFFFF"/>
        <w:autoSpaceDE w:val="0"/>
        <w:autoSpaceDN w:val="0"/>
        <w:adjustRightInd w:val="0"/>
        <w:rPr>
          <w:rFonts w:ascii="Lucida Console" w:hAnsi="Lucida Console" w:cs="Lucida Console"/>
          <w:sz w:val="18"/>
          <w:szCs w:val="18"/>
          <w:lang w:eastAsia="de-CH"/>
        </w:rPr>
      </w:pPr>
    </w:p>
    <w:p w14:paraId="6BA043CA" w14:textId="77777777" w:rsidR="002C5DD2" w:rsidRDefault="002C5DD2" w:rsidP="002C5DD2">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#Output:</w:t>
      </w:r>
    </w:p>
    <w:p w14:paraId="70B37826" w14:textId="77777777" w:rsidR="002C5DD2" w:rsidRDefault="002C5DD2" w:rsidP="002C5DD2">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#11</w:t>
      </w:r>
    </w:p>
    <w:p w14:paraId="6632B4C4" w14:textId="1BC1B117" w:rsidR="002C5DD2" w:rsidRPr="002C5DD2" w:rsidRDefault="002C5DD2" w:rsidP="002C5DD2">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 </w:t>
      </w:r>
    </w:p>
    <w:p w14:paraId="070D0CC0" w14:textId="77777777" w:rsidR="004D3775" w:rsidRDefault="004B5C4A" w:rsidP="004D3775">
      <w:pPr>
        <w:shd w:val="clear" w:color="auto" w:fill="FFFFFF"/>
        <w:autoSpaceDE w:val="0"/>
        <w:autoSpaceDN w:val="0"/>
        <w:adjustRightInd w:val="0"/>
      </w:pPr>
      <w:r>
        <w:t xml:space="preserve">Ein weiteres Problem ist </w:t>
      </w:r>
      <w:r w:rsidR="00C245CE">
        <w:t>es,</w:t>
      </w:r>
      <w:r>
        <w:t xml:space="preserve"> wenn man eine </w:t>
      </w:r>
      <w:proofErr w:type="gramStart"/>
      <w:r>
        <w:t>Dezimalzahl  als</w:t>
      </w:r>
      <w:proofErr w:type="gramEnd"/>
      <w:r>
        <w:t xml:space="preserve"> [</w:t>
      </w:r>
      <w:proofErr w:type="spellStart"/>
      <w:r w:rsidRPr="001E65FC">
        <w:rPr>
          <w:rFonts w:ascii="Consolas" w:hAnsi="Consolas"/>
        </w:rPr>
        <w:t>int</w:t>
      </w:r>
      <w:proofErr w:type="spellEnd"/>
      <w:r>
        <w:t>] abspeichert</w:t>
      </w:r>
      <w:r w:rsidR="004D3775">
        <w:t>.</w:t>
      </w:r>
      <w:r>
        <w:t xml:space="preserve"> </w:t>
      </w:r>
    </w:p>
    <w:p w14:paraId="43338157" w14:textId="77777777" w:rsidR="004D3775" w:rsidRDefault="004D3775" w:rsidP="004D3775">
      <w:pPr>
        <w:shd w:val="clear" w:color="auto" w:fill="FFFFFF"/>
        <w:autoSpaceDE w:val="0"/>
        <w:autoSpaceDN w:val="0"/>
        <w:adjustRightInd w:val="0"/>
      </w:pPr>
    </w:p>
    <w:p w14:paraId="50FD2E6F" w14:textId="7073FAC5" w:rsidR="004D3775" w:rsidRDefault="004D3775" w:rsidP="004D3775">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696969"/>
          <w:sz w:val="18"/>
          <w:szCs w:val="18"/>
          <w:lang w:eastAsia="de-CH"/>
        </w:rPr>
        <w:t>[</w:t>
      </w:r>
      <w:proofErr w:type="spellStart"/>
      <w:r>
        <w:rPr>
          <w:rFonts w:ascii="Lucida Console" w:hAnsi="Lucida Console" w:cs="Lucida Console"/>
          <w:color w:val="006161"/>
          <w:sz w:val="18"/>
          <w:szCs w:val="18"/>
          <w:lang w:eastAsia="de-CH"/>
        </w:rPr>
        <w:t>int</w:t>
      </w:r>
      <w:proofErr w:type="spellEnd"/>
      <w:r>
        <w:rPr>
          <w:rFonts w:ascii="Lucida Console" w:hAnsi="Lucida Console" w:cs="Lucida Console"/>
          <w:color w:val="696969"/>
          <w:sz w:val="18"/>
          <w:szCs w:val="18"/>
          <w:lang w:eastAsia="de-CH"/>
        </w:rPr>
        <w:t>]</w:t>
      </w:r>
      <w:r>
        <w:rPr>
          <w:rFonts w:ascii="Lucida Console" w:hAnsi="Lucida Console" w:cs="Lucida Console"/>
          <w:color w:val="800080"/>
          <w:sz w:val="18"/>
          <w:szCs w:val="18"/>
          <w:lang w:eastAsia="de-CH"/>
        </w:rPr>
        <w:t>3.5</w:t>
      </w:r>
    </w:p>
    <w:p w14:paraId="1BEB3371" w14:textId="77777777" w:rsidR="004D3775" w:rsidRDefault="004D3775" w:rsidP="004D3775">
      <w:pPr>
        <w:shd w:val="clear" w:color="auto" w:fill="FFFFFF"/>
        <w:autoSpaceDE w:val="0"/>
        <w:autoSpaceDN w:val="0"/>
        <w:adjustRightInd w:val="0"/>
        <w:rPr>
          <w:rFonts w:ascii="Lucida Console" w:hAnsi="Lucida Console" w:cs="Lucida Console"/>
          <w:sz w:val="18"/>
          <w:szCs w:val="18"/>
          <w:lang w:eastAsia="de-CH"/>
        </w:rPr>
      </w:pPr>
    </w:p>
    <w:p w14:paraId="292124BC" w14:textId="77777777" w:rsidR="004D3775" w:rsidRDefault="004D3775" w:rsidP="004D3775">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#Output:</w:t>
      </w:r>
    </w:p>
    <w:p w14:paraId="778AF9FD" w14:textId="29F5D055" w:rsidR="004D3775" w:rsidRDefault="004D3775" w:rsidP="004D3775">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#4 </w:t>
      </w:r>
    </w:p>
    <w:p w14:paraId="56460BAB" w14:textId="30A3F2D7" w:rsidR="004D3775" w:rsidRDefault="004D3775" w:rsidP="004D3775">
      <w:pPr>
        <w:shd w:val="clear" w:color="auto" w:fill="FFFFFF"/>
        <w:autoSpaceDE w:val="0"/>
        <w:autoSpaceDN w:val="0"/>
        <w:adjustRightInd w:val="0"/>
        <w:rPr>
          <w:rFonts w:ascii="Lucida Console" w:hAnsi="Lucida Console" w:cs="Lucida Console"/>
          <w:color w:val="006400"/>
          <w:sz w:val="18"/>
          <w:szCs w:val="18"/>
          <w:lang w:eastAsia="de-CH"/>
        </w:rPr>
      </w:pPr>
    </w:p>
    <w:p w14:paraId="085073CC" w14:textId="06B20EF2" w:rsidR="00864654" w:rsidRDefault="004D3775" w:rsidP="00864654">
      <w:pPr>
        <w:rPr>
          <w:lang w:eastAsia="de-CH"/>
        </w:rPr>
      </w:pPr>
      <w:r>
        <w:rPr>
          <w:lang w:eastAsia="de-CH"/>
        </w:rPr>
        <w:t xml:space="preserve">Die 3.5 </w:t>
      </w:r>
      <w:r w:rsidR="00864654">
        <w:rPr>
          <w:lang w:eastAsia="de-CH"/>
        </w:rPr>
        <w:t>w</w:t>
      </w:r>
      <w:r>
        <w:rPr>
          <w:lang w:eastAsia="de-CH"/>
        </w:rPr>
        <w:t>ird hier zu einer 4 aufgerundet</w:t>
      </w:r>
      <w:r w:rsidR="00A43939">
        <w:rPr>
          <w:lang w:eastAsia="de-CH"/>
        </w:rPr>
        <w:t xml:space="preserve">, da ein </w:t>
      </w:r>
      <w:r w:rsidR="00864654">
        <w:rPr>
          <w:lang w:eastAsia="de-CH"/>
        </w:rPr>
        <w:t>I</w:t>
      </w:r>
      <w:r w:rsidR="00A43939">
        <w:rPr>
          <w:lang w:eastAsia="de-CH"/>
        </w:rPr>
        <w:t>nteger keine Kommastellen beinhalten kann.</w:t>
      </w:r>
    </w:p>
    <w:p w14:paraId="74041635" w14:textId="77777777" w:rsidR="000F6CAD" w:rsidRDefault="000F6CAD">
      <w:pPr>
        <w:rPr>
          <w:rFonts w:cs="Arial"/>
          <w:b/>
          <w:bCs/>
          <w:iCs/>
          <w:sz w:val="32"/>
          <w:szCs w:val="28"/>
          <w:lang w:eastAsia="de-CH"/>
        </w:rPr>
      </w:pPr>
      <w:r>
        <w:rPr>
          <w:lang w:eastAsia="de-CH"/>
        </w:rPr>
        <w:br w:type="page"/>
      </w:r>
    </w:p>
    <w:p w14:paraId="4E6203C2" w14:textId="0DB1AB44" w:rsidR="00616A5B" w:rsidRDefault="00F22E4F" w:rsidP="003102CF">
      <w:pPr>
        <w:pStyle w:val="Heading2"/>
        <w:rPr>
          <w:lang w:eastAsia="de-CH"/>
        </w:rPr>
      </w:pPr>
      <w:bookmarkStart w:id="147" w:name="_Toc103938783"/>
      <w:proofErr w:type="spellStart"/>
      <w:r>
        <w:rPr>
          <w:lang w:eastAsia="de-CH"/>
        </w:rPr>
        <w:lastRenderedPageBreak/>
        <w:t>PsObject</w:t>
      </w:r>
      <w:bookmarkEnd w:id="147"/>
      <w:proofErr w:type="spellEnd"/>
    </w:p>
    <w:p w14:paraId="795B2549" w14:textId="24047881" w:rsidR="00F22E4F" w:rsidRDefault="00F22E4F" w:rsidP="00F22E4F">
      <w:pPr>
        <w:rPr>
          <w:lang w:eastAsia="de-CH"/>
        </w:rPr>
      </w:pPr>
      <w:r>
        <w:rPr>
          <w:lang w:eastAsia="de-CH"/>
        </w:rPr>
        <w:t xml:space="preserve">Ein Objekt ist </w:t>
      </w:r>
      <w:proofErr w:type="gramStart"/>
      <w:r>
        <w:rPr>
          <w:lang w:eastAsia="de-CH"/>
        </w:rPr>
        <w:t>gut</w:t>
      </w:r>
      <w:proofErr w:type="gramEnd"/>
      <w:r>
        <w:rPr>
          <w:lang w:eastAsia="de-CH"/>
        </w:rPr>
        <w:t xml:space="preserve"> wenn man viele Infos an einem Ort abspeichern möchte, ohne für alles eine eigene Variable zu erstellen.</w:t>
      </w:r>
    </w:p>
    <w:p w14:paraId="1C666DF5" w14:textId="023EFDE8" w:rsidR="00CB2E43" w:rsidRDefault="00F22E4F" w:rsidP="00F22E4F">
      <w:pPr>
        <w:rPr>
          <w:lang w:eastAsia="de-CH"/>
        </w:rPr>
      </w:pPr>
      <w:r>
        <w:rPr>
          <w:lang w:eastAsia="de-CH"/>
        </w:rPr>
        <w:t>Ein Objekt hat verschiedene Eigenschaften.</w:t>
      </w:r>
    </w:p>
    <w:p w14:paraId="459F5CA3" w14:textId="77777777" w:rsidR="000F6CAD" w:rsidRDefault="000F6CAD" w:rsidP="00F22E4F">
      <w:pPr>
        <w:rPr>
          <w:lang w:eastAsia="de-CH"/>
        </w:rPr>
      </w:pPr>
    </w:p>
    <w:tbl>
      <w:tblPr>
        <w:tblStyle w:val="TableGrid"/>
        <w:tblpPr w:leftFromText="141" w:rightFromText="141" w:vertAnchor="text" w:horzAnchor="margin" w:tblpY="40"/>
        <w:tblW w:w="0" w:type="auto"/>
        <w:tblLook w:val="04A0" w:firstRow="1" w:lastRow="0" w:firstColumn="1" w:lastColumn="0" w:noHBand="0" w:noVBand="1"/>
      </w:tblPr>
      <w:tblGrid>
        <w:gridCol w:w="9911"/>
      </w:tblGrid>
      <w:tr w:rsidR="000F6CAD" w14:paraId="5F6761E4" w14:textId="77777777" w:rsidTr="000F6CAD">
        <w:tc>
          <w:tcPr>
            <w:tcW w:w="9911" w:type="dxa"/>
          </w:tcPr>
          <w:p w14:paraId="2AFA4CF7" w14:textId="49875C48" w:rsidR="000F6CAD" w:rsidRDefault="00780900" w:rsidP="000F6CAD">
            <w:pPr>
              <w:keepNext/>
              <w:jc w:val="center"/>
              <w:rPr>
                <w:color w:val="FFC000"/>
                <w:sz w:val="24"/>
                <w:szCs w:val="32"/>
                <w:lang w:eastAsia="de-CH"/>
              </w:rPr>
            </w:pPr>
            <w:r>
              <w:rPr>
                <w:noProof/>
              </w:rPr>
              <mc:AlternateContent>
                <mc:Choice Requires="wps">
                  <w:drawing>
                    <wp:anchor distT="45720" distB="45720" distL="114300" distR="114300" simplePos="0" relativeHeight="251650560" behindDoc="0" locked="0" layoutInCell="1" allowOverlap="1" wp14:anchorId="54AA42D4" wp14:editId="6B698104">
                      <wp:simplePos x="0" y="0"/>
                      <wp:positionH relativeFrom="column">
                        <wp:posOffset>1645920</wp:posOffset>
                      </wp:positionH>
                      <wp:positionV relativeFrom="paragraph">
                        <wp:posOffset>1454785</wp:posOffset>
                      </wp:positionV>
                      <wp:extent cx="874395" cy="393065"/>
                      <wp:effectExtent l="0" t="0" r="1905" b="7620"/>
                      <wp:wrapNone/>
                      <wp:docPr id="332" name="Textfeld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14:paraId="6DA19511" w14:textId="77777777" w:rsidR="0025353A" w:rsidRDefault="0025353A" w:rsidP="000F6CAD">
                                  <w:r>
                                    <w:t>Haarfarbe:</w:t>
                                  </w:r>
                                </w:p>
                                <w:p w14:paraId="6AE0AC67" w14:textId="77777777" w:rsidR="0025353A" w:rsidRDefault="0025353A" w:rsidP="000F6CAD">
                                  <w:r>
                                    <w:t>Braun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AA42D4" id="Textfeld 332" o:spid="_x0000_s1046" type="#_x0000_t202" style="position:absolute;left:0;text-align:left;margin-left:129.6pt;margin-top:114.55pt;width:68.85pt;height:30.95pt;z-index:251650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">
                      <v:textbox style="mso-fit-shape-to-text:t">
                        <w:txbxContent>
                          <w:p w14:paraId="6DA19511" w14:textId="77777777" w:rsidR="0025353A" w:rsidRDefault="0025353A" w:rsidP="000F6CAD">
                            <w:r>
                              <w:t>Haarfarbe:</w:t>
                            </w:r>
                          </w:p>
                          <w:p w14:paraId="6AE0AC67" w14:textId="77777777" w:rsidR="0025353A" w:rsidRDefault="0025353A" w:rsidP="000F6CAD">
                            <w:r>
                              <w:t>Braun</w:t>
                            </w:r>
                          </w:p>
                        </w:txbxContent>
                      </v:textbox>
                    </v:shape>
                  </w:pict>
                </mc:Fallback>
              </mc:AlternateContent>
            </w:r>
            <w:r>
              <w:rPr>
                <w:noProof/>
              </w:rPr>
              <mc:AlternateContent>
                <mc:Choice Requires="wps">
                  <w:drawing>
                    <wp:anchor distT="45720" distB="45720" distL="114300" distR="114300" simplePos="0" relativeHeight="251648512" behindDoc="0" locked="0" layoutInCell="1" allowOverlap="1" wp14:anchorId="4FA450A9" wp14:editId="20CE12EA">
                      <wp:simplePos x="0" y="0"/>
                      <wp:positionH relativeFrom="column">
                        <wp:posOffset>3554095</wp:posOffset>
                      </wp:positionH>
                      <wp:positionV relativeFrom="paragraph">
                        <wp:posOffset>585470</wp:posOffset>
                      </wp:positionV>
                      <wp:extent cx="787400" cy="393065"/>
                      <wp:effectExtent l="0" t="0" r="0" b="7620"/>
                      <wp:wrapNone/>
                      <wp:docPr id="331" name="Textfeld 3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7400" cy="393065"/>
                              </a:xfrm>
                              <a:prstGeom prst="rect">
                                <a:avLst/>
                              </a:prstGeom>
                              <a:solidFill>
                                <a:srgbClr val="FFFFFF"/>
                              </a:solidFill>
                              <a:ln w="9525">
                                <a:solidFill>
                                  <a:srgbClr val="000000"/>
                                </a:solidFill>
                                <a:miter lim="800000"/>
                                <a:headEnd/>
                                <a:tailEnd/>
                              </a:ln>
                            </wps:spPr>
                            <wps:txbx>
                              <w:txbxContent>
                                <w:p w14:paraId="4842D5BE" w14:textId="77777777" w:rsidR="0025353A" w:rsidRDefault="0025353A" w:rsidP="000F6CAD">
                                  <w:r>
                                    <w:t>Name:</w:t>
                                  </w:r>
                                </w:p>
                                <w:p w14:paraId="470EAA46" w14:textId="77777777" w:rsidR="0025353A" w:rsidRDefault="0025353A" w:rsidP="000F6CAD">
                                  <w:r>
                                    <w:t>Nico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A450A9" id="Textfeld 331" o:spid="_x0000_s1047" type="#_x0000_t202" style="position:absolute;left:0;text-align:left;margin-left:279.85pt;margin-top:46.1pt;width:62pt;height:30.95pt;z-index:251648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">
                      <v:textbox style="mso-fit-shape-to-text:t">
                        <w:txbxContent>
                          <w:p w14:paraId="4842D5BE" w14:textId="77777777" w:rsidR="0025353A" w:rsidRDefault="0025353A" w:rsidP="000F6CAD">
                            <w:r>
                              <w:t>Name:</w:t>
                            </w:r>
                          </w:p>
                          <w:p w14:paraId="470EAA46" w14:textId="77777777" w:rsidR="0025353A" w:rsidRDefault="0025353A" w:rsidP="000F6CAD">
                            <w:r>
                              <w:t>Nico</w:t>
                            </w:r>
                          </w:p>
                        </w:txbxContent>
                      </v:textbox>
                    </v:shape>
                  </w:pict>
                </mc:Fallback>
              </mc:AlternateContent>
            </w:r>
            <w:r w:rsidR="000F6CAD">
              <w:rPr>
                <w:noProof/>
                <w:lang w:eastAsia="de-CH"/>
              </w:rPr>
              <w:drawing>
                <wp:anchor distT="0" distB="0" distL="114300" distR="114300" simplePos="0" relativeHeight="251594240" behindDoc="0" locked="0" layoutInCell="1" allowOverlap="1" wp14:anchorId="027022BD" wp14:editId="6B9078E0">
                  <wp:simplePos x="0" y="0"/>
                  <wp:positionH relativeFrom="column">
                    <wp:posOffset>1871980</wp:posOffset>
                  </wp:positionH>
                  <wp:positionV relativeFrom="paragraph">
                    <wp:posOffset>0</wp:posOffset>
                  </wp:positionV>
                  <wp:extent cx="2228850" cy="2228850"/>
                  <wp:effectExtent l="0" t="0" r="0" b="0"/>
                  <wp:wrapTopAndBottom/>
                  <wp:docPr id="79" name="Grafik 79" descr="Ma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Grafik 79" descr="Mann"/>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2228850" cy="2228850"/>
                          </a:xfrm>
                          <a:prstGeom prst="rect">
                            <a:avLst/>
                          </a:prstGeom>
                        </pic:spPr>
                      </pic:pic>
                    </a:graphicData>
                  </a:graphic>
                </wp:anchor>
              </w:drawing>
            </w:r>
            <w:r>
              <w:rPr>
                <w:noProof/>
              </w:rPr>
              <mc:AlternateContent>
                <mc:Choice Requires="wps">
                  <w:drawing>
                    <wp:anchor distT="45720" distB="45720" distL="114300" distR="114300" simplePos="0" relativeHeight="251649536" behindDoc="0" locked="0" layoutInCell="1" allowOverlap="1" wp14:anchorId="5322B61B" wp14:editId="2F823F97">
                      <wp:simplePos x="0" y="0"/>
                      <wp:positionH relativeFrom="column">
                        <wp:posOffset>1543050</wp:posOffset>
                      </wp:positionH>
                      <wp:positionV relativeFrom="paragraph">
                        <wp:posOffset>183515</wp:posOffset>
                      </wp:positionV>
                      <wp:extent cx="874395" cy="393065"/>
                      <wp:effectExtent l="0" t="0" r="1905" b="7620"/>
                      <wp:wrapNone/>
                      <wp:docPr id="330" name="Textfeld 3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393065"/>
                              </a:xfrm>
                              <a:prstGeom prst="rect">
                                <a:avLst/>
                              </a:prstGeom>
                              <a:solidFill>
                                <a:srgbClr val="FFFFFF"/>
                              </a:solidFill>
                              <a:ln w="9525">
                                <a:solidFill>
                                  <a:srgbClr val="000000"/>
                                </a:solidFill>
                                <a:miter lim="800000"/>
                                <a:headEnd/>
                                <a:tailEnd/>
                              </a:ln>
                            </wps:spPr>
                            <wps:txbx>
                              <w:txbxContent>
                                <w:p w14:paraId="18A70783" w14:textId="77777777" w:rsidR="0025353A" w:rsidRDefault="0025353A" w:rsidP="000F6CAD">
                                  <w:r>
                                    <w:t>Nachname:</w:t>
                                  </w:r>
                                </w:p>
                                <w:p w14:paraId="5AD7FC63" w14:textId="77777777" w:rsidR="0025353A" w:rsidRDefault="0025353A" w:rsidP="000F6CAD">
                                  <w:r>
                                    <w:t>Egli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22B61B" id="Textfeld 330" o:spid="_x0000_s1048" type="#_x0000_t202" style="position:absolute;left:0;text-align:left;margin-left:121.5pt;margin-top:14.45pt;width:68.85pt;height:30.95pt;z-index:251649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">
                      <v:textbox style="mso-fit-shape-to-text:t">
                        <w:txbxContent>
                          <w:p w14:paraId="18A70783" w14:textId="77777777" w:rsidR="0025353A" w:rsidRDefault="0025353A" w:rsidP="000F6CAD">
                            <w:r>
                              <w:t>Nachname:</w:t>
                            </w:r>
                          </w:p>
                          <w:p w14:paraId="5AD7FC63" w14:textId="77777777" w:rsidR="0025353A" w:rsidRDefault="0025353A" w:rsidP="000F6CAD">
                            <w:r>
                              <w:t>Egli</w:t>
                            </w:r>
                          </w:p>
                        </w:txbxContent>
                      </v:textbox>
                    </v:shape>
                  </w:pict>
                </mc:Fallback>
              </mc:AlternateContent>
            </w:r>
          </w:p>
        </w:tc>
      </w:tr>
    </w:tbl>
    <w:p w14:paraId="6DE3B333" w14:textId="754A7D96" w:rsidR="00CB2E43" w:rsidRDefault="000F6CAD" w:rsidP="000F6CAD">
      <w:pPr>
        <w:pStyle w:val="Caption"/>
      </w:pPr>
      <w:bookmarkStart w:id="148" w:name="_Toc103938418"/>
      <w:r>
        <w:t xml:space="preserve">Abbildung </w:t>
      </w:r>
      <w:fldSimple w:instr=" SEQ Abbildung \* ARABIC ">
        <w:r w:rsidR="00C34C3A">
          <w:rPr>
            <w:noProof/>
          </w:rPr>
          <w:t>30</w:t>
        </w:r>
      </w:fldSimple>
      <w:r>
        <w:t xml:space="preserve">: </w:t>
      </w:r>
      <w:proofErr w:type="spellStart"/>
      <w:r>
        <w:t>PsObject</w:t>
      </w:r>
      <w:bookmarkEnd w:id="148"/>
      <w:proofErr w:type="spellEnd"/>
    </w:p>
    <w:p w14:paraId="78C8540D" w14:textId="705DF23C" w:rsidR="00CB2E43" w:rsidRDefault="00CB2E43" w:rsidP="00F22E4F">
      <w:pPr>
        <w:rPr>
          <w:lang w:eastAsia="de-CH"/>
        </w:rPr>
      </w:pPr>
      <w:r>
        <w:rPr>
          <w:lang w:eastAsia="de-CH"/>
        </w:rPr>
        <w:t>Auch in dem Rechner sind Objekte zur Verwendung gekommen. Um die Rechnungen abzuspeichern gab es ein Objekt. Dieses wurde dann in einen Array hinzugefügt. Die Rechnung war wie folgt aufgebaut.</w:t>
      </w:r>
    </w:p>
    <w:p w14:paraId="5F22D724" w14:textId="77777777" w:rsidR="000F6CAD" w:rsidRDefault="000F6CAD" w:rsidP="00F22E4F">
      <w:pPr>
        <w:rPr>
          <w:lang w:eastAsia="de-CH"/>
        </w:rPr>
      </w:pPr>
    </w:p>
    <w:tbl>
      <w:tblPr>
        <w:tblStyle w:val="TableGrid"/>
        <w:tblpPr w:leftFromText="141" w:rightFromText="141" w:vertAnchor="text" w:horzAnchor="margin" w:tblpY="128"/>
        <w:tblW w:w="0" w:type="auto"/>
        <w:tblLook w:val="04A0" w:firstRow="1" w:lastRow="0" w:firstColumn="1" w:lastColumn="0" w:noHBand="0" w:noVBand="1"/>
      </w:tblPr>
      <w:tblGrid>
        <w:gridCol w:w="9911"/>
      </w:tblGrid>
      <w:tr w:rsidR="000F6CAD" w14:paraId="7F7F37CE" w14:textId="77777777" w:rsidTr="000F6CAD">
        <w:trPr>
          <w:trHeight w:val="1126"/>
        </w:trPr>
        <w:tc>
          <w:tcPr>
            <w:tcW w:w="9911" w:type="dxa"/>
          </w:tcPr>
          <w:tbl>
            <w:tblPr>
              <w:tblStyle w:val="TableGrid"/>
              <w:tblpPr w:leftFromText="141" w:rightFromText="141" w:vertAnchor="text" w:horzAnchor="margin" w:tblpXSpec="center" w:tblpY="36"/>
              <w:tblW w:w="0" w:type="auto"/>
              <w:tblLook w:val="04A0" w:firstRow="1" w:lastRow="0" w:firstColumn="1" w:lastColumn="0" w:noHBand="0" w:noVBand="1"/>
            </w:tblPr>
            <w:tblGrid>
              <w:gridCol w:w="1134"/>
              <w:gridCol w:w="1134"/>
              <w:gridCol w:w="1134"/>
              <w:gridCol w:w="1134"/>
            </w:tblGrid>
            <w:tr w:rsidR="000F6CAD" w14:paraId="3F6245D2" w14:textId="77777777" w:rsidTr="000F6CAD">
              <w:tc>
                <w:tcPr>
                  <w:tcW w:w="1134" w:type="dxa"/>
                </w:tcPr>
                <w:p w14:paraId="29F7649F" w14:textId="77777777" w:rsidR="000F6CAD" w:rsidRPr="00CB2E43" w:rsidRDefault="000F6CAD" w:rsidP="000F6CAD">
                  <w:pPr>
                    <w:jc w:val="center"/>
                    <w:rPr>
                      <w:color w:val="FF0000"/>
                      <w:lang w:eastAsia="de-CH"/>
                    </w:rPr>
                  </w:pPr>
                  <w:r w:rsidRPr="00CB2E43">
                    <w:rPr>
                      <w:color w:val="FF0000"/>
                      <w:lang w:eastAsia="de-CH"/>
                    </w:rPr>
                    <w:t>Zahl 1</w:t>
                  </w:r>
                </w:p>
              </w:tc>
              <w:tc>
                <w:tcPr>
                  <w:tcW w:w="1134" w:type="dxa"/>
                </w:tcPr>
                <w:p w14:paraId="12DBFC82" w14:textId="77777777" w:rsidR="000F6CAD" w:rsidRPr="00CB2E43" w:rsidRDefault="000F6CAD" w:rsidP="000F6CAD">
                  <w:pPr>
                    <w:jc w:val="center"/>
                    <w:rPr>
                      <w:color w:val="00B0F0"/>
                      <w:lang w:eastAsia="de-CH"/>
                    </w:rPr>
                  </w:pPr>
                  <w:r w:rsidRPr="00CB2E43">
                    <w:rPr>
                      <w:color w:val="00B0F0"/>
                      <w:lang w:eastAsia="de-CH"/>
                    </w:rPr>
                    <w:t>Zahl 2</w:t>
                  </w:r>
                </w:p>
              </w:tc>
              <w:tc>
                <w:tcPr>
                  <w:tcW w:w="1134" w:type="dxa"/>
                </w:tcPr>
                <w:p w14:paraId="1C72CB6A" w14:textId="77777777" w:rsidR="000F6CAD" w:rsidRPr="00CB2E43" w:rsidRDefault="000F6CAD" w:rsidP="000F6CAD">
                  <w:pPr>
                    <w:jc w:val="center"/>
                    <w:rPr>
                      <w:color w:val="00B050"/>
                      <w:lang w:eastAsia="de-CH"/>
                    </w:rPr>
                  </w:pPr>
                  <w:r w:rsidRPr="00CB2E43">
                    <w:rPr>
                      <w:color w:val="00B050"/>
                      <w:lang w:eastAsia="de-CH"/>
                    </w:rPr>
                    <w:t>Operator</w:t>
                  </w:r>
                </w:p>
              </w:tc>
              <w:tc>
                <w:tcPr>
                  <w:tcW w:w="1134" w:type="dxa"/>
                </w:tcPr>
                <w:p w14:paraId="7AF26038" w14:textId="77777777" w:rsidR="000F6CAD" w:rsidRPr="00CB2E43" w:rsidRDefault="000F6CAD" w:rsidP="000F6CAD">
                  <w:pPr>
                    <w:jc w:val="center"/>
                    <w:rPr>
                      <w:color w:val="F79646" w:themeColor="accent6"/>
                      <w:lang w:eastAsia="de-CH"/>
                    </w:rPr>
                  </w:pPr>
                  <w:r w:rsidRPr="00CB2E43">
                    <w:rPr>
                      <w:color w:val="F79646" w:themeColor="accent6"/>
                      <w:lang w:eastAsia="de-CH"/>
                    </w:rPr>
                    <w:t>Ergebnis</w:t>
                  </w:r>
                </w:p>
              </w:tc>
            </w:tr>
            <w:tr w:rsidR="000F6CAD" w14:paraId="279EAC06" w14:textId="77777777" w:rsidTr="000F6CAD">
              <w:tc>
                <w:tcPr>
                  <w:tcW w:w="1134" w:type="dxa"/>
                </w:tcPr>
                <w:p w14:paraId="381D5E55" w14:textId="77777777" w:rsidR="000F6CAD" w:rsidRPr="00CB2E43" w:rsidRDefault="000F6CAD" w:rsidP="000F6CAD">
                  <w:pPr>
                    <w:jc w:val="center"/>
                    <w:rPr>
                      <w:color w:val="FF0000"/>
                      <w:lang w:eastAsia="de-CH"/>
                    </w:rPr>
                  </w:pPr>
                  <w:r w:rsidRPr="00CB2E43">
                    <w:rPr>
                      <w:color w:val="FF0000"/>
                      <w:lang w:eastAsia="de-CH"/>
                    </w:rPr>
                    <w:t>5</w:t>
                  </w:r>
                </w:p>
              </w:tc>
              <w:tc>
                <w:tcPr>
                  <w:tcW w:w="1134" w:type="dxa"/>
                </w:tcPr>
                <w:p w14:paraId="59B8C2F0" w14:textId="77777777" w:rsidR="000F6CAD" w:rsidRPr="00CB2E43" w:rsidRDefault="000F6CAD" w:rsidP="000F6CAD">
                  <w:pPr>
                    <w:jc w:val="center"/>
                    <w:rPr>
                      <w:color w:val="00B0F0"/>
                      <w:lang w:eastAsia="de-CH"/>
                    </w:rPr>
                  </w:pPr>
                  <w:r w:rsidRPr="00CB2E43">
                    <w:rPr>
                      <w:color w:val="00B0F0"/>
                      <w:lang w:eastAsia="de-CH"/>
                    </w:rPr>
                    <w:t>7</w:t>
                  </w:r>
                </w:p>
              </w:tc>
              <w:tc>
                <w:tcPr>
                  <w:tcW w:w="1134" w:type="dxa"/>
                </w:tcPr>
                <w:p w14:paraId="201B45C9" w14:textId="77777777" w:rsidR="000F6CAD" w:rsidRPr="00CB2E43" w:rsidRDefault="000F6CAD" w:rsidP="000F6CAD">
                  <w:pPr>
                    <w:jc w:val="center"/>
                    <w:rPr>
                      <w:color w:val="00B050"/>
                      <w:lang w:eastAsia="de-CH"/>
                    </w:rPr>
                  </w:pPr>
                  <w:r w:rsidRPr="00CB2E43">
                    <w:rPr>
                      <w:color w:val="00B050"/>
                      <w:lang w:eastAsia="de-CH"/>
                    </w:rPr>
                    <w:t>+</w:t>
                  </w:r>
                </w:p>
              </w:tc>
              <w:tc>
                <w:tcPr>
                  <w:tcW w:w="1134" w:type="dxa"/>
                </w:tcPr>
                <w:p w14:paraId="5150E644" w14:textId="77777777" w:rsidR="000F6CAD" w:rsidRPr="00CB2E43" w:rsidRDefault="000F6CAD" w:rsidP="000F6CAD">
                  <w:pPr>
                    <w:jc w:val="center"/>
                    <w:rPr>
                      <w:color w:val="F79646" w:themeColor="accent6"/>
                      <w:lang w:eastAsia="de-CH"/>
                    </w:rPr>
                  </w:pPr>
                  <w:r w:rsidRPr="00CB2E43">
                    <w:rPr>
                      <w:color w:val="F79646" w:themeColor="accent6"/>
                      <w:lang w:eastAsia="de-CH"/>
                    </w:rPr>
                    <w:t>12</w:t>
                  </w:r>
                </w:p>
              </w:tc>
            </w:tr>
          </w:tbl>
          <w:p w14:paraId="3D513B55" w14:textId="77777777" w:rsidR="000F6CAD" w:rsidRDefault="000F6CAD" w:rsidP="000F6CAD">
            <w:pPr>
              <w:rPr>
                <w:color w:val="FF0000"/>
                <w:sz w:val="24"/>
                <w:szCs w:val="32"/>
                <w:lang w:eastAsia="de-CH"/>
              </w:rPr>
            </w:pPr>
          </w:p>
          <w:p w14:paraId="6C6BBE57" w14:textId="77777777" w:rsidR="000F6CAD" w:rsidRDefault="000F6CAD" w:rsidP="000F6CAD">
            <w:pPr>
              <w:jc w:val="center"/>
              <w:rPr>
                <w:color w:val="FF0000"/>
                <w:sz w:val="24"/>
                <w:szCs w:val="32"/>
                <w:lang w:eastAsia="de-CH"/>
              </w:rPr>
            </w:pPr>
          </w:p>
          <w:p w14:paraId="5814924E" w14:textId="6132942F" w:rsidR="000F6CAD" w:rsidRPr="00CB2E43" w:rsidRDefault="000F6CAD" w:rsidP="000F6CAD">
            <w:pPr>
              <w:jc w:val="center"/>
              <w:rPr>
                <w:color w:val="FFC000"/>
                <w:sz w:val="24"/>
                <w:szCs w:val="32"/>
                <w:lang w:eastAsia="de-CH"/>
              </w:rPr>
            </w:pPr>
            <w:r w:rsidRPr="00CB2E43">
              <w:rPr>
                <w:color w:val="FF0000"/>
                <w:sz w:val="24"/>
                <w:szCs w:val="32"/>
                <w:lang w:eastAsia="de-CH"/>
              </w:rPr>
              <w:t xml:space="preserve">5 </w:t>
            </w:r>
            <w:r w:rsidRPr="00CB2E43">
              <w:rPr>
                <w:color w:val="00B050"/>
                <w:sz w:val="24"/>
                <w:szCs w:val="32"/>
                <w:lang w:eastAsia="de-CH"/>
              </w:rPr>
              <w:t xml:space="preserve">+ </w:t>
            </w:r>
            <w:r w:rsidRPr="00CB2E43">
              <w:rPr>
                <w:color w:val="00B0F0"/>
                <w:sz w:val="24"/>
                <w:szCs w:val="32"/>
                <w:lang w:eastAsia="de-CH"/>
              </w:rPr>
              <w:t xml:space="preserve">7 </w:t>
            </w:r>
            <w:r w:rsidRPr="00CB2E43">
              <w:rPr>
                <w:sz w:val="24"/>
                <w:szCs w:val="32"/>
                <w:lang w:eastAsia="de-CH"/>
              </w:rPr>
              <w:t xml:space="preserve">= </w:t>
            </w:r>
            <w:r w:rsidRPr="00CB2E43">
              <w:rPr>
                <w:color w:val="F79646" w:themeColor="accent6"/>
                <w:sz w:val="24"/>
                <w:szCs w:val="32"/>
                <w:lang w:eastAsia="de-CH"/>
              </w:rPr>
              <w:t>12</w:t>
            </w:r>
          </w:p>
          <w:p w14:paraId="57054043" w14:textId="77777777" w:rsidR="000F6CAD" w:rsidRDefault="000F6CAD" w:rsidP="000F6CAD">
            <w:pPr>
              <w:keepNext/>
              <w:rPr>
                <w:lang w:eastAsia="de-CH"/>
              </w:rPr>
            </w:pPr>
          </w:p>
        </w:tc>
      </w:tr>
    </w:tbl>
    <w:p w14:paraId="416A100B" w14:textId="27645551" w:rsidR="000F6CAD" w:rsidRPr="000F6CAD" w:rsidRDefault="000F6CAD" w:rsidP="000F6CAD">
      <w:pPr>
        <w:pStyle w:val="Caption"/>
      </w:pPr>
      <w:bookmarkStart w:id="149" w:name="_Toc103938419"/>
      <w:r>
        <w:t xml:space="preserve">Abbildung </w:t>
      </w:r>
      <w:fldSimple w:instr=" SEQ Abbildung \* ARABIC ">
        <w:r w:rsidR="00C34C3A">
          <w:rPr>
            <w:noProof/>
          </w:rPr>
          <w:t>31</w:t>
        </w:r>
      </w:fldSimple>
      <w:r>
        <w:t xml:space="preserve">: </w:t>
      </w:r>
      <w:proofErr w:type="spellStart"/>
      <w:r>
        <w:t>PsObject</w:t>
      </w:r>
      <w:proofErr w:type="spellEnd"/>
      <w:r>
        <w:t xml:space="preserve"> Beispiel</w:t>
      </w:r>
      <w:bookmarkEnd w:id="149"/>
    </w:p>
    <w:p w14:paraId="32171D38" w14:textId="32699843" w:rsidR="000F6CAD" w:rsidRDefault="00864654" w:rsidP="003102CF">
      <w:pPr>
        <w:pStyle w:val="Heading2"/>
        <w:rPr>
          <w:lang w:eastAsia="de-CH"/>
        </w:rPr>
      </w:pPr>
      <w:bookmarkStart w:id="150" w:name="_Toc103938784"/>
      <w:r>
        <w:rPr>
          <w:lang w:eastAsia="de-CH"/>
        </w:rPr>
        <w:t>PopUp-Fenster</w:t>
      </w:r>
      <w:bookmarkEnd w:id="150"/>
    </w:p>
    <w:p w14:paraId="1D33A591" w14:textId="6F56B183" w:rsidR="000F6CAD" w:rsidRDefault="000F6CAD" w:rsidP="000F6CAD">
      <w:pPr>
        <w:rPr>
          <w:lang w:eastAsia="de-CH"/>
        </w:rPr>
      </w:pPr>
      <w:r>
        <w:rPr>
          <w:lang w:eastAsia="de-CH"/>
        </w:rPr>
        <w:t xml:space="preserve">Mit Hilfe eines PopUp-Fensters kann man Daten einfach darstellen und muss nicht für alles auf die Konsole zurückgreifen. Somit hat man viele neue Möglichkeiten. Zum Beispiel Scrolling oder </w:t>
      </w:r>
      <w:commentRangeStart w:id="151"/>
      <w:r>
        <w:rPr>
          <w:lang w:eastAsia="de-CH"/>
        </w:rPr>
        <w:t>Knöpfe</w:t>
      </w:r>
      <w:commentRangeEnd w:id="151"/>
      <w:r>
        <w:rPr>
          <w:rStyle w:val="CommentReference"/>
        </w:rPr>
        <w:commentReference w:id="151"/>
      </w:r>
      <w:r>
        <w:rPr>
          <w:lang w:eastAsia="de-CH"/>
        </w:rPr>
        <w:t>.</w:t>
      </w:r>
    </w:p>
    <w:p w14:paraId="61637ACC" w14:textId="77777777" w:rsidR="000F6CAD" w:rsidRDefault="000F6CAD" w:rsidP="000F6CAD">
      <w:pPr>
        <w:keepNext/>
      </w:pPr>
      <w:r>
        <w:rPr>
          <w:noProof/>
        </w:rPr>
        <w:drawing>
          <wp:inline distT="0" distB="0" distL="0" distR="0" wp14:anchorId="5EB1AF26" wp14:editId="207A0BD5">
            <wp:extent cx="1463040" cy="3056302"/>
            <wp:effectExtent l="0" t="0" r="3810" b="0"/>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508536" cy="3151343"/>
                    </a:xfrm>
                    <a:prstGeom prst="rect">
                      <a:avLst/>
                    </a:prstGeom>
                  </pic:spPr>
                </pic:pic>
              </a:graphicData>
            </a:graphic>
          </wp:inline>
        </w:drawing>
      </w:r>
    </w:p>
    <w:p w14:paraId="406ADD1E" w14:textId="7579643C" w:rsidR="000F6CAD" w:rsidRDefault="000F6CAD" w:rsidP="000F6CAD">
      <w:pPr>
        <w:pStyle w:val="Caption"/>
      </w:pPr>
      <w:bookmarkStart w:id="152" w:name="_Toc103938420"/>
      <w:r>
        <w:t xml:space="preserve">Abbildung </w:t>
      </w:r>
      <w:fldSimple w:instr=" SEQ Abbildung \* ARABIC ">
        <w:r w:rsidR="00C34C3A">
          <w:rPr>
            <w:noProof/>
          </w:rPr>
          <w:t>32</w:t>
        </w:r>
      </w:fldSimple>
      <w:r>
        <w:t xml:space="preserve">: PopUp für </w:t>
      </w:r>
      <w:proofErr w:type="spellStart"/>
      <w:r>
        <w:t>Resultatespeicher</w:t>
      </w:r>
      <w:bookmarkEnd w:id="152"/>
      <w:proofErr w:type="spellEnd"/>
    </w:p>
    <w:p w14:paraId="18030C4C" w14:textId="77777777" w:rsidR="000F6CAD" w:rsidRPr="000F6CAD" w:rsidRDefault="000F6CAD" w:rsidP="000F6CAD">
      <w:pPr>
        <w:rPr>
          <w:lang w:eastAsia="de-CH"/>
        </w:rPr>
      </w:pPr>
    </w:p>
    <w:p w14:paraId="04F5BF55" w14:textId="77777777" w:rsidR="000F6CAD" w:rsidRPr="000F6CAD" w:rsidRDefault="000F6CAD" w:rsidP="000F6CAD"/>
    <w:p w14:paraId="078F9328" w14:textId="62D970FE" w:rsidR="004E6E6A" w:rsidRDefault="00424486" w:rsidP="003102CF">
      <w:pPr>
        <w:pStyle w:val="Heading3"/>
        <w:rPr>
          <w:lang w:eastAsia="de-CH"/>
        </w:rPr>
      </w:pPr>
      <w:bookmarkStart w:id="153" w:name="_Toc103938785"/>
      <w:r>
        <w:rPr>
          <w:lang w:eastAsia="de-CH"/>
        </w:rPr>
        <w:t xml:space="preserve">PopUp </w:t>
      </w:r>
      <w:commentRangeStart w:id="154"/>
      <w:r w:rsidR="004E6E6A">
        <w:rPr>
          <w:lang w:eastAsia="de-CH"/>
        </w:rPr>
        <w:t>Erstellen</w:t>
      </w:r>
      <w:commentRangeEnd w:id="154"/>
      <w:r w:rsidR="00EB5524">
        <w:rPr>
          <w:rStyle w:val="CommentReference"/>
          <w:rFonts w:cs="Times New Roman"/>
          <w:b w:val="0"/>
          <w:iCs w:val="0"/>
        </w:rPr>
        <w:commentReference w:id="154"/>
      </w:r>
      <w:bookmarkEnd w:id="153"/>
    </w:p>
    <w:p w14:paraId="35CE3656" w14:textId="6653D632" w:rsidR="00745F3B" w:rsidRDefault="007D3EAC" w:rsidP="00630345">
      <w:r>
        <w:t>Mithilfe von</w:t>
      </w:r>
    </w:p>
    <w:p w14:paraId="74F1AE07" w14:textId="6DA3FFF2" w:rsidR="007D3EAC" w:rsidRDefault="007D3EAC" w:rsidP="00630345"/>
    <w:p w14:paraId="646DA0DB" w14:textId="2C0FFE6D" w:rsidR="007D3EAC" w:rsidRPr="007D3EAC" w:rsidRDefault="007D3EAC" w:rsidP="007D3EAC">
      <w:pPr>
        <w:shd w:val="clear" w:color="auto" w:fill="FFFFFF"/>
        <w:autoSpaceDE w:val="0"/>
        <w:autoSpaceDN w:val="0"/>
        <w:adjustRightInd w:val="0"/>
        <w:ind w:firstLine="720"/>
        <w:rPr>
          <w:rFonts w:ascii="Lucida Console" w:hAnsi="Lucida Console" w:cs="Lucida Console"/>
          <w:sz w:val="18"/>
          <w:szCs w:val="18"/>
          <w:lang w:val="en-US" w:eastAsia="de-CH"/>
        </w:rPr>
      </w:pPr>
      <w:r w:rsidRPr="007D3EAC">
        <w:rPr>
          <w:rFonts w:ascii="Lucida Console" w:hAnsi="Lucida Console" w:cs="Lucida Console"/>
          <w:color w:val="0000FF"/>
          <w:sz w:val="18"/>
          <w:szCs w:val="18"/>
          <w:lang w:val="en-US" w:eastAsia="de-CH"/>
        </w:rPr>
        <w:t>Add-Type</w:t>
      </w:r>
      <w:r w:rsidRPr="007D3EAC">
        <w:rPr>
          <w:rFonts w:ascii="Lucida Console" w:hAnsi="Lucida Console" w:cs="Lucida Console"/>
          <w:sz w:val="18"/>
          <w:szCs w:val="18"/>
          <w:lang w:val="en-US" w:eastAsia="de-CH"/>
        </w:rPr>
        <w:t xml:space="preserve"> </w:t>
      </w:r>
      <w:r w:rsidRPr="007D3EAC">
        <w:rPr>
          <w:rFonts w:ascii="Lucida Console" w:hAnsi="Lucida Console" w:cs="Lucida Console"/>
          <w:color w:val="000080"/>
          <w:sz w:val="18"/>
          <w:szCs w:val="18"/>
          <w:lang w:val="en-US" w:eastAsia="de-CH"/>
        </w:rPr>
        <w:t>-</w:t>
      </w:r>
      <w:proofErr w:type="spellStart"/>
      <w:r w:rsidRPr="007D3EAC">
        <w:rPr>
          <w:rFonts w:ascii="Lucida Console" w:hAnsi="Lucida Console" w:cs="Lucida Console"/>
          <w:color w:val="000080"/>
          <w:sz w:val="18"/>
          <w:szCs w:val="18"/>
          <w:lang w:val="en-US" w:eastAsia="de-CH"/>
        </w:rPr>
        <w:t>AssemblyName</w:t>
      </w:r>
      <w:proofErr w:type="spellEnd"/>
      <w:r w:rsidRPr="007D3EAC">
        <w:rPr>
          <w:rFonts w:ascii="Lucida Console" w:hAnsi="Lucida Console" w:cs="Lucida Console"/>
          <w:sz w:val="18"/>
          <w:szCs w:val="18"/>
          <w:lang w:val="en-US" w:eastAsia="de-CH"/>
        </w:rPr>
        <w:t xml:space="preserve"> </w:t>
      </w:r>
      <w:proofErr w:type="spellStart"/>
      <w:proofErr w:type="gramStart"/>
      <w:r w:rsidRPr="007D3EAC">
        <w:rPr>
          <w:rFonts w:ascii="Lucida Console" w:hAnsi="Lucida Console" w:cs="Lucida Console"/>
          <w:color w:val="8A2BE2"/>
          <w:sz w:val="18"/>
          <w:szCs w:val="18"/>
          <w:lang w:val="en-US" w:eastAsia="de-CH"/>
        </w:rPr>
        <w:t>System.Windows.Forms</w:t>
      </w:r>
      <w:proofErr w:type="spellEnd"/>
      <w:proofErr w:type="gramEnd"/>
    </w:p>
    <w:p w14:paraId="5CC0D1C4" w14:textId="5A38B9CE" w:rsidR="007D3EAC" w:rsidRDefault="007D3EAC" w:rsidP="007D3EAC">
      <w:pPr>
        <w:shd w:val="clear" w:color="auto" w:fill="FFFFFF"/>
        <w:autoSpaceDE w:val="0"/>
        <w:autoSpaceDN w:val="0"/>
        <w:adjustRightInd w:val="0"/>
        <w:ind w:firstLine="720"/>
        <w:rPr>
          <w:rFonts w:ascii="Lucida Console" w:hAnsi="Lucida Console" w:cs="Lucida Console"/>
          <w:color w:val="8A2BE2"/>
          <w:sz w:val="18"/>
          <w:szCs w:val="18"/>
          <w:lang w:eastAsia="de-CH"/>
        </w:rPr>
      </w:pPr>
      <w:r>
        <w:rPr>
          <w:rFonts w:ascii="Lucida Console" w:hAnsi="Lucida Console" w:cs="Lucida Console"/>
          <w:color w:val="0000FF"/>
          <w:sz w:val="18"/>
          <w:szCs w:val="18"/>
          <w:lang w:eastAsia="de-CH"/>
        </w:rPr>
        <w:t>Add-Type</w:t>
      </w:r>
      <w:r>
        <w:rPr>
          <w:rFonts w:ascii="Lucida Console" w:hAnsi="Lucida Console" w:cs="Lucida Console"/>
          <w:sz w:val="18"/>
          <w:szCs w:val="18"/>
          <w:lang w:eastAsia="de-CH"/>
        </w:rPr>
        <w:t xml:space="preserve"> </w:t>
      </w:r>
      <w:r>
        <w:rPr>
          <w:rFonts w:ascii="Lucida Console" w:hAnsi="Lucida Console" w:cs="Lucida Console"/>
          <w:color w:val="000080"/>
          <w:sz w:val="18"/>
          <w:szCs w:val="18"/>
          <w:lang w:eastAsia="de-CH"/>
        </w:rPr>
        <w:t>-</w:t>
      </w:r>
      <w:proofErr w:type="spellStart"/>
      <w:r>
        <w:rPr>
          <w:rFonts w:ascii="Lucida Console" w:hAnsi="Lucida Console" w:cs="Lucida Console"/>
          <w:color w:val="000080"/>
          <w:sz w:val="18"/>
          <w:szCs w:val="18"/>
          <w:lang w:eastAsia="de-CH"/>
        </w:rPr>
        <w:t>AssemblyName</w:t>
      </w:r>
      <w:proofErr w:type="spellEnd"/>
      <w:r>
        <w:rPr>
          <w:rFonts w:ascii="Lucida Console" w:hAnsi="Lucida Console" w:cs="Lucida Console"/>
          <w:sz w:val="18"/>
          <w:szCs w:val="18"/>
          <w:lang w:eastAsia="de-CH"/>
        </w:rPr>
        <w:t xml:space="preserve"> </w:t>
      </w:r>
      <w:proofErr w:type="spellStart"/>
      <w:r>
        <w:rPr>
          <w:rFonts w:ascii="Lucida Console" w:hAnsi="Lucida Console" w:cs="Lucida Console"/>
          <w:color w:val="8A2BE2"/>
          <w:sz w:val="18"/>
          <w:szCs w:val="18"/>
          <w:lang w:eastAsia="de-CH"/>
        </w:rPr>
        <w:t>System.Drawing</w:t>
      </w:r>
      <w:proofErr w:type="spellEnd"/>
    </w:p>
    <w:p w14:paraId="27039234" w14:textId="3D56FF1E" w:rsidR="007D3EAC" w:rsidRDefault="007D3EAC" w:rsidP="007D3EAC">
      <w:pPr>
        <w:shd w:val="clear" w:color="auto" w:fill="FFFFFF"/>
        <w:autoSpaceDE w:val="0"/>
        <w:autoSpaceDN w:val="0"/>
        <w:adjustRightInd w:val="0"/>
        <w:ind w:firstLine="720"/>
        <w:rPr>
          <w:rFonts w:ascii="Lucida Console" w:hAnsi="Lucida Console" w:cs="Lucida Console"/>
          <w:color w:val="8A2BE2"/>
          <w:sz w:val="18"/>
          <w:szCs w:val="18"/>
          <w:lang w:eastAsia="de-CH"/>
        </w:rPr>
      </w:pPr>
      <w:r>
        <w:rPr>
          <w:rFonts w:ascii="Lucida Console" w:hAnsi="Lucida Console" w:cs="Lucida Console"/>
          <w:color w:val="8A2BE2"/>
          <w:sz w:val="18"/>
          <w:szCs w:val="18"/>
          <w:lang w:eastAsia="de-CH"/>
        </w:rPr>
        <w:tab/>
      </w:r>
      <w:r>
        <w:rPr>
          <w:rFonts w:ascii="Lucida Console" w:hAnsi="Lucida Console" w:cs="Lucida Console"/>
          <w:color w:val="8A2BE2"/>
          <w:sz w:val="18"/>
          <w:szCs w:val="18"/>
          <w:lang w:eastAsia="de-CH"/>
        </w:rPr>
        <w:tab/>
      </w:r>
    </w:p>
    <w:p w14:paraId="247D8128" w14:textId="3F1456BA" w:rsidR="007D3EAC" w:rsidRDefault="00864654" w:rsidP="007D3EAC">
      <w:pPr>
        <w:rPr>
          <w:lang w:eastAsia="de-CH"/>
        </w:rPr>
      </w:pPr>
      <w:r>
        <w:rPr>
          <w:lang w:eastAsia="de-CH"/>
        </w:rPr>
        <w:t>k</w:t>
      </w:r>
      <w:r w:rsidR="00424486">
        <w:rPr>
          <w:lang w:eastAsia="de-CH"/>
        </w:rPr>
        <w:t>ennt das Skript was diese Objekte sind.</w:t>
      </w:r>
      <w:commentRangeStart w:id="155"/>
    </w:p>
    <w:p w14:paraId="0BDFEFA2" w14:textId="3383B9E9" w:rsidR="007D3EAC" w:rsidRDefault="007D3EAC" w:rsidP="007D3EAC">
      <w:pPr>
        <w:rPr>
          <w:lang w:eastAsia="de-CH"/>
        </w:rPr>
      </w:pPr>
      <w:r>
        <w:rPr>
          <w:lang w:eastAsia="de-CH"/>
        </w:rPr>
        <w:t xml:space="preserve">Erstellt </w:t>
      </w:r>
      <w:commentRangeEnd w:id="155"/>
      <w:r w:rsidR="00EB5524">
        <w:rPr>
          <w:rStyle w:val="CommentReference"/>
        </w:rPr>
        <w:commentReference w:id="155"/>
      </w:r>
      <w:r>
        <w:rPr>
          <w:lang w:eastAsia="de-CH"/>
        </w:rPr>
        <w:t xml:space="preserve">wird </w:t>
      </w:r>
      <w:r w:rsidR="00864654">
        <w:rPr>
          <w:lang w:eastAsia="de-CH"/>
        </w:rPr>
        <w:t>ein solches Objekt</w:t>
      </w:r>
      <w:r>
        <w:rPr>
          <w:lang w:eastAsia="de-CH"/>
        </w:rPr>
        <w:t xml:space="preserve"> mit</w:t>
      </w:r>
    </w:p>
    <w:p w14:paraId="6F416979" w14:textId="77777777" w:rsidR="00506DF5" w:rsidRDefault="00506DF5" w:rsidP="007D3EAC"/>
    <w:p w14:paraId="67A44CBA" w14:textId="4D3D0D25" w:rsidR="00506DF5" w:rsidRPr="00DD4092" w:rsidRDefault="00506DF5" w:rsidP="00506DF5">
      <w:pPr>
        <w:shd w:val="clear" w:color="auto" w:fill="FFFFFF"/>
        <w:autoSpaceDE w:val="0"/>
        <w:autoSpaceDN w:val="0"/>
        <w:adjustRightInd w:val="0"/>
        <w:rPr>
          <w:rFonts w:ascii="Lucida Console" w:hAnsi="Lucida Console" w:cs="Lucida Console"/>
          <w:color w:val="8A2BE2"/>
          <w:sz w:val="18"/>
          <w:szCs w:val="18"/>
          <w:lang w:val="en-US" w:eastAsia="de-CH"/>
        </w:rPr>
      </w:pPr>
      <w:r>
        <w:tab/>
      </w:r>
      <w:r w:rsidRPr="00DD4092">
        <w:rPr>
          <w:rFonts w:ascii="Lucida Console" w:hAnsi="Lucida Console" w:cs="Lucida Console"/>
          <w:color w:val="A82D00"/>
          <w:sz w:val="18"/>
          <w:szCs w:val="18"/>
          <w:lang w:val="en-US" w:eastAsia="de-CH"/>
        </w:rPr>
        <w:t>$form</w:t>
      </w:r>
      <w:r w:rsidRPr="00DD4092">
        <w:rPr>
          <w:rFonts w:ascii="Lucida Console" w:hAnsi="Lucida Console" w:cs="Lucida Console"/>
          <w:sz w:val="18"/>
          <w:szCs w:val="18"/>
          <w:lang w:val="en-US" w:eastAsia="de-CH"/>
        </w:rPr>
        <w:t xml:space="preserve"> </w:t>
      </w:r>
      <w:r w:rsidRPr="00DD4092">
        <w:rPr>
          <w:rFonts w:ascii="Lucida Console" w:hAnsi="Lucida Console" w:cs="Lucida Console"/>
          <w:color w:val="696969"/>
          <w:sz w:val="18"/>
          <w:szCs w:val="18"/>
          <w:lang w:val="en-US" w:eastAsia="de-CH"/>
        </w:rPr>
        <w:t>=</w:t>
      </w:r>
      <w:r w:rsidRPr="00DD4092">
        <w:rPr>
          <w:rFonts w:ascii="Lucida Console" w:hAnsi="Lucida Console" w:cs="Lucida Console"/>
          <w:sz w:val="18"/>
          <w:szCs w:val="18"/>
          <w:lang w:val="en-US" w:eastAsia="de-CH"/>
        </w:rPr>
        <w:t xml:space="preserve"> </w:t>
      </w:r>
      <w:r w:rsidRPr="00DD4092">
        <w:rPr>
          <w:rFonts w:ascii="Lucida Console" w:hAnsi="Lucida Console" w:cs="Lucida Console"/>
          <w:color w:val="0000FF"/>
          <w:sz w:val="18"/>
          <w:szCs w:val="18"/>
          <w:lang w:val="en-US" w:eastAsia="de-CH"/>
        </w:rPr>
        <w:t>New-Object</w:t>
      </w:r>
      <w:r w:rsidRPr="00DD4092">
        <w:rPr>
          <w:rFonts w:ascii="Lucida Console" w:hAnsi="Lucida Console" w:cs="Lucida Console"/>
          <w:sz w:val="18"/>
          <w:szCs w:val="18"/>
          <w:lang w:val="en-US" w:eastAsia="de-CH"/>
        </w:rPr>
        <w:t xml:space="preserve"> </w:t>
      </w:r>
      <w:proofErr w:type="spellStart"/>
      <w:proofErr w:type="gramStart"/>
      <w:r w:rsidRPr="00DD4092">
        <w:rPr>
          <w:rFonts w:ascii="Lucida Console" w:hAnsi="Lucida Console" w:cs="Lucida Console"/>
          <w:color w:val="8A2BE2"/>
          <w:sz w:val="18"/>
          <w:szCs w:val="18"/>
          <w:lang w:val="en-US" w:eastAsia="de-CH"/>
        </w:rPr>
        <w:t>System.Windows.Forms.Form</w:t>
      </w:r>
      <w:proofErr w:type="spellEnd"/>
      <w:proofErr w:type="gramEnd"/>
    </w:p>
    <w:p w14:paraId="069700C5" w14:textId="77777777" w:rsidR="00506DF5" w:rsidRPr="00DD4092" w:rsidRDefault="00506DF5" w:rsidP="007D3EAC">
      <w:pPr>
        <w:rPr>
          <w:lang w:val="en-US"/>
        </w:rPr>
      </w:pPr>
    </w:p>
    <w:p w14:paraId="6733381A" w14:textId="302933EF" w:rsidR="00506DF5" w:rsidRPr="00424486" w:rsidRDefault="00506DF5" w:rsidP="007D3EAC">
      <w:r w:rsidRPr="00424486">
        <w:t xml:space="preserve">Mit </w:t>
      </w:r>
      <w:r w:rsidR="00424486" w:rsidRPr="00424486">
        <w:t xml:space="preserve">folgendem </w:t>
      </w:r>
      <w:r w:rsidR="00424486">
        <w:t>k</w:t>
      </w:r>
      <w:r w:rsidR="00424486" w:rsidRPr="00506DF5">
        <w:t>ann man zum Beispiel e</w:t>
      </w:r>
      <w:r w:rsidR="00424486">
        <w:t>inen OK-Knopf erstellen und dem Fenster hinzufügen.</w:t>
      </w:r>
    </w:p>
    <w:p w14:paraId="60339C96" w14:textId="77777777" w:rsidR="00506DF5" w:rsidRPr="00424486" w:rsidRDefault="00506DF5" w:rsidP="007D3EAC"/>
    <w:p w14:paraId="074281D8"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color w:val="8A2BE2"/>
          <w:sz w:val="18"/>
          <w:szCs w:val="18"/>
          <w:lang w:val="en-US" w:eastAsia="de-CH"/>
        </w:rPr>
      </w:pP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0000FF"/>
          <w:sz w:val="18"/>
          <w:szCs w:val="18"/>
          <w:lang w:val="en-US" w:eastAsia="de-CH"/>
        </w:rPr>
        <w:t>New-Object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8A2BE2"/>
          <w:sz w:val="18"/>
          <w:szCs w:val="18"/>
          <w:lang w:val="en-US" w:eastAsia="de-CH"/>
        </w:rPr>
        <w:t>System.Windows.Forms.Button</w:t>
      </w:r>
    </w:p>
    <w:p w14:paraId="1D7BFC96"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sz w:val="18"/>
          <w:szCs w:val="18"/>
          <w:lang w:val="en-US" w:eastAsia="de-CH"/>
        </w:rPr>
      </w:pP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Location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0000FF"/>
          <w:sz w:val="18"/>
          <w:szCs w:val="18"/>
          <w:lang w:val="en-US" w:eastAsia="de-CH"/>
        </w:rPr>
        <w:t>New-Object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8A2BE2"/>
          <w:sz w:val="18"/>
          <w:szCs w:val="18"/>
          <w:lang w:val="en-US" w:eastAsia="de-CH"/>
        </w:rPr>
        <w:t>System.Drawing.Point</w:t>
      </w:r>
      <w:r w:rsidRPr="00506DF5">
        <w:rPr>
          <w:rFonts w:ascii="Lucida Console" w:hAnsi="Lucida Console" w:cs="Lucida Console"/>
          <w:noProof/>
          <w:sz w:val="18"/>
          <w:szCs w:val="18"/>
          <w:lang w:val="en-US" w:eastAsia="de-CH"/>
        </w:rPr>
        <w:t>(</w:t>
      </w:r>
      <w:r w:rsidRPr="00506DF5">
        <w:rPr>
          <w:rFonts w:ascii="Lucida Console" w:hAnsi="Lucida Console" w:cs="Lucida Console"/>
          <w:noProof/>
          <w:color w:val="800080"/>
          <w:sz w:val="18"/>
          <w:szCs w:val="18"/>
          <w:lang w:val="en-US" w:eastAsia="de-CH"/>
        </w:rPr>
        <w:t>87.5</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color w:val="800080"/>
          <w:sz w:val="18"/>
          <w:szCs w:val="18"/>
          <w:lang w:val="en-US" w:eastAsia="de-CH"/>
        </w:rPr>
        <w:t>430</w:t>
      </w:r>
      <w:r w:rsidRPr="00506DF5">
        <w:rPr>
          <w:rFonts w:ascii="Lucida Console" w:hAnsi="Lucida Console" w:cs="Lucida Console"/>
          <w:noProof/>
          <w:sz w:val="18"/>
          <w:szCs w:val="18"/>
          <w:lang w:val="en-US" w:eastAsia="de-CH"/>
        </w:rPr>
        <w:t>)</w:t>
      </w:r>
    </w:p>
    <w:p w14:paraId="3895CB0B"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sz w:val="18"/>
          <w:szCs w:val="18"/>
          <w:lang w:val="en-US" w:eastAsia="de-CH"/>
        </w:rPr>
      </w:pP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Size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0000FF"/>
          <w:sz w:val="18"/>
          <w:szCs w:val="18"/>
          <w:lang w:val="en-US" w:eastAsia="de-CH"/>
        </w:rPr>
        <w:t>New-Object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8A2BE2"/>
          <w:sz w:val="18"/>
          <w:szCs w:val="18"/>
          <w:lang w:val="en-US" w:eastAsia="de-CH"/>
        </w:rPr>
        <w:t>System.Drawing.Size</w:t>
      </w:r>
      <w:r w:rsidRPr="00506DF5">
        <w:rPr>
          <w:rFonts w:ascii="Lucida Console" w:hAnsi="Lucida Console" w:cs="Lucida Console"/>
          <w:noProof/>
          <w:sz w:val="18"/>
          <w:szCs w:val="18"/>
          <w:lang w:val="en-US" w:eastAsia="de-CH"/>
        </w:rPr>
        <w:t>(</w:t>
      </w:r>
      <w:r w:rsidRPr="00506DF5">
        <w:rPr>
          <w:rFonts w:ascii="Lucida Console" w:hAnsi="Lucida Console" w:cs="Lucida Console"/>
          <w:noProof/>
          <w:color w:val="800080"/>
          <w:sz w:val="18"/>
          <w:szCs w:val="18"/>
          <w:lang w:val="en-US" w:eastAsia="de-CH"/>
        </w:rPr>
        <w:t>75</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color w:val="800080"/>
          <w:sz w:val="18"/>
          <w:szCs w:val="18"/>
          <w:lang w:val="en-US" w:eastAsia="de-CH"/>
        </w:rPr>
        <w:t>25</w:t>
      </w:r>
      <w:r w:rsidRPr="00506DF5">
        <w:rPr>
          <w:rFonts w:ascii="Lucida Console" w:hAnsi="Lucida Console" w:cs="Lucida Console"/>
          <w:noProof/>
          <w:sz w:val="18"/>
          <w:szCs w:val="18"/>
          <w:lang w:val="en-US" w:eastAsia="de-CH"/>
        </w:rPr>
        <w:t>)</w:t>
      </w:r>
    </w:p>
    <w:p w14:paraId="659B374E"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color w:val="8B0000"/>
          <w:sz w:val="18"/>
          <w:szCs w:val="18"/>
          <w:lang w:val="en-US" w:eastAsia="de-CH"/>
        </w:rPr>
      </w:pP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Text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8B0000"/>
          <w:sz w:val="18"/>
          <w:szCs w:val="18"/>
          <w:lang w:val="en-US" w:eastAsia="de-CH"/>
        </w:rPr>
        <w:t>'OK'</w:t>
      </w:r>
    </w:p>
    <w:p w14:paraId="0EA58674"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sz w:val="18"/>
          <w:szCs w:val="18"/>
          <w:lang w:val="en-US" w:eastAsia="de-CH"/>
        </w:rPr>
      </w:pP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DialogResult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color w:val="006161"/>
          <w:sz w:val="18"/>
          <w:szCs w:val="18"/>
          <w:lang w:val="en-US" w:eastAsia="de-CH"/>
        </w:rPr>
        <w:t>System.Windows.Forms.DialogResult</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OK</w:t>
      </w:r>
    </w:p>
    <w:p w14:paraId="7F23BED1" w14:textId="77777777" w:rsidR="00506DF5" w:rsidRPr="00506DF5" w:rsidRDefault="00506DF5" w:rsidP="00506DF5">
      <w:pPr>
        <w:shd w:val="clear" w:color="auto" w:fill="FFFFFF"/>
        <w:autoSpaceDE w:val="0"/>
        <w:autoSpaceDN w:val="0"/>
        <w:adjustRightInd w:val="0"/>
        <w:ind w:firstLine="720"/>
        <w:rPr>
          <w:rFonts w:ascii="Lucida Console" w:hAnsi="Lucida Console" w:cs="Lucida Console"/>
          <w:noProof/>
          <w:color w:val="A82D00"/>
          <w:sz w:val="18"/>
          <w:szCs w:val="18"/>
          <w:lang w:val="en-US" w:eastAsia="de-CH"/>
        </w:rPr>
      </w:pPr>
      <w:r w:rsidRPr="00506DF5">
        <w:rPr>
          <w:rFonts w:ascii="Lucida Console" w:hAnsi="Lucida Console" w:cs="Lucida Console"/>
          <w:noProof/>
          <w:color w:val="A82D00"/>
          <w:sz w:val="18"/>
          <w:szCs w:val="18"/>
          <w:lang w:val="en-US" w:eastAsia="de-CH"/>
        </w:rPr>
        <w:t>$form</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AcceptButton </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 xml:space="preserve"> </w:t>
      </w:r>
      <w:r w:rsidRPr="00506DF5">
        <w:rPr>
          <w:rFonts w:ascii="Lucida Console" w:hAnsi="Lucida Console" w:cs="Lucida Console"/>
          <w:noProof/>
          <w:color w:val="A82D00"/>
          <w:sz w:val="18"/>
          <w:szCs w:val="18"/>
          <w:lang w:val="en-US" w:eastAsia="de-CH"/>
        </w:rPr>
        <w:t>$okButton</w:t>
      </w:r>
    </w:p>
    <w:p w14:paraId="558BFCAC" w14:textId="3A2E2134" w:rsidR="00506DF5" w:rsidRPr="00424486" w:rsidRDefault="00506DF5" w:rsidP="00424486">
      <w:pPr>
        <w:shd w:val="clear" w:color="auto" w:fill="FFFFFF"/>
        <w:autoSpaceDE w:val="0"/>
        <w:autoSpaceDN w:val="0"/>
        <w:adjustRightInd w:val="0"/>
        <w:ind w:firstLine="720"/>
        <w:rPr>
          <w:rFonts w:ascii="Lucida Console" w:hAnsi="Lucida Console" w:cs="Lucida Console"/>
          <w:noProof/>
          <w:sz w:val="18"/>
          <w:szCs w:val="18"/>
          <w:lang w:val="en-US" w:eastAsia="de-CH"/>
        </w:rPr>
      </w:pPr>
      <w:r w:rsidRPr="00506DF5">
        <w:rPr>
          <w:rFonts w:ascii="Lucida Console" w:hAnsi="Lucida Console" w:cs="Lucida Console"/>
          <w:noProof/>
          <w:color w:val="A82D00"/>
          <w:sz w:val="18"/>
          <w:szCs w:val="18"/>
          <w:lang w:val="en-US" w:eastAsia="de-CH"/>
        </w:rPr>
        <w:t>$form</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Controls</w:t>
      </w:r>
      <w:r w:rsidRPr="00506DF5">
        <w:rPr>
          <w:rFonts w:ascii="Lucida Console" w:hAnsi="Lucida Console" w:cs="Lucida Console"/>
          <w:noProof/>
          <w:color w:val="696969"/>
          <w:sz w:val="18"/>
          <w:szCs w:val="18"/>
          <w:lang w:val="en-US" w:eastAsia="de-CH"/>
        </w:rPr>
        <w:t>.</w:t>
      </w:r>
      <w:r w:rsidRPr="00506DF5">
        <w:rPr>
          <w:rFonts w:ascii="Lucida Console" w:hAnsi="Lucida Console" w:cs="Lucida Console"/>
          <w:noProof/>
          <w:sz w:val="18"/>
          <w:szCs w:val="18"/>
          <w:lang w:val="en-US" w:eastAsia="de-CH"/>
        </w:rPr>
        <w:t>Add(</w:t>
      </w:r>
      <w:r w:rsidRPr="00506DF5">
        <w:rPr>
          <w:rFonts w:ascii="Lucida Console" w:hAnsi="Lucida Console" w:cs="Lucida Console"/>
          <w:noProof/>
          <w:color w:val="A82D00"/>
          <w:sz w:val="18"/>
          <w:szCs w:val="18"/>
          <w:lang w:val="en-US" w:eastAsia="de-CH"/>
        </w:rPr>
        <w:t>$okButton</w:t>
      </w:r>
      <w:r w:rsidRPr="00506DF5">
        <w:rPr>
          <w:rFonts w:ascii="Lucida Console" w:hAnsi="Lucida Console" w:cs="Lucida Console"/>
          <w:noProof/>
          <w:sz w:val="18"/>
          <w:szCs w:val="18"/>
          <w:lang w:val="en-US" w:eastAsia="de-CH"/>
        </w:rPr>
        <w:t>)</w:t>
      </w:r>
    </w:p>
    <w:p w14:paraId="3F43FF8C" w14:textId="77777777" w:rsidR="00420769" w:rsidRPr="00DD4092" w:rsidRDefault="00420769">
      <w:pPr>
        <w:rPr>
          <w:rFonts w:cs="Arial"/>
          <w:b/>
          <w:iCs/>
          <w:sz w:val="32"/>
          <w:szCs w:val="26"/>
          <w:lang w:val="en-US"/>
        </w:rPr>
      </w:pPr>
      <w:r w:rsidRPr="00DD4092">
        <w:rPr>
          <w:lang w:val="en-US"/>
        </w:rPr>
        <w:br w:type="page"/>
      </w:r>
    </w:p>
    <w:p w14:paraId="172E6821" w14:textId="68C3EC10" w:rsidR="00506DF5" w:rsidRDefault="00506DF5" w:rsidP="003102CF">
      <w:pPr>
        <w:pStyle w:val="Heading3"/>
        <w:rPr>
          <w:noProof/>
        </w:rPr>
      </w:pPr>
      <w:bookmarkStart w:id="156" w:name="_Toc103938786"/>
      <w:commentRangeStart w:id="157"/>
      <w:proofErr w:type="spellStart"/>
      <w:r>
        <w:lastRenderedPageBreak/>
        <w:t>Listbox</w:t>
      </w:r>
      <w:commentRangeEnd w:id="157"/>
      <w:proofErr w:type="spellEnd"/>
      <w:r w:rsidR="00EB5524">
        <w:rPr>
          <w:rStyle w:val="CommentReference"/>
          <w:rFonts w:cs="Times New Roman"/>
          <w:b w:val="0"/>
          <w:iCs w:val="0"/>
        </w:rPr>
        <w:commentReference w:id="157"/>
      </w:r>
      <w:bookmarkEnd w:id="156"/>
      <w:r w:rsidR="00424486" w:rsidRPr="00424486">
        <w:rPr>
          <w:noProof/>
        </w:rPr>
        <w:t xml:space="preserve"> </w:t>
      </w:r>
    </w:p>
    <w:p w14:paraId="5B997AAD" w14:textId="531FCA7E" w:rsidR="00424486" w:rsidRDefault="00424486" w:rsidP="00424486">
      <w:r>
        <w:t xml:space="preserve">Eine </w:t>
      </w:r>
      <w:proofErr w:type="spellStart"/>
      <w:r>
        <w:t>Listbox</w:t>
      </w:r>
      <w:proofErr w:type="spellEnd"/>
      <w:r>
        <w:t xml:space="preserve"> ist ein Bereich in welchem viele Objekte aufgelistet werden</w:t>
      </w:r>
      <w:r w:rsidR="00D03630">
        <w:t xml:space="preserve"> können</w:t>
      </w:r>
      <w:r>
        <w:t xml:space="preserve">. Beispielsweise ist es gut, wenn man </w:t>
      </w:r>
      <w:r w:rsidR="001D369C">
        <w:t>etwas auswählen muss.</w:t>
      </w:r>
    </w:p>
    <w:p w14:paraId="266B61BB" w14:textId="77777777" w:rsidR="00864654" w:rsidRPr="00424486" w:rsidRDefault="00864654" w:rsidP="00424486"/>
    <w:p w14:paraId="6FB71805" w14:textId="77777777" w:rsidR="001D369C" w:rsidRDefault="00424486" w:rsidP="001D369C">
      <w:pPr>
        <w:keepNext/>
      </w:pPr>
      <w:r w:rsidRPr="00424486">
        <w:rPr>
          <w:noProof/>
        </w:rPr>
        <w:drawing>
          <wp:inline distT="0" distB="0" distL="0" distR="0" wp14:anchorId="34750F27" wp14:editId="0524B7EF">
            <wp:extent cx="1337668" cy="2400300"/>
            <wp:effectExtent l="0" t="0" r="0" b="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44705" cy="2412927"/>
                    </a:xfrm>
                    <a:prstGeom prst="rect">
                      <a:avLst/>
                    </a:prstGeom>
                  </pic:spPr>
                </pic:pic>
              </a:graphicData>
            </a:graphic>
          </wp:inline>
        </w:drawing>
      </w:r>
    </w:p>
    <w:p w14:paraId="55D979D7" w14:textId="5C5DF1E5" w:rsidR="00864654" w:rsidRPr="00864654" w:rsidRDefault="001D369C" w:rsidP="00864654">
      <w:pPr>
        <w:pStyle w:val="Caption"/>
      </w:pPr>
      <w:bookmarkStart w:id="158" w:name="_Toc103938421"/>
      <w:r>
        <w:t xml:space="preserve">Abbildung </w:t>
      </w:r>
      <w:fldSimple w:instr=" SEQ Abbildung \* ARABIC ">
        <w:r w:rsidR="00C34C3A">
          <w:rPr>
            <w:noProof/>
          </w:rPr>
          <w:t>33</w:t>
        </w:r>
      </w:fldSimple>
      <w:r>
        <w:t xml:space="preserve">: </w:t>
      </w:r>
      <w:proofErr w:type="spellStart"/>
      <w:r>
        <w:t>ListBox</w:t>
      </w:r>
      <w:proofErr w:type="spellEnd"/>
      <w:r>
        <w:t>, alle Rechnungen und Ergebnisse werden aufgelistet.</w:t>
      </w:r>
      <w:bookmarkEnd w:id="158"/>
    </w:p>
    <w:p w14:paraId="6A0A06A5" w14:textId="0D258EBC" w:rsidR="00064467" w:rsidRDefault="00064467" w:rsidP="00506DF5">
      <w:r>
        <w:t xml:space="preserve">Um Einer </w:t>
      </w:r>
      <w:proofErr w:type="spellStart"/>
      <w:r>
        <w:t>Listbox</w:t>
      </w:r>
      <w:proofErr w:type="spellEnd"/>
      <w:r>
        <w:t xml:space="preserve"> Daten hinzuzufügen, brauchst es nur eine Zeile:</w:t>
      </w:r>
    </w:p>
    <w:p w14:paraId="74E1704D" w14:textId="78F11F4C" w:rsidR="00064467" w:rsidRDefault="00064467" w:rsidP="00506DF5">
      <w:r>
        <w:tab/>
      </w:r>
    </w:p>
    <w:p w14:paraId="34370C7D" w14:textId="54BA26D9" w:rsidR="00064467" w:rsidRPr="00064467" w:rsidRDefault="00064467" w:rsidP="00064467">
      <w:pPr>
        <w:shd w:val="clear" w:color="auto" w:fill="FFFFFF"/>
        <w:autoSpaceDE w:val="0"/>
        <w:autoSpaceDN w:val="0"/>
        <w:adjustRightInd w:val="0"/>
        <w:rPr>
          <w:rFonts w:ascii="Lucida Console" w:hAnsi="Lucida Console" w:cs="Lucida Console"/>
          <w:sz w:val="18"/>
          <w:szCs w:val="18"/>
          <w:lang w:eastAsia="de-CH"/>
        </w:rPr>
      </w:pPr>
      <w:r>
        <w:tab/>
      </w:r>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listBox</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items</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add</w:t>
      </w:r>
      <w:proofErr w:type="spellEnd"/>
      <w:r>
        <w:rPr>
          <w:rFonts w:ascii="Lucida Console" w:hAnsi="Lucida Console" w:cs="Lucida Console"/>
          <w:sz w:val="18"/>
          <w:szCs w:val="18"/>
          <w:lang w:eastAsia="de-CH"/>
        </w:rPr>
        <w:t>(</w:t>
      </w:r>
      <w:r>
        <w:rPr>
          <w:rFonts w:ascii="Lucida Console" w:hAnsi="Lucida Console" w:cs="Lucida Console"/>
          <w:color w:val="A82D00"/>
          <w:sz w:val="18"/>
          <w:szCs w:val="18"/>
          <w:lang w:eastAsia="de-CH"/>
        </w:rPr>
        <w:t>$Entry</w:t>
      </w:r>
      <w:r>
        <w:rPr>
          <w:rFonts w:ascii="Lucida Console" w:hAnsi="Lucida Console" w:cs="Lucida Console"/>
          <w:sz w:val="18"/>
          <w:szCs w:val="18"/>
          <w:lang w:eastAsia="de-CH"/>
        </w:rPr>
        <w:t xml:space="preserve">) </w:t>
      </w:r>
    </w:p>
    <w:p w14:paraId="59730164" w14:textId="77777777" w:rsidR="00064467" w:rsidRDefault="00064467" w:rsidP="00506DF5"/>
    <w:p w14:paraId="0DF2D341" w14:textId="5DF70F12" w:rsidR="00D03630" w:rsidRDefault="00506DF5" w:rsidP="00506DF5">
      <w:commentRangeStart w:id="159"/>
      <w:r>
        <w:t xml:space="preserve">Bei der </w:t>
      </w:r>
      <w:proofErr w:type="spellStart"/>
      <w:r>
        <w:t>Listbox</w:t>
      </w:r>
      <w:proofErr w:type="spellEnd"/>
      <w:r>
        <w:t xml:space="preserve"> </w:t>
      </w:r>
      <w:r w:rsidR="00420769">
        <w:t xml:space="preserve">im Rechner </w:t>
      </w:r>
      <w:r>
        <w:t xml:space="preserve">gab es einiges zu beachten. Eine </w:t>
      </w:r>
      <w:r w:rsidR="009A5B7E">
        <w:t>Schwierigkeit</w:t>
      </w:r>
      <w:r>
        <w:t xml:space="preserve"> war es, </w:t>
      </w:r>
      <w:r w:rsidR="009A5B7E">
        <w:t>Objekte</w:t>
      </w:r>
      <w:r>
        <w:t xml:space="preserve"> anzeigen zu lassen.  </w:t>
      </w:r>
    </w:p>
    <w:p w14:paraId="066DCDC8" w14:textId="77777777" w:rsidR="00D03630" w:rsidRDefault="00D03630" w:rsidP="00506DF5"/>
    <w:p w14:paraId="3CB44B4E" w14:textId="77777777" w:rsidR="00D03630" w:rsidRDefault="00D03630" w:rsidP="00D03630">
      <w:pPr>
        <w:keepNext/>
      </w:pPr>
      <w:r w:rsidRPr="00D03630">
        <w:rPr>
          <w:noProof/>
        </w:rPr>
        <w:drawing>
          <wp:inline distT="0" distB="0" distL="0" distR="0" wp14:anchorId="7CE60F45" wp14:editId="6CB0FF39">
            <wp:extent cx="2048161" cy="933580"/>
            <wp:effectExtent l="0" t="0" r="9525"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48161" cy="933580"/>
                    </a:xfrm>
                    <a:prstGeom prst="rect">
                      <a:avLst/>
                    </a:prstGeom>
                  </pic:spPr>
                </pic:pic>
              </a:graphicData>
            </a:graphic>
          </wp:inline>
        </w:drawing>
      </w:r>
    </w:p>
    <w:bookmarkStart w:id="160" w:name="_Toc103938422"/>
    <w:p w14:paraId="6DC7F7E3" w14:textId="293AA804" w:rsidR="00D03630" w:rsidRDefault="00780900" w:rsidP="00D03630">
      <w:pPr>
        <w:pStyle w:val="Caption"/>
      </w:pPr>
      <w:r>
        <w:rPr>
          <w:noProof/>
        </w:rPr>
        <mc:AlternateContent>
          <mc:Choice Requires="wps">
            <w:drawing>
              <wp:anchor distT="0" distB="0" distL="114300" distR="114300" simplePos="0" relativeHeight="251645440" behindDoc="0" locked="0" layoutInCell="1" allowOverlap="1" wp14:anchorId="4A43D525" wp14:editId="23C60704">
                <wp:simplePos x="0" y="0"/>
                <wp:positionH relativeFrom="column">
                  <wp:posOffset>4163060</wp:posOffset>
                </wp:positionH>
                <wp:positionV relativeFrom="paragraph">
                  <wp:posOffset>180340</wp:posOffset>
                </wp:positionV>
                <wp:extent cx="245745" cy="3905250"/>
                <wp:effectExtent l="1828800" t="0" r="1830705" b="0"/>
                <wp:wrapNone/>
                <wp:docPr id="329" name="Geschweifte Klammer links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245745" cy="3905250"/>
                        </a:xfrm>
                        <a:prstGeom prst="leftBrace">
                          <a:avLst>
                            <a:gd name="adj1" fmla="val 113490"/>
                            <a:gd name="adj2" fmla="val 3147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C20A6" id="Geschweifte Klammer links 329" o:spid="_x0000_s1026" type="#_x0000_t87" style="position:absolute;margin-left:327.8pt;margin-top:14.2pt;width:19.35pt;height:307.5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" adj="1543,6798" strokecolor="red"/>
            </w:pict>
          </mc:Fallback>
        </mc:AlternateContent>
      </w:r>
      <w:r w:rsidR="00D03630">
        <w:t xml:space="preserve">Abbildung </w:t>
      </w:r>
      <w:fldSimple w:instr=" SEQ Abbildung \* ARABIC ">
        <w:r w:rsidR="00C34C3A">
          <w:rPr>
            <w:noProof/>
          </w:rPr>
          <w:t>34</w:t>
        </w:r>
      </w:fldSimple>
      <w:r w:rsidR="00D03630">
        <w:t>: Fehlerhaftes Anzeigen der Rechnung</w:t>
      </w:r>
      <w:bookmarkEnd w:id="160"/>
    </w:p>
    <w:p w14:paraId="5EC619BB" w14:textId="00A7E713" w:rsidR="00D03630" w:rsidRDefault="00420769" w:rsidP="003102CF">
      <w:pPr>
        <w:pStyle w:val="Heading4"/>
      </w:pPr>
      <w:r>
        <w:t>Umwandlung Objekt zu String</w:t>
      </w:r>
    </w:p>
    <w:p w14:paraId="04955726" w14:textId="0A12C1F6" w:rsidR="009A5B7E" w:rsidRDefault="009A5B7E" w:rsidP="00506DF5">
      <w:r>
        <w:t xml:space="preserve">Damit es richtig angezeigt werden konnte, mussten die Objekte </w:t>
      </w:r>
      <w:r w:rsidR="001D369C">
        <w:t>zu</w:t>
      </w:r>
      <w:r>
        <w:t xml:space="preserve"> String</w:t>
      </w:r>
      <w:r w:rsidR="001D369C">
        <w:t>s</w:t>
      </w:r>
      <w:r>
        <w:t xml:space="preserve"> </w:t>
      </w:r>
      <w:r w:rsidR="001D369C">
        <w:t>umgewandelt</w:t>
      </w:r>
      <w:r>
        <w:t xml:space="preserve"> werden. </w:t>
      </w:r>
    </w:p>
    <w:p w14:paraId="043BDAA0" w14:textId="267F1EB4" w:rsidR="00064467" w:rsidRDefault="00064467" w:rsidP="00064467">
      <w:r>
        <w:t xml:space="preserve">Das Objekt </w:t>
      </w:r>
      <w:r w:rsidRPr="00064467">
        <w:rPr>
          <w:rFonts w:ascii="Lucida Console" w:hAnsi="Lucida Console" w:cs="Lucida Console"/>
          <w:color w:val="A82D00"/>
          <w:sz w:val="18"/>
          <w:szCs w:val="18"/>
          <w:lang w:eastAsia="de-CH"/>
        </w:rPr>
        <w:t>$Objekt</w:t>
      </w:r>
      <w:r w:rsidRPr="00064467">
        <w:t xml:space="preserve"> </w:t>
      </w:r>
      <w:r>
        <w:t xml:space="preserve">wird oben erstellt. Danach werden </w:t>
      </w:r>
      <w:r w:rsidR="002057E3">
        <w:t>drei Eigenschaften hinzugefügt, Buchstabe1, 2 und 3 mit den Werten A, B und C.</w:t>
      </w:r>
    </w:p>
    <w:p w14:paraId="096F1204" w14:textId="50F07B5E" w:rsidR="002057E3" w:rsidRDefault="002057E3" w:rsidP="00064467">
      <w:r w:rsidRPr="002057E3">
        <w:rPr>
          <w:rFonts w:ascii="Lucida Console" w:hAnsi="Lucida Console" w:cs="Lucida Console"/>
          <w:color w:val="A82D00"/>
          <w:sz w:val="18"/>
          <w:szCs w:val="18"/>
          <w:lang w:eastAsia="de-CH"/>
        </w:rPr>
        <w:t>$</w:t>
      </w:r>
      <w:proofErr w:type="spellStart"/>
      <w:r w:rsidRPr="002057E3">
        <w:rPr>
          <w:rFonts w:ascii="Lucida Console" w:hAnsi="Lucida Console" w:cs="Lucida Console"/>
          <w:color w:val="A82D00"/>
          <w:sz w:val="18"/>
          <w:szCs w:val="18"/>
          <w:lang w:eastAsia="de-CH"/>
        </w:rPr>
        <w:t>ObjektAlsString</w:t>
      </w:r>
      <w:proofErr w:type="spellEnd"/>
      <w:r w:rsidRPr="002057E3">
        <w:t xml:space="preserve"> </w:t>
      </w:r>
      <w:r>
        <w:t xml:space="preserve">ist ein String. Er wird aus den Drei Einträgen von </w:t>
      </w:r>
      <w:r w:rsidRPr="00064467">
        <w:rPr>
          <w:rFonts w:ascii="Lucida Console" w:hAnsi="Lucida Console" w:cs="Lucida Console"/>
          <w:color w:val="A82D00"/>
          <w:sz w:val="18"/>
          <w:szCs w:val="18"/>
          <w:lang w:eastAsia="de-CH"/>
        </w:rPr>
        <w:t>$Objekt</w:t>
      </w:r>
      <w:r w:rsidRPr="002057E3">
        <w:t xml:space="preserve"> </w:t>
      </w:r>
      <w:proofErr w:type="gramStart"/>
      <w:r w:rsidRPr="002057E3">
        <w:t>zusammengesetzt</w:t>
      </w:r>
      <w:r>
        <w:t>(</w:t>
      </w:r>
      <w:proofErr w:type="gramEnd"/>
      <w:r>
        <w:rPr>
          <w:color w:val="FF0000"/>
        </w:rPr>
        <w:t>1</w:t>
      </w:r>
      <w:r>
        <w:t>).</w:t>
      </w:r>
    </w:p>
    <w:p w14:paraId="6CB13950" w14:textId="6597716D" w:rsidR="009A5B7E" w:rsidRDefault="009A5B7E" w:rsidP="00506DF5"/>
    <w:p w14:paraId="4736E7A3" w14:textId="11CA7CF5" w:rsidR="009A5B7E" w:rsidRPr="009A5B7E" w:rsidRDefault="009A5B7E" w:rsidP="007C67A5">
      <w:pPr>
        <w:shd w:val="clear" w:color="auto" w:fill="FFFFFF"/>
        <w:autoSpaceDE w:val="0"/>
        <w:autoSpaceDN w:val="0"/>
        <w:adjustRightInd w:val="0"/>
        <w:ind w:firstLine="720"/>
        <w:rPr>
          <w:rFonts w:ascii="Lucida Console" w:hAnsi="Lucida Console" w:cs="Lucida Console"/>
          <w:sz w:val="18"/>
          <w:szCs w:val="18"/>
          <w:lang w:val="en-US" w:eastAsia="de-CH"/>
        </w:rPr>
      </w:pPr>
      <w:r w:rsidRPr="009A5B7E">
        <w:rPr>
          <w:rFonts w:ascii="Lucida Console" w:hAnsi="Lucida Console" w:cs="Lucida Console"/>
          <w:color w:val="A82D00"/>
          <w:sz w:val="18"/>
          <w:szCs w:val="18"/>
          <w:lang w:val="en-US" w:eastAsia="de-CH"/>
        </w:rPr>
        <w:t>$</w:t>
      </w:r>
      <w:proofErr w:type="spellStart"/>
      <w:r w:rsidRPr="009A5B7E">
        <w:rPr>
          <w:rFonts w:ascii="Lucida Console" w:hAnsi="Lucida Console" w:cs="Lucida Console"/>
          <w:color w:val="A82D00"/>
          <w:sz w:val="18"/>
          <w:szCs w:val="18"/>
          <w:lang w:val="en-US" w:eastAsia="de-CH"/>
        </w:rPr>
        <w:t>Objekt</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696969"/>
          <w:sz w:val="18"/>
          <w:szCs w:val="18"/>
          <w:lang w:val="en-US" w:eastAsia="de-CH"/>
        </w:rPr>
        <w:t>=</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FF"/>
          <w:sz w:val="18"/>
          <w:szCs w:val="18"/>
          <w:lang w:val="en-US" w:eastAsia="de-CH"/>
        </w:rPr>
        <w:t>New-Object</w:t>
      </w:r>
      <w:r w:rsidRPr="009A5B7E">
        <w:rPr>
          <w:rFonts w:ascii="Lucida Console" w:hAnsi="Lucida Console" w:cs="Lucida Console"/>
          <w:sz w:val="18"/>
          <w:szCs w:val="18"/>
          <w:lang w:val="en-US" w:eastAsia="de-CH"/>
        </w:rPr>
        <w:t xml:space="preserve"> </w:t>
      </w:r>
      <w:proofErr w:type="spellStart"/>
      <w:r w:rsidRPr="009A5B7E">
        <w:rPr>
          <w:rFonts w:ascii="Lucida Console" w:hAnsi="Lucida Console" w:cs="Lucida Console"/>
          <w:color w:val="8A2BE2"/>
          <w:sz w:val="18"/>
          <w:szCs w:val="18"/>
          <w:lang w:val="en-US" w:eastAsia="de-CH"/>
        </w:rPr>
        <w:t>psobject</w:t>
      </w:r>
      <w:proofErr w:type="spellEnd"/>
    </w:p>
    <w:p w14:paraId="206120BF" w14:textId="642CF618" w:rsidR="009A5B7E" w:rsidRPr="009A5B7E" w:rsidRDefault="009A5B7E" w:rsidP="007C67A5">
      <w:pPr>
        <w:shd w:val="clear" w:color="auto" w:fill="FFFFFF"/>
        <w:autoSpaceDE w:val="0"/>
        <w:autoSpaceDN w:val="0"/>
        <w:adjustRightInd w:val="0"/>
        <w:ind w:firstLine="720"/>
        <w:rPr>
          <w:rFonts w:ascii="Lucida Console" w:hAnsi="Lucida Console" w:cs="Lucida Console"/>
          <w:sz w:val="18"/>
          <w:szCs w:val="18"/>
          <w:lang w:val="en-US" w:eastAsia="de-CH"/>
        </w:rPr>
      </w:pPr>
      <w:r w:rsidRPr="009A5B7E">
        <w:rPr>
          <w:rFonts w:ascii="Lucida Console" w:hAnsi="Lucida Console" w:cs="Lucida Console"/>
          <w:color w:val="A82D00"/>
          <w:sz w:val="18"/>
          <w:szCs w:val="18"/>
          <w:lang w:val="en-US" w:eastAsia="de-CH"/>
        </w:rPr>
        <w:t>$</w:t>
      </w:r>
      <w:proofErr w:type="spellStart"/>
      <w:r w:rsidRPr="009A5B7E">
        <w:rPr>
          <w:rFonts w:ascii="Lucida Console" w:hAnsi="Lucida Console" w:cs="Lucida Console"/>
          <w:color w:val="A82D00"/>
          <w:sz w:val="18"/>
          <w:szCs w:val="18"/>
          <w:lang w:val="en-US" w:eastAsia="de-CH"/>
        </w:rPr>
        <w:t>Objekt</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696969"/>
          <w:sz w:val="18"/>
          <w:szCs w:val="18"/>
          <w:lang w:val="en-US" w:eastAsia="de-CH"/>
        </w:rPr>
        <w:t>|</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FF"/>
          <w:sz w:val="18"/>
          <w:szCs w:val="18"/>
          <w:lang w:val="en-US" w:eastAsia="de-CH"/>
        </w:rPr>
        <w:t>Add-Member</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w:t>
      </w:r>
      <w:proofErr w:type="spellStart"/>
      <w:r w:rsidRPr="009A5B7E">
        <w:rPr>
          <w:rFonts w:ascii="Lucida Console" w:hAnsi="Lucida Console" w:cs="Lucida Console"/>
          <w:color w:val="000080"/>
          <w:sz w:val="18"/>
          <w:szCs w:val="18"/>
          <w:lang w:val="en-US" w:eastAsia="de-CH"/>
        </w:rPr>
        <w:t>MemberType</w:t>
      </w:r>
      <w:proofErr w:type="spellEnd"/>
      <w:r w:rsidRPr="009A5B7E">
        <w:rPr>
          <w:rFonts w:ascii="Lucida Console" w:hAnsi="Lucida Console" w:cs="Lucida Console"/>
          <w:sz w:val="18"/>
          <w:szCs w:val="18"/>
          <w:lang w:val="en-US" w:eastAsia="de-CH"/>
        </w:rPr>
        <w:t xml:space="preserve"> </w:t>
      </w:r>
      <w:proofErr w:type="spellStart"/>
      <w:r w:rsidRPr="009A5B7E">
        <w:rPr>
          <w:rFonts w:ascii="Lucida Console" w:hAnsi="Lucida Console" w:cs="Lucida Console"/>
          <w:color w:val="8A2BE2"/>
          <w:sz w:val="18"/>
          <w:szCs w:val="18"/>
          <w:lang w:val="en-US" w:eastAsia="de-CH"/>
        </w:rPr>
        <w:t>NoteProperty</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-Name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"Buchstabe1"</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-Value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"A"</w:t>
      </w:r>
    </w:p>
    <w:p w14:paraId="493212A2" w14:textId="0122E27E" w:rsidR="009A5B7E" w:rsidRPr="009A5B7E" w:rsidRDefault="009A5B7E" w:rsidP="007C67A5">
      <w:pPr>
        <w:shd w:val="clear" w:color="auto" w:fill="FFFFFF"/>
        <w:autoSpaceDE w:val="0"/>
        <w:autoSpaceDN w:val="0"/>
        <w:adjustRightInd w:val="0"/>
        <w:ind w:firstLine="720"/>
        <w:rPr>
          <w:rFonts w:ascii="Lucida Console" w:hAnsi="Lucida Console" w:cs="Lucida Console"/>
          <w:sz w:val="18"/>
          <w:szCs w:val="18"/>
          <w:lang w:val="en-US" w:eastAsia="de-CH"/>
        </w:rPr>
      </w:pPr>
      <w:r w:rsidRPr="009A5B7E">
        <w:rPr>
          <w:rFonts w:ascii="Lucida Console" w:hAnsi="Lucida Console" w:cs="Lucida Console"/>
          <w:color w:val="A82D00"/>
          <w:sz w:val="18"/>
          <w:szCs w:val="18"/>
          <w:lang w:val="en-US" w:eastAsia="de-CH"/>
        </w:rPr>
        <w:t>$</w:t>
      </w:r>
      <w:proofErr w:type="spellStart"/>
      <w:r w:rsidRPr="009A5B7E">
        <w:rPr>
          <w:rFonts w:ascii="Lucida Console" w:hAnsi="Lucida Console" w:cs="Lucida Console"/>
          <w:color w:val="A82D00"/>
          <w:sz w:val="18"/>
          <w:szCs w:val="18"/>
          <w:lang w:val="en-US" w:eastAsia="de-CH"/>
        </w:rPr>
        <w:t>Objekt</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696969"/>
          <w:sz w:val="18"/>
          <w:szCs w:val="18"/>
          <w:lang w:val="en-US" w:eastAsia="de-CH"/>
        </w:rPr>
        <w:t>|</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FF"/>
          <w:sz w:val="18"/>
          <w:szCs w:val="18"/>
          <w:lang w:val="en-US" w:eastAsia="de-CH"/>
        </w:rPr>
        <w:t>Add-Member</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w:t>
      </w:r>
      <w:proofErr w:type="spellStart"/>
      <w:r w:rsidRPr="009A5B7E">
        <w:rPr>
          <w:rFonts w:ascii="Lucida Console" w:hAnsi="Lucida Console" w:cs="Lucida Console"/>
          <w:color w:val="000080"/>
          <w:sz w:val="18"/>
          <w:szCs w:val="18"/>
          <w:lang w:val="en-US" w:eastAsia="de-CH"/>
        </w:rPr>
        <w:t>MemberType</w:t>
      </w:r>
      <w:proofErr w:type="spellEnd"/>
      <w:r w:rsidRPr="009A5B7E">
        <w:rPr>
          <w:rFonts w:ascii="Lucida Console" w:hAnsi="Lucida Console" w:cs="Lucida Console"/>
          <w:sz w:val="18"/>
          <w:szCs w:val="18"/>
          <w:lang w:val="en-US" w:eastAsia="de-CH"/>
        </w:rPr>
        <w:t xml:space="preserve"> </w:t>
      </w:r>
      <w:proofErr w:type="spellStart"/>
      <w:r w:rsidRPr="009A5B7E">
        <w:rPr>
          <w:rFonts w:ascii="Lucida Console" w:hAnsi="Lucida Console" w:cs="Lucida Console"/>
          <w:color w:val="8A2BE2"/>
          <w:sz w:val="18"/>
          <w:szCs w:val="18"/>
          <w:lang w:val="en-US" w:eastAsia="de-CH"/>
        </w:rPr>
        <w:t>NoteProperty</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-Name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"Buchstabe2"</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-Value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"B"</w:t>
      </w:r>
    </w:p>
    <w:p w14:paraId="2101A320" w14:textId="77777777" w:rsidR="009A5B7E" w:rsidRPr="009A5B7E" w:rsidRDefault="009A5B7E" w:rsidP="007C67A5">
      <w:pPr>
        <w:shd w:val="clear" w:color="auto" w:fill="FFFFFF"/>
        <w:autoSpaceDE w:val="0"/>
        <w:autoSpaceDN w:val="0"/>
        <w:adjustRightInd w:val="0"/>
        <w:ind w:firstLine="720"/>
        <w:rPr>
          <w:rFonts w:ascii="Lucida Console" w:hAnsi="Lucida Console" w:cs="Lucida Console"/>
          <w:sz w:val="18"/>
          <w:szCs w:val="18"/>
          <w:lang w:val="en-US" w:eastAsia="de-CH"/>
        </w:rPr>
      </w:pPr>
      <w:r w:rsidRPr="009A5B7E">
        <w:rPr>
          <w:rFonts w:ascii="Lucida Console" w:hAnsi="Lucida Console" w:cs="Lucida Console"/>
          <w:color w:val="A82D00"/>
          <w:sz w:val="18"/>
          <w:szCs w:val="18"/>
          <w:lang w:val="en-US" w:eastAsia="de-CH"/>
        </w:rPr>
        <w:t>$</w:t>
      </w:r>
      <w:proofErr w:type="spellStart"/>
      <w:r w:rsidRPr="009A5B7E">
        <w:rPr>
          <w:rFonts w:ascii="Lucida Console" w:hAnsi="Lucida Console" w:cs="Lucida Console"/>
          <w:color w:val="A82D00"/>
          <w:sz w:val="18"/>
          <w:szCs w:val="18"/>
          <w:lang w:val="en-US" w:eastAsia="de-CH"/>
        </w:rPr>
        <w:t>Objekt</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696969"/>
          <w:sz w:val="18"/>
          <w:szCs w:val="18"/>
          <w:lang w:val="en-US" w:eastAsia="de-CH"/>
        </w:rPr>
        <w:t>|</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FF"/>
          <w:sz w:val="18"/>
          <w:szCs w:val="18"/>
          <w:lang w:val="en-US" w:eastAsia="de-CH"/>
        </w:rPr>
        <w:t>Add-Member</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w:t>
      </w:r>
      <w:proofErr w:type="spellStart"/>
      <w:r w:rsidRPr="009A5B7E">
        <w:rPr>
          <w:rFonts w:ascii="Lucida Console" w:hAnsi="Lucida Console" w:cs="Lucida Console"/>
          <w:color w:val="000080"/>
          <w:sz w:val="18"/>
          <w:szCs w:val="18"/>
          <w:lang w:val="en-US" w:eastAsia="de-CH"/>
        </w:rPr>
        <w:t>MemberType</w:t>
      </w:r>
      <w:proofErr w:type="spellEnd"/>
      <w:r w:rsidRPr="009A5B7E">
        <w:rPr>
          <w:rFonts w:ascii="Lucida Console" w:hAnsi="Lucida Console" w:cs="Lucida Console"/>
          <w:sz w:val="18"/>
          <w:szCs w:val="18"/>
          <w:lang w:val="en-US" w:eastAsia="de-CH"/>
        </w:rPr>
        <w:t xml:space="preserve"> </w:t>
      </w:r>
      <w:proofErr w:type="spellStart"/>
      <w:r w:rsidRPr="009A5B7E">
        <w:rPr>
          <w:rFonts w:ascii="Lucida Console" w:hAnsi="Lucida Console" w:cs="Lucida Console"/>
          <w:color w:val="8A2BE2"/>
          <w:sz w:val="18"/>
          <w:szCs w:val="18"/>
          <w:lang w:val="en-US" w:eastAsia="de-CH"/>
        </w:rPr>
        <w:t>NoteProperty</w:t>
      </w:r>
      <w:proofErr w:type="spellEnd"/>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-Name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"Buchstabe3"</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000080"/>
          <w:sz w:val="18"/>
          <w:szCs w:val="18"/>
          <w:lang w:val="en-US" w:eastAsia="de-CH"/>
        </w:rPr>
        <w:t>-Value</w:t>
      </w:r>
      <w:r w:rsidRPr="009A5B7E">
        <w:rPr>
          <w:rFonts w:ascii="Lucida Console" w:hAnsi="Lucida Console" w:cs="Lucida Console"/>
          <w:sz w:val="18"/>
          <w:szCs w:val="18"/>
          <w:lang w:val="en-US" w:eastAsia="de-CH"/>
        </w:rPr>
        <w:t xml:space="preserve"> </w:t>
      </w:r>
      <w:r w:rsidRPr="009A5B7E">
        <w:rPr>
          <w:rFonts w:ascii="Lucida Console" w:hAnsi="Lucida Console" w:cs="Lucida Console"/>
          <w:color w:val="8B0000"/>
          <w:sz w:val="18"/>
          <w:szCs w:val="18"/>
          <w:lang w:val="en-US" w:eastAsia="de-CH"/>
        </w:rPr>
        <w:t>"C"</w:t>
      </w:r>
    </w:p>
    <w:p w14:paraId="56DBC709" w14:textId="1CF8A0F1" w:rsidR="009A5B7E" w:rsidRPr="002057E3" w:rsidRDefault="002057E3" w:rsidP="002057E3">
      <w:pPr>
        <w:shd w:val="clear" w:color="auto" w:fill="FFFFFF"/>
        <w:tabs>
          <w:tab w:val="left" w:pos="8364"/>
        </w:tabs>
        <w:autoSpaceDE w:val="0"/>
        <w:autoSpaceDN w:val="0"/>
        <w:adjustRightInd w:val="0"/>
        <w:ind w:left="720"/>
        <w:rPr>
          <w:rFonts w:ascii="Lucida Console" w:hAnsi="Lucida Console" w:cs="Lucida Console"/>
          <w:color w:val="696969"/>
          <w:sz w:val="18"/>
          <w:szCs w:val="18"/>
          <w:lang w:eastAsia="de-CH"/>
        </w:rPr>
      </w:pPr>
      <w:r w:rsidRPr="002057E3">
        <w:rPr>
          <w:rFonts w:ascii="Lucida Console" w:hAnsi="Lucida Console" w:cs="Lucida Console"/>
          <w:color w:val="696969"/>
          <w:sz w:val="18"/>
          <w:szCs w:val="18"/>
          <w:lang w:eastAsia="de-CH"/>
        </w:rPr>
        <w:t>[</w:t>
      </w:r>
      <w:proofErr w:type="spellStart"/>
      <w:r w:rsidRPr="002057E3">
        <w:rPr>
          <w:rFonts w:ascii="Lucida Console" w:hAnsi="Lucida Console" w:cs="Lucida Console"/>
          <w:color w:val="006161"/>
          <w:sz w:val="18"/>
          <w:szCs w:val="18"/>
          <w:lang w:eastAsia="de-CH"/>
        </w:rPr>
        <w:t>string</w:t>
      </w:r>
      <w:proofErr w:type="spellEnd"/>
      <w:r w:rsidRPr="002057E3">
        <w:rPr>
          <w:rFonts w:ascii="Lucida Console" w:hAnsi="Lucida Console" w:cs="Lucida Console"/>
          <w:color w:val="696969"/>
          <w:sz w:val="18"/>
          <w:szCs w:val="18"/>
          <w:lang w:eastAsia="de-CH"/>
        </w:rPr>
        <w:t>]</w:t>
      </w:r>
      <w:r w:rsidR="009A5B7E" w:rsidRPr="002057E3">
        <w:rPr>
          <w:rFonts w:ascii="Lucida Console" w:hAnsi="Lucida Console" w:cs="Lucida Console"/>
          <w:color w:val="A82D00"/>
          <w:sz w:val="18"/>
          <w:szCs w:val="18"/>
          <w:lang w:eastAsia="de-CH"/>
        </w:rPr>
        <w:t>$</w:t>
      </w:r>
      <w:proofErr w:type="spellStart"/>
      <w:r w:rsidR="009A5B7E" w:rsidRPr="002057E3">
        <w:rPr>
          <w:rFonts w:ascii="Lucida Console" w:hAnsi="Lucida Console" w:cs="Lucida Console"/>
          <w:color w:val="A82D00"/>
          <w:sz w:val="18"/>
          <w:szCs w:val="18"/>
          <w:lang w:eastAsia="de-CH"/>
        </w:rPr>
        <w:t>ObjektAlsString</w:t>
      </w:r>
      <w:proofErr w:type="spellEnd"/>
      <w:r w:rsidR="009A5B7E" w:rsidRPr="002057E3">
        <w:rPr>
          <w:rFonts w:ascii="Lucida Console" w:hAnsi="Lucida Console" w:cs="Lucida Console"/>
          <w:sz w:val="18"/>
          <w:szCs w:val="18"/>
          <w:lang w:eastAsia="de-CH"/>
        </w:rPr>
        <w:t xml:space="preserve"> </w:t>
      </w:r>
      <w:r w:rsidR="009A5B7E" w:rsidRPr="002057E3">
        <w:rPr>
          <w:rFonts w:ascii="Lucida Console" w:hAnsi="Lucida Console" w:cs="Lucida Console"/>
          <w:color w:val="696969"/>
          <w:sz w:val="18"/>
          <w:szCs w:val="18"/>
          <w:lang w:eastAsia="de-CH"/>
        </w:rPr>
        <w:t>=</w:t>
      </w:r>
      <w:r w:rsidR="009A5B7E" w:rsidRPr="002057E3">
        <w:rPr>
          <w:rFonts w:ascii="Lucida Console" w:hAnsi="Lucida Console" w:cs="Lucida Console"/>
          <w:sz w:val="18"/>
          <w:szCs w:val="18"/>
          <w:lang w:eastAsia="de-CH"/>
        </w:rPr>
        <w:t xml:space="preserve"> </w:t>
      </w:r>
      <w:r w:rsidR="009A5B7E" w:rsidRPr="002057E3">
        <w:rPr>
          <w:rFonts w:ascii="Lucida Console" w:hAnsi="Lucida Console" w:cs="Lucida Console"/>
          <w:color w:val="8B0000"/>
          <w:sz w:val="18"/>
          <w:szCs w:val="18"/>
          <w:lang w:eastAsia="de-CH"/>
        </w:rPr>
        <w:t>"</w:t>
      </w:r>
      <w:r w:rsidR="009A5B7E" w:rsidRPr="002057E3">
        <w:rPr>
          <w:rFonts w:ascii="Lucida Console" w:hAnsi="Lucida Console" w:cs="Lucida Console"/>
          <w:sz w:val="18"/>
          <w:szCs w:val="18"/>
          <w:lang w:eastAsia="de-CH"/>
        </w:rPr>
        <w:t>$(</w:t>
      </w:r>
      <w:r w:rsidR="009A5B7E" w:rsidRPr="002057E3">
        <w:rPr>
          <w:rFonts w:ascii="Lucida Console" w:hAnsi="Lucida Console" w:cs="Lucida Console"/>
          <w:color w:val="A82D00"/>
          <w:sz w:val="18"/>
          <w:szCs w:val="18"/>
          <w:lang w:eastAsia="de-CH"/>
        </w:rPr>
        <w:t>$Objekt</w:t>
      </w:r>
      <w:r w:rsidR="009A5B7E" w:rsidRPr="002057E3">
        <w:rPr>
          <w:rFonts w:ascii="Lucida Console" w:hAnsi="Lucida Console" w:cs="Lucida Console"/>
          <w:color w:val="696969"/>
          <w:sz w:val="18"/>
          <w:szCs w:val="18"/>
          <w:lang w:eastAsia="de-CH"/>
        </w:rPr>
        <w:t>.</w:t>
      </w:r>
      <w:r w:rsidR="009A5B7E" w:rsidRPr="002057E3">
        <w:rPr>
          <w:rFonts w:ascii="Lucida Console" w:hAnsi="Lucida Console" w:cs="Lucida Console"/>
          <w:sz w:val="18"/>
          <w:szCs w:val="18"/>
          <w:lang w:eastAsia="de-CH"/>
        </w:rPr>
        <w:t>Buchstabe</w:t>
      </w:r>
      <w:proofErr w:type="gramStart"/>
      <w:r w:rsidR="007C67A5" w:rsidRPr="002057E3">
        <w:rPr>
          <w:rFonts w:ascii="Lucida Console" w:hAnsi="Lucida Console" w:cs="Lucida Console"/>
          <w:sz w:val="18"/>
          <w:szCs w:val="18"/>
          <w:lang w:eastAsia="de-CH"/>
        </w:rPr>
        <w:t>1)$</w:t>
      </w:r>
      <w:proofErr w:type="gramEnd"/>
      <w:r w:rsidR="009A5B7E" w:rsidRPr="002057E3">
        <w:rPr>
          <w:rFonts w:ascii="Lucida Console" w:hAnsi="Lucida Console" w:cs="Lucida Console"/>
          <w:sz w:val="18"/>
          <w:szCs w:val="18"/>
          <w:lang w:eastAsia="de-CH"/>
        </w:rPr>
        <w:t>(</w:t>
      </w:r>
      <w:r w:rsidR="009A5B7E" w:rsidRPr="002057E3">
        <w:rPr>
          <w:rFonts w:ascii="Lucida Console" w:hAnsi="Lucida Console" w:cs="Lucida Console"/>
          <w:color w:val="A82D00"/>
          <w:sz w:val="18"/>
          <w:szCs w:val="18"/>
          <w:lang w:eastAsia="de-CH"/>
        </w:rPr>
        <w:t>$Objekt</w:t>
      </w:r>
      <w:r w:rsidR="009A5B7E" w:rsidRPr="002057E3">
        <w:rPr>
          <w:rFonts w:ascii="Lucida Console" w:hAnsi="Lucida Console" w:cs="Lucida Console"/>
          <w:color w:val="696969"/>
          <w:sz w:val="18"/>
          <w:szCs w:val="18"/>
          <w:lang w:eastAsia="de-CH"/>
        </w:rPr>
        <w:t>.</w:t>
      </w:r>
      <w:r w:rsidR="009A5B7E" w:rsidRPr="002057E3">
        <w:rPr>
          <w:rFonts w:ascii="Lucida Console" w:hAnsi="Lucida Console" w:cs="Lucida Console"/>
          <w:sz w:val="18"/>
          <w:szCs w:val="18"/>
          <w:lang w:eastAsia="de-CH"/>
        </w:rPr>
        <w:t>Buchstabe2)$(</w:t>
      </w:r>
      <w:r w:rsidR="009A5B7E" w:rsidRPr="002057E3">
        <w:rPr>
          <w:rFonts w:ascii="Lucida Console" w:hAnsi="Lucida Console" w:cs="Lucida Console"/>
          <w:color w:val="A82D00"/>
          <w:sz w:val="18"/>
          <w:szCs w:val="18"/>
          <w:lang w:eastAsia="de-CH"/>
        </w:rPr>
        <w:t>$O</w:t>
      </w:r>
      <w:r w:rsidRPr="002057E3">
        <w:rPr>
          <w:rFonts w:ascii="Lucida Console" w:hAnsi="Lucida Console" w:cs="Lucida Console"/>
          <w:color w:val="A82D00"/>
          <w:sz w:val="18"/>
          <w:szCs w:val="18"/>
          <w:lang w:eastAsia="de-CH"/>
        </w:rPr>
        <w:t>b</w:t>
      </w:r>
      <w:r w:rsidR="009A5B7E" w:rsidRPr="002057E3">
        <w:rPr>
          <w:rFonts w:ascii="Lucida Console" w:hAnsi="Lucida Console" w:cs="Lucida Console"/>
          <w:color w:val="A82D00"/>
          <w:sz w:val="18"/>
          <w:szCs w:val="18"/>
          <w:lang w:eastAsia="de-CH"/>
        </w:rPr>
        <w:t>jekt</w:t>
      </w:r>
      <w:r w:rsidRPr="002057E3">
        <w:rPr>
          <w:rFonts w:ascii="Lucida Console" w:hAnsi="Lucida Console" w:cs="Lucida Console"/>
          <w:color w:val="A82D00"/>
          <w:sz w:val="18"/>
          <w:szCs w:val="18"/>
          <w:lang w:eastAsia="de-CH"/>
        </w:rPr>
        <w:tab/>
      </w:r>
      <w:r w:rsidR="009A5B7E" w:rsidRPr="002057E3">
        <w:rPr>
          <w:rFonts w:ascii="Lucida Console" w:hAnsi="Lucida Console" w:cs="Lucida Console"/>
          <w:color w:val="696969"/>
          <w:sz w:val="18"/>
          <w:szCs w:val="18"/>
          <w:lang w:eastAsia="de-CH"/>
        </w:rPr>
        <w:t>.</w:t>
      </w:r>
      <w:r w:rsidR="009A5B7E" w:rsidRPr="002057E3">
        <w:rPr>
          <w:rFonts w:ascii="Lucida Console" w:hAnsi="Lucida Console" w:cs="Lucida Console"/>
          <w:sz w:val="18"/>
          <w:szCs w:val="18"/>
          <w:lang w:eastAsia="de-CH"/>
        </w:rPr>
        <w:t>Buchstabe3)</w:t>
      </w:r>
      <w:r w:rsidR="009A5B7E" w:rsidRPr="002057E3">
        <w:rPr>
          <w:rFonts w:ascii="Lucida Console" w:hAnsi="Lucida Console" w:cs="Lucida Console"/>
          <w:color w:val="8B0000"/>
          <w:sz w:val="18"/>
          <w:szCs w:val="18"/>
          <w:lang w:eastAsia="de-CH"/>
        </w:rPr>
        <w:t>"</w:t>
      </w:r>
    </w:p>
    <w:p w14:paraId="486F77E4" w14:textId="61B90611" w:rsidR="009A5B7E" w:rsidRDefault="00780900" w:rsidP="007C67A5">
      <w:pPr>
        <w:shd w:val="clear" w:color="auto" w:fill="FFFFFF"/>
        <w:autoSpaceDE w:val="0"/>
        <w:autoSpaceDN w:val="0"/>
        <w:adjustRightInd w:val="0"/>
        <w:ind w:firstLine="720"/>
        <w:rPr>
          <w:rFonts w:ascii="Lucida Console" w:hAnsi="Lucida Console" w:cs="Lucida Console"/>
          <w:sz w:val="18"/>
          <w:szCs w:val="18"/>
          <w:lang w:eastAsia="de-CH"/>
        </w:rPr>
      </w:pPr>
      <w:r>
        <w:rPr>
          <w:noProof/>
        </w:rPr>
        <mc:AlternateContent>
          <mc:Choice Requires="wps">
            <w:drawing>
              <wp:anchor distT="45720" distB="45720" distL="114300" distR="114300" simplePos="0" relativeHeight="251644416" behindDoc="0" locked="0" layoutInCell="1" allowOverlap="1" wp14:anchorId="2FE84C93" wp14:editId="1092905D">
                <wp:simplePos x="0" y="0"/>
                <wp:positionH relativeFrom="margin">
                  <wp:posOffset>3398520</wp:posOffset>
                </wp:positionH>
                <wp:positionV relativeFrom="paragraph">
                  <wp:posOffset>113665</wp:posOffset>
                </wp:positionV>
                <wp:extent cx="302260" cy="286385"/>
                <wp:effectExtent l="0" t="0" r="0" b="0"/>
                <wp:wrapNone/>
                <wp:docPr id="324" name="Textfeld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260" cy="286385"/>
                        </a:xfrm>
                        <a:prstGeom prst="rect">
                          <a:avLst/>
                        </a:prstGeom>
                        <a:noFill/>
                        <a:ln w="9525">
                          <a:noFill/>
                          <a:miter lim="800000"/>
                          <a:headEnd/>
                          <a:tailEnd/>
                        </a:ln>
                      </wps:spPr>
                      <wps:txbx>
                        <w:txbxContent>
                          <w:p w14:paraId="24A1A3DB" w14:textId="77777777" w:rsidR="0025353A" w:rsidRPr="002057E3" w:rsidRDefault="0025353A" w:rsidP="002057E3">
                            <w:pPr>
                              <w:rPr>
                                <w:color w:val="FF0000"/>
                                <w:sz w:val="32"/>
                                <w:szCs w:val="40"/>
                              </w:rPr>
                            </w:pPr>
                            <w:r w:rsidRPr="002057E3">
                              <w:rPr>
                                <w:color w:val="FF0000"/>
                                <w:sz w:val="32"/>
                                <w:szCs w:val="4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E84C93" id="Textfeld 324" o:spid="_x0000_s1049" type="#_x0000_t202" style="position:absolute;left:0;text-align:left;margin-left:267.6pt;margin-top:8.95pt;width:23.8pt;height:22.55pt;z-index:251644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" filled="f" stroked="f">
                <v:textbox>
                  <w:txbxContent>
                    <w:p w14:paraId="24A1A3DB" w14:textId="77777777" w:rsidR="0025353A" w:rsidRPr="002057E3" w:rsidRDefault="0025353A" w:rsidP="002057E3">
                      <w:pPr>
                        <w:rPr>
                          <w:color w:val="FF0000"/>
                          <w:sz w:val="32"/>
                          <w:szCs w:val="40"/>
                        </w:rPr>
                      </w:pPr>
                      <w:r w:rsidRPr="002057E3">
                        <w:rPr>
                          <w:color w:val="FF0000"/>
                          <w:sz w:val="32"/>
                          <w:szCs w:val="40"/>
                        </w:rPr>
                        <w:t>1</w:t>
                      </w:r>
                    </w:p>
                  </w:txbxContent>
                </v:textbox>
                <w10:wrap anchorx="margin"/>
              </v:shape>
            </w:pict>
          </mc:Fallback>
        </mc:AlternateContent>
      </w:r>
      <w:r w:rsidR="009A5B7E">
        <w:rPr>
          <w:rFonts w:ascii="Lucida Console" w:hAnsi="Lucida Console" w:cs="Lucida Console"/>
          <w:color w:val="A82D00"/>
          <w:sz w:val="18"/>
          <w:szCs w:val="18"/>
          <w:lang w:eastAsia="de-CH"/>
        </w:rPr>
        <w:t>$</w:t>
      </w:r>
      <w:proofErr w:type="spellStart"/>
      <w:r w:rsidR="009A5B7E">
        <w:rPr>
          <w:rFonts w:ascii="Lucida Console" w:hAnsi="Lucida Console" w:cs="Lucida Console"/>
          <w:color w:val="A82D00"/>
          <w:sz w:val="18"/>
          <w:szCs w:val="18"/>
          <w:lang w:eastAsia="de-CH"/>
        </w:rPr>
        <w:t>ObjektAlsString</w:t>
      </w:r>
      <w:proofErr w:type="spellEnd"/>
    </w:p>
    <w:p w14:paraId="4C88E60A" w14:textId="35A1E4F7" w:rsidR="007C67A5" w:rsidRDefault="007C67A5" w:rsidP="007C67A5">
      <w:pPr>
        <w:shd w:val="clear" w:color="auto" w:fill="FFFFFF"/>
        <w:autoSpaceDE w:val="0"/>
        <w:autoSpaceDN w:val="0"/>
        <w:adjustRightInd w:val="0"/>
        <w:ind w:firstLine="720"/>
        <w:rPr>
          <w:rFonts w:ascii="Lucida Console" w:hAnsi="Lucida Console" w:cs="Lucida Console"/>
          <w:color w:val="006400"/>
          <w:sz w:val="18"/>
          <w:szCs w:val="18"/>
          <w:lang w:eastAsia="de-CH"/>
        </w:rPr>
      </w:pPr>
    </w:p>
    <w:p w14:paraId="77573493" w14:textId="19820D94" w:rsidR="009A5B7E" w:rsidRDefault="009A5B7E" w:rsidP="007C67A5">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#Ausgabe:</w:t>
      </w:r>
    </w:p>
    <w:p w14:paraId="6788E7EE" w14:textId="77777777" w:rsidR="009A5B7E" w:rsidRDefault="009A5B7E" w:rsidP="007C67A5">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#ABC </w:t>
      </w:r>
    </w:p>
    <w:p w14:paraId="11DD739D" w14:textId="3AEDE1C7" w:rsidR="009A5B7E" w:rsidRPr="00E217D1" w:rsidRDefault="009A5B7E" w:rsidP="00506DF5"/>
    <w:p w14:paraId="52FB6875" w14:textId="70FE00F2" w:rsidR="007C67A5" w:rsidRDefault="007C67A5" w:rsidP="00506DF5">
      <w:r w:rsidRPr="007C67A5">
        <w:t>Hier wird jeder Wert i</w:t>
      </w:r>
      <w:r>
        <w:t xml:space="preserve">n den String geschrieben. Dieser kann dann auf diese Weise in der </w:t>
      </w:r>
      <w:proofErr w:type="spellStart"/>
      <w:r>
        <w:t>Listbox</w:t>
      </w:r>
      <w:proofErr w:type="spellEnd"/>
      <w:r>
        <w:t xml:space="preserve"> dargestellt werden. </w:t>
      </w:r>
    </w:p>
    <w:p w14:paraId="5B774251" w14:textId="2E7C39A5" w:rsidR="00E47141" w:rsidRDefault="00E47141" w:rsidP="003102CF">
      <w:pPr>
        <w:pStyle w:val="Heading4"/>
      </w:pPr>
      <w:r>
        <w:t>Indexposition</w:t>
      </w:r>
    </w:p>
    <w:p w14:paraId="2673189A" w14:textId="483548CF" w:rsidR="007C67A5" w:rsidRDefault="00C625E9" w:rsidP="00506DF5">
      <w:pPr>
        <w:rPr>
          <w:rFonts w:cs="Arial"/>
        </w:rPr>
      </w:pPr>
      <w:r>
        <w:t>N</w:t>
      </w:r>
      <w:r w:rsidR="007C67A5">
        <w:t xml:space="preserve">un </w:t>
      </w:r>
      <w:proofErr w:type="gramStart"/>
      <w:r>
        <w:t>musste  man</w:t>
      </w:r>
      <w:proofErr w:type="gramEnd"/>
      <w:r>
        <w:t xml:space="preserve"> von dem Ausgewählten Ergebnis zurück auf das Objekt im Array kommen. Die erste Idee war es, </w:t>
      </w:r>
      <w:r w:rsidR="0044437E">
        <w:t xml:space="preserve">dem String eine Nummer zu geben. Zum Beispiel: </w:t>
      </w:r>
      <w:r w:rsidR="0044437E" w:rsidRPr="000522C1">
        <w:t>1</w:t>
      </w:r>
      <w:r w:rsidR="0044437E" w:rsidRPr="004F45E4">
        <w:t>.</w:t>
      </w:r>
      <w:r w:rsidR="0044437E">
        <w:t xml:space="preserve"> ABC. Mit «</w:t>
      </w:r>
      <w:r w:rsidR="0044437E" w:rsidRPr="000522C1">
        <w:rPr>
          <w:rFonts w:ascii="Consolas" w:hAnsi="Consolas"/>
          <w:i/>
          <w:iCs/>
        </w:rPr>
        <w:t>Substring</w:t>
      </w:r>
      <w:r w:rsidR="0044437E">
        <w:rPr>
          <w:rFonts w:cs="Arial"/>
        </w:rPr>
        <w:t xml:space="preserve">» kann man einen Wert, zum Beispiel bis zum </w:t>
      </w:r>
      <w:r w:rsidR="0044437E" w:rsidRPr="004F45E4">
        <w:rPr>
          <w:rFonts w:cs="Arial"/>
        </w:rPr>
        <w:t xml:space="preserve">Punkt </w:t>
      </w:r>
      <w:r w:rsidR="0044437E">
        <w:rPr>
          <w:rFonts w:cs="Arial"/>
        </w:rPr>
        <w:t>ausgeben.</w:t>
      </w:r>
    </w:p>
    <w:p w14:paraId="3F36FCB3" w14:textId="653CD7FD" w:rsidR="0044437E" w:rsidRDefault="0044437E" w:rsidP="00506DF5">
      <w:pPr>
        <w:rPr>
          <w:rFonts w:cs="Arial"/>
        </w:rPr>
      </w:pPr>
      <w:r>
        <w:rPr>
          <w:rFonts w:cs="Arial"/>
        </w:rPr>
        <w:lastRenderedPageBreak/>
        <w:t>Mit dem Befehl «</w:t>
      </w:r>
      <w:proofErr w:type="spellStart"/>
      <w:r w:rsidRPr="0044437E">
        <w:rPr>
          <w:rFonts w:ascii="Consolas" w:hAnsi="Consolas" w:cs="Arial"/>
        </w:rPr>
        <w:t>SelectedIndex</w:t>
      </w:r>
      <w:proofErr w:type="spellEnd"/>
      <w:r>
        <w:rPr>
          <w:rFonts w:cs="Arial"/>
        </w:rPr>
        <w:t>» ging es jedoch sehr viel einfacher. Dieser sagt die Nummer direkt.</w:t>
      </w:r>
      <w:r w:rsidR="00C054C2">
        <w:rPr>
          <w:rFonts w:cs="Arial"/>
        </w:rPr>
        <w:t xml:space="preserve"> Dann kann man den Wert des Arrays mit ebendieser Indexnummer auslese</w:t>
      </w:r>
      <w:r w:rsidR="009E3688">
        <w:rPr>
          <w:rFonts w:cs="Arial"/>
        </w:rPr>
        <w:t>n</w:t>
      </w:r>
      <w:r w:rsidR="00C054C2">
        <w:rPr>
          <w:rFonts w:cs="Arial"/>
        </w:rPr>
        <w:t>.</w:t>
      </w:r>
      <w:commentRangeEnd w:id="159"/>
      <w:r w:rsidR="00EB5524">
        <w:rPr>
          <w:rStyle w:val="CommentReference"/>
        </w:rPr>
        <w:commentReference w:id="159"/>
      </w:r>
    </w:p>
    <w:p w14:paraId="09776E13" w14:textId="4BEF5645" w:rsidR="00DD4092" w:rsidRDefault="00C054C2" w:rsidP="003102CF">
      <w:pPr>
        <w:pStyle w:val="Heading2"/>
      </w:pPr>
      <w:bookmarkStart w:id="161" w:name="_Toc103938787"/>
      <w:commentRangeStart w:id="162"/>
      <w:r>
        <w:t>CSV</w:t>
      </w:r>
      <w:commentRangeEnd w:id="162"/>
      <w:r w:rsidR="00352F69">
        <w:rPr>
          <w:rStyle w:val="CommentReference"/>
          <w:rFonts w:cs="Times New Roman"/>
          <w:b w:val="0"/>
          <w:bCs w:val="0"/>
          <w:iCs w:val="0"/>
        </w:rPr>
        <w:commentReference w:id="162"/>
      </w:r>
      <w:bookmarkEnd w:id="161"/>
      <w:r w:rsidR="00DD4092" w:rsidRPr="00DD4092">
        <w:t xml:space="preserve"> </w:t>
      </w:r>
    </w:p>
    <w:p w14:paraId="4C38044B" w14:textId="2BB02D86" w:rsidR="002A2192" w:rsidRDefault="00DD4092" w:rsidP="00DD4092">
      <w:r>
        <w:t>Ein CSV ist eine Datei in der die Daten tabellarisch abgespeichert werden. Die Tabelle ist jedoch nicht sichtbar, die Werte sind nur durch ein Zeichen getrennt. Zum Beispiel ein Komma</w:t>
      </w:r>
      <w:r w:rsidR="003F01E5">
        <w:t xml:space="preserve"> oder ein Semikolon</w:t>
      </w:r>
      <w:r>
        <w:t xml:space="preserve">. </w:t>
      </w:r>
    </w:p>
    <w:p w14:paraId="20CF3F47" w14:textId="77777777" w:rsidR="002A2192" w:rsidRDefault="002A2192" w:rsidP="00DD4092"/>
    <w:tbl>
      <w:tblPr>
        <w:tblStyle w:val="TableGrid"/>
        <w:tblW w:w="0" w:type="auto"/>
        <w:tblLook w:val="04A0" w:firstRow="1" w:lastRow="0" w:firstColumn="1" w:lastColumn="0" w:noHBand="0" w:noVBand="1"/>
      </w:tblPr>
      <w:tblGrid>
        <w:gridCol w:w="9911"/>
      </w:tblGrid>
      <w:tr w:rsidR="002A2192" w14:paraId="6EC7B24F" w14:textId="77777777" w:rsidTr="002A2192">
        <w:tc>
          <w:tcPr>
            <w:tcW w:w="9911" w:type="dxa"/>
          </w:tcPr>
          <w:p w14:paraId="36E448C0" w14:textId="6788DD7C" w:rsidR="002A2192" w:rsidRDefault="00780900" w:rsidP="002A2192">
            <w:pPr>
              <w:keepNext/>
            </w:pPr>
            <w:r>
              <w:rPr>
                <w:noProof/>
              </w:rPr>
              <mc:AlternateContent>
                <mc:Choice Requires="wps">
                  <w:drawing>
                    <wp:anchor distT="0" distB="0" distL="114300" distR="114300" simplePos="0" relativeHeight="251651584" behindDoc="0" locked="0" layoutInCell="1" allowOverlap="1" wp14:anchorId="5D6CE764" wp14:editId="0DCC092E">
                      <wp:simplePos x="0" y="0"/>
                      <wp:positionH relativeFrom="column">
                        <wp:posOffset>2477135</wp:posOffset>
                      </wp:positionH>
                      <wp:positionV relativeFrom="paragraph">
                        <wp:posOffset>139065</wp:posOffset>
                      </wp:positionV>
                      <wp:extent cx="876300" cy="266700"/>
                      <wp:effectExtent l="0" t="0" r="0" b="0"/>
                      <wp:wrapThrough wrapText="bothSides">
                        <wp:wrapPolygon edited="0">
                          <wp:start x="1878" y="0"/>
                          <wp:lineTo x="0" y="7714"/>
                          <wp:lineTo x="0" y="13886"/>
                          <wp:lineTo x="1878" y="21600"/>
                          <wp:lineTo x="19722" y="21600"/>
                          <wp:lineTo x="21600" y="13886"/>
                          <wp:lineTo x="21600" y="7714"/>
                          <wp:lineTo x="19722" y="0"/>
                          <wp:lineTo x="1878" y="0"/>
                        </wp:wrapPolygon>
                      </wp:wrapThrough>
                      <wp:docPr id="323" name="Pfeil: nach links und rechts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76300" cy="266700"/>
                              </a:xfrm>
                              <a:prstGeom prst="leftRightArrow">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1CEE85C"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Pfeil: nach links und rechts 323" o:spid="_x0000_s1026" type="#_x0000_t69" style="position:absolute;margin-left:195.05pt;margin-top:10.95pt;width:69pt;height:2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" adj="3287" filled="f" strokecolor="black [3213]" strokeweight=".5pt">
                      <v:path arrowok="t"/>
                      <w10:wrap type="through"/>
                    </v:shape>
                  </w:pict>
                </mc:Fallback>
              </mc:AlternateContent>
            </w:r>
            <w:r>
              <w:rPr>
                <w:noProof/>
              </w:rPr>
              <mc:AlternateContent>
                <mc:Choice Requires="wps">
                  <w:drawing>
                    <wp:anchor distT="0" distB="0" distL="114300" distR="114300" simplePos="0" relativeHeight="251653632" behindDoc="0" locked="0" layoutInCell="1" allowOverlap="1" wp14:anchorId="27D996F1" wp14:editId="564B1A33">
                      <wp:simplePos x="0" y="0"/>
                      <wp:positionH relativeFrom="column">
                        <wp:posOffset>34925</wp:posOffset>
                      </wp:positionH>
                      <wp:positionV relativeFrom="paragraph">
                        <wp:posOffset>80645</wp:posOffset>
                      </wp:positionV>
                      <wp:extent cx="2343150" cy="419100"/>
                      <wp:effectExtent l="0" t="0" r="0" b="0"/>
                      <wp:wrapSquare wrapText="bothSides"/>
                      <wp:docPr id="321" name="Textfeld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150" cy="419100"/>
                              </a:xfrm>
                              <a:prstGeom prst="rect">
                                <a:avLst/>
                              </a:prstGeom>
                              <a:solidFill>
                                <a:srgbClr val="FFFFFF"/>
                              </a:solidFill>
                              <a:ln w="9525">
                                <a:solidFill>
                                  <a:srgbClr val="000000"/>
                                </a:solidFill>
                                <a:miter lim="800000"/>
                                <a:headEnd/>
                                <a:tailEnd/>
                              </a:ln>
                            </wps:spPr>
                            <wps:txbx>
                              <w:txbxContent>
                                <w:p w14:paraId="71FB42EB" w14:textId="77777777" w:rsidR="0025353A" w:rsidRDefault="0025353A" w:rsidP="002A2192">
                                  <w:r>
                                    <w:t>"Zahl 1";"Zahl2";"Operator";"Ergebnis"</w:t>
                                  </w:r>
                                </w:p>
                                <w:p w14:paraId="4F431C25" w14:textId="77777777" w:rsidR="0025353A" w:rsidRDefault="0025353A" w:rsidP="002A2192">
                                  <w:r>
                                    <w:t>"15";"5";"-";"10"</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7D996F1" id="Textfeld 321" o:spid="_x0000_s1050" type="#_x0000_t202" style="position:absolute;margin-left:2.75pt;margin-top:6.35pt;width:184.5pt;height:3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">
                      <v:textbox>
                        <w:txbxContent>
                          <w:p w14:paraId="71FB42EB" w14:textId="77777777" w:rsidR="0025353A" w:rsidRDefault="0025353A" w:rsidP="002A2192">
                            <w:r>
                              <w:t>"Zahl 1";"Zahl2";"Operator";"Ergebnis"</w:t>
                            </w:r>
                          </w:p>
                          <w:p w14:paraId="4F431C25" w14:textId="77777777" w:rsidR="0025353A" w:rsidRDefault="0025353A" w:rsidP="002A2192">
                            <w:r>
                              <w:t>"15";"5";"-";"10"</w:t>
                            </w:r>
                          </w:p>
                        </w:txbxContent>
                      </v:textbox>
                      <w10:wrap type="square"/>
                    </v:shape>
                  </w:pict>
                </mc:Fallback>
              </mc:AlternateContent>
            </w:r>
            <w:r>
              <w:rPr>
                <w:noProof/>
              </w:rPr>
              <mc:AlternateContent>
                <mc:Choice Requires="wps">
                  <w:drawing>
                    <wp:anchor distT="0" distB="0" distL="114300" distR="114300" simplePos="0" relativeHeight="251652608" behindDoc="0" locked="0" layoutInCell="1" allowOverlap="1" wp14:anchorId="6D382E01" wp14:editId="1821FD8B">
                      <wp:simplePos x="0" y="0"/>
                      <wp:positionH relativeFrom="column">
                        <wp:posOffset>3421380</wp:posOffset>
                      </wp:positionH>
                      <wp:positionV relativeFrom="paragraph">
                        <wp:posOffset>21590</wp:posOffset>
                      </wp:positionV>
                      <wp:extent cx="2794000" cy="511810"/>
                      <wp:effectExtent l="0" t="0" r="0" b="0"/>
                      <wp:wrapSquare wrapText="bothSides"/>
                      <wp:docPr id="318" name="Textfeld 3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4000" cy="511810"/>
                              </a:xfrm>
                              <a:prstGeom prst="rect">
                                <a:avLst/>
                              </a:prstGeom>
                              <a:noFill/>
                              <a:ln w="9525">
                                <a:noFill/>
                                <a:miter lim="800000"/>
                                <a:headEnd/>
                                <a:tailEnd/>
                              </a:ln>
                            </wps:spPr>
                            <wps:txbx>
                              <w:txbxContent>
                                <w:tbl>
                                  <w:tblPr>
                                    <w:tblStyle w:val="TableSimple1"/>
                                    <w:tblW w:w="4330" w:type="dxa"/>
                                    <w:tblInd w:w="-150" w:type="dxa"/>
                                    <w:tblLayout w:type="fixed"/>
                                    <w:tblLook w:val="04A0" w:firstRow="1" w:lastRow="0" w:firstColumn="1" w:lastColumn="0" w:noHBand="0" w:noVBand="1"/>
                                  </w:tblPr>
                                  <w:tblGrid>
                                    <w:gridCol w:w="1082"/>
                                    <w:gridCol w:w="1083"/>
                                    <w:gridCol w:w="1082"/>
                                    <w:gridCol w:w="1083"/>
                                  </w:tblGrid>
                                  <w:tr w:rsidR="0025353A" w:rsidRPr="00AE3065" w14:paraId="0F9EC52A" w14:textId="77777777" w:rsidTr="002A2192">
                                    <w:trPr>
                                      <w:cnfStyle w:val="100000000000" w:firstRow="1" w:lastRow="0" w:firstColumn="0" w:lastColumn="0" w:oddVBand="0" w:evenVBand="0" w:oddHBand="0" w:evenHBand="0" w:firstRowFirstColumn="0" w:firstRowLastColumn="0" w:lastRowFirstColumn="0" w:lastRowLastColumn="0"/>
                                      <w:trHeight w:val="300"/>
                                    </w:trPr>
                                    <w:tc>
                                      <w:tcPr>
                                        <w:tcW w:w="1082" w:type="dxa"/>
                                        <w:noWrap/>
                                        <w:hideMark/>
                                      </w:tcPr>
                                      <w:p w14:paraId="1BBFF1B6"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Zahl 1</w:t>
                                        </w:r>
                                      </w:p>
                                    </w:tc>
                                    <w:tc>
                                      <w:tcPr>
                                        <w:tcW w:w="1083" w:type="dxa"/>
                                        <w:noWrap/>
                                        <w:hideMark/>
                                      </w:tcPr>
                                      <w:p w14:paraId="2DA8A16B"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Zahl2</w:t>
                                        </w:r>
                                      </w:p>
                                    </w:tc>
                                    <w:tc>
                                      <w:tcPr>
                                        <w:tcW w:w="1082" w:type="dxa"/>
                                        <w:noWrap/>
                                        <w:hideMark/>
                                      </w:tcPr>
                                      <w:p w14:paraId="39455898"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Operator</w:t>
                                        </w:r>
                                      </w:p>
                                    </w:tc>
                                    <w:tc>
                                      <w:tcPr>
                                        <w:tcW w:w="1083" w:type="dxa"/>
                                        <w:noWrap/>
                                        <w:hideMark/>
                                      </w:tcPr>
                                      <w:p w14:paraId="34648713"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Ergebnis</w:t>
                                        </w:r>
                                      </w:p>
                                    </w:tc>
                                  </w:tr>
                                  <w:tr w:rsidR="0025353A" w:rsidRPr="00AE3065" w14:paraId="1B5905A5" w14:textId="77777777" w:rsidTr="002A2192">
                                    <w:trPr>
                                      <w:trHeight w:val="300"/>
                                    </w:trPr>
                                    <w:tc>
                                      <w:tcPr>
                                        <w:tcW w:w="1082" w:type="dxa"/>
                                        <w:noWrap/>
                                        <w:hideMark/>
                                      </w:tcPr>
                                      <w:p w14:paraId="58FE86E4"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15</w:t>
                                        </w:r>
                                      </w:p>
                                    </w:tc>
                                    <w:tc>
                                      <w:tcPr>
                                        <w:tcW w:w="1083" w:type="dxa"/>
                                        <w:noWrap/>
                                        <w:hideMark/>
                                      </w:tcPr>
                                      <w:p w14:paraId="3789C03B" w14:textId="77777777" w:rsidR="0025353A" w:rsidRPr="00AE3065" w:rsidRDefault="0025353A" w:rsidP="002A2192">
                                        <w:pPr>
                                          <w:jc w:val="right"/>
                                          <w:rPr>
                                            <w:rFonts w:ascii="Calibri" w:hAnsi="Calibri" w:cs="Calibri"/>
                                            <w:color w:val="000000"/>
                                            <w:sz w:val="22"/>
                                            <w:szCs w:val="22"/>
                                            <w:lang w:eastAsia="de-CH"/>
                                          </w:rPr>
                                        </w:pPr>
                                        <w:r w:rsidRPr="00AE3065">
                                          <w:rPr>
                                            <w:rFonts w:ascii="Calibri" w:hAnsi="Calibri" w:cs="Calibri"/>
                                            <w:color w:val="000000"/>
                                            <w:sz w:val="22"/>
                                            <w:szCs w:val="22"/>
                                            <w:lang w:eastAsia="de-CH"/>
                                          </w:rPr>
                                          <w:t>5</w:t>
                                        </w:r>
                                      </w:p>
                                    </w:tc>
                                    <w:tc>
                                      <w:tcPr>
                                        <w:tcW w:w="1082" w:type="dxa"/>
                                        <w:noWrap/>
                                        <w:hideMark/>
                                      </w:tcPr>
                                      <w:p w14:paraId="3AA06463"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w:t>
                                        </w:r>
                                      </w:p>
                                    </w:tc>
                                    <w:tc>
                                      <w:tcPr>
                                        <w:tcW w:w="1083" w:type="dxa"/>
                                        <w:noWrap/>
                                        <w:hideMark/>
                                      </w:tcPr>
                                      <w:p w14:paraId="3637F259" w14:textId="77777777" w:rsidR="0025353A" w:rsidRPr="00AE3065" w:rsidRDefault="0025353A" w:rsidP="002A2192">
                                        <w:pPr>
                                          <w:jc w:val="right"/>
                                          <w:rPr>
                                            <w:rFonts w:ascii="Calibri" w:hAnsi="Calibri" w:cs="Calibri"/>
                                            <w:color w:val="000000"/>
                                            <w:sz w:val="22"/>
                                            <w:szCs w:val="22"/>
                                            <w:lang w:eastAsia="de-CH"/>
                                          </w:rPr>
                                        </w:pPr>
                                        <w:r w:rsidRPr="00AE3065">
                                          <w:rPr>
                                            <w:rFonts w:ascii="Calibri" w:hAnsi="Calibri" w:cs="Calibri"/>
                                            <w:color w:val="000000"/>
                                            <w:sz w:val="22"/>
                                            <w:szCs w:val="22"/>
                                            <w:lang w:eastAsia="de-CH"/>
                                          </w:rPr>
                                          <w:t>10</w:t>
                                        </w:r>
                                      </w:p>
                                    </w:tc>
                                  </w:tr>
                                </w:tbl>
                                <w:p w14:paraId="27642FEC" w14:textId="168BA31E" w:rsidR="0025353A" w:rsidRDefault="0025353A" w:rsidP="002A2192"/>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6D382E01" id="Textfeld 318" o:spid="_x0000_s1051" type="#_x0000_t202" style="position:absolute;margin-left:269.4pt;margin-top:1.7pt;width:220pt;height:40.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" filled="f" stroked="f">
                      <v:textbox>
                        <w:txbxContent>
                          <w:tbl>
                            <w:tblPr>
                              <w:tblStyle w:val="TableSimple1"/>
                              <w:tblW w:w="4330" w:type="dxa"/>
                              <w:tblInd w:w="-150" w:type="dxa"/>
                              <w:tblLayout w:type="fixed"/>
                              <w:tblLook w:val="04A0" w:firstRow="1" w:lastRow="0" w:firstColumn="1" w:lastColumn="0" w:noHBand="0" w:noVBand="1"/>
                            </w:tblPr>
                            <w:tblGrid>
                              <w:gridCol w:w="1082"/>
                              <w:gridCol w:w="1083"/>
                              <w:gridCol w:w="1082"/>
                              <w:gridCol w:w="1083"/>
                            </w:tblGrid>
                            <w:tr w:rsidR="0025353A" w:rsidRPr="00AE3065" w14:paraId="0F9EC52A" w14:textId="77777777" w:rsidTr="002A2192">
                              <w:trPr>
                                <w:cnfStyle w:val="100000000000" w:firstRow="1" w:lastRow="0" w:firstColumn="0" w:lastColumn="0" w:oddVBand="0" w:evenVBand="0" w:oddHBand="0" w:evenHBand="0" w:firstRowFirstColumn="0" w:firstRowLastColumn="0" w:lastRowFirstColumn="0" w:lastRowLastColumn="0"/>
                                <w:trHeight w:val="300"/>
                              </w:trPr>
                              <w:tc>
                                <w:tcPr>
                                  <w:tcW w:w="1082" w:type="dxa"/>
                                  <w:noWrap/>
                                  <w:hideMark/>
                                </w:tcPr>
                                <w:p w14:paraId="1BBFF1B6"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Zahl 1</w:t>
                                  </w:r>
                                </w:p>
                              </w:tc>
                              <w:tc>
                                <w:tcPr>
                                  <w:tcW w:w="1083" w:type="dxa"/>
                                  <w:noWrap/>
                                  <w:hideMark/>
                                </w:tcPr>
                                <w:p w14:paraId="2DA8A16B"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Zahl2</w:t>
                                  </w:r>
                                </w:p>
                              </w:tc>
                              <w:tc>
                                <w:tcPr>
                                  <w:tcW w:w="1082" w:type="dxa"/>
                                  <w:noWrap/>
                                  <w:hideMark/>
                                </w:tcPr>
                                <w:p w14:paraId="39455898"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Operator</w:t>
                                  </w:r>
                                </w:p>
                              </w:tc>
                              <w:tc>
                                <w:tcPr>
                                  <w:tcW w:w="1083" w:type="dxa"/>
                                  <w:noWrap/>
                                  <w:hideMark/>
                                </w:tcPr>
                                <w:p w14:paraId="34648713"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Ergebnis</w:t>
                                  </w:r>
                                </w:p>
                              </w:tc>
                            </w:tr>
                            <w:tr w:rsidR="0025353A" w:rsidRPr="00AE3065" w14:paraId="1B5905A5" w14:textId="77777777" w:rsidTr="002A2192">
                              <w:trPr>
                                <w:trHeight w:val="300"/>
                              </w:trPr>
                              <w:tc>
                                <w:tcPr>
                                  <w:tcW w:w="1082" w:type="dxa"/>
                                  <w:noWrap/>
                                  <w:hideMark/>
                                </w:tcPr>
                                <w:p w14:paraId="58FE86E4"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15</w:t>
                                  </w:r>
                                </w:p>
                              </w:tc>
                              <w:tc>
                                <w:tcPr>
                                  <w:tcW w:w="1083" w:type="dxa"/>
                                  <w:noWrap/>
                                  <w:hideMark/>
                                </w:tcPr>
                                <w:p w14:paraId="3789C03B" w14:textId="77777777" w:rsidR="0025353A" w:rsidRPr="00AE3065" w:rsidRDefault="0025353A" w:rsidP="002A2192">
                                  <w:pPr>
                                    <w:jc w:val="right"/>
                                    <w:rPr>
                                      <w:rFonts w:ascii="Calibri" w:hAnsi="Calibri" w:cs="Calibri"/>
                                      <w:color w:val="000000"/>
                                      <w:sz w:val="22"/>
                                      <w:szCs w:val="22"/>
                                      <w:lang w:eastAsia="de-CH"/>
                                    </w:rPr>
                                  </w:pPr>
                                  <w:r w:rsidRPr="00AE3065">
                                    <w:rPr>
                                      <w:rFonts w:ascii="Calibri" w:hAnsi="Calibri" w:cs="Calibri"/>
                                      <w:color w:val="000000"/>
                                      <w:sz w:val="22"/>
                                      <w:szCs w:val="22"/>
                                      <w:lang w:eastAsia="de-CH"/>
                                    </w:rPr>
                                    <w:t>5</w:t>
                                  </w:r>
                                </w:p>
                              </w:tc>
                              <w:tc>
                                <w:tcPr>
                                  <w:tcW w:w="1082" w:type="dxa"/>
                                  <w:noWrap/>
                                  <w:hideMark/>
                                </w:tcPr>
                                <w:p w14:paraId="3AA06463" w14:textId="77777777" w:rsidR="0025353A" w:rsidRPr="00AE3065" w:rsidRDefault="0025353A" w:rsidP="002A2192">
                                  <w:pPr>
                                    <w:rPr>
                                      <w:rFonts w:ascii="Calibri" w:hAnsi="Calibri" w:cs="Calibri"/>
                                      <w:color w:val="000000"/>
                                      <w:sz w:val="22"/>
                                      <w:szCs w:val="22"/>
                                      <w:lang w:eastAsia="de-CH"/>
                                    </w:rPr>
                                  </w:pPr>
                                  <w:r w:rsidRPr="00AE3065">
                                    <w:rPr>
                                      <w:rFonts w:ascii="Calibri" w:hAnsi="Calibri" w:cs="Calibri"/>
                                      <w:color w:val="000000"/>
                                      <w:sz w:val="22"/>
                                      <w:szCs w:val="22"/>
                                      <w:lang w:eastAsia="de-CH"/>
                                    </w:rPr>
                                    <w:t>-</w:t>
                                  </w:r>
                                </w:p>
                              </w:tc>
                              <w:tc>
                                <w:tcPr>
                                  <w:tcW w:w="1083" w:type="dxa"/>
                                  <w:noWrap/>
                                  <w:hideMark/>
                                </w:tcPr>
                                <w:p w14:paraId="3637F259" w14:textId="77777777" w:rsidR="0025353A" w:rsidRPr="00AE3065" w:rsidRDefault="0025353A" w:rsidP="002A2192">
                                  <w:pPr>
                                    <w:jc w:val="right"/>
                                    <w:rPr>
                                      <w:rFonts w:ascii="Calibri" w:hAnsi="Calibri" w:cs="Calibri"/>
                                      <w:color w:val="000000"/>
                                      <w:sz w:val="22"/>
                                      <w:szCs w:val="22"/>
                                      <w:lang w:eastAsia="de-CH"/>
                                    </w:rPr>
                                  </w:pPr>
                                  <w:r w:rsidRPr="00AE3065">
                                    <w:rPr>
                                      <w:rFonts w:ascii="Calibri" w:hAnsi="Calibri" w:cs="Calibri"/>
                                      <w:color w:val="000000"/>
                                      <w:sz w:val="22"/>
                                      <w:szCs w:val="22"/>
                                      <w:lang w:eastAsia="de-CH"/>
                                    </w:rPr>
                                    <w:t>10</w:t>
                                  </w:r>
                                </w:p>
                              </w:tc>
                            </w:tr>
                          </w:tbl>
                          <w:p w14:paraId="27642FEC" w14:textId="168BA31E" w:rsidR="0025353A" w:rsidRDefault="0025353A" w:rsidP="002A2192"/>
                        </w:txbxContent>
                      </v:textbox>
                      <w10:wrap type="square"/>
                    </v:shape>
                  </w:pict>
                </mc:Fallback>
              </mc:AlternateContent>
            </w:r>
          </w:p>
        </w:tc>
      </w:tr>
    </w:tbl>
    <w:p w14:paraId="698FC003" w14:textId="3ACBED99" w:rsidR="00AE3065" w:rsidRDefault="002A2192" w:rsidP="002A2192">
      <w:pPr>
        <w:pStyle w:val="Caption"/>
      </w:pPr>
      <w:bookmarkStart w:id="163" w:name="_Toc103938423"/>
      <w:r>
        <w:t xml:space="preserve">Abbildung </w:t>
      </w:r>
      <w:fldSimple w:instr=" SEQ Abbildung \* ARABIC ">
        <w:r w:rsidR="00C34C3A">
          <w:rPr>
            <w:noProof/>
          </w:rPr>
          <w:t>35</w:t>
        </w:r>
      </w:fldSimple>
      <w:r>
        <w:t xml:space="preserve">: CSV Datei als </w:t>
      </w:r>
      <w:proofErr w:type="spellStart"/>
      <w:r>
        <w:t>Tebelle</w:t>
      </w:r>
      <w:bookmarkEnd w:id="163"/>
      <w:proofErr w:type="spellEnd"/>
    </w:p>
    <w:p w14:paraId="66F39E42" w14:textId="77777777" w:rsidR="009634DE" w:rsidRDefault="009634DE" w:rsidP="009634DE">
      <w:r>
        <w:t>Für den Ergebnisverlauf war es wichtig, dass die Ergebnisse auch nach schliessen des Skripts gespeichert bleiben. Um dies zu erreichen ist es am einfachsten, die Ergebnisse in einer separaten Datei abzuspeichern. Da die Rechnung mehrere Spalten benötigt war ein CSV die richtige Wahl.</w:t>
      </w:r>
    </w:p>
    <w:p w14:paraId="3F11A9FA" w14:textId="79428A52" w:rsidR="00DD4092" w:rsidRDefault="00DD4092" w:rsidP="003102CF">
      <w:pPr>
        <w:pStyle w:val="Heading3"/>
      </w:pPr>
      <w:bookmarkStart w:id="164" w:name="_Toc103938788"/>
      <w:r>
        <w:t>Export</w:t>
      </w:r>
      <w:bookmarkEnd w:id="164"/>
    </w:p>
    <w:p w14:paraId="76D7EC14" w14:textId="7E39CBAD" w:rsidR="009634DE" w:rsidRDefault="009634DE" w:rsidP="003F01E5">
      <w:r>
        <w:t>Mit dem folgenden Code kann man Daten Exportieren:</w:t>
      </w:r>
    </w:p>
    <w:p w14:paraId="62B6EA64" w14:textId="1E4AEBCD" w:rsidR="009634DE" w:rsidRPr="00F93A1C" w:rsidRDefault="009634DE" w:rsidP="003F01E5">
      <w:pPr>
        <w:rPr>
          <w:sz w:val="18"/>
          <w:szCs w:val="22"/>
        </w:rPr>
      </w:pPr>
    </w:p>
    <w:p w14:paraId="76102190" w14:textId="00DD9F7D" w:rsidR="009634DE" w:rsidRPr="00F93A1C" w:rsidRDefault="009634DE" w:rsidP="001B59AF">
      <w:pPr>
        <w:shd w:val="clear" w:color="auto" w:fill="FFFFFF"/>
        <w:tabs>
          <w:tab w:val="left" w:pos="7655"/>
        </w:tabs>
        <w:autoSpaceDE w:val="0"/>
        <w:autoSpaceDN w:val="0"/>
        <w:adjustRightInd w:val="0"/>
        <w:ind w:left="720"/>
        <w:rPr>
          <w:rFonts w:ascii="Lucida Console" w:hAnsi="Lucida Console" w:cs="Lucida Console"/>
          <w:color w:val="8B0000"/>
          <w:sz w:val="18"/>
          <w:szCs w:val="18"/>
          <w:lang w:val="en-US" w:eastAsia="de-CH"/>
        </w:rPr>
      </w:pPr>
      <w:r w:rsidRPr="00F93A1C">
        <w:rPr>
          <w:rFonts w:ascii="Lucida Console" w:hAnsi="Lucida Console" w:cs="Lucida Console"/>
          <w:color w:val="A82D00"/>
          <w:sz w:val="18"/>
          <w:szCs w:val="18"/>
          <w:lang w:val="en-US" w:eastAsia="de-CH"/>
        </w:rPr>
        <w:t>$</w:t>
      </w:r>
      <w:proofErr w:type="spellStart"/>
      <w:r w:rsidRPr="00F93A1C">
        <w:rPr>
          <w:rFonts w:ascii="Lucida Console" w:hAnsi="Lucida Console" w:cs="Lucida Console"/>
          <w:color w:val="A82D00"/>
          <w:sz w:val="18"/>
          <w:szCs w:val="18"/>
          <w:lang w:val="en-US" w:eastAsia="de-CH"/>
        </w:rPr>
        <w:t>ResultHistory</w:t>
      </w:r>
      <w:proofErr w:type="spellEnd"/>
      <w:r w:rsidRPr="00F93A1C">
        <w:rPr>
          <w:rFonts w:ascii="Lucida Console" w:hAnsi="Lucida Console" w:cs="Lucida Console"/>
          <w:sz w:val="18"/>
          <w:szCs w:val="18"/>
          <w:lang w:val="en-US" w:eastAsia="de-CH"/>
        </w:rPr>
        <w:t xml:space="preserve"> </w:t>
      </w:r>
      <w:r w:rsidRPr="00F93A1C">
        <w:rPr>
          <w:rFonts w:ascii="Lucida Console" w:hAnsi="Lucida Console" w:cs="Lucida Console"/>
          <w:color w:val="696969"/>
          <w:sz w:val="18"/>
          <w:szCs w:val="18"/>
          <w:lang w:val="en-US" w:eastAsia="de-CH"/>
        </w:rPr>
        <w:t>|</w:t>
      </w:r>
      <w:r w:rsidRPr="00F93A1C">
        <w:rPr>
          <w:rFonts w:ascii="Lucida Console" w:hAnsi="Lucida Console" w:cs="Lucida Console"/>
          <w:sz w:val="18"/>
          <w:szCs w:val="18"/>
          <w:lang w:val="en-US" w:eastAsia="de-CH"/>
        </w:rPr>
        <w:t xml:space="preserve"> </w:t>
      </w:r>
      <w:r w:rsidRPr="00F93A1C">
        <w:rPr>
          <w:rFonts w:ascii="Lucida Console" w:hAnsi="Lucida Console" w:cs="Lucida Console"/>
          <w:color w:val="0000FF"/>
          <w:sz w:val="18"/>
          <w:szCs w:val="18"/>
          <w:lang w:val="en-US" w:eastAsia="de-CH"/>
        </w:rPr>
        <w:t>export-Csv</w:t>
      </w:r>
      <w:r w:rsidRPr="00F93A1C">
        <w:rPr>
          <w:rFonts w:ascii="Lucida Console" w:hAnsi="Lucida Console" w:cs="Lucida Console"/>
          <w:sz w:val="18"/>
          <w:szCs w:val="18"/>
          <w:lang w:val="en-US" w:eastAsia="de-CH"/>
        </w:rPr>
        <w:t xml:space="preserve"> </w:t>
      </w:r>
      <w:r w:rsidRPr="00F93A1C">
        <w:rPr>
          <w:rFonts w:ascii="Lucida Console" w:hAnsi="Lucida Console" w:cs="Lucida Console"/>
          <w:color w:val="000080"/>
          <w:sz w:val="18"/>
          <w:szCs w:val="18"/>
          <w:lang w:val="en-US" w:eastAsia="de-CH"/>
        </w:rPr>
        <w:t>-path</w:t>
      </w:r>
      <w:r w:rsidRPr="00F93A1C">
        <w:rPr>
          <w:rFonts w:ascii="Lucida Console" w:hAnsi="Lucida Console" w:cs="Lucida Console"/>
          <w:sz w:val="18"/>
          <w:szCs w:val="18"/>
          <w:lang w:val="en-US" w:eastAsia="de-CH"/>
        </w:rPr>
        <w:t xml:space="preserve"> </w:t>
      </w:r>
      <w:r w:rsidRPr="00F93A1C">
        <w:rPr>
          <w:rFonts w:ascii="Lucida Console" w:hAnsi="Lucida Console" w:cs="Lucida Console"/>
          <w:color w:val="A82D00"/>
          <w:sz w:val="18"/>
          <w:szCs w:val="18"/>
          <w:lang w:val="en-US" w:eastAsia="de-CH"/>
        </w:rPr>
        <w:t>$</w:t>
      </w:r>
      <w:proofErr w:type="spellStart"/>
      <w:r w:rsidRPr="00F93A1C">
        <w:rPr>
          <w:rFonts w:ascii="Lucida Console" w:hAnsi="Lucida Console" w:cs="Lucida Console"/>
          <w:color w:val="A82D00"/>
          <w:sz w:val="18"/>
          <w:szCs w:val="18"/>
          <w:lang w:val="en-US" w:eastAsia="de-CH"/>
        </w:rPr>
        <w:t>FolderPath</w:t>
      </w:r>
      <w:proofErr w:type="spellEnd"/>
      <w:r w:rsidRPr="00F93A1C">
        <w:rPr>
          <w:rFonts w:ascii="Lucida Console" w:hAnsi="Lucida Console" w:cs="Lucida Console"/>
          <w:color w:val="8A2BE2"/>
          <w:sz w:val="18"/>
          <w:szCs w:val="18"/>
          <w:lang w:val="en-US" w:eastAsia="de-CH"/>
        </w:rPr>
        <w:t>\ResultHistory.txt</w:t>
      </w:r>
      <w:r w:rsidRPr="00F93A1C">
        <w:rPr>
          <w:rFonts w:ascii="Lucida Console" w:hAnsi="Lucida Console" w:cs="Lucida Console"/>
          <w:sz w:val="18"/>
          <w:szCs w:val="18"/>
          <w:lang w:val="en-US" w:eastAsia="de-CH"/>
        </w:rPr>
        <w:t xml:space="preserve"> </w:t>
      </w:r>
      <w:r w:rsidR="001B59AF">
        <w:rPr>
          <w:rFonts w:ascii="Lucida Console" w:hAnsi="Lucida Console" w:cs="Lucida Console"/>
          <w:color w:val="000080"/>
          <w:sz w:val="18"/>
          <w:szCs w:val="18"/>
          <w:lang w:val="en-US" w:eastAsia="de-CH"/>
        </w:rPr>
        <w:t>-</w:t>
      </w:r>
      <w:r w:rsidRPr="00F93A1C">
        <w:rPr>
          <w:rFonts w:ascii="Lucida Console" w:hAnsi="Lucida Console" w:cs="Lucida Console"/>
          <w:color w:val="000080"/>
          <w:sz w:val="18"/>
          <w:szCs w:val="18"/>
          <w:lang w:val="en-US" w:eastAsia="de-CH"/>
        </w:rPr>
        <w:t>Delimiter</w:t>
      </w:r>
      <w:r w:rsidRPr="00F93A1C">
        <w:rPr>
          <w:rFonts w:ascii="Lucida Console" w:hAnsi="Lucida Console" w:cs="Lucida Console"/>
          <w:sz w:val="18"/>
          <w:szCs w:val="18"/>
          <w:lang w:val="en-US" w:eastAsia="de-CH"/>
        </w:rPr>
        <w:t xml:space="preserve"> </w:t>
      </w:r>
      <w:r w:rsidRPr="00F93A1C">
        <w:rPr>
          <w:rFonts w:ascii="Lucida Console" w:hAnsi="Lucida Console" w:cs="Lucida Console"/>
          <w:color w:val="8B0000"/>
          <w:sz w:val="18"/>
          <w:szCs w:val="18"/>
          <w:lang w:val="en-US" w:eastAsia="de-CH"/>
        </w:rPr>
        <w:t xml:space="preserve">";" </w:t>
      </w:r>
    </w:p>
    <w:p w14:paraId="3B44D969" w14:textId="7630B370" w:rsidR="009634DE" w:rsidRDefault="009634DE" w:rsidP="003F01E5">
      <w:pPr>
        <w:rPr>
          <w:lang w:val="en-US"/>
        </w:rPr>
      </w:pPr>
    </w:p>
    <w:p w14:paraId="4560C5ED" w14:textId="7CB821A1" w:rsidR="009634DE" w:rsidRDefault="009634DE" w:rsidP="003F01E5">
      <w:r w:rsidRPr="00DB48C8">
        <w:t xml:space="preserve">Mit </w:t>
      </w:r>
      <w:r w:rsidRPr="00DB48C8">
        <w:rPr>
          <w:rFonts w:ascii="Lucida Console" w:hAnsi="Lucida Console" w:cs="Lucida Console"/>
          <w:color w:val="000080"/>
          <w:sz w:val="18"/>
          <w:szCs w:val="18"/>
          <w:lang w:eastAsia="de-CH"/>
        </w:rPr>
        <w:t>-</w:t>
      </w:r>
      <w:proofErr w:type="spellStart"/>
      <w:r w:rsidRPr="00DB48C8">
        <w:rPr>
          <w:rFonts w:ascii="Lucida Console" w:hAnsi="Lucida Console" w:cs="Lucida Console"/>
          <w:color w:val="000080"/>
          <w:sz w:val="18"/>
          <w:szCs w:val="18"/>
          <w:lang w:eastAsia="de-CH"/>
        </w:rPr>
        <w:t>path</w:t>
      </w:r>
      <w:proofErr w:type="spellEnd"/>
      <w:r w:rsidRPr="009634DE">
        <w:t xml:space="preserve"> </w:t>
      </w:r>
      <w:r w:rsidR="00DB48C8">
        <w:t>gibt man an, wo das CSV abgespeichert werden soll.</w:t>
      </w:r>
      <w:r w:rsidR="001B59AF">
        <w:t xml:space="preserve"> </w:t>
      </w:r>
      <w:r w:rsidR="001B59AF" w:rsidRPr="001B59AF">
        <w:rPr>
          <w:rFonts w:ascii="Lucida Console" w:hAnsi="Lucida Console" w:cs="Lucida Console"/>
          <w:color w:val="000080"/>
          <w:sz w:val="18"/>
          <w:szCs w:val="18"/>
          <w:lang w:eastAsia="de-CH"/>
        </w:rPr>
        <w:t>-</w:t>
      </w:r>
      <w:proofErr w:type="spellStart"/>
      <w:r w:rsidR="001B59AF" w:rsidRPr="001B59AF">
        <w:rPr>
          <w:rFonts w:ascii="Lucida Console" w:hAnsi="Lucida Console" w:cs="Lucida Console"/>
          <w:color w:val="000080"/>
          <w:sz w:val="18"/>
          <w:szCs w:val="18"/>
          <w:lang w:eastAsia="de-CH"/>
        </w:rPr>
        <w:t>Delimiter</w:t>
      </w:r>
      <w:proofErr w:type="spellEnd"/>
      <w:r w:rsidR="001B59AF" w:rsidRPr="001B59AF">
        <w:rPr>
          <w:rFonts w:ascii="Lucida Console" w:hAnsi="Lucida Console" w:cs="Lucida Console"/>
          <w:sz w:val="18"/>
          <w:szCs w:val="18"/>
          <w:lang w:eastAsia="de-CH"/>
        </w:rPr>
        <w:t xml:space="preserve"> </w:t>
      </w:r>
      <w:r w:rsidR="001B59AF" w:rsidRPr="001B59AF">
        <w:rPr>
          <w:rFonts w:ascii="Lucida Console" w:hAnsi="Lucida Console" w:cs="Lucida Console"/>
          <w:color w:val="8B0000"/>
          <w:sz w:val="18"/>
          <w:szCs w:val="18"/>
          <w:lang w:eastAsia="de-CH"/>
        </w:rPr>
        <w:t>";"</w:t>
      </w:r>
      <w:r w:rsidR="001B59AF">
        <w:rPr>
          <w:rFonts w:ascii="Lucida Console" w:hAnsi="Lucida Console" w:cs="Lucida Console"/>
          <w:color w:val="8B0000"/>
          <w:sz w:val="18"/>
          <w:szCs w:val="18"/>
          <w:lang w:eastAsia="de-CH"/>
        </w:rPr>
        <w:t xml:space="preserve"> </w:t>
      </w:r>
      <w:r w:rsidR="001B59AF" w:rsidRPr="000D1745">
        <w:t xml:space="preserve">sorgt dafür, dass </w:t>
      </w:r>
      <w:r w:rsidR="000D1745" w:rsidRPr="000D1745">
        <w:t>als Trennzeichen ein Semikolon verwendet wird.</w:t>
      </w:r>
      <w:r w:rsidR="000D1745">
        <w:t xml:space="preserve"> Wird ein anderes Symbol in die Anführungszeichen geschrieben, wird dieses als Trennzeichen verwendet.</w:t>
      </w:r>
    </w:p>
    <w:p w14:paraId="3EEF1227" w14:textId="77777777" w:rsidR="000D1745" w:rsidRPr="001B59AF" w:rsidRDefault="000D1745" w:rsidP="003F01E5"/>
    <w:p w14:paraId="37B01BF7" w14:textId="56971CD4" w:rsidR="008C2914" w:rsidRPr="007222A9" w:rsidRDefault="009634DE" w:rsidP="003F01E5">
      <w:r>
        <w:t xml:space="preserve">Wenn man Daten als CSV exportieren möchte muss man beachten, dass man den richtigen Datentyp exportiert. </w:t>
      </w:r>
      <w:r w:rsidR="00DD4092">
        <w:t xml:space="preserve">Wenn man zum Beispiel versucht </w:t>
      </w:r>
      <w:r w:rsidR="003F01E5">
        <w:t xml:space="preserve">einen Hashtable zu exportieren, speichert es nicht die Einträge ab, sondern die Eigenschaften. </w:t>
      </w:r>
      <w:r w:rsidR="003F01E5" w:rsidRPr="007222A9">
        <w:t>Zum Beispiel die Anzahl Einträge.</w:t>
      </w:r>
    </w:p>
    <w:p w14:paraId="173BBB8A" w14:textId="1AAEFAA0" w:rsidR="008C2914" w:rsidRPr="007222A9" w:rsidRDefault="008C2914" w:rsidP="008C2914"/>
    <w:p w14:paraId="6F3307EE" w14:textId="77777777" w:rsidR="008C2914" w:rsidRPr="007222A9" w:rsidRDefault="008C2914" w:rsidP="004B487F">
      <w:pPr>
        <w:ind w:left="426"/>
        <w:rPr>
          <w:rFonts w:ascii="Consolas" w:hAnsi="Consolas"/>
          <w:sz w:val="18"/>
          <w:szCs w:val="22"/>
        </w:rPr>
      </w:pPr>
      <w:r w:rsidRPr="007222A9">
        <w:t>"</w:t>
      </w:r>
      <w:r w:rsidRPr="007222A9">
        <w:rPr>
          <w:rFonts w:ascii="Consolas" w:hAnsi="Consolas"/>
          <w:sz w:val="18"/>
          <w:szCs w:val="22"/>
        </w:rPr>
        <w:t>IsReadOnly","IsFixedSize","IsSynchronized","Keys","Values","SyncRoot","Count"</w:t>
      </w:r>
    </w:p>
    <w:p w14:paraId="4A5C7747" w14:textId="199065C7" w:rsidR="008C2914" w:rsidRPr="001720B8" w:rsidRDefault="008C2914" w:rsidP="003F01E5">
      <w:pPr>
        <w:tabs>
          <w:tab w:val="left" w:pos="5670"/>
        </w:tabs>
        <w:ind w:left="426"/>
        <w:rPr>
          <w:rFonts w:ascii="Consolas" w:hAnsi="Consolas"/>
          <w:sz w:val="18"/>
          <w:szCs w:val="22"/>
          <w:lang w:val="en-US"/>
        </w:rPr>
      </w:pPr>
      <w:r w:rsidRPr="001720B8">
        <w:rPr>
          <w:rFonts w:ascii="Consolas" w:hAnsi="Consolas"/>
          <w:sz w:val="18"/>
          <w:szCs w:val="22"/>
          <w:lang w:val="en-US"/>
        </w:rPr>
        <w:t>"False","False","False","</w:t>
      </w:r>
      <w:proofErr w:type="gramStart"/>
      <w:r w:rsidRPr="001720B8">
        <w:rPr>
          <w:rFonts w:ascii="Consolas" w:hAnsi="Consolas"/>
          <w:sz w:val="18"/>
          <w:szCs w:val="22"/>
          <w:lang w:val="en-US"/>
        </w:rPr>
        <w:t>System.Collections.Hashtable</w:t>
      </w:r>
      <w:proofErr w:type="gramEnd"/>
      <w:r w:rsidRPr="001720B8">
        <w:rPr>
          <w:rFonts w:ascii="Consolas" w:hAnsi="Consolas"/>
          <w:sz w:val="18"/>
          <w:szCs w:val="22"/>
          <w:lang w:val="en-US"/>
        </w:rPr>
        <w:t>+KeyCollection","System.Collections.Hash</w:t>
      </w:r>
      <w:r w:rsidR="003F01E5" w:rsidRPr="001720B8">
        <w:rPr>
          <w:rFonts w:ascii="Consolas" w:hAnsi="Consolas"/>
          <w:sz w:val="18"/>
          <w:szCs w:val="22"/>
          <w:lang w:val="en-US"/>
        </w:rPr>
        <w:tab/>
        <w:t>t</w:t>
      </w:r>
      <w:r w:rsidRPr="001720B8">
        <w:rPr>
          <w:rFonts w:ascii="Consolas" w:hAnsi="Consolas"/>
          <w:sz w:val="18"/>
          <w:szCs w:val="22"/>
          <w:lang w:val="en-US"/>
        </w:rPr>
        <w:t>able+ValueCollection","System.Object","1"</w:t>
      </w:r>
    </w:p>
    <w:p w14:paraId="51CF7DA7" w14:textId="0EDF94BB" w:rsidR="004B487F" w:rsidRPr="001720B8" w:rsidRDefault="004B487F" w:rsidP="00506DF5">
      <w:pPr>
        <w:rPr>
          <w:rFonts w:ascii="Consolas" w:hAnsi="Consolas"/>
          <w:sz w:val="18"/>
          <w:szCs w:val="22"/>
          <w:lang w:val="en-US"/>
        </w:rPr>
      </w:pPr>
    </w:p>
    <w:p w14:paraId="1489FA99" w14:textId="0169C004" w:rsidR="004B487F" w:rsidRPr="001720B8" w:rsidRDefault="004B487F" w:rsidP="00506DF5">
      <w:pPr>
        <w:rPr>
          <w:rFonts w:cs="Arial"/>
          <w:sz w:val="18"/>
          <w:szCs w:val="22"/>
          <w:lang w:val="en-US"/>
        </w:rPr>
      </w:pPr>
      <w:proofErr w:type="spellStart"/>
      <w:r w:rsidRPr="001720B8">
        <w:rPr>
          <w:rFonts w:cs="Arial"/>
          <w:sz w:val="18"/>
          <w:szCs w:val="22"/>
          <w:lang w:val="en-US"/>
        </w:rPr>
        <w:t>Statt</w:t>
      </w:r>
      <w:proofErr w:type="spellEnd"/>
      <w:r w:rsidRPr="001720B8">
        <w:rPr>
          <w:rFonts w:cs="Arial"/>
          <w:sz w:val="18"/>
          <w:szCs w:val="22"/>
          <w:lang w:val="en-US"/>
        </w:rPr>
        <w:t>:</w:t>
      </w:r>
    </w:p>
    <w:p w14:paraId="3AA0B547" w14:textId="77777777" w:rsidR="00C97573" w:rsidRPr="001720B8" w:rsidRDefault="00C97573" w:rsidP="00506DF5">
      <w:pPr>
        <w:rPr>
          <w:rFonts w:cs="Arial"/>
          <w:sz w:val="18"/>
          <w:szCs w:val="22"/>
          <w:lang w:val="en-US"/>
        </w:rPr>
      </w:pPr>
    </w:p>
    <w:p w14:paraId="6DE030CA" w14:textId="73A9A1A9" w:rsidR="004B487F" w:rsidRPr="00C3632A" w:rsidRDefault="004B487F" w:rsidP="00E217D1">
      <w:pPr>
        <w:ind w:left="426"/>
        <w:rPr>
          <w:rFonts w:ascii="Consolas" w:hAnsi="Consolas"/>
          <w:sz w:val="18"/>
          <w:szCs w:val="22"/>
        </w:rPr>
      </w:pPr>
      <w:proofErr w:type="spellStart"/>
      <w:proofErr w:type="gramStart"/>
      <w:r w:rsidRPr="00C3632A">
        <w:rPr>
          <w:rFonts w:ascii="Consolas" w:hAnsi="Consolas"/>
          <w:sz w:val="18"/>
          <w:szCs w:val="22"/>
        </w:rPr>
        <w:t>Key,Value</w:t>
      </w:r>
      <w:proofErr w:type="spellEnd"/>
      <w:proofErr w:type="gramEnd"/>
    </w:p>
    <w:p w14:paraId="465F8717" w14:textId="749834F6" w:rsidR="00E217D1" w:rsidRDefault="004B487F" w:rsidP="003F01E5">
      <w:pPr>
        <w:ind w:left="426"/>
        <w:rPr>
          <w:rFonts w:ascii="Consolas" w:hAnsi="Consolas"/>
          <w:sz w:val="18"/>
          <w:szCs w:val="22"/>
        </w:rPr>
      </w:pPr>
      <w:r>
        <w:rPr>
          <w:rFonts w:ascii="Consolas" w:hAnsi="Consolas"/>
          <w:sz w:val="18"/>
          <w:szCs w:val="22"/>
        </w:rPr>
        <w:t>1,2</w:t>
      </w:r>
    </w:p>
    <w:p w14:paraId="5FABA5E0" w14:textId="4BE6F518" w:rsidR="009634DE" w:rsidRDefault="009634DE" w:rsidP="003102CF">
      <w:pPr>
        <w:pStyle w:val="Heading3"/>
      </w:pPr>
      <w:bookmarkStart w:id="165" w:name="_Toc103938789"/>
      <w:r>
        <w:t>Import</w:t>
      </w:r>
      <w:bookmarkEnd w:id="165"/>
    </w:p>
    <w:p w14:paraId="765583AA" w14:textId="0E949BFB" w:rsidR="009634DE" w:rsidRDefault="009634DE" w:rsidP="009634DE">
      <w:r>
        <w:t xml:space="preserve">Im Gegensatz zum Export kann </w:t>
      </w:r>
      <w:proofErr w:type="gramStart"/>
      <w:r>
        <w:t>man  beim</w:t>
      </w:r>
      <w:proofErr w:type="gramEnd"/>
      <w:r>
        <w:t xml:space="preserve"> Import nicht viel falsch machen. Es muss der gleiche Datentyp sein wie beim Export. Dann kann man den folgenden </w:t>
      </w:r>
      <w:proofErr w:type="gramStart"/>
      <w:r>
        <w:t>Code  verwenden</w:t>
      </w:r>
      <w:proofErr w:type="gramEnd"/>
      <w:r>
        <w:t>:</w:t>
      </w:r>
    </w:p>
    <w:p w14:paraId="5A82C339" w14:textId="65884F1A" w:rsidR="009634DE" w:rsidRDefault="009634DE" w:rsidP="009634DE"/>
    <w:p w14:paraId="3DA01C32" w14:textId="77777777" w:rsidR="009634DE" w:rsidRPr="009634DE" w:rsidRDefault="009634DE" w:rsidP="009634DE">
      <w:pPr>
        <w:shd w:val="clear" w:color="auto" w:fill="FFFFFF"/>
        <w:autoSpaceDE w:val="0"/>
        <w:autoSpaceDN w:val="0"/>
        <w:adjustRightInd w:val="0"/>
        <w:rPr>
          <w:rFonts w:ascii="Lucida Console" w:hAnsi="Lucida Console" w:cs="Lucida Console"/>
          <w:color w:val="8A2BE2"/>
          <w:sz w:val="18"/>
          <w:szCs w:val="18"/>
          <w:lang w:val="en-US" w:eastAsia="de-CH"/>
        </w:rPr>
      </w:pPr>
      <w:r>
        <w:tab/>
      </w:r>
      <w:r w:rsidRPr="009634DE">
        <w:rPr>
          <w:rFonts w:ascii="Lucida Console" w:hAnsi="Lucida Console" w:cs="Lucida Console"/>
          <w:color w:val="A82D00"/>
          <w:sz w:val="18"/>
          <w:szCs w:val="18"/>
          <w:lang w:val="en-US" w:eastAsia="de-CH"/>
        </w:rPr>
        <w:t>$</w:t>
      </w:r>
      <w:proofErr w:type="spellStart"/>
      <w:r w:rsidRPr="009634DE">
        <w:rPr>
          <w:rFonts w:ascii="Lucida Console" w:hAnsi="Lucida Console" w:cs="Lucida Console"/>
          <w:color w:val="A82D00"/>
          <w:sz w:val="18"/>
          <w:szCs w:val="18"/>
          <w:lang w:val="en-US" w:eastAsia="de-CH"/>
        </w:rPr>
        <w:t>CSVImport</w:t>
      </w:r>
      <w:proofErr w:type="spellEnd"/>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696969"/>
          <w:sz w:val="18"/>
          <w:szCs w:val="18"/>
          <w:lang w:val="en-US" w:eastAsia="de-CH"/>
        </w:rPr>
        <w:t>=</w:t>
      </w:r>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0000FF"/>
          <w:sz w:val="18"/>
          <w:szCs w:val="18"/>
          <w:lang w:val="en-US" w:eastAsia="de-CH"/>
        </w:rPr>
        <w:t>New-Object</w:t>
      </w:r>
      <w:r w:rsidRPr="009634DE">
        <w:rPr>
          <w:rFonts w:ascii="Lucida Console" w:hAnsi="Lucida Console" w:cs="Lucida Console"/>
          <w:sz w:val="18"/>
          <w:szCs w:val="18"/>
          <w:lang w:val="en-US" w:eastAsia="de-CH"/>
        </w:rPr>
        <w:t xml:space="preserve"> </w:t>
      </w:r>
      <w:proofErr w:type="spellStart"/>
      <w:proofErr w:type="gramStart"/>
      <w:r w:rsidRPr="009634DE">
        <w:rPr>
          <w:rFonts w:ascii="Lucida Console" w:hAnsi="Lucida Console" w:cs="Lucida Console"/>
          <w:color w:val="8A2BE2"/>
          <w:sz w:val="18"/>
          <w:szCs w:val="18"/>
          <w:lang w:val="en-US" w:eastAsia="de-CH"/>
        </w:rPr>
        <w:t>System.Collections.ArrayList</w:t>
      </w:r>
      <w:proofErr w:type="spellEnd"/>
      <w:proofErr w:type="gramEnd"/>
      <w:r w:rsidRPr="009634DE">
        <w:rPr>
          <w:rFonts w:ascii="Lucida Console" w:hAnsi="Lucida Console" w:cs="Lucida Console"/>
          <w:color w:val="8A2BE2"/>
          <w:sz w:val="18"/>
          <w:szCs w:val="18"/>
          <w:lang w:val="en-US" w:eastAsia="de-CH"/>
        </w:rPr>
        <w:t xml:space="preserve"> </w:t>
      </w:r>
    </w:p>
    <w:p w14:paraId="61584EAD" w14:textId="56A03A5A" w:rsidR="003F01E5" w:rsidRDefault="009634DE" w:rsidP="00C672D8">
      <w:pPr>
        <w:shd w:val="clear" w:color="auto" w:fill="FFFFFF"/>
        <w:autoSpaceDE w:val="0"/>
        <w:autoSpaceDN w:val="0"/>
        <w:adjustRightInd w:val="0"/>
        <w:rPr>
          <w:rFonts w:ascii="Lucida Console" w:hAnsi="Lucida Console" w:cs="Lucida Console"/>
          <w:color w:val="8B0000"/>
          <w:sz w:val="18"/>
          <w:szCs w:val="18"/>
          <w:lang w:val="en-US" w:eastAsia="de-CH"/>
        </w:rPr>
      </w:pPr>
      <w:r>
        <w:rPr>
          <w:lang w:val="en-US"/>
        </w:rPr>
        <w:tab/>
      </w:r>
      <w:r w:rsidRPr="009634DE">
        <w:rPr>
          <w:rFonts w:ascii="Lucida Console" w:hAnsi="Lucida Console" w:cs="Lucida Console"/>
          <w:color w:val="A82D00"/>
          <w:sz w:val="18"/>
          <w:szCs w:val="18"/>
          <w:lang w:val="en-US" w:eastAsia="de-CH"/>
        </w:rPr>
        <w:t>$</w:t>
      </w:r>
      <w:proofErr w:type="spellStart"/>
      <w:r w:rsidRPr="009634DE">
        <w:rPr>
          <w:rFonts w:ascii="Lucida Console" w:hAnsi="Lucida Console" w:cs="Lucida Console"/>
          <w:color w:val="A82D00"/>
          <w:sz w:val="18"/>
          <w:szCs w:val="18"/>
          <w:lang w:val="en-US" w:eastAsia="de-CH"/>
        </w:rPr>
        <w:t>CSVImport</w:t>
      </w:r>
      <w:proofErr w:type="spellEnd"/>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696969"/>
          <w:sz w:val="18"/>
          <w:szCs w:val="18"/>
          <w:lang w:val="en-US" w:eastAsia="de-CH"/>
        </w:rPr>
        <w:t>+=</w:t>
      </w:r>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0000FF"/>
          <w:sz w:val="18"/>
          <w:szCs w:val="18"/>
          <w:lang w:val="en-US" w:eastAsia="de-CH"/>
        </w:rPr>
        <w:t>Import-Csv</w:t>
      </w:r>
      <w:r w:rsidRPr="009634DE">
        <w:rPr>
          <w:rFonts w:ascii="Lucida Console" w:hAnsi="Lucida Console" w:cs="Lucida Console"/>
          <w:sz w:val="18"/>
          <w:szCs w:val="18"/>
          <w:lang w:val="en-US" w:eastAsia="de-CH"/>
        </w:rPr>
        <w:t xml:space="preserve"> </w:t>
      </w:r>
      <w:r w:rsidR="00C672D8" w:rsidRPr="009634DE">
        <w:rPr>
          <w:rFonts w:ascii="Lucida Console" w:hAnsi="Lucida Console" w:cs="Lucida Console"/>
          <w:color w:val="000080"/>
          <w:sz w:val="18"/>
          <w:szCs w:val="18"/>
          <w:lang w:val="en-US" w:eastAsia="de-CH"/>
        </w:rPr>
        <w:t>-path</w:t>
      </w:r>
      <w:r w:rsidR="00C672D8" w:rsidRPr="009634DE">
        <w:rPr>
          <w:rFonts w:ascii="Lucida Console" w:hAnsi="Lucida Console" w:cs="Lucida Console"/>
          <w:sz w:val="18"/>
          <w:szCs w:val="18"/>
          <w:lang w:val="en-US" w:eastAsia="de-CH"/>
        </w:rPr>
        <w:t xml:space="preserve"> </w:t>
      </w:r>
      <w:r w:rsidRPr="009634DE">
        <w:rPr>
          <w:rFonts w:ascii="Lucida Console" w:hAnsi="Lucida Console" w:cs="Lucida Console"/>
          <w:color w:val="A82D00"/>
          <w:sz w:val="18"/>
          <w:szCs w:val="18"/>
          <w:lang w:val="en-US" w:eastAsia="de-CH"/>
        </w:rPr>
        <w:t>$</w:t>
      </w:r>
      <w:proofErr w:type="spellStart"/>
      <w:r w:rsidRPr="009634DE">
        <w:rPr>
          <w:rFonts w:ascii="Lucida Console" w:hAnsi="Lucida Console" w:cs="Lucida Console"/>
          <w:color w:val="A82D00"/>
          <w:sz w:val="18"/>
          <w:szCs w:val="18"/>
          <w:lang w:val="en-US" w:eastAsia="de-CH"/>
        </w:rPr>
        <w:t>FolderPath</w:t>
      </w:r>
      <w:proofErr w:type="spellEnd"/>
      <w:r w:rsidRPr="009634DE">
        <w:rPr>
          <w:rFonts w:ascii="Lucida Console" w:hAnsi="Lucida Console" w:cs="Lucida Console"/>
          <w:color w:val="8A2BE2"/>
          <w:sz w:val="18"/>
          <w:szCs w:val="18"/>
          <w:lang w:val="en-US" w:eastAsia="de-CH"/>
        </w:rPr>
        <w:t>\ResultHistory.txt</w:t>
      </w:r>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000080"/>
          <w:sz w:val="18"/>
          <w:szCs w:val="18"/>
          <w:lang w:val="en-US" w:eastAsia="de-CH"/>
        </w:rPr>
        <w:t>-Delimiter</w:t>
      </w:r>
      <w:r w:rsidRPr="009634DE">
        <w:rPr>
          <w:rFonts w:ascii="Lucida Console" w:hAnsi="Lucida Console" w:cs="Lucida Console"/>
          <w:sz w:val="18"/>
          <w:szCs w:val="18"/>
          <w:lang w:val="en-US" w:eastAsia="de-CH"/>
        </w:rPr>
        <w:t xml:space="preserve"> </w:t>
      </w:r>
      <w:r w:rsidRPr="009634DE">
        <w:rPr>
          <w:rFonts w:ascii="Lucida Console" w:hAnsi="Lucida Console" w:cs="Lucida Console"/>
          <w:color w:val="8B0000"/>
          <w:sz w:val="18"/>
          <w:szCs w:val="18"/>
          <w:lang w:val="en-US" w:eastAsia="de-CH"/>
        </w:rPr>
        <w:t xml:space="preserve">";" </w:t>
      </w:r>
    </w:p>
    <w:p w14:paraId="5AC1D2CE" w14:textId="233AB376" w:rsidR="00C672D8" w:rsidRDefault="00C672D8" w:rsidP="00C672D8">
      <w:pPr>
        <w:shd w:val="clear" w:color="auto" w:fill="FFFFFF"/>
        <w:autoSpaceDE w:val="0"/>
        <w:autoSpaceDN w:val="0"/>
        <w:adjustRightInd w:val="0"/>
        <w:rPr>
          <w:rFonts w:ascii="Lucida Console" w:hAnsi="Lucida Console" w:cs="Lucida Console"/>
          <w:color w:val="8B0000"/>
          <w:sz w:val="18"/>
          <w:szCs w:val="18"/>
          <w:lang w:val="en-US" w:eastAsia="de-CH"/>
        </w:rPr>
      </w:pPr>
    </w:p>
    <w:p w14:paraId="29099EDE" w14:textId="2FDA7FB2" w:rsidR="00C672D8" w:rsidRPr="00C672D8" w:rsidRDefault="00C672D8" w:rsidP="00C672D8">
      <w:pPr>
        <w:shd w:val="clear" w:color="auto" w:fill="FFFFFF"/>
        <w:autoSpaceDE w:val="0"/>
        <w:autoSpaceDN w:val="0"/>
        <w:adjustRightInd w:val="0"/>
      </w:pPr>
      <w:r>
        <w:t xml:space="preserve">Zuerst wird die Arraylist </w:t>
      </w:r>
      <w:r w:rsidRPr="00C672D8">
        <w:rPr>
          <w:rFonts w:ascii="Lucida Console" w:hAnsi="Lucida Console" w:cs="Lucida Console"/>
          <w:color w:val="A82D00"/>
          <w:sz w:val="18"/>
          <w:szCs w:val="18"/>
          <w:lang w:eastAsia="de-CH"/>
        </w:rPr>
        <w:t>$</w:t>
      </w:r>
      <w:proofErr w:type="spellStart"/>
      <w:r w:rsidRPr="00C672D8">
        <w:rPr>
          <w:rFonts w:ascii="Lucida Console" w:hAnsi="Lucida Console" w:cs="Lucida Console"/>
          <w:color w:val="A82D00"/>
          <w:sz w:val="18"/>
          <w:szCs w:val="18"/>
          <w:lang w:eastAsia="de-CH"/>
        </w:rPr>
        <w:t>CSVImport</w:t>
      </w:r>
      <w:proofErr w:type="spellEnd"/>
      <w:r>
        <w:rPr>
          <w:rFonts w:ascii="Lucida Console" w:hAnsi="Lucida Console" w:cs="Lucida Console"/>
          <w:color w:val="A82D00"/>
          <w:sz w:val="18"/>
          <w:szCs w:val="18"/>
          <w:lang w:eastAsia="de-CH"/>
        </w:rPr>
        <w:t xml:space="preserve"> </w:t>
      </w:r>
      <w:r w:rsidRPr="00C672D8">
        <w:t>er</w:t>
      </w:r>
      <w:r>
        <w:t>stellt.</w:t>
      </w:r>
    </w:p>
    <w:p w14:paraId="1E0387B1" w14:textId="5613D3FC" w:rsidR="00C672D8" w:rsidRPr="00C672D8" w:rsidRDefault="00C672D8" w:rsidP="00C672D8">
      <w:pPr>
        <w:shd w:val="clear" w:color="auto" w:fill="FFFFFF"/>
        <w:autoSpaceDE w:val="0"/>
        <w:autoSpaceDN w:val="0"/>
        <w:adjustRightInd w:val="0"/>
        <w:rPr>
          <w:rFonts w:ascii="Lucida Console" w:hAnsi="Lucida Console" w:cs="Lucida Console"/>
          <w:color w:val="8B0000"/>
          <w:sz w:val="18"/>
          <w:szCs w:val="18"/>
          <w:lang w:eastAsia="de-CH"/>
        </w:rPr>
      </w:pPr>
      <w:r>
        <w:t>Der Import ist</w:t>
      </w:r>
      <w:r w:rsidRPr="00C672D8">
        <w:t xml:space="preserve"> ähnlich aufgebaut wie beim Export.</w:t>
      </w:r>
      <w:r>
        <w:rPr>
          <w:rFonts w:ascii="Lucida Console" w:hAnsi="Lucida Console" w:cs="Lucida Console"/>
          <w:color w:val="8B0000"/>
          <w:sz w:val="18"/>
          <w:szCs w:val="18"/>
          <w:lang w:eastAsia="de-CH"/>
        </w:rPr>
        <w:t xml:space="preserve"> </w:t>
      </w:r>
      <w:r w:rsidRPr="00C672D8">
        <w:rPr>
          <w:rFonts w:ascii="Lucida Console" w:hAnsi="Lucida Console" w:cs="Lucida Console"/>
          <w:color w:val="000080"/>
          <w:sz w:val="18"/>
          <w:szCs w:val="18"/>
          <w:lang w:eastAsia="de-CH"/>
        </w:rPr>
        <w:t>-</w:t>
      </w:r>
      <w:proofErr w:type="spellStart"/>
      <w:r w:rsidRPr="00C672D8">
        <w:rPr>
          <w:rFonts w:ascii="Lucida Console" w:hAnsi="Lucida Console" w:cs="Lucida Console"/>
          <w:color w:val="000080"/>
          <w:sz w:val="18"/>
          <w:szCs w:val="18"/>
          <w:lang w:eastAsia="de-CH"/>
        </w:rPr>
        <w:t>path</w:t>
      </w:r>
      <w:proofErr w:type="spellEnd"/>
      <w:r>
        <w:rPr>
          <w:rFonts w:ascii="Lucida Console" w:hAnsi="Lucida Console" w:cs="Lucida Console"/>
          <w:color w:val="000080"/>
          <w:sz w:val="18"/>
          <w:szCs w:val="18"/>
          <w:lang w:eastAsia="de-CH"/>
        </w:rPr>
        <w:t xml:space="preserve"> </w:t>
      </w:r>
      <w:r w:rsidRPr="00C672D8">
        <w:t>beschreibt den Pfad,</w:t>
      </w:r>
      <w:r>
        <w:rPr>
          <w:rFonts w:ascii="Lucida Console" w:hAnsi="Lucida Console" w:cs="Lucida Console"/>
          <w:color w:val="000080"/>
          <w:sz w:val="18"/>
          <w:szCs w:val="18"/>
          <w:lang w:eastAsia="de-CH"/>
        </w:rPr>
        <w:t xml:space="preserve"> </w:t>
      </w:r>
      <w:r w:rsidRPr="00C672D8">
        <w:rPr>
          <w:rFonts w:ascii="Lucida Console" w:hAnsi="Lucida Console" w:cs="Lucida Console"/>
          <w:color w:val="000080"/>
          <w:sz w:val="18"/>
          <w:szCs w:val="18"/>
          <w:lang w:eastAsia="de-CH"/>
        </w:rPr>
        <w:t>-</w:t>
      </w:r>
      <w:proofErr w:type="spellStart"/>
      <w:r w:rsidRPr="00C672D8">
        <w:rPr>
          <w:rFonts w:ascii="Lucida Console" w:hAnsi="Lucida Console" w:cs="Lucida Console"/>
          <w:color w:val="000080"/>
          <w:sz w:val="18"/>
          <w:szCs w:val="18"/>
          <w:lang w:eastAsia="de-CH"/>
        </w:rPr>
        <w:t>Delimiter</w:t>
      </w:r>
      <w:proofErr w:type="spellEnd"/>
      <w:r>
        <w:rPr>
          <w:rFonts w:ascii="Lucida Console" w:hAnsi="Lucida Console" w:cs="Lucida Console"/>
          <w:color w:val="000080"/>
          <w:sz w:val="18"/>
          <w:szCs w:val="18"/>
          <w:lang w:eastAsia="de-CH"/>
        </w:rPr>
        <w:t xml:space="preserve"> </w:t>
      </w:r>
      <w:r w:rsidRPr="00C672D8">
        <w:t>das Trennzeichen.</w:t>
      </w:r>
    </w:p>
    <w:p w14:paraId="6809643F" w14:textId="39B6FFC7" w:rsidR="008C19B2" w:rsidRDefault="00C672D8" w:rsidP="003102CF">
      <w:pPr>
        <w:pStyle w:val="Heading3"/>
      </w:pPr>
      <w:r>
        <w:br w:type="page"/>
      </w:r>
      <w:bookmarkStart w:id="166" w:name="_Toc103938790"/>
      <w:commentRangeStart w:id="167"/>
      <w:r w:rsidR="008C19B2">
        <w:lastRenderedPageBreak/>
        <w:t>Speicherort CSV</w:t>
      </w:r>
      <w:commentRangeEnd w:id="167"/>
      <w:r w:rsidR="008C19B2">
        <w:rPr>
          <w:rStyle w:val="CommentReference"/>
          <w:rFonts w:cs="Times New Roman"/>
          <w:b w:val="0"/>
          <w:bCs/>
          <w:iCs w:val="0"/>
        </w:rPr>
        <w:commentReference w:id="167"/>
      </w:r>
      <w:bookmarkEnd w:id="166"/>
    </w:p>
    <w:p w14:paraId="4B57B1D5" w14:textId="77777777" w:rsidR="008C19B2" w:rsidRDefault="008C19B2" w:rsidP="008C19B2">
      <w:r>
        <w:t>In dem ersten Skript wurde die Datei an einem vordefinierten Platz abgespeichert und gelesen. Zum Beispiel:</w:t>
      </w:r>
    </w:p>
    <w:p w14:paraId="7E4E1643" w14:textId="77777777" w:rsidR="008C19B2" w:rsidRDefault="008C19B2" w:rsidP="008C19B2"/>
    <w:p w14:paraId="14B8F909" w14:textId="77777777" w:rsidR="008C19B2" w:rsidRPr="00070652" w:rsidRDefault="008C19B2" w:rsidP="008C19B2">
      <w:pPr>
        <w:shd w:val="clear" w:color="auto" w:fill="FFFFFF"/>
        <w:autoSpaceDE w:val="0"/>
        <w:autoSpaceDN w:val="0"/>
        <w:adjustRightInd w:val="0"/>
        <w:rPr>
          <w:rFonts w:ascii="Lucida Console" w:hAnsi="Lucida Console" w:cs="Lucida Console"/>
          <w:color w:val="8A2BE2"/>
          <w:sz w:val="18"/>
          <w:szCs w:val="18"/>
          <w:lang w:eastAsia="de-CH"/>
        </w:rPr>
      </w:pPr>
      <w:r>
        <w:tab/>
      </w:r>
      <w:r w:rsidRPr="00070652">
        <w:rPr>
          <w:rFonts w:ascii="Lucida Console" w:hAnsi="Lucida Console" w:cs="Lucida Console"/>
          <w:color w:val="8A2BE2"/>
          <w:sz w:val="18"/>
          <w:szCs w:val="18"/>
          <w:lang w:eastAsia="de-CH"/>
        </w:rPr>
        <w:t xml:space="preserve">C:\powershell\files\ResultHistory.txt </w:t>
      </w:r>
    </w:p>
    <w:p w14:paraId="173688F1" w14:textId="77777777" w:rsidR="008C19B2" w:rsidRPr="00070652" w:rsidRDefault="008C19B2" w:rsidP="008C19B2"/>
    <w:p w14:paraId="223041A5" w14:textId="77777777" w:rsidR="008C19B2" w:rsidRDefault="008C19B2" w:rsidP="008C19B2">
      <w:r w:rsidRPr="001720B8">
        <w:t>Dadurch gibt es jedoch</w:t>
      </w:r>
      <w:r>
        <w:t xml:space="preserve"> ein Problem. Wenn das Skript auf einem anderen Gerät ausgeführt wird funktioniert es nicht mehr. Es wäre möglich, dass das Skript die Ordnerstruktur aufbaut, das hat jedoch keinen Nutzen. Viel einfacher ist es, wenn man in dem Skript dessen Speicherort ausliest und diesen verwendet. Mit dem Befehl </w:t>
      </w:r>
    </w:p>
    <w:p w14:paraId="30532458" w14:textId="77777777" w:rsidR="008C19B2" w:rsidRDefault="008C19B2" w:rsidP="008C19B2"/>
    <w:p w14:paraId="00A60FCD" w14:textId="77777777" w:rsidR="008C19B2" w:rsidRDefault="008C19B2" w:rsidP="008C19B2">
      <w:pPr>
        <w:shd w:val="clear" w:color="auto" w:fill="FFFFFF"/>
        <w:autoSpaceDE w:val="0"/>
        <w:autoSpaceDN w:val="0"/>
        <w:adjustRightInd w:val="0"/>
        <w:rPr>
          <w:rFonts w:ascii="Lucida Console" w:hAnsi="Lucida Console" w:cs="Lucida Console"/>
          <w:sz w:val="18"/>
          <w:szCs w:val="18"/>
          <w:lang w:eastAsia="de-CH"/>
        </w:rPr>
      </w:pPr>
      <w:r>
        <w:tab/>
      </w:r>
      <w:r>
        <w:rPr>
          <w:rFonts w:ascii="Lucida Console" w:hAnsi="Lucida Console" w:cs="Lucida Console"/>
          <w:sz w:val="18"/>
          <w:szCs w:val="18"/>
          <w:lang w:eastAsia="de-CH"/>
        </w:rPr>
        <w:t>(</w:t>
      </w:r>
      <w:proofErr w:type="spellStart"/>
      <w:r>
        <w:rPr>
          <w:rFonts w:ascii="Lucida Console" w:hAnsi="Lucida Console" w:cs="Lucida Console"/>
          <w:color w:val="0000FF"/>
          <w:sz w:val="18"/>
          <w:szCs w:val="18"/>
          <w:lang w:eastAsia="de-CH"/>
        </w:rPr>
        <w:t>Get</w:t>
      </w:r>
      <w:proofErr w:type="spellEnd"/>
      <w:r>
        <w:rPr>
          <w:rFonts w:ascii="Lucida Console" w:hAnsi="Lucida Console" w:cs="Lucida Console"/>
          <w:color w:val="0000FF"/>
          <w:sz w:val="18"/>
          <w:szCs w:val="18"/>
          <w:lang w:eastAsia="de-CH"/>
        </w:rPr>
        <w:t>-Variable</w:t>
      </w:r>
      <w:r>
        <w:rPr>
          <w:rFonts w:ascii="Lucida Console" w:hAnsi="Lucida Console" w:cs="Lucida Console"/>
          <w:sz w:val="18"/>
          <w:szCs w:val="18"/>
          <w:lang w:eastAsia="de-CH"/>
        </w:rPr>
        <w:t xml:space="preserve"> </w:t>
      </w:r>
      <w:proofErr w:type="spellStart"/>
      <w:r>
        <w:rPr>
          <w:rFonts w:ascii="Lucida Console" w:hAnsi="Lucida Console" w:cs="Lucida Console"/>
          <w:color w:val="8A2BE2"/>
          <w:sz w:val="18"/>
          <w:szCs w:val="18"/>
          <w:lang w:eastAsia="de-CH"/>
        </w:rPr>
        <w:t>myinvocation</w:t>
      </w:r>
      <w:proofErr w:type="spellEnd"/>
      <w:proofErr w:type="gramStart"/>
      <w:r>
        <w:rPr>
          <w:rFonts w:ascii="Lucida Console" w:hAnsi="Lucida Console" w:cs="Lucida Console"/>
          <w:sz w:val="18"/>
          <w:szCs w:val="18"/>
          <w:lang w:eastAsia="de-CH"/>
        </w:rPr>
        <w:t>)</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Value</w:t>
      </w:r>
      <w:proofErr w:type="gramEnd"/>
      <w:r>
        <w:rPr>
          <w:rFonts w:ascii="Lucida Console" w:hAnsi="Lucida Console" w:cs="Lucida Console"/>
          <w:sz w:val="18"/>
          <w:szCs w:val="18"/>
          <w:lang w:eastAsia="de-CH"/>
        </w:rPr>
        <w:t xml:space="preserve"> </w:t>
      </w:r>
    </w:p>
    <w:p w14:paraId="7DB8D80D" w14:textId="77777777" w:rsidR="008C19B2" w:rsidRDefault="008C19B2" w:rsidP="008C19B2"/>
    <w:p w14:paraId="454F00A0" w14:textId="77777777" w:rsidR="006314C2" w:rsidRDefault="008C19B2" w:rsidP="006314C2">
      <w:r>
        <w:t>Kriegt man mehrere Daten. Die Daten sehen wie folgt aus:</w:t>
      </w:r>
    </w:p>
    <w:p w14:paraId="7D93FE43" w14:textId="3FEBAF9F" w:rsidR="008C19B2" w:rsidRPr="006314C2" w:rsidRDefault="00780900" w:rsidP="006314C2">
      <w:r>
        <w:rPr>
          <w:noProof/>
        </w:rPr>
        <mc:AlternateContent>
          <mc:Choice Requires="wps">
            <w:drawing>
              <wp:anchor distT="45720" distB="45720" distL="114300" distR="114300" simplePos="0" relativeHeight="251647488" behindDoc="0" locked="0" layoutInCell="1" allowOverlap="1" wp14:anchorId="2ADDFCB5" wp14:editId="1FCE1440">
                <wp:simplePos x="0" y="0"/>
                <wp:positionH relativeFrom="page">
                  <wp:posOffset>3503930</wp:posOffset>
                </wp:positionH>
                <wp:positionV relativeFrom="paragraph">
                  <wp:posOffset>33655</wp:posOffset>
                </wp:positionV>
                <wp:extent cx="431165" cy="409575"/>
                <wp:effectExtent l="0" t="0" r="0" b="0"/>
                <wp:wrapNone/>
                <wp:docPr id="317" name="Textfeld 3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165" cy="409575"/>
                        </a:xfrm>
                        <a:prstGeom prst="rect">
                          <a:avLst/>
                        </a:prstGeom>
                        <a:noFill/>
                        <a:ln w="9525">
                          <a:noFill/>
                          <a:miter lim="800000"/>
                          <a:headEnd/>
                          <a:tailEnd/>
                        </a:ln>
                      </wps:spPr>
                      <wps:txbx>
                        <w:txbxContent>
                          <w:p w14:paraId="199BEF44" w14:textId="77777777" w:rsidR="0025353A" w:rsidRPr="00830730" w:rsidRDefault="0025353A" w:rsidP="008C19B2">
                            <w:pPr>
                              <w:rPr>
                                <w:color w:val="FF0000"/>
                                <w:sz w:val="52"/>
                                <w:szCs w:val="72"/>
                              </w:rPr>
                            </w:pPr>
                            <w:r>
                              <w:rPr>
                                <w:color w:val="FF0000"/>
                                <w:sz w:val="52"/>
                                <w:szCs w:val="72"/>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DFCB5" id="Textfeld 317" o:spid="_x0000_s1052" type="#_x0000_t202" style="position:absolute;margin-left:275.9pt;margin-top:2.65pt;width:33.95pt;height:32.25pt;z-index:2516474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" filled="f" stroked="f">
                <v:textbox>
                  <w:txbxContent>
                    <w:p w14:paraId="199BEF44" w14:textId="77777777" w:rsidR="0025353A" w:rsidRPr="00830730" w:rsidRDefault="0025353A" w:rsidP="008C19B2">
                      <w:pPr>
                        <w:rPr>
                          <w:color w:val="FF0000"/>
                          <w:sz w:val="52"/>
                          <w:szCs w:val="72"/>
                        </w:rPr>
                      </w:pPr>
                      <w:r>
                        <w:rPr>
                          <w:color w:val="FF0000"/>
                          <w:sz w:val="52"/>
                          <w:szCs w:val="72"/>
                        </w:rPr>
                        <w:t>2</w:t>
                      </w:r>
                    </w:p>
                  </w:txbxContent>
                </v:textbox>
                <w10:wrap anchorx="page"/>
              </v:shape>
            </w:pict>
          </mc:Fallback>
        </mc:AlternateContent>
      </w:r>
    </w:p>
    <w:p w14:paraId="213D97B4" w14:textId="43B026C0" w:rsidR="002A2192" w:rsidRDefault="00780900" w:rsidP="002A2192">
      <w:pPr>
        <w:keepNext/>
      </w:pPr>
      <w:r>
        <w:rPr>
          <w:noProof/>
        </w:rPr>
        <mc:AlternateContent>
          <mc:Choice Requires="wps">
            <w:drawing>
              <wp:anchor distT="45720" distB="45720" distL="114300" distR="114300" simplePos="0" relativeHeight="251646464" behindDoc="0" locked="0" layoutInCell="1" allowOverlap="1" wp14:anchorId="4CB27AED" wp14:editId="39DF3990">
                <wp:simplePos x="0" y="0"/>
                <wp:positionH relativeFrom="column">
                  <wp:posOffset>3462020</wp:posOffset>
                </wp:positionH>
                <wp:positionV relativeFrom="paragraph">
                  <wp:posOffset>1240155</wp:posOffset>
                </wp:positionV>
                <wp:extent cx="346710" cy="471170"/>
                <wp:effectExtent l="0" t="0" r="0" b="0"/>
                <wp:wrapNone/>
                <wp:docPr id="309" name="Textfeld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 cy="471170"/>
                        </a:xfrm>
                        <a:prstGeom prst="rect">
                          <a:avLst/>
                        </a:prstGeom>
                        <a:noFill/>
                        <a:ln w="9525">
                          <a:noFill/>
                          <a:miter lim="800000"/>
                          <a:headEnd/>
                          <a:tailEnd/>
                        </a:ln>
                      </wps:spPr>
                      <wps:txbx>
                        <w:txbxContent>
                          <w:p w14:paraId="0E36D155" w14:textId="77777777" w:rsidR="0025353A" w:rsidRPr="00830730" w:rsidRDefault="0025353A" w:rsidP="008C19B2">
                            <w:pPr>
                              <w:rPr>
                                <w:color w:val="FF0000"/>
                                <w:sz w:val="52"/>
                                <w:szCs w:val="72"/>
                              </w:rPr>
                            </w:pPr>
                            <w:r w:rsidRPr="00830730">
                              <w:rPr>
                                <w:color w:val="FF0000"/>
                                <w:sz w:val="52"/>
                                <w:szCs w:val="7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B27AED" id="Textfeld 309" o:spid="_x0000_s1053" type="#_x0000_t202" style="position:absolute;margin-left:272.6pt;margin-top:97.65pt;width:27.3pt;height:37.1pt;z-index:251646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" filled="f" stroked="f">
                <v:textbox style="mso-fit-shape-to-text:t">
                  <w:txbxContent>
                    <w:p w14:paraId="0E36D155" w14:textId="77777777" w:rsidR="0025353A" w:rsidRPr="00830730" w:rsidRDefault="0025353A" w:rsidP="008C19B2">
                      <w:pPr>
                        <w:rPr>
                          <w:color w:val="FF0000"/>
                          <w:sz w:val="52"/>
                          <w:szCs w:val="72"/>
                        </w:rPr>
                      </w:pPr>
                      <w:r w:rsidRPr="00830730">
                        <w:rPr>
                          <w:color w:val="FF0000"/>
                          <w:sz w:val="52"/>
                          <w:szCs w:val="72"/>
                        </w:rPr>
                        <w:t>1</w:t>
                      </w:r>
                    </w:p>
                  </w:txbxContent>
                </v:textbox>
              </v:shape>
            </w:pict>
          </mc:Fallback>
        </mc:AlternateContent>
      </w:r>
      <w:r w:rsidR="008C19B2">
        <w:t xml:space="preserve">   </w:t>
      </w:r>
      <w:r w:rsidR="008C19B2" w:rsidRPr="007E7ABF">
        <w:rPr>
          <w:noProof/>
        </w:rPr>
        <w:drawing>
          <wp:inline distT="0" distB="0" distL="0" distR="0" wp14:anchorId="2CFEC93B" wp14:editId="5D3C1EC6">
            <wp:extent cx="3609289" cy="2317181"/>
            <wp:effectExtent l="19050" t="19050" r="1079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25626" cy="2327669"/>
                    </a:xfrm>
                    <a:prstGeom prst="rect">
                      <a:avLst/>
                    </a:prstGeom>
                    <a:ln w="12700">
                      <a:solidFill>
                        <a:schemeClr val="tx1"/>
                      </a:solidFill>
                    </a:ln>
                  </pic:spPr>
                </pic:pic>
              </a:graphicData>
            </a:graphic>
          </wp:inline>
        </w:drawing>
      </w:r>
    </w:p>
    <w:p w14:paraId="3A646573" w14:textId="7BC51EE7" w:rsidR="008C19B2" w:rsidRDefault="002A2192" w:rsidP="002A2192">
      <w:pPr>
        <w:pStyle w:val="Caption"/>
      </w:pPr>
      <w:bookmarkStart w:id="168" w:name="_Toc103938424"/>
      <w:r>
        <w:t xml:space="preserve">Abbildung </w:t>
      </w:r>
      <w:fldSimple w:instr=" SEQ Abbildung \* ARABIC ">
        <w:r w:rsidR="00C34C3A">
          <w:rPr>
            <w:noProof/>
          </w:rPr>
          <w:t>36</w:t>
        </w:r>
      </w:fldSimple>
      <w:r>
        <w:t>: Inhalt von «</w:t>
      </w:r>
      <w:proofErr w:type="spellStart"/>
      <w:r>
        <w:rPr>
          <w:rFonts w:ascii="Lucida Console" w:hAnsi="Lucida Console" w:cs="Lucida Console"/>
          <w:color w:val="8A2BE2"/>
          <w:lang w:eastAsia="de-CH"/>
        </w:rPr>
        <w:t>myinvocation</w:t>
      </w:r>
      <w:proofErr w:type="spellEnd"/>
      <w:r>
        <w:t>»</w:t>
      </w:r>
      <w:bookmarkEnd w:id="168"/>
    </w:p>
    <w:p w14:paraId="388C41CF" w14:textId="77777777" w:rsidR="002A2192" w:rsidRDefault="008C19B2" w:rsidP="008C19B2">
      <w:r>
        <w:t>Wenn die Daten in einer V</w:t>
      </w:r>
    </w:p>
    <w:p w14:paraId="3894C38C" w14:textId="56709836" w:rsidR="008C19B2" w:rsidRDefault="008C19B2" w:rsidP="008C19B2">
      <w:proofErr w:type="spellStart"/>
      <w:r>
        <w:t>ariable</w:t>
      </w:r>
      <w:proofErr w:type="spellEnd"/>
      <w:r>
        <w:t xml:space="preserve"> </w:t>
      </w:r>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var</w:t>
      </w:r>
      <w:proofErr w:type="spellEnd"/>
      <w:r>
        <w:t xml:space="preserve"> abgespeichert sind erhält man den Pfad des Skripts mithilfe von </w:t>
      </w:r>
    </w:p>
    <w:p w14:paraId="3E1E9260" w14:textId="77777777" w:rsidR="008C19B2" w:rsidRDefault="008C19B2" w:rsidP="008C19B2"/>
    <w:p w14:paraId="35E22F6A" w14:textId="77777777" w:rsidR="008C19B2" w:rsidRDefault="008C19B2" w:rsidP="008C19B2">
      <w:pPr>
        <w:shd w:val="clear" w:color="auto" w:fill="FFFFFF"/>
        <w:autoSpaceDE w:val="0"/>
        <w:autoSpaceDN w:val="0"/>
        <w:adjustRightInd w:val="0"/>
        <w:rPr>
          <w:rFonts w:ascii="Lucida Console" w:hAnsi="Lucida Console" w:cs="Lucida Console"/>
          <w:sz w:val="18"/>
          <w:szCs w:val="18"/>
          <w:lang w:val="en-US" w:eastAsia="de-CH"/>
        </w:rPr>
      </w:pPr>
      <w:r>
        <w:tab/>
      </w:r>
      <w:r w:rsidRPr="00A0046A">
        <w:rPr>
          <w:rFonts w:ascii="Lucida Console" w:hAnsi="Lucida Console" w:cs="Lucida Console"/>
          <w:color w:val="A82D00"/>
          <w:sz w:val="18"/>
          <w:szCs w:val="18"/>
          <w:lang w:val="en-US" w:eastAsia="de-CH"/>
        </w:rPr>
        <w:t>$</w:t>
      </w:r>
      <w:r>
        <w:rPr>
          <w:rFonts w:ascii="Lucida Console" w:hAnsi="Lucida Console" w:cs="Lucida Console"/>
          <w:color w:val="A82D00"/>
          <w:sz w:val="18"/>
          <w:szCs w:val="18"/>
          <w:lang w:val="en-US" w:eastAsia="de-CH"/>
        </w:rPr>
        <w:t>path</w:t>
      </w:r>
      <w:r w:rsidRPr="00A0046A">
        <w:rPr>
          <w:rFonts w:ascii="Lucida Console" w:hAnsi="Lucida Console" w:cs="Lucida Console"/>
          <w:sz w:val="18"/>
          <w:szCs w:val="18"/>
          <w:lang w:val="en-US" w:eastAsia="de-CH"/>
        </w:rPr>
        <w:t xml:space="preserve"> </w:t>
      </w:r>
      <w:r w:rsidRPr="00A0046A">
        <w:rPr>
          <w:rFonts w:ascii="Lucida Console" w:hAnsi="Lucida Console" w:cs="Lucida Console"/>
          <w:color w:val="696969"/>
          <w:sz w:val="18"/>
          <w:szCs w:val="18"/>
          <w:lang w:val="en-US" w:eastAsia="de-CH"/>
        </w:rPr>
        <w:t>=</w:t>
      </w:r>
      <w:r w:rsidRPr="00A0046A">
        <w:rPr>
          <w:rFonts w:ascii="Lucida Console" w:hAnsi="Lucida Console" w:cs="Lucida Console"/>
          <w:sz w:val="18"/>
          <w:szCs w:val="18"/>
          <w:lang w:val="en-US" w:eastAsia="de-CH"/>
        </w:rPr>
        <w:t xml:space="preserve"> </w:t>
      </w:r>
      <w:r w:rsidRPr="00A0046A">
        <w:rPr>
          <w:rFonts w:ascii="Lucida Console" w:hAnsi="Lucida Console" w:cs="Lucida Console"/>
          <w:color w:val="0000FF"/>
          <w:sz w:val="18"/>
          <w:szCs w:val="18"/>
          <w:lang w:val="en-US" w:eastAsia="de-CH"/>
        </w:rPr>
        <w:t>Split-Path</w:t>
      </w:r>
      <w:r w:rsidRPr="00A0046A">
        <w:rPr>
          <w:rFonts w:ascii="Lucida Console" w:hAnsi="Lucida Console" w:cs="Lucida Console"/>
          <w:sz w:val="18"/>
          <w:szCs w:val="18"/>
          <w:lang w:val="en-US" w:eastAsia="de-CH"/>
        </w:rPr>
        <w:t xml:space="preserve"> </w:t>
      </w:r>
      <w:r w:rsidRPr="00A0046A">
        <w:rPr>
          <w:rFonts w:ascii="Lucida Console" w:hAnsi="Lucida Console" w:cs="Lucida Console"/>
          <w:color w:val="A82D00"/>
          <w:sz w:val="18"/>
          <w:szCs w:val="18"/>
          <w:lang w:val="en-US" w:eastAsia="de-CH"/>
        </w:rPr>
        <w:t>$</w:t>
      </w:r>
      <w:proofErr w:type="spellStart"/>
      <w:proofErr w:type="gramStart"/>
      <w:r w:rsidRPr="00A0046A">
        <w:rPr>
          <w:rFonts w:ascii="Lucida Console" w:hAnsi="Lucida Console" w:cs="Lucida Console"/>
          <w:color w:val="A82D00"/>
          <w:sz w:val="18"/>
          <w:szCs w:val="18"/>
          <w:lang w:val="en-US" w:eastAsia="de-CH"/>
        </w:rPr>
        <w:t>var</w:t>
      </w:r>
      <w:r w:rsidRPr="00A0046A">
        <w:rPr>
          <w:rFonts w:ascii="Lucida Console" w:hAnsi="Lucida Console" w:cs="Lucida Console"/>
          <w:color w:val="696969"/>
          <w:sz w:val="18"/>
          <w:szCs w:val="18"/>
          <w:lang w:val="en-US" w:eastAsia="de-CH"/>
        </w:rPr>
        <w:t>.</w:t>
      </w:r>
      <w:r w:rsidRPr="00A0046A">
        <w:rPr>
          <w:rFonts w:ascii="Lucida Console" w:hAnsi="Lucida Console" w:cs="Lucida Console"/>
          <w:sz w:val="18"/>
          <w:szCs w:val="18"/>
          <w:lang w:val="en-US" w:eastAsia="de-CH"/>
        </w:rPr>
        <w:t>mycommand</w:t>
      </w:r>
      <w:proofErr w:type="gramEnd"/>
      <w:r w:rsidRPr="00A0046A">
        <w:rPr>
          <w:rFonts w:ascii="Lucida Console" w:hAnsi="Lucida Console" w:cs="Lucida Console"/>
          <w:color w:val="696969"/>
          <w:sz w:val="18"/>
          <w:szCs w:val="18"/>
          <w:lang w:val="en-US" w:eastAsia="de-CH"/>
        </w:rPr>
        <w:t>.</w:t>
      </w:r>
      <w:r w:rsidRPr="00A0046A">
        <w:rPr>
          <w:rFonts w:ascii="Lucida Console" w:hAnsi="Lucida Console" w:cs="Lucida Console"/>
          <w:sz w:val="18"/>
          <w:szCs w:val="18"/>
          <w:lang w:val="en-US" w:eastAsia="de-CH"/>
        </w:rPr>
        <w:t>path</w:t>
      </w:r>
      <w:proofErr w:type="spellEnd"/>
      <w:r w:rsidRPr="00A0046A">
        <w:rPr>
          <w:rFonts w:ascii="Lucida Console" w:hAnsi="Lucida Console" w:cs="Lucida Console"/>
          <w:sz w:val="18"/>
          <w:szCs w:val="18"/>
          <w:lang w:val="en-US" w:eastAsia="de-CH"/>
        </w:rPr>
        <w:t xml:space="preserve"> </w:t>
      </w:r>
    </w:p>
    <w:p w14:paraId="4141B45F" w14:textId="77777777" w:rsidR="008C19B2" w:rsidRDefault="008C19B2" w:rsidP="008C19B2">
      <w:pPr>
        <w:shd w:val="clear" w:color="auto" w:fill="FFFFFF"/>
        <w:autoSpaceDE w:val="0"/>
        <w:autoSpaceDN w:val="0"/>
        <w:adjustRightInd w:val="0"/>
        <w:rPr>
          <w:rFonts w:ascii="Lucida Console" w:hAnsi="Lucida Console" w:cs="Lucida Console"/>
          <w:sz w:val="18"/>
          <w:szCs w:val="18"/>
          <w:lang w:val="en-US" w:eastAsia="de-CH"/>
        </w:rPr>
      </w:pPr>
    </w:p>
    <w:p w14:paraId="10B18990" w14:textId="77777777" w:rsidR="008C19B2" w:rsidRPr="00830730" w:rsidRDefault="008C19B2" w:rsidP="008C19B2">
      <w:pPr>
        <w:shd w:val="clear" w:color="auto" w:fill="FFFFFF"/>
        <w:autoSpaceDE w:val="0"/>
        <w:autoSpaceDN w:val="0"/>
        <w:adjustRightInd w:val="0"/>
        <w:rPr>
          <w:color w:val="FF0000"/>
        </w:rPr>
      </w:pPr>
      <w:r w:rsidRPr="00830730">
        <w:rPr>
          <w:lang w:eastAsia="de-CH"/>
        </w:rPr>
        <w:t>Dieser Code trennt «InvocationName»</w:t>
      </w:r>
      <w:r w:rsidRPr="00830730">
        <w:rPr>
          <w:color w:val="FF0000"/>
          <w:lang w:eastAsia="de-CH"/>
        </w:rPr>
        <w:t>1</w:t>
      </w:r>
      <w:r w:rsidRPr="00830730">
        <w:rPr>
          <w:lang w:eastAsia="de-CH"/>
        </w:rPr>
        <w:t xml:space="preserve"> und «</w:t>
      </w:r>
      <w:proofErr w:type="spellStart"/>
      <w:r w:rsidRPr="00830730">
        <w:rPr>
          <w:lang w:eastAsia="de-CH"/>
        </w:rPr>
        <w:t>MyCommand</w:t>
      </w:r>
      <w:proofErr w:type="spellEnd"/>
      <w:r w:rsidRPr="00830730">
        <w:rPr>
          <w:lang w:eastAsia="de-CH"/>
        </w:rPr>
        <w:t> »</w:t>
      </w:r>
      <w:r w:rsidRPr="00830730">
        <w:rPr>
          <w:color w:val="FF0000"/>
          <w:lang w:eastAsia="de-CH"/>
        </w:rPr>
        <w:t>2</w:t>
      </w:r>
    </w:p>
    <w:p w14:paraId="05F7261E" w14:textId="77777777" w:rsidR="008C19B2" w:rsidRPr="002F073B" w:rsidRDefault="008C19B2" w:rsidP="008C19B2">
      <w:r>
        <w:t>Die Variable kann man wie gewohnt verwenden</w:t>
      </w:r>
    </w:p>
    <w:p w14:paraId="757E0757" w14:textId="77777777" w:rsidR="008C19B2" w:rsidRDefault="008C19B2" w:rsidP="008C19B2">
      <w:pPr>
        <w:rPr>
          <w:rFonts w:cs="Arial"/>
          <w:sz w:val="18"/>
          <w:szCs w:val="22"/>
        </w:rPr>
      </w:pPr>
    </w:p>
    <w:p w14:paraId="7EEC8884" w14:textId="77777777" w:rsidR="008C19B2" w:rsidRPr="00070652" w:rsidRDefault="008C19B2" w:rsidP="008C19B2">
      <w:pPr>
        <w:shd w:val="clear" w:color="auto" w:fill="FFFFFF"/>
        <w:autoSpaceDE w:val="0"/>
        <w:autoSpaceDN w:val="0"/>
        <w:adjustRightInd w:val="0"/>
        <w:rPr>
          <w:rFonts w:ascii="Lucida Console" w:hAnsi="Lucida Console" w:cs="Lucida Console"/>
          <w:color w:val="8B0000"/>
          <w:sz w:val="18"/>
          <w:szCs w:val="18"/>
          <w:lang w:val="en-US" w:eastAsia="de-CH"/>
        </w:rPr>
      </w:pPr>
      <w:r>
        <w:rPr>
          <w:rFonts w:cs="Arial"/>
          <w:sz w:val="18"/>
          <w:szCs w:val="22"/>
        </w:rPr>
        <w:tab/>
      </w:r>
      <w:r w:rsidRPr="00070652">
        <w:rPr>
          <w:rFonts w:ascii="Lucida Console" w:hAnsi="Lucida Console" w:cs="Lucida Console"/>
          <w:color w:val="000080"/>
          <w:sz w:val="18"/>
          <w:szCs w:val="18"/>
          <w:lang w:val="en-US" w:eastAsia="de-CH"/>
        </w:rPr>
        <w:t>-</w:t>
      </w:r>
      <w:proofErr w:type="spellStart"/>
      <w:r w:rsidRPr="00070652">
        <w:rPr>
          <w:rFonts w:ascii="Lucida Console" w:hAnsi="Lucida Console" w:cs="Lucida Console"/>
          <w:color w:val="000080"/>
          <w:sz w:val="18"/>
          <w:szCs w:val="18"/>
          <w:lang w:val="en-US" w:eastAsia="de-CH"/>
        </w:rPr>
        <w:t>FilePath</w:t>
      </w:r>
      <w:proofErr w:type="spellEnd"/>
      <w:r w:rsidRPr="00070652">
        <w:rPr>
          <w:rFonts w:ascii="Lucida Console" w:hAnsi="Lucida Console" w:cs="Lucida Console"/>
          <w:sz w:val="18"/>
          <w:szCs w:val="18"/>
          <w:lang w:val="en-US" w:eastAsia="de-CH"/>
        </w:rPr>
        <w:t xml:space="preserve"> </w:t>
      </w:r>
      <w:r w:rsidRPr="00070652">
        <w:rPr>
          <w:rFonts w:ascii="Lucida Console" w:hAnsi="Lucida Console" w:cs="Lucida Console"/>
          <w:color w:val="8B0000"/>
          <w:sz w:val="18"/>
          <w:szCs w:val="18"/>
          <w:lang w:val="en-US" w:eastAsia="de-CH"/>
        </w:rPr>
        <w:t>"</w:t>
      </w:r>
      <w:r w:rsidRPr="00070652">
        <w:rPr>
          <w:rFonts w:ascii="Lucida Console" w:hAnsi="Lucida Console" w:cs="Lucida Console"/>
          <w:color w:val="A82D00"/>
          <w:sz w:val="18"/>
          <w:szCs w:val="18"/>
          <w:lang w:val="en-US" w:eastAsia="de-CH"/>
        </w:rPr>
        <w:t>$path</w:t>
      </w:r>
      <w:r w:rsidRPr="00070652">
        <w:rPr>
          <w:rFonts w:ascii="Lucida Console" w:hAnsi="Lucida Console" w:cs="Lucida Console"/>
          <w:color w:val="8B0000"/>
          <w:sz w:val="18"/>
          <w:szCs w:val="18"/>
          <w:lang w:val="en-US" w:eastAsia="de-CH"/>
        </w:rPr>
        <w:t xml:space="preserve">\ABC.txt" </w:t>
      </w:r>
    </w:p>
    <w:p w14:paraId="533E3028" w14:textId="77777777" w:rsidR="008C19B2" w:rsidRPr="00070652" w:rsidRDefault="008C19B2" w:rsidP="008C19B2">
      <w:pPr>
        <w:shd w:val="clear" w:color="auto" w:fill="FFFFFF"/>
        <w:autoSpaceDE w:val="0"/>
        <w:autoSpaceDN w:val="0"/>
        <w:adjustRightInd w:val="0"/>
        <w:rPr>
          <w:rFonts w:ascii="Lucida Console" w:hAnsi="Lucida Console" w:cs="Lucida Console"/>
          <w:color w:val="8B0000"/>
          <w:sz w:val="18"/>
          <w:szCs w:val="18"/>
          <w:lang w:val="en-US" w:eastAsia="de-CH"/>
        </w:rPr>
      </w:pPr>
    </w:p>
    <w:p w14:paraId="13CA4048" w14:textId="77777777" w:rsidR="008C19B2" w:rsidRPr="00070652" w:rsidRDefault="008C19B2" w:rsidP="008C19B2">
      <w:pPr>
        <w:rPr>
          <w:lang w:val="en-US" w:eastAsia="de-CH"/>
        </w:rPr>
      </w:pPr>
      <w:r w:rsidRPr="00070652">
        <w:rPr>
          <w:lang w:val="en-US" w:eastAsia="de-CH"/>
        </w:rPr>
        <w:tab/>
      </w:r>
      <w:proofErr w:type="spellStart"/>
      <w:r w:rsidRPr="00070652">
        <w:rPr>
          <w:lang w:val="en-US" w:eastAsia="de-CH"/>
        </w:rPr>
        <w:t>Statt</w:t>
      </w:r>
      <w:proofErr w:type="spellEnd"/>
    </w:p>
    <w:p w14:paraId="5110C426" w14:textId="77777777" w:rsidR="008C19B2" w:rsidRPr="00070652" w:rsidRDefault="008C19B2" w:rsidP="008C19B2">
      <w:pPr>
        <w:shd w:val="clear" w:color="auto" w:fill="FFFFFF"/>
        <w:autoSpaceDE w:val="0"/>
        <w:autoSpaceDN w:val="0"/>
        <w:adjustRightInd w:val="0"/>
        <w:rPr>
          <w:rFonts w:ascii="Lucida Console" w:hAnsi="Lucida Console" w:cs="Lucida Console"/>
          <w:color w:val="8B0000"/>
          <w:sz w:val="18"/>
          <w:szCs w:val="18"/>
          <w:lang w:val="en-US" w:eastAsia="de-CH"/>
        </w:rPr>
      </w:pPr>
    </w:p>
    <w:p w14:paraId="0B41D647" w14:textId="77777777" w:rsidR="008C19B2" w:rsidRPr="00830730" w:rsidRDefault="008C19B2" w:rsidP="008C19B2">
      <w:pPr>
        <w:shd w:val="clear" w:color="auto" w:fill="FFFFFF"/>
        <w:autoSpaceDE w:val="0"/>
        <w:autoSpaceDN w:val="0"/>
        <w:adjustRightInd w:val="0"/>
        <w:rPr>
          <w:rFonts w:cs="Arial"/>
          <w:sz w:val="18"/>
          <w:szCs w:val="22"/>
          <w:lang w:val="en-US"/>
        </w:rPr>
      </w:pPr>
      <w:r w:rsidRPr="00070652">
        <w:rPr>
          <w:rFonts w:ascii="Lucida Console" w:hAnsi="Lucida Console" w:cs="Lucida Console"/>
          <w:color w:val="8B0000"/>
          <w:sz w:val="18"/>
          <w:szCs w:val="18"/>
          <w:lang w:val="en-US" w:eastAsia="de-CH"/>
        </w:rPr>
        <w:tab/>
      </w:r>
      <w:r w:rsidRPr="00830730">
        <w:rPr>
          <w:rFonts w:ascii="Lucida Console" w:hAnsi="Lucida Console" w:cs="Lucida Console"/>
          <w:color w:val="000080"/>
          <w:sz w:val="18"/>
          <w:szCs w:val="18"/>
          <w:lang w:val="en-US" w:eastAsia="de-CH"/>
        </w:rPr>
        <w:t>-</w:t>
      </w:r>
      <w:proofErr w:type="spellStart"/>
      <w:r w:rsidRPr="00830730">
        <w:rPr>
          <w:rFonts w:ascii="Lucida Console" w:hAnsi="Lucida Console" w:cs="Lucida Console"/>
          <w:color w:val="000080"/>
          <w:sz w:val="18"/>
          <w:szCs w:val="18"/>
          <w:lang w:val="en-US" w:eastAsia="de-CH"/>
        </w:rPr>
        <w:t>FilePath</w:t>
      </w:r>
      <w:proofErr w:type="spellEnd"/>
      <w:r w:rsidRPr="00830730">
        <w:rPr>
          <w:rFonts w:ascii="Lucida Console" w:hAnsi="Lucida Console" w:cs="Lucida Console"/>
          <w:sz w:val="18"/>
          <w:szCs w:val="18"/>
          <w:lang w:val="en-US" w:eastAsia="de-CH"/>
        </w:rPr>
        <w:t xml:space="preserve"> </w:t>
      </w:r>
      <w:r w:rsidRPr="00830730">
        <w:rPr>
          <w:rFonts w:ascii="Lucida Console" w:hAnsi="Lucida Console" w:cs="Lucida Console"/>
          <w:color w:val="8B0000"/>
          <w:sz w:val="18"/>
          <w:szCs w:val="18"/>
          <w:lang w:val="en-US" w:eastAsia="de-CH"/>
        </w:rPr>
        <w:t>P:</w:t>
      </w:r>
      <w:r>
        <w:rPr>
          <w:rFonts w:ascii="Lucida Console" w:hAnsi="Lucida Console" w:cs="Lucida Console"/>
          <w:color w:val="8B0000"/>
          <w:sz w:val="18"/>
          <w:szCs w:val="18"/>
          <w:lang w:val="en-US" w:eastAsia="de-CH"/>
        </w:rPr>
        <w:t>\</w:t>
      </w:r>
      <w:r w:rsidRPr="00830730">
        <w:rPr>
          <w:rFonts w:ascii="Lucida Console" w:hAnsi="Lucida Console" w:cs="Lucida Console"/>
          <w:color w:val="8B0000"/>
          <w:sz w:val="18"/>
          <w:szCs w:val="18"/>
          <w:lang w:val="en-US" w:eastAsia="de-CH"/>
        </w:rPr>
        <w:t>powershell\ABC.t</w:t>
      </w:r>
      <w:r>
        <w:rPr>
          <w:rFonts w:ascii="Lucida Console" w:hAnsi="Lucida Console" w:cs="Lucida Console"/>
          <w:color w:val="8B0000"/>
          <w:sz w:val="18"/>
          <w:szCs w:val="18"/>
          <w:lang w:val="en-US" w:eastAsia="de-CH"/>
        </w:rPr>
        <w:t>xt</w:t>
      </w:r>
    </w:p>
    <w:p w14:paraId="77C6078E" w14:textId="77777777" w:rsidR="008C19B2" w:rsidRPr="00830730" w:rsidRDefault="008C19B2" w:rsidP="008C19B2">
      <w:pPr>
        <w:rPr>
          <w:rFonts w:cs="Arial"/>
          <w:sz w:val="18"/>
          <w:szCs w:val="22"/>
          <w:lang w:val="en-US"/>
        </w:rPr>
      </w:pPr>
    </w:p>
    <w:p w14:paraId="25A895B1" w14:textId="3E10C3F3" w:rsidR="00C672D8" w:rsidRPr="002A2192" w:rsidRDefault="008C19B2" w:rsidP="002A2192">
      <w:pPr>
        <w:autoSpaceDE w:val="0"/>
        <w:autoSpaceDN w:val="0"/>
        <w:adjustRightInd w:val="0"/>
        <w:rPr>
          <w:rFonts w:cs="Arial"/>
          <w:sz w:val="26"/>
          <w:szCs w:val="26"/>
          <w:lang w:eastAsia="de-CH"/>
        </w:rPr>
      </w:pPr>
      <w:r>
        <w:t>Durch die Nutzung solch einer Variable kann das Skript auch auf anderen Geräten verwendet werden.</w:t>
      </w:r>
      <w:r w:rsidRPr="0054008D">
        <w:rPr>
          <w:rFonts w:cs="Arial"/>
          <w:sz w:val="26"/>
          <w:szCs w:val="26"/>
          <w:lang w:eastAsia="de-CH"/>
        </w:rPr>
        <w:t xml:space="preserve"> </w:t>
      </w:r>
    </w:p>
    <w:p w14:paraId="43A9176B" w14:textId="51B847D5" w:rsidR="0040582B" w:rsidRDefault="0040582B" w:rsidP="003102CF">
      <w:pPr>
        <w:pStyle w:val="Heading2"/>
      </w:pPr>
      <w:bookmarkStart w:id="169" w:name="_Toc103938791"/>
      <w:r>
        <w:t>Zahlen auf- und abrunden</w:t>
      </w:r>
      <w:bookmarkEnd w:id="169"/>
    </w:p>
    <w:p w14:paraId="5CD79D24" w14:textId="6415B703" w:rsidR="008A6C16" w:rsidRDefault="0040582B" w:rsidP="008A6C16">
      <w:r>
        <w:t xml:space="preserve">Wenn man </w:t>
      </w:r>
      <w:r w:rsidRPr="008A6C16">
        <w:rPr>
          <w:color w:val="F79646" w:themeColor="accent6"/>
          <w:u w:val="single"/>
        </w:rPr>
        <w:t>elf Ergebnisse</w:t>
      </w:r>
      <w:r w:rsidRPr="008A6C16">
        <w:rPr>
          <w:color w:val="F79646" w:themeColor="accent6"/>
        </w:rPr>
        <w:t xml:space="preserve"> </w:t>
      </w:r>
      <w:r>
        <w:t xml:space="preserve">hat und diese auf </w:t>
      </w:r>
      <w:r w:rsidR="008A6C16">
        <w:t>drei</w:t>
      </w:r>
      <w:r>
        <w:t xml:space="preserve"> </w:t>
      </w:r>
      <w:r w:rsidRPr="008A6C16">
        <w:rPr>
          <w:color w:val="7030A0"/>
          <w:u w:val="single"/>
        </w:rPr>
        <w:t>Seiten</w:t>
      </w:r>
      <w:r w:rsidRPr="008A6C16">
        <w:rPr>
          <w:color w:val="7030A0"/>
        </w:rPr>
        <w:t xml:space="preserve"> </w:t>
      </w:r>
      <w:r w:rsidR="008A6C16">
        <w:t xml:space="preserve">verteilen will </w:t>
      </w:r>
      <w:r w:rsidR="00C97573">
        <w:t>sollte das Ergebnis wie folgt aussehen</w:t>
      </w:r>
      <w:r w:rsidR="008A6C16">
        <w:t>.</w:t>
      </w:r>
    </w:p>
    <w:tbl>
      <w:tblPr>
        <w:tblStyle w:val="TableGrid"/>
        <w:tblpPr w:leftFromText="141" w:rightFromText="141" w:vertAnchor="text" w:horzAnchor="margin" w:tblpY="87"/>
        <w:tblW w:w="0" w:type="auto"/>
        <w:tblLook w:val="04A0" w:firstRow="1" w:lastRow="0" w:firstColumn="1" w:lastColumn="0" w:noHBand="0" w:noVBand="1"/>
      </w:tblPr>
      <w:tblGrid>
        <w:gridCol w:w="9911"/>
      </w:tblGrid>
      <w:tr w:rsidR="006314C2" w14:paraId="45161782" w14:textId="77777777" w:rsidTr="006314C2">
        <w:trPr>
          <w:trHeight w:val="2118"/>
        </w:trPr>
        <w:tc>
          <w:tcPr>
            <w:tcW w:w="9911" w:type="dxa"/>
          </w:tcPr>
          <w:p w14:paraId="21889568" w14:textId="77777777" w:rsidR="006314C2" w:rsidRDefault="006314C2" w:rsidP="006314C2">
            <w:pPr>
              <w:tabs>
                <w:tab w:val="center" w:pos="2835"/>
                <w:tab w:val="center" w:pos="4962"/>
                <w:tab w:val="center" w:pos="6946"/>
              </w:tabs>
            </w:pPr>
            <w:r>
              <w:tab/>
              <w:t>Seite 1</w:t>
            </w:r>
            <w:r>
              <w:tab/>
              <w:t>Seite 2</w:t>
            </w:r>
            <w:r>
              <w:tab/>
              <w:t>Seite 3</w:t>
            </w:r>
          </w:p>
          <w:p w14:paraId="0FD887DB" w14:textId="3673E3C0" w:rsidR="006314C2" w:rsidRDefault="00780900" w:rsidP="006314C2">
            <w:pPr>
              <w:jc w:val="center"/>
            </w:pPr>
            <w:r>
              <w:rPr>
                <w:noProof/>
              </w:rPr>
              <mc:AlternateContent>
                <mc:Choice Requires="wps">
                  <w:drawing>
                    <wp:inline distT="0" distB="0" distL="0" distR="0" wp14:anchorId="35D98258" wp14:editId="4813B0D6">
                      <wp:extent cx="1148715" cy="1016635"/>
                      <wp:effectExtent l="16510" t="20955" r="15875" b="19685"/>
                      <wp:docPr id="307" name="Ellipse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715" cy="1016635"/>
                              </a:xfrm>
                              <a:prstGeom prst="ellipse">
                                <a:avLst/>
                              </a:prstGeom>
                              <a:solidFill>
                                <a:schemeClr val="accent4">
                                  <a:lumMod val="100000"/>
                                  <a:lumOff val="0"/>
                                </a:schemeClr>
                              </a:solidFill>
                              <a:ln w="25400">
                                <a:solidFill>
                                  <a:schemeClr val="accent4">
                                    <a:lumMod val="50000"/>
                                    <a:lumOff val="0"/>
                                  </a:schemeClr>
                                </a:solidFill>
                                <a:round/>
                                <a:headEnd/>
                                <a:tailEnd/>
                              </a:ln>
                            </wps:spPr>
                            <wps:txbx>
                              <w:txbxContent>
                                <w:p w14:paraId="052CB7BA" w14:textId="77777777" w:rsidR="0025353A" w:rsidRPr="008A6C16" w:rsidRDefault="0025353A" w:rsidP="006314C2">
                                  <w:pPr>
                                    <w:jc w:val="center"/>
                                    <w:rPr>
                                      <w:color w:val="F79646" w:themeColor="accent6"/>
                                    </w:rPr>
                                  </w:pPr>
                                  <w:r w:rsidRPr="008A6C16">
                                    <w:rPr>
                                      <w:color w:val="F79646" w:themeColor="accent6"/>
                                    </w:rPr>
                                    <w:t>1</w:t>
                                  </w:r>
                                </w:p>
                                <w:p w14:paraId="1F911923" w14:textId="77777777" w:rsidR="0025353A" w:rsidRPr="008A6C16" w:rsidRDefault="0025353A" w:rsidP="006314C2">
                                  <w:pPr>
                                    <w:jc w:val="center"/>
                                    <w:rPr>
                                      <w:color w:val="F79646" w:themeColor="accent6"/>
                                    </w:rPr>
                                  </w:pPr>
                                  <w:r w:rsidRPr="008A6C16">
                                    <w:rPr>
                                      <w:color w:val="F79646" w:themeColor="accent6"/>
                                    </w:rPr>
                                    <w:t>2</w:t>
                                  </w:r>
                                </w:p>
                                <w:p w14:paraId="1C7E20E5" w14:textId="77777777" w:rsidR="0025353A" w:rsidRPr="008A6C16" w:rsidRDefault="0025353A" w:rsidP="006314C2">
                                  <w:pPr>
                                    <w:jc w:val="center"/>
                                    <w:rPr>
                                      <w:color w:val="F79646" w:themeColor="accent6"/>
                                    </w:rPr>
                                  </w:pPr>
                                  <w:r w:rsidRPr="008A6C16">
                                    <w:rPr>
                                      <w:color w:val="F79646" w:themeColor="accent6"/>
                                    </w:rPr>
                                    <w:t>3</w:t>
                                  </w:r>
                                </w:p>
                                <w:p w14:paraId="2DC0A81E" w14:textId="77777777" w:rsidR="0025353A" w:rsidRPr="008A6C16" w:rsidRDefault="0025353A" w:rsidP="006314C2">
                                  <w:pPr>
                                    <w:jc w:val="center"/>
                                    <w:rPr>
                                      <w:color w:val="F79646" w:themeColor="accent6"/>
                                    </w:rPr>
                                  </w:pPr>
                                  <w:r w:rsidRPr="008A6C16">
                                    <w:rPr>
                                      <w:color w:val="F79646" w:themeColor="accent6"/>
                                    </w:rPr>
                                    <w:t>4</w:t>
                                  </w:r>
                                </w:p>
                                <w:p w14:paraId="52FE3FD8" w14:textId="77777777" w:rsidR="0025353A" w:rsidRPr="008A6C16" w:rsidRDefault="0025353A" w:rsidP="006314C2">
                                  <w:pPr>
                                    <w:jc w:val="center"/>
                                    <w:rPr>
                                      <w:color w:val="F79646" w:themeColor="accent6"/>
                                    </w:rPr>
                                  </w:pPr>
                                  <w:r w:rsidRPr="008A6C16">
                                    <w:rPr>
                                      <w:color w:val="F79646" w:themeColor="accent6"/>
                                    </w:rPr>
                                    <w:t>5</w:t>
                                  </w:r>
                                </w:p>
                              </w:txbxContent>
                            </wps:txbx>
                            <wps:bodyPr rot="0" vert="horz" wrap="square" lIns="91440" tIns="45720" rIns="91440" bIns="45720" anchor="ctr" anchorCtr="0" upright="1">
                              <a:noAutofit/>
                            </wps:bodyPr>
                          </wps:wsp>
                        </a:graphicData>
                      </a:graphic>
                    </wp:inline>
                  </w:drawing>
                </mc:Choice>
                <mc:Fallback>
                  <w:pict>
                    <v:oval w14:anchorId="35D98258" id="Ellipse 207" o:spid="_x0000_s1054" style="width:90.45pt;height:80.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" fillcolor="#8064a2 [3207]" strokecolor="#3f3151 [1607]" strokeweight="2pt">
                      <v:textbox>
                        <w:txbxContent>
                          <w:p w14:paraId="052CB7BA" w14:textId="77777777" w:rsidR="0025353A" w:rsidRPr="008A6C16" w:rsidRDefault="0025353A" w:rsidP="006314C2">
                            <w:pPr>
                              <w:jc w:val="center"/>
                              <w:rPr>
                                <w:color w:val="F79646" w:themeColor="accent6"/>
                              </w:rPr>
                            </w:pPr>
                            <w:r w:rsidRPr="008A6C16">
                              <w:rPr>
                                <w:color w:val="F79646" w:themeColor="accent6"/>
                              </w:rPr>
                              <w:t>1</w:t>
                            </w:r>
                          </w:p>
                          <w:p w14:paraId="1F911923" w14:textId="77777777" w:rsidR="0025353A" w:rsidRPr="008A6C16" w:rsidRDefault="0025353A" w:rsidP="006314C2">
                            <w:pPr>
                              <w:jc w:val="center"/>
                              <w:rPr>
                                <w:color w:val="F79646" w:themeColor="accent6"/>
                              </w:rPr>
                            </w:pPr>
                            <w:r w:rsidRPr="008A6C16">
                              <w:rPr>
                                <w:color w:val="F79646" w:themeColor="accent6"/>
                              </w:rPr>
                              <w:t>2</w:t>
                            </w:r>
                          </w:p>
                          <w:p w14:paraId="1C7E20E5" w14:textId="77777777" w:rsidR="0025353A" w:rsidRPr="008A6C16" w:rsidRDefault="0025353A" w:rsidP="006314C2">
                            <w:pPr>
                              <w:jc w:val="center"/>
                              <w:rPr>
                                <w:color w:val="F79646" w:themeColor="accent6"/>
                              </w:rPr>
                            </w:pPr>
                            <w:r w:rsidRPr="008A6C16">
                              <w:rPr>
                                <w:color w:val="F79646" w:themeColor="accent6"/>
                              </w:rPr>
                              <w:t>3</w:t>
                            </w:r>
                          </w:p>
                          <w:p w14:paraId="2DC0A81E" w14:textId="77777777" w:rsidR="0025353A" w:rsidRPr="008A6C16" w:rsidRDefault="0025353A" w:rsidP="006314C2">
                            <w:pPr>
                              <w:jc w:val="center"/>
                              <w:rPr>
                                <w:color w:val="F79646" w:themeColor="accent6"/>
                              </w:rPr>
                            </w:pPr>
                            <w:r w:rsidRPr="008A6C16">
                              <w:rPr>
                                <w:color w:val="F79646" w:themeColor="accent6"/>
                              </w:rPr>
                              <w:t>4</w:t>
                            </w:r>
                          </w:p>
                          <w:p w14:paraId="52FE3FD8" w14:textId="77777777" w:rsidR="0025353A" w:rsidRPr="008A6C16" w:rsidRDefault="0025353A" w:rsidP="006314C2">
                            <w:pPr>
                              <w:jc w:val="center"/>
                              <w:rPr>
                                <w:color w:val="F79646" w:themeColor="accent6"/>
                              </w:rPr>
                            </w:pPr>
                            <w:r w:rsidRPr="008A6C16">
                              <w:rPr>
                                <w:color w:val="F79646" w:themeColor="accent6"/>
                              </w:rPr>
                              <w:t>5</w:t>
                            </w:r>
                          </w:p>
                        </w:txbxContent>
                      </v:textbox>
                      <w10:anchorlock/>
                    </v:oval>
                  </w:pict>
                </mc:Fallback>
              </mc:AlternateContent>
            </w:r>
            <w:r>
              <w:rPr>
                <w:noProof/>
              </w:rPr>
              <mc:AlternateContent>
                <mc:Choice Requires="wps">
                  <w:drawing>
                    <wp:inline distT="0" distB="0" distL="0" distR="0" wp14:anchorId="444AB7B5" wp14:editId="4FC8F599">
                      <wp:extent cx="1148715" cy="1024255"/>
                      <wp:effectExtent l="16510" t="20955" r="15875" b="21590"/>
                      <wp:docPr id="298" name="Ellipse 2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8715" cy="1024255"/>
                              </a:xfrm>
                              <a:prstGeom prst="ellipse">
                                <a:avLst/>
                              </a:prstGeom>
                              <a:solidFill>
                                <a:schemeClr val="accent4">
                                  <a:lumMod val="100000"/>
                                  <a:lumOff val="0"/>
                                </a:schemeClr>
                              </a:solidFill>
                              <a:ln w="25400">
                                <a:solidFill>
                                  <a:schemeClr val="accent4">
                                    <a:lumMod val="50000"/>
                                    <a:lumOff val="0"/>
                                  </a:schemeClr>
                                </a:solidFill>
                                <a:round/>
                                <a:headEnd/>
                                <a:tailEnd/>
                              </a:ln>
                            </wps:spPr>
                            <wps:txbx>
                              <w:txbxContent>
                                <w:p w14:paraId="7EE41D1A" w14:textId="77777777" w:rsidR="0025353A" w:rsidRPr="008A6C16" w:rsidRDefault="0025353A" w:rsidP="006314C2">
                                  <w:pPr>
                                    <w:jc w:val="center"/>
                                    <w:rPr>
                                      <w:color w:val="F79646" w:themeColor="accent6"/>
                                    </w:rPr>
                                  </w:pPr>
                                  <w:r w:rsidRPr="008A6C16">
                                    <w:rPr>
                                      <w:color w:val="F79646" w:themeColor="accent6"/>
                                    </w:rPr>
                                    <w:t>6</w:t>
                                  </w:r>
                                </w:p>
                                <w:p w14:paraId="103D7445" w14:textId="77777777" w:rsidR="0025353A" w:rsidRPr="008A6C16" w:rsidRDefault="0025353A" w:rsidP="006314C2">
                                  <w:pPr>
                                    <w:jc w:val="center"/>
                                    <w:rPr>
                                      <w:color w:val="F79646" w:themeColor="accent6"/>
                                    </w:rPr>
                                  </w:pPr>
                                  <w:r w:rsidRPr="008A6C16">
                                    <w:rPr>
                                      <w:color w:val="F79646" w:themeColor="accent6"/>
                                    </w:rPr>
                                    <w:t>7</w:t>
                                  </w:r>
                                </w:p>
                                <w:p w14:paraId="20A23E6E" w14:textId="77777777" w:rsidR="0025353A" w:rsidRPr="008A6C16" w:rsidRDefault="0025353A" w:rsidP="006314C2">
                                  <w:pPr>
                                    <w:jc w:val="center"/>
                                    <w:rPr>
                                      <w:color w:val="F79646" w:themeColor="accent6"/>
                                    </w:rPr>
                                  </w:pPr>
                                  <w:r w:rsidRPr="008A6C16">
                                    <w:rPr>
                                      <w:color w:val="F79646" w:themeColor="accent6"/>
                                    </w:rPr>
                                    <w:t>8</w:t>
                                  </w:r>
                                </w:p>
                                <w:p w14:paraId="0B41C0C1" w14:textId="77777777" w:rsidR="0025353A" w:rsidRPr="008A6C16" w:rsidRDefault="0025353A" w:rsidP="006314C2">
                                  <w:pPr>
                                    <w:jc w:val="center"/>
                                    <w:rPr>
                                      <w:color w:val="F79646" w:themeColor="accent6"/>
                                    </w:rPr>
                                  </w:pPr>
                                  <w:r w:rsidRPr="008A6C16">
                                    <w:rPr>
                                      <w:color w:val="F79646" w:themeColor="accent6"/>
                                    </w:rPr>
                                    <w:t>9</w:t>
                                  </w:r>
                                </w:p>
                                <w:p w14:paraId="748C67D4" w14:textId="77777777" w:rsidR="0025353A" w:rsidRDefault="0025353A" w:rsidP="006314C2">
                                  <w:pPr>
                                    <w:jc w:val="center"/>
                                  </w:pPr>
                                  <w:r w:rsidRPr="008A6C16">
                                    <w:rPr>
                                      <w:color w:val="F79646" w:themeColor="accent6"/>
                                    </w:rPr>
                                    <w:t>10</w:t>
                                  </w:r>
                                </w:p>
                              </w:txbxContent>
                            </wps:txbx>
                            <wps:bodyPr rot="0" vert="horz" wrap="square" lIns="91440" tIns="45720" rIns="91440" bIns="45720" anchor="ctr" anchorCtr="0" upright="1">
                              <a:noAutofit/>
                            </wps:bodyPr>
                          </wps:wsp>
                        </a:graphicData>
                      </a:graphic>
                    </wp:inline>
                  </w:drawing>
                </mc:Choice>
                <mc:Fallback>
                  <w:pict>
                    <v:oval w14:anchorId="444AB7B5" id="Ellipse 208" o:spid="_x0000_s1055" style="width:90.45pt;height:8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" fillcolor="#8064a2 [3207]" strokecolor="#3f3151 [1607]" strokeweight="2pt">
                      <v:textbox>
                        <w:txbxContent>
                          <w:p w14:paraId="7EE41D1A" w14:textId="77777777" w:rsidR="0025353A" w:rsidRPr="008A6C16" w:rsidRDefault="0025353A" w:rsidP="006314C2">
                            <w:pPr>
                              <w:jc w:val="center"/>
                              <w:rPr>
                                <w:color w:val="F79646" w:themeColor="accent6"/>
                              </w:rPr>
                            </w:pPr>
                            <w:r w:rsidRPr="008A6C16">
                              <w:rPr>
                                <w:color w:val="F79646" w:themeColor="accent6"/>
                              </w:rPr>
                              <w:t>6</w:t>
                            </w:r>
                          </w:p>
                          <w:p w14:paraId="103D7445" w14:textId="77777777" w:rsidR="0025353A" w:rsidRPr="008A6C16" w:rsidRDefault="0025353A" w:rsidP="006314C2">
                            <w:pPr>
                              <w:jc w:val="center"/>
                              <w:rPr>
                                <w:color w:val="F79646" w:themeColor="accent6"/>
                              </w:rPr>
                            </w:pPr>
                            <w:r w:rsidRPr="008A6C16">
                              <w:rPr>
                                <w:color w:val="F79646" w:themeColor="accent6"/>
                              </w:rPr>
                              <w:t>7</w:t>
                            </w:r>
                          </w:p>
                          <w:p w14:paraId="20A23E6E" w14:textId="77777777" w:rsidR="0025353A" w:rsidRPr="008A6C16" w:rsidRDefault="0025353A" w:rsidP="006314C2">
                            <w:pPr>
                              <w:jc w:val="center"/>
                              <w:rPr>
                                <w:color w:val="F79646" w:themeColor="accent6"/>
                              </w:rPr>
                            </w:pPr>
                            <w:r w:rsidRPr="008A6C16">
                              <w:rPr>
                                <w:color w:val="F79646" w:themeColor="accent6"/>
                              </w:rPr>
                              <w:t>8</w:t>
                            </w:r>
                          </w:p>
                          <w:p w14:paraId="0B41C0C1" w14:textId="77777777" w:rsidR="0025353A" w:rsidRPr="008A6C16" w:rsidRDefault="0025353A" w:rsidP="006314C2">
                            <w:pPr>
                              <w:jc w:val="center"/>
                              <w:rPr>
                                <w:color w:val="F79646" w:themeColor="accent6"/>
                              </w:rPr>
                            </w:pPr>
                            <w:r w:rsidRPr="008A6C16">
                              <w:rPr>
                                <w:color w:val="F79646" w:themeColor="accent6"/>
                              </w:rPr>
                              <w:t>9</w:t>
                            </w:r>
                          </w:p>
                          <w:p w14:paraId="748C67D4" w14:textId="77777777" w:rsidR="0025353A" w:rsidRDefault="0025353A" w:rsidP="006314C2">
                            <w:pPr>
                              <w:jc w:val="center"/>
                            </w:pPr>
                            <w:r w:rsidRPr="008A6C16">
                              <w:rPr>
                                <w:color w:val="F79646" w:themeColor="accent6"/>
                              </w:rPr>
                              <w:t>10</w:t>
                            </w:r>
                          </w:p>
                        </w:txbxContent>
                      </v:textbox>
                      <w10:anchorlock/>
                    </v:oval>
                  </w:pict>
                </mc:Fallback>
              </mc:AlternateContent>
            </w:r>
            <w:r>
              <w:rPr>
                <w:noProof/>
              </w:rPr>
              <mc:AlternateContent>
                <mc:Choice Requires="wps">
                  <w:drawing>
                    <wp:inline distT="0" distB="0" distL="0" distR="0" wp14:anchorId="7E3EA826" wp14:editId="6F788323">
                      <wp:extent cx="1126490" cy="1068070"/>
                      <wp:effectExtent l="16510" t="20955" r="19050" b="15875"/>
                      <wp:docPr id="297" name="Ellips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6490" cy="1068070"/>
                              </a:xfrm>
                              <a:prstGeom prst="ellipse">
                                <a:avLst/>
                              </a:prstGeom>
                              <a:solidFill>
                                <a:schemeClr val="accent4">
                                  <a:lumMod val="100000"/>
                                  <a:lumOff val="0"/>
                                </a:schemeClr>
                              </a:solidFill>
                              <a:ln w="25400">
                                <a:solidFill>
                                  <a:schemeClr val="accent4">
                                    <a:lumMod val="50000"/>
                                    <a:lumOff val="0"/>
                                  </a:schemeClr>
                                </a:solidFill>
                                <a:round/>
                                <a:headEnd/>
                                <a:tailEnd/>
                              </a:ln>
                            </wps:spPr>
                            <wps:txbx>
                              <w:txbxContent>
                                <w:p w14:paraId="4978274D" w14:textId="77777777" w:rsidR="0025353A" w:rsidRPr="008A6C16" w:rsidRDefault="0025353A" w:rsidP="006314C2">
                                  <w:pPr>
                                    <w:jc w:val="center"/>
                                    <w:rPr>
                                      <w:color w:val="F79646" w:themeColor="accent6"/>
                                    </w:rPr>
                                  </w:pPr>
                                  <w:r w:rsidRPr="008A6C16">
                                    <w:rPr>
                                      <w:color w:val="F79646" w:themeColor="accent6"/>
                                    </w:rPr>
                                    <w:t>11</w:t>
                                  </w:r>
                                </w:p>
                              </w:txbxContent>
                            </wps:txbx>
                            <wps:bodyPr rot="0" vert="horz" wrap="square" lIns="91440" tIns="45720" rIns="91440" bIns="45720" anchor="ctr" anchorCtr="0" upright="1">
                              <a:noAutofit/>
                            </wps:bodyPr>
                          </wps:wsp>
                        </a:graphicData>
                      </a:graphic>
                    </wp:inline>
                  </w:drawing>
                </mc:Choice>
                <mc:Fallback>
                  <w:pict>
                    <v:oval w14:anchorId="7E3EA826" id="Ellipse 209" o:spid="_x0000_s1056" style="width:88.7pt;height:84.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" fillcolor="#8064a2 [3207]" strokecolor="#3f3151 [1607]" strokeweight="2pt">
                      <v:textbox>
                        <w:txbxContent>
                          <w:p w14:paraId="4978274D" w14:textId="77777777" w:rsidR="0025353A" w:rsidRPr="008A6C16" w:rsidRDefault="0025353A" w:rsidP="006314C2">
                            <w:pPr>
                              <w:jc w:val="center"/>
                              <w:rPr>
                                <w:color w:val="F79646" w:themeColor="accent6"/>
                              </w:rPr>
                            </w:pPr>
                            <w:r w:rsidRPr="008A6C16">
                              <w:rPr>
                                <w:color w:val="F79646" w:themeColor="accent6"/>
                              </w:rPr>
                              <w:t>11</w:t>
                            </w:r>
                          </w:p>
                        </w:txbxContent>
                      </v:textbox>
                      <w10:anchorlock/>
                    </v:oval>
                  </w:pict>
                </mc:Fallback>
              </mc:AlternateContent>
            </w:r>
          </w:p>
          <w:p w14:paraId="00E0A492" w14:textId="77777777" w:rsidR="006314C2" w:rsidRDefault="006314C2" w:rsidP="006314C2">
            <w:pPr>
              <w:keepNext/>
            </w:pPr>
          </w:p>
        </w:tc>
      </w:tr>
    </w:tbl>
    <w:p w14:paraId="0F3C0B43" w14:textId="04B66EAA" w:rsidR="006314C2" w:rsidRDefault="006314C2" w:rsidP="006314C2">
      <w:pPr>
        <w:pStyle w:val="Caption"/>
        <w:framePr w:hSpace="141" w:wrap="around" w:vAnchor="text" w:hAnchor="page" w:x="1115" w:y="2298"/>
      </w:pPr>
      <w:bookmarkStart w:id="170" w:name="_Toc103938425"/>
      <w:r>
        <w:t xml:space="preserve">Abbildung </w:t>
      </w:r>
      <w:fldSimple w:instr=" SEQ Abbildung \* ARABIC ">
        <w:r w:rsidR="00C34C3A">
          <w:rPr>
            <w:noProof/>
          </w:rPr>
          <w:t>37</w:t>
        </w:r>
      </w:fldSimple>
      <w:r>
        <w:t>: Verteilung von Ergebnissen auf mehreren Seiten</w:t>
      </w:r>
      <w:bookmarkEnd w:id="170"/>
    </w:p>
    <w:p w14:paraId="2EB8000F" w14:textId="77777777" w:rsidR="006314C2" w:rsidRDefault="006314C2" w:rsidP="0040582B"/>
    <w:p w14:paraId="2E304DCA" w14:textId="77777777" w:rsidR="006314C2" w:rsidRDefault="006314C2" w:rsidP="0040582B"/>
    <w:p w14:paraId="41A4F581" w14:textId="02D7DC6F" w:rsidR="0040582B" w:rsidRDefault="00DD4092" w:rsidP="0040582B">
      <w:r>
        <w:t>Um die Anzahl Seiten herauszufinden</w:t>
      </w:r>
      <w:r w:rsidR="002F560A">
        <w:t xml:space="preserve"> muss man folgende Formel verwenden:</w:t>
      </w:r>
    </w:p>
    <w:p w14:paraId="38DEB938" w14:textId="53747B33" w:rsidR="002F560A" w:rsidRDefault="002F560A" w:rsidP="0040582B"/>
    <w:p w14:paraId="1D3A89C2" w14:textId="6C592CF7" w:rsidR="002F560A" w:rsidRDefault="002F560A" w:rsidP="002F560A">
      <w:pPr>
        <w:shd w:val="clear" w:color="auto" w:fill="FFFFFF"/>
        <w:autoSpaceDE w:val="0"/>
        <w:autoSpaceDN w:val="0"/>
        <w:adjustRightInd w:val="0"/>
        <w:rPr>
          <w:rFonts w:ascii="Lucida Console" w:hAnsi="Lucida Console" w:cs="Lucida Console"/>
          <w:sz w:val="18"/>
          <w:szCs w:val="18"/>
          <w:lang w:eastAsia="de-CH"/>
        </w:rPr>
      </w:pPr>
      <w:r>
        <w:tab/>
      </w:r>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GerundeteVariable</w:t>
      </w:r>
      <w:proofErr w:type="spellEnd"/>
      <w:r>
        <w:rPr>
          <w:rFonts w:ascii="Lucida Console" w:hAnsi="Lucida Console" w:cs="Lucida Console"/>
          <w:color w:val="A82D00"/>
          <w:sz w:val="18"/>
          <w:szCs w:val="18"/>
          <w:lang w:eastAsia="de-CH"/>
        </w:rPr>
        <w:t xml:space="preserve"> </w:t>
      </w:r>
      <w:r w:rsidR="00CA4D1C">
        <w:rPr>
          <w:rFonts w:ascii="Lucida Console" w:hAnsi="Lucida Console" w:cs="Lucida Console"/>
          <w:color w:val="696969"/>
          <w:sz w:val="18"/>
          <w:szCs w:val="18"/>
          <w:lang w:eastAsia="de-CH"/>
        </w:rPr>
        <w:t>=</w:t>
      </w:r>
      <w:r w:rsidR="00CA4D1C">
        <w:rPr>
          <w:rFonts w:ascii="Lucida Console" w:hAnsi="Lucida Console" w:cs="Lucida Console"/>
          <w:color w:val="A82D00"/>
          <w:sz w:val="18"/>
          <w:szCs w:val="18"/>
          <w:lang w:eastAsia="de-CH"/>
        </w:rPr>
        <w:t xml:space="preserve"> </w:t>
      </w:r>
      <w:r>
        <w:rPr>
          <w:rFonts w:ascii="Lucida Console" w:hAnsi="Lucida Console" w:cs="Lucida Console"/>
          <w:color w:val="696969"/>
          <w:sz w:val="18"/>
          <w:szCs w:val="18"/>
          <w:lang w:eastAsia="de-CH"/>
        </w:rPr>
        <w:t>[</w:t>
      </w:r>
      <w:proofErr w:type="spellStart"/>
      <w:r>
        <w:rPr>
          <w:rFonts w:ascii="Lucida Console" w:hAnsi="Lucida Console" w:cs="Lucida Console"/>
          <w:color w:val="006161"/>
          <w:sz w:val="18"/>
          <w:szCs w:val="18"/>
          <w:lang w:eastAsia="de-CH"/>
        </w:rPr>
        <w:t>math</w:t>
      </w:r>
      <w:proofErr w:type="spellEnd"/>
      <w:proofErr w:type="gramStart"/>
      <w:r>
        <w:rPr>
          <w:rFonts w:ascii="Lucida Console" w:hAnsi="Lucida Console" w:cs="Lucida Console"/>
          <w:color w:val="696969"/>
          <w:sz w:val="18"/>
          <w:szCs w:val="18"/>
          <w:lang w:eastAsia="de-CH"/>
        </w:rPr>
        <w:t>]::</w:t>
      </w:r>
      <w:proofErr w:type="spellStart"/>
      <w:proofErr w:type="gramEnd"/>
      <w:r>
        <w:rPr>
          <w:rFonts w:ascii="Lucida Console" w:hAnsi="Lucida Console" w:cs="Lucida Console"/>
          <w:sz w:val="18"/>
          <w:szCs w:val="18"/>
          <w:lang w:eastAsia="de-CH"/>
        </w:rPr>
        <w:t>Ceiling</w:t>
      </w:r>
      <w:proofErr w:type="spellEnd"/>
      <w:r>
        <w:rPr>
          <w:rFonts w:ascii="Lucida Console" w:hAnsi="Lucida Console" w:cs="Lucida Console"/>
          <w:sz w:val="18"/>
          <w:szCs w:val="18"/>
          <w:lang w:eastAsia="de-CH"/>
        </w:rPr>
        <w:t>(</w:t>
      </w:r>
      <w:r>
        <w:rPr>
          <w:rFonts w:ascii="Lucida Console" w:hAnsi="Lucida Console" w:cs="Lucida Console"/>
          <w:color w:val="A82D00"/>
          <w:sz w:val="18"/>
          <w:szCs w:val="18"/>
          <w:lang w:eastAsia="de-CH"/>
        </w:rPr>
        <w:t xml:space="preserve">11 </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 xml:space="preserve"> </w:t>
      </w:r>
      <w:r>
        <w:rPr>
          <w:rFonts w:ascii="Lucida Console" w:hAnsi="Lucida Console" w:cs="Lucida Console"/>
          <w:color w:val="A82D00"/>
          <w:sz w:val="18"/>
          <w:szCs w:val="18"/>
          <w:lang w:eastAsia="de-CH"/>
        </w:rPr>
        <w:t>5</w:t>
      </w:r>
      <w:r>
        <w:rPr>
          <w:rFonts w:ascii="Lucida Console" w:hAnsi="Lucida Console" w:cs="Lucida Console"/>
          <w:sz w:val="18"/>
          <w:szCs w:val="18"/>
          <w:lang w:eastAsia="de-CH"/>
        </w:rPr>
        <w:t xml:space="preserve">) </w:t>
      </w:r>
    </w:p>
    <w:p w14:paraId="1D3B441F" w14:textId="77777777" w:rsidR="00CA4D1C" w:rsidRDefault="00CA4D1C" w:rsidP="00CA4D1C">
      <w:pPr>
        <w:shd w:val="clear" w:color="auto" w:fill="FFFFFF"/>
        <w:autoSpaceDE w:val="0"/>
        <w:autoSpaceDN w:val="0"/>
        <w:adjustRightInd w:val="0"/>
        <w:rPr>
          <w:rFonts w:ascii="Lucida Console" w:hAnsi="Lucida Console" w:cs="Lucida Console"/>
          <w:sz w:val="18"/>
          <w:szCs w:val="18"/>
          <w:lang w:eastAsia="de-CH"/>
        </w:rPr>
      </w:pPr>
      <w:r>
        <w:rPr>
          <w:rFonts w:ascii="Lucida Console" w:hAnsi="Lucida Console" w:cs="Lucida Console"/>
          <w:sz w:val="18"/>
          <w:szCs w:val="18"/>
          <w:lang w:eastAsia="de-CH"/>
        </w:rPr>
        <w:tab/>
      </w:r>
      <w:r>
        <w:rPr>
          <w:rFonts w:ascii="Lucida Console" w:hAnsi="Lucida Console" w:cs="Lucida Console"/>
          <w:color w:val="006400"/>
          <w:sz w:val="18"/>
          <w:szCs w:val="18"/>
          <w:lang w:eastAsia="de-CH"/>
        </w:rPr>
        <w:t>#Ergebnis:</w:t>
      </w:r>
    </w:p>
    <w:p w14:paraId="341EFEBC" w14:textId="66EBA2CE" w:rsidR="00CA4D1C" w:rsidRPr="00B17202" w:rsidRDefault="00CA4D1C" w:rsidP="00B17202">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#3 </w:t>
      </w:r>
    </w:p>
    <w:p w14:paraId="6ED3FAB8" w14:textId="55465011" w:rsidR="002F560A" w:rsidRDefault="002F560A" w:rsidP="002F560A">
      <w:pPr>
        <w:shd w:val="clear" w:color="auto" w:fill="FFFFFF"/>
        <w:autoSpaceDE w:val="0"/>
        <w:autoSpaceDN w:val="0"/>
        <w:adjustRightInd w:val="0"/>
        <w:rPr>
          <w:rFonts w:ascii="Lucida Console" w:hAnsi="Lucida Console" w:cs="Lucida Console"/>
          <w:sz w:val="18"/>
          <w:szCs w:val="18"/>
          <w:lang w:eastAsia="de-CH"/>
        </w:rPr>
      </w:pPr>
    </w:p>
    <w:p w14:paraId="495958DF" w14:textId="301AE8F9" w:rsidR="002F560A" w:rsidRDefault="002F560A" w:rsidP="002F560A">
      <w:pPr>
        <w:rPr>
          <w:lang w:eastAsia="de-CH"/>
        </w:rPr>
      </w:pPr>
      <w:r>
        <w:rPr>
          <w:lang w:eastAsia="de-CH"/>
        </w:rPr>
        <w:t>Diese rechnet zuerst die Ergebnisse durch die Anzahl Seiten. Das ergibt 2.2. wird es dann aufgerundet ergibt das drei.</w:t>
      </w:r>
    </w:p>
    <w:p w14:paraId="13686E1A" w14:textId="2854A686" w:rsidR="00C97573" w:rsidRDefault="00C97573" w:rsidP="002F560A">
      <w:pPr>
        <w:rPr>
          <w:lang w:eastAsia="de-CH"/>
        </w:rPr>
      </w:pPr>
    </w:p>
    <w:p w14:paraId="52853CAB" w14:textId="6824F8DA" w:rsidR="00C97573" w:rsidRPr="00C97573" w:rsidRDefault="00F822C3" w:rsidP="002F560A">
      <w:pPr>
        <w:rPr>
          <w:lang w:eastAsia="de-CH"/>
        </w:rPr>
      </w:pPr>
      <m:oMathPara>
        <m:oMathParaPr>
          <m:jc m:val="left"/>
        </m:oMathParaPr>
        <m:oMath>
          <m:f>
            <m:fPr>
              <m:ctrlPr>
                <w:rPr>
                  <w:rFonts w:ascii="Cambria Math" w:hAnsi="Cambria Math"/>
                  <w:i/>
                  <w:lang w:eastAsia="de-CH"/>
                </w:rPr>
              </m:ctrlPr>
            </m:fPr>
            <m:num>
              <m:r>
                <w:rPr>
                  <w:rFonts w:ascii="Cambria Math" w:hAnsi="Cambria Math"/>
                  <w:lang w:eastAsia="de-CH"/>
                </w:rPr>
                <m:t>11</m:t>
              </m:r>
            </m:num>
            <m:den>
              <m:r>
                <w:rPr>
                  <w:rFonts w:ascii="Cambria Math" w:hAnsi="Cambria Math"/>
                  <w:lang w:eastAsia="de-CH"/>
                </w:rPr>
                <m:t>5</m:t>
              </m:r>
            </m:den>
          </m:f>
          <m:r>
            <w:rPr>
              <w:rFonts w:ascii="Cambria Math" w:hAnsi="Cambria Math"/>
              <w:lang w:eastAsia="de-CH"/>
            </w:rPr>
            <m:t>=2.2</m:t>
          </m:r>
        </m:oMath>
      </m:oMathPara>
    </w:p>
    <w:p w14:paraId="6D6BB0F6" w14:textId="3C79E520" w:rsidR="00C97573" w:rsidRPr="00C97573" w:rsidRDefault="00C97573" w:rsidP="002F560A">
      <w:pPr>
        <w:rPr>
          <w:lang w:eastAsia="de-CH"/>
        </w:rPr>
      </w:pPr>
      <w:r>
        <w:rPr>
          <w:lang w:eastAsia="de-CH"/>
        </w:rPr>
        <w:t>2.</w:t>
      </w:r>
      <w:r w:rsidRPr="00C97573">
        <w:t>2≈</w:t>
      </w:r>
      <w:r>
        <w:t>3</w:t>
      </w:r>
    </w:p>
    <w:p w14:paraId="1AE71615" w14:textId="77777777" w:rsidR="00C97573" w:rsidRDefault="00C97573" w:rsidP="002F560A">
      <w:pPr>
        <w:rPr>
          <w:lang w:eastAsia="de-CH"/>
        </w:rPr>
      </w:pPr>
    </w:p>
    <w:p w14:paraId="402857D3" w14:textId="39CB6A87" w:rsidR="002F560A" w:rsidRDefault="002F560A" w:rsidP="002F560A">
      <w:pPr>
        <w:rPr>
          <w:lang w:eastAsia="de-CH"/>
        </w:rPr>
      </w:pPr>
      <w:r>
        <w:rPr>
          <w:lang w:eastAsia="de-CH"/>
        </w:rPr>
        <w:t xml:space="preserve">Möchte man jetzt eine Zahl abrunden kann man an die Formel eine </w:t>
      </w:r>
      <w:proofErr w:type="spellStart"/>
      <w:r>
        <w:rPr>
          <w:lang w:eastAsia="de-CH"/>
        </w:rPr>
        <w:t>if</w:t>
      </w:r>
      <w:proofErr w:type="spellEnd"/>
      <w:r>
        <w:rPr>
          <w:lang w:eastAsia="de-CH"/>
        </w:rPr>
        <w:t xml:space="preserve"> Schl</w:t>
      </w:r>
      <w:r w:rsidR="00833ECF">
        <w:rPr>
          <w:lang w:eastAsia="de-CH"/>
        </w:rPr>
        <w:t>ei</w:t>
      </w:r>
      <w:r>
        <w:rPr>
          <w:lang w:eastAsia="de-CH"/>
        </w:rPr>
        <w:t xml:space="preserve">fe anhängen. </w:t>
      </w:r>
    </w:p>
    <w:p w14:paraId="36A735E9" w14:textId="3094B56B" w:rsidR="002F560A" w:rsidRDefault="002F560A" w:rsidP="0040582B"/>
    <w:p w14:paraId="2E57556D" w14:textId="77777777" w:rsidR="00CA4D1C" w:rsidRDefault="00CA4D1C" w:rsidP="00CA4D1C">
      <w:pPr>
        <w:shd w:val="clear" w:color="auto" w:fill="FFFFFF"/>
        <w:autoSpaceDE w:val="0"/>
        <w:autoSpaceDN w:val="0"/>
        <w:adjustRightInd w:val="0"/>
        <w:ind w:firstLine="720"/>
        <w:rPr>
          <w:rFonts w:ascii="Lucida Console" w:hAnsi="Lucida Console" w:cs="Lucida Console"/>
          <w:sz w:val="18"/>
          <w:szCs w:val="18"/>
          <w:lang w:eastAsia="de-CH"/>
        </w:rPr>
      </w:pPr>
      <w:proofErr w:type="spellStart"/>
      <w:proofErr w:type="gramStart"/>
      <w:r>
        <w:rPr>
          <w:rFonts w:ascii="Lucida Console" w:hAnsi="Lucida Console" w:cs="Lucida Console"/>
          <w:color w:val="00008B"/>
          <w:sz w:val="18"/>
          <w:szCs w:val="18"/>
          <w:lang w:eastAsia="de-CH"/>
        </w:rPr>
        <w:t>if</w:t>
      </w:r>
      <w:proofErr w:type="spellEnd"/>
      <w:r>
        <w:rPr>
          <w:rFonts w:ascii="Lucida Console" w:hAnsi="Lucida Console" w:cs="Lucida Console"/>
          <w:sz w:val="18"/>
          <w:szCs w:val="18"/>
          <w:lang w:eastAsia="de-CH"/>
        </w:rPr>
        <w:t>(</w:t>
      </w:r>
      <w:proofErr w:type="gramEnd"/>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GerundeteVariable</w:t>
      </w:r>
      <w:proofErr w:type="spellEnd"/>
      <w:r>
        <w:rPr>
          <w:rFonts w:ascii="Lucida Console" w:hAnsi="Lucida Console" w:cs="Lucida Console"/>
          <w:sz w:val="18"/>
          <w:szCs w:val="18"/>
          <w:lang w:eastAsia="de-CH"/>
        </w:rPr>
        <w:t xml:space="preserve"> </w:t>
      </w:r>
      <w:r>
        <w:rPr>
          <w:rFonts w:ascii="Lucida Console" w:hAnsi="Lucida Console" w:cs="Lucida Console"/>
          <w:color w:val="696969"/>
          <w:sz w:val="18"/>
          <w:szCs w:val="18"/>
          <w:lang w:eastAsia="de-CH"/>
        </w:rPr>
        <w:t>-</w:t>
      </w:r>
      <w:proofErr w:type="spellStart"/>
      <w:r>
        <w:rPr>
          <w:rFonts w:ascii="Lucida Console" w:hAnsi="Lucida Console" w:cs="Lucida Console"/>
          <w:color w:val="696969"/>
          <w:sz w:val="18"/>
          <w:szCs w:val="18"/>
          <w:lang w:eastAsia="de-CH"/>
        </w:rPr>
        <w:t>gt</w:t>
      </w:r>
      <w:proofErr w:type="spellEnd"/>
      <w:r>
        <w:rPr>
          <w:rFonts w:ascii="Lucida Console" w:hAnsi="Lucida Console" w:cs="Lucida Console"/>
          <w:sz w:val="18"/>
          <w:szCs w:val="18"/>
          <w:lang w:eastAsia="de-CH"/>
        </w:rPr>
        <w:t xml:space="preserve"> </w:t>
      </w:r>
      <w:r>
        <w:rPr>
          <w:rFonts w:ascii="Lucida Console" w:hAnsi="Lucida Console" w:cs="Lucida Console"/>
          <w:color w:val="800080"/>
          <w:sz w:val="18"/>
          <w:szCs w:val="18"/>
          <w:lang w:eastAsia="de-CH"/>
        </w:rPr>
        <w:t>11</w:t>
      </w:r>
      <w:r>
        <w:rPr>
          <w:rFonts w:ascii="Lucida Console" w:hAnsi="Lucida Console" w:cs="Lucida Console"/>
          <w:sz w:val="18"/>
          <w:szCs w:val="18"/>
          <w:lang w:eastAsia="de-CH"/>
        </w:rPr>
        <w:t xml:space="preserve"> </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 xml:space="preserve"> </w:t>
      </w:r>
      <w:r>
        <w:rPr>
          <w:rFonts w:ascii="Lucida Console" w:hAnsi="Lucida Console" w:cs="Lucida Console"/>
          <w:color w:val="800080"/>
          <w:sz w:val="18"/>
          <w:szCs w:val="18"/>
          <w:lang w:eastAsia="de-CH"/>
        </w:rPr>
        <w:t>5</w:t>
      </w:r>
      <w:r>
        <w:rPr>
          <w:rFonts w:ascii="Lucida Console" w:hAnsi="Lucida Console" w:cs="Lucida Console"/>
          <w:sz w:val="18"/>
          <w:szCs w:val="18"/>
          <w:lang w:eastAsia="de-CH"/>
        </w:rPr>
        <w:t>){</w:t>
      </w:r>
    </w:p>
    <w:p w14:paraId="6774F623" w14:textId="77777777" w:rsidR="00CA4D1C" w:rsidRDefault="00CA4D1C" w:rsidP="00CA4D1C">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sz w:val="18"/>
          <w:szCs w:val="18"/>
          <w:lang w:eastAsia="de-CH"/>
        </w:rPr>
        <w:t xml:space="preserve">    </w:t>
      </w:r>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GerundeteVariable</w:t>
      </w:r>
      <w:proofErr w:type="spellEnd"/>
      <w:r>
        <w:rPr>
          <w:rFonts w:ascii="Lucida Console" w:hAnsi="Lucida Console" w:cs="Lucida Console"/>
          <w:sz w:val="18"/>
          <w:szCs w:val="18"/>
          <w:lang w:eastAsia="de-CH"/>
        </w:rPr>
        <w:t xml:space="preserve"> </w:t>
      </w:r>
      <w:r>
        <w:rPr>
          <w:rFonts w:ascii="Lucida Console" w:hAnsi="Lucida Console" w:cs="Lucida Console"/>
          <w:color w:val="696969"/>
          <w:sz w:val="18"/>
          <w:szCs w:val="18"/>
          <w:lang w:eastAsia="de-CH"/>
        </w:rPr>
        <w:t>-=</w:t>
      </w:r>
      <w:r>
        <w:rPr>
          <w:rFonts w:ascii="Lucida Console" w:hAnsi="Lucida Console" w:cs="Lucida Console"/>
          <w:sz w:val="18"/>
          <w:szCs w:val="18"/>
          <w:lang w:eastAsia="de-CH"/>
        </w:rPr>
        <w:t xml:space="preserve"> </w:t>
      </w:r>
      <w:r>
        <w:rPr>
          <w:rFonts w:ascii="Lucida Console" w:hAnsi="Lucida Console" w:cs="Lucida Console"/>
          <w:color w:val="800080"/>
          <w:sz w:val="18"/>
          <w:szCs w:val="18"/>
          <w:lang w:eastAsia="de-CH"/>
        </w:rPr>
        <w:t>1</w:t>
      </w:r>
    </w:p>
    <w:p w14:paraId="0D1377C2" w14:textId="5FFC7F9E" w:rsidR="00CA4D1C" w:rsidRDefault="00CA4D1C" w:rsidP="00CA4D1C">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sz w:val="18"/>
          <w:szCs w:val="18"/>
          <w:lang w:eastAsia="de-CH"/>
        </w:rPr>
        <w:t xml:space="preserve">} </w:t>
      </w:r>
    </w:p>
    <w:p w14:paraId="585F23B6" w14:textId="77777777" w:rsidR="00CA4D1C" w:rsidRDefault="00CA4D1C" w:rsidP="00CA4D1C">
      <w:pPr>
        <w:shd w:val="clear" w:color="auto" w:fill="FFFFFF"/>
        <w:autoSpaceDE w:val="0"/>
        <w:autoSpaceDN w:val="0"/>
        <w:adjustRightInd w:val="0"/>
        <w:ind w:firstLine="720"/>
        <w:rPr>
          <w:rFonts w:ascii="Lucida Console" w:hAnsi="Lucida Console" w:cs="Lucida Console"/>
          <w:sz w:val="18"/>
          <w:szCs w:val="18"/>
          <w:lang w:eastAsia="de-CH"/>
        </w:rPr>
      </w:pPr>
      <w:r>
        <w:rPr>
          <w:rFonts w:ascii="Lucida Console" w:hAnsi="Lucida Console" w:cs="Lucida Console"/>
          <w:color w:val="006400"/>
          <w:sz w:val="18"/>
          <w:szCs w:val="18"/>
          <w:lang w:eastAsia="de-CH"/>
        </w:rPr>
        <w:t>#Ergebnis:</w:t>
      </w:r>
    </w:p>
    <w:p w14:paraId="02147C27" w14:textId="5F4DCEE8" w:rsidR="00B17202" w:rsidRDefault="00CA4D1C" w:rsidP="00C97573">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#2 </w:t>
      </w:r>
    </w:p>
    <w:p w14:paraId="470777CB" w14:textId="77777777" w:rsidR="0054008D" w:rsidRDefault="0054008D" w:rsidP="00C97573">
      <w:pPr>
        <w:shd w:val="clear" w:color="auto" w:fill="FFFFFF"/>
        <w:autoSpaceDE w:val="0"/>
        <w:autoSpaceDN w:val="0"/>
        <w:adjustRightInd w:val="0"/>
        <w:ind w:firstLine="720"/>
        <w:rPr>
          <w:rFonts w:ascii="Lucida Console" w:hAnsi="Lucida Console" w:cs="Lucida Console"/>
          <w:color w:val="006400"/>
          <w:sz w:val="18"/>
          <w:szCs w:val="18"/>
          <w:lang w:eastAsia="de-CH"/>
        </w:rPr>
      </w:pPr>
    </w:p>
    <w:p w14:paraId="54009878" w14:textId="44E5F716" w:rsidR="002F560A" w:rsidRPr="00CA4D1C" w:rsidRDefault="00CA4D1C" w:rsidP="00CA4D1C">
      <w:pPr>
        <w:rPr>
          <w:lang w:eastAsia="de-CH"/>
        </w:rPr>
      </w:pPr>
      <w:r>
        <w:rPr>
          <w:lang w:eastAsia="de-CH"/>
        </w:rPr>
        <w:t xml:space="preserve">Um eine Zahl normal zu runden genügt es den Wert als </w:t>
      </w:r>
      <w:r>
        <w:rPr>
          <w:rFonts w:ascii="Lucida Console" w:hAnsi="Lucida Console" w:cs="Lucida Console"/>
          <w:color w:val="696969"/>
          <w:sz w:val="18"/>
          <w:szCs w:val="18"/>
          <w:lang w:eastAsia="de-CH"/>
        </w:rPr>
        <w:t>[</w:t>
      </w:r>
      <w:proofErr w:type="spellStart"/>
      <w:r>
        <w:rPr>
          <w:rFonts w:ascii="Lucida Console" w:hAnsi="Lucida Console" w:cs="Lucida Console"/>
          <w:color w:val="006161"/>
          <w:sz w:val="18"/>
          <w:szCs w:val="18"/>
          <w:lang w:eastAsia="de-CH"/>
        </w:rPr>
        <w:t>int</w:t>
      </w:r>
      <w:proofErr w:type="spellEnd"/>
      <w:r>
        <w:rPr>
          <w:rFonts w:ascii="Lucida Console" w:hAnsi="Lucida Console" w:cs="Lucida Console"/>
          <w:color w:val="696969"/>
          <w:sz w:val="18"/>
          <w:szCs w:val="18"/>
          <w:lang w:eastAsia="de-CH"/>
        </w:rPr>
        <w:t xml:space="preserve">] </w:t>
      </w:r>
      <w:r w:rsidRPr="00CA4D1C">
        <w:rPr>
          <w:lang w:eastAsia="de-CH"/>
        </w:rPr>
        <w:t>abzuspeichern.</w:t>
      </w:r>
    </w:p>
    <w:p w14:paraId="6C024F0A" w14:textId="28980DD7" w:rsidR="00B17202" w:rsidRDefault="00D75012" w:rsidP="003102CF">
      <w:pPr>
        <w:pStyle w:val="Heading2"/>
      </w:pPr>
      <w:bookmarkStart w:id="171" w:name="_Toc103938792"/>
      <w:r>
        <w:t>Anzahl Stellen einer Zahl</w:t>
      </w:r>
      <w:bookmarkEnd w:id="171"/>
    </w:p>
    <w:p w14:paraId="6C57A900" w14:textId="58D4A3DA" w:rsidR="00D75012" w:rsidRDefault="00D75012" w:rsidP="00D75012">
      <w:r>
        <w:t xml:space="preserve">Um die Anzahl stellen einer Zahl herauszufinden, gibt es keine vordefinierte Funktion. Jedoch ist es nicht allzu schwer. </w:t>
      </w:r>
    </w:p>
    <w:p w14:paraId="709EBC55" w14:textId="77777777" w:rsidR="00D75012" w:rsidRDefault="00D75012" w:rsidP="00D75012"/>
    <w:p w14:paraId="040BE262" w14:textId="77777777" w:rsidR="0054008D" w:rsidRPr="00DD4092" w:rsidRDefault="0054008D" w:rsidP="0054008D">
      <w:pPr>
        <w:shd w:val="clear" w:color="auto" w:fill="FFFFFF"/>
        <w:autoSpaceDE w:val="0"/>
        <w:autoSpaceDN w:val="0"/>
        <w:adjustRightInd w:val="0"/>
        <w:ind w:firstLine="720"/>
        <w:rPr>
          <w:rFonts w:ascii="Lucida Console" w:hAnsi="Lucida Console" w:cs="Lucida Console"/>
          <w:sz w:val="18"/>
          <w:szCs w:val="18"/>
          <w:lang w:eastAsia="de-CH"/>
        </w:rPr>
      </w:pPr>
      <w:r w:rsidRPr="00DD4092">
        <w:rPr>
          <w:rFonts w:ascii="Lucida Console" w:hAnsi="Lucida Console" w:cs="Lucida Console"/>
          <w:color w:val="696969"/>
          <w:sz w:val="18"/>
          <w:szCs w:val="18"/>
          <w:lang w:eastAsia="de-CH"/>
        </w:rPr>
        <w:t>[</w:t>
      </w:r>
      <w:proofErr w:type="spellStart"/>
      <w:r w:rsidRPr="00DD4092">
        <w:rPr>
          <w:rFonts w:ascii="Lucida Console" w:hAnsi="Lucida Console" w:cs="Lucida Console"/>
          <w:color w:val="006161"/>
          <w:sz w:val="18"/>
          <w:szCs w:val="18"/>
          <w:lang w:eastAsia="de-CH"/>
        </w:rPr>
        <w:t>int</w:t>
      </w:r>
      <w:proofErr w:type="spellEnd"/>
      <w:r w:rsidRPr="00DD4092">
        <w:rPr>
          <w:rFonts w:ascii="Lucida Console" w:hAnsi="Lucida Console" w:cs="Lucida Console"/>
          <w:color w:val="696969"/>
          <w:sz w:val="18"/>
          <w:szCs w:val="18"/>
          <w:lang w:eastAsia="de-CH"/>
        </w:rPr>
        <w:t>]</w:t>
      </w:r>
      <w:r w:rsidRPr="00DD4092">
        <w:rPr>
          <w:rFonts w:ascii="Lucida Console" w:hAnsi="Lucida Console" w:cs="Lucida Console"/>
          <w:color w:val="A82D00"/>
          <w:sz w:val="18"/>
          <w:szCs w:val="18"/>
          <w:lang w:eastAsia="de-CH"/>
        </w:rPr>
        <w:t>$</w:t>
      </w:r>
      <w:proofErr w:type="spellStart"/>
      <w:r w:rsidRPr="00DD4092">
        <w:rPr>
          <w:rFonts w:ascii="Lucida Console" w:hAnsi="Lucida Console" w:cs="Lucida Console"/>
          <w:color w:val="A82D00"/>
          <w:sz w:val="18"/>
          <w:szCs w:val="18"/>
          <w:lang w:eastAsia="de-CH"/>
        </w:rPr>
        <w:t>Number</w:t>
      </w:r>
      <w:proofErr w:type="spellEnd"/>
      <w:r w:rsidRPr="00DD4092">
        <w:rPr>
          <w:rFonts w:ascii="Lucida Console" w:hAnsi="Lucida Console" w:cs="Lucida Console"/>
          <w:sz w:val="18"/>
          <w:szCs w:val="18"/>
          <w:lang w:eastAsia="de-CH"/>
        </w:rPr>
        <w:t xml:space="preserve"> </w:t>
      </w:r>
      <w:r w:rsidRPr="00DD4092">
        <w:rPr>
          <w:rFonts w:ascii="Lucida Console" w:hAnsi="Lucida Console" w:cs="Lucida Console"/>
          <w:color w:val="696969"/>
          <w:sz w:val="18"/>
          <w:szCs w:val="18"/>
          <w:lang w:eastAsia="de-CH"/>
        </w:rPr>
        <w:t>=</w:t>
      </w:r>
      <w:r w:rsidRPr="00DD4092">
        <w:rPr>
          <w:rFonts w:ascii="Lucida Console" w:hAnsi="Lucida Console" w:cs="Lucida Console"/>
          <w:sz w:val="18"/>
          <w:szCs w:val="18"/>
          <w:lang w:eastAsia="de-CH"/>
        </w:rPr>
        <w:t xml:space="preserve"> </w:t>
      </w:r>
      <w:r w:rsidRPr="00DD4092">
        <w:rPr>
          <w:rFonts w:ascii="Lucida Console" w:hAnsi="Lucida Console" w:cs="Lucida Console"/>
          <w:color w:val="800080"/>
          <w:sz w:val="18"/>
          <w:szCs w:val="18"/>
          <w:lang w:eastAsia="de-CH"/>
        </w:rPr>
        <w:t>13574</w:t>
      </w:r>
    </w:p>
    <w:p w14:paraId="56F87702" w14:textId="77777777" w:rsidR="0054008D" w:rsidRPr="00DD4092" w:rsidRDefault="0054008D" w:rsidP="0054008D">
      <w:pPr>
        <w:shd w:val="clear" w:color="auto" w:fill="FFFFFF"/>
        <w:autoSpaceDE w:val="0"/>
        <w:autoSpaceDN w:val="0"/>
        <w:adjustRightInd w:val="0"/>
        <w:ind w:firstLine="720"/>
        <w:rPr>
          <w:rFonts w:ascii="Lucida Console" w:hAnsi="Lucida Console" w:cs="Lucida Console"/>
          <w:sz w:val="18"/>
          <w:szCs w:val="18"/>
          <w:lang w:eastAsia="de-CH"/>
        </w:rPr>
      </w:pPr>
      <w:r w:rsidRPr="00DD4092">
        <w:rPr>
          <w:rFonts w:ascii="Lucida Console" w:hAnsi="Lucida Console" w:cs="Lucida Console"/>
          <w:color w:val="A82D00"/>
          <w:sz w:val="18"/>
          <w:szCs w:val="18"/>
          <w:lang w:eastAsia="de-CH"/>
        </w:rPr>
        <w:t>$</w:t>
      </w:r>
      <w:proofErr w:type="spellStart"/>
      <w:r w:rsidRPr="00DD4092">
        <w:rPr>
          <w:rFonts w:ascii="Lucida Console" w:hAnsi="Lucida Console" w:cs="Lucida Console"/>
          <w:color w:val="A82D00"/>
          <w:sz w:val="18"/>
          <w:szCs w:val="18"/>
          <w:lang w:eastAsia="de-CH"/>
        </w:rPr>
        <w:t>Number</w:t>
      </w:r>
      <w:r w:rsidRPr="00DD4092">
        <w:rPr>
          <w:rFonts w:ascii="Lucida Console" w:hAnsi="Lucida Console" w:cs="Lucida Console"/>
          <w:color w:val="696969"/>
          <w:sz w:val="18"/>
          <w:szCs w:val="18"/>
          <w:lang w:eastAsia="de-CH"/>
        </w:rPr>
        <w:t>.</w:t>
      </w:r>
      <w:r w:rsidRPr="00DD4092">
        <w:rPr>
          <w:rFonts w:ascii="Lucida Console" w:hAnsi="Lucida Console" w:cs="Lucida Console"/>
          <w:sz w:val="18"/>
          <w:szCs w:val="18"/>
          <w:lang w:eastAsia="de-CH"/>
        </w:rPr>
        <w:t>ToString</w:t>
      </w:r>
      <w:proofErr w:type="spellEnd"/>
      <w:r w:rsidRPr="00DD4092">
        <w:rPr>
          <w:rFonts w:ascii="Lucida Console" w:hAnsi="Lucida Console" w:cs="Lucida Console"/>
          <w:sz w:val="18"/>
          <w:szCs w:val="18"/>
          <w:lang w:eastAsia="de-CH"/>
        </w:rPr>
        <w:t>(</w:t>
      </w:r>
      <w:proofErr w:type="gramStart"/>
      <w:r w:rsidRPr="00DD4092">
        <w:rPr>
          <w:rFonts w:ascii="Lucida Console" w:hAnsi="Lucida Console" w:cs="Lucida Console"/>
          <w:sz w:val="18"/>
          <w:szCs w:val="18"/>
          <w:lang w:eastAsia="de-CH"/>
        </w:rPr>
        <w:t>)</w:t>
      </w:r>
      <w:r w:rsidRPr="00DD4092">
        <w:rPr>
          <w:rFonts w:ascii="Lucida Console" w:hAnsi="Lucida Console" w:cs="Lucida Console"/>
          <w:color w:val="696969"/>
          <w:sz w:val="18"/>
          <w:szCs w:val="18"/>
          <w:lang w:eastAsia="de-CH"/>
        </w:rPr>
        <w:t>.</w:t>
      </w:r>
      <w:proofErr w:type="spellStart"/>
      <w:r w:rsidRPr="00DD4092">
        <w:rPr>
          <w:rFonts w:ascii="Lucida Console" w:hAnsi="Lucida Console" w:cs="Lucida Console"/>
          <w:sz w:val="18"/>
          <w:szCs w:val="18"/>
          <w:lang w:eastAsia="de-CH"/>
        </w:rPr>
        <w:t>Length</w:t>
      </w:r>
      <w:proofErr w:type="spellEnd"/>
      <w:proofErr w:type="gramEnd"/>
    </w:p>
    <w:p w14:paraId="14FA646A" w14:textId="77777777" w:rsidR="0054008D" w:rsidRPr="00DD4092" w:rsidRDefault="0054008D" w:rsidP="0054008D">
      <w:pPr>
        <w:shd w:val="clear" w:color="auto" w:fill="FFFFFF"/>
        <w:autoSpaceDE w:val="0"/>
        <w:autoSpaceDN w:val="0"/>
        <w:adjustRightInd w:val="0"/>
        <w:rPr>
          <w:rFonts w:ascii="Lucida Console" w:hAnsi="Lucida Console" w:cs="Lucida Console"/>
          <w:sz w:val="18"/>
          <w:szCs w:val="18"/>
          <w:lang w:eastAsia="de-CH"/>
        </w:rPr>
      </w:pPr>
    </w:p>
    <w:p w14:paraId="64EB046E" w14:textId="77777777" w:rsidR="0054008D" w:rsidRPr="00DD4092" w:rsidRDefault="0054008D" w:rsidP="0054008D">
      <w:pPr>
        <w:shd w:val="clear" w:color="auto" w:fill="FFFFFF"/>
        <w:autoSpaceDE w:val="0"/>
        <w:autoSpaceDN w:val="0"/>
        <w:adjustRightInd w:val="0"/>
        <w:ind w:firstLine="720"/>
        <w:rPr>
          <w:rFonts w:ascii="Lucida Console" w:hAnsi="Lucida Console" w:cs="Lucida Console"/>
          <w:sz w:val="18"/>
          <w:szCs w:val="18"/>
          <w:lang w:eastAsia="de-CH"/>
        </w:rPr>
      </w:pPr>
      <w:r w:rsidRPr="00DD4092">
        <w:rPr>
          <w:rFonts w:ascii="Lucida Console" w:hAnsi="Lucida Console" w:cs="Lucida Console"/>
          <w:color w:val="006400"/>
          <w:sz w:val="18"/>
          <w:szCs w:val="18"/>
          <w:lang w:eastAsia="de-CH"/>
        </w:rPr>
        <w:t>#Output:</w:t>
      </w:r>
    </w:p>
    <w:p w14:paraId="2715EC92" w14:textId="77777777" w:rsidR="0054008D" w:rsidRDefault="0054008D" w:rsidP="0054008D">
      <w:pPr>
        <w:shd w:val="clear" w:color="auto" w:fill="FFFFFF"/>
        <w:autoSpaceDE w:val="0"/>
        <w:autoSpaceDN w:val="0"/>
        <w:adjustRightInd w:val="0"/>
        <w:ind w:firstLine="720"/>
        <w:rPr>
          <w:rFonts w:ascii="Lucida Console" w:hAnsi="Lucida Console" w:cs="Lucida Console"/>
          <w:color w:val="006400"/>
          <w:sz w:val="18"/>
          <w:szCs w:val="18"/>
          <w:lang w:eastAsia="de-CH"/>
        </w:rPr>
      </w:pPr>
      <w:r>
        <w:rPr>
          <w:rFonts w:ascii="Lucida Console" w:hAnsi="Lucida Console" w:cs="Lucida Console"/>
          <w:color w:val="006400"/>
          <w:sz w:val="18"/>
          <w:szCs w:val="18"/>
          <w:lang w:eastAsia="de-CH"/>
        </w:rPr>
        <w:t xml:space="preserve">#5 </w:t>
      </w:r>
    </w:p>
    <w:p w14:paraId="7D018E23" w14:textId="36E7861F" w:rsidR="00D75012" w:rsidRDefault="00D75012" w:rsidP="009E3688">
      <w:pPr>
        <w:shd w:val="clear" w:color="auto" w:fill="FFFFFF"/>
        <w:autoSpaceDE w:val="0"/>
        <w:autoSpaceDN w:val="0"/>
        <w:adjustRightInd w:val="0"/>
        <w:ind w:firstLine="720"/>
        <w:rPr>
          <w:rFonts w:ascii="Lucida Console" w:hAnsi="Lucida Console" w:cs="Lucida Console"/>
          <w:sz w:val="18"/>
          <w:szCs w:val="18"/>
          <w:lang w:eastAsia="de-CH"/>
        </w:rPr>
      </w:pPr>
    </w:p>
    <w:p w14:paraId="6659FEEE" w14:textId="31AC0B77" w:rsidR="00D75012" w:rsidRDefault="009E3688" w:rsidP="009E3688">
      <w:pPr>
        <w:rPr>
          <w:rFonts w:cs="Arial"/>
          <w:sz w:val="18"/>
          <w:szCs w:val="22"/>
        </w:rPr>
      </w:pPr>
      <w:r>
        <w:t xml:space="preserve">Mit diesem Befehl wird die Variable </w:t>
      </w:r>
      <w:r>
        <w:rPr>
          <w:rFonts w:ascii="Lucida Console" w:hAnsi="Lucida Console" w:cs="Lucida Console"/>
          <w:color w:val="A82D00"/>
          <w:sz w:val="18"/>
          <w:szCs w:val="18"/>
          <w:lang w:eastAsia="de-CH"/>
        </w:rPr>
        <w:t>$</w:t>
      </w:r>
      <w:proofErr w:type="spellStart"/>
      <w:r>
        <w:rPr>
          <w:rFonts w:ascii="Lucida Console" w:hAnsi="Lucida Console" w:cs="Lucida Console"/>
          <w:color w:val="A82D00"/>
          <w:sz w:val="18"/>
          <w:szCs w:val="18"/>
          <w:lang w:eastAsia="de-CH"/>
        </w:rPr>
        <w:t>Number</w:t>
      </w:r>
      <w:proofErr w:type="spellEnd"/>
      <w:r>
        <w:rPr>
          <w:rFonts w:ascii="Lucida Console" w:hAnsi="Lucida Console" w:cs="Lucida Console"/>
          <w:color w:val="A82D00"/>
          <w:sz w:val="18"/>
          <w:szCs w:val="18"/>
          <w:lang w:eastAsia="de-CH"/>
        </w:rPr>
        <w:t xml:space="preserve"> </w:t>
      </w:r>
      <w:r w:rsidRPr="009E3688">
        <w:t>In einen</w:t>
      </w:r>
      <w:r>
        <w:t xml:space="preserve"> String umgewandelt. Von einem String ist es möglich mit </w:t>
      </w:r>
      <w:proofErr w:type="gramStart"/>
      <w:r w:rsidR="00655ECE">
        <w:t>«</w:t>
      </w:r>
      <w:r w:rsidR="00655ECE" w:rsidRPr="00E152D1">
        <w:rPr>
          <w:rFonts w:ascii="Lucida Console" w:hAnsi="Lucida Console" w:cs="Lucida Console"/>
          <w:i/>
          <w:iCs/>
          <w:color w:val="696969"/>
          <w:sz w:val="18"/>
          <w:szCs w:val="18"/>
          <w:lang w:eastAsia="de-CH"/>
        </w:rPr>
        <w:t>.</w:t>
      </w:r>
      <w:proofErr w:type="spellStart"/>
      <w:r w:rsidR="00655ECE" w:rsidRPr="00E152D1">
        <w:rPr>
          <w:rFonts w:ascii="Lucida Console" w:hAnsi="Lucida Console" w:cs="Lucida Console"/>
          <w:i/>
          <w:iCs/>
          <w:sz w:val="18"/>
          <w:szCs w:val="18"/>
          <w:lang w:eastAsia="de-CH"/>
        </w:rPr>
        <w:t>Length</w:t>
      </w:r>
      <w:proofErr w:type="spellEnd"/>
      <w:proofErr w:type="gramEnd"/>
      <w:r w:rsidR="00655ECE">
        <w:rPr>
          <w:rFonts w:ascii="Lucida Console" w:hAnsi="Lucida Console" w:cs="Lucida Console"/>
          <w:sz w:val="18"/>
          <w:szCs w:val="18"/>
          <w:lang w:eastAsia="de-CH"/>
        </w:rPr>
        <w:t>»</w:t>
      </w:r>
      <w:r w:rsidR="00655ECE">
        <w:t xml:space="preserve"> die Anzahl Stellen auszulesen.</w:t>
      </w:r>
    </w:p>
    <w:p w14:paraId="0B0809E7" w14:textId="405254AC" w:rsidR="008C19B2" w:rsidRDefault="008C19B2" w:rsidP="003102CF">
      <w:pPr>
        <w:pStyle w:val="Heading2"/>
      </w:pPr>
      <w:bookmarkStart w:id="172" w:name="_Toc103938793"/>
      <w:r>
        <w:t>E-Mails versenden</w:t>
      </w:r>
      <w:r w:rsidR="00C0174F">
        <w:t xml:space="preserve"> mit </w:t>
      </w:r>
      <w:r w:rsidR="005E0498">
        <w:t>PowerShell</w:t>
      </w:r>
      <w:bookmarkEnd w:id="172"/>
    </w:p>
    <w:p w14:paraId="1E548C9D" w14:textId="77777777" w:rsidR="008C19B2" w:rsidRDefault="008C19B2" w:rsidP="008C19B2">
      <w:r>
        <w:t>E-Mails zu versenden in PowerShell ist sehr einfach. Dazu benötigt man nur eine einzige Zeile:</w:t>
      </w:r>
    </w:p>
    <w:p w14:paraId="079AD1A7" w14:textId="77777777" w:rsidR="008C19B2" w:rsidRDefault="008C19B2" w:rsidP="008C19B2"/>
    <w:p w14:paraId="4685F193" w14:textId="3E27F0B2" w:rsidR="008C19B2" w:rsidRDefault="008C19B2" w:rsidP="008C19B2">
      <w:pPr>
        <w:shd w:val="clear" w:color="auto" w:fill="FFFFFF"/>
        <w:autoSpaceDE w:val="0"/>
        <w:autoSpaceDN w:val="0"/>
        <w:adjustRightInd w:val="0"/>
        <w:ind w:left="720"/>
        <w:rPr>
          <w:rFonts w:ascii="Lucida Console" w:hAnsi="Lucida Console" w:cs="Lucida Console"/>
          <w:sz w:val="18"/>
          <w:szCs w:val="18"/>
          <w:lang w:val="en-US" w:eastAsia="de-CH"/>
        </w:rPr>
      </w:pPr>
      <w:r w:rsidRPr="008C19B2">
        <w:rPr>
          <w:rFonts w:ascii="Lucida Console" w:hAnsi="Lucida Console" w:cs="Lucida Console"/>
          <w:color w:val="0000FF"/>
          <w:sz w:val="18"/>
          <w:szCs w:val="18"/>
          <w:lang w:val="en-US" w:eastAsia="de-CH"/>
        </w:rPr>
        <w:t>Send-</w:t>
      </w:r>
      <w:proofErr w:type="spellStart"/>
      <w:r w:rsidRPr="008C19B2">
        <w:rPr>
          <w:rFonts w:ascii="Lucida Console" w:hAnsi="Lucida Console" w:cs="Lucida Console"/>
          <w:color w:val="0000FF"/>
          <w:sz w:val="18"/>
          <w:szCs w:val="18"/>
          <w:lang w:val="en-US" w:eastAsia="de-CH"/>
        </w:rPr>
        <w:t>MailMessage</w:t>
      </w:r>
      <w:proofErr w:type="spellEnd"/>
      <w:r w:rsidRPr="008C19B2">
        <w:rPr>
          <w:rFonts w:ascii="Lucida Console" w:hAnsi="Lucida Console" w:cs="Lucida Console"/>
          <w:sz w:val="18"/>
          <w:szCs w:val="18"/>
          <w:lang w:val="en-US" w:eastAsia="de-CH"/>
        </w:rPr>
        <w:t xml:space="preserve"> </w:t>
      </w:r>
      <w:r w:rsidRPr="008C19B2">
        <w:rPr>
          <w:rFonts w:ascii="Lucida Console" w:hAnsi="Lucida Console" w:cs="Lucida Console"/>
          <w:color w:val="000080"/>
          <w:sz w:val="18"/>
          <w:szCs w:val="18"/>
          <w:lang w:val="en-US" w:eastAsia="de-CH"/>
        </w:rPr>
        <w:t>-from</w:t>
      </w:r>
      <w:r w:rsidRPr="008C19B2">
        <w:rPr>
          <w:rFonts w:ascii="Lucida Console" w:hAnsi="Lucida Console" w:cs="Lucida Console"/>
          <w:sz w:val="18"/>
          <w:szCs w:val="18"/>
          <w:lang w:val="en-US" w:eastAsia="de-CH"/>
        </w:rPr>
        <w:t xml:space="preserve"> </w:t>
      </w:r>
      <w:r w:rsidRPr="008C19B2">
        <w:rPr>
          <w:rFonts w:ascii="Lucida Console" w:hAnsi="Lucida Console" w:cs="Lucida Console"/>
          <w:color w:val="8A2BE2"/>
          <w:sz w:val="18"/>
          <w:szCs w:val="18"/>
          <w:lang w:val="en-US" w:eastAsia="de-CH"/>
        </w:rPr>
        <w:t>infrastructure@mcs.ch</w:t>
      </w:r>
      <w:r w:rsidRPr="008C19B2">
        <w:rPr>
          <w:rFonts w:ascii="Lucida Console" w:hAnsi="Lucida Console" w:cs="Lucida Console"/>
          <w:sz w:val="18"/>
          <w:szCs w:val="18"/>
          <w:lang w:val="en-US" w:eastAsia="de-CH"/>
        </w:rPr>
        <w:t xml:space="preserve"> </w:t>
      </w:r>
    </w:p>
    <w:p w14:paraId="58C61151" w14:textId="4EFC3027" w:rsidR="008C19B2" w:rsidRDefault="008C19B2" w:rsidP="008C19B2">
      <w:pPr>
        <w:shd w:val="clear" w:color="auto" w:fill="FFFFFF"/>
        <w:autoSpaceDE w:val="0"/>
        <w:autoSpaceDN w:val="0"/>
        <w:adjustRightInd w:val="0"/>
        <w:ind w:left="720" w:firstLine="720"/>
        <w:rPr>
          <w:rFonts w:ascii="Lucida Console" w:hAnsi="Lucida Console" w:cs="Lucida Console"/>
          <w:sz w:val="18"/>
          <w:szCs w:val="18"/>
          <w:lang w:val="en-US" w:eastAsia="de-CH"/>
        </w:rPr>
      </w:pPr>
      <w:r w:rsidRPr="008C19B2">
        <w:rPr>
          <w:rFonts w:ascii="Lucida Console" w:hAnsi="Lucida Console" w:cs="Lucida Console"/>
          <w:color w:val="000080"/>
          <w:sz w:val="18"/>
          <w:szCs w:val="18"/>
          <w:lang w:val="en-US" w:eastAsia="de-CH"/>
        </w:rPr>
        <w:t>-to</w:t>
      </w:r>
      <w:r w:rsidRPr="008C19B2">
        <w:rPr>
          <w:rFonts w:ascii="Lucida Console" w:hAnsi="Lucida Console" w:cs="Lucida Console"/>
          <w:sz w:val="18"/>
          <w:szCs w:val="18"/>
          <w:lang w:val="en-US" w:eastAsia="de-CH"/>
        </w:rPr>
        <w:t xml:space="preserve"> </w:t>
      </w:r>
      <w:r w:rsidRPr="008C19B2">
        <w:rPr>
          <w:rFonts w:ascii="Lucida Console" w:hAnsi="Lucida Console" w:cs="Lucida Console"/>
          <w:color w:val="8A2BE2"/>
          <w:sz w:val="18"/>
          <w:szCs w:val="18"/>
          <w:lang w:val="en-US" w:eastAsia="de-CH"/>
        </w:rPr>
        <w:t>nico.egli@mcs.ch</w:t>
      </w:r>
      <w:r w:rsidRPr="008C19B2">
        <w:rPr>
          <w:rFonts w:ascii="Lucida Console" w:hAnsi="Lucida Console" w:cs="Lucida Console"/>
          <w:sz w:val="18"/>
          <w:szCs w:val="18"/>
          <w:lang w:val="en-US" w:eastAsia="de-CH"/>
        </w:rPr>
        <w:t xml:space="preserve"> </w:t>
      </w:r>
    </w:p>
    <w:p w14:paraId="1ACB8FC4" w14:textId="77777777" w:rsidR="008C19B2" w:rsidRDefault="008C19B2" w:rsidP="008C19B2">
      <w:pPr>
        <w:shd w:val="clear" w:color="auto" w:fill="FFFFFF"/>
        <w:autoSpaceDE w:val="0"/>
        <w:autoSpaceDN w:val="0"/>
        <w:adjustRightInd w:val="0"/>
        <w:ind w:left="720" w:firstLine="720"/>
        <w:rPr>
          <w:rFonts w:ascii="Lucida Console" w:hAnsi="Lucida Console" w:cs="Lucida Console"/>
          <w:sz w:val="18"/>
          <w:szCs w:val="18"/>
          <w:lang w:val="en-US" w:eastAsia="de-CH"/>
        </w:rPr>
      </w:pPr>
      <w:r w:rsidRPr="008C19B2">
        <w:rPr>
          <w:rFonts w:ascii="Lucida Console" w:hAnsi="Lucida Console" w:cs="Lucida Console"/>
          <w:color w:val="000080"/>
          <w:sz w:val="18"/>
          <w:szCs w:val="18"/>
          <w:lang w:val="en-US" w:eastAsia="de-CH"/>
        </w:rPr>
        <w:t>-</w:t>
      </w:r>
      <w:proofErr w:type="spellStart"/>
      <w:r w:rsidRPr="008C19B2">
        <w:rPr>
          <w:rFonts w:ascii="Lucida Console" w:hAnsi="Lucida Console" w:cs="Lucida Console"/>
          <w:color w:val="000080"/>
          <w:sz w:val="18"/>
          <w:szCs w:val="18"/>
          <w:lang w:val="en-US" w:eastAsia="de-CH"/>
        </w:rPr>
        <w:t>SmtpServer</w:t>
      </w:r>
      <w:proofErr w:type="spellEnd"/>
      <w:r w:rsidRPr="008C19B2">
        <w:rPr>
          <w:rFonts w:ascii="Lucida Console" w:hAnsi="Lucida Console" w:cs="Lucida Console"/>
          <w:sz w:val="18"/>
          <w:szCs w:val="18"/>
          <w:lang w:val="en-US" w:eastAsia="de-CH"/>
        </w:rPr>
        <w:t xml:space="preserve"> </w:t>
      </w:r>
      <w:r w:rsidRPr="008C19B2">
        <w:rPr>
          <w:rFonts w:ascii="Lucida Console" w:hAnsi="Lucida Console" w:cs="Lucida Console"/>
          <w:color w:val="8A2BE2"/>
          <w:sz w:val="18"/>
          <w:szCs w:val="18"/>
          <w:lang w:val="en-US" w:eastAsia="de-CH"/>
        </w:rPr>
        <w:t>mcs-ch.mail.protection.outlook.com</w:t>
      </w:r>
      <w:r w:rsidRPr="008C19B2">
        <w:rPr>
          <w:rFonts w:ascii="Lucida Console" w:hAnsi="Lucida Console" w:cs="Lucida Console"/>
          <w:sz w:val="18"/>
          <w:szCs w:val="18"/>
          <w:lang w:val="en-US" w:eastAsia="de-CH"/>
        </w:rPr>
        <w:t xml:space="preserve"> </w:t>
      </w:r>
    </w:p>
    <w:p w14:paraId="3F44AA8F" w14:textId="77777777" w:rsidR="008C19B2" w:rsidRDefault="008C19B2" w:rsidP="008C19B2">
      <w:pPr>
        <w:shd w:val="clear" w:color="auto" w:fill="FFFFFF"/>
        <w:autoSpaceDE w:val="0"/>
        <w:autoSpaceDN w:val="0"/>
        <w:adjustRightInd w:val="0"/>
        <w:ind w:left="720" w:firstLine="720"/>
        <w:rPr>
          <w:rFonts w:ascii="Lucida Console" w:hAnsi="Lucida Console" w:cs="Lucida Console"/>
          <w:sz w:val="18"/>
          <w:szCs w:val="18"/>
          <w:lang w:val="en-US" w:eastAsia="de-CH"/>
        </w:rPr>
      </w:pPr>
      <w:r w:rsidRPr="008C19B2">
        <w:rPr>
          <w:rFonts w:ascii="Lucida Console" w:hAnsi="Lucida Console" w:cs="Lucida Console"/>
          <w:color w:val="000080"/>
          <w:sz w:val="18"/>
          <w:szCs w:val="18"/>
          <w:lang w:val="en-US" w:eastAsia="de-CH"/>
        </w:rPr>
        <w:t>-Subject</w:t>
      </w:r>
      <w:r w:rsidRPr="008C19B2">
        <w:rPr>
          <w:rFonts w:ascii="Lucida Console" w:hAnsi="Lucida Console" w:cs="Lucida Console"/>
          <w:sz w:val="18"/>
          <w:szCs w:val="18"/>
          <w:lang w:val="en-US" w:eastAsia="de-CH"/>
        </w:rPr>
        <w:t xml:space="preserve"> </w:t>
      </w:r>
      <w:r w:rsidRPr="008C19B2">
        <w:rPr>
          <w:rFonts w:ascii="Lucida Console" w:hAnsi="Lucida Console" w:cs="Lucida Console"/>
          <w:color w:val="8B0000"/>
          <w:sz w:val="18"/>
          <w:szCs w:val="18"/>
          <w:lang w:val="en-US" w:eastAsia="de-CH"/>
        </w:rPr>
        <w:t xml:space="preserve">"Admin </w:t>
      </w:r>
      <w:proofErr w:type="spellStart"/>
      <w:r w:rsidRPr="008C19B2">
        <w:rPr>
          <w:rFonts w:ascii="Lucida Console" w:hAnsi="Lucida Console" w:cs="Lucida Console"/>
          <w:color w:val="8B0000"/>
          <w:sz w:val="18"/>
          <w:szCs w:val="18"/>
          <w:lang w:val="en-US" w:eastAsia="de-CH"/>
        </w:rPr>
        <w:t>Kennwort</w:t>
      </w:r>
      <w:proofErr w:type="spellEnd"/>
      <w:r w:rsidRPr="008C19B2">
        <w:rPr>
          <w:rFonts w:ascii="Lucida Console" w:hAnsi="Lucida Console" w:cs="Lucida Console"/>
          <w:color w:val="8B0000"/>
          <w:sz w:val="18"/>
          <w:szCs w:val="18"/>
          <w:lang w:val="en-US" w:eastAsia="de-CH"/>
        </w:rPr>
        <w:t xml:space="preserve"> </w:t>
      </w:r>
      <w:proofErr w:type="spellStart"/>
      <w:r w:rsidRPr="008C19B2">
        <w:rPr>
          <w:rFonts w:ascii="Lucida Console" w:hAnsi="Lucida Console" w:cs="Lucida Console"/>
          <w:color w:val="8B0000"/>
          <w:sz w:val="18"/>
          <w:szCs w:val="18"/>
          <w:lang w:val="en-US" w:eastAsia="de-CH"/>
        </w:rPr>
        <w:t>Ablauf</w:t>
      </w:r>
      <w:proofErr w:type="spellEnd"/>
      <w:r w:rsidRPr="008C19B2">
        <w:rPr>
          <w:rFonts w:ascii="Lucida Console" w:hAnsi="Lucida Console" w:cs="Lucida Console"/>
          <w:color w:val="8B0000"/>
          <w:sz w:val="18"/>
          <w:szCs w:val="18"/>
          <w:lang w:val="en-US" w:eastAsia="de-CH"/>
        </w:rPr>
        <w:t xml:space="preserve"> Check"</w:t>
      </w:r>
      <w:r w:rsidRPr="008C19B2">
        <w:rPr>
          <w:rFonts w:ascii="Lucida Console" w:hAnsi="Lucida Console" w:cs="Lucida Console"/>
          <w:sz w:val="18"/>
          <w:szCs w:val="18"/>
          <w:lang w:val="en-US" w:eastAsia="de-CH"/>
        </w:rPr>
        <w:t xml:space="preserve"> </w:t>
      </w:r>
    </w:p>
    <w:p w14:paraId="7585DE89" w14:textId="3EE961D8" w:rsidR="008C19B2" w:rsidRPr="005E0498" w:rsidRDefault="008C19B2" w:rsidP="008C19B2">
      <w:pPr>
        <w:shd w:val="clear" w:color="auto" w:fill="FFFFFF"/>
        <w:autoSpaceDE w:val="0"/>
        <w:autoSpaceDN w:val="0"/>
        <w:adjustRightInd w:val="0"/>
        <w:ind w:left="720" w:firstLine="720"/>
        <w:rPr>
          <w:rFonts w:ascii="Lucida Console" w:hAnsi="Lucida Console" w:cs="Lucida Console"/>
          <w:color w:val="A82D00"/>
          <w:sz w:val="18"/>
          <w:szCs w:val="18"/>
          <w:lang w:eastAsia="de-CH"/>
        </w:rPr>
      </w:pPr>
      <w:r w:rsidRPr="005E0498">
        <w:rPr>
          <w:rFonts w:ascii="Lucida Console" w:hAnsi="Lucida Console" w:cs="Lucida Console"/>
          <w:color w:val="000080"/>
          <w:sz w:val="18"/>
          <w:szCs w:val="18"/>
          <w:lang w:eastAsia="de-CH"/>
        </w:rPr>
        <w:t>-</w:t>
      </w:r>
      <w:proofErr w:type="spellStart"/>
      <w:r w:rsidRPr="005E0498">
        <w:rPr>
          <w:rFonts w:ascii="Lucida Console" w:hAnsi="Lucida Console" w:cs="Lucida Console"/>
          <w:color w:val="000080"/>
          <w:sz w:val="18"/>
          <w:szCs w:val="18"/>
          <w:lang w:eastAsia="de-CH"/>
        </w:rPr>
        <w:t>BodyAsHtml</w:t>
      </w:r>
      <w:proofErr w:type="spellEnd"/>
      <w:r w:rsidRPr="005E0498">
        <w:rPr>
          <w:rFonts w:ascii="Lucida Console" w:hAnsi="Lucida Console" w:cs="Lucida Console"/>
          <w:sz w:val="18"/>
          <w:szCs w:val="18"/>
          <w:lang w:eastAsia="de-CH"/>
        </w:rPr>
        <w:t xml:space="preserve"> </w:t>
      </w:r>
      <w:r w:rsidR="00F43C90" w:rsidRPr="005E0498">
        <w:rPr>
          <w:rFonts w:ascii="Lucida Console" w:hAnsi="Lucida Console" w:cs="Lucida Console"/>
          <w:color w:val="A82D00"/>
          <w:sz w:val="18"/>
          <w:szCs w:val="18"/>
          <w:lang w:eastAsia="de-CH"/>
        </w:rPr>
        <w:t>“Test”</w:t>
      </w:r>
      <w:r w:rsidRPr="005E0498">
        <w:rPr>
          <w:rFonts w:ascii="Lucida Console" w:hAnsi="Lucida Console" w:cs="Lucida Console"/>
          <w:color w:val="A82D00"/>
          <w:sz w:val="18"/>
          <w:szCs w:val="18"/>
          <w:lang w:eastAsia="de-CH"/>
        </w:rPr>
        <w:t xml:space="preserve"> </w:t>
      </w:r>
    </w:p>
    <w:p w14:paraId="41973BED" w14:textId="77777777" w:rsidR="008C19B2" w:rsidRPr="005E0498" w:rsidRDefault="008C19B2" w:rsidP="008C19B2"/>
    <w:p w14:paraId="1289179B" w14:textId="77777777" w:rsidR="00F43C90" w:rsidRDefault="00AD64B1" w:rsidP="008C19B2">
      <w:r w:rsidRPr="00AD64B1">
        <w:t>«</w:t>
      </w:r>
      <w:r w:rsidR="008C19B2" w:rsidRPr="008C19B2">
        <w:rPr>
          <w:rFonts w:ascii="Lucida Console" w:hAnsi="Lucida Console" w:cs="Lucida Console"/>
          <w:color w:val="000080"/>
          <w:sz w:val="18"/>
          <w:szCs w:val="18"/>
          <w:lang w:eastAsia="de-CH"/>
        </w:rPr>
        <w:t>-</w:t>
      </w:r>
      <w:proofErr w:type="spellStart"/>
      <w:r w:rsidR="008C19B2" w:rsidRPr="008C19B2">
        <w:rPr>
          <w:rFonts w:ascii="Lucida Console" w:hAnsi="Lucida Console" w:cs="Lucida Console"/>
          <w:color w:val="000080"/>
          <w:sz w:val="18"/>
          <w:szCs w:val="18"/>
          <w:lang w:eastAsia="de-CH"/>
        </w:rPr>
        <w:t>from</w:t>
      </w:r>
      <w:proofErr w:type="spellEnd"/>
      <w:r w:rsidRPr="00AD64B1">
        <w:t>»</w:t>
      </w:r>
      <w:r w:rsidR="008C19B2" w:rsidRPr="00AD64B1">
        <w:t xml:space="preserve"> </w:t>
      </w:r>
      <w:r w:rsidR="008C19B2" w:rsidRPr="008C19B2">
        <w:t>und</w:t>
      </w:r>
      <w:r w:rsidR="008C19B2" w:rsidRPr="008C19B2">
        <w:rPr>
          <w:rFonts w:ascii="Lucida Console" w:hAnsi="Lucida Console" w:cs="Lucida Console"/>
          <w:sz w:val="18"/>
          <w:szCs w:val="18"/>
          <w:lang w:eastAsia="de-CH"/>
        </w:rPr>
        <w:t xml:space="preserve"> </w:t>
      </w:r>
      <w:r w:rsidRPr="00AD64B1">
        <w:t>«</w:t>
      </w:r>
      <w:r w:rsidR="008C19B2" w:rsidRPr="008C19B2">
        <w:rPr>
          <w:rFonts w:ascii="Lucida Console" w:hAnsi="Lucida Console" w:cs="Lucida Console"/>
          <w:color w:val="000080"/>
          <w:sz w:val="18"/>
          <w:szCs w:val="18"/>
          <w:lang w:eastAsia="de-CH"/>
        </w:rPr>
        <w:t>-</w:t>
      </w:r>
      <w:proofErr w:type="spellStart"/>
      <w:r w:rsidR="008C19B2" w:rsidRPr="008C19B2">
        <w:rPr>
          <w:rFonts w:ascii="Lucida Console" w:hAnsi="Lucida Console" w:cs="Lucida Console"/>
          <w:color w:val="000080"/>
          <w:sz w:val="18"/>
          <w:szCs w:val="18"/>
          <w:lang w:eastAsia="de-CH"/>
        </w:rPr>
        <w:t>to</w:t>
      </w:r>
      <w:proofErr w:type="spellEnd"/>
      <w:r w:rsidRPr="00AD64B1">
        <w:t>»</w:t>
      </w:r>
      <w:r w:rsidR="008C19B2" w:rsidRPr="008C19B2">
        <w:rPr>
          <w:rFonts w:ascii="Lucida Console" w:hAnsi="Lucida Console" w:cs="Lucida Console"/>
          <w:sz w:val="18"/>
          <w:szCs w:val="18"/>
          <w:lang w:eastAsia="de-CH"/>
        </w:rPr>
        <w:t xml:space="preserve"> </w:t>
      </w:r>
      <w:r w:rsidR="008C19B2" w:rsidRPr="008C19B2">
        <w:t>sind</w:t>
      </w:r>
      <w:r w:rsidR="008C19B2">
        <w:t xml:space="preserve"> der Absender und der Empfänger. </w:t>
      </w:r>
    </w:p>
    <w:p w14:paraId="124FEDC3" w14:textId="77777777" w:rsidR="00F43C90" w:rsidRDefault="00AD64B1" w:rsidP="008C19B2">
      <w:r>
        <w:t>«</w:t>
      </w:r>
      <w:r w:rsidRPr="00AD64B1">
        <w:rPr>
          <w:rFonts w:ascii="Lucida Console" w:hAnsi="Lucida Console" w:cs="Lucida Console"/>
          <w:color w:val="000080"/>
          <w:sz w:val="18"/>
          <w:szCs w:val="18"/>
          <w:lang w:eastAsia="de-CH"/>
        </w:rPr>
        <w:t>-</w:t>
      </w:r>
      <w:proofErr w:type="spellStart"/>
      <w:r w:rsidRPr="00AD64B1">
        <w:rPr>
          <w:rFonts w:ascii="Lucida Console" w:hAnsi="Lucida Console" w:cs="Lucida Console"/>
          <w:color w:val="000080"/>
          <w:sz w:val="18"/>
          <w:szCs w:val="18"/>
          <w:lang w:eastAsia="de-CH"/>
        </w:rPr>
        <w:t>SmtpServer</w:t>
      </w:r>
      <w:proofErr w:type="spellEnd"/>
      <w:r>
        <w:t>» ist sozusagen der Postbote der E-Mails. Bei Google wäre dieser zum Beispiel smtp.gmail.com</w:t>
      </w:r>
      <w:r w:rsidR="00F43C90">
        <w:t xml:space="preserve">. </w:t>
      </w:r>
    </w:p>
    <w:p w14:paraId="34F05A74" w14:textId="77777777" w:rsidR="00F43C90" w:rsidRDefault="00F43C90" w:rsidP="008C19B2">
      <w:r>
        <w:t>«</w:t>
      </w:r>
      <w:r w:rsidRPr="005E0498">
        <w:rPr>
          <w:rFonts w:ascii="Lucida Console" w:hAnsi="Lucida Console" w:cs="Lucida Console"/>
          <w:color w:val="000080"/>
          <w:sz w:val="18"/>
          <w:szCs w:val="18"/>
          <w:lang w:eastAsia="de-CH"/>
        </w:rPr>
        <w:t>-</w:t>
      </w:r>
      <w:proofErr w:type="spellStart"/>
      <w:r w:rsidRPr="005E0498">
        <w:rPr>
          <w:rFonts w:ascii="Lucida Console" w:hAnsi="Lucida Console" w:cs="Lucida Console"/>
          <w:color w:val="000080"/>
          <w:sz w:val="18"/>
          <w:szCs w:val="18"/>
          <w:lang w:eastAsia="de-CH"/>
        </w:rPr>
        <w:t>Subject</w:t>
      </w:r>
      <w:proofErr w:type="spellEnd"/>
      <w:r>
        <w:t>» ist der Betreff.</w:t>
      </w:r>
    </w:p>
    <w:p w14:paraId="63ED67F5" w14:textId="77777777" w:rsidR="005E0498" w:rsidRDefault="00F43C90" w:rsidP="008C19B2">
      <w:r>
        <w:t>«</w:t>
      </w:r>
      <w:r w:rsidRPr="00F43C90">
        <w:rPr>
          <w:rFonts w:ascii="Lucida Console" w:hAnsi="Lucida Console" w:cs="Lucida Console"/>
          <w:color w:val="000080"/>
          <w:sz w:val="18"/>
          <w:szCs w:val="18"/>
          <w:lang w:eastAsia="de-CH"/>
        </w:rPr>
        <w:t>-</w:t>
      </w:r>
      <w:proofErr w:type="spellStart"/>
      <w:r w:rsidRPr="00F43C90">
        <w:rPr>
          <w:rFonts w:ascii="Lucida Console" w:hAnsi="Lucida Console" w:cs="Lucida Console"/>
          <w:color w:val="000080"/>
          <w:sz w:val="18"/>
          <w:szCs w:val="18"/>
          <w:lang w:eastAsia="de-CH"/>
        </w:rPr>
        <w:t>BodyAsHtml</w:t>
      </w:r>
      <w:proofErr w:type="spellEnd"/>
      <w:r>
        <w:t>» oder «</w:t>
      </w:r>
      <w:r w:rsidRPr="00F43C90">
        <w:rPr>
          <w:rFonts w:ascii="Lucida Console" w:hAnsi="Lucida Console" w:cs="Lucida Console"/>
          <w:color w:val="000080"/>
          <w:sz w:val="18"/>
          <w:szCs w:val="18"/>
          <w:lang w:eastAsia="de-CH"/>
        </w:rPr>
        <w:t>-Body</w:t>
      </w:r>
      <w:r>
        <w:t>» sind der Inhalt der Mail. Bei «</w:t>
      </w:r>
      <w:r w:rsidRPr="00F43C90">
        <w:rPr>
          <w:rFonts w:ascii="Lucida Console" w:hAnsi="Lucida Console" w:cs="Lucida Console"/>
          <w:color w:val="000080"/>
          <w:sz w:val="18"/>
          <w:szCs w:val="18"/>
          <w:lang w:eastAsia="de-CH"/>
        </w:rPr>
        <w:t>-</w:t>
      </w:r>
      <w:proofErr w:type="spellStart"/>
      <w:r w:rsidRPr="00F43C90">
        <w:rPr>
          <w:rFonts w:ascii="Lucida Console" w:hAnsi="Lucida Console" w:cs="Lucida Console"/>
          <w:color w:val="000080"/>
          <w:sz w:val="18"/>
          <w:szCs w:val="18"/>
          <w:lang w:eastAsia="de-CH"/>
        </w:rPr>
        <w:t>BodyAsHtml</w:t>
      </w:r>
      <w:proofErr w:type="spellEnd"/>
      <w:r>
        <w:t xml:space="preserve">» ist der Inhalt als </w:t>
      </w:r>
      <w:proofErr w:type="spellStart"/>
      <w:r>
        <w:t>html</w:t>
      </w:r>
      <w:proofErr w:type="spellEnd"/>
      <w:r>
        <w:t xml:space="preserve"> geschrieben. In «</w:t>
      </w:r>
      <w:r w:rsidRPr="00F43C90">
        <w:rPr>
          <w:rFonts w:ascii="Lucida Console" w:hAnsi="Lucida Console" w:cs="Lucida Console"/>
          <w:color w:val="000080"/>
          <w:sz w:val="18"/>
          <w:szCs w:val="18"/>
          <w:lang w:eastAsia="de-CH"/>
        </w:rPr>
        <w:t>-Body</w:t>
      </w:r>
      <w:r>
        <w:t>» nimmt einen String.</w:t>
      </w:r>
    </w:p>
    <w:p w14:paraId="735FD353" w14:textId="77777777" w:rsidR="009528AB" w:rsidRDefault="009528AB">
      <w:pPr>
        <w:rPr>
          <w:rFonts w:cs="Arial"/>
          <w:b/>
          <w:bCs/>
          <w:kern w:val="32"/>
          <w:sz w:val="32"/>
          <w:szCs w:val="32"/>
        </w:rPr>
      </w:pPr>
      <w:r>
        <w:br w:type="page"/>
      </w:r>
    </w:p>
    <w:p w14:paraId="5DAB671F" w14:textId="68BB4556" w:rsidR="00AA3601" w:rsidRDefault="00AA3601" w:rsidP="003102CF">
      <w:pPr>
        <w:pStyle w:val="Heading1"/>
      </w:pPr>
      <w:bookmarkStart w:id="173" w:name="_Toc103938794"/>
      <w:r>
        <w:lastRenderedPageBreak/>
        <w:t>Netzwerk</w:t>
      </w:r>
      <w:bookmarkEnd w:id="173"/>
    </w:p>
    <w:p w14:paraId="4A4EB21F" w14:textId="65AA36AD" w:rsidR="0019714D" w:rsidRDefault="0019714D" w:rsidP="0019714D">
      <w:r>
        <w:t>Zu dem Thema Netzwerk habe ich mir zuerst einige Gendanken gemacht, Infos gesucht und Konzepte entworfen.</w:t>
      </w:r>
    </w:p>
    <w:p w14:paraId="676781FB" w14:textId="42D040B2" w:rsidR="005E0498" w:rsidRDefault="005E0498" w:rsidP="003102CF">
      <w:pPr>
        <w:pStyle w:val="Heading2"/>
      </w:pPr>
      <w:bookmarkStart w:id="174" w:name="_Toc103938795"/>
      <w:r>
        <w:t>I</w:t>
      </w:r>
      <w:r w:rsidR="006F6F2A">
        <w:t>P</w:t>
      </w:r>
      <w:r>
        <w:t>-Adressen</w:t>
      </w:r>
      <w:bookmarkEnd w:id="174"/>
    </w:p>
    <w:p w14:paraId="292F8BB8" w14:textId="6736E7F2" w:rsidR="005E0498" w:rsidRDefault="005E0498" w:rsidP="005E0498">
      <w:r>
        <w:t>Jeder PC der mit einem Netzwerk verbunden ist, muss eine IP-Adresse besitzen. Di</w:t>
      </w:r>
      <w:r w:rsidR="00AA3601">
        <w:t>ese darf pro Netzwerk nur einmal vorkommen.</w:t>
      </w:r>
      <w:r w:rsidR="00383ABA">
        <w:t xml:space="preserve"> </w:t>
      </w:r>
    </w:p>
    <w:p w14:paraId="57F763EE" w14:textId="3492A835" w:rsidR="00AA3601" w:rsidRDefault="00AA3601" w:rsidP="003102CF">
      <w:pPr>
        <w:pStyle w:val="Heading3"/>
      </w:pPr>
      <w:bookmarkStart w:id="175" w:name="_Ref52442314"/>
      <w:bookmarkStart w:id="176" w:name="_Toc103938796"/>
      <w:r>
        <w:t xml:space="preserve">Private </w:t>
      </w:r>
      <w:bookmarkEnd w:id="175"/>
      <w:r w:rsidR="003E7CC0">
        <w:t>IP-Adressen</w:t>
      </w:r>
      <w:bookmarkEnd w:id="176"/>
    </w:p>
    <w:p w14:paraId="4D4DAF46" w14:textId="12EF0B8A" w:rsidR="00F5463B" w:rsidRPr="00F5463B" w:rsidRDefault="00383ABA" w:rsidP="00F5463B">
      <w:commentRangeStart w:id="177"/>
      <w:r>
        <w:t>Wenn in zwei verschiedenen Netzwerken die genau gleiche private IP-Adresse vorkommt spielt das keine Rolle.</w:t>
      </w:r>
      <w:commentRangeEnd w:id="177"/>
      <w:r>
        <w:rPr>
          <w:rStyle w:val="CommentReference"/>
        </w:rPr>
        <w:commentReference w:id="177"/>
      </w:r>
    </w:p>
    <w:p w14:paraId="2E6B8290" w14:textId="518D316A" w:rsidR="00AA3601" w:rsidRDefault="00AF0760" w:rsidP="00AA3601">
      <w:r>
        <w:t xml:space="preserve">Es gibt drei verschiedene </w:t>
      </w:r>
      <w:r w:rsidR="00FD0745">
        <w:t>p</w:t>
      </w:r>
      <w:r>
        <w:t xml:space="preserve">rivate </w:t>
      </w:r>
      <w:r w:rsidR="003E7CC0">
        <w:t>IP-Adressbereiche</w:t>
      </w:r>
      <w:r w:rsidR="0032364E">
        <w:t>:</w:t>
      </w:r>
    </w:p>
    <w:p w14:paraId="20FC6B78" w14:textId="77777777" w:rsidR="00383ABA" w:rsidRDefault="00383ABA" w:rsidP="00AA3601"/>
    <w:tbl>
      <w:tblPr>
        <w:tblStyle w:val="TableGrid"/>
        <w:tblW w:w="0" w:type="auto"/>
        <w:tblLook w:val="04A0" w:firstRow="1" w:lastRow="0" w:firstColumn="1" w:lastColumn="0" w:noHBand="0" w:noVBand="1"/>
      </w:tblPr>
      <w:tblGrid>
        <w:gridCol w:w="1555"/>
        <w:gridCol w:w="4252"/>
        <w:gridCol w:w="4104"/>
      </w:tblGrid>
      <w:tr w:rsidR="00383ABA" w14:paraId="239C5C94" w14:textId="77777777" w:rsidTr="00383ABA">
        <w:tc>
          <w:tcPr>
            <w:tcW w:w="1555" w:type="dxa"/>
            <w:shd w:val="clear" w:color="auto" w:fill="D9D9D9" w:themeFill="background1" w:themeFillShade="D9"/>
          </w:tcPr>
          <w:p w14:paraId="1C034E02" w14:textId="5C749156" w:rsidR="00383ABA" w:rsidRDefault="00383ABA" w:rsidP="00AA3601">
            <w:r>
              <w:t>Bezeichnung</w:t>
            </w:r>
          </w:p>
        </w:tc>
        <w:tc>
          <w:tcPr>
            <w:tcW w:w="4252" w:type="dxa"/>
            <w:shd w:val="clear" w:color="auto" w:fill="D9D9D9" w:themeFill="background1" w:themeFillShade="D9"/>
          </w:tcPr>
          <w:p w14:paraId="5CEBEC9F" w14:textId="30CF4E80" w:rsidR="00383ABA" w:rsidRDefault="00383ABA" w:rsidP="00AA3601">
            <w:commentRangeStart w:id="178"/>
            <w:r>
              <w:t>Bereich</w:t>
            </w:r>
          </w:p>
        </w:tc>
        <w:tc>
          <w:tcPr>
            <w:tcW w:w="4104" w:type="dxa"/>
            <w:shd w:val="clear" w:color="auto" w:fill="D9D9D9" w:themeFill="background1" w:themeFillShade="D9"/>
          </w:tcPr>
          <w:p w14:paraId="61E18446" w14:textId="2B86F36B" w:rsidR="00383ABA" w:rsidRDefault="00383ABA" w:rsidP="00AA3601">
            <w:r>
              <w:t>Anzahl Adressen</w:t>
            </w:r>
          </w:p>
        </w:tc>
      </w:tr>
      <w:tr w:rsidR="00383ABA" w14:paraId="41919C07" w14:textId="77777777" w:rsidTr="00383ABA">
        <w:tc>
          <w:tcPr>
            <w:tcW w:w="1555" w:type="dxa"/>
          </w:tcPr>
          <w:p w14:paraId="7F12AE04" w14:textId="5BB1AA52" w:rsidR="00383ABA" w:rsidRPr="0032364E" w:rsidRDefault="00383ABA" w:rsidP="00AA3601">
            <w:pPr>
              <w:rPr>
                <w:rFonts w:ascii="Consolas" w:hAnsi="Consolas"/>
              </w:rPr>
            </w:pPr>
            <w:r>
              <w:rPr>
                <w:rFonts w:ascii="Consolas" w:hAnsi="Consolas"/>
              </w:rPr>
              <w:t>Klasse A</w:t>
            </w:r>
          </w:p>
        </w:tc>
        <w:tc>
          <w:tcPr>
            <w:tcW w:w="4252" w:type="dxa"/>
          </w:tcPr>
          <w:p w14:paraId="1802C4EC" w14:textId="4A03E74A" w:rsidR="00383ABA" w:rsidRPr="0032364E" w:rsidRDefault="00383ABA" w:rsidP="00AA3601">
            <w:pPr>
              <w:rPr>
                <w:rFonts w:ascii="Consolas" w:hAnsi="Consolas"/>
              </w:rPr>
            </w:pPr>
            <w:r w:rsidRPr="0032364E">
              <w:rPr>
                <w:rFonts w:ascii="Consolas" w:hAnsi="Consolas"/>
              </w:rPr>
              <w:t xml:space="preserve"> 10. </w:t>
            </w:r>
            <w:r>
              <w:rPr>
                <w:rFonts w:ascii="Consolas" w:hAnsi="Consolas"/>
              </w:rPr>
              <w:t xml:space="preserve"> </w:t>
            </w:r>
            <w:r w:rsidRPr="0032364E">
              <w:rPr>
                <w:rFonts w:ascii="Consolas" w:hAnsi="Consolas"/>
              </w:rPr>
              <w:t xml:space="preserve">0.0.0 </w:t>
            </w:r>
            <w:r w:rsidR="003E7CC0" w:rsidRPr="0032364E">
              <w:rPr>
                <w:rFonts w:ascii="Consolas" w:hAnsi="Consolas"/>
              </w:rPr>
              <w:t>– 10.</w:t>
            </w:r>
            <w:r w:rsidRPr="0032364E">
              <w:rPr>
                <w:rFonts w:ascii="Consolas" w:hAnsi="Consolas"/>
              </w:rPr>
              <w:t>255.255.255</w:t>
            </w:r>
          </w:p>
        </w:tc>
        <w:tc>
          <w:tcPr>
            <w:tcW w:w="4104" w:type="dxa"/>
          </w:tcPr>
          <w:p w14:paraId="3D4956BE" w14:textId="3CE2E6CF" w:rsidR="00383ABA" w:rsidRPr="0032364E" w:rsidRDefault="00383ABA" w:rsidP="00AA3601">
            <w:pPr>
              <w:rPr>
                <w:rFonts w:ascii="Consolas" w:hAnsi="Consolas"/>
              </w:rPr>
            </w:pPr>
            <w:r>
              <w:rPr>
                <w:rFonts w:ascii="Consolas" w:hAnsi="Consolas"/>
              </w:rPr>
              <w:t xml:space="preserve">   </w:t>
            </w:r>
            <w:r w:rsidRPr="0032364E">
              <w:rPr>
                <w:rFonts w:ascii="Consolas" w:hAnsi="Consolas"/>
              </w:rPr>
              <w:t>1 * 16’777</w:t>
            </w:r>
            <w:r>
              <w:rPr>
                <w:rFonts w:ascii="Consolas" w:hAnsi="Consolas"/>
              </w:rPr>
              <w:t>'</w:t>
            </w:r>
            <w:r w:rsidRPr="0032364E">
              <w:rPr>
                <w:rFonts w:ascii="Consolas" w:hAnsi="Consolas"/>
              </w:rPr>
              <w:t>216</w:t>
            </w:r>
            <w:r>
              <w:rPr>
                <w:rFonts w:ascii="Consolas" w:hAnsi="Consolas"/>
              </w:rPr>
              <w:t xml:space="preserve"> = 16'777’216</w:t>
            </w:r>
          </w:p>
        </w:tc>
      </w:tr>
      <w:tr w:rsidR="00383ABA" w14:paraId="04C36622" w14:textId="77777777" w:rsidTr="00383ABA">
        <w:tc>
          <w:tcPr>
            <w:tcW w:w="1555" w:type="dxa"/>
          </w:tcPr>
          <w:p w14:paraId="5371EE6F" w14:textId="6BB62105" w:rsidR="00383ABA" w:rsidRPr="0032364E" w:rsidRDefault="00383ABA" w:rsidP="00AA3601">
            <w:pPr>
              <w:rPr>
                <w:rFonts w:ascii="Consolas" w:hAnsi="Consolas"/>
              </w:rPr>
            </w:pPr>
            <w:r>
              <w:rPr>
                <w:rFonts w:ascii="Consolas" w:hAnsi="Consolas"/>
              </w:rPr>
              <w:t>Klasse B</w:t>
            </w:r>
          </w:p>
        </w:tc>
        <w:tc>
          <w:tcPr>
            <w:tcW w:w="4252" w:type="dxa"/>
          </w:tcPr>
          <w:p w14:paraId="0A1B8CB1" w14:textId="0AAABF1A" w:rsidR="00383ABA" w:rsidRPr="0032364E" w:rsidRDefault="00383ABA" w:rsidP="00AA3601">
            <w:pPr>
              <w:rPr>
                <w:rFonts w:ascii="Consolas" w:hAnsi="Consolas"/>
              </w:rPr>
            </w:pPr>
            <w:r w:rsidRPr="0032364E">
              <w:rPr>
                <w:rFonts w:ascii="Consolas" w:hAnsi="Consolas"/>
              </w:rPr>
              <w:t>172.</w:t>
            </w:r>
            <w:r>
              <w:rPr>
                <w:rFonts w:ascii="Consolas" w:hAnsi="Consolas"/>
              </w:rPr>
              <w:t xml:space="preserve"> </w:t>
            </w:r>
            <w:r w:rsidRPr="0032364E">
              <w:rPr>
                <w:rFonts w:ascii="Consolas" w:hAnsi="Consolas"/>
              </w:rPr>
              <w:t>16.0.0 - 172. 31.255.255</w:t>
            </w:r>
          </w:p>
        </w:tc>
        <w:tc>
          <w:tcPr>
            <w:tcW w:w="4104" w:type="dxa"/>
          </w:tcPr>
          <w:p w14:paraId="5DF1151A" w14:textId="48ECBB86" w:rsidR="00383ABA" w:rsidRPr="0032364E" w:rsidRDefault="00383ABA" w:rsidP="00AA3601">
            <w:pPr>
              <w:rPr>
                <w:rFonts w:ascii="Consolas" w:hAnsi="Consolas"/>
              </w:rPr>
            </w:pPr>
            <w:r>
              <w:rPr>
                <w:rFonts w:ascii="Consolas" w:hAnsi="Consolas"/>
              </w:rPr>
              <w:t xml:space="preserve">  </w:t>
            </w:r>
            <w:r w:rsidRPr="0032364E">
              <w:rPr>
                <w:rFonts w:ascii="Consolas" w:hAnsi="Consolas"/>
              </w:rPr>
              <w:t xml:space="preserve">16 * </w:t>
            </w:r>
            <w:r>
              <w:rPr>
                <w:rFonts w:ascii="Consolas" w:hAnsi="Consolas"/>
              </w:rPr>
              <w:t xml:space="preserve">    </w:t>
            </w:r>
            <w:r w:rsidRPr="0032364E">
              <w:rPr>
                <w:rFonts w:ascii="Consolas" w:hAnsi="Consolas"/>
              </w:rPr>
              <w:t>65</w:t>
            </w:r>
            <w:r>
              <w:rPr>
                <w:rFonts w:ascii="Consolas" w:hAnsi="Consolas"/>
              </w:rPr>
              <w:t>'</w:t>
            </w:r>
            <w:r w:rsidRPr="0032364E">
              <w:rPr>
                <w:rFonts w:ascii="Consolas" w:hAnsi="Consolas"/>
              </w:rPr>
              <w:t>536</w:t>
            </w:r>
            <w:r>
              <w:rPr>
                <w:rFonts w:ascii="Consolas" w:hAnsi="Consolas"/>
              </w:rPr>
              <w:t xml:space="preserve"> </w:t>
            </w:r>
            <w:proofErr w:type="gramStart"/>
            <w:r>
              <w:rPr>
                <w:rFonts w:ascii="Consolas" w:hAnsi="Consolas"/>
              </w:rPr>
              <w:t>=  1</w:t>
            </w:r>
            <w:proofErr w:type="gramEnd"/>
            <w:r>
              <w:rPr>
                <w:rFonts w:ascii="Consolas" w:hAnsi="Consolas"/>
              </w:rPr>
              <w:t>'048’576</w:t>
            </w:r>
          </w:p>
        </w:tc>
      </w:tr>
      <w:tr w:rsidR="00383ABA" w14:paraId="15AA3F99" w14:textId="77777777" w:rsidTr="00383ABA">
        <w:tc>
          <w:tcPr>
            <w:tcW w:w="1555" w:type="dxa"/>
          </w:tcPr>
          <w:p w14:paraId="08E220DB" w14:textId="5E7300E2" w:rsidR="00383ABA" w:rsidRDefault="00383ABA" w:rsidP="00AA3601">
            <w:pPr>
              <w:rPr>
                <w:rFonts w:ascii="Consolas" w:hAnsi="Consolas"/>
              </w:rPr>
            </w:pPr>
            <w:r>
              <w:rPr>
                <w:rFonts w:ascii="Consolas" w:hAnsi="Consolas"/>
              </w:rPr>
              <w:t>Klasse C</w:t>
            </w:r>
          </w:p>
        </w:tc>
        <w:tc>
          <w:tcPr>
            <w:tcW w:w="4252" w:type="dxa"/>
          </w:tcPr>
          <w:p w14:paraId="6D0EC3BC" w14:textId="54D4F5AF" w:rsidR="00383ABA" w:rsidRPr="0032364E" w:rsidRDefault="00383ABA" w:rsidP="00AA3601">
            <w:pPr>
              <w:rPr>
                <w:rFonts w:ascii="Consolas" w:hAnsi="Consolas"/>
              </w:rPr>
            </w:pPr>
            <w:r>
              <w:rPr>
                <w:rFonts w:ascii="Consolas" w:hAnsi="Consolas"/>
              </w:rPr>
              <w:t>192.168.0.0 – 192.168.255.255</w:t>
            </w:r>
          </w:p>
        </w:tc>
        <w:tc>
          <w:tcPr>
            <w:tcW w:w="4104" w:type="dxa"/>
          </w:tcPr>
          <w:p w14:paraId="6A77EC1F" w14:textId="2E63C6A1" w:rsidR="00383ABA" w:rsidRDefault="00383ABA" w:rsidP="006314C2">
            <w:pPr>
              <w:keepNext/>
              <w:rPr>
                <w:rFonts w:ascii="Consolas" w:hAnsi="Consolas"/>
              </w:rPr>
            </w:pPr>
            <w:r>
              <w:rPr>
                <w:rFonts w:ascii="Consolas" w:hAnsi="Consolas"/>
              </w:rPr>
              <w:t xml:space="preserve"> 256 *        256 =     65’536</w:t>
            </w:r>
            <w:commentRangeEnd w:id="178"/>
            <w:r>
              <w:rPr>
                <w:rStyle w:val="CommentReference"/>
              </w:rPr>
              <w:commentReference w:id="178"/>
            </w:r>
          </w:p>
        </w:tc>
      </w:tr>
    </w:tbl>
    <w:p w14:paraId="6A4B3857" w14:textId="7756DFEF" w:rsidR="006314C2" w:rsidRDefault="006314C2">
      <w:pPr>
        <w:pStyle w:val="Caption"/>
      </w:pPr>
      <w:bookmarkStart w:id="179" w:name="_Toc103938529"/>
      <w:r>
        <w:t xml:space="preserve">Tabelle </w:t>
      </w:r>
      <w:fldSimple w:instr=" SEQ Tabelle \* ARABIC ">
        <w:r w:rsidR="00E0674A">
          <w:rPr>
            <w:noProof/>
          </w:rPr>
          <w:t>3</w:t>
        </w:r>
      </w:fldSimple>
      <w:r>
        <w:t xml:space="preserve">: </w:t>
      </w:r>
      <w:bookmarkStart w:id="180" w:name="_Ref52958946"/>
      <w:r>
        <w:t xml:space="preserve">Private </w:t>
      </w:r>
      <w:bookmarkEnd w:id="180"/>
      <w:r w:rsidR="003E7CC0">
        <w:t>IP-Adressbereiche</w:t>
      </w:r>
      <w:bookmarkEnd w:id="179"/>
    </w:p>
    <w:p w14:paraId="265D0D12" w14:textId="485D587D" w:rsidR="005014E8" w:rsidRDefault="005014E8" w:rsidP="00AA3601">
      <w:r>
        <w:t xml:space="preserve">Diese können je </w:t>
      </w:r>
      <w:r w:rsidR="003E7CC0">
        <w:t>einmal pro</w:t>
      </w:r>
      <w:r>
        <w:t xml:space="preserve"> Netzwerk vorkommen. </w:t>
      </w:r>
    </w:p>
    <w:p w14:paraId="3F9C752A" w14:textId="1E0D2D7D" w:rsidR="005014E8" w:rsidRDefault="005014E8" w:rsidP="003102CF">
      <w:pPr>
        <w:pStyle w:val="Heading3"/>
      </w:pPr>
      <w:bookmarkStart w:id="181" w:name="_Toc103938797"/>
      <w:r>
        <w:t xml:space="preserve">Öffentliche </w:t>
      </w:r>
      <w:r w:rsidR="003E7CC0">
        <w:t>IP-Adressen</w:t>
      </w:r>
      <w:bookmarkEnd w:id="181"/>
    </w:p>
    <w:p w14:paraId="3689C71B" w14:textId="7DD8C13A" w:rsidR="0069207F" w:rsidRDefault="003F12FC" w:rsidP="0069207F">
      <w:r>
        <w:t>Die</w:t>
      </w:r>
      <w:r w:rsidR="0069207F">
        <w:t xml:space="preserve"> öffentlichen </w:t>
      </w:r>
      <w:r w:rsidR="003E7CC0">
        <w:t>IP-Adressen</w:t>
      </w:r>
      <w:r w:rsidR="0069207F">
        <w:t xml:space="preserve"> sind nicht wie die </w:t>
      </w:r>
      <w:r w:rsidR="00BB42FB">
        <w:t>P</w:t>
      </w:r>
      <w:r w:rsidR="0069207F">
        <w:t xml:space="preserve">rivaten in jedem Netzwerk nutzbar. Diese dürfen nur </w:t>
      </w:r>
      <w:r w:rsidR="00AF74CF">
        <w:t>einmal</w:t>
      </w:r>
      <w:r w:rsidR="0069207F">
        <w:t xml:space="preserve"> im gesamten Internet vorkommen.</w:t>
      </w:r>
    </w:p>
    <w:p w14:paraId="1D6150B8" w14:textId="7972A17E" w:rsidR="0069207F" w:rsidRDefault="0069207F" w:rsidP="003102CF">
      <w:pPr>
        <w:pStyle w:val="Heading3"/>
      </w:pPr>
      <w:bookmarkStart w:id="182" w:name="_Toc103938798"/>
      <w:r>
        <w:t>IPv4</w:t>
      </w:r>
      <w:bookmarkEnd w:id="182"/>
    </w:p>
    <w:p w14:paraId="50C2B573" w14:textId="490CBA7D" w:rsidR="0069207F" w:rsidRDefault="0069207F" w:rsidP="0069207F">
      <w:r>
        <w:t xml:space="preserve">Eine IPv4 Adresse ist wie in </w:t>
      </w:r>
      <w:commentRangeStart w:id="183"/>
      <w:r>
        <w:t>[</w:t>
      </w:r>
      <w:r w:rsidR="00FD0745">
        <w:t xml:space="preserve">6.1.1 </w:t>
      </w:r>
      <w:r w:rsidR="00F47719">
        <w:fldChar w:fldCharType="begin"/>
      </w:r>
      <w:r w:rsidR="00F47719">
        <w:instrText xml:space="preserve"> REF _Ref52958946 \h </w:instrText>
      </w:r>
      <w:r w:rsidR="00F47719">
        <w:fldChar w:fldCharType="separate"/>
      </w:r>
      <w:r w:rsidR="00E0674A">
        <w:t xml:space="preserve">Private </w:t>
      </w:r>
      <w:r w:rsidR="00F47719">
        <w:fldChar w:fldCharType="end"/>
      </w:r>
      <w:r>
        <w:t xml:space="preserve">] </w:t>
      </w:r>
      <w:commentRangeEnd w:id="183"/>
      <w:r w:rsidR="00AF74CF">
        <w:rPr>
          <w:rStyle w:val="CommentReference"/>
        </w:rPr>
        <w:commentReference w:id="183"/>
      </w:r>
      <w:r>
        <w:t xml:space="preserve">aufgebaut. Sie hat vier </w:t>
      </w:r>
      <w:r w:rsidR="003E7CC0">
        <w:t>Abschnitte [</w:t>
      </w:r>
      <w:r w:rsidR="00D860B8">
        <w:rPr>
          <w:color w:val="FF0000"/>
        </w:rPr>
        <w:t>1</w:t>
      </w:r>
      <w:r w:rsidR="00D860B8">
        <w:t xml:space="preserve">]. In jedem Abschnitt kann eine Zahl von 0 bis 255 sein. Wobei 0 und </w:t>
      </w:r>
      <w:commentRangeStart w:id="184"/>
      <w:r w:rsidR="00D860B8">
        <w:t xml:space="preserve">255 </w:t>
      </w:r>
      <w:commentRangeEnd w:id="184"/>
      <w:r w:rsidR="00AF74CF">
        <w:rPr>
          <w:rStyle w:val="CommentReference"/>
        </w:rPr>
        <w:commentReference w:id="184"/>
      </w:r>
      <w:r w:rsidR="00D860B8">
        <w:t xml:space="preserve">nicht zur Verwendung stehen. </w:t>
      </w:r>
      <w:r w:rsidR="00813292">
        <w:t xml:space="preserve">Die 0 steht für die Netzwerkerkennung und mit der 255 erreicht man alle IP-Adressen im Netzwerk. </w:t>
      </w:r>
      <w:r w:rsidR="00466720">
        <w:t xml:space="preserve">Somit ergibt es eine Gesamtzahl von etwa 4.3 Milliarden </w:t>
      </w:r>
      <w:r w:rsidR="003E7CC0">
        <w:t>IP-Adressen</w:t>
      </w:r>
      <w:r w:rsidR="00466720">
        <w:t xml:space="preserve">. </w:t>
      </w:r>
    </w:p>
    <w:p w14:paraId="11014EBA" w14:textId="77777777" w:rsidR="006314C2" w:rsidRDefault="006314C2" w:rsidP="0069207F"/>
    <w:tbl>
      <w:tblPr>
        <w:tblStyle w:val="TableGrid"/>
        <w:tblW w:w="0" w:type="auto"/>
        <w:tblLook w:val="04A0" w:firstRow="1" w:lastRow="0" w:firstColumn="1" w:lastColumn="0" w:noHBand="0" w:noVBand="1"/>
      </w:tblPr>
      <w:tblGrid>
        <w:gridCol w:w="3539"/>
      </w:tblGrid>
      <w:tr w:rsidR="006314C2" w14:paraId="3F251FCC" w14:textId="77777777" w:rsidTr="006314C2">
        <w:trPr>
          <w:trHeight w:val="1459"/>
        </w:trPr>
        <w:tc>
          <w:tcPr>
            <w:tcW w:w="3539" w:type="dxa"/>
          </w:tcPr>
          <w:p w14:paraId="041DE0E3" w14:textId="0B4BE832" w:rsidR="006314C2" w:rsidRDefault="00780900" w:rsidP="006314C2">
            <w:pPr>
              <w:rPr>
                <w:rFonts w:ascii="Consolas" w:hAnsi="Consolas"/>
                <w:sz w:val="28"/>
                <w:szCs w:val="36"/>
              </w:rPr>
            </w:pPr>
            <w:r>
              <w:rPr>
                <w:noProof/>
              </w:rPr>
              <mc:AlternateContent>
                <mc:Choice Requires="wps">
                  <w:drawing>
                    <wp:anchor distT="0" distB="0" distL="114300" distR="114300" simplePos="0" relativeHeight="251657728" behindDoc="0" locked="0" layoutInCell="1" allowOverlap="1" wp14:anchorId="69A967D2" wp14:editId="5DB531FF">
                      <wp:simplePos x="0" y="0"/>
                      <wp:positionH relativeFrom="column">
                        <wp:posOffset>882650</wp:posOffset>
                      </wp:positionH>
                      <wp:positionV relativeFrom="paragraph">
                        <wp:posOffset>197485</wp:posOffset>
                      </wp:positionV>
                      <wp:extent cx="476250" cy="381635"/>
                      <wp:effectExtent l="0" t="0" r="0" b="18415"/>
                      <wp:wrapNone/>
                      <wp:docPr id="288" name="Gerader Verbinde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76250" cy="381635"/>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EC5E1" id="Gerader Verbinder 288" o:spid="_x0000_s1026" style="position:absolute;flip:x;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5pt,15.55pt" to="107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" strokecolor="red">
                      <o:lock v:ext="edit" shapetype="f"/>
                    </v:line>
                  </w:pict>
                </mc:Fallback>
              </mc:AlternateContent>
            </w:r>
            <w:r>
              <w:rPr>
                <w:noProof/>
              </w:rPr>
              <mc:AlternateContent>
                <mc:Choice Requires="wps">
                  <w:drawing>
                    <wp:anchor distT="0" distB="0" distL="114300" distR="114300" simplePos="0" relativeHeight="251654656" behindDoc="0" locked="0" layoutInCell="1" allowOverlap="1" wp14:anchorId="1FFF9AA9" wp14:editId="1A9BB1CC">
                      <wp:simplePos x="0" y="0"/>
                      <wp:positionH relativeFrom="column">
                        <wp:posOffset>185420</wp:posOffset>
                      </wp:positionH>
                      <wp:positionV relativeFrom="paragraph">
                        <wp:posOffset>198120</wp:posOffset>
                      </wp:positionV>
                      <wp:extent cx="411480" cy="398780"/>
                      <wp:effectExtent l="0" t="0" r="7620" b="1270"/>
                      <wp:wrapNone/>
                      <wp:docPr id="95" name="Gerader Verbinder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 cy="39878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36270C6" id="Gerader Verbinder 95"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6pt,15.6pt" to="47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" strokecolor="red">
                      <o:lock v:ext="edit" shapetype="f"/>
                    </v:line>
                  </w:pict>
                </mc:Fallback>
              </mc:AlternateContent>
            </w:r>
            <w:r w:rsidR="006314C2" w:rsidRPr="00D860B8">
              <w:rPr>
                <w:rFonts w:ascii="Consolas" w:hAnsi="Consolas"/>
                <w:sz w:val="28"/>
                <w:szCs w:val="36"/>
              </w:rPr>
              <w:t>192.168.25</w:t>
            </w:r>
            <w:r w:rsidR="006314C2">
              <w:rPr>
                <w:rFonts w:ascii="Consolas" w:hAnsi="Consolas"/>
                <w:sz w:val="28"/>
                <w:szCs w:val="36"/>
              </w:rPr>
              <w:t>4</w:t>
            </w:r>
            <w:r w:rsidR="006314C2" w:rsidRPr="00D860B8">
              <w:rPr>
                <w:rFonts w:ascii="Consolas" w:hAnsi="Consolas"/>
                <w:sz w:val="28"/>
                <w:szCs w:val="36"/>
              </w:rPr>
              <w:t>.25</w:t>
            </w:r>
            <w:r w:rsidR="006314C2">
              <w:rPr>
                <w:rFonts w:ascii="Consolas" w:hAnsi="Consolas"/>
                <w:sz w:val="28"/>
                <w:szCs w:val="36"/>
              </w:rPr>
              <w:t>4</w:t>
            </w:r>
          </w:p>
          <w:p w14:paraId="09490643" w14:textId="4B7C06BD" w:rsidR="006314C2" w:rsidRDefault="00780900" w:rsidP="006314C2">
            <w:pPr>
              <w:rPr>
                <w:noProof/>
                <w:sz w:val="28"/>
                <w:szCs w:val="36"/>
              </w:rPr>
            </w:pPr>
            <w:r>
              <w:rPr>
                <w:noProof/>
              </w:rPr>
              <mc:AlternateContent>
                <mc:Choice Requires="wps">
                  <w:drawing>
                    <wp:anchor distT="0" distB="0" distL="114300" distR="114300" simplePos="0" relativeHeight="251656704" behindDoc="0" locked="0" layoutInCell="1" allowOverlap="1" wp14:anchorId="7A27EE05" wp14:editId="11A39446">
                      <wp:simplePos x="0" y="0"/>
                      <wp:positionH relativeFrom="column">
                        <wp:posOffset>822960</wp:posOffset>
                      </wp:positionH>
                      <wp:positionV relativeFrom="paragraph">
                        <wp:posOffset>3810</wp:posOffset>
                      </wp:positionV>
                      <wp:extent cx="151765" cy="368300"/>
                      <wp:effectExtent l="0" t="0" r="635" b="12700"/>
                      <wp:wrapNone/>
                      <wp:docPr id="94" name="Gerader Verbinder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1765" cy="36830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63099" id="Gerader Verbinder 94" o:spid="_x0000_s1026" style="position:absolute;flip:x;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8pt,.3pt" to="76.7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" strokecolor="red">
                      <o:lock v:ext="edit" shapetype="f"/>
                    </v:line>
                  </w:pict>
                </mc:Fallback>
              </mc:AlternateContent>
            </w:r>
            <w:r>
              <w:rPr>
                <w:noProof/>
              </w:rPr>
              <mc:AlternateContent>
                <mc:Choice Requires="wps">
                  <w:drawing>
                    <wp:anchor distT="0" distB="0" distL="114300" distR="114300" simplePos="0" relativeHeight="251655680" behindDoc="0" locked="0" layoutInCell="1" allowOverlap="1" wp14:anchorId="0875D22A" wp14:editId="43701F7C">
                      <wp:simplePos x="0" y="0"/>
                      <wp:positionH relativeFrom="column">
                        <wp:posOffset>601345</wp:posOffset>
                      </wp:positionH>
                      <wp:positionV relativeFrom="paragraph">
                        <wp:posOffset>3810</wp:posOffset>
                      </wp:positionV>
                      <wp:extent cx="104140" cy="377190"/>
                      <wp:effectExtent l="0" t="0" r="10160" b="3810"/>
                      <wp:wrapNone/>
                      <wp:docPr id="90" name="Gerader Verbinder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140" cy="377190"/>
                              </a:xfrm>
                              <a:prstGeom prst="line">
                                <a:avLst/>
                              </a:prstGeom>
                              <a:ln>
                                <a:solidFill>
                                  <a:srgbClr val="FF000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43570F" id="Gerader Verbinder 90" o:spid="_x0000_s1026" style="position:absolute;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35pt,.3pt" to="55.55pt,3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" strokecolor="red">
                      <o:lock v:ext="edit" shapetype="f"/>
                    </v:line>
                  </w:pict>
                </mc:Fallback>
              </mc:AlternateContent>
            </w:r>
          </w:p>
          <w:p w14:paraId="5181E8BE" w14:textId="0EE4A4D8" w:rsidR="006314C2" w:rsidRDefault="00780900" w:rsidP="006314C2">
            <w:pPr>
              <w:rPr>
                <w:noProof/>
                <w:sz w:val="28"/>
                <w:szCs w:val="36"/>
              </w:rPr>
            </w:pPr>
            <w:r>
              <w:rPr>
                <w:noProof/>
              </w:rPr>
              <mc:AlternateContent>
                <mc:Choice Requires="wps">
                  <w:drawing>
                    <wp:anchor distT="45720" distB="45720" distL="114300" distR="114300" simplePos="0" relativeHeight="251658752" behindDoc="0" locked="0" layoutInCell="1" allowOverlap="1" wp14:anchorId="7B599FE3" wp14:editId="4DB409B1">
                      <wp:simplePos x="0" y="0"/>
                      <wp:positionH relativeFrom="column">
                        <wp:posOffset>571500</wp:posOffset>
                      </wp:positionH>
                      <wp:positionV relativeFrom="paragraph">
                        <wp:posOffset>95885</wp:posOffset>
                      </wp:positionV>
                      <wp:extent cx="350520" cy="412750"/>
                      <wp:effectExtent l="0" t="0" r="0" b="0"/>
                      <wp:wrapNone/>
                      <wp:docPr id="89" name="Textfeld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 cy="412750"/>
                              </a:xfrm>
                              <a:prstGeom prst="rect">
                                <a:avLst/>
                              </a:prstGeom>
                              <a:noFill/>
                              <a:ln w="9525">
                                <a:noFill/>
                                <a:miter lim="800000"/>
                                <a:headEnd/>
                                <a:tailEnd/>
                              </a:ln>
                            </wps:spPr>
                            <wps:txbx>
                              <w:txbxContent>
                                <w:p w14:paraId="7A175B34" w14:textId="77777777" w:rsidR="0025353A" w:rsidRPr="00D860B8" w:rsidRDefault="0025353A" w:rsidP="006314C2">
                                  <w:pPr>
                                    <w:rPr>
                                      <w:color w:val="FF0000"/>
                                      <w:sz w:val="44"/>
                                      <w:szCs w:val="52"/>
                                    </w:rPr>
                                  </w:pPr>
                                  <w:r w:rsidRPr="00D860B8">
                                    <w:rPr>
                                      <w:color w:val="FF0000"/>
                                      <w:sz w:val="44"/>
                                      <w:szCs w:val="52"/>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99FE3" id="Textfeld 89" o:spid="_x0000_s1057" type="#_x0000_t202" style="position:absolute;margin-left:45pt;margin-top:7.55pt;width:27.6pt;height:32.5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" filled="f" stroked="f">
                      <v:textbox style="mso-fit-shape-to-text:t">
                        <w:txbxContent>
                          <w:p w14:paraId="7A175B34" w14:textId="77777777" w:rsidR="0025353A" w:rsidRPr="00D860B8" w:rsidRDefault="0025353A" w:rsidP="006314C2">
                            <w:pPr>
                              <w:rPr>
                                <w:color w:val="FF0000"/>
                                <w:sz w:val="44"/>
                                <w:szCs w:val="52"/>
                              </w:rPr>
                            </w:pPr>
                            <w:r w:rsidRPr="00D860B8">
                              <w:rPr>
                                <w:color w:val="FF0000"/>
                                <w:sz w:val="44"/>
                                <w:szCs w:val="52"/>
                              </w:rPr>
                              <w:t>1</w:t>
                            </w:r>
                          </w:p>
                        </w:txbxContent>
                      </v:textbox>
                    </v:shape>
                  </w:pict>
                </mc:Fallback>
              </mc:AlternateContent>
            </w:r>
          </w:p>
          <w:p w14:paraId="1ADD8432" w14:textId="77777777" w:rsidR="006314C2" w:rsidRDefault="006314C2" w:rsidP="00F5463B">
            <w:pPr>
              <w:keepNext/>
              <w:rPr>
                <w:rFonts w:ascii="Consolas" w:hAnsi="Consolas"/>
                <w:sz w:val="28"/>
                <w:szCs w:val="36"/>
              </w:rPr>
            </w:pPr>
          </w:p>
        </w:tc>
      </w:tr>
    </w:tbl>
    <w:p w14:paraId="43A474F1" w14:textId="7D0D971B" w:rsidR="00F5463B" w:rsidRDefault="00F5463B">
      <w:pPr>
        <w:pStyle w:val="Caption"/>
      </w:pPr>
      <w:bookmarkStart w:id="185" w:name="_Toc103938426"/>
      <w:r>
        <w:t xml:space="preserve">Abbildung </w:t>
      </w:r>
      <w:fldSimple w:instr=" SEQ Abbildung \* ARABIC ">
        <w:r w:rsidR="00C34C3A">
          <w:rPr>
            <w:noProof/>
          </w:rPr>
          <w:t>38</w:t>
        </w:r>
      </w:fldSimple>
      <w:r>
        <w:t xml:space="preserve">: </w:t>
      </w:r>
      <w:r w:rsidRPr="00DD753F">
        <w:t>Aufbau einer IP-Adresse</w:t>
      </w:r>
      <w:bookmarkEnd w:id="185"/>
    </w:p>
    <w:p w14:paraId="0440268F" w14:textId="6BB86E03" w:rsidR="0069207F" w:rsidRPr="0069207F" w:rsidRDefault="0069207F" w:rsidP="003102CF">
      <w:pPr>
        <w:pStyle w:val="Heading3"/>
      </w:pPr>
      <w:bookmarkStart w:id="186" w:name="_Toc103938799"/>
      <w:commentRangeStart w:id="187"/>
      <w:r>
        <w:t xml:space="preserve">IPv6 </w:t>
      </w:r>
      <w:commentRangeEnd w:id="187"/>
      <w:r w:rsidR="00AF74CF">
        <w:rPr>
          <w:rStyle w:val="CommentReference"/>
          <w:rFonts w:cs="Times New Roman"/>
          <w:b w:val="0"/>
          <w:iCs w:val="0"/>
        </w:rPr>
        <w:commentReference w:id="187"/>
      </w:r>
      <w:bookmarkEnd w:id="186"/>
    </w:p>
    <w:p w14:paraId="3AA4F145" w14:textId="2E399835" w:rsidR="00602BE2" w:rsidRDefault="00602BE2" w:rsidP="005E0498">
      <w:r>
        <w:t xml:space="preserve">Da die 4.3 Milliarden IPv4 Adressen im Jahre 2019 endgültig aufgebraucht waren musste es ein neues </w:t>
      </w:r>
      <w:r w:rsidR="009528AB">
        <w:t>System geben,</w:t>
      </w:r>
      <w:r>
        <w:t xml:space="preserve"> das um ein Vieles mehr IP-Adressen zur Verfügung stellt.</w:t>
      </w:r>
    </w:p>
    <w:p w14:paraId="51EFDF76" w14:textId="78BC209D" w:rsidR="00466720" w:rsidRDefault="00466720" w:rsidP="005E0498">
      <w:r>
        <w:t xml:space="preserve">IPv6 Adressen sind nicht wie IPv4 im Dezimalsystem. IPv6 verwendet die Hexadezimale Schreibweise. Ein Block von einer vierstelligen Zahl wird durch einen Doppelpunkt vom nächsten getrennt. Durch IPv6 gibt es insgesamt etwa 340 Sextillionen </w:t>
      </w:r>
      <w:r w:rsidR="003E7CC0">
        <w:t>IP-Adressen</w:t>
      </w:r>
      <w:r>
        <w:t>.</w:t>
      </w:r>
    </w:p>
    <w:p w14:paraId="4A48FD5C" w14:textId="77777777" w:rsidR="00466720" w:rsidRDefault="00466720" w:rsidP="005E0498"/>
    <w:p w14:paraId="61592E1F" w14:textId="153C26DB" w:rsidR="00560D02" w:rsidRDefault="00466720" w:rsidP="00560D02">
      <w:pPr>
        <w:tabs>
          <w:tab w:val="left" w:pos="709"/>
          <w:tab w:val="right" w:pos="7088"/>
        </w:tabs>
        <w:rPr>
          <w:rFonts w:ascii="Consolas" w:hAnsi="Consolas"/>
        </w:rPr>
      </w:pPr>
      <w:r w:rsidRPr="00466720">
        <w:rPr>
          <w:rFonts w:ascii="Consolas" w:hAnsi="Consolas"/>
        </w:rPr>
        <w:tab/>
      </w:r>
      <w:r w:rsidR="00560D02">
        <w:rPr>
          <w:rFonts w:ascii="Consolas" w:hAnsi="Consolas"/>
        </w:rPr>
        <w:t>IPv4</w:t>
      </w:r>
      <w:r w:rsidR="00560D02">
        <w:rPr>
          <w:rFonts w:ascii="Consolas" w:hAnsi="Consolas"/>
        </w:rPr>
        <w:tab/>
        <w:t>4'300'000’000</w:t>
      </w:r>
    </w:p>
    <w:p w14:paraId="1AD9042D" w14:textId="08CE6217" w:rsidR="00466720" w:rsidRDefault="00560D02" w:rsidP="00560D02">
      <w:pPr>
        <w:tabs>
          <w:tab w:val="right" w:pos="7088"/>
        </w:tabs>
        <w:ind w:firstLine="720"/>
        <w:rPr>
          <w:rFonts w:ascii="Consolas" w:hAnsi="Consolas"/>
        </w:rPr>
      </w:pPr>
      <w:r>
        <w:rPr>
          <w:rFonts w:ascii="Consolas" w:hAnsi="Consolas"/>
        </w:rPr>
        <w:t>IPv6</w:t>
      </w:r>
      <w:r>
        <w:rPr>
          <w:rFonts w:ascii="Consolas" w:hAnsi="Consolas"/>
        </w:rPr>
        <w:tab/>
      </w:r>
      <w:r w:rsidR="00466720" w:rsidRPr="00466720">
        <w:rPr>
          <w:rFonts w:ascii="Consolas" w:hAnsi="Consolas"/>
        </w:rPr>
        <w:t>340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r>
        <w:rPr>
          <w:rFonts w:ascii="Consolas" w:hAnsi="Consolas"/>
        </w:rPr>
        <w:t>’</w:t>
      </w:r>
      <w:r w:rsidR="00466720" w:rsidRPr="00466720">
        <w:rPr>
          <w:rFonts w:ascii="Consolas" w:hAnsi="Consolas"/>
        </w:rPr>
        <w:t>000</w:t>
      </w:r>
    </w:p>
    <w:p w14:paraId="03E4A1EC" w14:textId="77777777" w:rsidR="00CE1E42" w:rsidRDefault="00CE1E42">
      <w:pPr>
        <w:rPr>
          <w:rFonts w:cs="Arial"/>
          <w:b/>
          <w:iCs/>
          <w:sz w:val="32"/>
          <w:szCs w:val="26"/>
        </w:rPr>
      </w:pPr>
      <w:r>
        <w:br w:type="page"/>
      </w:r>
    </w:p>
    <w:p w14:paraId="368C7888" w14:textId="011D2761" w:rsidR="00560D02" w:rsidRDefault="00560D02" w:rsidP="003102CF">
      <w:pPr>
        <w:pStyle w:val="Heading2"/>
      </w:pPr>
      <w:bookmarkStart w:id="188" w:name="_Toc103938800"/>
      <w:r>
        <w:lastRenderedPageBreak/>
        <w:t>Subnetze</w:t>
      </w:r>
      <w:bookmarkEnd w:id="188"/>
    </w:p>
    <w:p w14:paraId="6111BF06" w14:textId="30583839" w:rsidR="00560D02" w:rsidRPr="00560D02" w:rsidRDefault="00560D02" w:rsidP="00560D02">
      <w:r>
        <w:t xml:space="preserve">Ein Subnetz wird genutzt um ein Netzwerk </w:t>
      </w:r>
      <w:proofErr w:type="gramStart"/>
      <w:r>
        <w:t>in mehrere kleine Netze</w:t>
      </w:r>
      <w:proofErr w:type="gramEnd"/>
      <w:r>
        <w:t xml:space="preserve"> aufzuteilen.</w:t>
      </w:r>
      <w:r w:rsidR="003F12FC">
        <w:t xml:space="preserve"> Diese können nicht miteinander kommunizieren. </w:t>
      </w:r>
      <w:r w:rsidR="004A33D2">
        <w:t>Ein Subnetz ist wie folgt aufgebaut:</w:t>
      </w:r>
    </w:p>
    <w:p w14:paraId="2ACF7AA7" w14:textId="77777777" w:rsidR="004A33D2" w:rsidRDefault="004A33D2" w:rsidP="004A33D2">
      <w:pPr>
        <w:tabs>
          <w:tab w:val="left" w:pos="3828"/>
        </w:tabs>
        <w:ind w:firstLine="720"/>
      </w:pPr>
    </w:p>
    <w:p w14:paraId="15A596D3" w14:textId="534051B3" w:rsidR="003F12FC" w:rsidRDefault="003F12FC" w:rsidP="004A33D2">
      <w:pPr>
        <w:tabs>
          <w:tab w:val="right" w:pos="4536"/>
          <w:tab w:val="right" w:pos="5529"/>
          <w:tab w:val="right" w:pos="6521"/>
          <w:tab w:val="right" w:pos="7513"/>
        </w:tabs>
        <w:ind w:firstLine="720"/>
        <w:rPr>
          <w:rFonts w:ascii="Consolas" w:hAnsi="Consolas"/>
        </w:rPr>
      </w:pPr>
      <w:r>
        <w:t>Subnetzmaske (binär)</w:t>
      </w:r>
      <w:r>
        <w:tab/>
      </w:r>
      <w:r w:rsidRPr="004A33D2">
        <w:rPr>
          <w:rFonts w:ascii="Consolas" w:hAnsi="Consolas"/>
          <w:highlight w:val="yellow"/>
        </w:rPr>
        <w:t>11111111</w:t>
      </w:r>
      <w:r w:rsidRPr="003F12FC">
        <w:rPr>
          <w:rFonts w:ascii="Consolas" w:hAnsi="Consolas"/>
        </w:rPr>
        <w:t>.</w:t>
      </w:r>
      <w:r w:rsidR="004A33D2">
        <w:rPr>
          <w:rFonts w:ascii="Consolas" w:hAnsi="Consolas"/>
        </w:rPr>
        <w:tab/>
      </w:r>
      <w:r w:rsidRPr="004A33D2">
        <w:rPr>
          <w:rFonts w:ascii="Consolas" w:hAnsi="Consolas"/>
          <w:highlight w:val="yellow"/>
        </w:rPr>
        <w:t>11111111</w:t>
      </w:r>
      <w:r w:rsidRPr="003F12FC">
        <w:rPr>
          <w:rFonts w:ascii="Consolas" w:hAnsi="Consolas"/>
        </w:rPr>
        <w:t>.</w:t>
      </w:r>
      <w:r w:rsidR="004A33D2">
        <w:rPr>
          <w:rFonts w:ascii="Consolas" w:hAnsi="Consolas"/>
        </w:rPr>
        <w:tab/>
      </w:r>
      <w:r w:rsidRPr="004A33D2">
        <w:rPr>
          <w:rFonts w:ascii="Consolas" w:hAnsi="Consolas"/>
          <w:highlight w:val="yellow"/>
        </w:rPr>
        <w:t>11111111</w:t>
      </w:r>
      <w:r w:rsidRPr="003F12FC">
        <w:rPr>
          <w:rFonts w:ascii="Consolas" w:hAnsi="Consolas"/>
        </w:rPr>
        <w:t>.</w:t>
      </w:r>
      <w:r w:rsidR="004A33D2">
        <w:rPr>
          <w:rFonts w:ascii="Consolas" w:hAnsi="Consolas"/>
        </w:rPr>
        <w:tab/>
      </w:r>
      <w:r w:rsidR="00431473" w:rsidRPr="00431473">
        <w:rPr>
          <w:rFonts w:ascii="Consolas" w:hAnsi="Consolas"/>
          <w:highlight w:val="cyan"/>
        </w:rPr>
        <w:t>XX</w:t>
      </w:r>
      <w:r>
        <w:rPr>
          <w:rFonts w:ascii="Consolas" w:hAnsi="Consolas"/>
        </w:rPr>
        <w:t>000000</w:t>
      </w:r>
    </w:p>
    <w:p w14:paraId="753B63E4" w14:textId="33B9F643" w:rsidR="003F12FC" w:rsidRPr="003F12FC" w:rsidRDefault="003F12FC" w:rsidP="004A33D2">
      <w:pPr>
        <w:tabs>
          <w:tab w:val="right" w:pos="4536"/>
          <w:tab w:val="right" w:pos="5529"/>
          <w:tab w:val="right" w:pos="6521"/>
          <w:tab w:val="right" w:pos="7513"/>
        </w:tabs>
        <w:ind w:firstLine="720"/>
        <w:rPr>
          <w:rFonts w:ascii="Consolas" w:hAnsi="Consolas"/>
        </w:rPr>
      </w:pPr>
      <w:r w:rsidRPr="00B7507D">
        <w:t>Subnetzmaske (</w:t>
      </w:r>
      <w:proofErr w:type="spellStart"/>
      <w:r w:rsidR="004A33D2" w:rsidRPr="00B7507D">
        <w:t>decimal</w:t>
      </w:r>
      <w:proofErr w:type="spellEnd"/>
      <w:r w:rsidRPr="00B7507D">
        <w:t>)</w:t>
      </w:r>
      <w:r w:rsidR="004A33D2">
        <w:rPr>
          <w:rFonts w:ascii="Consolas" w:hAnsi="Consolas"/>
        </w:rPr>
        <w:tab/>
        <w:t>255.</w:t>
      </w:r>
      <w:r w:rsidR="004A33D2">
        <w:rPr>
          <w:rFonts w:ascii="Consolas" w:hAnsi="Consolas"/>
        </w:rPr>
        <w:tab/>
        <w:t>255.</w:t>
      </w:r>
      <w:r w:rsidR="004A33D2">
        <w:rPr>
          <w:rFonts w:ascii="Consolas" w:hAnsi="Consolas"/>
        </w:rPr>
        <w:tab/>
        <w:t>255.</w:t>
      </w:r>
      <w:r w:rsidR="004A33D2">
        <w:rPr>
          <w:rFonts w:ascii="Consolas" w:hAnsi="Consolas"/>
        </w:rPr>
        <w:tab/>
      </w:r>
      <w:r w:rsidR="00AD5831">
        <w:rPr>
          <w:rFonts w:ascii="Consolas" w:hAnsi="Consolas"/>
        </w:rPr>
        <w:t>?</w:t>
      </w:r>
    </w:p>
    <w:p w14:paraId="7BA62C2F" w14:textId="77777777" w:rsidR="004A33D2" w:rsidRDefault="004A33D2" w:rsidP="004A33D2">
      <w:pPr>
        <w:tabs>
          <w:tab w:val="left" w:pos="3828"/>
        </w:tabs>
      </w:pPr>
    </w:p>
    <w:p w14:paraId="0EAEE592" w14:textId="02F767B6" w:rsidR="000D10EE" w:rsidRDefault="004A33D2" w:rsidP="004A33D2">
      <w:pPr>
        <w:tabs>
          <w:tab w:val="left" w:pos="3828"/>
        </w:tabs>
      </w:pPr>
      <w:r>
        <w:t xml:space="preserve">Alles </w:t>
      </w:r>
      <w:r w:rsidRPr="000D10EE">
        <w:rPr>
          <w:highlight w:val="yellow"/>
        </w:rPr>
        <w:t>gelbe</w:t>
      </w:r>
      <w:r>
        <w:t xml:space="preserve"> ist fest und kann nicht geändert werden. Das </w:t>
      </w:r>
      <w:r w:rsidRPr="000D10EE">
        <w:rPr>
          <w:highlight w:val="cyan"/>
        </w:rPr>
        <w:t>blaue</w:t>
      </w:r>
      <w:r>
        <w:t xml:space="preserve"> beschreibt wie viele Subnetze das Netzwerk hat und wie viele Geräte in einem Subnetz sein können.</w:t>
      </w:r>
      <w:r w:rsidR="000D10EE">
        <w:t xml:space="preserve"> Wenn es beispielsweise zwei Zahlen sind geht das erste Subnetz von der </w:t>
      </w:r>
      <w:r w:rsidR="00FD0745">
        <w:t>k</w:t>
      </w:r>
      <w:r w:rsidR="000D10EE">
        <w:t>leinsten zu der nächst grösseren Zahl:</w:t>
      </w:r>
      <w:r>
        <w:t xml:space="preserve"> </w:t>
      </w:r>
    </w:p>
    <w:p w14:paraId="1C3328CD" w14:textId="77777777" w:rsidR="000D10EE" w:rsidRDefault="000D10EE" w:rsidP="004A33D2">
      <w:pPr>
        <w:tabs>
          <w:tab w:val="left" w:pos="3828"/>
        </w:tabs>
      </w:pPr>
    </w:p>
    <w:p w14:paraId="6A0D5062" w14:textId="31780119" w:rsidR="000D10EE" w:rsidRDefault="000D10EE" w:rsidP="000D10EE">
      <w:r>
        <w:tab/>
        <w:t>Kleinste Zahl:</w:t>
      </w:r>
      <w:r w:rsidRPr="000D10EE">
        <w:rPr>
          <w:rFonts w:ascii="Consolas" w:hAnsi="Consolas"/>
        </w:rPr>
        <w:tab/>
      </w:r>
      <w:r w:rsidRPr="000D10EE">
        <w:rPr>
          <w:rFonts w:ascii="Consolas" w:hAnsi="Consolas"/>
          <w:highlight w:val="cyan"/>
        </w:rPr>
        <w:t>00</w:t>
      </w:r>
      <w:r w:rsidRPr="000D10EE">
        <w:rPr>
          <w:rFonts w:ascii="Consolas" w:hAnsi="Consolas"/>
        </w:rPr>
        <w:t xml:space="preserve"> 000000</w:t>
      </w:r>
      <w:r>
        <w:rPr>
          <w:rFonts w:ascii="Consolas" w:hAnsi="Consolas"/>
        </w:rPr>
        <w:t xml:space="preserve"> = 0</w:t>
      </w:r>
    </w:p>
    <w:p w14:paraId="7A281B94" w14:textId="174A9681" w:rsidR="000D10EE" w:rsidRDefault="000D10EE" w:rsidP="000D10EE">
      <w:pPr>
        <w:rPr>
          <w:rFonts w:ascii="Consolas" w:hAnsi="Consolas"/>
        </w:rPr>
      </w:pPr>
      <w:r>
        <w:tab/>
        <w:t>Nächste Zahl:</w:t>
      </w:r>
      <w:r w:rsidRPr="000D10EE">
        <w:rPr>
          <w:rFonts w:ascii="Consolas" w:hAnsi="Consolas"/>
        </w:rPr>
        <w:t xml:space="preserve"> </w:t>
      </w:r>
      <w:r w:rsidRPr="000D10EE">
        <w:rPr>
          <w:rFonts w:ascii="Consolas" w:hAnsi="Consolas"/>
        </w:rPr>
        <w:tab/>
      </w:r>
      <w:r w:rsidRPr="000D10EE">
        <w:rPr>
          <w:rFonts w:ascii="Consolas" w:hAnsi="Consolas"/>
          <w:highlight w:val="cyan"/>
        </w:rPr>
        <w:t>01</w:t>
      </w:r>
      <w:r>
        <w:rPr>
          <w:rFonts w:ascii="Consolas" w:hAnsi="Consolas"/>
        </w:rPr>
        <w:t xml:space="preserve"> 000000 = 64</w:t>
      </w:r>
    </w:p>
    <w:p w14:paraId="237C9CE5" w14:textId="7FF26B53" w:rsidR="000D10EE" w:rsidRDefault="000D10EE" w:rsidP="000D10EE">
      <w:pPr>
        <w:rPr>
          <w:rFonts w:ascii="Consolas" w:hAnsi="Consolas"/>
        </w:rPr>
      </w:pPr>
      <w:r>
        <w:tab/>
        <w:t>Nächste Zahl:</w:t>
      </w:r>
      <w:r w:rsidRPr="000D10EE">
        <w:rPr>
          <w:rFonts w:ascii="Consolas" w:hAnsi="Consolas"/>
        </w:rPr>
        <w:t xml:space="preserve"> </w:t>
      </w:r>
      <w:r w:rsidRPr="000D10EE">
        <w:rPr>
          <w:rFonts w:ascii="Consolas" w:hAnsi="Consolas"/>
        </w:rPr>
        <w:tab/>
      </w:r>
      <w:r w:rsidRPr="000D10EE">
        <w:rPr>
          <w:rFonts w:ascii="Consolas" w:hAnsi="Consolas"/>
          <w:highlight w:val="cyan"/>
        </w:rPr>
        <w:t>10</w:t>
      </w:r>
      <w:r>
        <w:rPr>
          <w:rFonts w:ascii="Consolas" w:hAnsi="Consolas"/>
        </w:rPr>
        <w:t xml:space="preserve"> 000000 = 128</w:t>
      </w:r>
    </w:p>
    <w:p w14:paraId="24FB1936" w14:textId="07BBE4F3" w:rsidR="000D10EE" w:rsidRDefault="000D10EE" w:rsidP="000D10EE">
      <w:pPr>
        <w:rPr>
          <w:rFonts w:ascii="Consolas" w:hAnsi="Consolas"/>
        </w:rPr>
      </w:pPr>
      <w:r>
        <w:tab/>
        <w:t>Nächste Zahl:</w:t>
      </w:r>
      <w:r w:rsidRPr="000D10EE">
        <w:rPr>
          <w:rFonts w:ascii="Consolas" w:hAnsi="Consolas"/>
        </w:rPr>
        <w:t xml:space="preserve"> </w:t>
      </w:r>
      <w:r w:rsidRPr="000D10EE">
        <w:rPr>
          <w:rFonts w:ascii="Consolas" w:hAnsi="Consolas"/>
        </w:rPr>
        <w:tab/>
      </w:r>
      <w:r w:rsidRPr="000D10EE">
        <w:rPr>
          <w:rFonts w:ascii="Consolas" w:hAnsi="Consolas"/>
          <w:highlight w:val="cyan"/>
        </w:rPr>
        <w:t>11</w:t>
      </w:r>
      <w:r>
        <w:rPr>
          <w:rFonts w:ascii="Consolas" w:hAnsi="Consolas"/>
        </w:rPr>
        <w:t xml:space="preserve"> 000000 = 1</w:t>
      </w:r>
      <w:r w:rsidR="00431473">
        <w:rPr>
          <w:rFonts w:ascii="Consolas" w:hAnsi="Consolas"/>
        </w:rPr>
        <w:t>92</w:t>
      </w:r>
    </w:p>
    <w:p w14:paraId="5B80977D" w14:textId="77777777" w:rsidR="000D10EE" w:rsidRDefault="000D10EE" w:rsidP="00B7507D"/>
    <w:p w14:paraId="691D4E35" w14:textId="7F79CD5F" w:rsidR="00AD5831" w:rsidRDefault="00372703" w:rsidP="00B7507D">
      <w:r>
        <w:t>Der</w:t>
      </w:r>
      <w:r w:rsidR="000D10EE">
        <w:t xml:space="preserve"> erste </w:t>
      </w:r>
      <w:r>
        <w:t>Bereich</w:t>
      </w:r>
      <w:r w:rsidR="000D10EE">
        <w:t xml:space="preserve"> geht von 0 bis 63. </w:t>
      </w:r>
      <w:r>
        <w:t>Der</w:t>
      </w:r>
      <w:r w:rsidR="000D10EE">
        <w:t xml:space="preserve"> zweite dann 64 bis 127.</w:t>
      </w:r>
      <w:r w:rsidR="00431473">
        <w:t xml:space="preserve"> </w:t>
      </w:r>
      <w:r>
        <w:t>Der</w:t>
      </w:r>
      <w:r w:rsidR="00431473">
        <w:t xml:space="preserve"> dritte </w:t>
      </w:r>
      <w:r w:rsidR="00AD5831">
        <w:t xml:space="preserve">von 128 bis 192 und </w:t>
      </w:r>
      <w:r>
        <w:t>der</w:t>
      </w:r>
      <w:r w:rsidR="00AD5831">
        <w:t xml:space="preserve"> </w:t>
      </w:r>
      <w:r w:rsidR="00FD0745">
        <w:t>v</w:t>
      </w:r>
      <w:r w:rsidR="00AD5831">
        <w:t>ierte von 192 bis 254. Die erste Zahl wird immer genutzt um das ganze Subnetz anzusprechen.</w:t>
      </w:r>
    </w:p>
    <w:p w14:paraId="692F4FA6" w14:textId="77777777" w:rsidR="00AD5831" w:rsidRDefault="00AD5831" w:rsidP="00B7507D"/>
    <w:p w14:paraId="00C70885" w14:textId="5D5085AA" w:rsidR="00AD5831" w:rsidRDefault="00AD5831" w:rsidP="00B7507D">
      <w:r>
        <w:t xml:space="preserve">Wenn man das </w:t>
      </w:r>
      <w:r w:rsidRPr="00AD5831">
        <w:rPr>
          <w:highlight w:val="cyan"/>
        </w:rPr>
        <w:t>blaue</w:t>
      </w:r>
      <w:r>
        <w:t xml:space="preserve"> um eine Stelle erweitert funktioniert das System gleich und es gibt acht Subnetze</w:t>
      </w:r>
      <w:r w:rsidR="00776C4A">
        <w:t>:</w:t>
      </w:r>
    </w:p>
    <w:p w14:paraId="1E1E0177" w14:textId="77777777" w:rsidR="00776C4A" w:rsidRDefault="00776C4A" w:rsidP="000D10EE"/>
    <w:p w14:paraId="39D3A769" w14:textId="77777777" w:rsidR="00776C4A" w:rsidRPr="00776C4A" w:rsidRDefault="00776C4A" w:rsidP="00776C4A">
      <w:pPr>
        <w:ind w:left="720"/>
        <w:rPr>
          <w:rFonts w:ascii="Consolas" w:hAnsi="Consolas"/>
        </w:rPr>
      </w:pPr>
      <w:r w:rsidRPr="00776C4A">
        <w:rPr>
          <w:rFonts w:ascii="Consolas" w:hAnsi="Consolas"/>
          <w:highlight w:val="cyan"/>
        </w:rPr>
        <w:t>000</w:t>
      </w:r>
      <w:r w:rsidRPr="00776C4A">
        <w:rPr>
          <w:rFonts w:ascii="Consolas" w:hAnsi="Consolas"/>
        </w:rPr>
        <w:tab/>
        <w:t>00000 = 0</w:t>
      </w:r>
    </w:p>
    <w:p w14:paraId="4FA85B51" w14:textId="61E3BF69" w:rsidR="00776C4A" w:rsidRPr="00776C4A" w:rsidRDefault="00776C4A" w:rsidP="00776C4A">
      <w:pPr>
        <w:ind w:left="720"/>
        <w:rPr>
          <w:rFonts w:ascii="Consolas" w:hAnsi="Consolas"/>
        </w:rPr>
      </w:pPr>
      <w:r w:rsidRPr="00776C4A">
        <w:rPr>
          <w:rFonts w:ascii="Consolas" w:hAnsi="Consolas"/>
          <w:highlight w:val="cyan"/>
        </w:rPr>
        <w:t>001</w:t>
      </w:r>
      <w:r w:rsidRPr="00776C4A">
        <w:rPr>
          <w:rFonts w:ascii="Consolas" w:hAnsi="Consolas"/>
        </w:rPr>
        <w:tab/>
        <w:t>00000 = 32</w:t>
      </w:r>
    </w:p>
    <w:p w14:paraId="7E7C260B" w14:textId="26CD8FD5" w:rsidR="00776C4A" w:rsidRPr="00776C4A" w:rsidRDefault="00776C4A" w:rsidP="00776C4A">
      <w:pPr>
        <w:ind w:left="720"/>
        <w:rPr>
          <w:rFonts w:ascii="Consolas" w:hAnsi="Consolas"/>
        </w:rPr>
      </w:pPr>
      <w:r w:rsidRPr="00776C4A">
        <w:rPr>
          <w:rFonts w:ascii="Consolas" w:hAnsi="Consolas"/>
          <w:highlight w:val="cyan"/>
        </w:rPr>
        <w:t>010</w:t>
      </w:r>
      <w:r w:rsidRPr="00776C4A">
        <w:rPr>
          <w:rFonts w:ascii="Consolas" w:hAnsi="Consolas"/>
        </w:rPr>
        <w:tab/>
        <w:t>00000 = 64</w:t>
      </w:r>
    </w:p>
    <w:p w14:paraId="62E0EC57" w14:textId="0FB86024" w:rsidR="00776C4A" w:rsidRPr="00776C4A" w:rsidRDefault="00776C4A" w:rsidP="00776C4A">
      <w:pPr>
        <w:ind w:left="720"/>
        <w:rPr>
          <w:rFonts w:ascii="Consolas" w:hAnsi="Consolas"/>
        </w:rPr>
      </w:pPr>
      <w:r w:rsidRPr="00776C4A">
        <w:rPr>
          <w:rFonts w:ascii="Consolas" w:hAnsi="Consolas"/>
          <w:highlight w:val="cyan"/>
        </w:rPr>
        <w:t>011</w:t>
      </w:r>
      <w:r w:rsidRPr="00776C4A">
        <w:rPr>
          <w:rFonts w:ascii="Consolas" w:hAnsi="Consolas"/>
        </w:rPr>
        <w:tab/>
        <w:t>00000 = 96</w:t>
      </w:r>
      <w:r w:rsidRPr="00776C4A">
        <w:rPr>
          <w:rFonts w:ascii="Consolas" w:hAnsi="Consolas"/>
        </w:rPr>
        <w:tab/>
      </w:r>
    </w:p>
    <w:p w14:paraId="055E6464" w14:textId="3A0269CD" w:rsidR="00776C4A" w:rsidRPr="00776C4A" w:rsidRDefault="00776C4A" w:rsidP="00776C4A">
      <w:pPr>
        <w:ind w:left="720"/>
        <w:rPr>
          <w:rFonts w:ascii="Consolas" w:hAnsi="Consolas"/>
        </w:rPr>
      </w:pPr>
      <w:r w:rsidRPr="00776C4A">
        <w:rPr>
          <w:rFonts w:ascii="Consolas" w:hAnsi="Consolas"/>
          <w:highlight w:val="cyan"/>
        </w:rPr>
        <w:t>100</w:t>
      </w:r>
      <w:r w:rsidRPr="00776C4A">
        <w:rPr>
          <w:rFonts w:ascii="Consolas" w:hAnsi="Consolas"/>
        </w:rPr>
        <w:tab/>
        <w:t>00000 = 128</w:t>
      </w:r>
    </w:p>
    <w:p w14:paraId="496D117B" w14:textId="718092D3" w:rsidR="00776C4A" w:rsidRPr="00776C4A" w:rsidRDefault="00776C4A" w:rsidP="00776C4A">
      <w:pPr>
        <w:ind w:left="720"/>
        <w:rPr>
          <w:rFonts w:ascii="Consolas" w:hAnsi="Consolas"/>
        </w:rPr>
      </w:pPr>
      <w:r w:rsidRPr="00776C4A">
        <w:rPr>
          <w:rFonts w:ascii="Consolas" w:hAnsi="Consolas"/>
          <w:highlight w:val="cyan"/>
        </w:rPr>
        <w:t>101</w:t>
      </w:r>
      <w:r w:rsidRPr="00776C4A">
        <w:rPr>
          <w:rFonts w:ascii="Consolas" w:hAnsi="Consolas"/>
        </w:rPr>
        <w:tab/>
        <w:t>00000 = 160</w:t>
      </w:r>
    </w:p>
    <w:p w14:paraId="77C077D5" w14:textId="41DEBB6C" w:rsidR="00776C4A" w:rsidRPr="00776C4A" w:rsidRDefault="00776C4A" w:rsidP="00776C4A">
      <w:pPr>
        <w:ind w:left="720"/>
        <w:rPr>
          <w:rFonts w:ascii="Consolas" w:hAnsi="Consolas"/>
        </w:rPr>
      </w:pPr>
      <w:r w:rsidRPr="00776C4A">
        <w:rPr>
          <w:rFonts w:ascii="Consolas" w:hAnsi="Consolas"/>
          <w:highlight w:val="cyan"/>
        </w:rPr>
        <w:t>110</w:t>
      </w:r>
      <w:r w:rsidRPr="00776C4A">
        <w:rPr>
          <w:rFonts w:ascii="Consolas" w:hAnsi="Consolas"/>
        </w:rPr>
        <w:tab/>
        <w:t>00000 = 192</w:t>
      </w:r>
    </w:p>
    <w:p w14:paraId="2D3EEE9C" w14:textId="77777777" w:rsidR="00776C4A" w:rsidRDefault="00776C4A" w:rsidP="00776C4A">
      <w:pPr>
        <w:ind w:left="720"/>
        <w:rPr>
          <w:rFonts w:ascii="Consolas" w:hAnsi="Consolas"/>
        </w:rPr>
      </w:pPr>
      <w:r w:rsidRPr="00776C4A">
        <w:rPr>
          <w:rFonts w:ascii="Consolas" w:hAnsi="Consolas"/>
          <w:highlight w:val="cyan"/>
        </w:rPr>
        <w:t>111</w:t>
      </w:r>
      <w:r w:rsidRPr="00776C4A">
        <w:rPr>
          <w:rFonts w:ascii="Consolas" w:hAnsi="Consolas"/>
        </w:rPr>
        <w:tab/>
        <w:t>00000 = 224</w:t>
      </w:r>
    </w:p>
    <w:p w14:paraId="4DCCA684" w14:textId="2296FCD3" w:rsidR="00E97D0D" w:rsidRDefault="00E97D0D" w:rsidP="003102CF">
      <w:pPr>
        <w:pStyle w:val="Heading2"/>
      </w:pPr>
      <w:bookmarkStart w:id="189" w:name="_Toc103938801"/>
      <w:r>
        <w:t>Ping</w:t>
      </w:r>
      <w:bookmarkEnd w:id="189"/>
    </w:p>
    <w:p w14:paraId="4C32E1BB" w14:textId="0A8B82EF" w:rsidR="00E97D0D" w:rsidRDefault="00E97D0D" w:rsidP="00E97D0D">
      <w:r>
        <w:t xml:space="preserve">Mit der Ping Funktion kann man Beispielsweise die Verbindung zu Google.com testen. Gleichzeitig findet man auf diesem Weg die </w:t>
      </w:r>
      <w:r w:rsidR="00893186">
        <w:t>IP-Adresse einer Website heraus. Um ping zu nutzen muss man</w:t>
      </w:r>
      <w:commentRangeStart w:id="190"/>
      <w:r w:rsidR="003E7CC0">
        <w:t xml:space="preserve"> </w:t>
      </w:r>
      <w:commentRangeEnd w:id="190"/>
      <w:r w:rsidR="001D418B">
        <w:rPr>
          <w:rStyle w:val="CommentReference"/>
        </w:rPr>
        <w:commentReference w:id="190"/>
      </w:r>
      <w:r w:rsidR="00893186">
        <w:t xml:space="preserve">in einer Konsole wie </w:t>
      </w:r>
      <w:r w:rsidR="004C6CFA">
        <w:t>CMD</w:t>
      </w:r>
      <w:r w:rsidR="00893186">
        <w:t xml:space="preserve"> oder </w:t>
      </w:r>
      <w:r w:rsidR="004C6CFA">
        <w:t>PowerShell</w:t>
      </w:r>
      <w:r w:rsidR="00893186">
        <w:t xml:space="preserve"> «Ping» und </w:t>
      </w:r>
      <w:commentRangeStart w:id="191"/>
      <w:r w:rsidR="00893186">
        <w:t xml:space="preserve">eine URL </w:t>
      </w:r>
      <w:commentRangeEnd w:id="191"/>
      <w:r w:rsidR="001D418B">
        <w:rPr>
          <w:rStyle w:val="CommentReference"/>
        </w:rPr>
        <w:commentReference w:id="191"/>
      </w:r>
      <w:r w:rsidR="00893186">
        <w:t>eingeben</w:t>
      </w:r>
      <w:r w:rsidR="003E7CC0">
        <w:t xml:space="preserve">. Statt einer URL ist auch eine IP oder ein </w:t>
      </w:r>
      <w:r w:rsidR="00EB134A">
        <w:t>Gerätename</w:t>
      </w:r>
      <w:r w:rsidR="00F23F05">
        <w:t xml:space="preserve"> möglich</w:t>
      </w:r>
    </w:p>
    <w:p w14:paraId="797F9C70" w14:textId="77777777" w:rsidR="00893186" w:rsidRDefault="00893186" w:rsidP="00E97D0D"/>
    <w:p w14:paraId="76CB7C5D" w14:textId="77777777" w:rsidR="00893186" w:rsidRDefault="00893186" w:rsidP="00893186">
      <w:pPr>
        <w:keepNext/>
      </w:pPr>
      <w:r w:rsidRPr="00893186">
        <w:rPr>
          <w:noProof/>
        </w:rPr>
        <w:drawing>
          <wp:inline distT="0" distB="0" distL="0" distR="0" wp14:anchorId="5A64A7F8" wp14:editId="66756F83">
            <wp:extent cx="6541008" cy="2421804"/>
            <wp:effectExtent l="0" t="0" r="0" b="0"/>
            <wp:docPr id="235" name="Grafik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707" t="1022" b="1022"/>
                    <a:stretch/>
                  </pic:blipFill>
                  <pic:spPr bwMode="auto">
                    <a:xfrm>
                      <a:off x="0" y="0"/>
                      <a:ext cx="6541241" cy="2421890"/>
                    </a:xfrm>
                    <a:prstGeom prst="rect">
                      <a:avLst/>
                    </a:prstGeom>
                    <a:ln>
                      <a:noFill/>
                    </a:ln>
                    <a:extLst>
                      <a:ext uri="{53640926-AAD7-44D8-BBD7-CCE9431645EC}">
                        <a14:shadowObscured xmlns:a14="http://schemas.microsoft.com/office/drawing/2010/main"/>
                      </a:ext>
                    </a:extLst>
                  </pic:spPr>
                </pic:pic>
              </a:graphicData>
            </a:graphic>
          </wp:inline>
        </w:drawing>
      </w:r>
    </w:p>
    <w:p w14:paraId="52F7E05B" w14:textId="792A0C18" w:rsidR="00893186" w:rsidRPr="00E97D0D" w:rsidRDefault="00893186" w:rsidP="00893186">
      <w:pPr>
        <w:pStyle w:val="Caption"/>
      </w:pPr>
      <w:bookmarkStart w:id="192" w:name="_Toc103938427"/>
      <w:r>
        <w:t xml:space="preserve">Abbildung </w:t>
      </w:r>
      <w:fldSimple w:instr=" SEQ Abbildung \* ARABIC ">
        <w:r w:rsidR="00C34C3A">
          <w:rPr>
            <w:noProof/>
          </w:rPr>
          <w:t>39</w:t>
        </w:r>
      </w:fldSimple>
      <w:r>
        <w:t>: Ping Befehl am Beispiel google.ch</w:t>
      </w:r>
      <w:bookmarkEnd w:id="192"/>
    </w:p>
    <w:p w14:paraId="63C49B6A" w14:textId="450BBD40" w:rsidR="00611240" w:rsidRDefault="00611240">
      <w:r>
        <w:t xml:space="preserve">Sollte ein Gerät mit dem Ping Befehl nicht erreichbar sein, muss man erst </w:t>
      </w:r>
      <w:commentRangeStart w:id="193"/>
      <w:r>
        <w:t>eine Einstellung</w:t>
      </w:r>
      <w:r w:rsidR="00F23F05">
        <w:t xml:space="preserve"> </w:t>
      </w:r>
      <w:r w:rsidR="00106DC1">
        <w:t xml:space="preserve">ändern </w:t>
      </w:r>
      <w:r w:rsidR="003E7CC0">
        <w:t>(</w:t>
      </w:r>
      <w:r w:rsidR="00F23F05">
        <w:t xml:space="preserve">siehe </w:t>
      </w:r>
      <w:r w:rsidR="00F23F05">
        <w:fldChar w:fldCharType="begin"/>
      </w:r>
      <w:r w:rsidR="00F23F05">
        <w:instrText xml:space="preserve"> REF _Ref54937765 \r \h </w:instrText>
      </w:r>
      <w:r w:rsidR="00F23F05">
        <w:fldChar w:fldCharType="separate"/>
      </w:r>
      <w:r w:rsidR="00E0674A">
        <w:t>6.3.1</w:t>
      </w:r>
      <w:r w:rsidR="00F23F05">
        <w:fldChar w:fldCharType="end"/>
      </w:r>
      <w:r w:rsidR="00F23F05">
        <w:t xml:space="preserve"> </w:t>
      </w:r>
      <w:r w:rsidR="00F23F05">
        <w:fldChar w:fldCharType="begin"/>
      </w:r>
      <w:r w:rsidR="00F23F05">
        <w:instrText xml:space="preserve"> REF _Ref54937725 \h </w:instrText>
      </w:r>
      <w:r w:rsidR="00F23F05">
        <w:fldChar w:fldCharType="separate"/>
      </w:r>
      <w:r w:rsidR="00E0674A">
        <w:t>Ping Antwort aktivieren</w:t>
      </w:r>
      <w:r w:rsidR="00F23F05">
        <w:fldChar w:fldCharType="end"/>
      </w:r>
      <w:r w:rsidR="003E7CC0">
        <w:t>)</w:t>
      </w:r>
      <w:commentRangeEnd w:id="193"/>
      <w:r w:rsidR="001D418B">
        <w:rPr>
          <w:rStyle w:val="CommentReference"/>
        </w:rPr>
        <w:commentReference w:id="193"/>
      </w:r>
      <w:r>
        <w:t>.</w:t>
      </w:r>
    </w:p>
    <w:p w14:paraId="09A91847" w14:textId="522EAD8B" w:rsidR="00B7507D" w:rsidRDefault="00B7507D">
      <w:pPr>
        <w:rPr>
          <w:rFonts w:cs="Arial"/>
          <w:b/>
          <w:bCs/>
          <w:iCs/>
          <w:sz w:val="32"/>
          <w:szCs w:val="28"/>
        </w:rPr>
      </w:pPr>
      <w:r>
        <w:br w:type="page"/>
      </w:r>
    </w:p>
    <w:p w14:paraId="3674E23C" w14:textId="77777777" w:rsidR="00611240" w:rsidRDefault="00611240" w:rsidP="003102CF">
      <w:pPr>
        <w:pStyle w:val="Heading3"/>
      </w:pPr>
      <w:bookmarkStart w:id="194" w:name="_Ref54937259"/>
      <w:bookmarkStart w:id="195" w:name="_Ref54937702"/>
      <w:bookmarkStart w:id="196" w:name="_Ref54937714"/>
      <w:bookmarkStart w:id="197" w:name="_Ref54937719"/>
      <w:bookmarkStart w:id="198" w:name="_Ref54937725"/>
      <w:bookmarkStart w:id="199" w:name="_Ref54937765"/>
      <w:bookmarkStart w:id="200" w:name="_Toc103938802"/>
      <w:r>
        <w:lastRenderedPageBreak/>
        <w:t>Ping Antwort aktivieren</w:t>
      </w:r>
      <w:bookmarkEnd w:id="194"/>
      <w:bookmarkEnd w:id="195"/>
      <w:bookmarkEnd w:id="196"/>
      <w:bookmarkEnd w:id="197"/>
      <w:bookmarkEnd w:id="198"/>
      <w:bookmarkEnd w:id="199"/>
      <w:bookmarkEnd w:id="200"/>
    </w:p>
    <w:p w14:paraId="3D17E6D9" w14:textId="77777777" w:rsidR="00611240" w:rsidRDefault="00611240" w:rsidP="00611240">
      <w:pPr>
        <w:rPr>
          <w:noProof/>
        </w:rPr>
      </w:pPr>
      <w:r w:rsidRPr="001E39A2">
        <w:rPr>
          <w:noProof/>
        </w:rPr>
        <w:t>Über Start «Windows Defender Firewall mi</w:t>
      </w:r>
      <w:r>
        <w:rPr>
          <w:noProof/>
        </w:rPr>
        <w:t>t erweiterter Sicherheit» als Administrator ausführen</w:t>
      </w:r>
    </w:p>
    <w:p w14:paraId="58FFDE82" w14:textId="77777777" w:rsidR="00611240" w:rsidRPr="001E39A2" w:rsidRDefault="00611240" w:rsidP="00611240">
      <w:pPr>
        <w:rPr>
          <w:noProof/>
        </w:rPr>
      </w:pPr>
    </w:p>
    <w:p w14:paraId="6B080C99" w14:textId="77777777" w:rsidR="00611240" w:rsidRDefault="00611240" w:rsidP="00611240">
      <w:pPr>
        <w:keepNext/>
      </w:pPr>
      <w:r>
        <w:rPr>
          <w:rFonts w:ascii="Segoe UI" w:hAnsi="Segoe UI" w:cs="Segoe UI"/>
          <w:noProof/>
          <w:color w:val="575757"/>
        </w:rPr>
        <w:drawing>
          <wp:inline distT="0" distB="0" distL="0" distR="0" wp14:anchorId="16BBEEAE" wp14:editId="4243EFC6">
            <wp:extent cx="1329001" cy="373380"/>
            <wp:effectExtent l="0" t="0" r="5080" b="7620"/>
            <wp:docPr id="233" name="ss-3" descr="Bildschirmfoto Schrit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Bildschirmfoto Schritt 3"/>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46872" t="50033" r="43753" b="42241"/>
                    <a:stretch/>
                  </pic:blipFill>
                  <pic:spPr bwMode="auto">
                    <a:xfrm>
                      <a:off x="0" y="0"/>
                      <a:ext cx="1337246" cy="375696"/>
                    </a:xfrm>
                    <a:prstGeom prst="rect">
                      <a:avLst/>
                    </a:prstGeom>
                    <a:noFill/>
                    <a:ln>
                      <a:noFill/>
                    </a:ln>
                    <a:extLst>
                      <a:ext uri="{53640926-AAD7-44D8-BBD7-CCE9431645EC}">
                        <a14:shadowObscured xmlns:a14="http://schemas.microsoft.com/office/drawing/2010/main"/>
                      </a:ext>
                    </a:extLst>
                  </pic:spPr>
                </pic:pic>
              </a:graphicData>
            </a:graphic>
          </wp:inline>
        </w:drawing>
      </w:r>
    </w:p>
    <w:p w14:paraId="2ED82E96" w14:textId="047990BB" w:rsidR="00611240" w:rsidRDefault="00611240" w:rsidP="00611240">
      <w:pPr>
        <w:pStyle w:val="Caption"/>
      </w:pPr>
      <w:bookmarkStart w:id="201" w:name="_Toc103938428"/>
      <w:r>
        <w:t xml:space="preserve">Abbildung </w:t>
      </w:r>
      <w:fldSimple w:instr=" SEQ Abbildung \* ARABIC ">
        <w:r w:rsidR="00C34C3A">
          <w:rPr>
            <w:noProof/>
          </w:rPr>
          <w:t>40</w:t>
        </w:r>
      </w:fldSimple>
      <w:r>
        <w:t>: Firewall Einstellungen über Start öffnen</w:t>
      </w:r>
      <w:bookmarkEnd w:id="201"/>
    </w:p>
    <w:p w14:paraId="368004A3" w14:textId="77777777" w:rsidR="00611240" w:rsidRDefault="00611240" w:rsidP="00611240">
      <w:pPr>
        <w:rPr>
          <w:noProof/>
        </w:rPr>
      </w:pPr>
    </w:p>
    <w:p w14:paraId="683EBA61" w14:textId="77777777" w:rsidR="00611240" w:rsidRDefault="00611240" w:rsidP="00611240">
      <w:pPr>
        <w:rPr>
          <w:noProof/>
        </w:rPr>
      </w:pPr>
      <w:r>
        <w:rPr>
          <w:noProof/>
        </w:rPr>
        <w:t xml:space="preserve">Unter «Eingehende Regeln» die Eigenschaften von «Datei- und Druckerfreigabe (Echoanforderung – ICMPv4 eingehend)» öffnen. Dort den Punkt «Verbindung zulassen» </w:t>
      </w:r>
      <w:commentRangeStart w:id="202"/>
      <w:r>
        <w:rPr>
          <w:noProof/>
        </w:rPr>
        <w:t>aktivieren</w:t>
      </w:r>
      <w:commentRangeEnd w:id="202"/>
      <w:r w:rsidR="001D418B">
        <w:rPr>
          <w:rStyle w:val="CommentReference"/>
        </w:rPr>
        <w:commentReference w:id="202"/>
      </w:r>
      <w:r>
        <w:rPr>
          <w:noProof/>
        </w:rPr>
        <w:t>.</w:t>
      </w:r>
    </w:p>
    <w:p w14:paraId="4980FAEC" w14:textId="77777777" w:rsidR="00611240" w:rsidRDefault="00611240" w:rsidP="00611240">
      <w:pPr>
        <w:rPr>
          <w:noProof/>
        </w:rPr>
      </w:pPr>
    </w:p>
    <w:p w14:paraId="742707D9" w14:textId="77777777" w:rsidR="00611240" w:rsidRDefault="00611240" w:rsidP="00611240">
      <w:pPr>
        <w:keepNext/>
      </w:pPr>
      <w:r>
        <w:rPr>
          <w:rFonts w:ascii="Segoe UI" w:hAnsi="Segoe UI" w:cs="Segoe UI"/>
          <w:noProof/>
          <w:color w:val="575757"/>
        </w:rPr>
        <w:drawing>
          <wp:inline distT="0" distB="0" distL="0" distR="0" wp14:anchorId="6793D330" wp14:editId="43524A15">
            <wp:extent cx="2466938" cy="1853565"/>
            <wp:effectExtent l="19050" t="19050" r="10160" b="13335"/>
            <wp:docPr id="234" name="ss-12" descr="Bildschirmfoto Schrit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2" descr="Bildschirmfoto Schritt 1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6929" t="1656" r="23505" b="33181"/>
                    <a:stretch/>
                  </pic:blipFill>
                  <pic:spPr bwMode="auto">
                    <a:xfrm>
                      <a:off x="0" y="0"/>
                      <a:ext cx="2478337" cy="18621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865010D" w14:textId="7D57E338" w:rsidR="00611240" w:rsidRDefault="00611240" w:rsidP="00611240">
      <w:pPr>
        <w:pStyle w:val="Caption"/>
      </w:pPr>
      <w:bookmarkStart w:id="203" w:name="_Toc103938429"/>
      <w:r>
        <w:t xml:space="preserve">Abbildung </w:t>
      </w:r>
      <w:fldSimple w:instr=" SEQ Abbildung \* ARABIC ">
        <w:r w:rsidR="00C34C3A">
          <w:rPr>
            <w:noProof/>
          </w:rPr>
          <w:t>41</w:t>
        </w:r>
      </w:fldSimple>
      <w:r>
        <w:t>: Eigenschaften von "Datei- und Druckerfreigabe"</w:t>
      </w:r>
      <w:bookmarkEnd w:id="203"/>
    </w:p>
    <w:p w14:paraId="59059D35" w14:textId="06207DDE" w:rsidR="00161F60" w:rsidRPr="00161F60" w:rsidRDefault="00BB42FB" w:rsidP="00161F60">
      <w:r>
        <w:t xml:space="preserve">Wenn man jedoch die Ping Antwort auf einer Firewall oder einem Gerät im Netz aktiviert, kann das ein potenzieller Angriffspunkt für Hacker sein. </w:t>
      </w:r>
    </w:p>
    <w:p w14:paraId="75E614E1" w14:textId="77777777" w:rsidR="00611240" w:rsidRPr="00C940D3" w:rsidRDefault="00611240" w:rsidP="003E7CC0">
      <w:r>
        <w:br w:type="page"/>
      </w:r>
    </w:p>
    <w:p w14:paraId="7739F9E5" w14:textId="77777777" w:rsidR="00F07429" w:rsidRDefault="00F07429" w:rsidP="003102CF">
      <w:pPr>
        <w:pStyle w:val="Heading2"/>
      </w:pPr>
      <w:bookmarkStart w:id="204" w:name="_Toc103938803"/>
      <w:r>
        <w:lastRenderedPageBreak/>
        <w:t>Hyper-V</w:t>
      </w:r>
      <w:bookmarkEnd w:id="204"/>
    </w:p>
    <w:p w14:paraId="0634C69F" w14:textId="52E61FCF" w:rsidR="00F07429" w:rsidRDefault="00F07429" w:rsidP="00F07429">
      <w:r>
        <w:t xml:space="preserve">Hyper-V ist eine </w:t>
      </w:r>
      <w:proofErr w:type="spellStart"/>
      <w:r w:rsidR="004C6CFA">
        <w:t>Virtualisierungstechnik</w:t>
      </w:r>
      <w:proofErr w:type="spellEnd"/>
      <w:r w:rsidR="00610CA4">
        <w:t xml:space="preserve"> von Microsoft </w:t>
      </w:r>
      <w:r>
        <w:t>mit der man VMs erstellen, verwalten und nutzen kann. Der Vorteil von H</w:t>
      </w:r>
      <w:r w:rsidR="004C6CFA">
        <w:t>y</w:t>
      </w:r>
      <w:r>
        <w:t xml:space="preserve">per-V ist, das es standartmässig auf Windows </w:t>
      </w:r>
      <w:commentRangeStart w:id="205"/>
      <w:r>
        <w:t>installiert ist und somit n</w:t>
      </w:r>
      <w:commentRangeStart w:id="206"/>
      <w:commentRangeStart w:id="207"/>
      <w:r>
        <w:t>ichts kostet</w:t>
      </w:r>
      <w:commentRangeEnd w:id="205"/>
      <w:r w:rsidR="0048647A">
        <w:rPr>
          <w:rStyle w:val="CommentReference"/>
        </w:rPr>
        <w:commentReference w:id="205"/>
      </w:r>
      <w:r>
        <w:t>.</w:t>
      </w:r>
      <w:commentRangeEnd w:id="206"/>
      <w:r w:rsidR="001D418B">
        <w:rPr>
          <w:rStyle w:val="CommentReference"/>
        </w:rPr>
        <w:commentReference w:id="206"/>
      </w:r>
      <w:commentRangeEnd w:id="207"/>
      <w:r w:rsidR="00D11919">
        <w:rPr>
          <w:rStyle w:val="CommentReference"/>
        </w:rPr>
        <w:commentReference w:id="207"/>
      </w:r>
      <w:r w:rsidR="00610CA4">
        <w:t xml:space="preserve"> </w:t>
      </w:r>
      <w:r w:rsidR="00551F69">
        <w:t>Jedoch ist Hyper-V nicht für Windows 10 Home verfügbar.</w:t>
      </w:r>
    </w:p>
    <w:p w14:paraId="31B48220" w14:textId="501CC1B5" w:rsidR="00F07429" w:rsidRDefault="00F07429" w:rsidP="00F07429">
      <w:r>
        <w:t>Alternativen zu Hyper-V sind zum Beispiel</w:t>
      </w:r>
    </w:p>
    <w:p w14:paraId="7A402C05" w14:textId="239BBC2B" w:rsidR="00F50938" w:rsidRDefault="00F50938" w:rsidP="00F50938">
      <w:r>
        <w:tab/>
      </w:r>
      <w:r>
        <w:tab/>
      </w:r>
      <w:r>
        <w:tab/>
      </w:r>
      <w:r>
        <w:tab/>
      </w:r>
      <w:r>
        <w:tab/>
        <w:t>Lifetime Lizenz für eine Version</w:t>
      </w:r>
    </w:p>
    <w:p w14:paraId="74F0E096" w14:textId="209C39D8" w:rsidR="00F07429" w:rsidRPr="00960B98" w:rsidRDefault="00F07429" w:rsidP="00671609">
      <w:pPr>
        <w:pStyle w:val="ListParagraph"/>
        <w:numPr>
          <w:ilvl w:val="0"/>
          <w:numId w:val="24"/>
        </w:numPr>
        <w:tabs>
          <w:tab w:val="right" w:pos="4395"/>
          <w:tab w:val="left" w:pos="4536"/>
        </w:tabs>
      </w:pPr>
      <w:r w:rsidRPr="00960B98">
        <w:t>VMware Workstation Player</w:t>
      </w:r>
      <w:r w:rsidRPr="00960B98">
        <w:tab/>
      </w:r>
      <w:commentRangeStart w:id="208"/>
      <w:r>
        <w:t>163.99 €</w:t>
      </w:r>
      <w:r>
        <w:tab/>
      </w:r>
      <w:r w:rsidR="00684747">
        <w:tab/>
      </w:r>
      <w:r w:rsidR="00684747">
        <w:tab/>
      </w:r>
      <w:r w:rsidR="00684747">
        <w:tab/>
      </w:r>
      <w:r w:rsidR="00684747">
        <w:tab/>
      </w:r>
      <w:r>
        <w:t>für den Privaten Betrieb Gratis</w:t>
      </w:r>
    </w:p>
    <w:p w14:paraId="57E4C7F6" w14:textId="77777777" w:rsidR="00F07429" w:rsidRDefault="00F07429" w:rsidP="00671609">
      <w:pPr>
        <w:pStyle w:val="ListParagraph"/>
        <w:numPr>
          <w:ilvl w:val="0"/>
          <w:numId w:val="24"/>
        </w:numPr>
        <w:tabs>
          <w:tab w:val="right" w:pos="4395"/>
        </w:tabs>
      </w:pPr>
      <w:r>
        <w:t>VMware Workstation Pro</w:t>
      </w:r>
      <w:r>
        <w:tab/>
        <w:t>218.98 €</w:t>
      </w:r>
      <w:commentRangeEnd w:id="208"/>
      <w:r w:rsidR="001D418B">
        <w:rPr>
          <w:rStyle w:val="CommentReference"/>
        </w:rPr>
        <w:commentReference w:id="208"/>
      </w:r>
    </w:p>
    <w:p w14:paraId="21A8019D" w14:textId="12899897" w:rsidR="00803C55" w:rsidRDefault="00F07429" w:rsidP="00671609">
      <w:pPr>
        <w:pStyle w:val="ListParagraph"/>
        <w:numPr>
          <w:ilvl w:val="0"/>
          <w:numId w:val="24"/>
        </w:numPr>
        <w:tabs>
          <w:tab w:val="right" w:pos="4395"/>
        </w:tabs>
      </w:pPr>
      <w:r>
        <w:t xml:space="preserve">Oracle </w:t>
      </w:r>
      <w:proofErr w:type="spellStart"/>
      <w:r>
        <w:t>Virtualbox</w:t>
      </w:r>
      <w:proofErr w:type="spellEnd"/>
      <w:r>
        <w:tab/>
        <w:t>Gratis</w:t>
      </w:r>
    </w:p>
    <w:p w14:paraId="43AF813E" w14:textId="6626B5AF" w:rsidR="00CB7C33" w:rsidRDefault="00CB7C33" w:rsidP="00CB7C33">
      <w:pPr>
        <w:tabs>
          <w:tab w:val="right" w:pos="4395"/>
        </w:tabs>
      </w:pPr>
    </w:p>
    <w:p w14:paraId="7614F2C2" w14:textId="09077A66" w:rsidR="00CB7C33" w:rsidRDefault="00CB7C33" w:rsidP="00CB7C33">
      <w:pPr>
        <w:tabs>
          <w:tab w:val="right" w:pos="4395"/>
        </w:tabs>
      </w:pPr>
      <w:r>
        <w:t xml:space="preserve">Auf Windows Server ist Hyper-V in allen Editionen enthalten. Jedoch hat nur die Datacenter Version die Möglichkeit auf </w:t>
      </w:r>
      <w:proofErr w:type="spellStart"/>
      <w:r>
        <w:t>Shielded</w:t>
      </w:r>
      <w:proofErr w:type="spellEnd"/>
      <w:r>
        <w:t xml:space="preserve"> VMs.</w:t>
      </w:r>
    </w:p>
    <w:p w14:paraId="7EEF5DF6" w14:textId="5694F8DE" w:rsidR="00CB7C33" w:rsidRDefault="00CB7C33" w:rsidP="00CB7C33">
      <w:pPr>
        <w:pStyle w:val="Wichtigberschrift"/>
      </w:pPr>
      <w:proofErr w:type="spellStart"/>
      <w:r>
        <w:t>Shielded</w:t>
      </w:r>
      <w:proofErr w:type="spellEnd"/>
      <w:r>
        <w:t xml:space="preserve"> VMs</w:t>
      </w:r>
    </w:p>
    <w:p w14:paraId="2C1C4014" w14:textId="5BCEA36C" w:rsidR="00CB7C33" w:rsidRPr="00CB7C33" w:rsidRDefault="00CB7C33" w:rsidP="00CB7C33">
      <w:pPr>
        <w:pStyle w:val="WichtigInhalt"/>
      </w:pPr>
      <w:proofErr w:type="spellStart"/>
      <w:r>
        <w:t>Shielded</w:t>
      </w:r>
      <w:proofErr w:type="spellEnd"/>
      <w:r>
        <w:t xml:space="preserve"> VMs können nur auf ausgewählten Geräten benutzt werden, und sind zusätzlich mit einem BitLocker geschützt.</w:t>
      </w:r>
    </w:p>
    <w:p w14:paraId="23C51ACE" w14:textId="7F2EA3D8" w:rsidR="00D42936" w:rsidRDefault="00D42936" w:rsidP="003102CF">
      <w:pPr>
        <w:pStyle w:val="Heading3"/>
      </w:pPr>
      <w:bookmarkStart w:id="209" w:name="_Toc103938804"/>
      <w:r>
        <w:t>Wozu VMs?</w:t>
      </w:r>
      <w:bookmarkEnd w:id="209"/>
    </w:p>
    <w:p w14:paraId="3B5085A3" w14:textId="300EF6FD" w:rsidR="001A4547" w:rsidRPr="001A4547" w:rsidRDefault="001A4547" w:rsidP="001A4547">
      <w:r>
        <w:t>Mithilfe von VMs kann man sich einige Dinge vereinfachen:</w:t>
      </w:r>
    </w:p>
    <w:p w14:paraId="4F72C840" w14:textId="55572665" w:rsidR="00C1157D" w:rsidRDefault="00C1157D" w:rsidP="00671609">
      <w:pPr>
        <w:pStyle w:val="ListParagraph"/>
        <w:numPr>
          <w:ilvl w:val="0"/>
          <w:numId w:val="27"/>
        </w:numPr>
      </w:pPr>
      <w:r>
        <w:t>Teststation ohne Gefahr für den Host</w:t>
      </w:r>
    </w:p>
    <w:p w14:paraId="0B68C3CA" w14:textId="1BC20503" w:rsidR="00C1157D" w:rsidRDefault="00F5149E" w:rsidP="00671609">
      <w:pPr>
        <w:pStyle w:val="ListParagraph"/>
        <w:numPr>
          <w:ilvl w:val="0"/>
          <w:numId w:val="27"/>
        </w:numPr>
      </w:pPr>
      <w:r>
        <w:t>W</w:t>
      </w:r>
      <w:r w:rsidR="00C1157D">
        <w:t>eniger Hardware</w:t>
      </w:r>
      <w:r w:rsidR="001A4547">
        <w:t xml:space="preserve"> =&gt; weniger Kosten</w:t>
      </w:r>
    </w:p>
    <w:p w14:paraId="2E5F6F7D" w14:textId="3011B73F" w:rsidR="00C1157D" w:rsidRDefault="00C1157D" w:rsidP="00671609">
      <w:pPr>
        <w:pStyle w:val="ListParagraph"/>
        <w:numPr>
          <w:ilvl w:val="1"/>
          <w:numId w:val="27"/>
        </w:numPr>
      </w:pPr>
      <w:r>
        <w:t>Weniger Kühlung benötigt</w:t>
      </w:r>
    </w:p>
    <w:p w14:paraId="6A803066" w14:textId="79F37F99" w:rsidR="00C1157D" w:rsidRDefault="00C1157D" w:rsidP="00671609">
      <w:pPr>
        <w:pStyle w:val="ListParagraph"/>
        <w:numPr>
          <w:ilvl w:val="1"/>
          <w:numId w:val="27"/>
        </w:numPr>
      </w:pPr>
      <w:r>
        <w:t>Nur ein Server nötig</w:t>
      </w:r>
    </w:p>
    <w:p w14:paraId="0D731968" w14:textId="0D312D69" w:rsidR="001A4547" w:rsidRDefault="001A4547" w:rsidP="00671609">
      <w:pPr>
        <w:pStyle w:val="ListParagraph"/>
        <w:numPr>
          <w:ilvl w:val="0"/>
          <w:numId w:val="27"/>
        </w:numPr>
      </w:pPr>
      <w:r>
        <w:t>Keine Mechanischen Probleme oder Wartung</w:t>
      </w:r>
      <w:r>
        <w:tab/>
      </w:r>
    </w:p>
    <w:p w14:paraId="0C2DCFA0" w14:textId="77777777" w:rsidR="00106DC1" w:rsidRDefault="00106DC1">
      <w:pPr>
        <w:rPr>
          <w:rFonts w:cs="Arial"/>
          <w:b/>
          <w:iCs/>
          <w:sz w:val="32"/>
          <w:szCs w:val="26"/>
        </w:rPr>
      </w:pPr>
      <w:r>
        <w:br w:type="page"/>
      </w:r>
    </w:p>
    <w:p w14:paraId="420723D6" w14:textId="27DAB3BB" w:rsidR="00F07429" w:rsidRPr="00C940D3" w:rsidRDefault="00F07429" w:rsidP="003102CF">
      <w:pPr>
        <w:pStyle w:val="Heading3"/>
      </w:pPr>
      <w:bookmarkStart w:id="210" w:name="_Toc103938805"/>
      <w:r>
        <w:lastRenderedPageBreak/>
        <w:t xml:space="preserve">Hyper-V </w:t>
      </w:r>
      <w:commentRangeStart w:id="211"/>
      <w:r>
        <w:t>aktivieren</w:t>
      </w:r>
      <w:commentRangeEnd w:id="211"/>
      <w:r w:rsidR="001D418B">
        <w:rPr>
          <w:rStyle w:val="CommentReference"/>
          <w:rFonts w:cs="Times New Roman"/>
          <w:b w:val="0"/>
          <w:iCs w:val="0"/>
        </w:rPr>
        <w:commentReference w:id="211"/>
      </w:r>
      <w:bookmarkEnd w:id="210"/>
    </w:p>
    <w:p w14:paraId="26F6A847" w14:textId="34BBD684" w:rsidR="00F07429" w:rsidRDefault="00F07429" w:rsidP="00F07429">
      <w:r>
        <w:t xml:space="preserve">Um </w:t>
      </w:r>
      <w:commentRangeStart w:id="212"/>
      <w:r>
        <w:t>Hyper</w:t>
      </w:r>
      <w:commentRangeEnd w:id="212"/>
      <w:r w:rsidR="001D418B">
        <w:rPr>
          <w:rStyle w:val="CommentReference"/>
        </w:rPr>
        <w:commentReference w:id="212"/>
      </w:r>
      <w:r>
        <w:t>-</w:t>
      </w:r>
      <w:r w:rsidR="001A4547">
        <w:t xml:space="preserve">V </w:t>
      </w:r>
      <w:r>
        <w:t>zu aktivieren muss man über [</w:t>
      </w:r>
      <w:proofErr w:type="spellStart"/>
      <w:r>
        <w:t>Win</w:t>
      </w:r>
      <w:proofErr w:type="spellEnd"/>
      <w:r>
        <w:t>] + [R] «</w:t>
      </w:r>
      <w:proofErr w:type="spellStart"/>
      <w:r>
        <w:t>optionalfeatures</w:t>
      </w:r>
      <w:proofErr w:type="spellEnd"/>
      <w:r>
        <w:t>» öffnen.</w:t>
      </w:r>
    </w:p>
    <w:p w14:paraId="5FA275F8" w14:textId="77777777" w:rsidR="00F07429" w:rsidRDefault="00F07429" w:rsidP="00F07429"/>
    <w:p w14:paraId="7694A48D" w14:textId="77777777" w:rsidR="00F07429" w:rsidRDefault="00F07429" w:rsidP="00F07429">
      <w:pPr>
        <w:keepNext/>
      </w:pPr>
      <w:r>
        <w:rPr>
          <w:noProof/>
        </w:rPr>
        <w:drawing>
          <wp:inline distT="0" distB="0" distL="0" distR="0" wp14:anchorId="3D7F30BD" wp14:editId="46F0E896">
            <wp:extent cx="3201228" cy="1652764"/>
            <wp:effectExtent l="19050" t="19050" r="18415" b="2413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13399" cy="1659048"/>
                    </a:xfrm>
                    <a:prstGeom prst="rect">
                      <a:avLst/>
                    </a:prstGeom>
                    <a:ln w="3175">
                      <a:solidFill>
                        <a:schemeClr val="tx1"/>
                      </a:solidFill>
                    </a:ln>
                  </pic:spPr>
                </pic:pic>
              </a:graphicData>
            </a:graphic>
          </wp:inline>
        </w:drawing>
      </w:r>
    </w:p>
    <w:p w14:paraId="3F799FEC" w14:textId="2A74A6F1" w:rsidR="00F07429" w:rsidRDefault="00F07429" w:rsidP="00F07429">
      <w:pPr>
        <w:pStyle w:val="Caption"/>
      </w:pPr>
      <w:bookmarkStart w:id="213" w:name="_Toc103938430"/>
      <w:r>
        <w:t xml:space="preserve">Abbildung </w:t>
      </w:r>
      <w:fldSimple w:instr=" SEQ Abbildung \* ARABIC ">
        <w:r w:rsidR="00C34C3A">
          <w:rPr>
            <w:noProof/>
          </w:rPr>
          <w:t>42</w:t>
        </w:r>
      </w:fldSimple>
      <w:r>
        <w:t xml:space="preserve">: </w:t>
      </w:r>
      <w:proofErr w:type="spellStart"/>
      <w:r>
        <w:t>optionalfeatures</w:t>
      </w:r>
      <w:proofErr w:type="spellEnd"/>
      <w:r>
        <w:t xml:space="preserve"> öffnen</w:t>
      </w:r>
      <w:bookmarkEnd w:id="213"/>
    </w:p>
    <w:p w14:paraId="37F8ED63" w14:textId="39C93CF2" w:rsidR="00F07429" w:rsidRDefault="00F07429" w:rsidP="00F07429">
      <w:r>
        <w:t>Nachdem man das Admin</w:t>
      </w:r>
      <w:r w:rsidR="00F5149E">
        <w:t xml:space="preserve"> Log-In</w:t>
      </w:r>
      <w:r>
        <w:t xml:space="preserve"> eigegeben hat öffnet sich ein Fenster. Dort muss man das Kästchen neben Hyper-V aktivieren.</w:t>
      </w:r>
    </w:p>
    <w:p w14:paraId="63B7C1D5" w14:textId="77777777" w:rsidR="00F07429" w:rsidRDefault="00F07429" w:rsidP="00F07429"/>
    <w:p w14:paraId="1B94048A" w14:textId="77777777" w:rsidR="00F07429" w:rsidRDefault="00F07429" w:rsidP="00F07429">
      <w:pPr>
        <w:keepNext/>
      </w:pPr>
      <w:r>
        <w:rPr>
          <w:noProof/>
        </w:rPr>
        <w:drawing>
          <wp:inline distT="0" distB="0" distL="0" distR="0" wp14:anchorId="167C1A12" wp14:editId="23179DFB">
            <wp:extent cx="2615979" cy="2319712"/>
            <wp:effectExtent l="0" t="0" r="0" b="444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635563" cy="2337078"/>
                    </a:xfrm>
                    <a:prstGeom prst="rect">
                      <a:avLst/>
                    </a:prstGeom>
                  </pic:spPr>
                </pic:pic>
              </a:graphicData>
            </a:graphic>
          </wp:inline>
        </w:drawing>
      </w:r>
    </w:p>
    <w:p w14:paraId="187ED4C9" w14:textId="742D6E59" w:rsidR="00F07429" w:rsidRPr="00700226" w:rsidRDefault="00F07429" w:rsidP="00F07429">
      <w:pPr>
        <w:pStyle w:val="Caption"/>
      </w:pPr>
      <w:bookmarkStart w:id="214" w:name="_Toc103938431"/>
      <w:r>
        <w:t xml:space="preserve">Abbildung </w:t>
      </w:r>
      <w:fldSimple w:instr=" SEQ Abbildung \* ARABIC ">
        <w:r w:rsidR="00C34C3A">
          <w:rPr>
            <w:noProof/>
          </w:rPr>
          <w:t>43</w:t>
        </w:r>
      </w:fldSimple>
      <w:r>
        <w:t>: Hyper-V aktivieren</w:t>
      </w:r>
      <w:bookmarkEnd w:id="214"/>
    </w:p>
    <w:p w14:paraId="54B5F4C4" w14:textId="4B1D82A6" w:rsidR="00106DC1" w:rsidRDefault="00B960BA" w:rsidP="00B960BA">
      <w:r w:rsidRPr="00B960BA">
        <w:t>Will man Hyper-V au</w:t>
      </w:r>
      <w:r>
        <w:t xml:space="preserve">f einem Server installieren, kann man dies wie alle anderen Rollen im Server-Manager tun. (siehe </w:t>
      </w:r>
      <w:r>
        <w:fldChar w:fldCharType="begin"/>
      </w:r>
      <w:r>
        <w:instrText xml:space="preserve"> REF _Ref54941488 \h </w:instrText>
      </w:r>
      <w:r>
        <w:fldChar w:fldCharType="separate"/>
      </w:r>
      <w:r w:rsidR="00E0674A">
        <w:t xml:space="preserve">Abbildung </w:t>
      </w:r>
      <w:r w:rsidR="00E0674A">
        <w:rPr>
          <w:noProof/>
        </w:rPr>
        <w:t>58</w:t>
      </w:r>
      <w:r w:rsidR="00E0674A">
        <w:t>: einen neuen Sever hinzufügen</w:t>
      </w:r>
      <w:r>
        <w:fldChar w:fldCharType="end"/>
      </w:r>
      <w:r>
        <w:t>)</w:t>
      </w:r>
    </w:p>
    <w:p w14:paraId="3B837331" w14:textId="3DA1AC40" w:rsidR="00F07429" w:rsidRPr="00684747" w:rsidRDefault="00106DC1" w:rsidP="00B960BA">
      <w:r>
        <w:br w:type="page"/>
      </w:r>
    </w:p>
    <w:p w14:paraId="531F8A73" w14:textId="396DAE07" w:rsidR="00D84B68" w:rsidRDefault="00D84B68" w:rsidP="003102CF">
      <w:pPr>
        <w:pStyle w:val="Heading3"/>
      </w:pPr>
      <w:bookmarkStart w:id="215" w:name="_Toc103938806"/>
      <w:r>
        <w:lastRenderedPageBreak/>
        <w:t>Virtuellen Switch erstellen</w:t>
      </w:r>
      <w:bookmarkEnd w:id="215"/>
    </w:p>
    <w:p w14:paraId="75F1366F" w14:textId="7EC8A6BA" w:rsidR="00D84B68" w:rsidRDefault="00D84B68" w:rsidP="00D84B68">
      <w:pPr>
        <w:rPr>
          <w:noProof/>
        </w:rPr>
      </w:pPr>
      <w:r>
        <w:rPr>
          <w:noProof/>
        </w:rPr>
        <w:t>Unter den Aktionen kann man den «Manager für virtuelle Switches…» öffnen.</w:t>
      </w:r>
    </w:p>
    <w:p w14:paraId="72B11917" w14:textId="77777777" w:rsidR="00BB42FB" w:rsidRDefault="00BB42FB" w:rsidP="00D84B68">
      <w:pPr>
        <w:rPr>
          <w:noProof/>
        </w:rPr>
      </w:pPr>
    </w:p>
    <w:p w14:paraId="001133B4" w14:textId="77777777" w:rsidR="004541E0" w:rsidRDefault="00D84B68" w:rsidP="004541E0">
      <w:pPr>
        <w:keepNext/>
      </w:pPr>
      <w:r>
        <w:rPr>
          <w:rFonts w:ascii="Segoe UI" w:hAnsi="Segoe UI" w:cs="Segoe UI"/>
          <w:noProof/>
          <w:color w:val="575757"/>
        </w:rPr>
        <w:drawing>
          <wp:inline distT="0" distB="0" distL="0" distR="0" wp14:anchorId="4E70DB51" wp14:editId="5C1477B4">
            <wp:extent cx="1331595" cy="1393530"/>
            <wp:effectExtent l="19050" t="19050" r="20955" b="16510"/>
            <wp:docPr id="231" name="ss-1" descr="Bildschirmfoto Schrit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Bildschirmfoto Schritt 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89584" t="6122" b="61901"/>
                    <a:stretch/>
                  </pic:blipFill>
                  <pic:spPr bwMode="auto">
                    <a:xfrm>
                      <a:off x="0" y="0"/>
                      <a:ext cx="1336157" cy="1398304"/>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55436B53" w14:textId="3115E50F" w:rsidR="00106DC1" w:rsidRPr="00106DC1" w:rsidRDefault="004541E0" w:rsidP="00106DC1">
      <w:pPr>
        <w:pStyle w:val="Caption"/>
        <w:rPr>
          <w:rFonts w:ascii="Segoe UI" w:hAnsi="Segoe UI" w:cs="Segoe UI"/>
          <w:noProof/>
          <w:color w:val="575757"/>
        </w:rPr>
      </w:pPr>
      <w:bookmarkStart w:id="216" w:name="_Toc103938432"/>
      <w:r>
        <w:t xml:space="preserve">Abbildung </w:t>
      </w:r>
      <w:fldSimple w:instr=" SEQ Abbildung \* ARABIC ">
        <w:r w:rsidR="00C34C3A">
          <w:rPr>
            <w:noProof/>
          </w:rPr>
          <w:t>44</w:t>
        </w:r>
      </w:fldSimple>
      <w:r>
        <w:t>: Manager für virtuelle Switches</w:t>
      </w:r>
      <w:bookmarkEnd w:id="216"/>
    </w:p>
    <w:p w14:paraId="0DB00528" w14:textId="5F8C5030" w:rsidR="00D84B68" w:rsidRDefault="00D84B68" w:rsidP="00D84B68">
      <w:pPr>
        <w:rPr>
          <w:noProof/>
        </w:rPr>
      </w:pPr>
      <w:r>
        <w:rPr>
          <w:noProof/>
        </w:rPr>
        <w:t>Im nächsten Fenster kann man direkt a</w:t>
      </w:r>
      <w:r w:rsidR="00106DC1">
        <w:rPr>
          <w:noProof/>
        </w:rPr>
        <w:t>u</w:t>
      </w:r>
      <w:r>
        <w:rPr>
          <w:noProof/>
        </w:rPr>
        <w:t>swählen welche Art von Switch man haben will.</w:t>
      </w:r>
    </w:p>
    <w:p w14:paraId="24A958E4" w14:textId="1F8A10DF" w:rsidR="004541E0" w:rsidRDefault="004541E0" w:rsidP="00D84B68">
      <w:pPr>
        <w:rPr>
          <w:noProof/>
        </w:rPr>
      </w:pPr>
      <w:r>
        <w:rPr>
          <w:noProof/>
        </w:rPr>
        <w:t>Es gibt die Möglichkeiten</w:t>
      </w:r>
    </w:p>
    <w:p w14:paraId="0EB5EB6B" w14:textId="77777777" w:rsidR="00106DC1" w:rsidRDefault="00106DC1" w:rsidP="00D84B68">
      <w:pPr>
        <w:rPr>
          <w:noProof/>
        </w:rPr>
      </w:pPr>
    </w:p>
    <w:p w14:paraId="3FED15A9" w14:textId="1ED9E616" w:rsidR="004541E0" w:rsidRDefault="004541E0" w:rsidP="00671609">
      <w:pPr>
        <w:pStyle w:val="ListParagraph"/>
        <w:numPr>
          <w:ilvl w:val="0"/>
          <w:numId w:val="25"/>
        </w:numPr>
        <w:rPr>
          <w:noProof/>
        </w:rPr>
      </w:pPr>
      <w:r>
        <w:rPr>
          <w:noProof/>
        </w:rPr>
        <w:t>Extern</w:t>
      </w:r>
    </w:p>
    <w:p w14:paraId="285CADFD" w14:textId="6DC2F8E0" w:rsidR="004541E0" w:rsidRDefault="004541E0" w:rsidP="00671609">
      <w:pPr>
        <w:pStyle w:val="ListParagraph"/>
        <w:numPr>
          <w:ilvl w:val="0"/>
          <w:numId w:val="25"/>
        </w:numPr>
        <w:rPr>
          <w:noProof/>
        </w:rPr>
      </w:pPr>
      <w:r>
        <w:rPr>
          <w:noProof/>
        </w:rPr>
        <w:t>Intern</w:t>
      </w:r>
    </w:p>
    <w:p w14:paraId="6BD29126" w14:textId="354A19F0" w:rsidR="004541E0" w:rsidRDefault="004541E0" w:rsidP="00671609">
      <w:pPr>
        <w:pStyle w:val="ListParagraph"/>
        <w:numPr>
          <w:ilvl w:val="0"/>
          <w:numId w:val="25"/>
        </w:numPr>
        <w:rPr>
          <w:noProof/>
        </w:rPr>
      </w:pPr>
      <w:r>
        <w:rPr>
          <w:noProof/>
        </w:rPr>
        <w:t>Privat</w:t>
      </w:r>
    </w:p>
    <w:p w14:paraId="6ABB2080" w14:textId="77777777" w:rsidR="00106DC1" w:rsidRDefault="00106DC1" w:rsidP="00684747"/>
    <w:p w14:paraId="0BD60F2A" w14:textId="74152862" w:rsidR="00684747" w:rsidRDefault="00684747" w:rsidP="00684747">
      <w:r>
        <w:t>Ein externer Switch Verbindet die VM mit dem gesamten Netzwerk indem der Rechner ist.</w:t>
      </w:r>
    </w:p>
    <w:p w14:paraId="2E10746F" w14:textId="77777777" w:rsidR="00684747" w:rsidRDefault="00684747" w:rsidP="00684747">
      <w:r>
        <w:t>Über einen internen Switch kann die VM mit dem Rechner und anderen VMs kommunizieren.</w:t>
      </w:r>
    </w:p>
    <w:p w14:paraId="76D1D670" w14:textId="5922847E" w:rsidR="00684747" w:rsidRDefault="00684747" w:rsidP="00684747">
      <w:r>
        <w:t>Mit einem Privaten Switch kann die VM nur mit anderen VMs auf dem Rechner kommunizieren.</w:t>
      </w:r>
    </w:p>
    <w:p w14:paraId="1C1CA4FE" w14:textId="77777777" w:rsidR="004541E0" w:rsidRDefault="004541E0" w:rsidP="00684747">
      <w:pPr>
        <w:rPr>
          <w:noProof/>
        </w:rPr>
      </w:pPr>
    </w:p>
    <w:p w14:paraId="17387054" w14:textId="77777777" w:rsidR="004541E0" w:rsidRDefault="00D84B68" w:rsidP="004541E0">
      <w:pPr>
        <w:keepNext/>
      </w:pPr>
      <w:r>
        <w:rPr>
          <w:rFonts w:ascii="Segoe UI" w:hAnsi="Segoe UI" w:cs="Segoe UI"/>
          <w:noProof/>
          <w:color w:val="575757"/>
        </w:rPr>
        <w:drawing>
          <wp:inline distT="0" distB="0" distL="0" distR="0" wp14:anchorId="17BE5EA6" wp14:editId="18412636">
            <wp:extent cx="2822995" cy="2677856"/>
            <wp:effectExtent l="19050" t="19050" r="15875" b="27305"/>
            <wp:docPr id="232" name="ss-3" descr="Bildschirmfoto Schrit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Bildschirmfoto Schritt 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64237" t="19596" r="15305" b="23481"/>
                    <a:stretch/>
                  </pic:blipFill>
                  <pic:spPr bwMode="auto">
                    <a:xfrm>
                      <a:off x="0" y="0"/>
                      <a:ext cx="2835799" cy="269000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9D5A801" w14:textId="2A0819CB" w:rsidR="00DF74DF" w:rsidRDefault="004541E0" w:rsidP="00684747">
      <w:pPr>
        <w:pStyle w:val="Caption"/>
      </w:pPr>
      <w:bookmarkStart w:id="217" w:name="_Toc103938433"/>
      <w:r>
        <w:t xml:space="preserve">Abbildung </w:t>
      </w:r>
      <w:fldSimple w:instr=" SEQ Abbildung \* ARABIC ">
        <w:r w:rsidR="00C34C3A">
          <w:rPr>
            <w:noProof/>
          </w:rPr>
          <w:t>45</w:t>
        </w:r>
      </w:fldSimple>
      <w:r>
        <w:t>: Welche Switch-Art</w:t>
      </w:r>
      <w:bookmarkEnd w:id="217"/>
    </w:p>
    <w:p w14:paraId="694353D2" w14:textId="3D0C02EA" w:rsidR="00DF74DF" w:rsidRPr="004541E0" w:rsidRDefault="00DF74DF" w:rsidP="004541E0">
      <w:r>
        <w:t>Danach kann man einen Namen für den Switch eingeben.</w:t>
      </w:r>
    </w:p>
    <w:p w14:paraId="5F9568E5" w14:textId="77777777" w:rsidR="00DF74DF" w:rsidRDefault="00DF74DF">
      <w:pPr>
        <w:rPr>
          <w:rFonts w:cs="Arial"/>
          <w:b/>
          <w:iCs/>
          <w:sz w:val="32"/>
          <w:szCs w:val="26"/>
        </w:rPr>
      </w:pPr>
      <w:r>
        <w:br w:type="page"/>
      </w:r>
    </w:p>
    <w:p w14:paraId="637BE38F" w14:textId="10D8933E" w:rsidR="00F07429" w:rsidRDefault="00F07429" w:rsidP="003102CF">
      <w:pPr>
        <w:pStyle w:val="Heading3"/>
      </w:pPr>
      <w:bookmarkStart w:id="218" w:name="_Toc103938807"/>
      <w:r>
        <w:lastRenderedPageBreak/>
        <w:t>Virtuelle Maschinen erstellen</w:t>
      </w:r>
      <w:bookmarkEnd w:id="218"/>
    </w:p>
    <w:p w14:paraId="22D5D56B" w14:textId="5AE95D07" w:rsidR="00F07429" w:rsidRDefault="00F07429" w:rsidP="00F07429">
      <w:pPr>
        <w:rPr>
          <w:noProof/>
        </w:rPr>
      </w:pPr>
      <w:r>
        <w:rPr>
          <w:noProof/>
        </w:rPr>
        <w:t xml:space="preserve">In den Aktionen auf der </w:t>
      </w:r>
      <w:r w:rsidR="00684747">
        <w:rPr>
          <w:noProof/>
        </w:rPr>
        <w:t>r</w:t>
      </w:r>
      <w:commentRangeStart w:id="219"/>
      <w:r>
        <w:rPr>
          <w:noProof/>
        </w:rPr>
        <w:t>echte</w:t>
      </w:r>
      <w:commentRangeEnd w:id="219"/>
      <w:r w:rsidR="001D418B">
        <w:rPr>
          <w:rStyle w:val="CommentReference"/>
        </w:rPr>
        <w:commentReference w:id="219"/>
      </w:r>
      <w:r>
        <w:rPr>
          <w:noProof/>
        </w:rPr>
        <w:t xml:space="preserve">n Seite kann man auf «Neu» einen neuen </w:t>
      </w:r>
      <w:r w:rsidR="00684747">
        <w:rPr>
          <w:noProof/>
        </w:rPr>
        <w:t>v</w:t>
      </w:r>
      <w:commentRangeStart w:id="220"/>
      <w:r>
        <w:rPr>
          <w:noProof/>
        </w:rPr>
        <w:t xml:space="preserve">irtuellen </w:t>
      </w:r>
      <w:commentRangeEnd w:id="220"/>
      <w:r w:rsidR="001D418B">
        <w:rPr>
          <w:rStyle w:val="CommentReference"/>
        </w:rPr>
        <w:commentReference w:id="220"/>
      </w:r>
      <w:r>
        <w:rPr>
          <w:noProof/>
        </w:rPr>
        <w:t>Computer erstellen.</w:t>
      </w:r>
    </w:p>
    <w:p w14:paraId="45A2AF15" w14:textId="77777777" w:rsidR="00106DC1" w:rsidRDefault="00106DC1" w:rsidP="00F07429">
      <w:pPr>
        <w:rPr>
          <w:noProof/>
        </w:rPr>
      </w:pPr>
    </w:p>
    <w:p w14:paraId="00693601" w14:textId="77777777" w:rsidR="00F07429" w:rsidRDefault="00F07429" w:rsidP="00F07429">
      <w:pPr>
        <w:keepNext/>
      </w:pPr>
      <w:r>
        <w:rPr>
          <w:rFonts w:ascii="Segoe UI" w:hAnsi="Segoe UI" w:cs="Segoe UI"/>
          <w:noProof/>
          <w:color w:val="575757"/>
        </w:rPr>
        <w:drawing>
          <wp:inline distT="0" distB="0" distL="0" distR="0" wp14:anchorId="6521267C" wp14:editId="166395B9">
            <wp:extent cx="1482046" cy="1917129"/>
            <wp:effectExtent l="19050" t="19050" r="23495" b="26035"/>
            <wp:docPr id="30" name="ss-2" descr="Bildschirmfoto Schrit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Bildschirmfoto Schritt 2"/>
                    <pic:cNvPicPr>
                      <a:picLocks noChangeAspect="1" noChangeArrowheads="1"/>
                    </pic:cNvPicPr>
                  </pic:nvPicPr>
                  <pic:blipFill rotWithShape="1">
                    <a:blip r:embed="rId70">
                      <a:extLst>
                        <a:ext uri="{28A0092B-C50C-407E-A947-70E740481C1C}">
                          <a14:useLocalDpi xmlns:a14="http://schemas.microsoft.com/office/drawing/2010/main" val="0"/>
                        </a:ext>
                      </a:extLst>
                    </a:blip>
                    <a:srcRect l="89867" t="5704" r="91" b="56188"/>
                    <a:stretch/>
                  </pic:blipFill>
                  <pic:spPr bwMode="auto">
                    <a:xfrm>
                      <a:off x="0" y="0"/>
                      <a:ext cx="1494451" cy="1933176"/>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496674" w14:textId="3936E867" w:rsidR="00F07429" w:rsidRDefault="00F07429" w:rsidP="00F07429">
      <w:pPr>
        <w:pStyle w:val="Caption"/>
      </w:pPr>
      <w:bookmarkStart w:id="221" w:name="_Toc103938434"/>
      <w:r>
        <w:t xml:space="preserve">Abbildung </w:t>
      </w:r>
      <w:fldSimple w:instr=" SEQ Abbildung \* ARABIC ">
        <w:r w:rsidR="00C34C3A">
          <w:rPr>
            <w:noProof/>
          </w:rPr>
          <w:t>46</w:t>
        </w:r>
      </w:fldSimple>
      <w:r>
        <w:t>: Eine neue VM erstellen</w:t>
      </w:r>
      <w:bookmarkEnd w:id="221"/>
    </w:p>
    <w:p w14:paraId="1DEC62C9" w14:textId="77777777" w:rsidR="00F07429" w:rsidRDefault="00F07429" w:rsidP="00F07429">
      <w:r>
        <w:t>Daraufhin öffnet sich ein Fenster. Der «Assistent für neue virtuelle Computer»</w:t>
      </w:r>
    </w:p>
    <w:p w14:paraId="10967770" w14:textId="77777777" w:rsidR="00F07429" w:rsidRDefault="00F07429" w:rsidP="00F07429">
      <w:pPr>
        <w:rPr>
          <w:rFonts w:ascii="Segoe UI" w:hAnsi="Segoe UI" w:cs="Segoe UI"/>
          <w:noProof/>
          <w:color w:val="575757"/>
        </w:rPr>
      </w:pPr>
    </w:p>
    <w:p w14:paraId="7770C2ED" w14:textId="77777777" w:rsidR="00F07429" w:rsidRDefault="00F07429" w:rsidP="00F07429">
      <w:pPr>
        <w:keepNext/>
      </w:pPr>
      <w:r>
        <w:rPr>
          <w:rFonts w:ascii="Segoe UI" w:hAnsi="Segoe UI" w:cs="Segoe UI"/>
          <w:noProof/>
          <w:color w:val="575757"/>
        </w:rPr>
        <w:drawing>
          <wp:inline distT="0" distB="0" distL="0" distR="0" wp14:anchorId="5E806E68" wp14:editId="0573A537">
            <wp:extent cx="3181900" cy="2441979"/>
            <wp:effectExtent l="19050" t="19050" r="19050" b="15875"/>
            <wp:docPr id="42" name="ss-3" descr="Bildschirmfoto Schrit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3" descr="Bildschirmfoto Schritt 3"/>
                    <pic:cNvPicPr>
                      <a:picLocks noChangeAspect="1" noChangeArrowheads="1"/>
                    </pic:cNvPicPr>
                  </pic:nvPicPr>
                  <pic:blipFill rotWithShape="1">
                    <a:blip r:embed="rId71">
                      <a:extLst>
                        <a:ext uri="{28A0092B-C50C-407E-A947-70E740481C1C}">
                          <a14:useLocalDpi xmlns:a14="http://schemas.microsoft.com/office/drawing/2010/main" val="0"/>
                        </a:ext>
                      </a:extLst>
                    </a:blip>
                    <a:srcRect l="62796" t="25480" r="17363" b="29859"/>
                    <a:stretch/>
                  </pic:blipFill>
                  <pic:spPr bwMode="auto">
                    <a:xfrm>
                      <a:off x="0" y="0"/>
                      <a:ext cx="3196952" cy="245353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BF2E3A0" w14:textId="5428D410" w:rsidR="00F07429" w:rsidRDefault="00F07429" w:rsidP="00F07429">
      <w:pPr>
        <w:pStyle w:val="Caption"/>
      </w:pPr>
      <w:bookmarkStart w:id="222" w:name="_Toc103938435"/>
      <w:r>
        <w:t xml:space="preserve">Abbildung </w:t>
      </w:r>
      <w:fldSimple w:instr=" SEQ Abbildung \* ARABIC ">
        <w:r w:rsidR="00C34C3A">
          <w:rPr>
            <w:noProof/>
          </w:rPr>
          <w:t>47</w:t>
        </w:r>
      </w:fldSimple>
      <w:r>
        <w:t>: Der "Assistent für neue virtuelle Computer"</w:t>
      </w:r>
      <w:bookmarkEnd w:id="222"/>
    </w:p>
    <w:p w14:paraId="70134FC2" w14:textId="07A78D5A" w:rsidR="00F07429" w:rsidRDefault="00F07429" w:rsidP="00F07429">
      <w:r>
        <w:t>Im nächsten Fenster kann man der VM einen Namen geben. Dieser Name hat keinen Einfluss auf den Systemnamen der VM. Es ist nur der Name für den Ordner. Zusätzlich kann man einen Pfad angeben, wo die VM abgespeichert wird.</w:t>
      </w:r>
    </w:p>
    <w:p w14:paraId="2FE7AF20" w14:textId="77777777" w:rsidR="00F07429" w:rsidRPr="00065E84" w:rsidRDefault="00F07429" w:rsidP="00F07429"/>
    <w:p w14:paraId="66363CF5" w14:textId="77777777" w:rsidR="00F07429" w:rsidRDefault="00F07429" w:rsidP="00F07429">
      <w:pPr>
        <w:keepNext/>
      </w:pPr>
      <w:r>
        <w:rPr>
          <w:rFonts w:ascii="Segoe UI" w:hAnsi="Segoe UI" w:cs="Segoe UI"/>
          <w:noProof/>
          <w:color w:val="575757"/>
        </w:rPr>
        <w:drawing>
          <wp:inline distT="0" distB="0" distL="0" distR="0" wp14:anchorId="431C1524" wp14:editId="4095DBA3">
            <wp:extent cx="3193737" cy="2452495"/>
            <wp:effectExtent l="0" t="0" r="6985" b="5080"/>
            <wp:docPr id="91" name="ss-5" descr="Bildschirmfoto Schrit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5" descr="Bildschirmfoto Schritt 5"/>
                    <pic:cNvPicPr>
                      <a:picLocks noChangeAspect="1" noChangeArrowheads="1"/>
                    </pic:cNvPicPr>
                  </pic:nvPicPr>
                  <pic:blipFill rotWithShape="1">
                    <a:blip r:embed="rId72">
                      <a:extLst>
                        <a:ext uri="{28A0092B-C50C-407E-A947-70E740481C1C}">
                          <a14:useLocalDpi xmlns:a14="http://schemas.microsoft.com/office/drawing/2010/main" val="0"/>
                        </a:ext>
                      </a:extLst>
                    </a:blip>
                    <a:srcRect l="62673" t="25402" r="17217" b="29295"/>
                    <a:stretch/>
                  </pic:blipFill>
                  <pic:spPr bwMode="auto">
                    <a:xfrm>
                      <a:off x="0" y="0"/>
                      <a:ext cx="3223354" cy="2475238"/>
                    </a:xfrm>
                    <a:prstGeom prst="rect">
                      <a:avLst/>
                    </a:prstGeom>
                    <a:noFill/>
                    <a:ln>
                      <a:noFill/>
                    </a:ln>
                    <a:extLst>
                      <a:ext uri="{53640926-AAD7-44D8-BBD7-CCE9431645EC}">
                        <a14:shadowObscured xmlns:a14="http://schemas.microsoft.com/office/drawing/2010/main"/>
                      </a:ext>
                    </a:extLst>
                  </pic:spPr>
                </pic:pic>
              </a:graphicData>
            </a:graphic>
          </wp:inline>
        </w:drawing>
      </w:r>
    </w:p>
    <w:p w14:paraId="49CD7724" w14:textId="344ECD33" w:rsidR="00F07429" w:rsidRDefault="00F07429" w:rsidP="00F07429">
      <w:pPr>
        <w:pStyle w:val="Caption"/>
      </w:pPr>
      <w:bookmarkStart w:id="223" w:name="_Toc103938436"/>
      <w:r>
        <w:t xml:space="preserve">Abbildung </w:t>
      </w:r>
      <w:fldSimple w:instr=" SEQ Abbildung \* ARABIC ">
        <w:r w:rsidR="00C34C3A">
          <w:rPr>
            <w:noProof/>
          </w:rPr>
          <w:t>48</w:t>
        </w:r>
      </w:fldSimple>
      <w:r>
        <w:t>: VM Name und Pfad</w:t>
      </w:r>
      <w:bookmarkEnd w:id="223"/>
    </w:p>
    <w:p w14:paraId="4E9F8985" w14:textId="00D7503B" w:rsidR="00F5149E" w:rsidRDefault="00F07429" w:rsidP="001C2194">
      <w:pPr>
        <w:rPr>
          <w:noProof/>
        </w:rPr>
      </w:pPr>
      <w:r>
        <w:rPr>
          <w:noProof/>
        </w:rPr>
        <w:lastRenderedPageBreak/>
        <w:t xml:space="preserve">Danach kann </w:t>
      </w:r>
      <w:commentRangeStart w:id="224"/>
      <w:r>
        <w:rPr>
          <w:noProof/>
        </w:rPr>
        <w:t>m</w:t>
      </w:r>
      <w:r w:rsidR="00684747">
        <w:rPr>
          <w:noProof/>
        </w:rPr>
        <w:t>a</w:t>
      </w:r>
      <w:r>
        <w:rPr>
          <w:noProof/>
        </w:rPr>
        <w:t>n</w:t>
      </w:r>
      <w:commentRangeEnd w:id="224"/>
      <w:r w:rsidR="001D418B">
        <w:rPr>
          <w:rStyle w:val="CommentReference"/>
        </w:rPr>
        <w:commentReference w:id="224"/>
      </w:r>
      <w:r>
        <w:rPr>
          <w:noProof/>
        </w:rPr>
        <w:t xml:space="preserve"> auswählen in welcher Generation die VM sein soll. </w:t>
      </w:r>
    </w:p>
    <w:p w14:paraId="5F2D9CEE" w14:textId="77777777" w:rsidR="00BB42FB" w:rsidRDefault="00BB42FB" w:rsidP="001C2194">
      <w:pPr>
        <w:rPr>
          <w:noProof/>
        </w:rPr>
      </w:pPr>
    </w:p>
    <w:tbl>
      <w:tblPr>
        <w:tblStyle w:val="TableGrid"/>
        <w:tblW w:w="0" w:type="auto"/>
        <w:tblLook w:val="04A0" w:firstRow="1" w:lastRow="0" w:firstColumn="1" w:lastColumn="0" w:noHBand="0" w:noVBand="1"/>
      </w:tblPr>
      <w:tblGrid>
        <w:gridCol w:w="1985"/>
        <w:gridCol w:w="3963"/>
        <w:gridCol w:w="3963"/>
      </w:tblGrid>
      <w:tr w:rsidR="00F5149E" w14:paraId="63614636" w14:textId="77777777" w:rsidTr="00F5149E">
        <w:tc>
          <w:tcPr>
            <w:tcW w:w="1985" w:type="dxa"/>
            <w:tcBorders>
              <w:top w:val="nil"/>
              <w:left w:val="nil"/>
            </w:tcBorders>
          </w:tcPr>
          <w:p w14:paraId="0225B290" w14:textId="77777777" w:rsidR="00F5149E" w:rsidRDefault="00F5149E" w:rsidP="00F07429">
            <w:pPr>
              <w:rPr>
                <w:noProof/>
              </w:rPr>
            </w:pPr>
          </w:p>
        </w:tc>
        <w:tc>
          <w:tcPr>
            <w:tcW w:w="3963" w:type="dxa"/>
          </w:tcPr>
          <w:p w14:paraId="7B3FEFE9" w14:textId="776A460C" w:rsidR="00F5149E" w:rsidRDefault="00F5149E" w:rsidP="00F07429">
            <w:pPr>
              <w:rPr>
                <w:noProof/>
              </w:rPr>
            </w:pPr>
            <w:r>
              <w:rPr>
                <w:noProof/>
              </w:rPr>
              <w:t>Generation 1</w:t>
            </w:r>
          </w:p>
        </w:tc>
        <w:tc>
          <w:tcPr>
            <w:tcW w:w="3963" w:type="dxa"/>
          </w:tcPr>
          <w:p w14:paraId="5EE3C74A" w14:textId="16C39B81" w:rsidR="00F5149E" w:rsidRDefault="00F5149E" w:rsidP="00F07429">
            <w:pPr>
              <w:rPr>
                <w:noProof/>
              </w:rPr>
            </w:pPr>
            <w:r>
              <w:rPr>
                <w:noProof/>
              </w:rPr>
              <w:t>Generation 2</w:t>
            </w:r>
          </w:p>
        </w:tc>
      </w:tr>
      <w:tr w:rsidR="00F5149E" w:rsidRPr="00F5149E" w14:paraId="2D534765" w14:textId="77777777" w:rsidTr="00F5149E">
        <w:tc>
          <w:tcPr>
            <w:tcW w:w="1985" w:type="dxa"/>
          </w:tcPr>
          <w:p w14:paraId="25CF67C6" w14:textId="361ACE69" w:rsidR="00F5149E" w:rsidRDefault="00F5149E" w:rsidP="00F07429">
            <w:pPr>
              <w:rPr>
                <w:noProof/>
              </w:rPr>
            </w:pPr>
            <w:r>
              <w:rPr>
                <w:noProof/>
              </w:rPr>
              <w:t>Vorteile</w:t>
            </w:r>
          </w:p>
        </w:tc>
        <w:tc>
          <w:tcPr>
            <w:tcW w:w="3963" w:type="dxa"/>
          </w:tcPr>
          <w:p w14:paraId="20CCEED3" w14:textId="08B199C8" w:rsidR="00F5149E" w:rsidRPr="00F5149E" w:rsidRDefault="00F5149E" w:rsidP="00F07429">
            <w:pPr>
              <w:rPr>
                <w:noProof/>
              </w:rPr>
            </w:pPr>
            <w:r w:rsidRPr="00F5149E">
              <w:rPr>
                <w:noProof/>
              </w:rPr>
              <w:t>Höhere CPU/Ram Limit sch</w:t>
            </w:r>
            <w:r>
              <w:rPr>
                <w:noProof/>
              </w:rPr>
              <w:t>neller</w:t>
            </w:r>
          </w:p>
        </w:tc>
        <w:tc>
          <w:tcPr>
            <w:tcW w:w="3963" w:type="dxa"/>
          </w:tcPr>
          <w:p w14:paraId="70F2CA99" w14:textId="7D2CB972" w:rsidR="00F5149E" w:rsidRPr="00F5149E" w:rsidRDefault="00F5149E" w:rsidP="00F07429">
            <w:pPr>
              <w:rPr>
                <w:noProof/>
              </w:rPr>
            </w:pPr>
            <w:r>
              <w:rPr>
                <w:noProof/>
              </w:rPr>
              <w:t>Kompatibilität</w:t>
            </w:r>
          </w:p>
        </w:tc>
      </w:tr>
      <w:tr w:rsidR="00F5149E" w14:paraId="76BC1D61" w14:textId="77777777" w:rsidTr="00F5149E">
        <w:tc>
          <w:tcPr>
            <w:tcW w:w="1985" w:type="dxa"/>
          </w:tcPr>
          <w:p w14:paraId="7C22D3DD" w14:textId="7C01908A" w:rsidR="00F5149E" w:rsidRDefault="00F5149E" w:rsidP="00F07429">
            <w:pPr>
              <w:rPr>
                <w:noProof/>
              </w:rPr>
            </w:pPr>
            <w:r>
              <w:rPr>
                <w:noProof/>
              </w:rPr>
              <w:t>Kompatibilität</w:t>
            </w:r>
          </w:p>
        </w:tc>
        <w:tc>
          <w:tcPr>
            <w:tcW w:w="3963" w:type="dxa"/>
          </w:tcPr>
          <w:p w14:paraId="5F26B4B4" w14:textId="5A04066B" w:rsidR="00F5149E" w:rsidRDefault="00F5149E" w:rsidP="00F07429">
            <w:pPr>
              <w:rPr>
                <w:noProof/>
              </w:rPr>
            </w:pPr>
            <w:r>
              <w:rPr>
                <w:noProof/>
              </w:rPr>
              <w:t>Windows 10 64 Bit</w:t>
            </w:r>
          </w:p>
        </w:tc>
        <w:tc>
          <w:tcPr>
            <w:tcW w:w="3963" w:type="dxa"/>
          </w:tcPr>
          <w:p w14:paraId="21BB1554" w14:textId="77777777" w:rsidR="00F5149E" w:rsidRDefault="00F5149E" w:rsidP="00F07429">
            <w:pPr>
              <w:rPr>
                <w:noProof/>
              </w:rPr>
            </w:pPr>
            <w:r>
              <w:rPr>
                <w:noProof/>
              </w:rPr>
              <w:t>Windows 10 32 Bit</w:t>
            </w:r>
          </w:p>
          <w:p w14:paraId="6AEF3B20" w14:textId="282DD24F" w:rsidR="00F5149E" w:rsidRDefault="00F5149E" w:rsidP="00F07429">
            <w:pPr>
              <w:rPr>
                <w:noProof/>
              </w:rPr>
            </w:pPr>
            <w:r>
              <w:rPr>
                <w:noProof/>
              </w:rPr>
              <w:t>Ältere Windows Versionen</w:t>
            </w:r>
          </w:p>
        </w:tc>
      </w:tr>
    </w:tbl>
    <w:p w14:paraId="5EDF4D8F" w14:textId="0BA23A18" w:rsidR="00F07429" w:rsidRDefault="001C2194" w:rsidP="001C2194">
      <w:pPr>
        <w:pStyle w:val="Caption"/>
        <w:rPr>
          <w:noProof/>
        </w:rPr>
      </w:pPr>
      <w:bookmarkStart w:id="225" w:name="_Toc103938530"/>
      <w:r>
        <w:t xml:space="preserve">Tabelle </w:t>
      </w:r>
      <w:fldSimple w:instr=" SEQ Tabelle \* ARABIC ">
        <w:r w:rsidR="00E0674A">
          <w:rPr>
            <w:noProof/>
          </w:rPr>
          <w:t>4</w:t>
        </w:r>
      </w:fldSimple>
      <w:r>
        <w:t>: Kompatibilität von VM Generation 1 und 2</w:t>
      </w:r>
      <w:bookmarkEnd w:id="225"/>
    </w:p>
    <w:p w14:paraId="37AF4523" w14:textId="77777777" w:rsidR="00F07429" w:rsidRDefault="00F07429" w:rsidP="00F07429">
      <w:pPr>
        <w:keepNext/>
      </w:pPr>
      <w:r>
        <w:rPr>
          <w:rFonts w:ascii="Segoe UI" w:hAnsi="Segoe UI" w:cs="Segoe UI"/>
          <w:noProof/>
          <w:color w:val="575757"/>
        </w:rPr>
        <w:drawing>
          <wp:inline distT="0" distB="0" distL="0" distR="0" wp14:anchorId="3D139F5F" wp14:editId="5017DFF2">
            <wp:extent cx="3574331" cy="2752725"/>
            <wp:effectExtent l="0" t="0" r="7620" b="0"/>
            <wp:docPr id="92" name="ss-7" descr="Bildschirmfoto Schrit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7" descr="Bildschirmfoto Schritt 7"/>
                    <pic:cNvPicPr>
                      <a:picLocks noChangeAspect="1" noChangeArrowheads="1"/>
                    </pic:cNvPicPr>
                  </pic:nvPicPr>
                  <pic:blipFill rotWithShape="1">
                    <a:blip r:embed="rId73">
                      <a:extLst>
                        <a:ext uri="{28A0092B-C50C-407E-A947-70E740481C1C}">
                          <a14:useLocalDpi xmlns:a14="http://schemas.microsoft.com/office/drawing/2010/main" val="0"/>
                        </a:ext>
                      </a:extLst>
                    </a:blip>
                    <a:srcRect l="62700" t="25311" r="17197" b="29270"/>
                    <a:stretch/>
                  </pic:blipFill>
                  <pic:spPr bwMode="auto">
                    <a:xfrm>
                      <a:off x="0" y="0"/>
                      <a:ext cx="3603903" cy="2775499"/>
                    </a:xfrm>
                    <a:prstGeom prst="rect">
                      <a:avLst/>
                    </a:prstGeom>
                    <a:noFill/>
                    <a:ln>
                      <a:noFill/>
                    </a:ln>
                    <a:extLst>
                      <a:ext uri="{53640926-AAD7-44D8-BBD7-CCE9431645EC}">
                        <a14:shadowObscured xmlns:a14="http://schemas.microsoft.com/office/drawing/2010/main"/>
                      </a:ext>
                    </a:extLst>
                  </pic:spPr>
                </pic:pic>
              </a:graphicData>
            </a:graphic>
          </wp:inline>
        </w:drawing>
      </w:r>
    </w:p>
    <w:p w14:paraId="59FC0F8D" w14:textId="565BEE97" w:rsidR="00F07429" w:rsidRDefault="00F07429" w:rsidP="00F07429">
      <w:pPr>
        <w:pStyle w:val="Caption"/>
      </w:pPr>
      <w:bookmarkStart w:id="226" w:name="_Toc103938437"/>
      <w:r>
        <w:t xml:space="preserve">Abbildung </w:t>
      </w:r>
      <w:fldSimple w:instr=" SEQ Abbildung \* ARABIC ">
        <w:r w:rsidR="00C34C3A">
          <w:rPr>
            <w:noProof/>
          </w:rPr>
          <w:t>49</w:t>
        </w:r>
      </w:fldSimple>
      <w:r>
        <w:t>: Generation der VM</w:t>
      </w:r>
      <w:bookmarkEnd w:id="226"/>
    </w:p>
    <w:p w14:paraId="35ED8B23" w14:textId="77777777" w:rsidR="00F07429" w:rsidRDefault="00F07429" w:rsidP="00F07429">
      <w:pPr>
        <w:rPr>
          <w:noProof/>
        </w:rPr>
      </w:pPr>
      <w:r>
        <w:rPr>
          <w:noProof/>
        </w:rPr>
        <w:t>Im nächsten Schritt kann die VM mit einem Netzwerk Verbinden. Beispielsweise mit einem virtuellen Switch</w:t>
      </w:r>
    </w:p>
    <w:p w14:paraId="0741C2B5" w14:textId="77777777" w:rsidR="00BB42FB" w:rsidRDefault="00BB42FB" w:rsidP="00F07429">
      <w:pPr>
        <w:keepNext/>
      </w:pPr>
    </w:p>
    <w:p w14:paraId="528F6175" w14:textId="044FDF9A" w:rsidR="00BB42FB" w:rsidRDefault="00F07429" w:rsidP="00F07429">
      <w:pPr>
        <w:keepNext/>
      </w:pPr>
      <w:r>
        <w:rPr>
          <w:rFonts w:ascii="Segoe UI" w:hAnsi="Segoe UI" w:cs="Segoe UI"/>
          <w:noProof/>
          <w:color w:val="575757"/>
        </w:rPr>
        <w:drawing>
          <wp:inline distT="0" distB="0" distL="0" distR="0" wp14:anchorId="09B2B25F" wp14:editId="3EF717B0">
            <wp:extent cx="3533775" cy="2730358"/>
            <wp:effectExtent l="0" t="0" r="0" b="0"/>
            <wp:docPr id="93" name="ss-11" descr="Bildschirmfoto Schrit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1" descr="Bildschirmfoto Schritt 1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62653" t="25161" r="17224" b="29231"/>
                    <a:stretch/>
                  </pic:blipFill>
                  <pic:spPr bwMode="auto">
                    <a:xfrm>
                      <a:off x="0" y="0"/>
                      <a:ext cx="3554144" cy="2746096"/>
                    </a:xfrm>
                    <a:prstGeom prst="rect">
                      <a:avLst/>
                    </a:prstGeom>
                    <a:noFill/>
                    <a:ln>
                      <a:noFill/>
                    </a:ln>
                    <a:extLst>
                      <a:ext uri="{53640926-AAD7-44D8-BBD7-CCE9431645EC}">
                        <a14:shadowObscured xmlns:a14="http://schemas.microsoft.com/office/drawing/2010/main"/>
                      </a:ext>
                    </a:extLst>
                  </pic:spPr>
                </pic:pic>
              </a:graphicData>
            </a:graphic>
          </wp:inline>
        </w:drawing>
      </w:r>
    </w:p>
    <w:p w14:paraId="082A4504" w14:textId="7CC108F5" w:rsidR="00F07429" w:rsidRDefault="00F07429" w:rsidP="00F07429">
      <w:pPr>
        <w:pStyle w:val="Caption"/>
      </w:pPr>
      <w:bookmarkStart w:id="227" w:name="_Toc103938438"/>
      <w:r>
        <w:t xml:space="preserve">Abbildung </w:t>
      </w:r>
      <w:fldSimple w:instr=" SEQ Abbildung \* ARABIC ">
        <w:r w:rsidR="00C34C3A">
          <w:rPr>
            <w:noProof/>
          </w:rPr>
          <w:t>50</w:t>
        </w:r>
      </w:fldSimple>
      <w:r>
        <w:t>: VM mit einem Netzwerk Verbinden</w:t>
      </w:r>
      <w:bookmarkEnd w:id="227"/>
    </w:p>
    <w:p w14:paraId="58A670A9" w14:textId="77777777" w:rsidR="00F07429" w:rsidRDefault="00F07429" w:rsidP="00F07429">
      <w:pPr>
        <w:rPr>
          <w:rFonts w:ascii="Segoe UI" w:hAnsi="Segoe UI" w:cs="Segoe UI"/>
          <w:noProof/>
          <w:color w:val="575757"/>
        </w:rPr>
      </w:pPr>
      <w:r>
        <w:rPr>
          <w:rFonts w:ascii="Segoe UI" w:hAnsi="Segoe UI" w:cs="Segoe UI"/>
          <w:noProof/>
          <w:color w:val="575757"/>
        </w:rPr>
        <w:br w:type="page"/>
      </w:r>
    </w:p>
    <w:p w14:paraId="043CE4CE" w14:textId="77777777" w:rsidR="00F07429" w:rsidRDefault="00F07429" w:rsidP="00F07429">
      <w:pPr>
        <w:rPr>
          <w:noProof/>
        </w:rPr>
      </w:pPr>
      <w:r>
        <w:rPr>
          <w:noProof/>
        </w:rPr>
        <w:lastRenderedPageBreak/>
        <w:t>Dann kann man einstellen, wie viel Speicher die VM zur Verfügung hat. Maximal kann man 64 TB vergeben.</w:t>
      </w:r>
    </w:p>
    <w:p w14:paraId="2F226B68" w14:textId="77777777" w:rsidR="00F07429" w:rsidRDefault="00F07429" w:rsidP="00F07429">
      <w:pPr>
        <w:rPr>
          <w:noProof/>
        </w:rPr>
      </w:pPr>
    </w:p>
    <w:p w14:paraId="567F53F0" w14:textId="77777777" w:rsidR="00F07429" w:rsidRDefault="00F07429" w:rsidP="00F07429">
      <w:pPr>
        <w:keepNext/>
      </w:pPr>
      <w:r>
        <w:rPr>
          <w:rFonts w:ascii="Segoe UI" w:hAnsi="Segoe UI" w:cs="Segoe UI"/>
          <w:noProof/>
          <w:color w:val="575757"/>
        </w:rPr>
        <w:drawing>
          <wp:inline distT="0" distB="0" distL="0" distR="0" wp14:anchorId="4EC272D6" wp14:editId="28548D6F">
            <wp:extent cx="3490912" cy="2691896"/>
            <wp:effectExtent l="0" t="0" r="0" b="0"/>
            <wp:docPr id="202" name="ss-14" descr="Bildschirmfoto Schrit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4" descr="Bildschirmfoto Schritt 14"/>
                    <pic:cNvPicPr>
                      <a:picLocks noChangeAspect="1" noChangeArrowheads="1"/>
                    </pic:cNvPicPr>
                  </pic:nvPicPr>
                  <pic:blipFill rotWithShape="1">
                    <a:blip r:embed="rId75">
                      <a:extLst>
                        <a:ext uri="{28A0092B-C50C-407E-A947-70E740481C1C}">
                          <a14:useLocalDpi xmlns:a14="http://schemas.microsoft.com/office/drawing/2010/main" val="0"/>
                        </a:ext>
                      </a:extLst>
                    </a:blip>
                    <a:srcRect l="62653" t="25040" r="17183" b="29350"/>
                    <a:stretch/>
                  </pic:blipFill>
                  <pic:spPr bwMode="auto">
                    <a:xfrm>
                      <a:off x="0" y="0"/>
                      <a:ext cx="3497811" cy="2697216"/>
                    </a:xfrm>
                    <a:prstGeom prst="rect">
                      <a:avLst/>
                    </a:prstGeom>
                    <a:noFill/>
                    <a:ln>
                      <a:noFill/>
                    </a:ln>
                    <a:extLst>
                      <a:ext uri="{53640926-AAD7-44D8-BBD7-CCE9431645EC}">
                        <a14:shadowObscured xmlns:a14="http://schemas.microsoft.com/office/drawing/2010/main"/>
                      </a:ext>
                    </a:extLst>
                  </pic:spPr>
                </pic:pic>
              </a:graphicData>
            </a:graphic>
          </wp:inline>
        </w:drawing>
      </w:r>
    </w:p>
    <w:p w14:paraId="6DC41240" w14:textId="41419163" w:rsidR="00F07429" w:rsidRDefault="00F07429" w:rsidP="00F07429">
      <w:pPr>
        <w:pStyle w:val="Caption"/>
      </w:pPr>
      <w:bookmarkStart w:id="228" w:name="_Toc103938439"/>
      <w:r>
        <w:t xml:space="preserve">Abbildung </w:t>
      </w:r>
      <w:fldSimple w:instr=" SEQ Abbildung \* ARABIC ">
        <w:r w:rsidR="00C34C3A">
          <w:rPr>
            <w:noProof/>
          </w:rPr>
          <w:t>51</w:t>
        </w:r>
      </w:fldSimple>
      <w:r>
        <w:t>: Virtuelle Festplatte</w:t>
      </w:r>
      <w:bookmarkEnd w:id="228"/>
    </w:p>
    <w:p w14:paraId="15FD08F4" w14:textId="0765A955" w:rsidR="00F07429" w:rsidRDefault="00F07429" w:rsidP="00F07429">
      <w:pPr>
        <w:rPr>
          <w:noProof/>
        </w:rPr>
      </w:pPr>
      <w:r>
        <w:rPr>
          <w:noProof/>
        </w:rPr>
        <w:t>In dem nächsten Schritt muss man angeben, ob bereits eine Installationsdatei besteht. Wenn ja kann man den Pfad angeben.</w:t>
      </w:r>
    </w:p>
    <w:p w14:paraId="621DDA13" w14:textId="77777777" w:rsidR="00EA6027" w:rsidRDefault="00EA6027" w:rsidP="00F07429">
      <w:pPr>
        <w:rPr>
          <w:noProof/>
        </w:rPr>
      </w:pPr>
    </w:p>
    <w:p w14:paraId="274D3B1B" w14:textId="77777777" w:rsidR="00F07429" w:rsidRDefault="00F07429" w:rsidP="00F07429">
      <w:pPr>
        <w:keepNext/>
      </w:pPr>
      <w:r>
        <w:rPr>
          <w:rFonts w:ascii="Segoe UI" w:hAnsi="Segoe UI" w:cs="Segoe UI"/>
          <w:noProof/>
          <w:color w:val="575757"/>
        </w:rPr>
        <w:drawing>
          <wp:inline distT="0" distB="0" distL="0" distR="0" wp14:anchorId="19C9F42E" wp14:editId="4EC2B4A3">
            <wp:extent cx="3557587" cy="2737710"/>
            <wp:effectExtent l="0" t="0" r="5080" b="5715"/>
            <wp:docPr id="203" name="ss-15" descr="Bildschirmfoto Schrit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5" descr="Bildschirmfoto Schritt 15"/>
                    <pic:cNvPicPr>
                      <a:picLocks noChangeAspect="1" noChangeArrowheads="1"/>
                    </pic:cNvPicPr>
                  </pic:nvPicPr>
                  <pic:blipFill rotWithShape="1">
                    <a:blip r:embed="rId76">
                      <a:extLst>
                        <a:ext uri="{28A0092B-C50C-407E-A947-70E740481C1C}">
                          <a14:useLocalDpi xmlns:a14="http://schemas.microsoft.com/office/drawing/2010/main" val="0"/>
                        </a:ext>
                      </a:extLst>
                    </a:blip>
                    <a:srcRect l="62612" t="25282" r="17183" b="29108"/>
                    <a:stretch/>
                  </pic:blipFill>
                  <pic:spPr bwMode="auto">
                    <a:xfrm>
                      <a:off x="0" y="0"/>
                      <a:ext cx="3569891" cy="2747179"/>
                    </a:xfrm>
                    <a:prstGeom prst="rect">
                      <a:avLst/>
                    </a:prstGeom>
                    <a:noFill/>
                    <a:ln>
                      <a:noFill/>
                    </a:ln>
                    <a:extLst>
                      <a:ext uri="{53640926-AAD7-44D8-BBD7-CCE9431645EC}">
                        <a14:shadowObscured xmlns:a14="http://schemas.microsoft.com/office/drawing/2010/main"/>
                      </a:ext>
                    </a:extLst>
                  </pic:spPr>
                </pic:pic>
              </a:graphicData>
            </a:graphic>
          </wp:inline>
        </w:drawing>
      </w:r>
    </w:p>
    <w:p w14:paraId="58E132B4" w14:textId="1C67385D" w:rsidR="00F07429" w:rsidRDefault="00F07429" w:rsidP="00F07429">
      <w:pPr>
        <w:pStyle w:val="Caption"/>
      </w:pPr>
      <w:bookmarkStart w:id="229" w:name="_Toc103938440"/>
      <w:r>
        <w:t xml:space="preserve">Abbildung </w:t>
      </w:r>
      <w:fldSimple w:instr=" SEQ Abbildung \* ARABIC ">
        <w:r w:rsidR="00C34C3A">
          <w:rPr>
            <w:noProof/>
          </w:rPr>
          <w:t>52</w:t>
        </w:r>
      </w:fldSimple>
      <w:r>
        <w:t>: Installationsdatei</w:t>
      </w:r>
      <w:bookmarkEnd w:id="229"/>
    </w:p>
    <w:p w14:paraId="5263108F" w14:textId="77777777" w:rsidR="00F07429" w:rsidRPr="00B1327E" w:rsidRDefault="00F07429" w:rsidP="00F07429">
      <w:r>
        <w:t>Danach wird einem eine Zusammenfassung angezeigt und die VM ist fertig</w:t>
      </w:r>
    </w:p>
    <w:p w14:paraId="6EFF5C30" w14:textId="35738FF2" w:rsidR="00DF74DF" w:rsidRDefault="00DF74DF">
      <w:pPr>
        <w:rPr>
          <w:rFonts w:cs="Arial"/>
          <w:b/>
          <w:bCs/>
          <w:iCs/>
          <w:sz w:val="32"/>
          <w:szCs w:val="28"/>
        </w:rPr>
      </w:pPr>
      <w:r>
        <w:br w:type="page"/>
      </w:r>
    </w:p>
    <w:p w14:paraId="012BB5DF" w14:textId="093F6F7E" w:rsidR="001861CE" w:rsidRDefault="001861CE" w:rsidP="003102CF">
      <w:pPr>
        <w:pStyle w:val="Heading3"/>
      </w:pPr>
      <w:bookmarkStart w:id="230" w:name="_Toc103938808"/>
      <w:r>
        <w:lastRenderedPageBreak/>
        <w:t>Snapshot</w:t>
      </w:r>
      <w:bookmarkEnd w:id="230"/>
    </w:p>
    <w:p w14:paraId="198B50A6" w14:textId="79ADE46B" w:rsidR="001861CE" w:rsidRDefault="001861CE" w:rsidP="001861CE">
      <w:r>
        <w:t xml:space="preserve">Ein Snapshot ist eine </w:t>
      </w:r>
      <w:r w:rsidR="00BB42FB">
        <w:t>Sicherung</w:t>
      </w:r>
      <w:r>
        <w:t xml:space="preserve"> des aktuellen Standes der VM. Wenn ein Snapshot gespeichert wird kann immer auf diesen Status zurückgegriffen werden. Erstellt wird ein Snapshot folgendermassen</w:t>
      </w:r>
      <w:r w:rsidR="00EA6027">
        <w:t>:</w:t>
      </w:r>
    </w:p>
    <w:p w14:paraId="571E92F2" w14:textId="2023159C" w:rsidR="00CA6153" w:rsidRPr="00CA6153" w:rsidRDefault="00CA6153" w:rsidP="001861CE"/>
    <w:p w14:paraId="684BD3A6" w14:textId="5F52D4D1" w:rsidR="00CA6153" w:rsidRDefault="00780900" w:rsidP="00CA6153">
      <w:pPr>
        <w:keepNext/>
      </w:pPr>
      <w:r>
        <w:rPr>
          <w:noProof/>
        </w:rPr>
        <mc:AlternateContent>
          <mc:Choice Requires="wps">
            <w:drawing>
              <wp:anchor distT="0" distB="0" distL="114300" distR="114300" simplePos="0" relativeHeight="251674112" behindDoc="0" locked="0" layoutInCell="1" allowOverlap="1" wp14:anchorId="3FFE1E80" wp14:editId="72025A65">
                <wp:simplePos x="0" y="0"/>
                <wp:positionH relativeFrom="column">
                  <wp:posOffset>1893570</wp:posOffset>
                </wp:positionH>
                <wp:positionV relativeFrom="paragraph">
                  <wp:posOffset>204470</wp:posOffset>
                </wp:positionV>
                <wp:extent cx="206375" cy="295910"/>
                <wp:effectExtent l="38100" t="0" r="3175" b="8890"/>
                <wp:wrapNone/>
                <wp:docPr id="88" name="Pfeil: nach unten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9041058">
                          <a:off x="0" y="0"/>
                          <a:ext cx="206375" cy="2959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644E7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feil: nach unten 88" o:spid="_x0000_s1026" type="#_x0000_t67" style="position:absolute;margin-left:149.1pt;margin-top:16.1pt;width:16.25pt;height:23.3pt;rotation:9875246fd;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" adj="14068" fillcolor="#4f81bd [3204]" strokecolor="#243f60 [1604]" strokeweight="2pt">
                <v:path arrowok="t"/>
              </v:shape>
            </w:pict>
          </mc:Fallback>
        </mc:AlternateContent>
      </w:r>
      <w:r w:rsidR="00CA6153" w:rsidRPr="00CA6153">
        <w:rPr>
          <w:noProof/>
        </w:rPr>
        <w:drawing>
          <wp:inline distT="0" distB="0" distL="0" distR="0" wp14:anchorId="2A611F25" wp14:editId="1E98BED6">
            <wp:extent cx="2800741" cy="257211"/>
            <wp:effectExtent l="19050" t="19050" r="19050" b="2857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00741" cy="257211"/>
                    </a:xfrm>
                    <a:prstGeom prst="rect">
                      <a:avLst/>
                    </a:prstGeom>
                    <a:ln>
                      <a:solidFill>
                        <a:schemeClr val="tx1"/>
                      </a:solidFill>
                    </a:ln>
                  </pic:spPr>
                </pic:pic>
              </a:graphicData>
            </a:graphic>
          </wp:inline>
        </w:drawing>
      </w:r>
    </w:p>
    <w:p w14:paraId="47C88C04" w14:textId="6E39309B" w:rsidR="001861CE" w:rsidRDefault="00CA6153" w:rsidP="00CA6153">
      <w:pPr>
        <w:pStyle w:val="Caption"/>
      </w:pPr>
      <w:bookmarkStart w:id="231" w:name="_Toc103938441"/>
      <w:r>
        <w:t xml:space="preserve">Abbildung </w:t>
      </w:r>
      <w:fldSimple w:instr=" SEQ Abbildung \* ARABIC ">
        <w:r w:rsidR="00C34C3A">
          <w:rPr>
            <w:noProof/>
          </w:rPr>
          <w:t>53</w:t>
        </w:r>
      </w:fldSimple>
      <w:r>
        <w:t>: Snapshot erstellen</w:t>
      </w:r>
      <w:bookmarkEnd w:id="231"/>
    </w:p>
    <w:p w14:paraId="42AD3B48" w14:textId="494496E5" w:rsidR="00CA6153" w:rsidRDefault="00CA6153" w:rsidP="00CA6153">
      <w:r>
        <w:t>Im nächsten Fenster kann man einen Namen eingeben und den Snapshot abspeichern.</w:t>
      </w:r>
    </w:p>
    <w:p w14:paraId="3D2F40EC" w14:textId="4C2132C5" w:rsidR="00CA6153" w:rsidRDefault="00CA6153" w:rsidP="00CA6153">
      <w:r>
        <w:t xml:space="preserve">Im Hyper-V-Manager findet man nun den Snapshot. Dort kann man ihn </w:t>
      </w:r>
      <w:r w:rsidR="001C2194">
        <w:t>a</w:t>
      </w:r>
      <w:r>
        <w:t>nwenden oder auch löschen.</w:t>
      </w:r>
    </w:p>
    <w:p w14:paraId="3DFC1B50" w14:textId="77777777" w:rsidR="00EA6027" w:rsidRDefault="00EA6027" w:rsidP="00CA6153"/>
    <w:p w14:paraId="059418EA" w14:textId="77777777" w:rsidR="00CA6153" w:rsidRDefault="00CA6153" w:rsidP="00CA6153">
      <w:pPr>
        <w:keepNext/>
      </w:pPr>
      <w:r w:rsidRPr="00CA6153">
        <w:rPr>
          <w:noProof/>
        </w:rPr>
        <w:drawing>
          <wp:inline distT="0" distB="0" distL="0" distR="0" wp14:anchorId="556C9F5E" wp14:editId="64DDE79D">
            <wp:extent cx="3997842" cy="3051544"/>
            <wp:effectExtent l="19050" t="19050" r="22225" b="15875"/>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r="36540" b="28520"/>
                    <a:stretch/>
                  </pic:blipFill>
                  <pic:spPr bwMode="auto">
                    <a:xfrm>
                      <a:off x="0" y="0"/>
                      <a:ext cx="3997842" cy="305154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5DB936" w14:textId="2640BA23" w:rsidR="00CA6153" w:rsidRDefault="00CA6153" w:rsidP="00CA6153">
      <w:pPr>
        <w:pStyle w:val="Caption"/>
      </w:pPr>
      <w:bookmarkStart w:id="232" w:name="_Toc103938442"/>
      <w:r>
        <w:t xml:space="preserve">Abbildung </w:t>
      </w:r>
      <w:fldSimple w:instr=" SEQ Abbildung \* ARABIC ">
        <w:r w:rsidR="00C34C3A">
          <w:rPr>
            <w:noProof/>
          </w:rPr>
          <w:t>54</w:t>
        </w:r>
      </w:fldSimple>
      <w:r>
        <w:t xml:space="preserve">: Snapshot </w:t>
      </w:r>
      <w:commentRangeStart w:id="233"/>
      <w:r>
        <w:t>anwenden</w:t>
      </w:r>
      <w:commentRangeEnd w:id="233"/>
      <w:r w:rsidR="001D418B">
        <w:rPr>
          <w:rStyle w:val="CommentReference"/>
          <w:i w:val="0"/>
          <w:iCs w:val="0"/>
          <w:color w:val="auto"/>
        </w:rPr>
        <w:commentReference w:id="233"/>
      </w:r>
      <w:r>
        <w:t>.</w:t>
      </w:r>
      <w:bookmarkEnd w:id="232"/>
    </w:p>
    <w:p w14:paraId="12C261A1" w14:textId="3AA72E2A" w:rsidR="00EA6027" w:rsidRPr="00EA6027" w:rsidRDefault="00EA6027" w:rsidP="00EA6027">
      <w:r>
        <w:t xml:space="preserve">Ein Nachteil von Snapshots ist jedoch, dass die VM langsamer wird. </w:t>
      </w:r>
      <w:r w:rsidR="001C2194">
        <w:t>J</w:t>
      </w:r>
      <w:r>
        <w:t xml:space="preserve">eder Snapshot verweist auf den vorherigen. Somit muss die VM viel mehr Dateien Verwalten. </w:t>
      </w:r>
    </w:p>
    <w:p w14:paraId="0892EB8D" w14:textId="77777777" w:rsidR="00B24D52" w:rsidRDefault="00B24D52">
      <w:pPr>
        <w:rPr>
          <w:rFonts w:cs="Arial"/>
          <w:b/>
          <w:bCs/>
          <w:iCs/>
          <w:sz w:val="32"/>
          <w:szCs w:val="28"/>
        </w:rPr>
      </w:pPr>
      <w:r>
        <w:br w:type="page"/>
      </w:r>
    </w:p>
    <w:p w14:paraId="5E8024B4" w14:textId="66A47BB1" w:rsidR="00146327" w:rsidRDefault="00EA6027" w:rsidP="003102CF">
      <w:pPr>
        <w:pStyle w:val="Heading2"/>
      </w:pPr>
      <w:bookmarkStart w:id="234" w:name="_Toc103938809"/>
      <w:r>
        <w:lastRenderedPageBreak/>
        <w:t xml:space="preserve">Server </w:t>
      </w:r>
      <w:commentRangeStart w:id="235"/>
      <w:r w:rsidR="00146327">
        <w:t>Installation</w:t>
      </w:r>
      <w:bookmarkEnd w:id="234"/>
    </w:p>
    <w:p w14:paraId="58ECA556" w14:textId="63E07058" w:rsidR="003D352A" w:rsidRDefault="00146327" w:rsidP="00146327">
      <w:r>
        <w:t xml:space="preserve">Bevor man mit der Installation </w:t>
      </w:r>
      <w:commentRangeEnd w:id="235"/>
      <w:r w:rsidR="001D418B">
        <w:rPr>
          <w:rStyle w:val="CommentReference"/>
        </w:rPr>
        <w:commentReference w:id="235"/>
      </w:r>
      <w:r>
        <w:t xml:space="preserve">der verschiedenen </w:t>
      </w:r>
      <w:r w:rsidR="00EA6027">
        <w:t>Rollen</w:t>
      </w:r>
      <w:r>
        <w:t xml:space="preserve"> beginnen kann, sollte man den Namen und die IP</w:t>
      </w:r>
      <w:r w:rsidR="003D352A">
        <w:t>-Adresse</w:t>
      </w:r>
      <w:r>
        <w:t xml:space="preserve"> ändern. </w:t>
      </w:r>
      <w:r w:rsidR="00CA1DD0">
        <w:t>Danach ist dies nur noch schwer möglich</w:t>
      </w:r>
    </w:p>
    <w:p w14:paraId="339A8E44" w14:textId="3F7E6ABF" w:rsidR="00146327" w:rsidRDefault="003D352A" w:rsidP="00146327">
      <w:r>
        <w:t>Um den Namen zu ändern</w:t>
      </w:r>
      <w:r w:rsidR="001C2194">
        <w:t>,</w:t>
      </w:r>
      <w:r>
        <w:t xml:space="preserve"> muss man in </w:t>
      </w:r>
      <w:r w:rsidR="008F7C92">
        <w:t>den</w:t>
      </w:r>
      <w:r>
        <w:t xml:space="preserve"> Einstellungen</w:t>
      </w:r>
      <w:r w:rsidR="008F7C92">
        <w:t xml:space="preserve"> </w:t>
      </w:r>
      <w:r>
        <w:t xml:space="preserve">in System unter About auf </w:t>
      </w:r>
      <w:r w:rsidR="001C2194">
        <w:t>[</w:t>
      </w:r>
      <w:proofErr w:type="spellStart"/>
      <w:r>
        <w:t>Rename</w:t>
      </w:r>
      <w:proofErr w:type="spellEnd"/>
      <w:r>
        <w:t xml:space="preserve"> PC</w:t>
      </w:r>
      <w:r w:rsidR="001C2194">
        <w:t>]</w:t>
      </w:r>
      <w:r>
        <w:t xml:space="preserve"> klicken</w:t>
      </w:r>
    </w:p>
    <w:p w14:paraId="6FD20A35" w14:textId="77777777" w:rsidR="00551F69" w:rsidRDefault="00551F69" w:rsidP="00146327"/>
    <w:p w14:paraId="6477C0D6" w14:textId="77777777" w:rsidR="008F7C92" w:rsidRDefault="003D352A" w:rsidP="008F7C92">
      <w:pPr>
        <w:keepNext/>
      </w:pPr>
      <w:r w:rsidRPr="003D352A">
        <w:rPr>
          <w:noProof/>
        </w:rPr>
        <w:drawing>
          <wp:inline distT="0" distB="0" distL="0" distR="0" wp14:anchorId="71342E48" wp14:editId="300B6401">
            <wp:extent cx="1638529" cy="676369"/>
            <wp:effectExtent l="19050" t="19050" r="19050" b="952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38529" cy="676369"/>
                    </a:xfrm>
                    <a:prstGeom prst="rect">
                      <a:avLst/>
                    </a:prstGeom>
                    <a:ln w="6350">
                      <a:solidFill>
                        <a:schemeClr val="tx1"/>
                      </a:solidFill>
                    </a:ln>
                  </pic:spPr>
                </pic:pic>
              </a:graphicData>
            </a:graphic>
          </wp:inline>
        </w:drawing>
      </w:r>
    </w:p>
    <w:p w14:paraId="60DC072C" w14:textId="71BD5A32" w:rsidR="003D352A" w:rsidRDefault="008F7C92" w:rsidP="008F7C92">
      <w:pPr>
        <w:pStyle w:val="Caption"/>
      </w:pPr>
      <w:bookmarkStart w:id="236" w:name="_Toc103938443"/>
      <w:r>
        <w:t xml:space="preserve">Abbildung </w:t>
      </w:r>
      <w:fldSimple w:instr=" SEQ Abbildung \* ARABIC ">
        <w:r w:rsidR="00C34C3A">
          <w:rPr>
            <w:noProof/>
          </w:rPr>
          <w:t>55</w:t>
        </w:r>
      </w:fldSimple>
      <w:r>
        <w:t>: Host-Namen ändern</w:t>
      </w:r>
      <w:bookmarkEnd w:id="236"/>
    </w:p>
    <w:p w14:paraId="706484D7" w14:textId="4A4A69B4" w:rsidR="003D352A" w:rsidRDefault="003D352A" w:rsidP="00146327">
      <w:r>
        <w:t>Im nächsten Fenster kann man den neuen Namen eingeben. Danach muss man den Sever einmal neustarten.</w:t>
      </w:r>
    </w:p>
    <w:p w14:paraId="23C602CC" w14:textId="7E660EDE" w:rsidR="008F7C92" w:rsidRDefault="008F7C92" w:rsidP="00146327"/>
    <w:p w14:paraId="2C5554C8" w14:textId="3D869D5D" w:rsidR="008F7C92" w:rsidRDefault="008F7C92" w:rsidP="00146327">
      <w:r>
        <w:t xml:space="preserve">Um die </w:t>
      </w:r>
      <w:r w:rsidR="001C2194">
        <w:t>IP-Adresse</w:t>
      </w:r>
      <w:r>
        <w:t xml:space="preserve"> zu ändern muss man erneut in die Einstellungen. In den </w:t>
      </w:r>
      <w:r w:rsidR="00CA1DD0">
        <w:t>«</w:t>
      </w:r>
      <w:r>
        <w:t>Network &amp; Internet</w:t>
      </w:r>
      <w:r w:rsidR="00CA1DD0">
        <w:t>»</w:t>
      </w:r>
      <w:r>
        <w:t xml:space="preserve"> Einstellungen findet man unter </w:t>
      </w:r>
      <w:r w:rsidR="001C2194">
        <w:t>«</w:t>
      </w:r>
      <w:r>
        <w:t>Ethernet</w:t>
      </w:r>
      <w:r w:rsidR="001C2194">
        <w:t>»</w:t>
      </w:r>
      <w:r>
        <w:t xml:space="preserve"> den Punkt </w:t>
      </w:r>
      <w:r w:rsidR="00CA1DD0">
        <w:t>«</w:t>
      </w:r>
      <w:r>
        <w:t xml:space="preserve">Change </w:t>
      </w:r>
      <w:proofErr w:type="spellStart"/>
      <w:r>
        <w:t>adapter</w:t>
      </w:r>
      <w:proofErr w:type="spellEnd"/>
      <w:r>
        <w:t xml:space="preserve"> </w:t>
      </w:r>
      <w:proofErr w:type="spellStart"/>
      <w:r>
        <w:t>options</w:t>
      </w:r>
      <w:proofErr w:type="spellEnd"/>
      <w:r w:rsidR="00CA1DD0">
        <w:t>»</w:t>
      </w:r>
      <w:r>
        <w:t xml:space="preserve">. In dem neuen Fenster öffnet man nun die Properties von Ethernet. Durch einen Doppelklick auf </w:t>
      </w:r>
      <w:r w:rsidR="001C2194">
        <w:t>«</w:t>
      </w:r>
      <w:r>
        <w:t>Internet Protocol Version 4</w:t>
      </w:r>
      <w:r w:rsidR="001C2194">
        <w:t>»</w:t>
      </w:r>
      <w:r>
        <w:t xml:space="preserve"> öffnet sich ein neues Fenster. </w:t>
      </w:r>
    </w:p>
    <w:p w14:paraId="704FC67C" w14:textId="77777777" w:rsidR="00551F69" w:rsidRDefault="00551F69" w:rsidP="00146327"/>
    <w:p w14:paraId="05001308" w14:textId="77777777" w:rsidR="00575AAE" w:rsidRDefault="008F7C92" w:rsidP="00575AAE">
      <w:pPr>
        <w:keepNext/>
      </w:pPr>
      <w:r w:rsidRPr="008F7C92">
        <w:rPr>
          <w:noProof/>
        </w:rPr>
        <w:drawing>
          <wp:inline distT="0" distB="0" distL="0" distR="0" wp14:anchorId="6165AD3A" wp14:editId="40083867">
            <wp:extent cx="2607747" cy="2989690"/>
            <wp:effectExtent l="19050" t="19050" r="21590" b="2032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43073" cy="3030190"/>
                    </a:xfrm>
                    <a:prstGeom prst="rect">
                      <a:avLst/>
                    </a:prstGeom>
                    <a:ln w="6350">
                      <a:solidFill>
                        <a:schemeClr val="tx1"/>
                      </a:solidFill>
                    </a:ln>
                  </pic:spPr>
                </pic:pic>
              </a:graphicData>
            </a:graphic>
          </wp:inline>
        </w:drawing>
      </w:r>
    </w:p>
    <w:p w14:paraId="24FB77E1" w14:textId="422BBC84" w:rsidR="008F7C92" w:rsidRDefault="00575AAE" w:rsidP="00575AAE">
      <w:pPr>
        <w:pStyle w:val="Caption"/>
      </w:pPr>
      <w:bookmarkStart w:id="237" w:name="_Ref53144769"/>
      <w:bookmarkStart w:id="238" w:name="_Toc103938444"/>
      <w:r>
        <w:t xml:space="preserve">Abbildung </w:t>
      </w:r>
      <w:fldSimple w:instr=" SEQ Abbildung \* ARABIC ">
        <w:r w:rsidR="00C34C3A">
          <w:rPr>
            <w:noProof/>
          </w:rPr>
          <w:t>56</w:t>
        </w:r>
      </w:fldSimple>
      <w:bookmarkEnd w:id="237"/>
      <w:r>
        <w:t xml:space="preserve">: </w:t>
      </w:r>
      <w:r w:rsidR="00551F69">
        <w:t>IP-Adresse</w:t>
      </w:r>
      <w:r>
        <w:t xml:space="preserve"> ändern</w:t>
      </w:r>
      <w:bookmarkEnd w:id="238"/>
    </w:p>
    <w:p w14:paraId="5DB9003F" w14:textId="6E5BA64A" w:rsidR="008F7C92" w:rsidRPr="00146327" w:rsidRDefault="002E7350" w:rsidP="00146327">
      <w:r>
        <w:t xml:space="preserve">Die </w:t>
      </w:r>
      <w:r w:rsidR="001C2194">
        <w:t>IP-Adresse</w:t>
      </w:r>
      <w:r>
        <w:t xml:space="preserve"> muss statisch sein. Wenn auf dem Server auch der </w:t>
      </w:r>
      <w:r w:rsidR="001C2194">
        <w:t>DNS-Server</w:t>
      </w:r>
      <w:r>
        <w:t xml:space="preserve"> laufen soll kann man bereits die IP eingeben.</w:t>
      </w:r>
    </w:p>
    <w:p w14:paraId="3AFBB5E8" w14:textId="77777777" w:rsidR="002E7350" w:rsidRDefault="002E7350">
      <w:pPr>
        <w:rPr>
          <w:rFonts w:cs="Arial"/>
          <w:b/>
          <w:iCs/>
          <w:sz w:val="32"/>
          <w:szCs w:val="26"/>
        </w:rPr>
      </w:pPr>
      <w:r>
        <w:br w:type="page"/>
      </w:r>
    </w:p>
    <w:p w14:paraId="20588E85" w14:textId="32DF48E1" w:rsidR="00973EFE" w:rsidRDefault="00973EFE" w:rsidP="003102CF">
      <w:pPr>
        <w:pStyle w:val="Heading3"/>
      </w:pPr>
      <w:bookmarkStart w:id="239" w:name="_Toc103938810"/>
      <w:proofErr w:type="spellStart"/>
      <w:r>
        <w:lastRenderedPageBreak/>
        <w:t>Active</w:t>
      </w:r>
      <w:proofErr w:type="spellEnd"/>
      <w:r>
        <w:t xml:space="preserve"> Directory</w:t>
      </w:r>
      <w:bookmarkEnd w:id="239"/>
    </w:p>
    <w:p w14:paraId="34030381" w14:textId="43286A21" w:rsidR="00973EFE" w:rsidRDefault="00973EFE" w:rsidP="00973EFE">
      <w:r w:rsidRPr="00973EFE">
        <w:t xml:space="preserve">Ein </w:t>
      </w:r>
      <w:proofErr w:type="spellStart"/>
      <w:r w:rsidRPr="00973EFE">
        <w:t>Active</w:t>
      </w:r>
      <w:proofErr w:type="spellEnd"/>
      <w:r w:rsidRPr="00973EFE">
        <w:t xml:space="preserve"> Directory oder kurz AD verwalte</w:t>
      </w:r>
      <w:r>
        <w:t xml:space="preserve">t Nutzerrechte, Gruppen und Benutzer. </w:t>
      </w:r>
      <w:r w:rsidR="00B24D52">
        <w:t xml:space="preserve">Mithilfe von OUs </w:t>
      </w:r>
      <w:r w:rsidR="00780900">
        <w:rPr>
          <w:noProof/>
        </w:rPr>
        <mc:AlternateContent>
          <mc:Choice Requires="wps">
            <w:drawing>
              <wp:inline distT="0" distB="0" distL="0" distR="0" wp14:anchorId="3CE58633" wp14:editId="70247EFC">
                <wp:extent cx="106045" cy="107315"/>
                <wp:effectExtent l="40005" t="41910" r="34925" b="22225"/>
                <wp:docPr id="84" name="Gleichschenkliges Dreieck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045" cy="107315"/>
                        </a:xfrm>
                        <a:prstGeom prst="triangle">
                          <a:avLst>
                            <a:gd name="adj" fmla="val 51866"/>
                          </a:avLst>
                        </a:prstGeom>
                        <a:solidFill>
                          <a:schemeClr val="accent1">
                            <a:lumMod val="100000"/>
                            <a:lumOff val="0"/>
                          </a:schemeClr>
                        </a:solidFill>
                        <a:ln w="25400">
                          <a:solidFill>
                            <a:schemeClr val="accent1">
                              <a:lumMod val="5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shapetype w14:anchorId="24466EB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Gleichschenkliges Dreieck 240" o:spid="_x0000_s1026" type="#_x0000_t5" style="width:8.35pt;height: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" adj="11203" fillcolor="#4f81bd [3204]" strokecolor="#243f60 [1604]" strokeweight="2pt">
                <w10:anchorlock/>
              </v:shape>
            </w:pict>
          </mc:Fallback>
        </mc:AlternateContent>
      </w:r>
      <w:r w:rsidR="00B24D52">
        <w:t xml:space="preserve"> kann man das ganze sortieren. Gruppen </w:t>
      </w:r>
      <w:r w:rsidR="00780900">
        <w:rPr>
          <w:noProof/>
        </w:rPr>
        <mc:AlternateContent>
          <mc:Choice Requires="wps">
            <w:drawing>
              <wp:inline distT="0" distB="0" distL="0" distR="0" wp14:anchorId="60D24954" wp14:editId="5791C385">
                <wp:extent cx="107950" cy="107315"/>
                <wp:effectExtent l="19050" t="17145" r="15875" b="18415"/>
                <wp:docPr id="81" name="Ellips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 cy="107315"/>
                        </a:xfrm>
                        <a:prstGeom prst="ellipse">
                          <a:avLst/>
                        </a:prstGeom>
                        <a:solidFill>
                          <a:schemeClr val="accent1">
                            <a:lumMod val="100000"/>
                            <a:lumOff val="0"/>
                          </a:schemeClr>
                        </a:solidFill>
                        <a:ln w="25400">
                          <a:solidFill>
                            <a:schemeClr val="accent1">
                              <a:lumMod val="50000"/>
                              <a:lumOff val="0"/>
                            </a:schemeClr>
                          </a:solidFill>
                          <a:round/>
                          <a:headEnd/>
                          <a:tailEnd/>
                        </a:ln>
                      </wps:spPr>
                      <wps:bodyPr rot="0" vert="horz" wrap="square" lIns="91440" tIns="45720" rIns="91440" bIns="45720" anchor="ctr" anchorCtr="0" upright="1">
                        <a:noAutofit/>
                      </wps:bodyPr>
                    </wps:wsp>
                  </a:graphicData>
                </a:graphic>
              </wp:inline>
            </w:drawing>
          </mc:Choice>
          <mc:Fallback>
            <w:pict>
              <v:oval w14:anchorId="7B876252" id="Ellipse 241" o:spid="_x0000_s1026" style="width:8.5pt;height:8.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" fillcolor="#4f81bd [3204]" strokecolor="#243f60 [1604]" strokeweight="2pt">
                <w10:anchorlock/>
              </v:oval>
            </w:pict>
          </mc:Fallback>
        </mc:AlternateContent>
      </w:r>
      <w:r w:rsidR="00B24D52">
        <w:t xml:space="preserve"> Sind dazu da, </w:t>
      </w:r>
      <w:r w:rsidR="0048049F">
        <w:t>dass</w:t>
      </w:r>
      <w:r w:rsidR="00B24D52">
        <w:t xml:space="preserve"> </w:t>
      </w:r>
      <w:r w:rsidR="0048049F">
        <w:t xml:space="preserve">eine Auswahl an Objekten bestimmte Rechte hat. Zum Beispiel einen Ordner zu öffnen. </w:t>
      </w:r>
    </w:p>
    <w:p w14:paraId="05EF06B5" w14:textId="3BF23A60" w:rsidR="00B24D52" w:rsidRDefault="00B24D52" w:rsidP="00B24D52">
      <w:pPr>
        <w:keepNext/>
      </w:pPr>
      <w:r w:rsidRPr="00B24D52">
        <w:rPr>
          <w:noProof/>
        </w:rPr>
        <w:drawing>
          <wp:inline distT="0" distB="0" distL="0" distR="0" wp14:anchorId="27E937D5" wp14:editId="1668B08C">
            <wp:extent cx="2403216" cy="2971800"/>
            <wp:effectExtent l="0" t="0" r="0" b="0"/>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09492" cy="2979561"/>
                    </a:xfrm>
                    <a:prstGeom prst="rect">
                      <a:avLst/>
                    </a:prstGeom>
                  </pic:spPr>
                </pic:pic>
              </a:graphicData>
            </a:graphic>
          </wp:inline>
        </w:drawing>
      </w:r>
    </w:p>
    <w:p w14:paraId="1D918ABC" w14:textId="1CB76459" w:rsidR="00B24D52" w:rsidRDefault="00B24D52" w:rsidP="00B24D52">
      <w:pPr>
        <w:pStyle w:val="Caption"/>
      </w:pPr>
      <w:bookmarkStart w:id="240" w:name="_Toc103938445"/>
      <w:r>
        <w:t xml:space="preserve">Abbildung </w:t>
      </w:r>
      <w:fldSimple w:instr=" SEQ Abbildung \* ARABIC ">
        <w:r w:rsidR="00C34C3A">
          <w:rPr>
            <w:noProof/>
          </w:rPr>
          <w:t>57</w:t>
        </w:r>
      </w:fldSimple>
      <w:r>
        <w:t xml:space="preserve">: </w:t>
      </w:r>
      <w:proofErr w:type="spellStart"/>
      <w:r>
        <w:t>Active</w:t>
      </w:r>
      <w:proofErr w:type="spellEnd"/>
      <w:r>
        <w:t xml:space="preserve"> Directory Aufbau</w:t>
      </w:r>
      <w:bookmarkEnd w:id="240"/>
    </w:p>
    <w:p w14:paraId="7FABB84D" w14:textId="4C460BFA" w:rsidR="0048049F" w:rsidRDefault="0048049F" w:rsidP="003102CF">
      <w:pPr>
        <w:pStyle w:val="Heading4"/>
      </w:pPr>
      <w:proofErr w:type="spellStart"/>
      <w:r>
        <w:t>Active</w:t>
      </w:r>
      <w:proofErr w:type="spellEnd"/>
      <w:r w:rsidR="00551F69">
        <w:t xml:space="preserve"> </w:t>
      </w:r>
      <w:r>
        <w:t>Directory Installieren</w:t>
      </w:r>
    </w:p>
    <w:p w14:paraId="227F6A51" w14:textId="57B65B6E" w:rsidR="0048049F" w:rsidRDefault="0048049F" w:rsidP="0048049F">
      <w:r>
        <w:t xml:space="preserve">Um ein </w:t>
      </w:r>
      <w:proofErr w:type="spellStart"/>
      <w:r>
        <w:t>Active</w:t>
      </w:r>
      <w:proofErr w:type="spellEnd"/>
      <w:r>
        <w:t xml:space="preserve"> Directory zu installieren, muss man </w:t>
      </w:r>
      <w:r w:rsidR="00403898">
        <w:t xml:space="preserve">im Server Manager auf «Add </w:t>
      </w:r>
      <w:proofErr w:type="spellStart"/>
      <w:r w:rsidR="00403898">
        <w:t>roles</w:t>
      </w:r>
      <w:proofErr w:type="spellEnd"/>
      <w:r w:rsidR="00403898">
        <w:t xml:space="preserve"> and </w:t>
      </w:r>
      <w:proofErr w:type="spellStart"/>
      <w:r w:rsidR="00403898">
        <w:t>features</w:t>
      </w:r>
      <w:proofErr w:type="spellEnd"/>
      <w:r w:rsidR="00403898">
        <w:t xml:space="preserve">» drücken. </w:t>
      </w:r>
    </w:p>
    <w:p w14:paraId="09DE5E96" w14:textId="77777777" w:rsidR="002E7350" w:rsidRDefault="002E7350" w:rsidP="0048049F"/>
    <w:p w14:paraId="65BE0924" w14:textId="77777777" w:rsidR="00403898" w:rsidRDefault="00403898" w:rsidP="00403898">
      <w:pPr>
        <w:keepNext/>
      </w:pPr>
      <w:r w:rsidRPr="00403898">
        <w:rPr>
          <w:noProof/>
        </w:rPr>
        <w:drawing>
          <wp:inline distT="0" distB="0" distL="0" distR="0" wp14:anchorId="32598009" wp14:editId="49499844">
            <wp:extent cx="6299835" cy="1335405"/>
            <wp:effectExtent l="0" t="0" r="5715" b="0"/>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299835" cy="1335405"/>
                    </a:xfrm>
                    <a:prstGeom prst="rect">
                      <a:avLst/>
                    </a:prstGeom>
                  </pic:spPr>
                </pic:pic>
              </a:graphicData>
            </a:graphic>
          </wp:inline>
        </w:drawing>
      </w:r>
    </w:p>
    <w:p w14:paraId="525B35AA" w14:textId="198FDE87" w:rsidR="00403898" w:rsidRDefault="00403898" w:rsidP="00975B8E">
      <w:pPr>
        <w:pStyle w:val="Caption"/>
      </w:pPr>
      <w:bookmarkStart w:id="241" w:name="_Ref54941488"/>
      <w:bookmarkStart w:id="242" w:name="_Toc103938446"/>
      <w:r>
        <w:t xml:space="preserve">Abbildung </w:t>
      </w:r>
      <w:fldSimple w:instr=" SEQ Abbildung \* ARABIC ">
        <w:r w:rsidR="00C34C3A">
          <w:rPr>
            <w:noProof/>
          </w:rPr>
          <w:t>58</w:t>
        </w:r>
      </w:fldSimple>
      <w:r>
        <w:t>: einen neuen Sever hinzufügen</w:t>
      </w:r>
      <w:bookmarkEnd w:id="241"/>
      <w:bookmarkEnd w:id="242"/>
    </w:p>
    <w:p w14:paraId="48E4C0EE" w14:textId="069643C2" w:rsidR="00403898" w:rsidRDefault="00403898" w:rsidP="0048049F">
      <w:r>
        <w:t xml:space="preserve">Im darauffolgenden Fenster kann man bis «Server </w:t>
      </w:r>
      <w:proofErr w:type="spellStart"/>
      <w:r>
        <w:t>Roles</w:t>
      </w:r>
      <w:proofErr w:type="spellEnd"/>
      <w:r>
        <w:t xml:space="preserve">» auf </w:t>
      </w:r>
      <w:r w:rsidR="001C2194">
        <w:t>[</w:t>
      </w:r>
      <w:r>
        <w:t>Next</w:t>
      </w:r>
      <w:r w:rsidR="001C2194">
        <w:t>]</w:t>
      </w:r>
      <w:r>
        <w:t xml:space="preserve"> drücken. Dort «</w:t>
      </w:r>
      <w:proofErr w:type="spellStart"/>
      <w:r>
        <w:t>Active</w:t>
      </w:r>
      <w:proofErr w:type="spellEnd"/>
      <w:r>
        <w:t xml:space="preserve"> Directory Domain Services auswählen.</w:t>
      </w:r>
    </w:p>
    <w:p w14:paraId="5011D8C8" w14:textId="77777777" w:rsidR="002E7350" w:rsidRDefault="002E7350" w:rsidP="0048049F"/>
    <w:p w14:paraId="21CFB980" w14:textId="77777777" w:rsidR="00975B8E" w:rsidRDefault="00403898" w:rsidP="00975B8E">
      <w:pPr>
        <w:keepNext/>
      </w:pPr>
      <w:r w:rsidRPr="00403898">
        <w:rPr>
          <w:noProof/>
        </w:rPr>
        <w:drawing>
          <wp:inline distT="0" distB="0" distL="0" distR="0" wp14:anchorId="1AA808F0" wp14:editId="27634564">
            <wp:extent cx="2939672" cy="2115047"/>
            <wp:effectExtent l="19050" t="19050" r="13335" b="19050"/>
            <wp:docPr id="243" name="Grafik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3927" cy="2125303"/>
                    </a:xfrm>
                    <a:prstGeom prst="rect">
                      <a:avLst/>
                    </a:prstGeom>
                    <a:ln w="6350">
                      <a:solidFill>
                        <a:schemeClr val="tx1"/>
                      </a:solidFill>
                    </a:ln>
                  </pic:spPr>
                </pic:pic>
              </a:graphicData>
            </a:graphic>
          </wp:inline>
        </w:drawing>
      </w:r>
    </w:p>
    <w:p w14:paraId="696CAD6F" w14:textId="3E62A75C" w:rsidR="00403898" w:rsidRDefault="00975B8E" w:rsidP="00975B8E">
      <w:pPr>
        <w:pStyle w:val="Caption"/>
      </w:pPr>
      <w:bookmarkStart w:id="243" w:name="_Ref53143494"/>
      <w:bookmarkStart w:id="244" w:name="_Ref53143478"/>
      <w:bookmarkStart w:id="245" w:name="_Toc103938447"/>
      <w:r>
        <w:t xml:space="preserve">Abbildung </w:t>
      </w:r>
      <w:fldSimple w:instr=" SEQ Abbildung \* ARABIC ">
        <w:r w:rsidR="00C34C3A">
          <w:rPr>
            <w:noProof/>
          </w:rPr>
          <w:t>59</w:t>
        </w:r>
      </w:fldSimple>
      <w:bookmarkEnd w:id="243"/>
      <w:r>
        <w:t xml:space="preserve">: </w:t>
      </w:r>
      <w:proofErr w:type="spellStart"/>
      <w:r>
        <w:t>Active</w:t>
      </w:r>
      <w:proofErr w:type="spellEnd"/>
      <w:r>
        <w:t xml:space="preserve"> Directory auswählen</w:t>
      </w:r>
      <w:bookmarkEnd w:id="244"/>
      <w:bookmarkEnd w:id="245"/>
    </w:p>
    <w:p w14:paraId="3CE89129" w14:textId="4433C44B" w:rsidR="00975B8E" w:rsidRDefault="00403898" w:rsidP="0048049F">
      <w:r>
        <w:lastRenderedPageBreak/>
        <w:t xml:space="preserve">Danach weiter auf </w:t>
      </w:r>
      <w:r w:rsidR="001C2194">
        <w:t>[N</w:t>
      </w:r>
      <w:r>
        <w:t>ext</w:t>
      </w:r>
      <w:r w:rsidR="001C2194">
        <w:t>]</w:t>
      </w:r>
      <w:r>
        <w:t xml:space="preserve"> und installieren. </w:t>
      </w:r>
    </w:p>
    <w:p w14:paraId="57A4BD88" w14:textId="44E8FB5B" w:rsidR="00975B8E" w:rsidRDefault="00975B8E" w:rsidP="0048049F">
      <w:r>
        <w:t xml:space="preserve">Damit das AD richtig funktioniert muss der Server im Server Manager zu dem Domain Controller werden. Dazu muss man im Server Manager auf die Fahne oben </w:t>
      </w:r>
      <w:r w:rsidR="00551F69">
        <w:t>r</w:t>
      </w:r>
      <w:r>
        <w:t xml:space="preserve">echts auf «Promote </w:t>
      </w:r>
      <w:proofErr w:type="spellStart"/>
      <w:r>
        <w:t>this</w:t>
      </w:r>
      <w:proofErr w:type="spellEnd"/>
      <w:r>
        <w:t xml:space="preserve"> </w:t>
      </w:r>
      <w:proofErr w:type="spellStart"/>
      <w:r>
        <w:t>server</w:t>
      </w:r>
      <w:proofErr w:type="spellEnd"/>
      <w:r>
        <w:t xml:space="preserve"> </w:t>
      </w:r>
      <w:proofErr w:type="spellStart"/>
      <w:r>
        <w:t>to</w:t>
      </w:r>
      <w:proofErr w:type="spellEnd"/>
      <w:r>
        <w:t xml:space="preserve"> a </w:t>
      </w:r>
      <w:proofErr w:type="spellStart"/>
      <w:r>
        <w:t>domain</w:t>
      </w:r>
      <w:proofErr w:type="spellEnd"/>
      <w:r>
        <w:t xml:space="preserve"> </w:t>
      </w:r>
      <w:proofErr w:type="spellStart"/>
      <w:r>
        <w:t>controller</w:t>
      </w:r>
      <w:proofErr w:type="spellEnd"/>
      <w:r w:rsidR="002E7350">
        <w:t>».</w:t>
      </w:r>
    </w:p>
    <w:p w14:paraId="7EDAF950" w14:textId="77777777" w:rsidR="002E7350" w:rsidRDefault="002E7350" w:rsidP="0048049F"/>
    <w:p w14:paraId="101564FB" w14:textId="77777777" w:rsidR="002E7350" w:rsidRDefault="00975B8E" w:rsidP="002E7350">
      <w:pPr>
        <w:keepNext/>
      </w:pPr>
      <w:r w:rsidRPr="00975B8E">
        <w:rPr>
          <w:noProof/>
        </w:rPr>
        <w:drawing>
          <wp:inline distT="0" distB="0" distL="0" distR="0" wp14:anchorId="7232F970" wp14:editId="2669DB41">
            <wp:extent cx="3048425" cy="2886478"/>
            <wp:effectExtent l="19050" t="19050" r="19050" b="28575"/>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48425" cy="2886478"/>
                    </a:xfrm>
                    <a:prstGeom prst="rect">
                      <a:avLst/>
                    </a:prstGeom>
                    <a:ln w="6350">
                      <a:solidFill>
                        <a:schemeClr val="tx1"/>
                      </a:solidFill>
                    </a:ln>
                  </pic:spPr>
                </pic:pic>
              </a:graphicData>
            </a:graphic>
          </wp:inline>
        </w:drawing>
      </w:r>
    </w:p>
    <w:p w14:paraId="4E210A51" w14:textId="56ADF264" w:rsidR="00975B8E" w:rsidRDefault="002E7350" w:rsidP="002E7350">
      <w:pPr>
        <w:pStyle w:val="Caption"/>
      </w:pPr>
      <w:bookmarkStart w:id="246" w:name="_Ref53150650"/>
      <w:bookmarkStart w:id="247" w:name="_Toc103938448"/>
      <w:r>
        <w:t xml:space="preserve">Abbildung </w:t>
      </w:r>
      <w:fldSimple w:instr=" SEQ Abbildung \* ARABIC ">
        <w:r w:rsidR="00C34C3A">
          <w:rPr>
            <w:noProof/>
          </w:rPr>
          <w:t>60</w:t>
        </w:r>
      </w:fldSimple>
      <w:bookmarkEnd w:id="246"/>
      <w:r>
        <w:t>: Den Server zu einem DC hochstufen</w:t>
      </w:r>
      <w:bookmarkEnd w:id="247"/>
    </w:p>
    <w:p w14:paraId="5284E732" w14:textId="2CEDA3DD" w:rsidR="002E7350" w:rsidRDefault="002E7350" w:rsidP="002E7350">
      <w:r>
        <w:t xml:space="preserve">Im darauffolgenden Fenster muss man einen </w:t>
      </w:r>
      <w:r w:rsidR="00362130">
        <w:t>«</w:t>
      </w:r>
      <w:r>
        <w:t xml:space="preserve">Root </w:t>
      </w:r>
      <w:proofErr w:type="spellStart"/>
      <w:r>
        <w:t>domain</w:t>
      </w:r>
      <w:proofErr w:type="spellEnd"/>
      <w:r>
        <w:t xml:space="preserve"> </w:t>
      </w:r>
      <w:proofErr w:type="spellStart"/>
      <w:r>
        <w:t>name</w:t>
      </w:r>
      <w:proofErr w:type="spellEnd"/>
      <w:r w:rsidR="00362130">
        <w:t>»</w:t>
      </w:r>
      <w:r>
        <w:t xml:space="preserve"> eingeben. </w:t>
      </w:r>
    </w:p>
    <w:p w14:paraId="0190375F" w14:textId="77777777" w:rsidR="00E41294" w:rsidRDefault="002E7350" w:rsidP="00E41294">
      <w:pPr>
        <w:keepNext/>
      </w:pPr>
      <w:r w:rsidRPr="002E7350">
        <w:rPr>
          <w:noProof/>
        </w:rPr>
        <w:drawing>
          <wp:inline distT="0" distB="0" distL="0" distR="0" wp14:anchorId="4F82FB51" wp14:editId="460D22DB">
            <wp:extent cx="4172532" cy="1552792"/>
            <wp:effectExtent l="19050" t="19050" r="19050" b="28575"/>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172532" cy="1552792"/>
                    </a:xfrm>
                    <a:prstGeom prst="rect">
                      <a:avLst/>
                    </a:prstGeom>
                    <a:ln w="6350">
                      <a:solidFill>
                        <a:schemeClr val="tx1"/>
                      </a:solidFill>
                    </a:ln>
                  </pic:spPr>
                </pic:pic>
              </a:graphicData>
            </a:graphic>
          </wp:inline>
        </w:drawing>
      </w:r>
    </w:p>
    <w:p w14:paraId="1A42D5EE" w14:textId="5F61E721" w:rsidR="002E7350" w:rsidRDefault="00E41294" w:rsidP="00E41294">
      <w:pPr>
        <w:pStyle w:val="Caption"/>
      </w:pPr>
      <w:bookmarkStart w:id="248" w:name="_Toc103938449"/>
      <w:r>
        <w:t xml:space="preserve">Abbildung </w:t>
      </w:r>
      <w:fldSimple w:instr=" SEQ Abbildung \* ARABIC ">
        <w:r w:rsidR="00C34C3A">
          <w:rPr>
            <w:noProof/>
          </w:rPr>
          <w:t>61</w:t>
        </w:r>
      </w:fldSimple>
      <w:r>
        <w:t>: Domain auswählen</w:t>
      </w:r>
      <w:bookmarkEnd w:id="248"/>
    </w:p>
    <w:p w14:paraId="44415EEA" w14:textId="77777777" w:rsidR="00551F69" w:rsidRDefault="00E41294" w:rsidP="00E41294">
      <w:r>
        <w:t xml:space="preserve">Danach kann man auswählen welche Art von DC man haben will. Wenn es nur neuere Systeme im Netzwerk gibt ist </w:t>
      </w:r>
      <w:commentRangeStart w:id="249"/>
      <w:r>
        <w:t>die Neueste Version die beste</w:t>
      </w:r>
      <w:commentRangeEnd w:id="249"/>
      <w:r w:rsidR="001D418B">
        <w:rPr>
          <w:rStyle w:val="CommentReference"/>
        </w:rPr>
        <w:commentReference w:id="249"/>
      </w:r>
      <w:r>
        <w:t>.</w:t>
      </w:r>
      <w:r w:rsidR="00362130">
        <w:t xml:space="preserve"> Diese hat mehr </w:t>
      </w:r>
      <w:r w:rsidR="00A02C8C">
        <w:t>Funktionen</w:t>
      </w:r>
      <w:r w:rsidR="00362130">
        <w:t xml:space="preserve">. </w:t>
      </w:r>
    </w:p>
    <w:p w14:paraId="41CDE626" w14:textId="38FFB14B" w:rsidR="00A02C8C" w:rsidRDefault="00362130" w:rsidP="00E41294">
      <w:r>
        <w:t>Die Version 2016</w:t>
      </w:r>
      <w:r w:rsidR="00A02C8C">
        <w:t xml:space="preserve"> hat zum Beispiel die erstmals die Möglichkeit eine Smartcard zu verwenden.</w:t>
      </w:r>
      <w:r w:rsidR="00E41294">
        <w:t xml:space="preserve"> Mit dem ersten Häkchen kann man entscheiden, ob DNS direkt installiert werden soll. </w:t>
      </w:r>
      <w:r w:rsidR="00A02C8C">
        <w:t>Bei</w:t>
      </w:r>
      <w:r w:rsidR="00E41294">
        <w:t xml:space="preserve"> </w:t>
      </w:r>
      <w:commentRangeStart w:id="250"/>
      <w:r w:rsidR="00E41294">
        <w:t xml:space="preserve">Global Catalog </w:t>
      </w:r>
      <w:commentRangeEnd w:id="250"/>
      <w:r w:rsidR="001D418B">
        <w:rPr>
          <w:rStyle w:val="CommentReference"/>
        </w:rPr>
        <w:commentReference w:id="250"/>
      </w:r>
      <w:r w:rsidR="00A02C8C">
        <w:t xml:space="preserve">kann der «Global Catalog» </w:t>
      </w:r>
      <w:r w:rsidR="00E41294">
        <w:t xml:space="preserve">aktiviert </w:t>
      </w:r>
      <w:r w:rsidR="00A02C8C">
        <w:t xml:space="preserve">werden. </w:t>
      </w:r>
    </w:p>
    <w:p w14:paraId="77DF0D6A" w14:textId="742F4DCF" w:rsidR="00A02C8C" w:rsidRDefault="00A02C8C" w:rsidP="00A02C8C">
      <w:pPr>
        <w:pStyle w:val="Wichtigberschrift"/>
      </w:pPr>
      <w:r>
        <w:t>Global Catalog</w:t>
      </w:r>
    </w:p>
    <w:p w14:paraId="213246C9" w14:textId="63F3F7B4" w:rsidR="00967576" w:rsidRPr="00967576" w:rsidRDefault="00896A7F" w:rsidP="00967576">
      <w:pPr>
        <w:pStyle w:val="WichtigInhalt"/>
      </w:pPr>
      <w:commentRangeStart w:id="251"/>
      <w:r>
        <w:t>«</w:t>
      </w:r>
      <w:r w:rsidR="00A02C8C" w:rsidRPr="00896A7F">
        <w:t>Global Catalog</w:t>
      </w:r>
      <w:r>
        <w:t>»</w:t>
      </w:r>
      <w:r w:rsidR="00A02C8C" w:rsidRPr="00896A7F">
        <w:t xml:space="preserve"> </w:t>
      </w:r>
      <w:r w:rsidRPr="00896A7F">
        <w:t>bedeutet</w:t>
      </w:r>
      <w:r w:rsidR="00A02C8C" w:rsidRPr="00896A7F">
        <w:t>, dass alle Domain Controller</w:t>
      </w:r>
      <w:r w:rsidRPr="00896A7F">
        <w:t xml:space="preserve"> in einem Forest Da</w:t>
      </w:r>
      <w:r>
        <w:t xml:space="preserve">ten austauschen. Gibt es nur einen Domain Controller ändert dies </w:t>
      </w:r>
      <w:r w:rsidRPr="00896A7F">
        <w:t>nichts</w:t>
      </w:r>
      <w:r>
        <w:t xml:space="preserve"> an der Funktionsweise</w:t>
      </w:r>
      <w:commentRangeEnd w:id="251"/>
      <w:r w:rsidR="0048647A">
        <w:rPr>
          <w:rStyle w:val="CommentReference"/>
        </w:rPr>
        <w:commentReference w:id="251"/>
      </w:r>
      <w:r w:rsidR="00967576">
        <w:t xml:space="preserve">. Pro Domäne gibt es nur einen Global Catalog Server. </w:t>
      </w:r>
      <w:r w:rsidR="00967576">
        <w:br/>
        <w:t xml:space="preserve">Ein Global Catalog ist </w:t>
      </w:r>
      <w:r w:rsidR="00106DC1">
        <w:t>wichtig,</w:t>
      </w:r>
      <w:r w:rsidR="00967576">
        <w:t xml:space="preserve"> wenn sich ein Benutzer in einer anderen Domäne anmelden will.</w:t>
      </w:r>
    </w:p>
    <w:p w14:paraId="349AF0B9" w14:textId="1650068D" w:rsidR="001672AA" w:rsidRDefault="001672AA" w:rsidP="00E41294">
      <w:r>
        <w:t xml:space="preserve">Zusätzlich muss man ein Passwort eingeben. Dieses wird beispielsweise zur Herabstufung des DCs benötigt. Danach kann man sich durchklicken und installieren. </w:t>
      </w:r>
    </w:p>
    <w:p w14:paraId="5FD27BB1" w14:textId="77777777" w:rsidR="00291BA9" w:rsidRDefault="00291BA9">
      <w:pPr>
        <w:rPr>
          <w:rFonts w:cs="Arial"/>
          <w:b/>
          <w:bCs/>
          <w:iCs/>
          <w:sz w:val="32"/>
          <w:szCs w:val="28"/>
        </w:rPr>
      </w:pPr>
      <w:r>
        <w:br w:type="page"/>
      </w:r>
    </w:p>
    <w:p w14:paraId="17181668" w14:textId="41406E41" w:rsidR="008B07E9" w:rsidRDefault="008B07E9" w:rsidP="003102CF">
      <w:pPr>
        <w:pStyle w:val="Heading4"/>
      </w:pPr>
      <w:proofErr w:type="spellStart"/>
      <w:r>
        <w:lastRenderedPageBreak/>
        <w:t>Active</w:t>
      </w:r>
      <w:proofErr w:type="spellEnd"/>
      <w:r>
        <w:t xml:space="preserve"> Directory Konfigurieren</w:t>
      </w:r>
    </w:p>
    <w:p w14:paraId="4F0FFA67" w14:textId="1AE31A97" w:rsidR="008B07E9" w:rsidRDefault="008B07E9" w:rsidP="008B07E9">
      <w:r>
        <w:t>Die AD Ordnerstruktur sieht man im Programm «</w:t>
      </w:r>
      <w:proofErr w:type="spellStart"/>
      <w:r>
        <w:t>Active</w:t>
      </w:r>
      <w:proofErr w:type="spellEnd"/>
      <w:r>
        <w:t xml:space="preserve"> Directory Users and Computer»</w:t>
      </w:r>
      <w:r w:rsidR="00291BA9">
        <w:t xml:space="preserve">. Dieses erreicht man über Start. Dort kann man, wenn man beispielsweise einen Rechtsklick auf die Domain macht einige Objekte erstellen. </w:t>
      </w:r>
    </w:p>
    <w:p w14:paraId="157FD5B2" w14:textId="77777777" w:rsidR="00551F69" w:rsidRDefault="00551F69" w:rsidP="008B07E9"/>
    <w:p w14:paraId="249B1355" w14:textId="77777777" w:rsidR="00291BA9" w:rsidRDefault="00291BA9" w:rsidP="00291BA9">
      <w:pPr>
        <w:keepNext/>
      </w:pPr>
      <w:r w:rsidRPr="00291BA9">
        <w:rPr>
          <w:noProof/>
        </w:rPr>
        <w:drawing>
          <wp:inline distT="0" distB="0" distL="0" distR="0" wp14:anchorId="4BC9CCE2" wp14:editId="00FF0806">
            <wp:extent cx="3200567" cy="2409246"/>
            <wp:effectExtent l="19050" t="19050" r="19050" b="10160"/>
            <wp:docPr id="248" name="Grafi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3182" cy="2433797"/>
                    </a:xfrm>
                    <a:prstGeom prst="rect">
                      <a:avLst/>
                    </a:prstGeom>
                    <a:ln w="6350">
                      <a:solidFill>
                        <a:schemeClr val="tx1"/>
                      </a:solidFill>
                    </a:ln>
                  </pic:spPr>
                </pic:pic>
              </a:graphicData>
            </a:graphic>
          </wp:inline>
        </w:drawing>
      </w:r>
    </w:p>
    <w:p w14:paraId="29EB20D6" w14:textId="59B414B5" w:rsidR="00291BA9" w:rsidRDefault="00291BA9" w:rsidP="00291BA9">
      <w:pPr>
        <w:pStyle w:val="Caption"/>
      </w:pPr>
      <w:bookmarkStart w:id="252" w:name="_Toc103938450"/>
      <w:r>
        <w:t xml:space="preserve">Abbildung </w:t>
      </w:r>
      <w:fldSimple w:instr=" SEQ Abbildung \* ARABIC ">
        <w:r w:rsidR="00C34C3A">
          <w:rPr>
            <w:noProof/>
          </w:rPr>
          <w:t>62</w:t>
        </w:r>
      </w:fldSimple>
      <w:r>
        <w:t>: Neue Objekte im AD</w:t>
      </w:r>
      <w:bookmarkEnd w:id="252"/>
    </w:p>
    <w:p w14:paraId="46113348" w14:textId="0399B274" w:rsidR="004D1C1F" w:rsidRDefault="004D1C1F" w:rsidP="00291BA9">
      <w:r>
        <w:t>Computer:</w:t>
      </w:r>
    </w:p>
    <w:p w14:paraId="3A5FC5C3" w14:textId="71F976E4" w:rsidR="004D1C1F" w:rsidRDefault="004D1C1F" w:rsidP="00291BA9">
      <w:r>
        <w:t xml:space="preserve">Computer werden eigentlich von </w:t>
      </w:r>
      <w:r w:rsidR="000C352A">
        <w:t>allein</w:t>
      </w:r>
      <w:r>
        <w:t xml:space="preserve"> erstellt, wenn ein Computer sich </w:t>
      </w:r>
      <w:r w:rsidR="00551F69">
        <w:t>neu in</w:t>
      </w:r>
      <w:r>
        <w:t xml:space="preserve"> der Domäne anmeldet.</w:t>
      </w:r>
    </w:p>
    <w:p w14:paraId="7D2A7E58" w14:textId="623DEF93" w:rsidR="004D1C1F" w:rsidRDefault="004D1C1F" w:rsidP="00291BA9"/>
    <w:p w14:paraId="7D1CD31C" w14:textId="6E9AF1D8" w:rsidR="004D1C1F" w:rsidRDefault="004D1C1F" w:rsidP="00291BA9">
      <w:r>
        <w:t>Contact:</w:t>
      </w:r>
    </w:p>
    <w:p w14:paraId="493CDF9B" w14:textId="5F042D22" w:rsidR="004D1C1F" w:rsidRDefault="004D1C1F" w:rsidP="00291BA9">
      <w:r>
        <w:t xml:space="preserve">Unter einem Contact kann man beispielsweise Telefonnummer und Adresse abspeichern. </w:t>
      </w:r>
    </w:p>
    <w:p w14:paraId="3E4454C8" w14:textId="5E7557EB" w:rsidR="004D1C1F" w:rsidRDefault="004D1C1F" w:rsidP="00291BA9"/>
    <w:p w14:paraId="56BAB55A" w14:textId="507E521A" w:rsidR="004D1C1F" w:rsidRDefault="00F60183" w:rsidP="00291BA9">
      <w:r>
        <w:t>Group:</w:t>
      </w:r>
    </w:p>
    <w:p w14:paraId="19209A85" w14:textId="397A99CA" w:rsidR="00F60183" w:rsidRDefault="00F60183" w:rsidP="00291BA9">
      <w:r>
        <w:t xml:space="preserve">In einer Gruppe kann man mehrere Benutzer Computer usw. als Mitglied speichern. Wenn man dieser Gruppe dann ein Recht gibt erhalten alle Mitglieder ebenfalls das Recht. Eine Group kann wiederum ebenfalls Mitglied einer Gruppe sein. </w:t>
      </w:r>
      <w:r w:rsidR="00E07C46">
        <w:t xml:space="preserve">Weitere Infos </w:t>
      </w:r>
      <w:commentRangeStart w:id="253"/>
      <w:r w:rsidR="00E07C46">
        <w:t xml:space="preserve">=&gt; </w:t>
      </w:r>
      <w:r w:rsidR="00E07C46">
        <w:fldChar w:fldCharType="begin"/>
      </w:r>
      <w:r w:rsidR="00E07C46">
        <w:instrText xml:space="preserve"> REF _Ref54776637 \r \h </w:instrText>
      </w:r>
      <w:r w:rsidR="00E07C46">
        <w:fldChar w:fldCharType="separate"/>
      </w:r>
      <w:r w:rsidR="00E0674A">
        <w:t>6.6.2</w:t>
      </w:r>
      <w:r w:rsidR="00E07C46">
        <w:fldChar w:fldCharType="end"/>
      </w:r>
      <w:commentRangeEnd w:id="253"/>
      <w:r w:rsidR="006F3143">
        <w:rPr>
          <w:rStyle w:val="CommentReference"/>
        </w:rPr>
        <w:commentReference w:id="253"/>
      </w:r>
    </w:p>
    <w:p w14:paraId="45A9FD12" w14:textId="77777777" w:rsidR="00F60183" w:rsidRDefault="00F60183" w:rsidP="00291BA9"/>
    <w:p w14:paraId="3F1D5C79" w14:textId="255E6858" w:rsidR="00F60183" w:rsidRDefault="00F60183" w:rsidP="00291BA9">
      <w:r>
        <w:t>Organizational Unit:</w:t>
      </w:r>
    </w:p>
    <w:p w14:paraId="31D5B26A" w14:textId="4DD59CBE" w:rsidR="00F60183" w:rsidRDefault="00F60183" w:rsidP="00291BA9">
      <w:commentRangeStart w:id="254"/>
      <w:r>
        <w:t xml:space="preserve">Ist </w:t>
      </w:r>
      <w:r w:rsidR="008762DB">
        <w:t>w</w:t>
      </w:r>
      <w:r>
        <w:t xml:space="preserve">ie ein Ordner </w:t>
      </w:r>
      <w:r w:rsidR="000C352A">
        <w:t>aufgebaut</w:t>
      </w:r>
      <w:r>
        <w:t xml:space="preserve">. Einerseits kann man OUs </w:t>
      </w:r>
      <w:r w:rsidR="000C352A">
        <w:t>nutzen,</w:t>
      </w:r>
      <w:r>
        <w:t xml:space="preserve"> um eine Ordnung zu erstellen. Andererseits sind sie </w:t>
      </w:r>
      <w:r w:rsidR="000C352A">
        <w:t>wichtig,</w:t>
      </w:r>
      <w:r>
        <w:t xml:space="preserve"> um Regeln zu erstellen. </w:t>
      </w:r>
      <w:commentRangeEnd w:id="254"/>
      <w:r w:rsidR="006F3143">
        <w:rPr>
          <w:rStyle w:val="CommentReference"/>
        </w:rPr>
        <w:commentReference w:id="254"/>
      </w:r>
    </w:p>
    <w:p w14:paraId="26AA43DD" w14:textId="6CFA4D79" w:rsidR="00F60183" w:rsidRDefault="00F60183" w:rsidP="00291BA9"/>
    <w:p w14:paraId="2B9D1756" w14:textId="2070124D" w:rsidR="00F60183" w:rsidRDefault="00F60183" w:rsidP="00291BA9">
      <w:r>
        <w:t>User:</w:t>
      </w:r>
    </w:p>
    <w:p w14:paraId="0B82B67E" w14:textId="0CBC70F6" w:rsidR="00F60183" w:rsidRDefault="00F60183" w:rsidP="00291BA9">
      <w:r>
        <w:t xml:space="preserve">Ein Benutzer hat unter anderem einen Namen und ein Passwort. Wenn ein Benutzer erstellt wird, kann dieser sich standartmässig auf allen Geräten in der Domäne anmelden. </w:t>
      </w:r>
    </w:p>
    <w:p w14:paraId="58BAD0F1" w14:textId="77777777" w:rsidR="00B53CC0" w:rsidRDefault="00B53CC0">
      <w:pPr>
        <w:rPr>
          <w:rFonts w:cs="Arial"/>
          <w:b/>
          <w:iCs/>
          <w:sz w:val="32"/>
          <w:szCs w:val="26"/>
        </w:rPr>
      </w:pPr>
      <w:r>
        <w:br w:type="page"/>
      </w:r>
    </w:p>
    <w:p w14:paraId="16BC4F1F" w14:textId="179F638D" w:rsidR="00A76732" w:rsidRPr="00A76732" w:rsidRDefault="00A76732" w:rsidP="003102CF">
      <w:pPr>
        <w:pStyle w:val="Heading3"/>
      </w:pPr>
      <w:bookmarkStart w:id="255" w:name="_Toc103938811"/>
      <w:r>
        <w:lastRenderedPageBreak/>
        <w:t>DNS</w:t>
      </w:r>
      <w:bookmarkEnd w:id="255"/>
    </w:p>
    <w:p w14:paraId="6620491B" w14:textId="58D22634" w:rsidR="00A76732" w:rsidRDefault="00A76732" w:rsidP="00A76732">
      <w:r>
        <w:t xml:space="preserve">Der </w:t>
      </w:r>
      <w:r w:rsidR="00AB636B">
        <w:t>DNS-Server</w:t>
      </w:r>
      <w:r>
        <w:t xml:space="preserve"> Verknüpft Namen mit </w:t>
      </w:r>
      <w:r w:rsidR="00AB636B">
        <w:t>IP-Adressen</w:t>
      </w:r>
      <w:r>
        <w:t xml:space="preserve">. Beispielsweise ist Google.com eigentlich </w:t>
      </w:r>
      <w:r w:rsidRPr="00A76732">
        <w:t>172.217.168.78</w:t>
      </w:r>
      <w:r>
        <w:t xml:space="preserve">. </w:t>
      </w:r>
    </w:p>
    <w:p w14:paraId="64EF66C6" w14:textId="10F29AF2" w:rsidR="00A76732" w:rsidRDefault="00A76732" w:rsidP="00A76732">
      <w:r>
        <w:t xml:space="preserve">Da der DNS schon mit dem AD installiert wurde, kann es direkt mit </w:t>
      </w:r>
      <w:r w:rsidR="000C352A">
        <w:t>dem Konfigurieren</w:t>
      </w:r>
      <w:r>
        <w:t xml:space="preserve"> losgehen.</w:t>
      </w:r>
    </w:p>
    <w:p w14:paraId="5913EFE5" w14:textId="7751D426" w:rsidR="00684CC4" w:rsidRDefault="00684CC4" w:rsidP="00A76732">
      <w:r>
        <w:t>Die «</w:t>
      </w:r>
      <w:r w:rsidRPr="00684CC4">
        <w:rPr>
          <w:i/>
        </w:rPr>
        <w:t>Forward Lookup Zone</w:t>
      </w:r>
      <w:r>
        <w:t>»</w:t>
      </w:r>
      <w:r w:rsidR="00B53CC0">
        <w:t xml:space="preserve"> im DNS ist bereits vorkonfiguriert. </w:t>
      </w:r>
    </w:p>
    <w:p w14:paraId="5114FA91" w14:textId="793E5C8B" w:rsidR="00684CC4" w:rsidRDefault="00684CC4" w:rsidP="00684CC4">
      <w:pPr>
        <w:pStyle w:val="Wichtigberschrift"/>
      </w:pPr>
      <w:r>
        <w:t>Forward Lookup Zone</w:t>
      </w:r>
    </w:p>
    <w:p w14:paraId="0E00AD36" w14:textId="6F5CDBBC" w:rsidR="001508B0" w:rsidRDefault="00780900" w:rsidP="008762DB">
      <w:pPr>
        <w:pStyle w:val="WichtigInhalt"/>
        <w:keepNext/>
        <w:spacing w:after="0"/>
        <w:rPr>
          <w:noProof/>
        </w:rPr>
      </w:pPr>
      <w:r>
        <w:rPr>
          <w:noProof/>
        </w:rPr>
        <mc:AlternateContent>
          <mc:Choice Requires="wps">
            <w:drawing>
              <wp:anchor distT="0" distB="0" distL="114300" distR="114300" simplePos="0" relativeHeight="251679232" behindDoc="0" locked="0" layoutInCell="1" allowOverlap="1" wp14:anchorId="5A64BFC1" wp14:editId="0EE7D82C">
                <wp:simplePos x="0" y="0"/>
                <wp:positionH relativeFrom="column">
                  <wp:posOffset>1715770</wp:posOffset>
                </wp:positionH>
                <wp:positionV relativeFrom="paragraph">
                  <wp:posOffset>252730</wp:posOffset>
                </wp:positionV>
                <wp:extent cx="1306195" cy="522605"/>
                <wp:effectExtent l="0" t="0" r="8255" b="0"/>
                <wp:wrapNone/>
                <wp:docPr id="80" name="Rechteck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6195" cy="5226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DC1BEEA" id="Rechteck 80" o:spid="_x0000_s1026" style="position:absolute;margin-left:135.1pt;margin-top:19.9pt;width:102.85pt;height:41.1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" filled="f" strokecolor="red" strokeweight="2pt">
                <v:path arrowok="t"/>
              </v:rect>
            </w:pict>
          </mc:Fallback>
        </mc:AlternateContent>
      </w:r>
      <w:r>
        <w:rPr>
          <w:noProof/>
        </w:rPr>
        <mc:AlternateContent>
          <mc:Choice Requires="wps">
            <w:drawing>
              <wp:anchor distT="0" distB="0" distL="114300" distR="114300" simplePos="0" relativeHeight="251678208" behindDoc="0" locked="0" layoutInCell="1" allowOverlap="1" wp14:anchorId="68F92284" wp14:editId="133663F9">
                <wp:simplePos x="0" y="0"/>
                <wp:positionH relativeFrom="column">
                  <wp:posOffset>574040</wp:posOffset>
                </wp:positionH>
                <wp:positionV relativeFrom="paragraph">
                  <wp:posOffset>250825</wp:posOffset>
                </wp:positionV>
                <wp:extent cx="1105535" cy="522605"/>
                <wp:effectExtent l="0" t="0" r="0" b="0"/>
                <wp:wrapNone/>
                <wp:docPr id="78" name="Rechteck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52260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1B0AC350" id="Rechteck 78" o:spid="_x0000_s1026" style="position:absolute;margin-left:45.2pt;margin-top:19.75pt;width:87.05pt;height:41.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" filled="f" strokecolor="#00b050" strokeweight="2pt">
                <v:path arrowok="t"/>
              </v:rect>
            </w:pict>
          </mc:Fallback>
        </mc:AlternateContent>
      </w:r>
      <w:r w:rsidR="00684CC4" w:rsidRPr="00684CC4">
        <w:t>In der Forward Lookup Zone ist</w:t>
      </w:r>
      <w:r w:rsidR="00684CC4">
        <w:t xml:space="preserve"> definiert welche </w:t>
      </w:r>
      <w:r w:rsidR="00684CC4" w:rsidRPr="00E05878">
        <w:rPr>
          <w:b/>
          <w:bCs/>
          <w:color w:val="FF0000"/>
        </w:rPr>
        <w:t>IP</w:t>
      </w:r>
      <w:r w:rsidR="00684CC4" w:rsidRPr="00E05878">
        <w:rPr>
          <w:color w:val="FF0000"/>
        </w:rPr>
        <w:t xml:space="preserve"> </w:t>
      </w:r>
      <w:r w:rsidR="00684CC4">
        <w:t xml:space="preserve">zu einem </w:t>
      </w:r>
      <w:r w:rsidR="00684CC4" w:rsidRPr="00E05878">
        <w:rPr>
          <w:b/>
          <w:bCs/>
          <w:color w:val="00B050"/>
        </w:rPr>
        <w:t>Namen</w:t>
      </w:r>
      <w:r w:rsidR="00684CC4" w:rsidRPr="00E05878">
        <w:rPr>
          <w:color w:val="00B050"/>
        </w:rPr>
        <w:t xml:space="preserve"> </w:t>
      </w:r>
      <w:r w:rsidR="00684CC4">
        <w:t>gehört:</w:t>
      </w:r>
      <w:r w:rsidR="008762DB">
        <w:t xml:space="preserve"> </w:t>
      </w:r>
    </w:p>
    <w:p w14:paraId="1EF4AD72" w14:textId="5C8C50B2" w:rsidR="008762DB" w:rsidRPr="008762DB" w:rsidRDefault="008762DB" w:rsidP="008762DB">
      <w:pPr>
        <w:pStyle w:val="WichtigInhalt"/>
        <w:keepNext/>
        <w:spacing w:after="0"/>
      </w:pPr>
      <w:r w:rsidRPr="00684CC4">
        <w:rPr>
          <w:noProof/>
        </w:rPr>
        <w:drawing>
          <wp:inline distT="0" distB="0" distL="0" distR="0" wp14:anchorId="7B656B36" wp14:editId="52E38733">
            <wp:extent cx="2975610" cy="571500"/>
            <wp:effectExtent l="19050" t="19050" r="15240" b="19050"/>
            <wp:docPr id="197" name="Grafi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3281"/>
                    <a:stretch/>
                  </pic:blipFill>
                  <pic:spPr bwMode="auto">
                    <a:xfrm>
                      <a:off x="0" y="0"/>
                      <a:ext cx="2976027" cy="5715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66163C" w14:textId="7AD36407" w:rsidR="008762DB" w:rsidRPr="008762DB" w:rsidRDefault="008762DB" w:rsidP="008762DB">
      <w:pPr>
        <w:pStyle w:val="WichtigInhalt"/>
        <w:rPr>
          <w:i/>
          <w:iCs/>
          <w:color w:val="1F497D" w:themeColor="text2"/>
          <w:sz w:val="18"/>
          <w:szCs w:val="18"/>
          <w:lang w:val="en-US"/>
        </w:rPr>
      </w:pPr>
      <w:bookmarkStart w:id="256" w:name="_Toc103938451"/>
      <w:proofErr w:type="spellStart"/>
      <w:r w:rsidRPr="008762DB">
        <w:rPr>
          <w:i/>
          <w:iCs/>
          <w:color w:val="1F497D" w:themeColor="text2"/>
          <w:sz w:val="18"/>
          <w:szCs w:val="18"/>
          <w:lang w:val="en-US"/>
        </w:rPr>
        <w:t>Abbildung</w:t>
      </w:r>
      <w:proofErr w:type="spellEnd"/>
      <w:r w:rsidRPr="008762DB">
        <w:rPr>
          <w:i/>
          <w:iCs/>
          <w:color w:val="1F497D" w:themeColor="text2"/>
          <w:sz w:val="18"/>
          <w:szCs w:val="18"/>
          <w:lang w:val="en-US"/>
        </w:rPr>
        <w:t xml:space="preserve"> </w:t>
      </w:r>
      <w:r w:rsidRPr="008762DB">
        <w:rPr>
          <w:i/>
          <w:iCs/>
          <w:color w:val="1F497D" w:themeColor="text2"/>
          <w:sz w:val="18"/>
          <w:szCs w:val="18"/>
        </w:rPr>
        <w:fldChar w:fldCharType="begin"/>
      </w:r>
      <w:r w:rsidRPr="008762DB">
        <w:rPr>
          <w:i/>
          <w:iCs/>
          <w:color w:val="1F497D" w:themeColor="text2"/>
          <w:sz w:val="18"/>
          <w:szCs w:val="18"/>
          <w:lang w:val="en-US"/>
        </w:rPr>
        <w:instrText xml:space="preserve"> SEQ Abbildung \* ARABIC </w:instrText>
      </w:r>
      <w:r w:rsidRPr="008762DB">
        <w:rPr>
          <w:i/>
          <w:iCs/>
          <w:color w:val="1F497D" w:themeColor="text2"/>
          <w:sz w:val="18"/>
          <w:szCs w:val="18"/>
        </w:rPr>
        <w:fldChar w:fldCharType="separate"/>
      </w:r>
      <w:r w:rsidR="00C34C3A">
        <w:rPr>
          <w:i/>
          <w:iCs/>
          <w:noProof/>
          <w:color w:val="1F497D" w:themeColor="text2"/>
          <w:sz w:val="18"/>
          <w:szCs w:val="18"/>
          <w:lang w:val="en-US"/>
        </w:rPr>
        <w:t>63</w:t>
      </w:r>
      <w:r w:rsidRPr="008762DB">
        <w:rPr>
          <w:i/>
          <w:iCs/>
          <w:color w:val="1F497D" w:themeColor="text2"/>
          <w:sz w:val="18"/>
          <w:szCs w:val="18"/>
        </w:rPr>
        <w:fldChar w:fldCharType="end"/>
      </w:r>
      <w:r w:rsidRPr="008762DB">
        <w:rPr>
          <w:i/>
          <w:iCs/>
          <w:color w:val="1F497D" w:themeColor="text2"/>
          <w:sz w:val="18"/>
          <w:szCs w:val="18"/>
          <w:lang w:val="en-US"/>
        </w:rPr>
        <w:t>: Forward Lookup Zone</w:t>
      </w:r>
      <w:bookmarkEnd w:id="256"/>
    </w:p>
    <w:p w14:paraId="46C873B8" w14:textId="3F95BC50" w:rsidR="00E05878" w:rsidRPr="00350ABB" w:rsidRDefault="00E05878" w:rsidP="00E05878">
      <w:pPr>
        <w:pStyle w:val="Wichtigberschrift"/>
        <w:rPr>
          <w:lang w:val="en-GB"/>
        </w:rPr>
      </w:pPr>
      <w:r w:rsidRPr="00350ABB">
        <w:rPr>
          <w:lang w:val="en-GB"/>
        </w:rPr>
        <w:t>Reverse Lookup Zone</w:t>
      </w:r>
    </w:p>
    <w:p w14:paraId="2B821CEC" w14:textId="4AEA2819" w:rsidR="008762DB" w:rsidRDefault="00780900" w:rsidP="008762DB">
      <w:pPr>
        <w:pStyle w:val="WichtigInhalt"/>
        <w:keepNext/>
        <w:spacing w:after="0"/>
      </w:pPr>
      <w:r>
        <w:rPr>
          <w:noProof/>
        </w:rPr>
        <mc:AlternateContent>
          <mc:Choice Requires="wps">
            <w:drawing>
              <wp:anchor distT="0" distB="0" distL="114300" distR="114300" simplePos="0" relativeHeight="251680256" behindDoc="0" locked="0" layoutInCell="1" allowOverlap="1" wp14:anchorId="0578BF61" wp14:editId="2F0E1937">
                <wp:simplePos x="0" y="0"/>
                <wp:positionH relativeFrom="column">
                  <wp:posOffset>1716405</wp:posOffset>
                </wp:positionH>
                <wp:positionV relativeFrom="paragraph">
                  <wp:posOffset>254635</wp:posOffset>
                </wp:positionV>
                <wp:extent cx="1306195" cy="497205"/>
                <wp:effectExtent l="0" t="0" r="8255" b="0"/>
                <wp:wrapNone/>
                <wp:docPr id="76" name="Rechteck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06195" cy="497205"/>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25E75" id="Rechteck 76" o:spid="_x0000_s1026" style="position:absolute;margin-left:135.15pt;margin-top:20.05pt;width:102.85pt;height:39.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" filled="f" strokecolor="#00b050" strokeweight="2pt">
                <v:path arrowok="t"/>
              </v:rect>
            </w:pict>
          </mc:Fallback>
        </mc:AlternateContent>
      </w:r>
      <w:r>
        <w:rPr>
          <w:noProof/>
        </w:rPr>
        <mc:AlternateContent>
          <mc:Choice Requires="wps">
            <w:drawing>
              <wp:anchor distT="0" distB="0" distL="114300" distR="114300" simplePos="0" relativeHeight="251681280" behindDoc="0" locked="0" layoutInCell="1" allowOverlap="1" wp14:anchorId="64688E2D" wp14:editId="458C5388">
                <wp:simplePos x="0" y="0"/>
                <wp:positionH relativeFrom="column">
                  <wp:posOffset>577850</wp:posOffset>
                </wp:positionH>
                <wp:positionV relativeFrom="paragraph">
                  <wp:posOffset>254635</wp:posOffset>
                </wp:positionV>
                <wp:extent cx="1096645" cy="495300"/>
                <wp:effectExtent l="0" t="0" r="8255" b="0"/>
                <wp:wrapNone/>
                <wp:docPr id="75" name="Rechteck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96645" cy="4953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B51A6" id="Rechteck 75" o:spid="_x0000_s1026" style="position:absolute;margin-left:45.5pt;margin-top:20.05pt;width:86.35pt;height:3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" filled="f" strokecolor="red" strokeweight="2pt">
                <v:path arrowok="t"/>
              </v:rect>
            </w:pict>
          </mc:Fallback>
        </mc:AlternateContent>
      </w:r>
      <w:r w:rsidR="00E05878">
        <w:t xml:space="preserve">In der Reverse Lookup Zone ist definiert welcher </w:t>
      </w:r>
      <w:r w:rsidR="00E05878" w:rsidRPr="00E05878">
        <w:rPr>
          <w:b/>
          <w:bCs/>
          <w:color w:val="00B050"/>
        </w:rPr>
        <w:t>Name</w:t>
      </w:r>
      <w:r w:rsidR="00E05878" w:rsidRPr="00E05878">
        <w:rPr>
          <w:color w:val="00B050"/>
        </w:rPr>
        <w:t xml:space="preserve"> </w:t>
      </w:r>
      <w:r w:rsidR="00E05878">
        <w:t xml:space="preserve">zu einer </w:t>
      </w:r>
      <w:r w:rsidR="00E05878" w:rsidRPr="00E05878">
        <w:rPr>
          <w:b/>
          <w:bCs/>
          <w:color w:val="FF0000"/>
        </w:rPr>
        <w:t>IP</w:t>
      </w:r>
      <w:r w:rsidR="00E05878" w:rsidRPr="00E05878">
        <w:rPr>
          <w:color w:val="FF0000"/>
        </w:rPr>
        <w:t xml:space="preserve"> </w:t>
      </w:r>
      <w:r w:rsidR="00E05878">
        <w:t>gehört</w:t>
      </w:r>
      <w:commentRangeStart w:id="257"/>
      <w:r w:rsidR="00E05878" w:rsidRPr="00E05878">
        <w:rPr>
          <w:noProof/>
        </w:rPr>
        <w:drawing>
          <wp:inline distT="0" distB="0" distL="0" distR="0" wp14:anchorId="2FC688E5" wp14:editId="7DC69221">
            <wp:extent cx="3000794" cy="543001"/>
            <wp:effectExtent l="19050" t="19050" r="9525" b="28575"/>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00794" cy="543001"/>
                    </a:xfrm>
                    <a:prstGeom prst="rect">
                      <a:avLst/>
                    </a:prstGeom>
                    <a:ln>
                      <a:solidFill>
                        <a:schemeClr val="tx1"/>
                      </a:solidFill>
                    </a:ln>
                  </pic:spPr>
                </pic:pic>
              </a:graphicData>
            </a:graphic>
          </wp:inline>
        </w:drawing>
      </w:r>
      <w:commentRangeEnd w:id="257"/>
    </w:p>
    <w:p w14:paraId="67C6D3D0" w14:textId="185CB296" w:rsidR="008762DB" w:rsidRPr="008762DB" w:rsidRDefault="008762DB" w:rsidP="008762DB">
      <w:pPr>
        <w:pStyle w:val="WichtigInhalt"/>
        <w:keepNext/>
        <w:rPr>
          <w:i/>
          <w:iCs/>
          <w:color w:val="1F497D" w:themeColor="text2"/>
          <w:sz w:val="18"/>
          <w:szCs w:val="18"/>
        </w:rPr>
      </w:pPr>
      <w:bookmarkStart w:id="258" w:name="_Toc103938452"/>
      <w:r w:rsidRPr="008762DB">
        <w:rPr>
          <w:i/>
          <w:iCs/>
          <w:color w:val="1F497D" w:themeColor="text2"/>
          <w:sz w:val="18"/>
          <w:szCs w:val="18"/>
        </w:rPr>
        <w:t xml:space="preserve">Abbildung </w:t>
      </w:r>
      <w:r w:rsidRPr="008762DB">
        <w:rPr>
          <w:i/>
          <w:iCs/>
          <w:color w:val="1F497D" w:themeColor="text2"/>
          <w:sz w:val="18"/>
          <w:szCs w:val="18"/>
          <w:lang w:val="en-US"/>
        </w:rPr>
        <w:fldChar w:fldCharType="begin"/>
      </w:r>
      <w:r w:rsidRPr="008762DB">
        <w:rPr>
          <w:i/>
          <w:iCs/>
          <w:color w:val="1F497D" w:themeColor="text2"/>
          <w:sz w:val="18"/>
          <w:szCs w:val="18"/>
        </w:rPr>
        <w:instrText xml:space="preserve"> SEQ Abbildung \* ARABIC </w:instrText>
      </w:r>
      <w:r w:rsidRPr="008762DB">
        <w:rPr>
          <w:i/>
          <w:iCs/>
          <w:color w:val="1F497D" w:themeColor="text2"/>
          <w:sz w:val="18"/>
          <w:szCs w:val="18"/>
          <w:lang w:val="en-US"/>
        </w:rPr>
        <w:fldChar w:fldCharType="separate"/>
      </w:r>
      <w:r w:rsidR="00C34C3A">
        <w:rPr>
          <w:i/>
          <w:iCs/>
          <w:noProof/>
          <w:color w:val="1F497D" w:themeColor="text2"/>
          <w:sz w:val="18"/>
          <w:szCs w:val="18"/>
        </w:rPr>
        <w:t>64</w:t>
      </w:r>
      <w:r w:rsidRPr="008762DB">
        <w:rPr>
          <w:i/>
          <w:iCs/>
          <w:color w:val="1F497D" w:themeColor="text2"/>
          <w:sz w:val="18"/>
          <w:szCs w:val="18"/>
          <w:lang w:val="en-US"/>
        </w:rPr>
        <w:fldChar w:fldCharType="end"/>
      </w:r>
      <w:r w:rsidRPr="008762DB">
        <w:rPr>
          <w:i/>
          <w:iCs/>
          <w:color w:val="1F497D" w:themeColor="text2"/>
          <w:sz w:val="18"/>
          <w:szCs w:val="18"/>
        </w:rPr>
        <w:t>: Reverse Lookup Zone</w:t>
      </w:r>
      <w:bookmarkEnd w:id="258"/>
    </w:p>
    <w:p w14:paraId="415ECC37" w14:textId="42C73F1B" w:rsidR="00684CC4" w:rsidRDefault="006F3143" w:rsidP="00A76732">
      <w:r>
        <w:rPr>
          <w:rStyle w:val="CommentReference"/>
        </w:rPr>
        <w:commentReference w:id="257"/>
      </w:r>
      <w:r w:rsidR="00B53CC0">
        <w:t xml:space="preserve">Das </w:t>
      </w:r>
      <w:r w:rsidR="00106DC1">
        <w:t>Einzige</w:t>
      </w:r>
      <w:r w:rsidR="00B53CC0">
        <w:t xml:space="preserve"> was man machen muss ist eine Reverse Lookup Zone zu erstellen:</w:t>
      </w:r>
    </w:p>
    <w:p w14:paraId="7B2B41BC" w14:textId="77777777" w:rsidR="00684CC4" w:rsidRDefault="00684CC4" w:rsidP="00A76732"/>
    <w:p w14:paraId="09AF97C4" w14:textId="70CCC832" w:rsidR="00B53CC0" w:rsidRDefault="008762DB" w:rsidP="00A76732">
      <w:r>
        <w:t>Man geht</w:t>
      </w:r>
      <w:commentRangeStart w:id="259"/>
      <w:r w:rsidR="00B53CC0">
        <w:t xml:space="preserve"> </w:t>
      </w:r>
      <w:commentRangeEnd w:id="259"/>
      <w:r w:rsidR="006F3143">
        <w:rPr>
          <w:rStyle w:val="CommentReference"/>
        </w:rPr>
        <w:commentReference w:id="259"/>
      </w:r>
      <w:r w:rsidR="00B53CC0">
        <w:t xml:space="preserve">hierzu auf «New Zone…». Auf Next bis man aufgefordert wird eine </w:t>
      </w:r>
      <w:r w:rsidR="0050212A">
        <w:t xml:space="preserve">Network ID einzugeben. Hierzu </w:t>
      </w:r>
      <w:r>
        <w:t xml:space="preserve">muss man </w:t>
      </w:r>
      <w:r w:rsidR="0050212A">
        <w:t xml:space="preserve">die </w:t>
      </w:r>
      <w:commentRangeStart w:id="260"/>
      <w:r w:rsidR="0050212A">
        <w:t>gleiche</w:t>
      </w:r>
      <w:commentRangeEnd w:id="260"/>
      <w:r w:rsidR="006F3143">
        <w:rPr>
          <w:rStyle w:val="CommentReference"/>
        </w:rPr>
        <w:commentReference w:id="260"/>
      </w:r>
      <w:r w:rsidR="0050212A">
        <w:t xml:space="preserve"> </w:t>
      </w:r>
      <w:r>
        <w:t xml:space="preserve">Network ID </w:t>
      </w:r>
      <w:r w:rsidR="0050212A">
        <w:t xml:space="preserve">verwenden, die der Server hat. Weiter auf </w:t>
      </w:r>
      <w:r w:rsidR="009765BD">
        <w:t>[</w:t>
      </w:r>
      <w:proofErr w:type="spellStart"/>
      <w:r w:rsidR="0050212A" w:rsidRPr="009765BD">
        <w:rPr>
          <w:i/>
        </w:rPr>
        <w:t>next</w:t>
      </w:r>
      <w:proofErr w:type="spellEnd"/>
      <w:r w:rsidR="009765BD">
        <w:t>]</w:t>
      </w:r>
      <w:r w:rsidR="0050212A">
        <w:t xml:space="preserve"> und </w:t>
      </w:r>
      <w:commentRangeStart w:id="261"/>
      <w:r w:rsidR="0050212A">
        <w:t>bestätigen</w:t>
      </w:r>
      <w:commentRangeEnd w:id="261"/>
      <w:r w:rsidR="00725185">
        <w:rPr>
          <w:rStyle w:val="CommentReference"/>
        </w:rPr>
        <w:commentReference w:id="261"/>
      </w:r>
      <w:r w:rsidR="0050212A">
        <w:t xml:space="preserve">. </w:t>
      </w:r>
    </w:p>
    <w:p w14:paraId="7B291AC0" w14:textId="77777777" w:rsidR="00106DC1" w:rsidRDefault="00106DC1" w:rsidP="00A76732"/>
    <w:p w14:paraId="557766EB" w14:textId="60B41B50" w:rsidR="00725185" w:rsidRDefault="00B53CC0" w:rsidP="00EF68EC">
      <w:pPr>
        <w:keepNext/>
      </w:pPr>
      <w:r w:rsidRPr="00B53CC0">
        <w:rPr>
          <w:noProof/>
        </w:rPr>
        <w:drawing>
          <wp:inline distT="0" distB="0" distL="0" distR="0" wp14:anchorId="6184E64C" wp14:editId="45E10927">
            <wp:extent cx="2152950" cy="1714739"/>
            <wp:effectExtent l="19050" t="19050" r="19050" b="19050"/>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2950" cy="1714739"/>
                    </a:xfrm>
                    <a:prstGeom prst="rect">
                      <a:avLst/>
                    </a:prstGeom>
                    <a:ln w="6350">
                      <a:solidFill>
                        <a:schemeClr val="tx1"/>
                      </a:solidFill>
                    </a:ln>
                  </pic:spPr>
                </pic:pic>
              </a:graphicData>
            </a:graphic>
          </wp:inline>
        </w:drawing>
      </w:r>
    </w:p>
    <w:p w14:paraId="576C5782" w14:textId="48D771EA" w:rsidR="00B53CC0" w:rsidRDefault="00EF68EC" w:rsidP="00EF68EC">
      <w:pPr>
        <w:pStyle w:val="Caption"/>
      </w:pPr>
      <w:bookmarkStart w:id="262" w:name="_Toc103938453"/>
      <w:r>
        <w:t xml:space="preserve">Abbildung </w:t>
      </w:r>
      <w:fldSimple w:instr=" SEQ Abbildung \* ARABIC ">
        <w:r w:rsidR="00C34C3A">
          <w:rPr>
            <w:noProof/>
          </w:rPr>
          <w:t>65</w:t>
        </w:r>
      </w:fldSimple>
      <w:r>
        <w:t xml:space="preserve">: Neue Reverse Lookup </w:t>
      </w:r>
      <w:commentRangeStart w:id="263"/>
      <w:r>
        <w:t>Zone</w:t>
      </w:r>
      <w:commentRangeEnd w:id="263"/>
      <w:r w:rsidR="00725185">
        <w:rPr>
          <w:rStyle w:val="CommentReference"/>
          <w:i w:val="0"/>
          <w:iCs w:val="0"/>
          <w:color w:val="auto"/>
        </w:rPr>
        <w:commentReference w:id="263"/>
      </w:r>
      <w:bookmarkEnd w:id="262"/>
    </w:p>
    <w:p w14:paraId="3741D8A9" w14:textId="7A028757" w:rsidR="009765BD" w:rsidRDefault="009765BD" w:rsidP="009765BD">
      <w:r>
        <w:t>Um die Verbindung zu testen muss man «</w:t>
      </w:r>
      <w:proofErr w:type="spellStart"/>
      <w:r w:rsidRPr="009765BD">
        <w:rPr>
          <w:i/>
        </w:rPr>
        <w:t>nslookup</w:t>
      </w:r>
      <w:proofErr w:type="spellEnd"/>
      <w:r>
        <w:t>» in die Konsole eingeben. Danach kommt man in einen besonderen Modus. In diesem kann man einen Namen eingeben, zum Beispiel 1-dc02. Das ist ein Server in dem Netzwerk. Wenn es funktioniert hat bekommt man eine Meldung ähnlich wie folgende:</w:t>
      </w:r>
    </w:p>
    <w:p w14:paraId="48C44C5E" w14:textId="77777777" w:rsidR="009765BD" w:rsidRDefault="009765BD" w:rsidP="009765BD"/>
    <w:p w14:paraId="01A2BA65" w14:textId="77777777" w:rsidR="008412DB" w:rsidRDefault="009765BD" w:rsidP="008412DB">
      <w:pPr>
        <w:keepNext/>
      </w:pPr>
      <w:r>
        <w:t xml:space="preserve"> </w:t>
      </w:r>
      <w:r w:rsidRPr="009765BD">
        <w:rPr>
          <w:noProof/>
        </w:rPr>
        <w:drawing>
          <wp:inline distT="0" distB="0" distL="0" distR="0" wp14:anchorId="05EE7508" wp14:editId="6528FF19">
            <wp:extent cx="2181529" cy="1086002"/>
            <wp:effectExtent l="0" t="0" r="0"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brightnessContrast bright="40000" contrast="40000"/>
                              </a14:imgEffect>
                            </a14:imgLayer>
                          </a14:imgProps>
                        </a:ext>
                      </a:extLst>
                    </a:blip>
                    <a:stretch>
                      <a:fillRect/>
                    </a:stretch>
                  </pic:blipFill>
                  <pic:spPr>
                    <a:xfrm>
                      <a:off x="0" y="0"/>
                      <a:ext cx="2181529" cy="1086002"/>
                    </a:xfrm>
                    <a:prstGeom prst="rect">
                      <a:avLst/>
                    </a:prstGeom>
                  </pic:spPr>
                </pic:pic>
              </a:graphicData>
            </a:graphic>
          </wp:inline>
        </w:drawing>
      </w:r>
    </w:p>
    <w:p w14:paraId="124B14D8" w14:textId="0630D5FF" w:rsidR="009765BD" w:rsidRDefault="008412DB" w:rsidP="008412DB">
      <w:pPr>
        <w:pStyle w:val="Caption"/>
      </w:pPr>
      <w:bookmarkStart w:id="264" w:name="_Toc103938454"/>
      <w:r>
        <w:t xml:space="preserve">Abbildung </w:t>
      </w:r>
      <w:fldSimple w:instr=" SEQ Abbildung \* ARABIC ">
        <w:r w:rsidR="00C34C3A">
          <w:rPr>
            <w:noProof/>
          </w:rPr>
          <w:t>66</w:t>
        </w:r>
      </w:fldSimple>
      <w:r>
        <w:t xml:space="preserve">: erfolgreiche Verbindung mit einem </w:t>
      </w:r>
      <w:r w:rsidR="00AB636B">
        <w:t>DNS-Server</w:t>
      </w:r>
      <w:bookmarkEnd w:id="264"/>
    </w:p>
    <w:p w14:paraId="080E9E47" w14:textId="0D137049" w:rsidR="008412DB" w:rsidRDefault="008412DB" w:rsidP="008412DB">
      <w:r>
        <w:t>Wenn nicht sieht es wie folgt aus</w:t>
      </w:r>
    </w:p>
    <w:p w14:paraId="3DC75BCA" w14:textId="241921DC" w:rsidR="008412DB" w:rsidRDefault="008412DB" w:rsidP="008412DB"/>
    <w:p w14:paraId="57D654BA" w14:textId="77777777" w:rsidR="008412DB" w:rsidRDefault="008412DB" w:rsidP="008412DB">
      <w:pPr>
        <w:keepNext/>
      </w:pPr>
      <w:r w:rsidRPr="008412DB">
        <w:rPr>
          <w:noProof/>
        </w:rPr>
        <w:drawing>
          <wp:inline distT="0" distB="0" distL="0" distR="0" wp14:anchorId="7F1BC05A" wp14:editId="70CF4B6E">
            <wp:extent cx="5915851" cy="190527"/>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brightnessContrast bright="40000" contrast="40000"/>
                              </a14:imgEffect>
                            </a14:imgLayer>
                          </a14:imgProps>
                        </a:ext>
                      </a:extLst>
                    </a:blip>
                    <a:stretch>
                      <a:fillRect/>
                    </a:stretch>
                  </pic:blipFill>
                  <pic:spPr>
                    <a:xfrm>
                      <a:off x="0" y="0"/>
                      <a:ext cx="5915851" cy="190527"/>
                    </a:xfrm>
                    <a:prstGeom prst="rect">
                      <a:avLst/>
                    </a:prstGeom>
                  </pic:spPr>
                </pic:pic>
              </a:graphicData>
            </a:graphic>
          </wp:inline>
        </w:drawing>
      </w:r>
    </w:p>
    <w:p w14:paraId="7334C7B7" w14:textId="0C0B9FFB" w:rsidR="008412DB" w:rsidRDefault="008412DB" w:rsidP="008412DB">
      <w:pPr>
        <w:pStyle w:val="Caption"/>
      </w:pPr>
      <w:bookmarkStart w:id="265" w:name="_Toc103938455"/>
      <w:r>
        <w:t xml:space="preserve">Abbildung </w:t>
      </w:r>
      <w:fldSimple w:instr=" SEQ Abbildung \* ARABIC ">
        <w:r w:rsidR="00C34C3A">
          <w:rPr>
            <w:noProof/>
          </w:rPr>
          <w:t>67</w:t>
        </w:r>
      </w:fldSimple>
      <w:r>
        <w:t xml:space="preserve">: Fehlgeschlagene Verbindung mit einem </w:t>
      </w:r>
      <w:r w:rsidR="00AB636B">
        <w:t>DNS-Server</w:t>
      </w:r>
      <w:bookmarkEnd w:id="265"/>
    </w:p>
    <w:p w14:paraId="46E3FCB8" w14:textId="77777777" w:rsidR="008412DB" w:rsidRPr="008412DB" w:rsidRDefault="008412DB" w:rsidP="008412DB"/>
    <w:p w14:paraId="3269EA71" w14:textId="6D002C68" w:rsidR="001B5D9B" w:rsidRDefault="001B5D9B" w:rsidP="00990607">
      <w:r>
        <w:lastRenderedPageBreak/>
        <w:t>Eine weitere mögliche Antwort kann folgende sein.</w:t>
      </w:r>
    </w:p>
    <w:p w14:paraId="3DF5EA6D" w14:textId="77777777" w:rsidR="001B5D9B" w:rsidRDefault="001B5D9B" w:rsidP="00A76732"/>
    <w:p w14:paraId="4D6F5CE4" w14:textId="2999E6B3" w:rsidR="00990607" w:rsidRDefault="00A738AE" w:rsidP="00990607">
      <w:pPr>
        <w:keepNext/>
      </w:pPr>
      <w:r w:rsidRPr="00A738AE">
        <w:rPr>
          <w:noProof/>
        </w:rPr>
        <w:drawing>
          <wp:inline distT="0" distB="0" distL="0" distR="0" wp14:anchorId="175A0245" wp14:editId="5B8DA3A2">
            <wp:extent cx="4353533" cy="1867161"/>
            <wp:effectExtent l="0" t="0" r="0" b="0"/>
            <wp:docPr id="308" name="Grafik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53533" cy="1867161"/>
                    </a:xfrm>
                    <a:prstGeom prst="rect">
                      <a:avLst/>
                    </a:prstGeom>
                  </pic:spPr>
                </pic:pic>
              </a:graphicData>
            </a:graphic>
          </wp:inline>
        </w:drawing>
      </w:r>
    </w:p>
    <w:p w14:paraId="50496693" w14:textId="303F692A" w:rsidR="00990607" w:rsidRDefault="00990607" w:rsidP="00106DC1">
      <w:pPr>
        <w:pStyle w:val="Caption"/>
      </w:pPr>
      <w:bookmarkStart w:id="266" w:name="_Toc103938456"/>
      <w:r>
        <w:t xml:space="preserve">Abbildung </w:t>
      </w:r>
      <w:fldSimple w:instr=" SEQ Abbildung \* ARABIC ">
        <w:r w:rsidR="00C34C3A">
          <w:rPr>
            <w:noProof/>
          </w:rPr>
          <w:t>68</w:t>
        </w:r>
      </w:fldSimple>
      <w:r>
        <w:t>: Nicht autorisierende Antwort</w:t>
      </w:r>
      <w:bookmarkEnd w:id="266"/>
    </w:p>
    <w:p w14:paraId="7774C218" w14:textId="77777777" w:rsidR="00A738AE" w:rsidRDefault="00990607" w:rsidP="00A76732">
      <w:r>
        <w:t>Das Bedeutet, dass «</w:t>
      </w:r>
      <w:proofErr w:type="spellStart"/>
      <w:r>
        <w:t>nslookup</w:t>
      </w:r>
      <w:proofErr w:type="spellEnd"/>
      <w:r>
        <w:t xml:space="preserve">» die IP-Adresse </w:t>
      </w:r>
      <w:commentRangeStart w:id="267"/>
      <w:r>
        <w:t xml:space="preserve">von einem </w:t>
      </w:r>
      <w:r w:rsidR="00A738AE">
        <w:t>nicht autorisierenden</w:t>
      </w:r>
      <w:r>
        <w:t xml:space="preserve"> DNS-Server</w:t>
      </w:r>
      <w:r w:rsidR="00D35710">
        <w:t xml:space="preserve"> erhalten</w:t>
      </w:r>
      <w:r>
        <w:t xml:space="preserve"> hat. </w:t>
      </w:r>
      <w:commentRangeEnd w:id="267"/>
      <w:r w:rsidR="00753D58">
        <w:rPr>
          <w:rStyle w:val="CommentReference"/>
        </w:rPr>
        <w:commentReference w:id="267"/>
      </w:r>
      <w:r w:rsidR="00A738AE">
        <w:t xml:space="preserve">Das bedeutet, das ein DNS-Server die IP kennt, aber nicht offiziell für diese IP ist. </w:t>
      </w:r>
    </w:p>
    <w:p w14:paraId="3A5C5B04" w14:textId="5974D65B" w:rsidR="00A738AE" w:rsidRDefault="00A738AE" w:rsidP="00A76732">
      <w:r>
        <w:t xml:space="preserve">Beispielsweise gibt Google.com ebenfalls eine nicht autorisierende Antwort. Wenn man den DNS «ns1.google.com» fragt, ist die Antwort autorisiert. </w:t>
      </w:r>
    </w:p>
    <w:p w14:paraId="72503606" w14:textId="77777777" w:rsidR="00A738AE" w:rsidRDefault="00A738AE" w:rsidP="00A76732"/>
    <w:p w14:paraId="5AB6A960" w14:textId="77777777" w:rsidR="00A738AE" w:rsidRDefault="00A738AE" w:rsidP="00A738AE">
      <w:pPr>
        <w:keepNext/>
      </w:pPr>
      <w:r w:rsidRPr="00A738AE">
        <w:rPr>
          <w:noProof/>
        </w:rPr>
        <w:drawing>
          <wp:inline distT="0" distB="0" distL="0" distR="0" wp14:anchorId="351FDF7C" wp14:editId="63CB749C">
            <wp:extent cx="4697934" cy="1272209"/>
            <wp:effectExtent l="0" t="0" r="7620" b="4445"/>
            <wp:docPr id="319" name="Grafik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1742" cy="1294904"/>
                    </a:xfrm>
                    <a:prstGeom prst="rect">
                      <a:avLst/>
                    </a:prstGeom>
                  </pic:spPr>
                </pic:pic>
              </a:graphicData>
            </a:graphic>
          </wp:inline>
        </w:drawing>
      </w:r>
    </w:p>
    <w:p w14:paraId="2C8CB738" w14:textId="04BD1CF8" w:rsidR="00A738AE" w:rsidRDefault="00A738AE" w:rsidP="00A738AE">
      <w:pPr>
        <w:pStyle w:val="Caption"/>
      </w:pPr>
      <w:bookmarkStart w:id="268" w:name="_Toc103938457"/>
      <w:r>
        <w:t xml:space="preserve">Abbildung </w:t>
      </w:r>
      <w:fldSimple w:instr=" SEQ Abbildung \* ARABIC ">
        <w:r w:rsidR="00C34C3A">
          <w:rPr>
            <w:noProof/>
          </w:rPr>
          <w:t>69</w:t>
        </w:r>
      </w:fldSimple>
      <w:r>
        <w:t>: Autorisierende Antwort mithilfe von anderem DNS-Server</w:t>
      </w:r>
      <w:bookmarkEnd w:id="268"/>
    </w:p>
    <w:p w14:paraId="47BC8772" w14:textId="10DCEDC3" w:rsidR="003C6010" w:rsidRDefault="003C6010" w:rsidP="003C6010">
      <w:pPr>
        <w:pStyle w:val="Heading9"/>
      </w:pPr>
      <w:r>
        <w:t>Mehrere DNS-Suffixe:</w:t>
      </w:r>
    </w:p>
    <w:p w14:paraId="26E19793" w14:textId="77777777" w:rsidR="003C6010" w:rsidRDefault="003C6010" w:rsidP="003C6010">
      <w:r>
        <w:t>Wenn man auf Server zugreifen will die in einer anderen Domäne sind, muss man einen DNS-Suffix anhängen.</w:t>
      </w:r>
    </w:p>
    <w:p w14:paraId="02DEA55E" w14:textId="0668CCB5" w:rsidR="003C6010" w:rsidRDefault="003C6010" w:rsidP="003C6010">
      <w:pPr>
        <w:pStyle w:val="Wichtigberschrift"/>
      </w:pPr>
      <w:r>
        <w:t>DNS-Suffix</w:t>
      </w:r>
    </w:p>
    <w:p w14:paraId="520DF7F6" w14:textId="221B38B4" w:rsidR="003C6010" w:rsidRDefault="003C6010" w:rsidP="003C6010">
      <w:pPr>
        <w:pStyle w:val="WichtigInhalt"/>
        <w:rPr>
          <w:u w:val="single"/>
        </w:rPr>
      </w:pPr>
      <w:r w:rsidRPr="003C6010">
        <w:t>Der DNS-Suffix ist der</w:t>
      </w:r>
      <w:r>
        <w:t xml:space="preserve"> Teil im Gerätenamen der die Domäne angibt. </w:t>
      </w:r>
      <w:r>
        <w:br/>
        <w:t>Zum Beispiel 1-</w:t>
      </w:r>
      <w:proofErr w:type="gramStart"/>
      <w:r>
        <w:t>DC01.</w:t>
      </w:r>
      <w:r w:rsidRPr="003C6010">
        <w:rPr>
          <w:u w:val="single"/>
        </w:rPr>
        <w:t>refpo.local</w:t>
      </w:r>
      <w:proofErr w:type="gramEnd"/>
    </w:p>
    <w:p w14:paraId="038E71FD" w14:textId="77777777" w:rsidR="00986F6C" w:rsidRDefault="003C6010" w:rsidP="003C6010">
      <w:r>
        <w:t xml:space="preserve">Dazu muss man in die Adaptereinstellungen. In den IPv4 Einstellungen findet man den Knopf [erweitert]. </w:t>
      </w:r>
      <w:r w:rsidR="00986F6C">
        <w:t>Im nächsten Fenster im Tab «DNS» kann man im unteren Bereich zusätzlich DNS-Suffixe hinzufügen. An erster Stelle sollte der eigene DNS-Suffix stehen.</w:t>
      </w:r>
    </w:p>
    <w:p w14:paraId="7FA1719D" w14:textId="7FBDF08F" w:rsidR="00A76732" w:rsidRPr="003C6010" w:rsidRDefault="00986F6C" w:rsidP="003C6010">
      <w:pPr>
        <w:rPr>
          <w:sz w:val="22"/>
        </w:rPr>
      </w:pPr>
      <w:r>
        <w:t>Wenn man jetzt auf einen Fremden Fileserver zugreifen will versucht der Client alle DNS-Suffixe aus.</w:t>
      </w:r>
      <w:r w:rsidR="00A76732" w:rsidRPr="003C6010">
        <w:br w:type="page"/>
      </w:r>
    </w:p>
    <w:p w14:paraId="379DCBDC" w14:textId="77777777" w:rsidR="0050212A" w:rsidRDefault="0050212A" w:rsidP="003102CF">
      <w:pPr>
        <w:pStyle w:val="Heading3"/>
      </w:pPr>
      <w:bookmarkStart w:id="269" w:name="_Toc103938812"/>
      <w:r>
        <w:lastRenderedPageBreak/>
        <w:t>DHCP</w:t>
      </w:r>
      <w:bookmarkEnd w:id="269"/>
    </w:p>
    <w:p w14:paraId="3BA285BF" w14:textId="7857C9CC" w:rsidR="0050212A" w:rsidRDefault="0050212A" w:rsidP="0050212A">
      <w:r>
        <w:t xml:space="preserve">Ein DHCP Server ist dafür zuständig, dass Systeme in einem Netzwerk eine IP-Adresse bekommen. Zusätzlich zur </w:t>
      </w:r>
      <w:commentRangeStart w:id="270"/>
      <w:r>
        <w:t>IP-Adresse erhält der Client eine Subnetzmaske</w:t>
      </w:r>
      <w:r w:rsidR="00A738AE">
        <w:t>. Ebenfalls ist zum Beispiel ein</w:t>
      </w:r>
      <w:r>
        <w:t xml:space="preserve"> Default Gateway</w:t>
      </w:r>
      <w:r w:rsidR="00EF68EC">
        <w:t xml:space="preserve"> und </w:t>
      </w:r>
      <w:r w:rsidR="00A738AE">
        <w:t>ein</w:t>
      </w:r>
      <w:r w:rsidR="00EF68EC">
        <w:t xml:space="preserve"> DNS</w:t>
      </w:r>
      <w:r w:rsidR="00A738AE">
        <w:t>-</w:t>
      </w:r>
      <w:r w:rsidR="00EF68EC">
        <w:t>Server</w:t>
      </w:r>
      <w:r w:rsidR="00A738AE">
        <w:t xml:space="preserve"> möglich</w:t>
      </w:r>
      <w:r>
        <w:t>.</w:t>
      </w:r>
      <w:commentRangeEnd w:id="270"/>
      <w:r w:rsidR="00753D58">
        <w:rPr>
          <w:rStyle w:val="CommentReference"/>
        </w:rPr>
        <w:commentReference w:id="270"/>
      </w:r>
    </w:p>
    <w:p w14:paraId="64F1CD85" w14:textId="77777777" w:rsidR="0050212A" w:rsidRDefault="0050212A" w:rsidP="003102CF">
      <w:pPr>
        <w:pStyle w:val="Heading4"/>
      </w:pPr>
      <w:r>
        <w:t>DHCP Installieren</w:t>
      </w:r>
    </w:p>
    <w:p w14:paraId="2B665F0E" w14:textId="578D55C9" w:rsidR="0050212A" w:rsidRDefault="0050212A" w:rsidP="0050212A">
      <w:r>
        <w:t xml:space="preserve">Zu Beginn geht man gleich vor wie beim </w:t>
      </w:r>
      <w:proofErr w:type="spellStart"/>
      <w:r>
        <w:t>Active</w:t>
      </w:r>
      <w:proofErr w:type="spellEnd"/>
      <w:r>
        <w:t xml:space="preserve"> Directory. [</w:t>
      </w:r>
      <w:r>
        <w:fldChar w:fldCharType="begin"/>
      </w:r>
      <w:r>
        <w:instrText xml:space="preserve"> REF _Ref53143494 \h </w:instrText>
      </w:r>
      <w:r>
        <w:fldChar w:fldCharType="separate"/>
      </w:r>
      <w:r w:rsidR="00E0674A">
        <w:t xml:space="preserve">Abbildung </w:t>
      </w:r>
      <w:r w:rsidR="00E0674A">
        <w:rPr>
          <w:noProof/>
        </w:rPr>
        <w:t>59</w:t>
      </w:r>
      <w:r>
        <w:fldChar w:fldCharType="end"/>
      </w:r>
      <w:r>
        <w:t>]</w:t>
      </w:r>
    </w:p>
    <w:p w14:paraId="2BCF47A8" w14:textId="51F88970" w:rsidR="0050212A" w:rsidRDefault="0050212A" w:rsidP="0050212A">
      <w:r>
        <w:t>Danach</w:t>
      </w:r>
      <w:r w:rsidR="00EF68EC">
        <w:t xml:space="preserve"> über das </w:t>
      </w:r>
      <w:r w:rsidR="00A738AE">
        <w:t>Fähnchen [</w:t>
      </w:r>
      <w:r w:rsidR="00EF68EC">
        <w:fldChar w:fldCharType="begin"/>
      </w:r>
      <w:r w:rsidR="00EF68EC">
        <w:instrText xml:space="preserve"> REF _Ref53150650 \h </w:instrText>
      </w:r>
      <w:r w:rsidR="00EF68EC">
        <w:fldChar w:fldCharType="separate"/>
      </w:r>
      <w:r w:rsidR="00E0674A">
        <w:t xml:space="preserve">Abbildung </w:t>
      </w:r>
      <w:r w:rsidR="00E0674A">
        <w:rPr>
          <w:noProof/>
        </w:rPr>
        <w:t>60</w:t>
      </w:r>
      <w:r w:rsidR="00EF68EC">
        <w:fldChar w:fldCharType="end"/>
      </w:r>
      <w:r w:rsidR="00EF68EC">
        <w:t>] auf «</w:t>
      </w:r>
      <w:proofErr w:type="spellStart"/>
      <w:r w:rsidR="00EF68EC">
        <w:t>Complete</w:t>
      </w:r>
      <w:proofErr w:type="spellEnd"/>
      <w:r w:rsidR="00EF68EC">
        <w:t xml:space="preserve"> DHCP </w:t>
      </w:r>
      <w:proofErr w:type="spellStart"/>
      <w:r w:rsidR="00EF68EC">
        <w:t>configuration</w:t>
      </w:r>
      <w:proofErr w:type="spellEnd"/>
      <w:r w:rsidR="00EF68EC">
        <w:t xml:space="preserve">». </w:t>
      </w:r>
      <w:r w:rsidR="009E0B26">
        <w:t>Dort muss man einen Account angeben mit dem man den DHCP Server verifizieren möchte</w:t>
      </w:r>
      <w:commentRangeStart w:id="271"/>
      <w:r w:rsidR="009E0B26">
        <w:t>.</w:t>
      </w:r>
      <w:commentRangeEnd w:id="271"/>
      <w:r w:rsidR="00725185">
        <w:rPr>
          <w:rStyle w:val="CommentReference"/>
        </w:rPr>
        <w:commentReference w:id="271"/>
      </w:r>
      <w:r w:rsidR="00EF68EC">
        <w:t xml:space="preserve"> </w:t>
      </w:r>
    </w:p>
    <w:p w14:paraId="445B0BB5" w14:textId="1AE3F0EF" w:rsidR="00EF68EC" w:rsidRDefault="00EF68EC" w:rsidP="003102CF">
      <w:pPr>
        <w:pStyle w:val="Heading4"/>
      </w:pPr>
      <w:r>
        <w:t>DHCP konfigurieren</w:t>
      </w:r>
    </w:p>
    <w:p w14:paraId="359EC276" w14:textId="158ED38A" w:rsidR="00EF68EC" w:rsidRDefault="00EF68EC" w:rsidP="00EF68EC">
      <w:r>
        <w:t xml:space="preserve">Bei dem DHCP muss man nicht viel konfigurieren. </w:t>
      </w:r>
      <w:r w:rsidR="00751698">
        <w:t>Wichtig ist es ein Scope zu erstellen:</w:t>
      </w:r>
    </w:p>
    <w:p w14:paraId="23560C22" w14:textId="7B1399ED" w:rsidR="00751698" w:rsidRDefault="00751698" w:rsidP="00EF68EC">
      <w:r>
        <w:t xml:space="preserve">Dazu muss man erst DHCP über Start öffnen. </w:t>
      </w:r>
    </w:p>
    <w:p w14:paraId="3A05067E" w14:textId="121E3EAF" w:rsidR="00751698" w:rsidRDefault="00751698" w:rsidP="00EF68EC">
      <w:r>
        <w:t xml:space="preserve">Im DHCP macht man einen Rechtsklick auf IPv4 und drückt auf «New Scope…» </w:t>
      </w:r>
    </w:p>
    <w:p w14:paraId="2D57723A" w14:textId="77777777" w:rsidR="00062975" w:rsidRDefault="00062975" w:rsidP="00EF68EC"/>
    <w:p w14:paraId="0FCEC6BD" w14:textId="77777777" w:rsidR="00751698" w:rsidRDefault="00751698" w:rsidP="00751698">
      <w:pPr>
        <w:keepNext/>
      </w:pPr>
      <w:r w:rsidRPr="00751698">
        <w:rPr>
          <w:noProof/>
        </w:rPr>
        <w:drawing>
          <wp:inline distT="0" distB="0" distL="0" distR="0" wp14:anchorId="7B0ADEF5" wp14:editId="0F45810E">
            <wp:extent cx="2186608" cy="3066351"/>
            <wp:effectExtent l="19050" t="19050" r="23495" b="20320"/>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205962" cy="3093492"/>
                    </a:xfrm>
                    <a:prstGeom prst="rect">
                      <a:avLst/>
                    </a:prstGeom>
                    <a:ln w="6350">
                      <a:solidFill>
                        <a:schemeClr val="tx1"/>
                      </a:solidFill>
                    </a:ln>
                  </pic:spPr>
                </pic:pic>
              </a:graphicData>
            </a:graphic>
          </wp:inline>
        </w:drawing>
      </w:r>
    </w:p>
    <w:p w14:paraId="2A25282C" w14:textId="302C92EB" w:rsidR="00751698" w:rsidRDefault="00751698" w:rsidP="00751698">
      <w:pPr>
        <w:pStyle w:val="Caption"/>
      </w:pPr>
      <w:bookmarkStart w:id="272" w:name="_Toc103938458"/>
      <w:r>
        <w:t xml:space="preserve">Abbildung </w:t>
      </w:r>
      <w:fldSimple w:instr=" SEQ Abbildung \* ARABIC ">
        <w:r w:rsidR="00C34C3A">
          <w:rPr>
            <w:noProof/>
          </w:rPr>
          <w:t>70</w:t>
        </w:r>
      </w:fldSimple>
      <w:r>
        <w:t>: Neuen Scope erstellen</w:t>
      </w:r>
      <w:bookmarkEnd w:id="272"/>
    </w:p>
    <w:p w14:paraId="2BA5CDF2" w14:textId="504A8955" w:rsidR="00751698" w:rsidRDefault="00751698" w:rsidP="00751698">
      <w:r>
        <w:t xml:space="preserve">Im nächsten Fenster kann man zuerst einen Namen für den Scope eingeben. </w:t>
      </w:r>
    </w:p>
    <w:p w14:paraId="5683654F" w14:textId="5B56FF39" w:rsidR="00751698" w:rsidRDefault="00751698" w:rsidP="00751698">
      <w:r>
        <w:t xml:space="preserve">Im Nächsten Schritt kann man den Bereich angeben, indem der Server IP-Adressen vergeben soll. Zusätzlich wird auch noch die Subnetzmaske benötigt. </w:t>
      </w:r>
    </w:p>
    <w:p w14:paraId="338A12DC" w14:textId="77777777" w:rsidR="001A60F5" w:rsidRDefault="001A60F5" w:rsidP="00751698"/>
    <w:p w14:paraId="682321EC" w14:textId="77777777" w:rsidR="00751698" w:rsidRDefault="00751698" w:rsidP="00751698">
      <w:pPr>
        <w:keepNext/>
      </w:pPr>
      <w:r w:rsidRPr="00751698">
        <w:rPr>
          <w:noProof/>
        </w:rPr>
        <w:drawing>
          <wp:inline distT="0" distB="0" distL="0" distR="0" wp14:anchorId="706DA616" wp14:editId="7874BDA4">
            <wp:extent cx="2438857" cy="2010987"/>
            <wp:effectExtent l="19050" t="19050" r="19050" b="27940"/>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5055" cy="2222238"/>
                    </a:xfrm>
                    <a:prstGeom prst="rect">
                      <a:avLst/>
                    </a:prstGeom>
                    <a:ln w="6350">
                      <a:solidFill>
                        <a:schemeClr val="tx1"/>
                      </a:solidFill>
                    </a:ln>
                  </pic:spPr>
                </pic:pic>
              </a:graphicData>
            </a:graphic>
          </wp:inline>
        </w:drawing>
      </w:r>
    </w:p>
    <w:p w14:paraId="0AFDD176" w14:textId="72D998E3" w:rsidR="00751698" w:rsidRDefault="00751698" w:rsidP="00751698">
      <w:pPr>
        <w:pStyle w:val="Caption"/>
      </w:pPr>
      <w:bookmarkStart w:id="273" w:name="_Toc103938459"/>
      <w:r>
        <w:t xml:space="preserve">Abbildung </w:t>
      </w:r>
      <w:fldSimple w:instr=" SEQ Abbildung \* ARABIC ">
        <w:r w:rsidR="00C34C3A">
          <w:rPr>
            <w:noProof/>
          </w:rPr>
          <w:t>71</w:t>
        </w:r>
      </w:fldSimple>
      <w:r>
        <w:t xml:space="preserve">: </w:t>
      </w:r>
      <w:r w:rsidR="00615188">
        <w:t>IP-Range</w:t>
      </w:r>
      <w:r>
        <w:t xml:space="preserve"> vergeben</w:t>
      </w:r>
      <w:bookmarkEnd w:id="273"/>
    </w:p>
    <w:p w14:paraId="4A6D1E78" w14:textId="680EF4E6" w:rsidR="00751698" w:rsidRDefault="00751698" w:rsidP="00751698">
      <w:r>
        <w:lastRenderedPageBreak/>
        <w:t xml:space="preserve">Im nächsten Abschnitt kann man Reservationen festlegen. Diese werden dann nicht vom DHCP vergeben. </w:t>
      </w:r>
    </w:p>
    <w:p w14:paraId="20D5F745" w14:textId="664968E2" w:rsidR="00751698" w:rsidRDefault="00751698" w:rsidP="00751698">
      <w:r>
        <w:t>Am einfachsten ist es jedoch, wenn man den Bereich so festlegt, dass es keine Reservierungen benötigt. Danach kann man angeben wie oft die IP-Adressen geändert werden sollen.</w:t>
      </w:r>
      <w:r w:rsidR="007109FC">
        <w:t xml:space="preserve"> Zum Beispiel jeden Tag</w:t>
      </w:r>
      <w:r>
        <w:t xml:space="preserve"> </w:t>
      </w:r>
    </w:p>
    <w:p w14:paraId="08EB369B" w14:textId="56AB6D9E" w:rsidR="007109FC" w:rsidRDefault="007109FC" w:rsidP="00751698">
      <w:r>
        <w:t xml:space="preserve">Bei der nächsten Einstellung kann man </w:t>
      </w:r>
      <w:r w:rsidR="002803FA">
        <w:t>ein Default Gateway hinzufügen.</w:t>
      </w:r>
    </w:p>
    <w:p w14:paraId="450C5121" w14:textId="745E11EA" w:rsidR="002803FA" w:rsidRDefault="002803FA" w:rsidP="002803FA">
      <w:pPr>
        <w:pStyle w:val="Wichtigberschrift"/>
      </w:pPr>
      <w:r>
        <w:t>Default Gateway</w:t>
      </w:r>
    </w:p>
    <w:p w14:paraId="57E22EC6" w14:textId="6FF40FC8" w:rsidR="002803FA" w:rsidRPr="002803FA" w:rsidRDefault="002803FA" w:rsidP="002803FA">
      <w:pPr>
        <w:pStyle w:val="WichtigInhalt"/>
      </w:pPr>
      <w:r>
        <w:t xml:space="preserve">Das Default Gateway ist eine </w:t>
      </w:r>
      <w:r w:rsidR="00521FCC">
        <w:t>IP-Adresse</w:t>
      </w:r>
      <w:r>
        <w:t xml:space="preserve"> die die Geräte in einer Domäne benutzen um ins Internet zu gelangen. Zum Beispiel der Router.</w:t>
      </w:r>
    </w:p>
    <w:p w14:paraId="4A3CAD72" w14:textId="7D1A355A" w:rsidR="00D35710" w:rsidRDefault="002803FA" w:rsidP="00D35710">
      <w:r>
        <w:t xml:space="preserve">Danach kann man die </w:t>
      </w:r>
      <w:r w:rsidR="00521FCC">
        <w:t>DNS-Server</w:t>
      </w:r>
      <w:r>
        <w:t xml:space="preserve"> angeben die genutzt werden sollen. </w:t>
      </w:r>
      <w:r w:rsidR="001825DD">
        <w:t xml:space="preserve">Im nächsten Fenster das gleiche mit den WINS Servern. Danach nochmal bestätigen, dass der </w:t>
      </w:r>
      <w:r w:rsidR="0014447F">
        <w:t>Scope</w:t>
      </w:r>
      <w:r w:rsidR="001825DD">
        <w:t xml:space="preserve"> aktiviert werden soll</w:t>
      </w:r>
      <w:commentRangeStart w:id="274"/>
      <w:r w:rsidR="001825DD">
        <w:t>.</w:t>
      </w:r>
      <w:commentRangeEnd w:id="274"/>
      <w:r w:rsidR="00725185">
        <w:rPr>
          <w:rStyle w:val="CommentReference"/>
        </w:rPr>
        <w:commentReference w:id="274"/>
      </w:r>
    </w:p>
    <w:p w14:paraId="1D71FB53" w14:textId="19874AB7" w:rsidR="00D35710" w:rsidRDefault="005970FC" w:rsidP="00D35710">
      <w:pPr>
        <w:pStyle w:val="Heading9"/>
      </w:pPr>
      <w:r>
        <w:t>Black / Whitelist</w:t>
      </w:r>
    </w:p>
    <w:p w14:paraId="49203F90" w14:textId="65DB88FE" w:rsidR="00521FCC" w:rsidRDefault="005970FC" w:rsidP="00521FCC">
      <w:r>
        <w:t xml:space="preserve">Zusätzlich zu </w:t>
      </w:r>
      <w:r w:rsidR="0014447F">
        <w:t>Reservationen</w:t>
      </w:r>
      <w:r>
        <w:t xml:space="preserve"> stehen einem auch eine Black- / Whitelist</w:t>
      </w:r>
      <w:r w:rsidR="00521FCC">
        <w:t xml:space="preserve"> </w:t>
      </w:r>
      <w:r>
        <w:t>zur Verfügung.</w:t>
      </w:r>
      <w:r w:rsidR="00521FCC">
        <w:t xml:space="preserve"> </w:t>
      </w:r>
      <w:r>
        <w:t>Diese erreicht</w:t>
      </w:r>
      <w:r w:rsidR="00521FCC">
        <w:t xml:space="preserve"> man unter «Filters».</w:t>
      </w:r>
    </w:p>
    <w:p w14:paraId="13D5440A" w14:textId="79929D18" w:rsidR="00702A9A" w:rsidRDefault="00702A9A" w:rsidP="00702A9A">
      <w:pPr>
        <w:pStyle w:val="Wichtigberschrift"/>
      </w:pPr>
      <w:r>
        <w:t>Whitelist</w:t>
      </w:r>
    </w:p>
    <w:p w14:paraId="782CA34E" w14:textId="0E2C9468" w:rsidR="00A738AE" w:rsidRDefault="00825666" w:rsidP="00825666">
      <w:pPr>
        <w:pStyle w:val="WichtigInhalt"/>
        <w:spacing w:after="0"/>
      </w:pPr>
      <w:r>
        <w:rPr>
          <w:noProof/>
        </w:rPr>
        <w:drawing>
          <wp:anchor distT="0" distB="0" distL="114300" distR="114300" simplePos="0" relativeHeight="251602432" behindDoc="0" locked="0" layoutInCell="1" allowOverlap="1" wp14:anchorId="72F32B18" wp14:editId="319C2854">
            <wp:simplePos x="0" y="0"/>
            <wp:positionH relativeFrom="column">
              <wp:posOffset>2374900</wp:posOffset>
            </wp:positionH>
            <wp:positionV relativeFrom="paragraph">
              <wp:posOffset>1009015</wp:posOffset>
            </wp:positionV>
            <wp:extent cx="177800" cy="177800"/>
            <wp:effectExtent l="0" t="0" r="0" b="0"/>
            <wp:wrapNone/>
            <wp:docPr id="296" name="Grafik 296"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1408" behindDoc="0" locked="0" layoutInCell="1" allowOverlap="1" wp14:anchorId="0EC7850F" wp14:editId="4EC3D9C9">
            <wp:simplePos x="0" y="0"/>
            <wp:positionH relativeFrom="column">
              <wp:posOffset>1716405</wp:posOffset>
            </wp:positionH>
            <wp:positionV relativeFrom="paragraph">
              <wp:posOffset>1045210</wp:posOffset>
            </wp:positionV>
            <wp:extent cx="177800" cy="177800"/>
            <wp:effectExtent l="0" t="0" r="0" b="0"/>
            <wp:wrapNone/>
            <wp:docPr id="295" name="Grafik 295"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0384" behindDoc="0" locked="0" layoutInCell="1" allowOverlap="1" wp14:anchorId="10CBEF45" wp14:editId="4A86C17F">
            <wp:simplePos x="0" y="0"/>
            <wp:positionH relativeFrom="column">
              <wp:posOffset>2149475</wp:posOffset>
            </wp:positionH>
            <wp:positionV relativeFrom="paragraph">
              <wp:posOffset>712470</wp:posOffset>
            </wp:positionV>
            <wp:extent cx="177800" cy="177800"/>
            <wp:effectExtent l="0" t="0" r="0" b="0"/>
            <wp:wrapNone/>
            <wp:docPr id="294" name="Grafik 294"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599360" behindDoc="0" locked="0" layoutInCell="1" allowOverlap="1" wp14:anchorId="322E0E76" wp14:editId="2EB9F7EF">
            <wp:simplePos x="0" y="0"/>
            <wp:positionH relativeFrom="column">
              <wp:posOffset>1585595</wp:posOffset>
            </wp:positionH>
            <wp:positionV relativeFrom="paragraph">
              <wp:posOffset>582295</wp:posOffset>
            </wp:positionV>
            <wp:extent cx="177800" cy="177800"/>
            <wp:effectExtent l="0" t="0" r="0" b="0"/>
            <wp:wrapNone/>
            <wp:docPr id="293" name="Grafik 293"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598336" behindDoc="0" locked="0" layoutInCell="1" allowOverlap="1" wp14:anchorId="006FF303" wp14:editId="2F695AA6">
            <wp:simplePos x="0" y="0"/>
            <wp:positionH relativeFrom="column">
              <wp:posOffset>997585</wp:posOffset>
            </wp:positionH>
            <wp:positionV relativeFrom="paragraph">
              <wp:posOffset>777875</wp:posOffset>
            </wp:positionV>
            <wp:extent cx="177800" cy="177800"/>
            <wp:effectExtent l="0" t="0" r="0" b="0"/>
            <wp:wrapNone/>
            <wp:docPr id="292" name="Grafik 292"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597312" behindDoc="0" locked="0" layoutInCell="1" allowOverlap="1" wp14:anchorId="025E74D7" wp14:editId="77C76F70">
            <wp:simplePos x="0" y="0"/>
            <wp:positionH relativeFrom="column">
              <wp:posOffset>873125</wp:posOffset>
            </wp:positionH>
            <wp:positionV relativeFrom="paragraph">
              <wp:posOffset>1009015</wp:posOffset>
            </wp:positionV>
            <wp:extent cx="177800" cy="177800"/>
            <wp:effectExtent l="0" t="0" r="0" b="0"/>
            <wp:wrapNone/>
            <wp:docPr id="291" name="Grafik 291"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596288" behindDoc="0" locked="0" layoutInCell="1" allowOverlap="1" wp14:anchorId="627F1EB1" wp14:editId="390B136C">
            <wp:simplePos x="0" y="0"/>
            <wp:positionH relativeFrom="column">
              <wp:posOffset>666750</wp:posOffset>
            </wp:positionH>
            <wp:positionV relativeFrom="paragraph">
              <wp:posOffset>833120</wp:posOffset>
            </wp:positionV>
            <wp:extent cx="177800" cy="177800"/>
            <wp:effectExtent l="0" t="0" r="0" b="0"/>
            <wp:wrapNone/>
            <wp:docPr id="290" name="Grafik 290"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00780900">
        <w:rPr>
          <w:noProof/>
        </w:rPr>
        <mc:AlternateContent>
          <mc:Choice Requires="wps">
            <w:drawing>
              <wp:anchor distT="0" distB="0" distL="114300" distR="114300" simplePos="0" relativeHeight="251695616" behindDoc="0" locked="0" layoutInCell="1" allowOverlap="1" wp14:anchorId="5A9E87E1" wp14:editId="578B1835">
                <wp:simplePos x="0" y="0"/>
                <wp:positionH relativeFrom="column">
                  <wp:posOffset>595630</wp:posOffset>
                </wp:positionH>
                <wp:positionV relativeFrom="paragraph">
                  <wp:posOffset>618490</wp:posOffset>
                </wp:positionV>
                <wp:extent cx="807720" cy="617220"/>
                <wp:effectExtent l="0" t="0" r="0" b="0"/>
                <wp:wrapNone/>
                <wp:docPr id="74" name="Ellipse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720" cy="6172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C3BEF5" w14:textId="2A6E8A34" w:rsidR="0025353A" w:rsidRDefault="0025353A" w:rsidP="00702A9A"/>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5A9E87E1" id="Ellipse 74" o:spid="_x0000_s1058" style="position:absolute;left:0;text-align:left;margin-left:46.9pt;margin-top:48.7pt;width:63.6pt;height:48.6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" fillcolor="#4f81bd [3204]" strokecolor="#243f60 [1604]" strokeweight="2pt">
                <v:path arrowok="t"/>
                <v:textbox>
                  <w:txbxContent>
                    <w:p w14:paraId="16C3BEF5" w14:textId="2A6E8A34" w:rsidR="0025353A" w:rsidRDefault="0025353A" w:rsidP="00702A9A"/>
                  </w:txbxContent>
                </v:textbox>
              </v:oval>
            </w:pict>
          </mc:Fallback>
        </mc:AlternateContent>
      </w:r>
      <w:r w:rsidR="00702A9A">
        <w:t xml:space="preserve">Eine Whitelist ignoriert alle Geräte die nicht eingetragen sind. Alle </w:t>
      </w:r>
      <w:r w:rsidR="00702A9A" w:rsidRPr="005970FC">
        <w:rPr>
          <w:color w:val="1F497D" w:themeColor="text2"/>
        </w:rPr>
        <w:t xml:space="preserve">eingetragenen </w:t>
      </w:r>
      <w:r w:rsidR="00702A9A">
        <w:t>bekommen eine IP</w:t>
      </w:r>
      <w:r w:rsidR="005970FC">
        <w:t>.</w:t>
      </w:r>
    </w:p>
    <w:p w14:paraId="6FC29C36" w14:textId="18A944F8" w:rsidR="005970FC" w:rsidRDefault="00702A9A" w:rsidP="00825666">
      <w:pPr>
        <w:pStyle w:val="WichtigInhalt"/>
        <w:spacing w:after="0"/>
      </w:pPr>
      <w:r>
        <w:br/>
      </w:r>
      <w:r w:rsidR="00780900">
        <w:rPr>
          <w:noProof/>
        </w:rPr>
        <mc:AlternateContent>
          <mc:Choice Requires="wps">
            <w:drawing>
              <wp:inline distT="0" distB="0" distL="0" distR="0" wp14:anchorId="5176A174" wp14:editId="41DEBA99">
                <wp:extent cx="2535555" cy="1217295"/>
                <wp:effectExtent l="20955" t="19050" r="15240" b="20955"/>
                <wp:docPr id="73" name="Rechteck 2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5555" cy="1217295"/>
                        </a:xfrm>
                        <a:prstGeom prst="rect">
                          <a:avLst/>
                        </a:prstGeom>
                        <a:solidFill>
                          <a:schemeClr val="bg1">
                            <a:lumMod val="100000"/>
                            <a:lumOff val="0"/>
                          </a:schemeClr>
                        </a:solidFill>
                        <a:ln w="254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1A0A0717" id="Rechteck 285" o:spid="_x0000_s1026" style="width:199.65pt;height:9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" fillcolor="white [3212]" strokecolor="black [3213]" strokeweight="2pt">
                <w10:anchorlock/>
              </v:rect>
            </w:pict>
          </mc:Fallback>
        </mc:AlternateContent>
      </w:r>
    </w:p>
    <w:p w14:paraId="7216C416" w14:textId="0E9A52E1" w:rsidR="00A738AE" w:rsidRPr="00615188" w:rsidRDefault="005970FC" w:rsidP="00615188">
      <w:pPr>
        <w:pStyle w:val="WichtigInhalt"/>
        <w:keepNext/>
        <w:rPr>
          <w:i/>
          <w:iCs/>
          <w:color w:val="1F497D" w:themeColor="text2"/>
          <w:sz w:val="18"/>
          <w:szCs w:val="18"/>
        </w:rPr>
      </w:pPr>
      <w:bookmarkStart w:id="275" w:name="_Toc103938460"/>
      <w:r w:rsidRPr="005970FC">
        <w:rPr>
          <w:i/>
          <w:iCs/>
          <w:color w:val="1F497D" w:themeColor="text2"/>
          <w:sz w:val="18"/>
          <w:szCs w:val="18"/>
        </w:rPr>
        <w:t xml:space="preserve">Abbildung </w:t>
      </w:r>
      <w:r w:rsidRPr="005970FC">
        <w:rPr>
          <w:i/>
          <w:iCs/>
          <w:color w:val="1F497D" w:themeColor="text2"/>
          <w:sz w:val="18"/>
          <w:szCs w:val="18"/>
        </w:rPr>
        <w:fldChar w:fldCharType="begin"/>
      </w:r>
      <w:r w:rsidRPr="005970FC">
        <w:rPr>
          <w:i/>
          <w:iCs/>
          <w:color w:val="1F497D" w:themeColor="text2"/>
          <w:sz w:val="18"/>
          <w:szCs w:val="18"/>
        </w:rPr>
        <w:instrText xml:space="preserve"> SEQ Abbildung \* ARABIC </w:instrText>
      </w:r>
      <w:r w:rsidRPr="005970FC">
        <w:rPr>
          <w:i/>
          <w:iCs/>
          <w:color w:val="1F497D" w:themeColor="text2"/>
          <w:sz w:val="18"/>
          <w:szCs w:val="18"/>
        </w:rPr>
        <w:fldChar w:fldCharType="separate"/>
      </w:r>
      <w:r w:rsidR="00C34C3A">
        <w:rPr>
          <w:i/>
          <w:iCs/>
          <w:noProof/>
          <w:color w:val="1F497D" w:themeColor="text2"/>
          <w:sz w:val="18"/>
          <w:szCs w:val="18"/>
        </w:rPr>
        <w:t>72</w:t>
      </w:r>
      <w:r w:rsidRPr="005970FC">
        <w:rPr>
          <w:i/>
          <w:iCs/>
          <w:color w:val="1F497D" w:themeColor="text2"/>
          <w:sz w:val="18"/>
          <w:szCs w:val="18"/>
        </w:rPr>
        <w:fldChar w:fldCharType="end"/>
      </w:r>
      <w:r w:rsidRPr="005970FC">
        <w:rPr>
          <w:i/>
          <w:iCs/>
          <w:color w:val="1F497D" w:themeColor="text2"/>
          <w:sz w:val="18"/>
          <w:szCs w:val="18"/>
        </w:rPr>
        <w:t>: DHCP Whitelist</w:t>
      </w:r>
      <w:bookmarkEnd w:id="275"/>
    </w:p>
    <w:p w14:paraId="4BF0B95B" w14:textId="5C3ED8FA" w:rsidR="005970FC" w:rsidRDefault="00A738AE" w:rsidP="005970FC">
      <w:pPr>
        <w:pStyle w:val="Wichtigberschrift"/>
      </w:pPr>
      <w:r>
        <w:t>Black</w:t>
      </w:r>
      <w:commentRangeStart w:id="276"/>
      <w:r w:rsidR="005970FC">
        <w:t>list</w:t>
      </w:r>
      <w:commentRangeEnd w:id="276"/>
      <w:r w:rsidR="007F1C10">
        <w:rPr>
          <w:rStyle w:val="CommentReference"/>
          <w:color w:val="auto"/>
        </w:rPr>
        <w:commentReference w:id="276"/>
      </w:r>
    </w:p>
    <w:p w14:paraId="47B99A78" w14:textId="71FDEA22" w:rsidR="005970FC" w:rsidRDefault="00825666" w:rsidP="00825666">
      <w:pPr>
        <w:pStyle w:val="WichtigInhalt"/>
        <w:spacing w:after="0"/>
      </w:pPr>
      <w:r>
        <w:rPr>
          <w:noProof/>
        </w:rPr>
        <w:drawing>
          <wp:anchor distT="0" distB="0" distL="114300" distR="114300" simplePos="0" relativeHeight="251609600" behindDoc="0" locked="0" layoutInCell="1" allowOverlap="1" wp14:anchorId="682CEE58" wp14:editId="78F4FA43">
            <wp:simplePos x="0" y="0"/>
            <wp:positionH relativeFrom="column">
              <wp:posOffset>2403475</wp:posOffset>
            </wp:positionH>
            <wp:positionV relativeFrom="paragraph">
              <wp:posOffset>1183640</wp:posOffset>
            </wp:positionV>
            <wp:extent cx="177800" cy="177800"/>
            <wp:effectExtent l="0" t="0" r="0" b="0"/>
            <wp:wrapNone/>
            <wp:docPr id="299" name="Grafik 299"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8576" behindDoc="0" locked="0" layoutInCell="1" allowOverlap="1" wp14:anchorId="5D18D5A9" wp14:editId="6931C8FC">
            <wp:simplePos x="0" y="0"/>
            <wp:positionH relativeFrom="column">
              <wp:posOffset>1744980</wp:posOffset>
            </wp:positionH>
            <wp:positionV relativeFrom="paragraph">
              <wp:posOffset>1219835</wp:posOffset>
            </wp:positionV>
            <wp:extent cx="177800" cy="177800"/>
            <wp:effectExtent l="0" t="0" r="0" b="0"/>
            <wp:wrapNone/>
            <wp:docPr id="300" name="Grafik 300"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7552" behindDoc="0" locked="0" layoutInCell="1" allowOverlap="1" wp14:anchorId="7ADE2B6A" wp14:editId="35F85413">
            <wp:simplePos x="0" y="0"/>
            <wp:positionH relativeFrom="column">
              <wp:posOffset>2178050</wp:posOffset>
            </wp:positionH>
            <wp:positionV relativeFrom="paragraph">
              <wp:posOffset>887095</wp:posOffset>
            </wp:positionV>
            <wp:extent cx="177800" cy="177800"/>
            <wp:effectExtent l="0" t="0" r="0" b="0"/>
            <wp:wrapNone/>
            <wp:docPr id="301" name="Grafik 301"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6528" behindDoc="0" locked="0" layoutInCell="1" allowOverlap="1" wp14:anchorId="50F97985" wp14:editId="12BE1F4B">
            <wp:simplePos x="0" y="0"/>
            <wp:positionH relativeFrom="column">
              <wp:posOffset>1614170</wp:posOffset>
            </wp:positionH>
            <wp:positionV relativeFrom="paragraph">
              <wp:posOffset>756920</wp:posOffset>
            </wp:positionV>
            <wp:extent cx="177800" cy="177800"/>
            <wp:effectExtent l="0" t="0" r="0" b="0"/>
            <wp:wrapNone/>
            <wp:docPr id="302" name="Grafik 302"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5504" behindDoc="0" locked="0" layoutInCell="1" allowOverlap="1" wp14:anchorId="5D1716BF" wp14:editId="22C3312D">
            <wp:simplePos x="0" y="0"/>
            <wp:positionH relativeFrom="column">
              <wp:posOffset>1026160</wp:posOffset>
            </wp:positionH>
            <wp:positionV relativeFrom="paragraph">
              <wp:posOffset>952500</wp:posOffset>
            </wp:positionV>
            <wp:extent cx="177800" cy="177800"/>
            <wp:effectExtent l="0" t="0" r="0" b="0"/>
            <wp:wrapNone/>
            <wp:docPr id="303" name="Grafik 303"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4480" behindDoc="0" locked="0" layoutInCell="1" allowOverlap="1" wp14:anchorId="2D2D213C" wp14:editId="35425647">
            <wp:simplePos x="0" y="0"/>
            <wp:positionH relativeFrom="column">
              <wp:posOffset>901700</wp:posOffset>
            </wp:positionH>
            <wp:positionV relativeFrom="paragraph">
              <wp:posOffset>1183640</wp:posOffset>
            </wp:positionV>
            <wp:extent cx="177800" cy="177800"/>
            <wp:effectExtent l="0" t="0" r="0" b="0"/>
            <wp:wrapNone/>
            <wp:docPr id="304" name="Grafik 304"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Pr>
          <w:noProof/>
        </w:rPr>
        <w:drawing>
          <wp:anchor distT="0" distB="0" distL="114300" distR="114300" simplePos="0" relativeHeight="251603456" behindDoc="0" locked="0" layoutInCell="1" allowOverlap="1" wp14:anchorId="18266A43" wp14:editId="4CF4ADD8">
            <wp:simplePos x="0" y="0"/>
            <wp:positionH relativeFrom="column">
              <wp:posOffset>695325</wp:posOffset>
            </wp:positionH>
            <wp:positionV relativeFrom="paragraph">
              <wp:posOffset>1007745</wp:posOffset>
            </wp:positionV>
            <wp:extent cx="177800" cy="177800"/>
            <wp:effectExtent l="0" t="0" r="0" b="0"/>
            <wp:wrapNone/>
            <wp:docPr id="305" name="Grafik 305"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00780900">
        <w:rPr>
          <w:noProof/>
        </w:rPr>
        <mc:AlternateContent>
          <mc:Choice Requires="wps">
            <w:drawing>
              <wp:anchor distT="0" distB="0" distL="114300" distR="114300" simplePos="0" relativeHeight="251696640" behindDoc="0" locked="0" layoutInCell="1" allowOverlap="1" wp14:anchorId="40A4CA71" wp14:editId="1DFC455E">
                <wp:simplePos x="0" y="0"/>
                <wp:positionH relativeFrom="column">
                  <wp:posOffset>624205</wp:posOffset>
                </wp:positionH>
                <wp:positionV relativeFrom="paragraph">
                  <wp:posOffset>793115</wp:posOffset>
                </wp:positionV>
                <wp:extent cx="807720" cy="617220"/>
                <wp:effectExtent l="0" t="0" r="0" b="0"/>
                <wp:wrapNone/>
                <wp:docPr id="72" name="Ellipse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720" cy="6172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658907" w14:textId="77777777" w:rsidR="0025353A" w:rsidRDefault="0025353A" w:rsidP="005970F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40A4CA71" id="Ellipse 72" o:spid="_x0000_s1059" style="position:absolute;left:0;text-align:left;margin-left:49.15pt;margin-top:62.45pt;width:63.6pt;height:48.6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" fillcolor="white [3212]" strokecolor="#243f60 [1604]" strokeweight="2pt">
                <v:path arrowok="t"/>
                <v:textbox>
                  <w:txbxContent>
                    <w:p w14:paraId="73658907" w14:textId="77777777" w:rsidR="0025353A" w:rsidRDefault="0025353A" w:rsidP="005970FC"/>
                  </w:txbxContent>
                </v:textbox>
              </v:oval>
            </w:pict>
          </mc:Fallback>
        </mc:AlternateContent>
      </w:r>
      <w:r w:rsidR="005970FC">
        <w:t xml:space="preserve">Eine Whitelist ignoriert alle Geräte die eingetragen sind. Alle </w:t>
      </w:r>
      <w:r w:rsidR="005970FC">
        <w:rPr>
          <w:color w:val="1F497D" w:themeColor="text2"/>
        </w:rPr>
        <w:t>nicht e</w:t>
      </w:r>
      <w:r w:rsidR="005970FC" w:rsidRPr="005970FC">
        <w:rPr>
          <w:color w:val="1F497D" w:themeColor="text2"/>
        </w:rPr>
        <w:t xml:space="preserve">ingetragenen </w:t>
      </w:r>
      <w:r w:rsidR="005970FC">
        <w:t>bekommen eine IP.</w:t>
      </w:r>
      <w:r>
        <w:br/>
      </w:r>
      <w:r w:rsidR="005970FC">
        <w:br/>
      </w:r>
      <w:r w:rsidR="00780900">
        <w:rPr>
          <w:noProof/>
        </w:rPr>
        <mc:AlternateContent>
          <mc:Choice Requires="wps">
            <w:drawing>
              <wp:inline distT="0" distB="0" distL="0" distR="0" wp14:anchorId="6BADA542" wp14:editId="73463266">
                <wp:extent cx="2535555" cy="1217295"/>
                <wp:effectExtent l="20955" t="19050" r="15240" b="20955"/>
                <wp:docPr id="71" name="Rechteck 2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35555" cy="1217295"/>
                        </a:xfrm>
                        <a:prstGeom prst="rect">
                          <a:avLst/>
                        </a:prstGeom>
                        <a:solidFill>
                          <a:schemeClr val="accent1">
                            <a:lumMod val="100000"/>
                            <a:lumOff val="0"/>
                          </a:schemeClr>
                        </a:solidFill>
                        <a:ln w="254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610F31E5" id="Rechteck 298" o:spid="_x0000_s1026" style="width:199.65pt;height:95.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" fillcolor="#4f81bd [3204]" strokecolor="black [3213]" strokeweight="2pt">
                <w10:anchorlock/>
              </v:rect>
            </w:pict>
          </mc:Fallback>
        </mc:AlternateContent>
      </w:r>
    </w:p>
    <w:p w14:paraId="44FA11A1" w14:textId="6E133694" w:rsidR="005970FC" w:rsidRPr="005970FC" w:rsidRDefault="005970FC" w:rsidP="005970FC">
      <w:pPr>
        <w:pStyle w:val="WichtigInhalt"/>
        <w:keepNext/>
        <w:rPr>
          <w:i/>
          <w:iCs/>
          <w:color w:val="1F497D" w:themeColor="text2"/>
          <w:sz w:val="18"/>
          <w:szCs w:val="18"/>
        </w:rPr>
      </w:pPr>
      <w:bookmarkStart w:id="277" w:name="_Toc103938461"/>
      <w:r w:rsidRPr="005970FC">
        <w:rPr>
          <w:i/>
          <w:iCs/>
          <w:color w:val="1F497D" w:themeColor="text2"/>
          <w:sz w:val="18"/>
          <w:szCs w:val="18"/>
        </w:rPr>
        <w:t xml:space="preserve">Abbildung </w:t>
      </w:r>
      <w:r w:rsidRPr="005970FC">
        <w:rPr>
          <w:i/>
          <w:iCs/>
          <w:color w:val="1F497D" w:themeColor="text2"/>
          <w:sz w:val="18"/>
          <w:szCs w:val="18"/>
        </w:rPr>
        <w:fldChar w:fldCharType="begin"/>
      </w:r>
      <w:r w:rsidRPr="005970FC">
        <w:rPr>
          <w:i/>
          <w:iCs/>
          <w:color w:val="1F497D" w:themeColor="text2"/>
          <w:sz w:val="18"/>
          <w:szCs w:val="18"/>
        </w:rPr>
        <w:instrText xml:space="preserve"> SEQ Abbildung \* ARABIC </w:instrText>
      </w:r>
      <w:r w:rsidRPr="005970FC">
        <w:rPr>
          <w:i/>
          <w:iCs/>
          <w:color w:val="1F497D" w:themeColor="text2"/>
          <w:sz w:val="18"/>
          <w:szCs w:val="18"/>
        </w:rPr>
        <w:fldChar w:fldCharType="separate"/>
      </w:r>
      <w:r w:rsidR="00C34C3A">
        <w:rPr>
          <w:i/>
          <w:iCs/>
          <w:noProof/>
          <w:color w:val="1F497D" w:themeColor="text2"/>
          <w:sz w:val="18"/>
          <w:szCs w:val="18"/>
        </w:rPr>
        <w:t>73</w:t>
      </w:r>
      <w:r w:rsidRPr="005970FC">
        <w:rPr>
          <w:i/>
          <w:iCs/>
          <w:color w:val="1F497D" w:themeColor="text2"/>
          <w:sz w:val="18"/>
          <w:szCs w:val="18"/>
        </w:rPr>
        <w:fldChar w:fldCharType="end"/>
      </w:r>
      <w:r w:rsidRPr="005970FC">
        <w:rPr>
          <w:i/>
          <w:iCs/>
          <w:color w:val="1F497D" w:themeColor="text2"/>
          <w:sz w:val="18"/>
          <w:szCs w:val="18"/>
        </w:rPr>
        <w:t>: DHCP Blacklist</w:t>
      </w:r>
      <w:bookmarkEnd w:id="277"/>
    </w:p>
    <w:p w14:paraId="105DA3E7" w14:textId="77777777" w:rsidR="005970FC" w:rsidRDefault="005970FC" w:rsidP="00521FCC"/>
    <w:p w14:paraId="4AF9CA52" w14:textId="4466A467" w:rsidR="005970FC" w:rsidRDefault="00702A9A" w:rsidP="00521FCC">
      <w:r>
        <w:t>Wenn beide listen aktiviert sind gilt erst die Whitelist. Wenn ein Eintrag auch auf der Blacklist ist, wird das Gerät ausgelassen.</w:t>
      </w:r>
      <w:r w:rsidR="00825666">
        <w:br/>
      </w:r>
    </w:p>
    <w:p w14:paraId="3B946413" w14:textId="5D91E9A6" w:rsidR="00825666" w:rsidRDefault="00825666" w:rsidP="00825666">
      <w:pPr>
        <w:keepNext/>
      </w:pPr>
      <w:r w:rsidRPr="00825666">
        <w:rPr>
          <w:noProof/>
        </w:rPr>
        <w:drawing>
          <wp:anchor distT="0" distB="0" distL="114300" distR="114300" simplePos="0" relativeHeight="251612672" behindDoc="0" locked="0" layoutInCell="1" allowOverlap="1" wp14:anchorId="52792DF2" wp14:editId="61BE1F51">
            <wp:simplePos x="0" y="0"/>
            <wp:positionH relativeFrom="column">
              <wp:posOffset>1843405</wp:posOffset>
            </wp:positionH>
            <wp:positionV relativeFrom="paragraph">
              <wp:posOffset>250190</wp:posOffset>
            </wp:positionV>
            <wp:extent cx="177800" cy="177800"/>
            <wp:effectExtent l="0" t="0" r="0" b="0"/>
            <wp:wrapNone/>
            <wp:docPr id="313" name="Grafik 313"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Pr="00825666">
        <w:rPr>
          <w:noProof/>
        </w:rPr>
        <w:drawing>
          <wp:anchor distT="0" distB="0" distL="114300" distR="114300" simplePos="0" relativeHeight="251613696" behindDoc="0" locked="0" layoutInCell="1" allowOverlap="1" wp14:anchorId="246C9703" wp14:editId="55C45D30">
            <wp:simplePos x="0" y="0"/>
            <wp:positionH relativeFrom="column">
              <wp:posOffset>1810385</wp:posOffset>
            </wp:positionH>
            <wp:positionV relativeFrom="paragraph">
              <wp:posOffset>777240</wp:posOffset>
            </wp:positionV>
            <wp:extent cx="177800" cy="177800"/>
            <wp:effectExtent l="0" t="0" r="0" b="0"/>
            <wp:wrapNone/>
            <wp:docPr id="315" name="Grafik 315"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Pr="00825666">
        <w:rPr>
          <w:noProof/>
        </w:rPr>
        <w:drawing>
          <wp:anchor distT="0" distB="0" distL="114300" distR="114300" simplePos="0" relativeHeight="251616768" behindDoc="0" locked="0" layoutInCell="1" allowOverlap="1" wp14:anchorId="54025E8A" wp14:editId="6937D074">
            <wp:simplePos x="0" y="0"/>
            <wp:positionH relativeFrom="column">
              <wp:posOffset>1242060</wp:posOffset>
            </wp:positionH>
            <wp:positionV relativeFrom="paragraph">
              <wp:posOffset>598805</wp:posOffset>
            </wp:positionV>
            <wp:extent cx="177800" cy="177800"/>
            <wp:effectExtent l="0" t="0" r="0" b="0"/>
            <wp:wrapNone/>
            <wp:docPr id="316" name="Grafik 316"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Pr="00825666">
        <w:rPr>
          <w:noProof/>
        </w:rPr>
        <w:drawing>
          <wp:anchor distT="0" distB="0" distL="114300" distR="114300" simplePos="0" relativeHeight="251615744" behindDoc="0" locked="0" layoutInCell="1" allowOverlap="1" wp14:anchorId="11A6B089" wp14:editId="1D44E010">
            <wp:simplePos x="0" y="0"/>
            <wp:positionH relativeFrom="column">
              <wp:posOffset>1087120</wp:posOffset>
            </wp:positionH>
            <wp:positionV relativeFrom="paragraph">
              <wp:posOffset>346075</wp:posOffset>
            </wp:positionV>
            <wp:extent cx="177800" cy="177800"/>
            <wp:effectExtent l="0" t="0" r="0" b="0"/>
            <wp:wrapNone/>
            <wp:docPr id="314" name="Grafik 314"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00780900">
        <w:rPr>
          <w:noProof/>
        </w:rPr>
        <mc:AlternateContent>
          <mc:Choice Requires="wps">
            <w:drawing>
              <wp:anchor distT="0" distB="0" distL="114300" distR="114300" simplePos="0" relativeHeight="251698688" behindDoc="0" locked="0" layoutInCell="1" allowOverlap="1" wp14:anchorId="76C5A59F" wp14:editId="46203B5B">
                <wp:simplePos x="0" y="0"/>
                <wp:positionH relativeFrom="column">
                  <wp:posOffset>789940</wp:posOffset>
                </wp:positionH>
                <wp:positionV relativeFrom="paragraph">
                  <wp:posOffset>288925</wp:posOffset>
                </wp:positionV>
                <wp:extent cx="807720" cy="617220"/>
                <wp:effectExtent l="0" t="0" r="0" b="0"/>
                <wp:wrapNone/>
                <wp:docPr id="70" name="Ellipse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720" cy="61722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A3161C" w14:textId="77777777" w:rsidR="0025353A" w:rsidRDefault="0025353A" w:rsidP="0082566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76C5A59F" id="Ellipse 70" o:spid="_x0000_s1060" style="position:absolute;margin-left:62.2pt;margin-top:22.75pt;width:63.6pt;height:48.6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" fillcolor="white [3212]" strokecolor="#243f60 [1604]" strokeweight="2pt">
                <v:path arrowok="t"/>
                <v:textbox>
                  <w:txbxContent>
                    <w:p w14:paraId="68A3161C" w14:textId="77777777" w:rsidR="0025353A" w:rsidRDefault="0025353A" w:rsidP="00825666"/>
                  </w:txbxContent>
                </v:textbox>
              </v:oval>
            </w:pict>
          </mc:Fallback>
        </mc:AlternateContent>
      </w:r>
      <w:r w:rsidR="00780900">
        <w:rPr>
          <w:noProof/>
        </w:rPr>
        <mc:AlternateContent>
          <mc:Choice Requires="wps">
            <w:drawing>
              <wp:anchor distT="0" distB="0" distL="114300" distR="114300" simplePos="0" relativeHeight="251699712" behindDoc="0" locked="0" layoutInCell="1" allowOverlap="1" wp14:anchorId="16E918C9" wp14:editId="3888584B">
                <wp:simplePos x="0" y="0"/>
                <wp:positionH relativeFrom="column">
                  <wp:posOffset>255270</wp:posOffset>
                </wp:positionH>
                <wp:positionV relativeFrom="paragraph">
                  <wp:posOffset>299720</wp:posOffset>
                </wp:positionV>
                <wp:extent cx="807085" cy="616585"/>
                <wp:effectExtent l="0" t="0" r="0" b="0"/>
                <wp:wrapNone/>
                <wp:docPr id="69" name="Ellips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61658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0F8132A4" w14:textId="77777777" w:rsidR="0025353A" w:rsidRDefault="0025353A" w:rsidP="0082566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6E918C9" id="Ellipse 69" o:spid="_x0000_s1061" style="position:absolute;margin-left:20.1pt;margin-top:23.6pt;width:63.55pt;height:48.5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" filled="f" strokecolor="#243f60 [1604]" strokeweight="2pt">
                <v:path arrowok="t"/>
                <v:textbox>
                  <w:txbxContent>
                    <w:p w14:paraId="0F8132A4" w14:textId="77777777" w:rsidR="0025353A" w:rsidRDefault="0025353A" w:rsidP="00825666"/>
                  </w:txbxContent>
                </v:textbox>
              </v:oval>
            </w:pict>
          </mc:Fallback>
        </mc:AlternateContent>
      </w:r>
      <w:r w:rsidRPr="00825666">
        <w:rPr>
          <w:noProof/>
        </w:rPr>
        <w:drawing>
          <wp:anchor distT="0" distB="0" distL="114300" distR="114300" simplePos="0" relativeHeight="251614720" behindDoc="0" locked="0" layoutInCell="1" allowOverlap="1" wp14:anchorId="163C7348" wp14:editId="76548B31">
            <wp:simplePos x="0" y="0"/>
            <wp:positionH relativeFrom="column">
              <wp:posOffset>836930</wp:posOffset>
            </wp:positionH>
            <wp:positionV relativeFrom="paragraph">
              <wp:posOffset>514350</wp:posOffset>
            </wp:positionV>
            <wp:extent cx="177800" cy="177800"/>
            <wp:effectExtent l="0" t="0" r="0" b="0"/>
            <wp:wrapNone/>
            <wp:docPr id="312" name="Grafik 312"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00780900">
        <w:rPr>
          <w:noProof/>
        </w:rPr>
        <mc:AlternateContent>
          <mc:Choice Requires="wps">
            <w:drawing>
              <wp:anchor distT="0" distB="0" distL="114300" distR="114300" simplePos="0" relativeHeight="251697664" behindDoc="0" locked="0" layoutInCell="1" allowOverlap="1" wp14:anchorId="1F553634" wp14:editId="4EE94C62">
                <wp:simplePos x="0" y="0"/>
                <wp:positionH relativeFrom="column">
                  <wp:posOffset>257175</wp:posOffset>
                </wp:positionH>
                <wp:positionV relativeFrom="paragraph">
                  <wp:posOffset>297815</wp:posOffset>
                </wp:positionV>
                <wp:extent cx="807085" cy="616585"/>
                <wp:effectExtent l="0" t="0" r="0" b="0"/>
                <wp:wrapNone/>
                <wp:docPr id="65" name="Ellipse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07085" cy="6165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95FC35" w14:textId="77777777" w:rsidR="0025353A" w:rsidRDefault="0025353A" w:rsidP="0082566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oval w14:anchorId="1F553634" id="Ellipse 65" o:spid="_x0000_s1062" style="position:absolute;margin-left:20.25pt;margin-top:23.45pt;width:63.55pt;height:48.5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" fillcolor="#4f81bd [3204]" strokecolor="#243f60 [1604]" strokeweight="2pt">
                <v:path arrowok="t"/>
                <v:textbox>
                  <w:txbxContent>
                    <w:p w14:paraId="7095FC35" w14:textId="77777777" w:rsidR="0025353A" w:rsidRDefault="0025353A" w:rsidP="00825666"/>
                  </w:txbxContent>
                </v:textbox>
              </v:oval>
            </w:pict>
          </mc:Fallback>
        </mc:AlternateContent>
      </w:r>
      <w:r w:rsidRPr="00825666">
        <w:rPr>
          <w:noProof/>
        </w:rPr>
        <w:drawing>
          <wp:anchor distT="0" distB="0" distL="114300" distR="114300" simplePos="0" relativeHeight="251610624" behindDoc="0" locked="0" layoutInCell="1" allowOverlap="1" wp14:anchorId="7FC2130D" wp14:editId="246CDEA6">
            <wp:simplePos x="0" y="0"/>
            <wp:positionH relativeFrom="column">
              <wp:posOffset>328295</wp:posOffset>
            </wp:positionH>
            <wp:positionV relativeFrom="paragraph">
              <wp:posOffset>512445</wp:posOffset>
            </wp:positionV>
            <wp:extent cx="177800" cy="177800"/>
            <wp:effectExtent l="0" t="0" r="0" b="0"/>
            <wp:wrapNone/>
            <wp:docPr id="310" name="Grafik 310"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Pr="00825666">
        <w:rPr>
          <w:noProof/>
        </w:rPr>
        <w:drawing>
          <wp:anchor distT="0" distB="0" distL="114300" distR="114300" simplePos="0" relativeHeight="251611648" behindDoc="0" locked="0" layoutInCell="1" allowOverlap="1" wp14:anchorId="68F86D30" wp14:editId="7FA645EA">
            <wp:simplePos x="0" y="0"/>
            <wp:positionH relativeFrom="column">
              <wp:posOffset>534670</wp:posOffset>
            </wp:positionH>
            <wp:positionV relativeFrom="paragraph">
              <wp:posOffset>688340</wp:posOffset>
            </wp:positionV>
            <wp:extent cx="177800" cy="177800"/>
            <wp:effectExtent l="0" t="0" r="0" b="0"/>
            <wp:wrapNone/>
            <wp:docPr id="311" name="Grafik 311" descr="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Grafik 290" descr="Monitor"/>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177800" cy="177800"/>
                    </a:xfrm>
                    <a:prstGeom prst="rect">
                      <a:avLst/>
                    </a:prstGeom>
                  </pic:spPr>
                </pic:pic>
              </a:graphicData>
            </a:graphic>
          </wp:anchor>
        </w:drawing>
      </w:r>
      <w:r w:rsidR="00702A9A">
        <w:t xml:space="preserve"> </w:t>
      </w:r>
      <w:r w:rsidR="00780900">
        <w:rPr>
          <w:noProof/>
        </w:rPr>
        <mc:AlternateContent>
          <mc:Choice Requires="wps">
            <w:drawing>
              <wp:inline distT="0" distB="0" distL="0" distR="0" wp14:anchorId="701525A9" wp14:editId="51E21400">
                <wp:extent cx="2549525" cy="1228725"/>
                <wp:effectExtent l="19050" t="20955" r="12700" b="17145"/>
                <wp:docPr id="64" name="Rechteck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9525" cy="1228725"/>
                        </a:xfrm>
                        <a:prstGeom prst="rect">
                          <a:avLst/>
                        </a:prstGeom>
                        <a:solidFill>
                          <a:schemeClr val="bg1">
                            <a:lumMod val="100000"/>
                            <a:lumOff val="0"/>
                          </a:schemeClr>
                        </a:solidFill>
                        <a:ln w="25400">
                          <a:solidFill>
                            <a:schemeClr val="tx1">
                              <a:lumMod val="100000"/>
                              <a:lumOff val="0"/>
                            </a:schemeClr>
                          </a:solidFill>
                          <a:miter lim="800000"/>
                          <a:headEnd/>
                          <a:tailEnd/>
                        </a:ln>
                      </wps:spPr>
                      <wps:bodyPr rot="0" vert="horz" wrap="square" lIns="91440" tIns="45720" rIns="91440" bIns="45720" anchor="ctr" anchorCtr="0" upright="1">
                        <a:noAutofit/>
                      </wps:bodyPr>
                    </wps:wsp>
                  </a:graphicData>
                </a:graphic>
              </wp:inline>
            </w:drawing>
          </mc:Choice>
          <mc:Fallback>
            <w:pict>
              <v:rect w14:anchorId="094E9566" id="Rechteck 307" o:spid="_x0000_s1026" style="width:200.75pt;height:9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" fillcolor="white [3212]" strokecolor="black [3213]" strokeweight="2pt">
                <w10:anchorlock/>
              </v:rect>
            </w:pict>
          </mc:Fallback>
        </mc:AlternateContent>
      </w:r>
    </w:p>
    <w:p w14:paraId="73B2E141" w14:textId="11B2ABDB" w:rsidR="005970FC" w:rsidRDefault="00825666" w:rsidP="00825666">
      <w:pPr>
        <w:pStyle w:val="Caption"/>
      </w:pPr>
      <w:bookmarkStart w:id="278" w:name="_Toc103938462"/>
      <w:r>
        <w:t xml:space="preserve">Abbildung </w:t>
      </w:r>
      <w:fldSimple w:instr=" SEQ Abbildung \* ARABIC ">
        <w:r w:rsidR="00C34C3A">
          <w:rPr>
            <w:noProof/>
          </w:rPr>
          <w:t>74</w:t>
        </w:r>
      </w:fldSimple>
      <w:r>
        <w:t>: DHCP Black und Whitelist</w:t>
      </w:r>
      <w:bookmarkEnd w:id="278"/>
    </w:p>
    <w:p w14:paraId="306FB05C" w14:textId="5CF34BC0" w:rsidR="000C2BE8" w:rsidRDefault="000C2BE8" w:rsidP="000C2BE8">
      <w:pPr>
        <w:pStyle w:val="Heading9"/>
      </w:pPr>
      <w:r>
        <w:lastRenderedPageBreak/>
        <w:t>Weitere Konfigurationen:</w:t>
      </w:r>
    </w:p>
    <w:p w14:paraId="5A885B9B" w14:textId="543ECEF5" w:rsidR="000C2BE8" w:rsidRDefault="000C2BE8" w:rsidP="000C2BE8">
      <w:r>
        <w:t>Zusätzlich zu DNS, IP-Adresse und Default Gateway gibt es über 50 weitere Konfigurationen. Diese erreicht man im DHCP unter IPv4/Scope/Scope Options. Hier werden bereits alle Daten die mitgegeben werden angezeigt. Mit einem Rechtsklick kann man etwas Neues hinzufügen:</w:t>
      </w:r>
    </w:p>
    <w:p w14:paraId="08966ECA" w14:textId="77777777" w:rsidR="000C2BE8" w:rsidRDefault="000C2BE8" w:rsidP="000C2BE8"/>
    <w:p w14:paraId="6C185A27" w14:textId="77777777" w:rsidR="000C2BE8" w:rsidRDefault="000C2BE8" w:rsidP="000C2BE8">
      <w:pPr>
        <w:keepNext/>
      </w:pPr>
      <w:r w:rsidRPr="000C2BE8">
        <w:rPr>
          <w:noProof/>
        </w:rPr>
        <w:drawing>
          <wp:inline distT="0" distB="0" distL="0" distR="0" wp14:anchorId="323BAE45" wp14:editId="28D52A61">
            <wp:extent cx="2678863" cy="3037399"/>
            <wp:effectExtent l="19050" t="19050" r="26670" b="10795"/>
            <wp:docPr id="306" name="Grafik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96420" cy="3057306"/>
                    </a:xfrm>
                    <a:prstGeom prst="rect">
                      <a:avLst/>
                    </a:prstGeom>
                    <a:ln w="6350">
                      <a:solidFill>
                        <a:schemeClr val="tx1"/>
                      </a:solidFill>
                    </a:ln>
                  </pic:spPr>
                </pic:pic>
              </a:graphicData>
            </a:graphic>
          </wp:inline>
        </w:drawing>
      </w:r>
    </w:p>
    <w:p w14:paraId="45CB6645" w14:textId="45F2D0E2" w:rsidR="000C2BE8" w:rsidRDefault="000C2BE8" w:rsidP="000C2BE8">
      <w:pPr>
        <w:pStyle w:val="Caption"/>
      </w:pPr>
      <w:bookmarkStart w:id="279" w:name="_Toc103938463"/>
      <w:r>
        <w:t xml:space="preserve">Abbildung </w:t>
      </w:r>
      <w:fldSimple w:instr=" SEQ Abbildung \* ARABIC ">
        <w:r w:rsidR="00C34C3A">
          <w:rPr>
            <w:noProof/>
          </w:rPr>
          <w:t>75</w:t>
        </w:r>
      </w:fldSimple>
      <w:r>
        <w:t>: Weitere Scope Optionen</w:t>
      </w:r>
      <w:bookmarkEnd w:id="279"/>
    </w:p>
    <w:p w14:paraId="1D6A4AFF" w14:textId="35433499" w:rsidR="000C2BE8" w:rsidRPr="000C2BE8" w:rsidRDefault="000C2BE8" w:rsidP="000C2BE8">
      <w:r>
        <w:t xml:space="preserve">Zum Beispiel kann man hier einen Router, einen Cookie Server oder ein Broadcast Adresse mitgeben. </w:t>
      </w:r>
    </w:p>
    <w:p w14:paraId="344642A4" w14:textId="62F538A4" w:rsidR="00C73524" w:rsidRDefault="00C73524" w:rsidP="003102CF">
      <w:pPr>
        <w:pStyle w:val="Heading3"/>
      </w:pPr>
      <w:bookmarkStart w:id="280" w:name="_Toc103938813"/>
      <w:r>
        <w:t>Client verbinden</w:t>
      </w:r>
      <w:bookmarkEnd w:id="280"/>
    </w:p>
    <w:p w14:paraId="0F96A88C" w14:textId="43B8583F" w:rsidR="00062975" w:rsidRDefault="00C73524" w:rsidP="006249CB">
      <w:r>
        <w:t xml:space="preserve">Wenn man einen Client verbinden will, muss man </w:t>
      </w:r>
      <w:r w:rsidR="006249CB">
        <w:t xml:space="preserve">zuerst einen Benutzer auf dem AD registrieren. </w:t>
      </w:r>
    </w:p>
    <w:p w14:paraId="12543B97" w14:textId="00BB292F" w:rsidR="00575AAE" w:rsidRDefault="00575AAE" w:rsidP="006249CB">
      <w:r>
        <w:t xml:space="preserve">Danach im </w:t>
      </w:r>
      <w:r w:rsidR="00EF68EC">
        <w:t>File</w:t>
      </w:r>
      <w:r>
        <w:t xml:space="preserve"> </w:t>
      </w:r>
      <w:r w:rsidR="00EF68EC">
        <w:t>Explorer</w:t>
      </w:r>
      <w:r>
        <w:t xml:space="preserve"> in die Eigenschaften von «Dieser PC». Dort auf der rechten Seite auf Einstellungen ändern. Unter ändern einen guten Host-Namen wählen und die Domäne im </w:t>
      </w:r>
      <w:r w:rsidR="00825666">
        <w:t>u</w:t>
      </w:r>
      <w:r>
        <w:t>nteren Bereich eingeben.</w:t>
      </w:r>
    </w:p>
    <w:p w14:paraId="50C60B36" w14:textId="77777777" w:rsidR="00062975" w:rsidRDefault="00062975" w:rsidP="006249CB"/>
    <w:p w14:paraId="307F9D30" w14:textId="77777777" w:rsidR="00062975" w:rsidRDefault="00062975" w:rsidP="00062975">
      <w:pPr>
        <w:keepNext/>
      </w:pPr>
      <w:r w:rsidRPr="00062975">
        <w:rPr>
          <w:noProof/>
        </w:rPr>
        <w:drawing>
          <wp:inline distT="0" distB="0" distL="0" distR="0" wp14:anchorId="0E1951A8" wp14:editId="14C79532">
            <wp:extent cx="2258863" cy="2713879"/>
            <wp:effectExtent l="19050" t="19050" r="27305" b="10795"/>
            <wp:docPr id="254" name="Grafik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859"/>
                    <a:stretch/>
                  </pic:blipFill>
                  <pic:spPr bwMode="auto">
                    <a:xfrm>
                      <a:off x="0" y="0"/>
                      <a:ext cx="2361693" cy="283742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3B9F9DFB" w14:textId="79631229" w:rsidR="00062975" w:rsidRPr="00C73524" w:rsidRDefault="00062975" w:rsidP="00062975">
      <w:pPr>
        <w:pStyle w:val="Caption"/>
      </w:pPr>
      <w:bookmarkStart w:id="281" w:name="_Toc103938464"/>
      <w:r>
        <w:t xml:space="preserve">Abbildung </w:t>
      </w:r>
      <w:fldSimple w:instr=" SEQ Abbildung \* ARABIC ">
        <w:r w:rsidR="00C34C3A">
          <w:rPr>
            <w:noProof/>
          </w:rPr>
          <w:t>76</w:t>
        </w:r>
      </w:fldSimple>
      <w:r>
        <w:t>: einer Domäne beitreten</w:t>
      </w:r>
      <w:bookmarkEnd w:id="281"/>
    </w:p>
    <w:p w14:paraId="23079C7F" w14:textId="77777777" w:rsidR="00615188" w:rsidRDefault="00615188">
      <w:pPr>
        <w:rPr>
          <w:rFonts w:cs="Arial"/>
          <w:b/>
          <w:iCs/>
          <w:sz w:val="32"/>
          <w:szCs w:val="26"/>
        </w:rPr>
      </w:pPr>
      <w:r>
        <w:br w:type="page"/>
      </w:r>
    </w:p>
    <w:p w14:paraId="734CAF48" w14:textId="1F9144C2" w:rsidR="00105861" w:rsidRDefault="00105861" w:rsidP="003102CF">
      <w:pPr>
        <w:pStyle w:val="Heading3"/>
      </w:pPr>
      <w:bookmarkStart w:id="282" w:name="_Toc103938814"/>
      <w:r>
        <w:lastRenderedPageBreak/>
        <w:t>Fileserver</w:t>
      </w:r>
      <w:bookmarkEnd w:id="282"/>
    </w:p>
    <w:p w14:paraId="6E4F3D7F" w14:textId="51B046C6" w:rsidR="00105861" w:rsidRDefault="00105861" w:rsidP="00105861">
      <w:r>
        <w:t>De</w:t>
      </w:r>
      <w:r w:rsidR="006F555D">
        <w:t>n</w:t>
      </w:r>
      <w:r>
        <w:t xml:space="preserve"> Fileserver </w:t>
      </w:r>
      <w:r w:rsidR="006F555D">
        <w:t>kann man wie alle anderen Server Rollen installieren.</w:t>
      </w:r>
    </w:p>
    <w:p w14:paraId="5EC01F7D" w14:textId="6F5752DA" w:rsidR="00105861" w:rsidRDefault="00105861" w:rsidP="00105861">
      <w:r>
        <w:t>Um einen Ordner zu konfigurieren, im Server Manager auf «File and Storage Services» drücken</w:t>
      </w:r>
    </w:p>
    <w:p w14:paraId="04127387" w14:textId="77777777" w:rsidR="006F555D" w:rsidRDefault="006F555D" w:rsidP="00105861"/>
    <w:p w14:paraId="0E1AD4D8" w14:textId="77777777" w:rsidR="007763EC" w:rsidRDefault="00105861" w:rsidP="007763EC">
      <w:pPr>
        <w:keepNext/>
      </w:pPr>
      <w:r w:rsidRPr="00105861">
        <w:rPr>
          <w:noProof/>
        </w:rPr>
        <w:drawing>
          <wp:inline distT="0" distB="0" distL="0" distR="0" wp14:anchorId="14328046" wp14:editId="47B35D5B">
            <wp:extent cx="1619476" cy="1667108"/>
            <wp:effectExtent l="19050" t="19050" r="19050" b="2857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19476" cy="1667108"/>
                    </a:xfrm>
                    <a:prstGeom prst="rect">
                      <a:avLst/>
                    </a:prstGeom>
                    <a:ln w="6350">
                      <a:solidFill>
                        <a:schemeClr val="tx1"/>
                      </a:solidFill>
                    </a:ln>
                  </pic:spPr>
                </pic:pic>
              </a:graphicData>
            </a:graphic>
          </wp:inline>
        </w:drawing>
      </w:r>
    </w:p>
    <w:p w14:paraId="0C79F108" w14:textId="50EC1A9A" w:rsidR="00105861" w:rsidRPr="00445A37" w:rsidRDefault="007763EC" w:rsidP="007763EC">
      <w:pPr>
        <w:pStyle w:val="Caption"/>
      </w:pPr>
      <w:bookmarkStart w:id="283" w:name="_Toc103938465"/>
      <w:r w:rsidRPr="00445A37">
        <w:t xml:space="preserve">Abbildung </w:t>
      </w:r>
      <w:r w:rsidR="003C6010">
        <w:fldChar w:fldCharType="begin"/>
      </w:r>
      <w:r w:rsidR="003C6010" w:rsidRPr="00445A37">
        <w:instrText xml:space="preserve"> SEQ Abbildung \* ARABIC </w:instrText>
      </w:r>
      <w:r w:rsidR="003C6010">
        <w:fldChar w:fldCharType="separate"/>
      </w:r>
      <w:r w:rsidR="00C34C3A">
        <w:rPr>
          <w:noProof/>
        </w:rPr>
        <w:t>77</w:t>
      </w:r>
      <w:r w:rsidR="003C6010">
        <w:rPr>
          <w:noProof/>
        </w:rPr>
        <w:fldChar w:fldCharType="end"/>
      </w:r>
      <w:r w:rsidRPr="00445A37">
        <w:t>: File and Storage Services</w:t>
      </w:r>
      <w:bookmarkEnd w:id="283"/>
    </w:p>
    <w:p w14:paraId="0EDCC75B" w14:textId="52E6BF1C" w:rsidR="00105861" w:rsidRDefault="007763EC" w:rsidP="00105861">
      <w:r>
        <w:t xml:space="preserve">Dann in </w:t>
      </w:r>
      <w:r w:rsidR="00825666">
        <w:t>«</w:t>
      </w:r>
      <w:r>
        <w:t>Shares</w:t>
      </w:r>
      <w:r w:rsidR="00825666">
        <w:t>»</w:t>
      </w:r>
      <w:r>
        <w:t xml:space="preserve"> mit einem </w:t>
      </w:r>
      <w:commentRangeStart w:id="284"/>
      <w:r>
        <w:t>Rechtsklick ein</w:t>
      </w:r>
      <w:r w:rsidR="00A738AE">
        <w:t>en</w:t>
      </w:r>
      <w:r>
        <w:t xml:space="preserve"> neue</w:t>
      </w:r>
      <w:r w:rsidR="00A738AE">
        <w:t>n</w:t>
      </w:r>
      <w:r>
        <w:t xml:space="preserve"> Share </w:t>
      </w:r>
      <w:commentRangeEnd w:id="284"/>
      <w:r w:rsidR="007F1C10">
        <w:rPr>
          <w:rStyle w:val="CommentReference"/>
        </w:rPr>
        <w:commentReference w:id="284"/>
      </w:r>
      <w:r>
        <w:t>erstellen.</w:t>
      </w:r>
    </w:p>
    <w:p w14:paraId="793E706E" w14:textId="77777777" w:rsidR="006F555D" w:rsidRDefault="006F555D" w:rsidP="00105861"/>
    <w:p w14:paraId="606C390E" w14:textId="77777777" w:rsidR="007763EC" w:rsidRDefault="007763EC" w:rsidP="007763EC">
      <w:pPr>
        <w:keepNext/>
      </w:pPr>
      <w:r w:rsidRPr="007763EC">
        <w:rPr>
          <w:noProof/>
        </w:rPr>
        <w:drawing>
          <wp:inline distT="0" distB="0" distL="0" distR="0" wp14:anchorId="46B5062C" wp14:editId="47113CC2">
            <wp:extent cx="3123381" cy="1666626"/>
            <wp:effectExtent l="19050" t="19050" r="20320" b="1016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42535" cy="1676846"/>
                    </a:xfrm>
                    <a:prstGeom prst="rect">
                      <a:avLst/>
                    </a:prstGeom>
                    <a:ln w="6350">
                      <a:solidFill>
                        <a:schemeClr val="tx1"/>
                      </a:solidFill>
                    </a:ln>
                  </pic:spPr>
                </pic:pic>
              </a:graphicData>
            </a:graphic>
          </wp:inline>
        </w:drawing>
      </w:r>
    </w:p>
    <w:p w14:paraId="1E47E85E" w14:textId="0FD1B934" w:rsidR="007763EC" w:rsidRDefault="007763EC" w:rsidP="007763EC">
      <w:pPr>
        <w:pStyle w:val="Caption"/>
      </w:pPr>
      <w:bookmarkStart w:id="285" w:name="_Toc103938466"/>
      <w:r>
        <w:t xml:space="preserve">Abbildung </w:t>
      </w:r>
      <w:fldSimple w:instr=" SEQ Abbildung \* ARABIC ">
        <w:r w:rsidR="00C34C3A">
          <w:rPr>
            <w:noProof/>
          </w:rPr>
          <w:t>78</w:t>
        </w:r>
      </w:fldSimple>
      <w:r>
        <w:t>: Neues Share erstellen</w:t>
      </w:r>
      <w:bookmarkEnd w:id="285"/>
    </w:p>
    <w:p w14:paraId="5065AC53" w14:textId="2E07AC4B" w:rsidR="007763EC" w:rsidRDefault="007763EC" w:rsidP="007763EC">
      <w:r>
        <w:t xml:space="preserve">Im nächsten Fenster bis «Share </w:t>
      </w:r>
      <w:commentRangeStart w:id="286"/>
      <w:r>
        <w:t xml:space="preserve">Name» auf </w:t>
      </w:r>
      <w:r w:rsidR="006F555D">
        <w:t>«</w:t>
      </w:r>
      <w:r>
        <w:t>Next</w:t>
      </w:r>
      <w:r w:rsidR="006F555D">
        <w:t>» drücken</w:t>
      </w:r>
      <w:r>
        <w:t xml:space="preserve">. </w:t>
      </w:r>
      <w:commentRangeEnd w:id="286"/>
      <w:r w:rsidR="007F1C10">
        <w:rPr>
          <w:rStyle w:val="CommentReference"/>
        </w:rPr>
        <w:commentReference w:id="286"/>
      </w:r>
      <w:r>
        <w:t>Dort einen Namen für den Share eingeben. Danach kann man unter «</w:t>
      </w:r>
      <w:proofErr w:type="spellStart"/>
      <w:r>
        <w:t>Permissions</w:t>
      </w:r>
      <w:proofErr w:type="spellEnd"/>
      <w:r>
        <w:t xml:space="preserve">» die Berechtigungen ändern. Sonst einfach auf </w:t>
      </w:r>
      <w:commentRangeStart w:id="287"/>
      <w:commentRangeStart w:id="288"/>
      <w:r>
        <w:t>Next</w:t>
      </w:r>
      <w:commentRangeEnd w:id="287"/>
      <w:r w:rsidR="00725185">
        <w:rPr>
          <w:rStyle w:val="CommentReference"/>
        </w:rPr>
        <w:commentReference w:id="287"/>
      </w:r>
      <w:commentRangeEnd w:id="288"/>
      <w:r w:rsidR="00005A3A">
        <w:rPr>
          <w:rStyle w:val="CommentReference"/>
        </w:rPr>
        <w:commentReference w:id="288"/>
      </w:r>
      <w:r>
        <w:t xml:space="preserve">. </w:t>
      </w:r>
    </w:p>
    <w:p w14:paraId="1DAD2608" w14:textId="6DC5D1F9" w:rsidR="007763EC" w:rsidRDefault="006F555D" w:rsidP="007763EC">
      <w:r>
        <w:t>Den geteilten Ordner</w:t>
      </w:r>
      <w:commentRangeStart w:id="289"/>
      <w:r w:rsidR="007763EC">
        <w:t xml:space="preserve"> </w:t>
      </w:r>
      <w:commentRangeEnd w:id="289"/>
      <w:r w:rsidR="007F1C10">
        <w:rPr>
          <w:rStyle w:val="CommentReference"/>
        </w:rPr>
        <w:commentReference w:id="289"/>
      </w:r>
      <w:r w:rsidR="007763EC">
        <w:t>findet man unter «</w:t>
      </w:r>
      <w:r w:rsidR="007763EC" w:rsidRPr="007763EC">
        <w:t>C:\Shares</w:t>
      </w:r>
      <w:r w:rsidR="007763EC">
        <w:t xml:space="preserve">». </w:t>
      </w:r>
    </w:p>
    <w:p w14:paraId="7278A39C" w14:textId="00382B14" w:rsidR="00AA36FD" w:rsidRDefault="00EC355C" w:rsidP="00EC355C">
      <w:r>
        <w:t>Um auf den Share zuzugreifen muss der Name des Shares in die Adressleiste des File-Explorers eingegeben werden.</w:t>
      </w:r>
    </w:p>
    <w:p w14:paraId="059EE0C4" w14:textId="77777777" w:rsidR="006F555D" w:rsidRDefault="006F555D" w:rsidP="00EC355C"/>
    <w:p w14:paraId="79C25C05" w14:textId="77777777" w:rsidR="006F555D" w:rsidRDefault="006F555D" w:rsidP="006F555D">
      <w:pPr>
        <w:keepNext/>
      </w:pPr>
      <w:r w:rsidRPr="006F555D">
        <w:rPr>
          <w:noProof/>
        </w:rPr>
        <w:drawing>
          <wp:inline distT="0" distB="0" distL="0" distR="0" wp14:anchorId="62120A8D" wp14:editId="7B54AA00">
            <wp:extent cx="4372585" cy="276264"/>
            <wp:effectExtent l="0" t="0" r="0" b="9525"/>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72585" cy="276264"/>
                    </a:xfrm>
                    <a:prstGeom prst="rect">
                      <a:avLst/>
                    </a:prstGeom>
                  </pic:spPr>
                </pic:pic>
              </a:graphicData>
            </a:graphic>
          </wp:inline>
        </w:drawing>
      </w:r>
    </w:p>
    <w:p w14:paraId="68AD90EF" w14:textId="675EFD6E" w:rsidR="00AA36FD" w:rsidRDefault="006F555D" w:rsidP="006F555D">
      <w:pPr>
        <w:pStyle w:val="Caption"/>
      </w:pPr>
      <w:bookmarkStart w:id="290" w:name="_Toc103938467"/>
      <w:r>
        <w:t xml:space="preserve">Abbildung </w:t>
      </w:r>
      <w:fldSimple w:instr=" SEQ Abbildung \* ARABIC ">
        <w:r w:rsidR="00C34C3A">
          <w:rPr>
            <w:noProof/>
          </w:rPr>
          <w:t>79</w:t>
        </w:r>
      </w:fldSimple>
      <w:r>
        <w:t>: Über Adressleiste auf Share zugreifen</w:t>
      </w:r>
      <w:bookmarkEnd w:id="290"/>
    </w:p>
    <w:p w14:paraId="3195210D" w14:textId="77777777" w:rsidR="00615188" w:rsidRDefault="00615188">
      <w:pPr>
        <w:rPr>
          <w:rFonts w:cs="Arial"/>
          <w:b/>
          <w:bCs/>
          <w:iCs/>
          <w:sz w:val="32"/>
          <w:szCs w:val="28"/>
        </w:rPr>
      </w:pPr>
      <w:r>
        <w:br w:type="page"/>
      </w:r>
    </w:p>
    <w:p w14:paraId="2437A4D6" w14:textId="760B7BB1" w:rsidR="00A72850" w:rsidRDefault="00832D08" w:rsidP="003102CF">
      <w:pPr>
        <w:pStyle w:val="Heading4"/>
      </w:pPr>
      <w:r>
        <w:lastRenderedPageBreak/>
        <w:t>Share per Gruppenrichtlinien mit Clients verbinden</w:t>
      </w:r>
    </w:p>
    <w:p w14:paraId="7F703C77" w14:textId="6FE78D47" w:rsidR="00832D08" w:rsidRDefault="00832D08" w:rsidP="00832D08">
      <w:r>
        <w:t>Wenn man will das ein Share auf allen Clients angezeigt wird, kann man dies sehr einfach über die Gruppenrichtlinien machen. Dazu muss man erst die Gruppenrichtlinien öffnen.</w:t>
      </w:r>
    </w:p>
    <w:p w14:paraId="2123E22B" w14:textId="77777777" w:rsidR="00832D08" w:rsidRDefault="00832D08" w:rsidP="00832D08"/>
    <w:p w14:paraId="6D462028" w14:textId="77777777" w:rsidR="00832D08" w:rsidRDefault="00832D08" w:rsidP="00832D08">
      <w:pPr>
        <w:keepNext/>
      </w:pPr>
      <w:r w:rsidRPr="00832D08">
        <w:rPr>
          <w:noProof/>
        </w:rPr>
        <w:drawing>
          <wp:inline distT="0" distB="0" distL="0" distR="0" wp14:anchorId="6DDCE7AD" wp14:editId="7A0AC5CC">
            <wp:extent cx="2114845" cy="362001"/>
            <wp:effectExtent l="0" t="0" r="0" b="0"/>
            <wp:docPr id="193" name="Grafi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14845" cy="362001"/>
                    </a:xfrm>
                    <a:prstGeom prst="rect">
                      <a:avLst/>
                    </a:prstGeom>
                  </pic:spPr>
                </pic:pic>
              </a:graphicData>
            </a:graphic>
          </wp:inline>
        </w:drawing>
      </w:r>
    </w:p>
    <w:p w14:paraId="0FFA411F" w14:textId="2812E9CF" w:rsidR="00832D08" w:rsidRDefault="00832D08" w:rsidP="00832D08">
      <w:pPr>
        <w:pStyle w:val="Caption"/>
      </w:pPr>
      <w:bookmarkStart w:id="291" w:name="_Toc103938468"/>
      <w:r>
        <w:t xml:space="preserve">Abbildung </w:t>
      </w:r>
      <w:fldSimple w:instr=" SEQ Abbildung \* ARABIC ">
        <w:r w:rsidR="00C34C3A">
          <w:rPr>
            <w:noProof/>
          </w:rPr>
          <w:t>80</w:t>
        </w:r>
      </w:fldSimple>
      <w:r>
        <w:t>: Gruppenrichtlinien</w:t>
      </w:r>
      <w:bookmarkEnd w:id="291"/>
    </w:p>
    <w:p w14:paraId="6B7D39C6" w14:textId="5752F565" w:rsidR="00832D08" w:rsidRDefault="00832D08" w:rsidP="00832D08">
      <w:r w:rsidRPr="00832D08">
        <w:t>In dem Ordner «</w:t>
      </w:r>
      <w:r w:rsidRPr="00832D08">
        <w:rPr>
          <w:i/>
        </w:rPr>
        <w:t>Group Policy Objects</w:t>
      </w:r>
      <w:r w:rsidRPr="00832D08">
        <w:t xml:space="preserve">» muss man mit </w:t>
      </w:r>
      <w:r>
        <w:t>einem R</w:t>
      </w:r>
      <w:r w:rsidRPr="00832D08">
        <w:t>echtsklic</w:t>
      </w:r>
      <w:r>
        <w:t xml:space="preserve">k eine neue Gruppenrichtlinie erstellen. </w:t>
      </w:r>
    </w:p>
    <w:p w14:paraId="51E9610D" w14:textId="77777777" w:rsidR="00451299" w:rsidRDefault="00451299"/>
    <w:p w14:paraId="37824699" w14:textId="77777777" w:rsidR="00451299" w:rsidRDefault="00451299" w:rsidP="00451299">
      <w:pPr>
        <w:keepNext/>
      </w:pPr>
      <w:r w:rsidRPr="00451299">
        <w:rPr>
          <w:noProof/>
        </w:rPr>
        <w:drawing>
          <wp:inline distT="0" distB="0" distL="0" distR="0" wp14:anchorId="3C0DF780" wp14:editId="0A53106F">
            <wp:extent cx="2333006" cy="2253302"/>
            <wp:effectExtent l="19050" t="19050" r="10160" b="13970"/>
            <wp:docPr id="198" name="Grafi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1723" b="31393"/>
                    <a:stretch/>
                  </pic:blipFill>
                  <pic:spPr bwMode="auto">
                    <a:xfrm>
                      <a:off x="0" y="0"/>
                      <a:ext cx="2349028" cy="2268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4E5D7F" w14:textId="1A2B56B2" w:rsidR="00A72850" w:rsidRDefault="00451299" w:rsidP="00451299">
      <w:pPr>
        <w:pStyle w:val="Caption"/>
      </w:pPr>
      <w:bookmarkStart w:id="292" w:name="_Toc103938469"/>
      <w:r>
        <w:t xml:space="preserve">Abbildung </w:t>
      </w:r>
      <w:fldSimple w:instr=" SEQ Abbildung \* ARABIC ">
        <w:r w:rsidR="00C34C3A">
          <w:rPr>
            <w:noProof/>
          </w:rPr>
          <w:t>81</w:t>
        </w:r>
      </w:fldSimple>
      <w:r>
        <w:t>: Neue Gruppenrichtlinie erstellen</w:t>
      </w:r>
      <w:bookmarkEnd w:id="292"/>
    </w:p>
    <w:p w14:paraId="45E72F95" w14:textId="7A4E110A" w:rsidR="00451299" w:rsidRDefault="00451299" w:rsidP="00451299">
      <w:r>
        <w:t>Im folgenden Fenster kann man einen Namen für die Richtlinie eingeben und mit [</w:t>
      </w:r>
      <w:r>
        <w:rPr>
          <w:i/>
        </w:rPr>
        <w:t>ok</w:t>
      </w:r>
      <w:r>
        <w:t>] bestätigen. Mit einem Rechtsklick auf die neue Richtlinie kann man auf [</w:t>
      </w:r>
      <w:proofErr w:type="spellStart"/>
      <w:r>
        <w:rPr>
          <w:i/>
        </w:rPr>
        <w:t>edit</w:t>
      </w:r>
      <w:proofErr w:type="spellEnd"/>
      <w:r>
        <w:t xml:space="preserve">] </w:t>
      </w:r>
      <w:commentRangeStart w:id="293"/>
      <w:r>
        <w:t>d</w:t>
      </w:r>
      <w:r w:rsidR="006F555D">
        <w:t>e</w:t>
      </w:r>
      <w:r>
        <w:t xml:space="preserve">n </w:t>
      </w:r>
      <w:commentRangeEnd w:id="293"/>
      <w:r w:rsidR="007F1C10">
        <w:rPr>
          <w:rStyle w:val="CommentReference"/>
        </w:rPr>
        <w:commentReference w:id="293"/>
      </w:r>
      <w:r>
        <w:t>Inhalt bearbeiten. Im nächsten Fenster muss man unter</w:t>
      </w:r>
    </w:p>
    <w:p w14:paraId="348A95AC" w14:textId="439CAE84" w:rsidR="00451299" w:rsidRDefault="00451299" w:rsidP="00451299"/>
    <w:p w14:paraId="60B64E26" w14:textId="74F43547" w:rsidR="00451299" w:rsidRPr="009B0397" w:rsidRDefault="00451299" w:rsidP="00451299">
      <w:r>
        <w:tab/>
      </w:r>
      <w:r w:rsidRPr="009B0397">
        <w:t xml:space="preserve">User </w:t>
      </w:r>
      <w:proofErr w:type="spellStart"/>
      <w:r w:rsidRPr="009B0397">
        <w:t>Configuration</w:t>
      </w:r>
      <w:proofErr w:type="spellEnd"/>
      <w:r w:rsidRPr="009B0397">
        <w:t>\</w:t>
      </w:r>
      <w:proofErr w:type="spellStart"/>
      <w:r w:rsidRPr="009B0397">
        <w:t>Preferences</w:t>
      </w:r>
      <w:proofErr w:type="spellEnd"/>
      <w:r w:rsidRPr="009B0397">
        <w:t>\Windows Settings\Drive Maps</w:t>
      </w:r>
    </w:p>
    <w:p w14:paraId="57ACDA81" w14:textId="1D476E7E" w:rsidR="009B0397" w:rsidRPr="009B0397" w:rsidRDefault="009B0397" w:rsidP="00451299"/>
    <w:p w14:paraId="63C32CF1" w14:textId="6CF22F43" w:rsidR="009B0397" w:rsidRPr="009B0397" w:rsidRDefault="009B0397" w:rsidP="00451299">
      <w:r w:rsidRPr="009B0397">
        <w:t xml:space="preserve">Einen neuen Eintrag erstellen. </w:t>
      </w:r>
    </w:p>
    <w:p w14:paraId="220C07BD" w14:textId="4121AAFE" w:rsidR="009B0397" w:rsidRPr="009B0397" w:rsidRDefault="009B0397"/>
    <w:p w14:paraId="4735906B" w14:textId="601C9AEA" w:rsidR="009B0397" w:rsidRDefault="009B0397" w:rsidP="00451299">
      <w:r w:rsidRPr="009B0397">
        <w:t>Im Nächsten Fenster kann m</w:t>
      </w:r>
      <w:r>
        <w:t xml:space="preserve">an die Verbindung Konfigurieren.  </w:t>
      </w:r>
    </w:p>
    <w:p w14:paraId="446FF460" w14:textId="340BCA4E" w:rsidR="009B0397" w:rsidRDefault="009B0397" w:rsidP="00451299">
      <w:r>
        <w:t>Unter Action gibt es verschiedene Möglichkeiten. Delete und Create sind selbsterklärend.</w:t>
      </w:r>
    </w:p>
    <w:p w14:paraId="435CEAFA" w14:textId="13BA7ACF" w:rsidR="009B0397" w:rsidRDefault="009B0397" w:rsidP="00451299">
      <w:r>
        <w:t>«</w:t>
      </w:r>
      <w:proofErr w:type="spellStart"/>
      <w:r w:rsidRPr="009B0397">
        <w:rPr>
          <w:i/>
          <w:iCs/>
        </w:rPr>
        <w:t>Replace</w:t>
      </w:r>
      <w:proofErr w:type="spellEnd"/>
      <w:r>
        <w:t xml:space="preserve">» löscht bei jedem Neustart die Verbindung und erstellt eine neue. </w:t>
      </w:r>
    </w:p>
    <w:p w14:paraId="63A373EE" w14:textId="43A99FC0" w:rsidR="009B0397" w:rsidRDefault="009B0397" w:rsidP="00451299">
      <w:r>
        <w:t>«</w:t>
      </w:r>
      <w:r>
        <w:rPr>
          <w:i/>
        </w:rPr>
        <w:t>Update</w:t>
      </w:r>
      <w:r>
        <w:t>» aktualisiert alle Änderungen beim Start.</w:t>
      </w:r>
    </w:p>
    <w:p w14:paraId="350BF1EE" w14:textId="5D625B8B" w:rsidR="0044293A" w:rsidRDefault="009B0397" w:rsidP="00451299">
      <w:r>
        <w:t>Unter «</w:t>
      </w:r>
      <w:r>
        <w:rPr>
          <w:i/>
        </w:rPr>
        <w:t>Location</w:t>
      </w:r>
      <w:r>
        <w:t xml:space="preserve">» muss man einen Pfad eingeben auf den die Verknüpfung verweisen soll. </w:t>
      </w:r>
      <w:r w:rsidR="0044293A">
        <w:t xml:space="preserve">Hierbei ist wichtig, dass nicht direkt ein Share verbunden werden kann, sondern nur ein Ordner in einem Share. </w:t>
      </w:r>
    </w:p>
    <w:p w14:paraId="5FCC0DD1" w14:textId="215ED8B0" w:rsidR="0044293A" w:rsidRDefault="0044293A" w:rsidP="00451299">
      <w:r>
        <w:t>Das Kästchen neben «</w:t>
      </w:r>
      <w:proofErr w:type="spellStart"/>
      <w:r>
        <w:rPr>
          <w:i/>
        </w:rPr>
        <w:t>Reconnect</w:t>
      </w:r>
      <w:proofErr w:type="spellEnd"/>
      <w:r>
        <w:t xml:space="preserve">» erstellt die Verbindung auch wenn sie vom Benutzer getrennt wurde. </w:t>
      </w:r>
    </w:p>
    <w:p w14:paraId="1D6ECAF0" w14:textId="2941A079" w:rsidR="0044293A" w:rsidRPr="009B0397" w:rsidRDefault="0044293A" w:rsidP="00451299">
      <w:r>
        <w:t>Unter «</w:t>
      </w:r>
      <w:r>
        <w:rPr>
          <w:i/>
        </w:rPr>
        <w:t xml:space="preserve">Label </w:t>
      </w:r>
      <w:proofErr w:type="spellStart"/>
      <w:r>
        <w:rPr>
          <w:i/>
        </w:rPr>
        <w:t>as</w:t>
      </w:r>
      <w:proofErr w:type="spellEnd"/>
      <w:r>
        <w:t>» kann man einen Namen anzeigen der angezeigt werden soll.</w:t>
      </w:r>
    </w:p>
    <w:p w14:paraId="2A660457" w14:textId="77777777" w:rsidR="009B0397" w:rsidRPr="009B0397" w:rsidRDefault="009B0397" w:rsidP="00451299"/>
    <w:p w14:paraId="423746F2" w14:textId="77777777" w:rsidR="009B0397" w:rsidRDefault="009B0397" w:rsidP="009B0397">
      <w:pPr>
        <w:keepNext/>
      </w:pPr>
      <w:r w:rsidRPr="009B0397">
        <w:rPr>
          <w:noProof/>
          <w:lang w:val="en-US"/>
        </w:rPr>
        <w:drawing>
          <wp:inline distT="0" distB="0" distL="0" distR="0" wp14:anchorId="71309616" wp14:editId="2FAA2667">
            <wp:extent cx="1894810" cy="2157316"/>
            <wp:effectExtent l="19050" t="19050" r="10795" b="14605"/>
            <wp:docPr id="199" name="Grafi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933771" cy="2201675"/>
                    </a:xfrm>
                    <a:prstGeom prst="rect">
                      <a:avLst/>
                    </a:prstGeom>
                    <a:ln>
                      <a:solidFill>
                        <a:schemeClr val="tx1"/>
                      </a:solidFill>
                    </a:ln>
                  </pic:spPr>
                </pic:pic>
              </a:graphicData>
            </a:graphic>
          </wp:inline>
        </w:drawing>
      </w:r>
    </w:p>
    <w:p w14:paraId="77B3D517" w14:textId="136BF293" w:rsidR="009B0397" w:rsidRDefault="009B0397" w:rsidP="009B0397">
      <w:pPr>
        <w:pStyle w:val="Caption"/>
      </w:pPr>
      <w:bookmarkStart w:id="294" w:name="_Toc103938470"/>
      <w:r>
        <w:t xml:space="preserve">Abbildung </w:t>
      </w:r>
      <w:fldSimple w:instr=" SEQ Abbildung \* ARABIC ">
        <w:r w:rsidR="00C34C3A">
          <w:rPr>
            <w:noProof/>
          </w:rPr>
          <w:t>82</w:t>
        </w:r>
      </w:fldSimple>
      <w:r>
        <w:t>: Neue Festplattenverbindung</w:t>
      </w:r>
      <w:bookmarkEnd w:id="294"/>
    </w:p>
    <w:p w14:paraId="7D38E847" w14:textId="70C966FB" w:rsidR="009B0397" w:rsidRDefault="0044293A" w:rsidP="009B0397">
      <w:r w:rsidRPr="0044293A">
        <w:lastRenderedPageBreak/>
        <w:t>Wenn man das Fenster m</w:t>
      </w:r>
      <w:r>
        <w:t>it [</w:t>
      </w:r>
      <w:r>
        <w:rPr>
          <w:i/>
        </w:rPr>
        <w:t>OK</w:t>
      </w:r>
      <w:r>
        <w:t>] geschlossen hat, muss man beachten, dass man das «</w:t>
      </w:r>
      <w:r>
        <w:rPr>
          <w:i/>
        </w:rPr>
        <w:t>Group Policy Management Editor</w:t>
      </w:r>
      <w:r>
        <w:t>» Fenster unter [</w:t>
      </w:r>
      <w:r w:rsidRPr="0044293A">
        <w:rPr>
          <w:i/>
        </w:rPr>
        <w:t>File</w:t>
      </w:r>
      <w:r>
        <w:t>] mit [</w:t>
      </w:r>
      <w:r>
        <w:rPr>
          <w:i/>
        </w:rPr>
        <w:t>Exit</w:t>
      </w:r>
      <w:r>
        <w:t xml:space="preserve">] schliessen muss. </w:t>
      </w:r>
    </w:p>
    <w:p w14:paraId="7980AB9C" w14:textId="47B5B4C1" w:rsidR="0044293A" w:rsidRDefault="0002066E" w:rsidP="009B0397">
      <w:r>
        <w:t xml:space="preserve">Danach muss man die Richtlinie einer Gruppe zuweisen. Dazu die Richtlinie in die OU verschieben, in der die Nutzer sind. </w:t>
      </w:r>
    </w:p>
    <w:p w14:paraId="20E42DB3" w14:textId="202F9107" w:rsidR="0002066E" w:rsidRDefault="0002066E" w:rsidP="009B0397">
      <w:r>
        <w:t>Mit [</w:t>
      </w:r>
      <w:r>
        <w:rPr>
          <w:i/>
        </w:rPr>
        <w:t>Exit</w:t>
      </w:r>
      <w:r>
        <w:t xml:space="preserve">] das Fenster schliessen und den Client neu starten. </w:t>
      </w:r>
    </w:p>
    <w:p w14:paraId="6CAC40E9" w14:textId="77777777" w:rsidR="0002066E" w:rsidRDefault="0002066E" w:rsidP="0002066E">
      <w:pPr>
        <w:keepNext/>
      </w:pPr>
      <w:r w:rsidRPr="0002066E">
        <w:rPr>
          <w:noProof/>
        </w:rPr>
        <w:drawing>
          <wp:inline distT="0" distB="0" distL="0" distR="0" wp14:anchorId="6B686E20" wp14:editId="2D8FFA1D">
            <wp:extent cx="2438740" cy="552527"/>
            <wp:effectExtent l="19050" t="19050" r="19050" b="19050"/>
            <wp:docPr id="200" name="Grafi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38740" cy="552527"/>
                    </a:xfrm>
                    <a:prstGeom prst="rect">
                      <a:avLst/>
                    </a:prstGeom>
                    <a:ln>
                      <a:solidFill>
                        <a:schemeClr val="tx1"/>
                      </a:solidFill>
                    </a:ln>
                  </pic:spPr>
                </pic:pic>
              </a:graphicData>
            </a:graphic>
          </wp:inline>
        </w:drawing>
      </w:r>
    </w:p>
    <w:p w14:paraId="0A4684CD" w14:textId="295A4EBA" w:rsidR="003F74EF" w:rsidRPr="00615188" w:rsidRDefault="0002066E" w:rsidP="00615188">
      <w:pPr>
        <w:pStyle w:val="Caption"/>
      </w:pPr>
      <w:bookmarkStart w:id="295" w:name="_Toc103938471"/>
      <w:r>
        <w:t xml:space="preserve">Abbildung </w:t>
      </w:r>
      <w:fldSimple w:instr=" SEQ Abbildung \* ARABIC ">
        <w:r w:rsidR="00C34C3A">
          <w:rPr>
            <w:noProof/>
          </w:rPr>
          <w:t>83</w:t>
        </w:r>
      </w:fldSimple>
      <w:r>
        <w:t>: Geteilter Ordner auf dem Client</w:t>
      </w:r>
      <w:bookmarkEnd w:id="295"/>
    </w:p>
    <w:p w14:paraId="23C935A3" w14:textId="29A1DC3E" w:rsidR="00135D9F" w:rsidRDefault="00135D9F" w:rsidP="003102CF">
      <w:pPr>
        <w:pStyle w:val="Heading3"/>
      </w:pPr>
      <w:bookmarkStart w:id="296" w:name="_Toc103938815"/>
      <w:r>
        <w:t>Home Netzlaufwerk</w:t>
      </w:r>
      <w:bookmarkEnd w:id="296"/>
    </w:p>
    <w:p w14:paraId="418B0CB1" w14:textId="2872FB48" w:rsidR="00135D9F" w:rsidRDefault="00135D9F" w:rsidP="00135D9F">
      <w:r>
        <w:t>Eine Home Netzlaufwerk ist ein Netzlaufwerk, dass jeder Domänenbenutzer erhält und nur er Lese und Schreibrechte hat.</w:t>
      </w:r>
      <w:r w:rsidR="00170DB1">
        <w:t xml:space="preserve"> Ein Nachteil ist jedoch, dass diese Dateien nur im Netzwerk verfügbar sind.</w:t>
      </w:r>
    </w:p>
    <w:p w14:paraId="1509F3E9" w14:textId="4A42910F" w:rsidR="00135D9F" w:rsidRDefault="00135D9F" w:rsidP="003102CF">
      <w:pPr>
        <w:pStyle w:val="Heading4"/>
      </w:pPr>
      <w:r>
        <w:t>Netzlaufwerk erstellen</w:t>
      </w:r>
    </w:p>
    <w:p w14:paraId="76C3CF5A" w14:textId="56DFB1D9" w:rsidR="00135D9F" w:rsidRDefault="00135D9F" w:rsidP="00135D9F">
      <w:r>
        <w:t>Um ein Netzlaufwerk zu erstellen muss man erst einen Ordner erstellen. In den Eigenschaften unter Sharing muss man die «Erweiterte Freigabe…» öffnen.</w:t>
      </w:r>
    </w:p>
    <w:p w14:paraId="0EE979EC" w14:textId="77777777" w:rsidR="00170DB1" w:rsidRDefault="00135D9F" w:rsidP="00135D9F">
      <w:r w:rsidRPr="00135D9F">
        <w:t>Der Name des Shares ist</w:t>
      </w:r>
      <w:r>
        <w:t xml:space="preserve"> egal. Jedoch muss nach dem Namen ein $ stehen. Z.B. </w:t>
      </w:r>
      <w:proofErr w:type="spellStart"/>
      <w:r>
        <w:t>UserHomes</w:t>
      </w:r>
      <w:proofErr w:type="spellEnd"/>
      <w:r>
        <w:t>$.</w:t>
      </w:r>
      <w:r w:rsidR="003B6865">
        <w:t xml:space="preserve"> </w:t>
      </w:r>
    </w:p>
    <w:p w14:paraId="7C14707D" w14:textId="3CCA878F" w:rsidR="00170DB1" w:rsidRDefault="00170DB1" w:rsidP="00170DB1">
      <w:pPr>
        <w:pStyle w:val="Wichtigberschrift"/>
      </w:pPr>
      <w:r>
        <w:t>$</w:t>
      </w:r>
    </w:p>
    <w:p w14:paraId="40BF5D5A" w14:textId="6AFACDBE" w:rsidR="00170DB1" w:rsidRPr="00170DB1" w:rsidRDefault="00170DB1" w:rsidP="00170DB1">
      <w:pPr>
        <w:pStyle w:val="WichtigInhalt"/>
      </w:pPr>
      <w:r>
        <w:t>Mithilfe von einem $ nach einem Share Namen wird der Ordner nicht angezeigt.</w:t>
      </w:r>
      <w:r w:rsidR="006F555D">
        <w:t xml:space="preserve"> Kann jedoch immer noch von PowerShell angezeigt werden.</w:t>
      </w:r>
    </w:p>
    <w:p w14:paraId="5EB6A84C" w14:textId="2DF71CB1" w:rsidR="00135D9F" w:rsidRDefault="003B6865" w:rsidP="00135D9F">
      <w:r>
        <w:t>Ausschliesslich «</w:t>
      </w:r>
      <w:proofErr w:type="spellStart"/>
      <w:r>
        <w:t>Authenticated</w:t>
      </w:r>
      <w:proofErr w:type="spellEnd"/>
      <w:r>
        <w:t xml:space="preserve"> Users» bekommen Vollrechte.</w:t>
      </w:r>
    </w:p>
    <w:p w14:paraId="0E8CC662" w14:textId="77777777" w:rsidR="003B6865" w:rsidRDefault="003B6865" w:rsidP="00135D9F"/>
    <w:p w14:paraId="122FBC61" w14:textId="77777777" w:rsidR="004B202F" w:rsidRDefault="003B6865" w:rsidP="004B202F">
      <w:pPr>
        <w:keepNext/>
      </w:pPr>
      <w:r w:rsidRPr="003B6865">
        <w:rPr>
          <w:noProof/>
        </w:rPr>
        <w:drawing>
          <wp:inline distT="0" distB="0" distL="0" distR="0" wp14:anchorId="21ED8156" wp14:editId="077AE2F6">
            <wp:extent cx="2408557" cy="2832100"/>
            <wp:effectExtent l="19050" t="19050" r="10795" b="25400"/>
            <wp:docPr id="271" name="Grafik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285" t="7464" r="1371"/>
                    <a:stretch/>
                  </pic:blipFill>
                  <pic:spPr bwMode="auto">
                    <a:xfrm>
                      <a:off x="0" y="0"/>
                      <a:ext cx="2420763" cy="284645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F205D19" w14:textId="3B309079" w:rsidR="003B6865" w:rsidRDefault="004B202F" w:rsidP="004B202F">
      <w:pPr>
        <w:pStyle w:val="Caption"/>
        <w:rPr>
          <w:lang w:val="en-US"/>
        </w:rPr>
      </w:pPr>
      <w:bookmarkStart w:id="297" w:name="_Toc103938472"/>
      <w:proofErr w:type="spellStart"/>
      <w:r w:rsidRPr="004B202F">
        <w:rPr>
          <w:lang w:val="en-US"/>
        </w:rPr>
        <w:t>Abbildung</w:t>
      </w:r>
      <w:proofErr w:type="spellEnd"/>
      <w:r w:rsidRPr="004B202F">
        <w:rPr>
          <w:lang w:val="en-US"/>
        </w:rPr>
        <w:t xml:space="preserve"> </w:t>
      </w:r>
      <w:r>
        <w:fldChar w:fldCharType="begin"/>
      </w:r>
      <w:r w:rsidRPr="004B202F">
        <w:rPr>
          <w:lang w:val="en-US"/>
        </w:rPr>
        <w:instrText xml:space="preserve"> SEQ Abbildung \* ARABIC </w:instrText>
      </w:r>
      <w:r>
        <w:fldChar w:fldCharType="separate"/>
      </w:r>
      <w:r w:rsidR="00C34C3A">
        <w:rPr>
          <w:noProof/>
          <w:lang w:val="en-US"/>
        </w:rPr>
        <w:t>84</w:t>
      </w:r>
      <w:r>
        <w:fldChar w:fldCharType="end"/>
      </w:r>
      <w:r w:rsidRPr="004B202F">
        <w:rPr>
          <w:lang w:val="en-US"/>
        </w:rPr>
        <w:t>: Share Permissions von «Authenticated Users»</w:t>
      </w:r>
      <w:bookmarkEnd w:id="297"/>
    </w:p>
    <w:p w14:paraId="58BF5998" w14:textId="77777777" w:rsidR="004B202F" w:rsidRDefault="004B202F" w:rsidP="004B202F">
      <w:r w:rsidRPr="004B202F">
        <w:t>Danach müssen die NTFS B</w:t>
      </w:r>
      <w:r>
        <w:t>erechtigungen angepasst werden.</w:t>
      </w:r>
      <w:r w:rsidRPr="004B202F">
        <w:t xml:space="preserve"> </w:t>
      </w:r>
    </w:p>
    <w:p w14:paraId="66B823F9" w14:textId="03B09780" w:rsidR="004B202F" w:rsidRDefault="004B202F" w:rsidP="004B202F"/>
    <w:p w14:paraId="5FB8D0FC" w14:textId="361E8DA0" w:rsidR="004B202F" w:rsidRDefault="00CB7E0C" w:rsidP="004B202F">
      <w:pPr>
        <w:keepNext/>
      </w:pPr>
      <w:r w:rsidRPr="00CB7E0C">
        <w:rPr>
          <w:noProof/>
        </w:rPr>
        <w:lastRenderedPageBreak/>
        <w:drawing>
          <wp:anchor distT="0" distB="0" distL="114300" distR="114300" simplePos="0" relativeHeight="251595264" behindDoc="0" locked="0" layoutInCell="1" allowOverlap="1" wp14:anchorId="7FE922B6" wp14:editId="1061A23B">
            <wp:simplePos x="0" y="0"/>
            <wp:positionH relativeFrom="margin">
              <wp:posOffset>3012658</wp:posOffset>
            </wp:positionH>
            <wp:positionV relativeFrom="paragraph">
              <wp:posOffset>25271</wp:posOffset>
            </wp:positionV>
            <wp:extent cx="3068320" cy="1663806"/>
            <wp:effectExtent l="19050" t="19050" r="17780" b="12700"/>
            <wp:wrapNone/>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078390" cy="1669266"/>
                    </a:xfrm>
                    <a:prstGeom prst="rect">
                      <a:avLst/>
                    </a:prstGeom>
                    <a:ln w="12700">
                      <a:solidFill>
                        <a:schemeClr val="tx1"/>
                      </a:solidFill>
                    </a:ln>
                  </pic:spPr>
                </pic:pic>
              </a:graphicData>
            </a:graphic>
            <wp14:sizeRelV relativeFrom="margin">
              <wp14:pctHeight>0</wp14:pctHeight>
            </wp14:sizeRelV>
          </wp:anchor>
        </w:drawing>
      </w:r>
      <w:r w:rsidR="004B202F" w:rsidRPr="004B202F">
        <w:rPr>
          <w:noProof/>
        </w:rPr>
        <w:drawing>
          <wp:inline distT="0" distB="0" distL="0" distR="0" wp14:anchorId="241CE710" wp14:editId="0C996104">
            <wp:extent cx="2948917" cy="1669504"/>
            <wp:effectExtent l="19050" t="19050" r="23495" b="26035"/>
            <wp:docPr id="272" name="Grafik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9193"/>
                    <a:stretch/>
                  </pic:blipFill>
                  <pic:spPr bwMode="auto">
                    <a:xfrm>
                      <a:off x="0" y="0"/>
                      <a:ext cx="3088185" cy="174834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F7B8AFB" w14:textId="0D9A58D2" w:rsidR="004B202F" w:rsidRDefault="00780900" w:rsidP="004B202F">
      <w:pPr>
        <w:pStyle w:val="Caption"/>
      </w:pPr>
      <w:bookmarkStart w:id="298" w:name="_Toc103938473"/>
      <w:r>
        <w:rPr>
          <w:noProof/>
        </w:rPr>
        <mc:AlternateContent>
          <mc:Choice Requires="wps">
            <w:drawing>
              <wp:anchor distT="0" distB="0" distL="114300" distR="114300" simplePos="0" relativeHeight="251690496" behindDoc="0" locked="0" layoutInCell="1" allowOverlap="1" wp14:anchorId="3AFBC2F9" wp14:editId="67E05848">
                <wp:simplePos x="0" y="0"/>
                <wp:positionH relativeFrom="column">
                  <wp:posOffset>3023870</wp:posOffset>
                </wp:positionH>
                <wp:positionV relativeFrom="paragraph">
                  <wp:posOffset>3175</wp:posOffset>
                </wp:positionV>
                <wp:extent cx="3068320" cy="258445"/>
                <wp:effectExtent l="0" t="0" r="0" b="0"/>
                <wp:wrapNone/>
                <wp:docPr id="285" name="Textfeld 2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68320" cy="258445"/>
                        </a:xfrm>
                        <a:prstGeom prst="rect">
                          <a:avLst/>
                        </a:prstGeom>
                        <a:solidFill>
                          <a:prstClr val="white"/>
                        </a:solidFill>
                        <a:ln>
                          <a:noFill/>
                        </a:ln>
                      </wps:spPr>
                      <wps:txbx>
                        <w:txbxContent>
                          <w:p w14:paraId="3C4246CC" w14:textId="09CFF7BB" w:rsidR="0025353A" w:rsidRPr="00294F18" w:rsidRDefault="0025353A" w:rsidP="00CB7E0C">
                            <w:pPr>
                              <w:pStyle w:val="Caption"/>
                              <w:rPr>
                                <w:sz w:val="20"/>
                                <w:szCs w:val="24"/>
                              </w:rPr>
                            </w:pPr>
                            <w:bookmarkStart w:id="299" w:name="_Toc103938474"/>
                            <w:r>
                              <w:t xml:space="preserve">Abbildung </w:t>
                            </w:r>
                            <w:fldSimple w:instr=" SEQ Abbildung \* ARABIC ">
                              <w:r w:rsidR="00C34C3A">
                                <w:rPr>
                                  <w:noProof/>
                                </w:rPr>
                                <w:t>85</w:t>
                              </w:r>
                            </w:fldSimple>
                            <w:r>
                              <w:t>: Berechtigungen von «CREATOR OWNER»</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FBC2F9" id="Textfeld 285" o:spid="_x0000_s1063" type="#_x0000_t202" style="position:absolute;margin-left:238.1pt;margin-top:.25pt;width:241.6pt;height:20.3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" stroked="f">
                <v:textbox style="mso-fit-shape-to-text:t" inset="0,0,0,0">
                  <w:txbxContent>
                    <w:p w14:paraId="3C4246CC" w14:textId="09CFF7BB" w:rsidR="0025353A" w:rsidRPr="00294F18" w:rsidRDefault="0025353A" w:rsidP="00CB7E0C">
                      <w:pPr>
                        <w:pStyle w:val="Caption"/>
                        <w:rPr>
                          <w:sz w:val="20"/>
                          <w:szCs w:val="24"/>
                        </w:rPr>
                      </w:pPr>
                      <w:bookmarkStart w:id="300" w:name="_Toc103938474"/>
                      <w:r>
                        <w:t xml:space="preserve">Abbildung </w:t>
                      </w:r>
                      <w:fldSimple w:instr=" SEQ Abbildung \* ARABIC ">
                        <w:r w:rsidR="00C34C3A">
                          <w:rPr>
                            <w:noProof/>
                          </w:rPr>
                          <w:t>85</w:t>
                        </w:r>
                      </w:fldSimple>
                      <w:r>
                        <w:t>: Berechtigungen von «CREATOR OWNER»</w:t>
                      </w:r>
                      <w:bookmarkEnd w:id="300"/>
                    </w:p>
                  </w:txbxContent>
                </v:textbox>
              </v:shape>
            </w:pict>
          </mc:Fallback>
        </mc:AlternateContent>
      </w:r>
      <w:r w:rsidR="004B202F">
        <w:t xml:space="preserve">Abbildung </w:t>
      </w:r>
      <w:fldSimple w:instr=" SEQ Abbildung \* ARABIC ">
        <w:r w:rsidR="00C34C3A">
          <w:rPr>
            <w:noProof/>
          </w:rPr>
          <w:t>86</w:t>
        </w:r>
      </w:fldSimple>
      <w:r w:rsidR="004B202F">
        <w:t>: Berechtigungen von «</w:t>
      </w:r>
      <w:proofErr w:type="spellStart"/>
      <w:r w:rsidR="004B202F">
        <w:t>Authenticated</w:t>
      </w:r>
      <w:proofErr w:type="spellEnd"/>
      <w:r w:rsidR="004B202F">
        <w:t xml:space="preserve"> Users»</w:t>
      </w:r>
      <w:bookmarkEnd w:id="298"/>
    </w:p>
    <w:p w14:paraId="3E02CB84" w14:textId="3189D8DF" w:rsidR="00D05E46" w:rsidRPr="00615188" w:rsidRDefault="00CB7E0C">
      <w:r>
        <w:t>Zusätzlich kriegen System und Administrator Vollzugriff.</w:t>
      </w:r>
    </w:p>
    <w:p w14:paraId="2F7080F1" w14:textId="20E9A244" w:rsidR="00CB7E0C" w:rsidRDefault="00CB7E0C" w:rsidP="003102CF">
      <w:pPr>
        <w:pStyle w:val="Heading4"/>
      </w:pPr>
      <w:r>
        <w:t>Netzlaufwerk Verbinden</w:t>
      </w:r>
    </w:p>
    <w:p w14:paraId="3050FF03" w14:textId="606D7B37" w:rsidR="00CB7E0C" w:rsidRDefault="00CB7E0C" w:rsidP="00CB7E0C">
      <w:r>
        <w:t>Um das Netzlaufwerk zu Verbinden muss man eine neue GPO erstellen. In der Bearbeitung muss man unter</w:t>
      </w:r>
    </w:p>
    <w:p w14:paraId="1CAA197D" w14:textId="3DD52521" w:rsidR="00D05E46" w:rsidRDefault="00D05E46" w:rsidP="00CB7E0C">
      <w:r>
        <w:t>«</w:t>
      </w:r>
      <w:r w:rsidR="00052106">
        <w:t xml:space="preserve">User </w:t>
      </w:r>
      <w:proofErr w:type="spellStart"/>
      <w:r w:rsidR="00052106">
        <w:t>Configuration</w:t>
      </w:r>
      <w:proofErr w:type="spellEnd"/>
      <w:r w:rsidR="00CB7E0C">
        <w:t>\</w:t>
      </w:r>
      <w:proofErr w:type="spellStart"/>
      <w:r w:rsidR="00052106">
        <w:t>Preferences</w:t>
      </w:r>
      <w:proofErr w:type="spellEnd"/>
      <w:r w:rsidR="00CB7E0C">
        <w:t>\Windows</w:t>
      </w:r>
      <w:r w:rsidR="00052106">
        <w:t xml:space="preserve"> Settings</w:t>
      </w:r>
      <w:r w:rsidR="00CB7E0C">
        <w:t>\</w:t>
      </w:r>
      <w:r w:rsidR="00052106">
        <w:t>Folders</w:t>
      </w:r>
      <w:r>
        <w:t xml:space="preserve">» Einen neuen Ordner definieren: </w:t>
      </w:r>
    </w:p>
    <w:p w14:paraId="4C422747" w14:textId="77777777" w:rsidR="00D05E46" w:rsidRDefault="00D05E46" w:rsidP="00CB7E0C">
      <w:r>
        <w:t xml:space="preserve">Als Action sollte Create eingetragen sein. </w:t>
      </w:r>
    </w:p>
    <w:p w14:paraId="03AB7588" w14:textId="7EF0963A" w:rsidR="00D05E46" w:rsidRPr="00D05E46" w:rsidRDefault="00D05E46" w:rsidP="00CB7E0C">
      <w:r>
        <w:t>Als Pfad gibt man den Pfad von dem Share an in fügt hinten %</w:t>
      </w:r>
      <w:proofErr w:type="spellStart"/>
      <w:r>
        <w:t>LogonUser</w:t>
      </w:r>
      <w:proofErr w:type="spellEnd"/>
      <w:r>
        <w:t xml:space="preserve">% an. </w:t>
      </w:r>
    </w:p>
    <w:p w14:paraId="5ED0F784" w14:textId="74B825AC" w:rsidR="00D05E46" w:rsidRDefault="00D05E46" w:rsidP="00CB7E0C">
      <w:pPr>
        <w:rPr>
          <w:lang w:val="fr-CH"/>
        </w:rPr>
      </w:pPr>
      <w:r w:rsidRPr="00D05E46">
        <w:rPr>
          <w:lang w:val="fr-CH"/>
        </w:rPr>
        <w:t xml:space="preserve">Z.B. </w:t>
      </w:r>
      <w:bookmarkStart w:id="301" w:name="UserHomePfad"/>
      <w:r w:rsidR="00052106" w:rsidRPr="00052106">
        <w:rPr>
          <w:lang w:val="fr-CH"/>
        </w:rPr>
        <w:t>\\1-DC02\Userhomes\%LogonUser%</w:t>
      </w:r>
      <w:bookmarkEnd w:id="301"/>
    </w:p>
    <w:p w14:paraId="578A2CD2" w14:textId="3287DE85" w:rsidR="00052106" w:rsidRPr="00052106" w:rsidRDefault="00052106" w:rsidP="00CB7E0C">
      <w:r w:rsidRPr="00052106">
        <w:t>Unter Common wird der Z</w:t>
      </w:r>
      <w:r>
        <w:t>weite Punkt angekreuzt</w:t>
      </w:r>
    </w:p>
    <w:p w14:paraId="76D05299" w14:textId="77777777" w:rsidR="00052106" w:rsidRPr="00052106" w:rsidRDefault="00052106" w:rsidP="00CB7E0C"/>
    <w:p w14:paraId="2F4968CE" w14:textId="097F6852" w:rsidR="00052106" w:rsidRDefault="00052106" w:rsidP="00052106">
      <w:pPr>
        <w:keepNext/>
      </w:pPr>
      <w:r w:rsidRPr="00052106">
        <w:rPr>
          <w:noProof/>
          <w:lang w:val="fr-CH"/>
        </w:rPr>
        <w:drawing>
          <wp:inline distT="0" distB="0" distL="0" distR="0" wp14:anchorId="0042F23C" wp14:editId="732B970A">
            <wp:extent cx="2652500" cy="2449001"/>
            <wp:effectExtent l="19050" t="19050" r="14605" b="2794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71796" cy="2466816"/>
                    </a:xfrm>
                    <a:prstGeom prst="rect">
                      <a:avLst/>
                    </a:prstGeom>
                    <a:ln w="12700">
                      <a:solidFill>
                        <a:schemeClr val="tx1"/>
                      </a:solidFill>
                    </a:ln>
                  </pic:spPr>
                </pic:pic>
              </a:graphicData>
            </a:graphic>
          </wp:inline>
        </w:drawing>
      </w:r>
      <w:r w:rsidRPr="00052106">
        <w:rPr>
          <w:noProof/>
          <w:lang w:val="fr-CH"/>
        </w:rPr>
        <w:drawing>
          <wp:inline distT="0" distB="0" distL="0" distR="0" wp14:anchorId="77D1D9A4" wp14:editId="6A4E4A80">
            <wp:extent cx="2637127" cy="2452812"/>
            <wp:effectExtent l="19050" t="19050" r="11430" b="24130"/>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74360" cy="2487442"/>
                    </a:xfrm>
                    <a:prstGeom prst="rect">
                      <a:avLst/>
                    </a:prstGeom>
                    <a:ln w="12700">
                      <a:solidFill>
                        <a:schemeClr val="tx1"/>
                      </a:solidFill>
                    </a:ln>
                  </pic:spPr>
                </pic:pic>
              </a:graphicData>
            </a:graphic>
          </wp:inline>
        </w:drawing>
      </w:r>
    </w:p>
    <w:p w14:paraId="2E467A02" w14:textId="0652436D" w:rsidR="00052106" w:rsidRPr="00A97BA3" w:rsidRDefault="00052106" w:rsidP="00052106">
      <w:pPr>
        <w:pStyle w:val="Caption"/>
      </w:pPr>
      <w:bookmarkStart w:id="302" w:name="_Toc103938475"/>
      <w:r w:rsidRPr="00A97BA3">
        <w:t xml:space="preserve">Abbildung </w:t>
      </w:r>
      <w:r>
        <w:fldChar w:fldCharType="begin"/>
      </w:r>
      <w:r w:rsidRPr="00A97BA3">
        <w:instrText xml:space="preserve"> SEQ Abbildung \* ARABIC </w:instrText>
      </w:r>
      <w:r>
        <w:fldChar w:fldCharType="separate"/>
      </w:r>
      <w:r w:rsidR="00C34C3A">
        <w:rPr>
          <w:noProof/>
        </w:rPr>
        <w:t>87</w:t>
      </w:r>
      <w:r>
        <w:fldChar w:fldCharType="end"/>
      </w:r>
      <w:r w:rsidRPr="00A97BA3">
        <w:t xml:space="preserve">: GPO Folder </w:t>
      </w:r>
      <w:proofErr w:type="spellStart"/>
      <w:r w:rsidRPr="00A97BA3">
        <w:t>konfiguration</w:t>
      </w:r>
      <w:bookmarkEnd w:id="302"/>
      <w:proofErr w:type="spellEnd"/>
    </w:p>
    <w:p w14:paraId="23ABD3F0" w14:textId="0A1A0E09" w:rsidR="00D05E46" w:rsidRDefault="00052106" w:rsidP="00CB7E0C">
      <w:r w:rsidRPr="00052106">
        <w:t xml:space="preserve">Unter «User </w:t>
      </w:r>
      <w:proofErr w:type="spellStart"/>
      <w:r w:rsidRPr="00052106">
        <w:t>Configuration</w:t>
      </w:r>
      <w:proofErr w:type="spellEnd"/>
      <w:r w:rsidRPr="00052106">
        <w:t>\</w:t>
      </w:r>
      <w:proofErr w:type="spellStart"/>
      <w:r w:rsidRPr="00052106">
        <w:t>Preferences</w:t>
      </w:r>
      <w:proofErr w:type="spellEnd"/>
      <w:r w:rsidRPr="00052106">
        <w:t xml:space="preserve">\Windows Settings\Drive Maps» muss man ein neues Netzlaufwerk verbinden. </w:t>
      </w:r>
      <w:r w:rsidR="00A97BA3">
        <w:t xml:space="preserve">Action ist erneut Create. </w:t>
      </w:r>
      <w:r w:rsidRPr="00052106">
        <w:t>Als</w:t>
      </w:r>
      <w:r>
        <w:t xml:space="preserve"> Pfad wird der Gleiche wie </w:t>
      </w:r>
      <w:r w:rsidR="00A97BA3">
        <w:fldChar w:fldCharType="begin"/>
      </w:r>
      <w:r w:rsidR="00A97BA3">
        <w:instrText xml:space="preserve"> REF UserHomePfad \p \h </w:instrText>
      </w:r>
      <w:r w:rsidR="00A97BA3">
        <w:fldChar w:fldCharType="separate"/>
      </w:r>
      <w:r w:rsidR="00E0674A">
        <w:t>oben</w:t>
      </w:r>
      <w:r w:rsidR="00A97BA3">
        <w:fldChar w:fldCharType="end"/>
      </w:r>
      <w:r w:rsidR="00A97BA3">
        <w:t xml:space="preserve"> eigetragen. «</w:t>
      </w:r>
      <w:proofErr w:type="spellStart"/>
      <w:r w:rsidR="00A97BA3">
        <w:t>Reconnect</w:t>
      </w:r>
      <w:proofErr w:type="spellEnd"/>
      <w:r w:rsidR="00A97BA3">
        <w:t xml:space="preserve">» muss aktiviert sein. Unter Label </w:t>
      </w:r>
      <w:proofErr w:type="spellStart"/>
      <w:r w:rsidR="00A97BA3">
        <w:t>as</w:t>
      </w:r>
      <w:proofErr w:type="spellEnd"/>
      <w:r w:rsidR="00A97BA3">
        <w:t xml:space="preserve"> kann man einen Namen angeben der auf dem Client angezeigt werden soll. Unter Common muss das Zweite und das letzte Kästchen aktiviert sein. </w:t>
      </w:r>
    </w:p>
    <w:p w14:paraId="186B2240" w14:textId="3491D5AC" w:rsidR="00A97BA3" w:rsidRDefault="00A97BA3" w:rsidP="00A97BA3">
      <w:pPr>
        <w:keepNext/>
      </w:pPr>
      <w:r w:rsidRPr="00A97BA3">
        <w:rPr>
          <w:noProof/>
        </w:rPr>
        <w:lastRenderedPageBreak/>
        <w:drawing>
          <wp:inline distT="0" distB="0" distL="0" distR="0" wp14:anchorId="05875659" wp14:editId="588CF1AE">
            <wp:extent cx="2643005" cy="2464905"/>
            <wp:effectExtent l="19050" t="19050" r="24130" b="12065"/>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59613" cy="2480394"/>
                    </a:xfrm>
                    <a:prstGeom prst="rect">
                      <a:avLst/>
                    </a:prstGeom>
                    <a:ln w="12700">
                      <a:solidFill>
                        <a:schemeClr val="tx1"/>
                      </a:solidFill>
                    </a:ln>
                  </pic:spPr>
                </pic:pic>
              </a:graphicData>
            </a:graphic>
          </wp:inline>
        </w:drawing>
      </w:r>
      <w:r w:rsidRPr="00A97BA3">
        <w:rPr>
          <w:noProof/>
        </w:rPr>
        <w:drawing>
          <wp:inline distT="0" distB="0" distL="0" distR="0" wp14:anchorId="59BEF350" wp14:editId="3220909B">
            <wp:extent cx="2638263" cy="2461316"/>
            <wp:effectExtent l="19050" t="19050" r="10160" b="1524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72423" cy="2493185"/>
                    </a:xfrm>
                    <a:prstGeom prst="rect">
                      <a:avLst/>
                    </a:prstGeom>
                    <a:ln w="12700">
                      <a:solidFill>
                        <a:schemeClr val="tx1"/>
                      </a:solidFill>
                    </a:ln>
                  </pic:spPr>
                </pic:pic>
              </a:graphicData>
            </a:graphic>
          </wp:inline>
        </w:drawing>
      </w:r>
    </w:p>
    <w:p w14:paraId="1F17C106" w14:textId="43FC09F0" w:rsidR="00A97BA3" w:rsidRDefault="00A97BA3" w:rsidP="00CF651A">
      <w:pPr>
        <w:pStyle w:val="Caption"/>
      </w:pPr>
      <w:bookmarkStart w:id="303" w:name="_Toc103938476"/>
      <w:r>
        <w:t xml:space="preserve">Abbildung </w:t>
      </w:r>
      <w:fldSimple w:instr=" SEQ Abbildung \* ARABIC ">
        <w:r w:rsidR="00C34C3A">
          <w:rPr>
            <w:noProof/>
          </w:rPr>
          <w:t>88</w:t>
        </w:r>
      </w:fldSimple>
      <w:r>
        <w:t>: Netzlaufwerk Konfiguration</w:t>
      </w:r>
      <w:bookmarkEnd w:id="303"/>
    </w:p>
    <w:p w14:paraId="77F6B35C" w14:textId="326E71DB" w:rsidR="00A97BA3" w:rsidRDefault="00A97BA3" w:rsidP="00CB7E0C">
      <w:r w:rsidRPr="00E52883">
        <w:t xml:space="preserve">Unter «Targeting» muss man bei «New Item» auf «Security Group» klicken. </w:t>
      </w:r>
      <w:r w:rsidRPr="00A97BA3">
        <w:t>Im unteren Bereich muss man eine Gruppe auswählen, die die Ordne</w:t>
      </w:r>
      <w:r>
        <w:t>r erhalten soll</w:t>
      </w:r>
      <w:r w:rsidRPr="00A97BA3">
        <w:t xml:space="preserve">. </w:t>
      </w:r>
    </w:p>
    <w:p w14:paraId="68D6E0DB" w14:textId="2ADDC7D6" w:rsidR="00214B00" w:rsidRPr="00615188" w:rsidRDefault="00A97BA3">
      <w:r>
        <w:t xml:space="preserve">Wenn sich ein Benutzer sich auf einem PC in der Domain anmeldet </w:t>
      </w:r>
      <w:proofErr w:type="spellStart"/>
      <w:r>
        <w:t>sird</w:t>
      </w:r>
      <w:proofErr w:type="spellEnd"/>
      <w:r>
        <w:t xml:space="preserve"> ein Ordner erstellt. Damit er angezeigt wird muss der User sich einmal neu anmelden.</w:t>
      </w:r>
    </w:p>
    <w:p w14:paraId="013C4D71" w14:textId="08010EB8" w:rsidR="00200651" w:rsidRDefault="00200651" w:rsidP="003102CF">
      <w:pPr>
        <w:pStyle w:val="Heading3"/>
      </w:pPr>
      <w:bookmarkStart w:id="304" w:name="_Toc103938816"/>
      <w:r>
        <w:t>Benutzer Profil</w:t>
      </w:r>
      <w:bookmarkEnd w:id="304"/>
    </w:p>
    <w:p w14:paraId="2B9E5F9E" w14:textId="5FBA5830" w:rsidR="00200651" w:rsidRDefault="00200651" w:rsidP="00200651">
      <w:r>
        <w:t xml:space="preserve">Ein Benutzerprofil macht, dass egal auf welchem Computer in der Domäne er sich anmeldet, die gleichen Daten hat. Zum Beispiel der Desktop. Dazu muss man erneut eine </w:t>
      </w:r>
      <w:r w:rsidR="00BC4890">
        <w:t>GPO erstellen. Die Einstellungen findet man unter dem folgenden Pfad.</w:t>
      </w:r>
    </w:p>
    <w:p w14:paraId="0AD605E7" w14:textId="4FAD27F0" w:rsidR="00BC4890" w:rsidRDefault="00BC4890" w:rsidP="00200651"/>
    <w:p w14:paraId="40E204CB" w14:textId="416BEE9A" w:rsidR="00BC4890" w:rsidRDefault="00BC4890" w:rsidP="00200651">
      <w:r>
        <w:tab/>
        <w:t xml:space="preserve">Computer </w:t>
      </w:r>
      <w:proofErr w:type="spellStart"/>
      <w:r>
        <w:t>Configuration</w:t>
      </w:r>
      <w:proofErr w:type="spellEnd"/>
      <w:r>
        <w:t>/</w:t>
      </w:r>
      <w:proofErr w:type="spellStart"/>
      <w:r>
        <w:t>Policies</w:t>
      </w:r>
      <w:proofErr w:type="spellEnd"/>
      <w:r>
        <w:t xml:space="preserve">/Administrative Templates/System/User </w:t>
      </w:r>
      <w:proofErr w:type="spellStart"/>
      <w:r>
        <w:t>Profiles</w:t>
      </w:r>
      <w:proofErr w:type="spellEnd"/>
    </w:p>
    <w:p w14:paraId="64AD5732" w14:textId="68F6FD6A" w:rsidR="00BC4890" w:rsidRDefault="00BC4890" w:rsidP="00200651"/>
    <w:p w14:paraId="6664CD0F" w14:textId="4C2935B3" w:rsidR="00BC4890" w:rsidRPr="00200651" w:rsidRDefault="00BC4890" w:rsidP="00200651">
      <w:r>
        <w:t xml:space="preserve">Die Wichtigste Datei ist «Set </w:t>
      </w:r>
      <w:proofErr w:type="spellStart"/>
      <w:r>
        <w:t>roaming</w:t>
      </w:r>
      <w:proofErr w:type="spellEnd"/>
      <w:r>
        <w:t xml:space="preserve"> </w:t>
      </w:r>
      <w:proofErr w:type="spellStart"/>
      <w:r>
        <w:t>profile</w:t>
      </w:r>
      <w:proofErr w:type="spellEnd"/>
      <w:r>
        <w:t xml:space="preserve"> </w:t>
      </w:r>
      <w:proofErr w:type="spellStart"/>
      <w:r>
        <w:t>path</w:t>
      </w:r>
      <w:proofErr w:type="spellEnd"/>
      <w:r>
        <w:t xml:space="preserve"> …». Hier muss man einen Pfad angeben in eine</w:t>
      </w:r>
      <w:r w:rsidR="005E7606">
        <w:t>n</w:t>
      </w:r>
      <w:r>
        <w:t xml:space="preserve"> Share. </w:t>
      </w:r>
      <w:r w:rsidR="005E7606">
        <w:t>Auf diesem Share müssen die «</w:t>
      </w:r>
      <w:proofErr w:type="spellStart"/>
      <w:r w:rsidR="005E7606">
        <w:t>Authenticatet</w:t>
      </w:r>
      <w:proofErr w:type="spellEnd"/>
      <w:r w:rsidR="005E7606">
        <w:t xml:space="preserve"> Users» volle Share Rechte haben. Die NTFS </w:t>
      </w:r>
      <w:proofErr w:type="spellStart"/>
      <w:r w:rsidR="005E7606">
        <w:t>berechtigungen</w:t>
      </w:r>
      <w:proofErr w:type="spellEnd"/>
      <w:r w:rsidR="005E7606">
        <w:t xml:space="preserve"> müssen auf «Read &amp; Execute» sein. </w:t>
      </w:r>
      <w:r w:rsidR="00997D51">
        <w:t xml:space="preserve">«Add </w:t>
      </w:r>
      <w:proofErr w:type="spellStart"/>
      <w:r w:rsidR="00997D51">
        <w:t>the</w:t>
      </w:r>
      <w:proofErr w:type="spellEnd"/>
      <w:r w:rsidR="00997D51">
        <w:t xml:space="preserve"> Administrators …» muss ebenfalls aktiviert sein. Sonst haben die Administratoren keinen Zugriff auf die Dateien. </w:t>
      </w:r>
    </w:p>
    <w:p w14:paraId="4054D673" w14:textId="0898CC00" w:rsidR="00B114F2" w:rsidRDefault="00B114F2" w:rsidP="003102CF">
      <w:pPr>
        <w:pStyle w:val="Heading2"/>
      </w:pPr>
      <w:bookmarkStart w:id="305" w:name="_Toc103938817"/>
      <w:r>
        <w:t>Berechtigungen</w:t>
      </w:r>
      <w:bookmarkEnd w:id="305"/>
    </w:p>
    <w:p w14:paraId="09620867" w14:textId="374488CE" w:rsidR="00B114F2" w:rsidRDefault="00B114F2" w:rsidP="00B114F2">
      <w:r>
        <w:t>Wenn man in einer Firma für jede Abteilung einen Share einrichten möchte, braucht man Berechtigungen.</w:t>
      </w:r>
    </w:p>
    <w:p w14:paraId="7C8A4201" w14:textId="315ED22E" w:rsidR="00B114F2" w:rsidRDefault="00B114F2" w:rsidP="00B114F2">
      <w:r>
        <w:t xml:space="preserve">Zum Beispiel soll die Marketing Abteilung nicht auf den Share der Entwicklungsabteilung zugreifen können. </w:t>
      </w:r>
    </w:p>
    <w:p w14:paraId="5D4800BA" w14:textId="76619A82" w:rsidR="00B114F2" w:rsidRDefault="00B114F2" w:rsidP="00B114F2">
      <w:r>
        <w:t>Die Berechtigungen erreicht man über die Eigenschaften unter Sicherheit.</w:t>
      </w:r>
    </w:p>
    <w:p w14:paraId="49AEF105" w14:textId="57612CF3" w:rsidR="00B114F2" w:rsidRDefault="00B114F2" w:rsidP="00B114F2"/>
    <w:p w14:paraId="02776796" w14:textId="6891A49B" w:rsidR="00B114F2" w:rsidRDefault="00B114F2" w:rsidP="00B114F2">
      <w:pPr>
        <w:keepNext/>
      </w:pPr>
      <w:r w:rsidRPr="00B114F2">
        <w:rPr>
          <w:noProof/>
        </w:rPr>
        <w:drawing>
          <wp:inline distT="0" distB="0" distL="0" distR="0" wp14:anchorId="5AD90CA4" wp14:editId="26584F78">
            <wp:extent cx="1788485" cy="2379636"/>
            <wp:effectExtent l="19050" t="19050" r="21590" b="2095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819528" cy="2420939"/>
                    </a:xfrm>
                    <a:prstGeom prst="rect">
                      <a:avLst/>
                    </a:prstGeom>
                    <a:ln>
                      <a:solidFill>
                        <a:schemeClr val="tx1"/>
                      </a:solidFill>
                    </a:ln>
                  </pic:spPr>
                </pic:pic>
              </a:graphicData>
            </a:graphic>
          </wp:inline>
        </w:drawing>
      </w:r>
    </w:p>
    <w:p w14:paraId="460641D7" w14:textId="457280AA" w:rsidR="00B114F2" w:rsidRDefault="00B114F2" w:rsidP="00B114F2">
      <w:pPr>
        <w:pStyle w:val="Caption"/>
      </w:pPr>
      <w:bookmarkStart w:id="306" w:name="_Ref54273674"/>
      <w:bookmarkStart w:id="307" w:name="_Toc103938477"/>
      <w:r>
        <w:t xml:space="preserve">Abbildung </w:t>
      </w:r>
      <w:fldSimple w:instr=" SEQ Abbildung \* ARABIC ">
        <w:r w:rsidR="00C34C3A">
          <w:rPr>
            <w:noProof/>
          </w:rPr>
          <w:t>89</w:t>
        </w:r>
      </w:fldSimple>
      <w:bookmarkEnd w:id="306"/>
      <w:r>
        <w:t>: Berechtigungen eines Ordners</w:t>
      </w:r>
      <w:bookmarkEnd w:id="307"/>
    </w:p>
    <w:p w14:paraId="33B8E642" w14:textId="20BB9CE6" w:rsidR="003F74EF" w:rsidRDefault="00194E19" w:rsidP="00194E19">
      <w:pPr>
        <w:rPr>
          <w:noProof/>
        </w:rPr>
      </w:pPr>
      <w:r>
        <w:lastRenderedPageBreak/>
        <w:t>Unter «</w:t>
      </w:r>
      <w:r>
        <w:rPr>
          <w:i/>
        </w:rPr>
        <w:t>Gruppen- oder Benutzernamen</w:t>
      </w:r>
      <w:r>
        <w:t>» kann man eine Gruppe oder einen Benutzer auswählen und im unteren Bereich die Berechtigungen einsehen. Unter [</w:t>
      </w:r>
      <w:r>
        <w:rPr>
          <w:i/>
        </w:rPr>
        <w:t>bearbeiten</w:t>
      </w:r>
      <w:r>
        <w:t>] kann man Benutzer und Gruppen entfernen und hinzufügen. Dort ist es auch möglich die Berechtigungen anzupassen. Unter erweitert gibt es noch weitere Möglichkeiten.</w:t>
      </w:r>
      <w:r w:rsidR="003F74EF" w:rsidRPr="003F74EF">
        <w:rPr>
          <w:noProof/>
        </w:rPr>
        <w:t xml:space="preserve"> </w:t>
      </w:r>
    </w:p>
    <w:p w14:paraId="269D45F7" w14:textId="36B4EF29" w:rsidR="003F74EF" w:rsidRDefault="003F74EF" w:rsidP="00194E19">
      <w:pPr>
        <w:rPr>
          <w:noProof/>
        </w:rPr>
      </w:pPr>
    </w:p>
    <w:p w14:paraId="6AA62FD7" w14:textId="0A79E125" w:rsidR="003F74EF" w:rsidRDefault="003F74EF" w:rsidP="003F74EF">
      <w:pPr>
        <w:keepNext/>
      </w:pPr>
      <w:r>
        <w:rPr>
          <w:noProof/>
        </w:rPr>
        <w:drawing>
          <wp:inline distT="0" distB="0" distL="0" distR="0" wp14:anchorId="7767E7C5" wp14:editId="24ED7B2C">
            <wp:extent cx="4341323" cy="2943225"/>
            <wp:effectExtent l="0" t="0" r="2540" b="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3123" cy="2964784"/>
                    </a:xfrm>
                    <a:prstGeom prst="rect">
                      <a:avLst/>
                    </a:prstGeom>
                  </pic:spPr>
                </pic:pic>
              </a:graphicData>
            </a:graphic>
          </wp:inline>
        </w:drawing>
      </w:r>
    </w:p>
    <w:p w14:paraId="5FE58BEA" w14:textId="3426AC4D" w:rsidR="00194E19" w:rsidRDefault="003F74EF" w:rsidP="003F74EF">
      <w:pPr>
        <w:pStyle w:val="Caption"/>
      </w:pPr>
      <w:bookmarkStart w:id="308" w:name="_Toc103938478"/>
      <w:r>
        <w:t xml:space="preserve">Abbildung </w:t>
      </w:r>
      <w:fldSimple w:instr=" SEQ Abbildung \* ARABIC ">
        <w:r w:rsidR="00C34C3A">
          <w:rPr>
            <w:noProof/>
          </w:rPr>
          <w:t>90</w:t>
        </w:r>
      </w:fldSimple>
      <w:r>
        <w:t>: Erweiterte Sicherheitseinstellungen</w:t>
      </w:r>
      <w:bookmarkEnd w:id="308"/>
    </w:p>
    <w:p w14:paraId="1064ACDE" w14:textId="5CA4202F" w:rsidR="003F74EF" w:rsidRDefault="003F74EF" w:rsidP="003F74EF">
      <w:r>
        <w:t>Ein wichtiger Punkt</w:t>
      </w:r>
      <w:r w:rsidR="004A0C36">
        <w:t xml:space="preserve"> der erweiterten Einstellungen ist</w:t>
      </w:r>
      <w:r w:rsidR="00EF0578">
        <w:t xml:space="preserve"> </w:t>
      </w:r>
      <w:r w:rsidR="004A0C36">
        <w:t>[</w:t>
      </w:r>
      <w:r w:rsidR="004A0C36" w:rsidRPr="004A0C36">
        <w:rPr>
          <w:i/>
        </w:rPr>
        <w:t>Vererbung deaktivieren</w:t>
      </w:r>
      <w:r w:rsidR="004A0C36">
        <w:t>] dadurch kann man die Berechtigungen frei verändern</w:t>
      </w:r>
      <w:r w:rsidR="00EF0578">
        <w:t xml:space="preserve"> und die vererbten Informationen gelten nicht</w:t>
      </w:r>
      <w:r w:rsidR="004A0C36">
        <w:t>.</w:t>
      </w:r>
    </w:p>
    <w:p w14:paraId="0D05EDF7" w14:textId="66B0595C" w:rsidR="004A0C36" w:rsidRDefault="004A0C36" w:rsidP="004A0C36">
      <w:pPr>
        <w:pStyle w:val="Wichtigberschrift"/>
        <w:rPr>
          <w:rStyle w:val="Emphasis"/>
          <w:i w:val="0"/>
          <w:iCs w:val="0"/>
        </w:rPr>
      </w:pPr>
      <w:r>
        <w:rPr>
          <w:rStyle w:val="Emphasis"/>
          <w:i w:val="0"/>
          <w:iCs w:val="0"/>
        </w:rPr>
        <w:t>Vererbung</w:t>
      </w:r>
    </w:p>
    <w:p w14:paraId="63D0EBE9" w14:textId="69C37534" w:rsidR="004A0C36" w:rsidRDefault="000614B7" w:rsidP="004A0C36">
      <w:pPr>
        <w:pStyle w:val="WichtigInhalt"/>
      </w:pPr>
      <w:r>
        <w:t>Eine Vererbung macht zum Beispiel, dass alle Dateien und Verzeichnisse in einem Ordner die gleichen Berechtigungen haben wie der übergeordnete Ordner.</w:t>
      </w:r>
    </w:p>
    <w:p w14:paraId="56A08B78" w14:textId="68135E9F" w:rsidR="00EF0578" w:rsidRDefault="00EF0578">
      <w:r>
        <w:br w:type="page"/>
      </w:r>
    </w:p>
    <w:p w14:paraId="4A21E668" w14:textId="55CBE911" w:rsidR="00EF0578" w:rsidRDefault="00EF0578" w:rsidP="000614B7">
      <w:r>
        <w:lastRenderedPageBreak/>
        <w:t xml:space="preserve">Mit einem Doppelklick auf einen Eintrag kann man diesen bearbeiten. </w:t>
      </w:r>
    </w:p>
    <w:p w14:paraId="381D809F" w14:textId="28C7C401" w:rsidR="00EF0578" w:rsidRDefault="00EF0578" w:rsidP="000614B7">
      <w:r>
        <w:t xml:space="preserve">Unter </w:t>
      </w:r>
      <w:r w:rsidR="009715C4">
        <w:t>«</w:t>
      </w:r>
      <w:r w:rsidR="009715C4">
        <w:rPr>
          <w:i/>
        </w:rPr>
        <w:t>Typ</w:t>
      </w:r>
      <w:r w:rsidR="007B6224">
        <w:t>» [</w:t>
      </w:r>
      <w:r w:rsidR="00826148">
        <w:rPr>
          <w:color w:val="FF0000"/>
        </w:rPr>
        <w:t>1</w:t>
      </w:r>
      <w:r w:rsidR="00826148">
        <w:t>]</w:t>
      </w:r>
      <w:r>
        <w:t xml:space="preserve"> kann man bestimmen, ob der Eintrag </w:t>
      </w:r>
      <w:r w:rsidR="007B6224">
        <w:t xml:space="preserve">die </w:t>
      </w:r>
      <w:r w:rsidR="006F555D">
        <w:t>Auswahl</w:t>
      </w:r>
      <w:commentRangeStart w:id="309"/>
      <w:r>
        <w:t xml:space="preserve"> </w:t>
      </w:r>
      <w:commentRangeEnd w:id="309"/>
      <w:r w:rsidR="007F1C10">
        <w:rPr>
          <w:rStyle w:val="CommentReference"/>
        </w:rPr>
        <w:commentReference w:id="309"/>
      </w:r>
      <w:r>
        <w:t>zulässt oder verhindert. Beispielsweise kann man so sagen, dass ein Benutzer keine Dateien erstellen kann</w:t>
      </w:r>
      <w:r w:rsidR="00826148">
        <w:t xml:space="preserve">, vorhandene Elemente jedoch bearbeiten kann. </w:t>
      </w:r>
    </w:p>
    <w:p w14:paraId="310DFD1D" w14:textId="0C200918" w:rsidR="00826148" w:rsidRDefault="00826148" w:rsidP="000614B7">
      <w:r>
        <w:t xml:space="preserve">Im nächsten </w:t>
      </w:r>
      <w:r w:rsidR="007B6224">
        <w:t>Dropdown [</w:t>
      </w:r>
      <w:r w:rsidR="009715C4">
        <w:rPr>
          <w:color w:val="FF0000"/>
        </w:rPr>
        <w:t>2</w:t>
      </w:r>
      <w:r w:rsidR="009715C4">
        <w:t>]</w:t>
      </w:r>
      <w:r>
        <w:t xml:space="preserve"> kann man die Vererbung bestimmen. Wenn zum Beispiel «</w:t>
      </w:r>
      <w:r>
        <w:rPr>
          <w:i/>
        </w:rPr>
        <w:t>nur diesen Ordner</w:t>
      </w:r>
      <w:r>
        <w:t xml:space="preserve">» ausgewählt ist, gelten die Berechtigungen für diesen Ordner und Dateien die in diesem Ordner sind. Unterordner können dann wieder andere Berechtigungen haben. </w:t>
      </w:r>
    </w:p>
    <w:p w14:paraId="258D2944" w14:textId="0F8850A9" w:rsidR="009715C4" w:rsidRPr="00826148" w:rsidRDefault="009715C4" w:rsidP="000614B7">
      <w:r>
        <w:t xml:space="preserve">Im nächsten </w:t>
      </w:r>
      <w:r w:rsidR="007B6224">
        <w:t>Abschnitt [</w:t>
      </w:r>
      <w:r w:rsidRPr="009715C4">
        <w:rPr>
          <w:color w:val="FF0000"/>
        </w:rPr>
        <w:t>3</w:t>
      </w:r>
      <w:r>
        <w:t>] kann man dann die Berechtigungen bestimmen.</w:t>
      </w:r>
    </w:p>
    <w:p w14:paraId="15441C59" w14:textId="4BB1C212" w:rsidR="00EF0578" w:rsidRDefault="00EF0578" w:rsidP="000614B7"/>
    <w:p w14:paraId="7101637B" w14:textId="0C65C97A" w:rsidR="00EF0578" w:rsidRDefault="00780900" w:rsidP="00EF0578">
      <w:pPr>
        <w:keepNext/>
      </w:pPr>
      <w:r>
        <w:rPr>
          <w:noProof/>
        </w:rPr>
        <mc:AlternateContent>
          <mc:Choice Requires="wps">
            <w:drawing>
              <wp:anchor distT="45720" distB="45720" distL="114300" distR="114300" simplePos="0" relativeHeight="251677184" behindDoc="0" locked="0" layoutInCell="1" allowOverlap="1" wp14:anchorId="7C389011" wp14:editId="6B53E42F">
                <wp:simplePos x="0" y="0"/>
                <wp:positionH relativeFrom="column">
                  <wp:posOffset>171450</wp:posOffset>
                </wp:positionH>
                <wp:positionV relativeFrom="paragraph">
                  <wp:posOffset>1416685</wp:posOffset>
                </wp:positionV>
                <wp:extent cx="320675" cy="393065"/>
                <wp:effectExtent l="0" t="0" r="0" b="0"/>
                <wp:wrapNone/>
                <wp:docPr id="284" name="Textfeld 2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93065"/>
                        </a:xfrm>
                        <a:prstGeom prst="rect">
                          <a:avLst/>
                        </a:prstGeom>
                        <a:noFill/>
                        <a:ln w="9525">
                          <a:noFill/>
                          <a:miter lim="800000"/>
                          <a:headEnd/>
                          <a:tailEnd/>
                        </a:ln>
                      </wps:spPr>
                      <wps:txbx>
                        <w:txbxContent>
                          <w:p w14:paraId="2128279A" w14:textId="150EC60E" w:rsidR="0025353A" w:rsidRPr="005E262F" w:rsidRDefault="0025353A" w:rsidP="009715C4">
                            <w:pPr>
                              <w:rPr>
                                <w:color w:val="FF0000"/>
                                <w:sz w:val="48"/>
                                <w:szCs w:val="56"/>
                              </w:rPr>
                            </w:pPr>
                            <w:r>
                              <w:rPr>
                                <w:color w:val="FF0000"/>
                                <w:sz w:val="48"/>
                                <w:szCs w:val="56"/>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389011" id="Textfeld 284" o:spid="_x0000_s1064" type="#_x0000_t202" style="position:absolute;margin-left:13.5pt;margin-top:111.55pt;width:25.25pt;height:30.95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" filled="f" stroked="f">
                <v:textbox>
                  <w:txbxContent>
                    <w:p w14:paraId="2128279A" w14:textId="150EC60E" w:rsidR="0025353A" w:rsidRPr="005E262F" w:rsidRDefault="0025353A" w:rsidP="009715C4">
                      <w:pPr>
                        <w:rPr>
                          <w:color w:val="FF0000"/>
                          <w:sz w:val="48"/>
                          <w:szCs w:val="56"/>
                        </w:rPr>
                      </w:pPr>
                      <w:r>
                        <w:rPr>
                          <w:color w:val="FF0000"/>
                          <w:sz w:val="48"/>
                          <w:szCs w:val="56"/>
                        </w:rPr>
                        <w:t>3</w:t>
                      </w:r>
                    </w:p>
                  </w:txbxContent>
                </v:textbox>
              </v:shape>
            </w:pict>
          </mc:Fallback>
        </mc:AlternateContent>
      </w:r>
      <w:r>
        <w:rPr>
          <w:noProof/>
        </w:rPr>
        <mc:AlternateContent>
          <mc:Choice Requires="wps">
            <w:drawing>
              <wp:anchor distT="45720" distB="45720" distL="114300" distR="114300" simplePos="0" relativeHeight="251676160" behindDoc="0" locked="0" layoutInCell="1" allowOverlap="1" wp14:anchorId="56E400A2" wp14:editId="2D9A09DF">
                <wp:simplePos x="0" y="0"/>
                <wp:positionH relativeFrom="column">
                  <wp:posOffset>-122555</wp:posOffset>
                </wp:positionH>
                <wp:positionV relativeFrom="paragraph">
                  <wp:posOffset>619760</wp:posOffset>
                </wp:positionV>
                <wp:extent cx="320675" cy="393065"/>
                <wp:effectExtent l="0" t="0" r="0" b="0"/>
                <wp:wrapNone/>
                <wp:docPr id="282" name="Textfeld 2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93065"/>
                        </a:xfrm>
                        <a:prstGeom prst="rect">
                          <a:avLst/>
                        </a:prstGeom>
                        <a:noFill/>
                        <a:ln w="9525">
                          <a:noFill/>
                          <a:miter lim="800000"/>
                          <a:headEnd/>
                          <a:tailEnd/>
                        </a:ln>
                      </wps:spPr>
                      <wps:txbx>
                        <w:txbxContent>
                          <w:p w14:paraId="11E1549B" w14:textId="0620B80F" w:rsidR="0025353A" w:rsidRPr="005E262F" w:rsidRDefault="0025353A" w:rsidP="009715C4">
                            <w:pPr>
                              <w:rPr>
                                <w:color w:val="FF0000"/>
                                <w:sz w:val="48"/>
                                <w:szCs w:val="56"/>
                              </w:rPr>
                            </w:pPr>
                            <w:r>
                              <w:rPr>
                                <w:color w:val="FF0000"/>
                                <w:sz w:val="48"/>
                                <w:szCs w:val="56"/>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400A2" id="Textfeld 282" o:spid="_x0000_s1065" type="#_x0000_t202" style="position:absolute;margin-left:-9.65pt;margin-top:48.8pt;width:25.25pt;height:30.95pt;z-index:251676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" filled="f" stroked="f">
                <v:textbox>
                  <w:txbxContent>
                    <w:p w14:paraId="11E1549B" w14:textId="0620B80F" w:rsidR="0025353A" w:rsidRPr="005E262F" w:rsidRDefault="0025353A" w:rsidP="009715C4">
                      <w:pPr>
                        <w:rPr>
                          <w:color w:val="FF0000"/>
                          <w:sz w:val="48"/>
                          <w:szCs w:val="56"/>
                        </w:rPr>
                      </w:pPr>
                      <w:r>
                        <w:rPr>
                          <w:color w:val="FF0000"/>
                          <w:sz w:val="48"/>
                          <w:szCs w:val="56"/>
                        </w:rPr>
                        <w:t>2</w:t>
                      </w:r>
                    </w:p>
                  </w:txbxContent>
                </v:textbox>
              </v:shape>
            </w:pict>
          </mc:Fallback>
        </mc:AlternateContent>
      </w:r>
      <w:r>
        <w:rPr>
          <w:noProof/>
        </w:rPr>
        <mc:AlternateContent>
          <mc:Choice Requires="wps">
            <w:drawing>
              <wp:anchor distT="45720" distB="45720" distL="114300" distR="114300" simplePos="0" relativeHeight="251675136" behindDoc="0" locked="0" layoutInCell="1" allowOverlap="1" wp14:anchorId="7E1DA833" wp14:editId="50A2078D">
                <wp:simplePos x="0" y="0"/>
                <wp:positionH relativeFrom="column">
                  <wp:posOffset>379730</wp:posOffset>
                </wp:positionH>
                <wp:positionV relativeFrom="paragraph">
                  <wp:posOffset>361315</wp:posOffset>
                </wp:positionV>
                <wp:extent cx="320675" cy="393065"/>
                <wp:effectExtent l="0" t="0" r="0" b="0"/>
                <wp:wrapNone/>
                <wp:docPr id="281" name="Textfeld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675" cy="393065"/>
                        </a:xfrm>
                        <a:prstGeom prst="rect">
                          <a:avLst/>
                        </a:prstGeom>
                        <a:noFill/>
                        <a:ln w="9525">
                          <a:noFill/>
                          <a:miter lim="800000"/>
                          <a:headEnd/>
                          <a:tailEnd/>
                        </a:ln>
                      </wps:spPr>
                      <wps:txbx>
                        <w:txbxContent>
                          <w:p w14:paraId="566F547F" w14:textId="77777777" w:rsidR="0025353A" w:rsidRPr="005E262F" w:rsidRDefault="0025353A" w:rsidP="009715C4">
                            <w:pPr>
                              <w:rPr>
                                <w:color w:val="FF0000"/>
                                <w:sz w:val="48"/>
                                <w:szCs w:val="56"/>
                              </w:rPr>
                            </w:pPr>
                            <w:r>
                              <w:rPr>
                                <w:color w:val="FF0000"/>
                                <w:sz w:val="48"/>
                                <w:szCs w:val="56"/>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1DA833" id="Textfeld 281" o:spid="_x0000_s1066" type="#_x0000_t202" style="position:absolute;margin-left:29.9pt;margin-top:28.45pt;width:25.25pt;height:30.95pt;z-index:25167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" filled="f" stroked="f">
                <v:textbox>
                  <w:txbxContent>
                    <w:p w14:paraId="566F547F" w14:textId="77777777" w:rsidR="0025353A" w:rsidRPr="005E262F" w:rsidRDefault="0025353A" w:rsidP="009715C4">
                      <w:pPr>
                        <w:rPr>
                          <w:color w:val="FF0000"/>
                          <w:sz w:val="48"/>
                          <w:szCs w:val="56"/>
                        </w:rPr>
                      </w:pPr>
                      <w:r>
                        <w:rPr>
                          <w:color w:val="FF0000"/>
                          <w:sz w:val="48"/>
                          <w:szCs w:val="56"/>
                        </w:rPr>
                        <w:t>1</w:t>
                      </w:r>
                    </w:p>
                  </w:txbxContent>
                </v:textbox>
              </v:shape>
            </w:pict>
          </mc:Fallback>
        </mc:AlternateContent>
      </w:r>
      <w:r w:rsidR="00EF0578">
        <w:rPr>
          <w:noProof/>
        </w:rPr>
        <w:drawing>
          <wp:inline distT="0" distB="0" distL="0" distR="0" wp14:anchorId="07B703FB" wp14:editId="459B12E3">
            <wp:extent cx="5343525" cy="3697540"/>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60462" cy="3709260"/>
                    </a:xfrm>
                    <a:prstGeom prst="rect">
                      <a:avLst/>
                    </a:prstGeom>
                  </pic:spPr>
                </pic:pic>
              </a:graphicData>
            </a:graphic>
          </wp:inline>
        </w:drawing>
      </w:r>
    </w:p>
    <w:p w14:paraId="6716AB4E" w14:textId="75379A42" w:rsidR="00EF0578" w:rsidRDefault="00EF0578" w:rsidP="00EF0578">
      <w:pPr>
        <w:pStyle w:val="Caption"/>
      </w:pPr>
      <w:bookmarkStart w:id="310" w:name="_Toc103938479"/>
      <w:r>
        <w:t xml:space="preserve">Abbildung </w:t>
      </w:r>
      <w:fldSimple w:instr=" SEQ Abbildung \* ARABIC ">
        <w:r w:rsidR="00C34C3A">
          <w:rPr>
            <w:noProof/>
          </w:rPr>
          <w:t>91</w:t>
        </w:r>
      </w:fldSimple>
      <w:r>
        <w:t>: Berechtigungen in den erweiterten Sicherheitseinstellungen</w:t>
      </w:r>
      <w:bookmarkEnd w:id="310"/>
    </w:p>
    <w:p w14:paraId="1C8BA8BC" w14:textId="28BABD38" w:rsidR="00EF0578" w:rsidRDefault="00BE0D82" w:rsidP="00EF0578">
      <w:r>
        <w:t xml:space="preserve">Unten kann man spezielle Bedingungen definieren. Beispielsweise ist es möglich, dass der Eintrag nur gilt, wenn der Computer der auf die Datei zugreifen will einer bestimmten Gruppe angehört. </w:t>
      </w:r>
    </w:p>
    <w:p w14:paraId="5F16AC1E" w14:textId="77777777" w:rsidR="000F0E44" w:rsidRDefault="000F0E44">
      <w:pPr>
        <w:rPr>
          <w:rFonts w:cs="Arial"/>
          <w:b/>
          <w:iCs/>
          <w:sz w:val="32"/>
          <w:szCs w:val="26"/>
        </w:rPr>
      </w:pPr>
      <w:r>
        <w:br w:type="page"/>
      </w:r>
    </w:p>
    <w:p w14:paraId="1EF9CE29" w14:textId="01EF943D" w:rsidR="00BE0D82" w:rsidRDefault="00BE0D82" w:rsidP="003102CF">
      <w:pPr>
        <w:pStyle w:val="Heading3"/>
      </w:pPr>
      <w:bookmarkStart w:id="311" w:name="_Ref54358233"/>
      <w:bookmarkStart w:id="312" w:name="_Toc103938818"/>
      <w:r>
        <w:lastRenderedPageBreak/>
        <w:t>Share Berechtigungen</w:t>
      </w:r>
      <w:bookmarkEnd w:id="311"/>
      <w:bookmarkEnd w:id="312"/>
    </w:p>
    <w:p w14:paraId="674235C1" w14:textId="1F9602B1" w:rsidR="00BE0D82" w:rsidRDefault="000F0E44" w:rsidP="00BE0D82">
      <w:r>
        <w:t xml:space="preserve">In den Eigenschaften von einem geteilten Ordner kann man unter Freigabe die Berechtigungen bearbeite. Hierzu muss man auf die erweiterte Freigabe und danach auf Berechtigungen. Dort kann man neue Gruppen oder Benutzer hinzufügen und ankreuzen, welche Rechte sie haben. </w:t>
      </w:r>
    </w:p>
    <w:p w14:paraId="58F20562" w14:textId="77777777" w:rsidR="000F0E44" w:rsidRDefault="000F0E44" w:rsidP="00BE0D82"/>
    <w:p w14:paraId="30F718E1" w14:textId="77777777" w:rsidR="000F0E44" w:rsidRDefault="000F0E44" w:rsidP="000F0E44">
      <w:pPr>
        <w:keepNext/>
      </w:pPr>
      <w:r w:rsidRPr="000F0E44">
        <w:rPr>
          <w:noProof/>
        </w:rPr>
        <w:drawing>
          <wp:inline distT="0" distB="0" distL="0" distR="0" wp14:anchorId="730123A6" wp14:editId="69306860">
            <wp:extent cx="3015849" cy="3859619"/>
            <wp:effectExtent l="19050" t="19050" r="13335" b="2667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8563" cy="3863093"/>
                    </a:xfrm>
                    <a:prstGeom prst="rect">
                      <a:avLst/>
                    </a:prstGeom>
                    <a:ln>
                      <a:solidFill>
                        <a:schemeClr val="tx1"/>
                      </a:solidFill>
                    </a:ln>
                  </pic:spPr>
                </pic:pic>
              </a:graphicData>
            </a:graphic>
          </wp:inline>
        </w:drawing>
      </w:r>
    </w:p>
    <w:p w14:paraId="747599DD" w14:textId="7D7BA935" w:rsidR="000F0E44" w:rsidRDefault="000F0E44" w:rsidP="000F0E44">
      <w:pPr>
        <w:pStyle w:val="Caption"/>
      </w:pPr>
      <w:bookmarkStart w:id="313" w:name="_Toc103938480"/>
      <w:r>
        <w:t xml:space="preserve">Abbildung </w:t>
      </w:r>
      <w:fldSimple w:instr=" SEQ Abbildung \* ARABIC ">
        <w:r w:rsidR="00C34C3A">
          <w:rPr>
            <w:noProof/>
          </w:rPr>
          <w:t>92</w:t>
        </w:r>
      </w:fldSimple>
      <w:r>
        <w:t>: Share-Berechtigungen anpassen</w:t>
      </w:r>
      <w:bookmarkEnd w:id="313"/>
    </w:p>
    <w:p w14:paraId="655672D9" w14:textId="4012C121" w:rsidR="00E0614B" w:rsidRDefault="000F0E44" w:rsidP="000F0E44">
      <w:r>
        <w:t>Grundsätzlich sollte man allen Benutzern Rechte geben zum Ändern</w:t>
      </w:r>
      <w:r w:rsidR="00E0614B">
        <w:t xml:space="preserve"> oder sogar </w:t>
      </w:r>
      <w:commentRangeStart w:id="314"/>
      <w:r w:rsidR="00E0614B">
        <w:t>Vollzugriff</w:t>
      </w:r>
      <w:commentRangeEnd w:id="314"/>
      <w:r w:rsidR="00DE77F5">
        <w:rPr>
          <w:rStyle w:val="CommentReference"/>
        </w:rPr>
        <w:commentReference w:id="314"/>
      </w:r>
      <w:r>
        <w:t xml:space="preserve">. Wenn man alle hinzugefügt hat, muss man die </w:t>
      </w:r>
      <w:r w:rsidR="00E0614B">
        <w:t>nur die NTFS-Berechtigungen (Klassische Berechtigungen unter Security/</w:t>
      </w:r>
      <w:r w:rsidR="00170DB1">
        <w:t>Sicherheit) konfigurieren</w:t>
      </w:r>
      <w:r w:rsidR="00A72850">
        <w:t xml:space="preserve">. </w:t>
      </w:r>
    </w:p>
    <w:p w14:paraId="28E9D149" w14:textId="43B178F8" w:rsidR="00E0614B" w:rsidRDefault="00DE77F5" w:rsidP="00DE77F5">
      <w:pPr>
        <w:pStyle w:val="Wichtigberschrift"/>
      </w:pPr>
      <w:r>
        <w:t>Vollzugriff</w:t>
      </w:r>
    </w:p>
    <w:p w14:paraId="0A7A9DA9" w14:textId="49FB9EA6" w:rsidR="00DE77F5" w:rsidRPr="00DE77F5" w:rsidRDefault="00DE77F5" w:rsidP="00DE77F5">
      <w:pPr>
        <w:pStyle w:val="WichtigInhalt"/>
      </w:pPr>
      <w:r>
        <w:t xml:space="preserve">Vollzugriff </w:t>
      </w:r>
      <w:r w:rsidR="00135D9F">
        <w:t>bedeutet,</w:t>
      </w:r>
      <w:r>
        <w:t xml:space="preserve"> dass der Benutzer zusätzlich zu Modify Rechten Auch Unterordner löschen, Berechtigungen ändern und Besitzerschaft übernehmen kann. </w:t>
      </w:r>
    </w:p>
    <w:p w14:paraId="1830317D" w14:textId="77777777" w:rsidR="00135D9F" w:rsidRDefault="00135D9F">
      <w:r>
        <w:br w:type="page"/>
      </w:r>
    </w:p>
    <w:p w14:paraId="397A4409" w14:textId="4B0EF740" w:rsidR="003F3034" w:rsidRDefault="00A72850" w:rsidP="000F0E44">
      <w:r>
        <w:lastRenderedPageBreak/>
        <w:t xml:space="preserve">Für alle Dateien Gilt, </w:t>
      </w:r>
      <w:r w:rsidR="003F3034">
        <w:t>dass zuerst geschaut wird welche Share-Berechtigungen der Benutzer hat. Danach wird geschaut welche NTFS-</w:t>
      </w:r>
      <w:r w:rsidR="00E0614B">
        <w:t>Berechtigungen der</w:t>
      </w:r>
      <w:r w:rsidR="003F3034">
        <w:t xml:space="preserve"> Benutzer hat. </w:t>
      </w:r>
    </w:p>
    <w:p w14:paraId="2A5B41BA" w14:textId="77777777" w:rsidR="003F3034" w:rsidRDefault="003F3034" w:rsidP="000F0E44"/>
    <w:p w14:paraId="6BF98214" w14:textId="7A139114" w:rsidR="003F3034" w:rsidRDefault="003F3034" w:rsidP="000F0E44">
      <w:r>
        <w:t xml:space="preserve">Wenn die Share-Berechtigung zum Beispiel </w:t>
      </w:r>
      <w:r w:rsidR="00E0614B">
        <w:t xml:space="preserve">auf </w:t>
      </w:r>
      <w:r>
        <w:t xml:space="preserve">Lesen </w:t>
      </w:r>
      <w:r w:rsidR="00E0614B">
        <w:t>ist</w:t>
      </w:r>
      <w:r>
        <w:t xml:space="preserve">, und die NTFS-Berechtigungen </w:t>
      </w:r>
      <w:r w:rsidR="00E0614B">
        <w:t xml:space="preserve">auf </w:t>
      </w:r>
      <w:r>
        <w:t>Vollzugriff ist, gilt die niedrigere, also lesen.</w:t>
      </w:r>
    </w:p>
    <w:p w14:paraId="213A8521" w14:textId="77777777" w:rsidR="003F3034" w:rsidRDefault="003F3034" w:rsidP="003F3034">
      <w:pPr>
        <w:keepNext/>
      </w:pPr>
      <w:r>
        <w:rPr>
          <w:noProof/>
        </w:rPr>
        <w:drawing>
          <wp:inline distT="0" distB="0" distL="0" distR="0" wp14:anchorId="5B89BB2B" wp14:editId="012129E2">
            <wp:extent cx="4403750" cy="1528728"/>
            <wp:effectExtent l="0" t="0" r="0" b="0"/>
            <wp:docPr id="219" name="Grafik 219" descr="share permission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hare permissions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439514" cy="1541143"/>
                    </a:xfrm>
                    <a:prstGeom prst="rect">
                      <a:avLst/>
                    </a:prstGeom>
                    <a:noFill/>
                    <a:ln>
                      <a:noFill/>
                    </a:ln>
                  </pic:spPr>
                </pic:pic>
              </a:graphicData>
            </a:graphic>
          </wp:inline>
        </w:drawing>
      </w:r>
    </w:p>
    <w:p w14:paraId="4566ADD2" w14:textId="5FB9BA22" w:rsidR="00A72850" w:rsidRDefault="003F3034" w:rsidP="00E0614B">
      <w:pPr>
        <w:pStyle w:val="Caption"/>
      </w:pPr>
      <w:bookmarkStart w:id="315" w:name="_Toc103938481"/>
      <w:r>
        <w:t xml:space="preserve">Abbildung </w:t>
      </w:r>
      <w:fldSimple w:instr=" SEQ Abbildung \* ARABIC ">
        <w:r w:rsidR="00C34C3A">
          <w:rPr>
            <w:noProof/>
          </w:rPr>
          <w:t>93</w:t>
        </w:r>
      </w:fldSimple>
      <w:r>
        <w:t>: Verhalten von Share und NTFS Berechtigungen</w:t>
      </w:r>
      <w:r>
        <w:rPr>
          <w:rStyle w:val="FootnoteReference"/>
        </w:rPr>
        <w:footnoteReference w:id="1"/>
      </w:r>
      <w:bookmarkEnd w:id="315"/>
    </w:p>
    <w:p w14:paraId="6ABA3929" w14:textId="5502210B" w:rsidR="00A72850" w:rsidRPr="000F0E44" w:rsidRDefault="00E07C46" w:rsidP="000F0E44">
      <w:r>
        <w:t xml:space="preserve">Wenn man einem Lokalen Benutzer auf einem Client </w:t>
      </w:r>
      <w:r w:rsidR="00914DDD">
        <w:t>Zugang</w:t>
      </w:r>
      <w:r>
        <w:t xml:space="preserve"> gewähren will, ist die einzige Möglichkeit, die Berechtigung auf «</w:t>
      </w:r>
      <w:proofErr w:type="spellStart"/>
      <w:r>
        <w:t>everyone</w:t>
      </w:r>
      <w:proofErr w:type="spellEnd"/>
      <w:r>
        <w:t>» zu setzen. Man kann keinen lokalen Benutzer hinzufügen und auch einen PC hinzuzufügen funktioniert nicht. Dadurch kann man natürlich auch keine Gruppenrichtlinien anwenden.</w:t>
      </w:r>
    </w:p>
    <w:p w14:paraId="50608B3D" w14:textId="668000E9" w:rsidR="006137B1" w:rsidRDefault="006137B1" w:rsidP="003102CF">
      <w:pPr>
        <w:pStyle w:val="Heading3"/>
      </w:pPr>
      <w:bookmarkStart w:id="316" w:name="_Ref54776637"/>
      <w:bookmarkStart w:id="317" w:name="_Toc103938819"/>
      <w:r>
        <w:t>Gruppen</w:t>
      </w:r>
      <w:bookmarkEnd w:id="316"/>
      <w:bookmarkEnd w:id="317"/>
    </w:p>
    <w:p w14:paraId="34CA1A39" w14:textId="14E25062" w:rsidR="00E07C46" w:rsidRDefault="006137B1" w:rsidP="006137B1">
      <w:r>
        <w:t xml:space="preserve">Einerseits kann man Berechtigungen auf Benutzer legen. </w:t>
      </w:r>
      <w:r w:rsidR="00DB07D7">
        <w:t>Wenn man jedoch mehrere Personen die gleichen Berechtigungen haben sollen</w:t>
      </w:r>
      <w:r w:rsidR="00E07C46">
        <w:t>,</w:t>
      </w:r>
      <w:r w:rsidR="00DB07D7">
        <w:t xml:space="preserve"> </w:t>
      </w:r>
      <w:r w:rsidR="00E07C46">
        <w:t>sollte man</w:t>
      </w:r>
      <w:r w:rsidR="00DB07D7">
        <w:t xml:space="preserve"> eine Gruppe erstellen. </w:t>
      </w:r>
      <w:r w:rsidR="00E07C46">
        <w:t>Dadurch muss man, wenn jemand z.B. die Abteilung wechselt nur die Gruppenangehörigkeit ändern.</w:t>
      </w:r>
    </w:p>
    <w:p w14:paraId="57AFD9FD" w14:textId="56848408" w:rsidR="006137B1" w:rsidRDefault="00DB07D7" w:rsidP="006137B1">
      <w:r>
        <w:t>Es gibt drei verschiedene Bereiche in denen eine Gruppe aktiv sein kann:</w:t>
      </w:r>
    </w:p>
    <w:p w14:paraId="08C90DEA" w14:textId="1088CB1C" w:rsidR="00DB07D7" w:rsidRDefault="00DB07D7" w:rsidP="00DB07D7">
      <w:pPr>
        <w:pStyle w:val="Heading9"/>
      </w:pPr>
      <w:r>
        <w:t>Global:</w:t>
      </w:r>
    </w:p>
    <w:p w14:paraId="6AE49E20" w14:textId="40E37F38" w:rsidR="00DB07D7" w:rsidRDefault="00DB07D7" w:rsidP="00DB07D7">
      <w:r>
        <w:t xml:space="preserve">Eine </w:t>
      </w:r>
      <w:r w:rsidR="00914DDD">
        <w:t>g</w:t>
      </w:r>
      <w:r>
        <w:t xml:space="preserve">lobale Gruppe kann in einer Domäne verwendet werden. </w:t>
      </w:r>
      <w:r w:rsidR="009625D4">
        <w:t xml:space="preserve">Grundsätzlich sollten </w:t>
      </w:r>
      <w:r w:rsidR="00914DDD">
        <w:t>g</w:t>
      </w:r>
      <w:r w:rsidR="009625D4">
        <w:t xml:space="preserve">lobale Gruppen dazu da sein Rollen zu </w:t>
      </w:r>
      <w:r w:rsidR="00914DDD">
        <w:t>v</w:t>
      </w:r>
      <w:r w:rsidR="009625D4">
        <w:t>ergeben. Z. B. Software Entwickler.</w:t>
      </w:r>
    </w:p>
    <w:p w14:paraId="51BBC5A7" w14:textId="0A2C3C2C" w:rsidR="009625D4" w:rsidRDefault="009625D4" w:rsidP="009625D4">
      <w:pPr>
        <w:pStyle w:val="Heading9"/>
      </w:pPr>
      <w:r>
        <w:t>Domänenlokal:</w:t>
      </w:r>
    </w:p>
    <w:p w14:paraId="7E138D0E" w14:textId="5E14C176" w:rsidR="009625D4" w:rsidRDefault="009625D4" w:rsidP="009625D4">
      <w:r>
        <w:t xml:space="preserve">Domänenlokale Gruppen werden verwendet um Rechte zu vergeben. In </w:t>
      </w:r>
      <w:r w:rsidR="00914DDD">
        <w:t>d</w:t>
      </w:r>
      <w:r>
        <w:t xml:space="preserve">omänenlokalen Gruppen sollten grundsätzlich nur Gruppen Mitglied sein, keine Benutzer.  Domänenlokalen Gruppen können kein Mitglied von </w:t>
      </w:r>
      <w:r w:rsidR="00914DDD">
        <w:t>u</w:t>
      </w:r>
      <w:r>
        <w:t xml:space="preserve">niversalen oder </w:t>
      </w:r>
      <w:r w:rsidR="00914DDD">
        <w:t>g</w:t>
      </w:r>
      <w:r>
        <w:t>lobalen Gruppen sein. Sie gelten nur in einer Subdomain</w:t>
      </w:r>
      <w:r w:rsidR="00914DDD">
        <w:t>.</w:t>
      </w:r>
    </w:p>
    <w:p w14:paraId="75AD0881" w14:textId="6B3A1575" w:rsidR="009625D4" w:rsidRDefault="009625D4" w:rsidP="009625D4">
      <w:pPr>
        <w:pStyle w:val="Heading9"/>
      </w:pPr>
      <w:r>
        <w:t>Universal:</w:t>
      </w:r>
    </w:p>
    <w:p w14:paraId="2E562836" w14:textId="650B1A2A" w:rsidR="009625D4" w:rsidRDefault="009625D4" w:rsidP="009625D4">
      <w:r>
        <w:t>Universale Gruppen können grundsätzlich für alles verwendet werden.</w:t>
      </w:r>
    </w:p>
    <w:p w14:paraId="75F79F30" w14:textId="2D8671F3" w:rsidR="00E52883" w:rsidRDefault="009625D4" w:rsidP="009625D4">
      <w:r>
        <w:t xml:space="preserve">Universale Gruppen gelten auch über einen Trust. </w:t>
      </w:r>
    </w:p>
    <w:p w14:paraId="7ABFDCCC" w14:textId="1A024979" w:rsidR="009625D4" w:rsidRPr="009625D4" w:rsidRDefault="00E52883" w:rsidP="009625D4">
      <w:r>
        <w:br w:type="page"/>
      </w:r>
    </w:p>
    <w:p w14:paraId="4F84B676" w14:textId="51488E64" w:rsidR="00E52883" w:rsidRDefault="00E52883" w:rsidP="003102CF">
      <w:pPr>
        <w:pStyle w:val="Heading2"/>
      </w:pPr>
      <w:bookmarkStart w:id="318" w:name="_Toc103938820"/>
      <w:r>
        <w:lastRenderedPageBreak/>
        <w:t>Gruppenrichtlinien (GPO)</w:t>
      </w:r>
      <w:bookmarkEnd w:id="318"/>
    </w:p>
    <w:p w14:paraId="678B80BC" w14:textId="58C87409" w:rsidR="00E52883" w:rsidRDefault="00E52883" w:rsidP="00E52883">
      <w:r>
        <w:t>Gruppenrichtlinien kann man i</w:t>
      </w:r>
      <w:r w:rsidR="006725F7">
        <w:t>n</w:t>
      </w:r>
      <w:r>
        <w:t xml:space="preserve"> «Group Policy Management» bearbeiten. Voraussetzung ist, dass AD installiert und eingerichtet ist. </w:t>
      </w:r>
    </w:p>
    <w:p w14:paraId="1D186DBD" w14:textId="6885F15C" w:rsidR="006725F7" w:rsidRDefault="006725F7" w:rsidP="00E52883">
      <w:r>
        <w:t xml:space="preserve">Im linken Bereich sieht man eine </w:t>
      </w:r>
      <w:r w:rsidRPr="00533422">
        <w:rPr>
          <w:color w:val="FF0000"/>
        </w:rPr>
        <w:t>Ordnerstruktur</w:t>
      </w:r>
      <w:r>
        <w:t xml:space="preserve">. </w:t>
      </w:r>
      <w:r w:rsidRPr="006725F7">
        <w:t xml:space="preserve">Alle </w:t>
      </w:r>
      <w:r w:rsidRPr="00533422">
        <w:rPr>
          <w:color w:val="F79646" w:themeColor="accent6"/>
        </w:rPr>
        <w:t xml:space="preserve">OUs </w:t>
      </w:r>
      <w:r w:rsidRPr="006725F7">
        <w:t xml:space="preserve">die im </w:t>
      </w:r>
      <w:proofErr w:type="spellStart"/>
      <w:r w:rsidRPr="006725F7">
        <w:t>Active</w:t>
      </w:r>
      <w:proofErr w:type="spellEnd"/>
      <w:r w:rsidRPr="006725F7">
        <w:t xml:space="preserve"> Directory erstell</w:t>
      </w:r>
      <w:r>
        <w:t xml:space="preserve">t werden sind auch hier zu sehen. </w:t>
      </w:r>
    </w:p>
    <w:p w14:paraId="75894FCE" w14:textId="12B722AC" w:rsidR="00533422" w:rsidRDefault="00533422" w:rsidP="00E52883">
      <w:r w:rsidRPr="00533422">
        <w:t>Im Ordner «</w:t>
      </w:r>
      <w:r w:rsidRPr="00533422">
        <w:rPr>
          <w:color w:val="00B050"/>
        </w:rPr>
        <w:t>Group Policy Objects</w:t>
      </w:r>
      <w:r w:rsidRPr="00533422">
        <w:t xml:space="preserve">» sind alle </w:t>
      </w:r>
      <w:r w:rsidRPr="00533422">
        <w:rPr>
          <w:color w:val="00B0F0"/>
        </w:rPr>
        <w:t xml:space="preserve">Gruppenrichtlinien </w:t>
      </w:r>
      <w:r>
        <w:t>zu sehen. Diese können per Drag &amp; Drop mit andere</w:t>
      </w:r>
      <w:r w:rsidR="00E168B7">
        <w:t>n</w:t>
      </w:r>
      <w:r>
        <w:t xml:space="preserve"> Objekte</w:t>
      </w:r>
      <w:r w:rsidR="00E168B7">
        <w:t>n</w:t>
      </w:r>
      <w:r>
        <w:t xml:space="preserve"> und OUs </w:t>
      </w:r>
      <w:r w:rsidRPr="00533422">
        <w:rPr>
          <w:color w:val="7030A0"/>
        </w:rPr>
        <w:t xml:space="preserve">verknüpft </w:t>
      </w:r>
      <w:r>
        <w:t>werden.</w:t>
      </w:r>
    </w:p>
    <w:p w14:paraId="16B9DED4" w14:textId="77777777" w:rsidR="007B6224" w:rsidRPr="00533422" w:rsidRDefault="007B6224" w:rsidP="00E52883"/>
    <w:p w14:paraId="44581212" w14:textId="4B2949B1" w:rsidR="007B6224" w:rsidRDefault="00780900" w:rsidP="007B6224">
      <w:pPr>
        <w:keepNext/>
      </w:pPr>
      <w:r>
        <w:rPr>
          <w:noProof/>
        </w:rPr>
        <mc:AlternateContent>
          <mc:Choice Requires="wps">
            <w:drawing>
              <wp:anchor distT="0" distB="0" distL="114300" distR="114300" simplePos="0" relativeHeight="251694592" behindDoc="0" locked="0" layoutInCell="1" allowOverlap="1" wp14:anchorId="4C527DC3" wp14:editId="69FA8766">
                <wp:simplePos x="0" y="0"/>
                <wp:positionH relativeFrom="column">
                  <wp:posOffset>1800225</wp:posOffset>
                </wp:positionH>
                <wp:positionV relativeFrom="paragraph">
                  <wp:posOffset>831850</wp:posOffset>
                </wp:positionV>
                <wp:extent cx="636270" cy="925830"/>
                <wp:effectExtent l="0" t="55245" r="24765" b="0"/>
                <wp:wrapNone/>
                <wp:docPr id="280" name="Bogen 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6270" cy="925830"/>
                        </a:xfrm>
                        <a:custGeom>
                          <a:avLst/>
                          <a:gdLst>
                            <a:gd name="T0" fmla="*/ 322179 w 636270"/>
                            <a:gd name="T1" fmla="*/ 37 h 925830"/>
                            <a:gd name="T2" fmla="*/ 632077 w 636270"/>
                            <a:gd name="T3" fmla="*/ 388002 h 925830"/>
                            <a:gd name="T4" fmla="*/ 509406 w 636270"/>
                            <a:gd name="T5" fmla="*/ 832821 h 925830"/>
                            <a:gd name="T6" fmla="*/ 0 60000 65536"/>
                            <a:gd name="T7" fmla="*/ 0 60000 65536"/>
                            <a:gd name="T8" fmla="*/ 0 60000 65536"/>
                          </a:gdLst>
                          <a:ahLst/>
                          <a:cxnLst>
                            <a:cxn ang="T6">
                              <a:pos x="T0" y="T1"/>
                            </a:cxn>
                            <a:cxn ang="T7">
                              <a:pos x="T2" y="T3"/>
                            </a:cxn>
                            <a:cxn ang="T8">
                              <a:pos x="T4" y="T5"/>
                            </a:cxn>
                          </a:cxnLst>
                          <a:rect l="0" t="0" r="r" b="b"/>
                          <a:pathLst>
                            <a:path w="636270" h="925830" stroke="0">
                              <a:moveTo>
                                <a:pt x="322179" y="37"/>
                              </a:moveTo>
                              <a:cubicBezTo>
                                <a:pt x="476469" y="2891"/>
                                <a:pt x="607106" y="166438"/>
                                <a:pt x="632077" y="388002"/>
                              </a:cubicBezTo>
                              <a:cubicBezTo>
                                <a:pt x="651228" y="557934"/>
                                <a:pt x="603972" y="729290"/>
                                <a:pt x="509406" y="832821"/>
                              </a:cubicBezTo>
                              <a:lnTo>
                                <a:pt x="318135" y="462915"/>
                              </a:lnTo>
                              <a:lnTo>
                                <a:pt x="322179" y="37"/>
                              </a:lnTo>
                              <a:close/>
                            </a:path>
                            <a:path w="636270" h="925830" fill="none">
                              <a:moveTo>
                                <a:pt x="322179" y="37"/>
                              </a:moveTo>
                              <a:cubicBezTo>
                                <a:pt x="476469" y="2891"/>
                                <a:pt x="607106" y="166438"/>
                                <a:pt x="632077" y="388002"/>
                              </a:cubicBezTo>
                              <a:cubicBezTo>
                                <a:pt x="651228" y="557934"/>
                                <a:pt x="603972" y="729290"/>
                                <a:pt x="509406" y="832821"/>
                              </a:cubicBezTo>
                            </a:path>
                          </a:pathLst>
                        </a:custGeom>
                        <a:noFill/>
                        <a:ln w="9525">
                          <a:solidFill>
                            <a:srgbClr val="7030A0"/>
                          </a:solidFill>
                          <a:round/>
                          <a:headEnd type="triangle" w="med" len="me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F4229DF" id="Bogen 284" o:spid="_x0000_s1026" style="position:absolute;margin-left:141.75pt;margin-top:65.5pt;width:50.1pt;height:72.9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6270,925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" path="m322179,37nsc476469,2891,607106,166438,632077,388002,651228,557934,603972,729290,509406,832821l318135,462915,322179,37xem322179,37nfc476469,2891,607106,166438,632077,388002,651228,557934,603972,729290,509406,832821e" filled="f" strokecolor="#7030a0">
                <v:stroke startarrow="block"/>
                <v:path arrowok="t" o:connecttype="custom" o:connectlocs="322179,37;632077,388002;509406,832821" o:connectangles="0,0,0"/>
              </v:shape>
            </w:pict>
          </mc:Fallback>
        </mc:AlternateContent>
      </w:r>
      <w:r>
        <w:rPr>
          <w:noProof/>
        </w:rPr>
        <mc:AlternateContent>
          <mc:Choice Requires="wps">
            <w:drawing>
              <wp:anchor distT="0" distB="0" distL="114300" distR="114300" simplePos="0" relativeHeight="251692544" behindDoc="0" locked="0" layoutInCell="1" allowOverlap="1" wp14:anchorId="7C4B8CB2" wp14:editId="6930F94B">
                <wp:simplePos x="0" y="0"/>
                <wp:positionH relativeFrom="column">
                  <wp:posOffset>735965</wp:posOffset>
                </wp:positionH>
                <wp:positionV relativeFrom="paragraph">
                  <wp:posOffset>1227455</wp:posOffset>
                </wp:positionV>
                <wp:extent cx="2199005" cy="1395095"/>
                <wp:effectExtent l="0" t="0" r="0" b="0"/>
                <wp:wrapNone/>
                <wp:docPr id="274" name="Rechteck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9005" cy="1395095"/>
                        </a:xfrm>
                        <a:prstGeom prst="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7368" id="Rechteck 274" o:spid="_x0000_s1026" style="position:absolute;margin-left:57.95pt;margin-top:96.65pt;width:173.15pt;height:109.8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" filled="f" strokecolor="#00b050" strokeweight="1pt">
                <v:path arrowok="t"/>
              </v:rect>
            </w:pict>
          </mc:Fallback>
        </mc:AlternateContent>
      </w:r>
      <w:r>
        <w:rPr>
          <w:noProof/>
        </w:rPr>
        <mc:AlternateContent>
          <mc:Choice Requires="wps">
            <w:drawing>
              <wp:anchor distT="0" distB="0" distL="114300" distR="114300" simplePos="0" relativeHeight="251693568" behindDoc="0" locked="0" layoutInCell="1" allowOverlap="1" wp14:anchorId="1C63D2F9" wp14:editId="65649BDC">
                <wp:simplePos x="0" y="0"/>
                <wp:positionH relativeFrom="column">
                  <wp:posOffset>934720</wp:posOffset>
                </wp:positionH>
                <wp:positionV relativeFrom="paragraph">
                  <wp:posOffset>1409700</wp:posOffset>
                </wp:positionV>
                <wp:extent cx="1964690" cy="1186815"/>
                <wp:effectExtent l="0" t="0" r="0" b="0"/>
                <wp:wrapNone/>
                <wp:docPr id="268" name="Rechteck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64690" cy="1186815"/>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1D4BE4" id="Rechteck 268" o:spid="_x0000_s1026" style="position:absolute;margin-left:73.6pt;margin-top:111pt;width:154.7pt;height:93.4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" filled="f" strokecolor="#00b0f0" strokeweight="1pt">
                <v:path arrowok="t"/>
              </v:rect>
            </w:pict>
          </mc:Fallback>
        </mc:AlternateContent>
      </w:r>
      <w:r>
        <w:rPr>
          <w:noProof/>
        </w:rPr>
        <mc:AlternateContent>
          <mc:Choice Requires="wps">
            <w:drawing>
              <wp:anchor distT="0" distB="0" distL="114300" distR="114300" simplePos="0" relativeHeight="251691520" behindDoc="0" locked="0" layoutInCell="1" allowOverlap="1" wp14:anchorId="1C1D6298" wp14:editId="23222A84">
                <wp:simplePos x="0" y="0"/>
                <wp:positionH relativeFrom="column">
                  <wp:posOffset>937260</wp:posOffset>
                </wp:positionH>
                <wp:positionV relativeFrom="paragraph">
                  <wp:posOffset>1078865</wp:posOffset>
                </wp:positionV>
                <wp:extent cx="368300" cy="131445"/>
                <wp:effectExtent l="0" t="0" r="0" b="1905"/>
                <wp:wrapNone/>
                <wp:docPr id="267" name="Rechteck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8300" cy="131445"/>
                        </a:xfrm>
                        <a:prstGeom prst="rect">
                          <a:avLst/>
                        </a:prstGeom>
                        <a:noFill/>
                        <a:ln w="127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D44EC2C" id="Rechteck 267" o:spid="_x0000_s1026" style="position:absolute;margin-left:73.8pt;margin-top:84.95pt;width:29pt;height:10.3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" filled="f" strokecolor="#f79646 [3209]" strokeweight="1pt">
                <v:path arrowok="t"/>
              </v:rect>
            </w:pict>
          </mc:Fallback>
        </mc:AlternateContent>
      </w:r>
      <w:r w:rsidR="006725F7" w:rsidRPr="006725F7">
        <w:rPr>
          <w:noProof/>
        </w:rPr>
        <w:drawing>
          <wp:inline distT="0" distB="0" distL="0" distR="0" wp14:anchorId="2CF5EBF3" wp14:editId="70507201">
            <wp:extent cx="3219899" cy="3505689"/>
            <wp:effectExtent l="19050" t="19050" r="19050" b="19050"/>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9899" cy="3505689"/>
                    </a:xfrm>
                    <a:prstGeom prst="rect">
                      <a:avLst/>
                    </a:prstGeom>
                    <a:ln w="12700">
                      <a:solidFill>
                        <a:srgbClr val="FF0000"/>
                      </a:solidFill>
                    </a:ln>
                  </pic:spPr>
                </pic:pic>
              </a:graphicData>
            </a:graphic>
          </wp:inline>
        </w:drawing>
      </w:r>
    </w:p>
    <w:p w14:paraId="47A4912B" w14:textId="703A1E12" w:rsidR="007B6224" w:rsidRDefault="007B6224" w:rsidP="007B6224">
      <w:pPr>
        <w:pStyle w:val="Caption"/>
      </w:pPr>
      <w:bookmarkStart w:id="319" w:name="_Toc103938482"/>
      <w:r>
        <w:t xml:space="preserve">Abbildung </w:t>
      </w:r>
      <w:fldSimple w:instr=" SEQ Abbildung \* ARABIC ">
        <w:r w:rsidR="00C34C3A">
          <w:rPr>
            <w:noProof/>
          </w:rPr>
          <w:t>94</w:t>
        </w:r>
      </w:fldSimple>
      <w:r>
        <w:t>: Aufbau Gruppenrichtlinien</w:t>
      </w:r>
      <w:bookmarkEnd w:id="319"/>
    </w:p>
    <w:p w14:paraId="58A6E784" w14:textId="7F653B41" w:rsidR="00E168B7" w:rsidRDefault="00E168B7" w:rsidP="00E52883">
      <w:r>
        <w:t xml:space="preserve">Mit einem Rechtsklick auf </w:t>
      </w:r>
      <w:r w:rsidRPr="00533422">
        <w:t>«</w:t>
      </w:r>
      <w:r w:rsidRPr="00533422">
        <w:rPr>
          <w:color w:val="00B050"/>
        </w:rPr>
        <w:t>Group Policy Objects</w:t>
      </w:r>
      <w:r w:rsidRPr="00533422">
        <w:t>»</w:t>
      </w:r>
      <w:r>
        <w:t xml:space="preserve"> kann man eine Neue GPO erstellen. Diese kann man mit einem Rechtsklick bearbeiten. </w:t>
      </w:r>
    </w:p>
    <w:p w14:paraId="699F17E9" w14:textId="178D3820" w:rsidR="00E168B7" w:rsidRDefault="00E168B7" w:rsidP="00E52883">
      <w:r>
        <w:t xml:space="preserve">Im nächsten Fenster erwartet uns erneut eine </w:t>
      </w:r>
      <w:r w:rsidR="005575BB">
        <w:t xml:space="preserve">Ordnerstruktur. Diese Ordner werden nicht näher Beleuchtet da es sehr viele sind. In diesen Ordnern kann man alle Einstellungen finden. </w:t>
      </w:r>
    </w:p>
    <w:p w14:paraId="5DB3725A" w14:textId="77777777" w:rsidR="00E168B7" w:rsidRDefault="00E168B7" w:rsidP="00E52883"/>
    <w:p w14:paraId="30E7819B" w14:textId="77777777" w:rsidR="007B6224" w:rsidRDefault="00E168B7" w:rsidP="007B6224">
      <w:pPr>
        <w:keepNext/>
      </w:pPr>
      <w:r w:rsidRPr="00E168B7">
        <w:rPr>
          <w:noProof/>
        </w:rPr>
        <w:drawing>
          <wp:inline distT="0" distB="0" distL="0" distR="0" wp14:anchorId="19521D38" wp14:editId="59328554">
            <wp:extent cx="1674934" cy="2482611"/>
            <wp:effectExtent l="19050" t="19050" r="20955" b="13335"/>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96120" cy="2514013"/>
                    </a:xfrm>
                    <a:prstGeom prst="rect">
                      <a:avLst/>
                    </a:prstGeom>
                    <a:ln>
                      <a:solidFill>
                        <a:schemeClr val="tx1"/>
                      </a:solidFill>
                    </a:ln>
                  </pic:spPr>
                </pic:pic>
              </a:graphicData>
            </a:graphic>
          </wp:inline>
        </w:drawing>
      </w:r>
    </w:p>
    <w:p w14:paraId="6563FB1C" w14:textId="1EC11E20" w:rsidR="00E168B7" w:rsidRPr="006725F7" w:rsidRDefault="007B6224" w:rsidP="007B6224">
      <w:pPr>
        <w:pStyle w:val="Caption"/>
      </w:pPr>
      <w:bookmarkStart w:id="320" w:name="_Toc103938483"/>
      <w:r>
        <w:t xml:space="preserve">Abbildung </w:t>
      </w:r>
      <w:fldSimple w:instr=" SEQ Abbildung \* ARABIC ">
        <w:r w:rsidR="00C34C3A">
          <w:rPr>
            <w:noProof/>
          </w:rPr>
          <w:t>95</w:t>
        </w:r>
      </w:fldSimple>
      <w:r>
        <w:t>: Aufbau GPO Editor</w:t>
      </w:r>
      <w:bookmarkEnd w:id="320"/>
    </w:p>
    <w:p w14:paraId="150289A4" w14:textId="77777777" w:rsidR="005575BB" w:rsidRDefault="005575BB">
      <w:pPr>
        <w:rPr>
          <w:rFonts w:cs="Arial"/>
          <w:b/>
          <w:bCs/>
          <w:iCs/>
          <w:sz w:val="32"/>
          <w:szCs w:val="28"/>
        </w:rPr>
      </w:pPr>
      <w:r>
        <w:br w:type="page"/>
      </w:r>
    </w:p>
    <w:p w14:paraId="175FCE94" w14:textId="56C13495" w:rsidR="005575BB" w:rsidRDefault="005575BB" w:rsidP="003102CF">
      <w:pPr>
        <w:pStyle w:val="Heading3"/>
      </w:pPr>
      <w:bookmarkStart w:id="321" w:name="_Toc103938821"/>
      <w:r>
        <w:lastRenderedPageBreak/>
        <w:t>Passwortrichtlinie Bearbeiten</w:t>
      </w:r>
      <w:bookmarkEnd w:id="321"/>
    </w:p>
    <w:p w14:paraId="4D0B29CB" w14:textId="588480D7" w:rsidR="005575BB" w:rsidRDefault="005575BB" w:rsidP="005575BB">
      <w:r>
        <w:t>Wenn man einen neuen Benutzer erstellen will kommt oft die folgende Fehlermeldung:</w:t>
      </w:r>
    </w:p>
    <w:p w14:paraId="6E4F9D55" w14:textId="77777777" w:rsidR="005575BB" w:rsidRDefault="005575BB" w:rsidP="005575BB"/>
    <w:p w14:paraId="43B10B8F" w14:textId="77777777" w:rsidR="00EF3E93" w:rsidRDefault="005575BB" w:rsidP="00EF3E93">
      <w:pPr>
        <w:keepNext/>
      </w:pPr>
      <w:r w:rsidRPr="005575BB">
        <w:rPr>
          <w:noProof/>
        </w:rPr>
        <w:drawing>
          <wp:inline distT="0" distB="0" distL="0" distR="0" wp14:anchorId="593436DD" wp14:editId="0231BB5D">
            <wp:extent cx="4544059" cy="1819529"/>
            <wp:effectExtent l="19050" t="19050" r="28575" b="2857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44059" cy="1819529"/>
                    </a:xfrm>
                    <a:prstGeom prst="rect">
                      <a:avLst/>
                    </a:prstGeom>
                    <a:ln>
                      <a:solidFill>
                        <a:schemeClr val="tx1"/>
                      </a:solidFill>
                    </a:ln>
                  </pic:spPr>
                </pic:pic>
              </a:graphicData>
            </a:graphic>
          </wp:inline>
        </w:drawing>
      </w:r>
    </w:p>
    <w:p w14:paraId="64B52E36" w14:textId="40BE00F6" w:rsidR="005575BB" w:rsidRDefault="00EF3E93" w:rsidP="00EF3E93">
      <w:pPr>
        <w:pStyle w:val="Caption"/>
      </w:pPr>
      <w:bookmarkStart w:id="322" w:name="_Toc103938484"/>
      <w:r>
        <w:t xml:space="preserve">Abbildung </w:t>
      </w:r>
      <w:fldSimple w:instr=" SEQ Abbildung \* ARABIC ">
        <w:r w:rsidR="00C34C3A">
          <w:rPr>
            <w:noProof/>
          </w:rPr>
          <w:t>96</w:t>
        </w:r>
      </w:fldSimple>
      <w:r>
        <w:t>: Fehlermeldung bei unzureichender Passwortkomplexität</w:t>
      </w:r>
      <w:bookmarkEnd w:id="322"/>
    </w:p>
    <w:p w14:paraId="07A06A60" w14:textId="77777777" w:rsidR="00381EE3" w:rsidRDefault="00EF3E93" w:rsidP="00EF3E93">
      <w:r>
        <w:t xml:space="preserve">Dies liegt daran, dass das Passwort nicht die erforderliche Komplexität hat. Damit man das Passwort frei wählen kann, muss man eine Änderung in den GPOs vornehmen. Erst muss man die </w:t>
      </w:r>
      <w:r w:rsidRPr="00EF3E93">
        <w:rPr>
          <w:noProof/>
        </w:rPr>
        <w:drawing>
          <wp:inline distT="0" distB="0" distL="0" distR="0" wp14:anchorId="5BB9A970" wp14:editId="48ED9C14">
            <wp:extent cx="1295672" cy="85725"/>
            <wp:effectExtent l="0" t="0" r="0" b="0"/>
            <wp:docPr id="289" name="Grafik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13" t="16194" r="2437" b="20466"/>
                    <a:stretch/>
                  </pic:blipFill>
                  <pic:spPr bwMode="auto">
                    <a:xfrm>
                      <a:off x="0" y="0"/>
                      <a:ext cx="2256168" cy="149274"/>
                    </a:xfrm>
                    <a:prstGeom prst="rect">
                      <a:avLst/>
                    </a:prstGeom>
                    <a:ln>
                      <a:noFill/>
                    </a:ln>
                    <a:extLst>
                      <a:ext uri="{53640926-AAD7-44D8-BBD7-CCE9431645EC}">
                        <a14:shadowObscured xmlns:a14="http://schemas.microsoft.com/office/drawing/2010/main"/>
                      </a:ext>
                    </a:extLst>
                  </pic:spPr>
                </pic:pic>
              </a:graphicData>
            </a:graphic>
          </wp:inline>
        </w:drawing>
      </w:r>
      <w:r>
        <w:t xml:space="preserve"> bearbeiten. </w:t>
      </w:r>
    </w:p>
    <w:p w14:paraId="798DF1FA" w14:textId="7FD08C27" w:rsidR="00381EE3" w:rsidRDefault="00381EE3" w:rsidP="005575BB">
      <w:r w:rsidRPr="001D418B">
        <w:t xml:space="preserve">Unter «Computer </w:t>
      </w:r>
      <w:proofErr w:type="spellStart"/>
      <w:r w:rsidRPr="001D418B">
        <w:t>Configuration</w:t>
      </w:r>
      <w:proofErr w:type="spellEnd"/>
      <w:r w:rsidRPr="001D418B">
        <w:t>\</w:t>
      </w:r>
      <w:proofErr w:type="spellStart"/>
      <w:r w:rsidRPr="001D418B">
        <w:t>Policies</w:t>
      </w:r>
      <w:proofErr w:type="spellEnd"/>
      <w:r w:rsidRPr="001D418B">
        <w:t xml:space="preserve">\Windows Settings\Security Settings\Account </w:t>
      </w:r>
      <w:proofErr w:type="spellStart"/>
      <w:r w:rsidRPr="001D418B">
        <w:t>Policies</w:t>
      </w:r>
      <w:proofErr w:type="spellEnd"/>
      <w:r w:rsidRPr="001D418B">
        <w:t xml:space="preserve">\Password Policy” findet man die Passwortanforderungen. </w:t>
      </w:r>
      <w:r w:rsidRPr="00381EE3">
        <w:t xml:space="preserve">Mit einem Doppelklick kann man die Dateien bearbeiten. </w:t>
      </w:r>
    </w:p>
    <w:p w14:paraId="6E1E7708" w14:textId="52FCDCA7" w:rsidR="00EF3E93" w:rsidRDefault="00381EE3" w:rsidP="005575BB">
      <w:r w:rsidRPr="00381EE3">
        <w:t xml:space="preserve">Unter </w:t>
      </w:r>
      <w:r>
        <w:t>«</w:t>
      </w:r>
      <w:proofErr w:type="spellStart"/>
      <w:r>
        <w:t>Explain</w:t>
      </w:r>
      <w:proofErr w:type="spellEnd"/>
      <w:r>
        <w:t xml:space="preserve">» findet man jeweils die </w:t>
      </w:r>
      <w:commentRangeStart w:id="323"/>
      <w:r>
        <w:t>Beschreibung</w:t>
      </w:r>
      <w:commentRangeEnd w:id="323"/>
      <w:r w:rsidR="006F3143">
        <w:rPr>
          <w:rStyle w:val="CommentReference"/>
        </w:rPr>
        <w:commentReference w:id="323"/>
      </w:r>
      <w:r>
        <w:t xml:space="preserve">. </w:t>
      </w:r>
      <w:r w:rsidR="006E711F">
        <w:t>Oft hat die Zahl null eine</w:t>
      </w:r>
      <w:r w:rsidR="00B6169D">
        <w:t xml:space="preserve">n besonderen </w:t>
      </w:r>
      <w:r w:rsidR="005C0131">
        <w:t>Effekt</w:t>
      </w:r>
      <w:r w:rsidR="00B6169D">
        <w:t xml:space="preserve">. Beispielsweise gibt sie an das das Passwort kein Maximalalter hat. </w:t>
      </w:r>
    </w:p>
    <w:p w14:paraId="40B7248C" w14:textId="56F1B0F6" w:rsidR="00B6169D" w:rsidRDefault="00B6169D" w:rsidP="005575BB">
      <w:r>
        <w:t>Die Passwortkomplexität bedeutet, dass das Passwort folgende Anforderungen erfüllen muss.</w:t>
      </w:r>
    </w:p>
    <w:p w14:paraId="111EAC4E" w14:textId="77777777" w:rsidR="00482FDF" w:rsidRDefault="00482FDF" w:rsidP="005575BB"/>
    <w:p w14:paraId="21B2EAA7" w14:textId="6E0D90D8" w:rsidR="00482FDF" w:rsidRDefault="00482FDF" w:rsidP="00671609">
      <w:pPr>
        <w:pStyle w:val="ListParagraph"/>
        <w:numPr>
          <w:ilvl w:val="0"/>
          <w:numId w:val="28"/>
        </w:numPr>
      </w:pPr>
      <w:r>
        <w:t>Es darf keine Zeichenfolge von drei Zeichen vorkommen die ebenfalls im Benutzernamen vorkommt.</w:t>
      </w:r>
    </w:p>
    <w:p w14:paraId="356C7322" w14:textId="77777777" w:rsidR="00482FDF" w:rsidRDefault="00482FDF" w:rsidP="00482FDF">
      <w:pPr>
        <w:ind w:left="1440"/>
      </w:pPr>
      <w:r>
        <w:t xml:space="preserve">Beispiel: Nutzername = </w:t>
      </w:r>
      <w:proofErr w:type="spellStart"/>
      <w:proofErr w:type="gramStart"/>
      <w:r>
        <w:t>n</w:t>
      </w:r>
      <w:r w:rsidRPr="00482FDF">
        <w:rPr>
          <w:u w:val="single"/>
        </w:rPr>
        <w:t>ico</w:t>
      </w:r>
      <w:r>
        <w:t>.egli</w:t>
      </w:r>
      <w:proofErr w:type="spellEnd"/>
      <w:proofErr w:type="gramEnd"/>
      <w:r>
        <w:t xml:space="preserve"> </w:t>
      </w:r>
    </w:p>
    <w:p w14:paraId="067C3742" w14:textId="20D6C9B6" w:rsidR="00482FDF" w:rsidRDefault="00482FDF" w:rsidP="00482FDF">
      <w:pPr>
        <w:ind w:left="2160"/>
      </w:pPr>
      <w:r>
        <w:t xml:space="preserve">  </w:t>
      </w:r>
      <w:proofErr w:type="spellStart"/>
      <w:r>
        <w:t>ico</w:t>
      </w:r>
      <w:proofErr w:type="spellEnd"/>
      <w:r>
        <w:t xml:space="preserve"> ist nicht Möglich</w:t>
      </w:r>
    </w:p>
    <w:p w14:paraId="6B052002" w14:textId="3D1ADD40" w:rsidR="00482FDF" w:rsidRDefault="00482FDF" w:rsidP="00671609">
      <w:pPr>
        <w:pStyle w:val="ListParagraph"/>
        <w:numPr>
          <w:ilvl w:val="0"/>
          <w:numId w:val="28"/>
        </w:numPr>
      </w:pPr>
      <w:r>
        <w:t>Mindestens sechs Zeichen lang</w:t>
      </w:r>
    </w:p>
    <w:p w14:paraId="18151440" w14:textId="5755488D" w:rsidR="00482FDF" w:rsidRDefault="00482FDF" w:rsidP="00671609">
      <w:pPr>
        <w:pStyle w:val="ListParagraph"/>
        <w:numPr>
          <w:ilvl w:val="0"/>
          <w:numId w:val="28"/>
        </w:numPr>
      </w:pPr>
      <w:r>
        <w:t>Es muss drei der folgenden vier Kategorien enthalten</w:t>
      </w:r>
    </w:p>
    <w:p w14:paraId="7C533D0E" w14:textId="7D75A9AA" w:rsidR="00482FDF" w:rsidRDefault="00482FDF" w:rsidP="00671609">
      <w:pPr>
        <w:pStyle w:val="ListParagraph"/>
        <w:numPr>
          <w:ilvl w:val="1"/>
          <w:numId w:val="28"/>
        </w:numPr>
      </w:pPr>
      <w:r>
        <w:t>Grossbuschstaben</w:t>
      </w:r>
    </w:p>
    <w:p w14:paraId="25FAEB8D" w14:textId="3098BD7B" w:rsidR="00482FDF" w:rsidRDefault="00482FDF" w:rsidP="00671609">
      <w:pPr>
        <w:pStyle w:val="ListParagraph"/>
        <w:numPr>
          <w:ilvl w:val="1"/>
          <w:numId w:val="28"/>
        </w:numPr>
      </w:pPr>
      <w:r>
        <w:t>Kleinbuchstaben</w:t>
      </w:r>
    </w:p>
    <w:p w14:paraId="6EA9E20C" w14:textId="70777C3A" w:rsidR="00482FDF" w:rsidRDefault="00482FDF" w:rsidP="00671609">
      <w:pPr>
        <w:pStyle w:val="ListParagraph"/>
        <w:numPr>
          <w:ilvl w:val="1"/>
          <w:numId w:val="28"/>
        </w:numPr>
      </w:pPr>
      <w:r>
        <w:t>Zahlen</w:t>
      </w:r>
    </w:p>
    <w:p w14:paraId="4EF638E6" w14:textId="60933695" w:rsidR="00482FDF" w:rsidRDefault="00482FDF" w:rsidP="00671609">
      <w:pPr>
        <w:pStyle w:val="ListParagraph"/>
        <w:numPr>
          <w:ilvl w:val="1"/>
          <w:numId w:val="28"/>
        </w:numPr>
      </w:pPr>
      <w:r>
        <w:t>Zeichen</w:t>
      </w:r>
    </w:p>
    <w:p w14:paraId="0CBA26BC" w14:textId="77777777" w:rsidR="00175504" w:rsidRDefault="00175504">
      <w:pPr>
        <w:rPr>
          <w:rFonts w:cs="Arial"/>
          <w:b/>
          <w:iCs/>
          <w:sz w:val="32"/>
          <w:szCs w:val="26"/>
        </w:rPr>
      </w:pPr>
      <w:r>
        <w:br w:type="page"/>
      </w:r>
    </w:p>
    <w:p w14:paraId="454239B3" w14:textId="0D2950A5" w:rsidR="00381EE3" w:rsidRDefault="007B6224" w:rsidP="003102CF">
      <w:pPr>
        <w:pStyle w:val="Heading3"/>
      </w:pPr>
      <w:bookmarkStart w:id="324" w:name="_Toc103938822"/>
      <w:r>
        <w:lastRenderedPageBreak/>
        <w:t xml:space="preserve">Skript </w:t>
      </w:r>
      <w:r w:rsidR="00043501">
        <w:t>beim</w:t>
      </w:r>
      <w:r>
        <w:t xml:space="preserve"> </w:t>
      </w:r>
      <w:r w:rsidR="00B6169D">
        <w:t>Anmelden</w:t>
      </w:r>
      <w:r>
        <w:t xml:space="preserve"> ausführen</w:t>
      </w:r>
      <w:bookmarkEnd w:id="324"/>
    </w:p>
    <w:p w14:paraId="2219F7AE" w14:textId="66A1A7D1" w:rsidR="00EC14BE" w:rsidRDefault="00EC14BE" w:rsidP="00EC14BE">
      <w:r>
        <w:t xml:space="preserve">Um ein Skript automatisch beim </w:t>
      </w:r>
      <w:r w:rsidR="00043501">
        <w:t>Anmelden</w:t>
      </w:r>
      <w:r>
        <w:t xml:space="preserve"> von bestimmten Benutzern ausführen zu lassen, muss man erneut eine GPO erstellen. Im Editor der GPO muss man folgenden Pfad öffnen.</w:t>
      </w:r>
    </w:p>
    <w:p w14:paraId="74D8D72E" w14:textId="3DC3E9A9" w:rsidR="00EC14BE" w:rsidRDefault="00EC14BE" w:rsidP="00EC14BE"/>
    <w:p w14:paraId="1FE7CC3E" w14:textId="327DF212" w:rsidR="00EC14BE" w:rsidRPr="00175504" w:rsidRDefault="00EC14BE" w:rsidP="00EC14BE">
      <w:r>
        <w:tab/>
      </w:r>
      <w:r w:rsidRPr="00175504">
        <w:t xml:space="preserve">User </w:t>
      </w:r>
      <w:proofErr w:type="spellStart"/>
      <w:r w:rsidRPr="00175504">
        <w:t>Configuration</w:t>
      </w:r>
      <w:proofErr w:type="spellEnd"/>
      <w:r w:rsidRPr="00175504">
        <w:t>/</w:t>
      </w:r>
      <w:proofErr w:type="spellStart"/>
      <w:r w:rsidRPr="00175504">
        <w:t>Policies</w:t>
      </w:r>
      <w:proofErr w:type="spellEnd"/>
      <w:r w:rsidRPr="00175504">
        <w:t>/Windows Settings/</w:t>
      </w:r>
      <w:proofErr w:type="spellStart"/>
      <w:r w:rsidRPr="00175504">
        <w:t>Scritps</w:t>
      </w:r>
      <w:proofErr w:type="spellEnd"/>
    </w:p>
    <w:p w14:paraId="24BC7AE0" w14:textId="6DC2B126" w:rsidR="00EC14BE" w:rsidRPr="00175504" w:rsidRDefault="00EC14BE" w:rsidP="00EC14BE"/>
    <w:p w14:paraId="6112ED79" w14:textId="72D0D86E" w:rsidR="00EC14BE" w:rsidRDefault="00EC14BE" w:rsidP="00EC14BE">
      <w:r w:rsidRPr="00EC14BE">
        <w:t>Dort gibt es ei</w:t>
      </w:r>
      <w:r w:rsidR="007D54C9">
        <w:t>n</w:t>
      </w:r>
      <w:r w:rsidRPr="00EC14BE">
        <w:t xml:space="preserve">e </w:t>
      </w:r>
      <w:r>
        <w:t>«</w:t>
      </w:r>
      <w:proofErr w:type="spellStart"/>
      <w:r>
        <w:t>Logon</w:t>
      </w:r>
      <w:proofErr w:type="spellEnd"/>
      <w:r>
        <w:t>» und eine «</w:t>
      </w:r>
      <w:proofErr w:type="spellStart"/>
      <w:r>
        <w:t>Logoff</w:t>
      </w:r>
      <w:proofErr w:type="spellEnd"/>
      <w:r>
        <w:t>» Datei. D</w:t>
      </w:r>
      <w:r w:rsidR="00175504">
        <w:t xml:space="preserve">as </w:t>
      </w:r>
      <w:r w:rsidR="007D54C9">
        <w:t>Einrichten</w:t>
      </w:r>
      <w:r w:rsidR="00175504">
        <w:t xml:space="preserve"> funktioniert bei beiden gleich. </w:t>
      </w:r>
    </w:p>
    <w:p w14:paraId="6A432C52" w14:textId="0A7B6769" w:rsidR="00175504" w:rsidRDefault="00175504" w:rsidP="00EC14BE">
      <w:r>
        <w:t>Mit einem Doppelklick auf eine der Datei kann man sie bearbeiten.</w:t>
      </w:r>
    </w:p>
    <w:p w14:paraId="66D895C9" w14:textId="310648A9" w:rsidR="00175504" w:rsidRDefault="00175504" w:rsidP="00EC14BE"/>
    <w:p w14:paraId="3903596C" w14:textId="624873E5" w:rsidR="00175504" w:rsidRDefault="00780900" w:rsidP="00175504">
      <w:pPr>
        <w:keepNext/>
      </w:pPr>
      <w:r>
        <w:rPr>
          <w:noProof/>
        </w:rPr>
        <mc:AlternateContent>
          <mc:Choice Requires="wps">
            <w:drawing>
              <wp:anchor distT="0" distB="0" distL="114300" distR="114300" simplePos="0" relativeHeight="251702784" behindDoc="0" locked="0" layoutInCell="1" allowOverlap="1" wp14:anchorId="18C1FC8E" wp14:editId="0BE81A5F">
                <wp:simplePos x="0" y="0"/>
                <wp:positionH relativeFrom="column">
                  <wp:posOffset>1847850</wp:posOffset>
                </wp:positionH>
                <wp:positionV relativeFrom="paragraph">
                  <wp:posOffset>1147445</wp:posOffset>
                </wp:positionV>
                <wp:extent cx="446405" cy="132715"/>
                <wp:effectExtent l="0" t="0" r="0" b="635"/>
                <wp:wrapNone/>
                <wp:docPr id="266" name="Rechteck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405" cy="132715"/>
                        </a:xfrm>
                        <a:prstGeom prst="rect">
                          <a:avLst/>
                        </a:prstGeom>
                        <a:noFill/>
                        <a:ln w="952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099C1FE" id="Rechteck 266" o:spid="_x0000_s1026" style="position:absolute;margin-left:145.5pt;margin-top:90.35pt;width:35.15pt;height:10.4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" filled="f" strokecolor="#00b050">
                <v:path arrowok="t"/>
              </v:rect>
            </w:pict>
          </mc:Fallback>
        </mc:AlternateContent>
      </w:r>
      <w:r>
        <w:rPr>
          <w:noProof/>
        </w:rPr>
        <mc:AlternateContent>
          <mc:Choice Requires="wps">
            <w:drawing>
              <wp:anchor distT="0" distB="0" distL="114300" distR="114300" simplePos="0" relativeHeight="251701760" behindDoc="0" locked="0" layoutInCell="1" allowOverlap="1" wp14:anchorId="249A5957" wp14:editId="1D1CF17C">
                <wp:simplePos x="0" y="0"/>
                <wp:positionH relativeFrom="column">
                  <wp:posOffset>344805</wp:posOffset>
                </wp:positionH>
                <wp:positionV relativeFrom="paragraph">
                  <wp:posOffset>27305</wp:posOffset>
                </wp:positionV>
                <wp:extent cx="588645" cy="132715"/>
                <wp:effectExtent l="0" t="0" r="1905" b="635"/>
                <wp:wrapNone/>
                <wp:docPr id="265" name="Rechteck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8645" cy="132715"/>
                        </a:xfrm>
                        <a:prstGeom prst="rect">
                          <a:avLst/>
                        </a:prstGeom>
                        <a:noFill/>
                        <a:ln w="952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DB61DA" id="Rechteck 265" o:spid="_x0000_s1026" style="position:absolute;margin-left:27.15pt;margin-top:2.15pt;width:46.35pt;height:10.4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" filled="f" strokecolor="#0070c0">
                <v:path arrowok="t"/>
              </v:rect>
            </w:pict>
          </mc:Fallback>
        </mc:AlternateContent>
      </w:r>
      <w:r>
        <w:rPr>
          <w:noProof/>
        </w:rPr>
        <mc:AlternateContent>
          <mc:Choice Requires="wps">
            <w:drawing>
              <wp:anchor distT="0" distB="0" distL="114300" distR="114300" simplePos="0" relativeHeight="251700736" behindDoc="0" locked="0" layoutInCell="1" allowOverlap="1" wp14:anchorId="5AA3B8BB" wp14:editId="4EB1F949">
                <wp:simplePos x="0" y="0"/>
                <wp:positionH relativeFrom="column">
                  <wp:posOffset>62865</wp:posOffset>
                </wp:positionH>
                <wp:positionV relativeFrom="paragraph">
                  <wp:posOffset>27305</wp:posOffset>
                </wp:positionV>
                <wp:extent cx="264795" cy="132715"/>
                <wp:effectExtent l="0" t="0" r="1905" b="635"/>
                <wp:wrapNone/>
                <wp:docPr id="261" name="Rechteck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132715"/>
                        </a:xfrm>
                        <a:prstGeom prst="rect">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BC0259F" id="Rechteck 261" o:spid="_x0000_s1026" style="position:absolute;margin-left:4.95pt;margin-top:2.15pt;width:20.85pt;height:10.4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" filled="f" strokecolor="red">
                <v:path arrowok="t"/>
              </v:rect>
            </w:pict>
          </mc:Fallback>
        </mc:AlternateContent>
      </w:r>
      <w:r w:rsidR="00175504">
        <w:t xml:space="preserve"> </w:t>
      </w:r>
      <w:r w:rsidR="00175504" w:rsidRPr="00175504">
        <w:rPr>
          <w:noProof/>
        </w:rPr>
        <w:drawing>
          <wp:inline distT="0" distB="0" distL="0" distR="0" wp14:anchorId="1B2AA0EE" wp14:editId="5E897512">
            <wp:extent cx="2348336" cy="2480807"/>
            <wp:effectExtent l="19050" t="19050" r="13970" b="15240"/>
            <wp:docPr id="320" name="Grafik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358235" cy="2491264"/>
                    </a:xfrm>
                    <a:prstGeom prst="rect">
                      <a:avLst/>
                    </a:prstGeom>
                    <a:ln>
                      <a:solidFill>
                        <a:schemeClr val="tx1"/>
                      </a:solidFill>
                    </a:ln>
                  </pic:spPr>
                </pic:pic>
              </a:graphicData>
            </a:graphic>
          </wp:inline>
        </w:drawing>
      </w:r>
    </w:p>
    <w:p w14:paraId="53BD17BD" w14:textId="31E427A1" w:rsidR="00175504" w:rsidRDefault="00175504" w:rsidP="00175504">
      <w:pPr>
        <w:pStyle w:val="Caption"/>
      </w:pPr>
      <w:bookmarkStart w:id="325" w:name="_Toc103938485"/>
      <w:r>
        <w:t xml:space="preserve">Abbildung </w:t>
      </w:r>
      <w:fldSimple w:instr=" SEQ Abbildung \* ARABIC ">
        <w:r w:rsidR="00C34C3A">
          <w:rPr>
            <w:noProof/>
          </w:rPr>
          <w:t>97</w:t>
        </w:r>
      </w:fldSimple>
      <w:r>
        <w:t xml:space="preserve">: </w:t>
      </w:r>
      <w:proofErr w:type="spellStart"/>
      <w:r>
        <w:t>Logon</w:t>
      </w:r>
      <w:proofErr w:type="spellEnd"/>
      <w:r>
        <w:t xml:space="preserve"> </w:t>
      </w:r>
      <w:r w:rsidR="007D54C9">
        <w:t>Skript</w:t>
      </w:r>
      <w:r>
        <w:t xml:space="preserve"> einrichten</w:t>
      </w:r>
      <w:bookmarkEnd w:id="325"/>
    </w:p>
    <w:p w14:paraId="3038BD4D" w14:textId="315D33F7" w:rsidR="007D54C9" w:rsidRDefault="007D54C9" w:rsidP="007D54C9">
      <w:r>
        <w:t>Als erstes muss man entscheiden ob man eine «</w:t>
      </w:r>
      <w:r w:rsidRPr="007D54C9">
        <w:rPr>
          <w:color w:val="FF0000"/>
        </w:rPr>
        <w:t>.bat</w:t>
      </w:r>
      <w:r>
        <w:t>» oder eine «</w:t>
      </w:r>
      <w:r w:rsidRPr="007D54C9">
        <w:rPr>
          <w:color w:val="0070C0"/>
        </w:rPr>
        <w:t>.ps1</w:t>
      </w:r>
      <w:r>
        <w:t>» Datei verknüpfen will. Unter [</w:t>
      </w:r>
      <w:r w:rsidRPr="007D54C9">
        <w:rPr>
          <w:color w:val="00B050"/>
        </w:rPr>
        <w:t>Add …</w:t>
      </w:r>
      <w:r>
        <w:t>] kann man den Pfad von dem Skript angeben.</w:t>
      </w:r>
    </w:p>
    <w:p w14:paraId="5F9F5608" w14:textId="0BF90DE6" w:rsidR="00CA21E6" w:rsidRPr="00D25EC8" w:rsidRDefault="00CA21E6" w:rsidP="007D54C9">
      <w:pPr>
        <w:rPr>
          <w:lang w:val="en-US"/>
        </w:rPr>
      </w:pPr>
      <w:proofErr w:type="spellStart"/>
      <w:r w:rsidRPr="00D25EC8">
        <w:rPr>
          <w:lang w:val="en-US"/>
        </w:rPr>
        <w:t>Zusätzlich</w:t>
      </w:r>
      <w:proofErr w:type="spellEnd"/>
      <w:r w:rsidRPr="00D25EC8">
        <w:rPr>
          <w:lang w:val="en-US"/>
        </w:rPr>
        <w:t xml:space="preserve"> </w:t>
      </w:r>
      <w:proofErr w:type="spellStart"/>
      <w:r w:rsidRPr="00D25EC8">
        <w:rPr>
          <w:lang w:val="en-US"/>
        </w:rPr>
        <w:t>sollte</w:t>
      </w:r>
      <w:proofErr w:type="spellEnd"/>
      <w:r w:rsidRPr="00D25EC8">
        <w:rPr>
          <w:lang w:val="en-US"/>
        </w:rPr>
        <w:t xml:space="preserve"> man </w:t>
      </w:r>
      <w:proofErr w:type="spellStart"/>
      <w:r w:rsidRPr="00D25EC8">
        <w:rPr>
          <w:lang w:val="en-US"/>
        </w:rPr>
        <w:t>unter</w:t>
      </w:r>
      <w:proofErr w:type="spellEnd"/>
    </w:p>
    <w:p w14:paraId="6C96EF6B" w14:textId="426E5EB0" w:rsidR="00CA21E6" w:rsidRPr="00D25EC8" w:rsidRDefault="00CA21E6" w:rsidP="007D54C9">
      <w:pPr>
        <w:rPr>
          <w:lang w:val="en-US"/>
        </w:rPr>
      </w:pPr>
      <w:r w:rsidRPr="00D25EC8">
        <w:rPr>
          <w:lang w:val="en-US"/>
        </w:rPr>
        <w:tab/>
      </w:r>
    </w:p>
    <w:p w14:paraId="1F334E65" w14:textId="19305699" w:rsidR="00CA21E6" w:rsidRDefault="00CA21E6" w:rsidP="007D54C9">
      <w:pPr>
        <w:rPr>
          <w:lang w:val="en-US"/>
        </w:rPr>
      </w:pPr>
      <w:r w:rsidRPr="00D25EC8">
        <w:rPr>
          <w:lang w:val="en-US"/>
        </w:rPr>
        <w:tab/>
      </w:r>
      <w:r w:rsidRPr="00CA21E6">
        <w:rPr>
          <w:lang w:val="en-US"/>
        </w:rPr>
        <w:t>Computer Configuration/Policies/Administrative Templates/Windows Co</w:t>
      </w:r>
      <w:r>
        <w:rPr>
          <w:lang w:val="en-US"/>
        </w:rPr>
        <w:t>mponents/Windows PowerShell</w:t>
      </w:r>
    </w:p>
    <w:p w14:paraId="6E76FB4E" w14:textId="6593C35D" w:rsidR="00CA21E6" w:rsidRDefault="00CA21E6" w:rsidP="007D54C9">
      <w:pPr>
        <w:rPr>
          <w:lang w:val="en-US"/>
        </w:rPr>
      </w:pPr>
    </w:p>
    <w:p w14:paraId="70BAB381" w14:textId="7B074778" w:rsidR="00CA21E6" w:rsidRPr="00CA21E6" w:rsidRDefault="00CA21E6" w:rsidP="007D54C9">
      <w:r w:rsidRPr="00CA21E6">
        <w:t xml:space="preserve">In </w:t>
      </w:r>
      <w:r>
        <w:t xml:space="preserve">«Turn on </w:t>
      </w:r>
      <w:proofErr w:type="spellStart"/>
      <w:r>
        <w:t>Script</w:t>
      </w:r>
      <w:proofErr w:type="spellEnd"/>
      <w:r>
        <w:t xml:space="preserve"> </w:t>
      </w:r>
      <w:proofErr w:type="spellStart"/>
      <w:r>
        <w:t>Execution</w:t>
      </w:r>
      <w:proofErr w:type="spellEnd"/>
      <w:r>
        <w:t>» alle Skripts erlauben. Ansonsten kann es passieren, dass das Skript nicht ausgeführt wird.</w:t>
      </w:r>
    </w:p>
    <w:p w14:paraId="62AFF269" w14:textId="05C5EF30" w:rsidR="00043501" w:rsidRDefault="00043501" w:rsidP="003102CF">
      <w:pPr>
        <w:pStyle w:val="Heading3"/>
      </w:pPr>
      <w:bookmarkStart w:id="326" w:name="_Toc103938823"/>
      <w:r>
        <w:t>Firewall Einstellungen mit GPO vergeben</w:t>
      </w:r>
      <w:bookmarkEnd w:id="326"/>
    </w:p>
    <w:p w14:paraId="4D469150" w14:textId="3656A359" w:rsidR="007738E4" w:rsidRDefault="00CA2D44" w:rsidP="00043501">
      <w:r>
        <w:t xml:space="preserve">Um Firewall Einstellungen mit einer GPO zu vergeben muss </w:t>
      </w:r>
      <w:r w:rsidR="007738E4">
        <w:t>man</w:t>
      </w:r>
      <w:r>
        <w:t xml:space="preserve"> zuerst die Firewall mit erweiterter Sicherheit öffnen. </w:t>
      </w:r>
      <w:r w:rsidR="007738E4">
        <w:t xml:space="preserve">Sicherer ist es dies auf einem Client zu tun. Danach kann man alle Regeln so gestalten wie man es haben will. Unter [Aktion] gibt es den Punkt [Liste </w:t>
      </w:r>
      <w:proofErr w:type="spellStart"/>
      <w:r w:rsidR="007738E4">
        <w:t>exportierren</w:t>
      </w:r>
      <w:proofErr w:type="spellEnd"/>
      <w:r w:rsidR="007738E4">
        <w:t xml:space="preserve"> …]</w:t>
      </w:r>
    </w:p>
    <w:p w14:paraId="163A746E" w14:textId="77777777" w:rsidR="007738E4" w:rsidRDefault="007738E4" w:rsidP="00043501"/>
    <w:p w14:paraId="7EA7F724" w14:textId="77777777" w:rsidR="00D25EC8" w:rsidRDefault="007738E4" w:rsidP="00D25EC8">
      <w:pPr>
        <w:keepNext/>
      </w:pPr>
      <w:r w:rsidRPr="007738E4">
        <w:rPr>
          <w:noProof/>
        </w:rPr>
        <w:drawing>
          <wp:inline distT="0" distB="0" distL="0" distR="0" wp14:anchorId="48776260" wp14:editId="5A5D2128">
            <wp:extent cx="1857634" cy="1971950"/>
            <wp:effectExtent l="19050" t="19050" r="28575" b="28575"/>
            <wp:docPr id="325" name="Grafik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57634" cy="1971950"/>
                    </a:xfrm>
                    <a:prstGeom prst="rect">
                      <a:avLst/>
                    </a:prstGeom>
                    <a:ln>
                      <a:solidFill>
                        <a:schemeClr val="tx1"/>
                      </a:solidFill>
                    </a:ln>
                  </pic:spPr>
                </pic:pic>
              </a:graphicData>
            </a:graphic>
          </wp:inline>
        </w:drawing>
      </w:r>
    </w:p>
    <w:p w14:paraId="790EC721" w14:textId="739D8B76" w:rsidR="00043501" w:rsidRDefault="00D25EC8" w:rsidP="00D25EC8">
      <w:pPr>
        <w:pStyle w:val="Caption"/>
      </w:pPr>
      <w:bookmarkStart w:id="327" w:name="_Toc103938486"/>
      <w:r>
        <w:t xml:space="preserve">Abbildung </w:t>
      </w:r>
      <w:fldSimple w:instr=" SEQ Abbildung \* ARABIC ">
        <w:r w:rsidR="00C34C3A">
          <w:rPr>
            <w:noProof/>
          </w:rPr>
          <w:t>98</w:t>
        </w:r>
      </w:fldSimple>
      <w:r>
        <w:t>: Firewall Einstellungen exportieren</w:t>
      </w:r>
      <w:bookmarkEnd w:id="327"/>
    </w:p>
    <w:p w14:paraId="737E6609" w14:textId="77777777" w:rsidR="00D25EC8" w:rsidRDefault="00D25EC8" w:rsidP="00D25EC8"/>
    <w:p w14:paraId="1FB1DB09" w14:textId="77777777" w:rsidR="00D25EC8" w:rsidRDefault="00D25EC8" w:rsidP="00D25EC8">
      <w:r>
        <w:t xml:space="preserve">In der GPO muss in den folgenden Pfad: </w:t>
      </w:r>
    </w:p>
    <w:p w14:paraId="1BE3FA1D" w14:textId="77777777" w:rsidR="00D25EC8" w:rsidRDefault="00D25EC8" w:rsidP="00D25EC8"/>
    <w:p w14:paraId="1E9C6DC6" w14:textId="03C1F826" w:rsidR="00D25EC8" w:rsidRDefault="00D25EC8" w:rsidP="00D25EC8">
      <w:pPr>
        <w:ind w:firstLine="720"/>
        <w:rPr>
          <w:lang w:val="en-US"/>
        </w:rPr>
      </w:pPr>
      <w:r w:rsidRPr="00D25EC8">
        <w:rPr>
          <w:lang w:val="en-US"/>
        </w:rPr>
        <w:t>Computer Configuration/Policies/Security S</w:t>
      </w:r>
      <w:r>
        <w:rPr>
          <w:lang w:val="en-US"/>
        </w:rPr>
        <w:t>ettings/Windows Firewall with Advanced Security</w:t>
      </w:r>
    </w:p>
    <w:p w14:paraId="43597C02" w14:textId="5AF72706" w:rsidR="00D25EC8" w:rsidRDefault="00D25EC8" w:rsidP="00D25EC8">
      <w:pPr>
        <w:rPr>
          <w:lang w:val="en-US"/>
        </w:rPr>
      </w:pPr>
    </w:p>
    <w:p w14:paraId="3F3D334D" w14:textId="17B6ACBE" w:rsidR="00CA2D44" w:rsidRPr="00D25EC8" w:rsidRDefault="00D25EC8">
      <w:r w:rsidRPr="00D25EC8">
        <w:t>Dort kann man unter [Action] eine Liste impor</w:t>
      </w:r>
      <w:r>
        <w:t xml:space="preserve">tieren. Die Liste muss nicht gespeichert bleiben. Danach kann man die Regeln in der GPO weiterbearbeiten. </w:t>
      </w:r>
    </w:p>
    <w:p w14:paraId="67A3CA09" w14:textId="77777777" w:rsidR="00D25EC8" w:rsidRDefault="00D25EC8">
      <w:pPr>
        <w:rPr>
          <w:rFonts w:cs="Arial"/>
          <w:b/>
          <w:bCs/>
          <w:iCs/>
          <w:sz w:val="32"/>
          <w:szCs w:val="28"/>
        </w:rPr>
      </w:pPr>
      <w:r>
        <w:br w:type="page"/>
      </w:r>
    </w:p>
    <w:p w14:paraId="5D06353B" w14:textId="560DB9F5" w:rsidR="00C940D3" w:rsidRDefault="00C0333B" w:rsidP="003102CF">
      <w:pPr>
        <w:pStyle w:val="Heading2"/>
      </w:pPr>
      <w:bookmarkStart w:id="328" w:name="_Toc103938824"/>
      <w:r>
        <w:lastRenderedPageBreak/>
        <w:t>Demo</w:t>
      </w:r>
      <w:r w:rsidR="00C940D3">
        <w:t xml:space="preserve"> Netzwerk</w:t>
      </w:r>
      <w:bookmarkEnd w:id="328"/>
    </w:p>
    <w:p w14:paraId="35A6E0BD" w14:textId="64695E93" w:rsidR="00C940D3" w:rsidRDefault="00F07429" w:rsidP="00C940D3">
      <w:r>
        <w:t>Die Aufgabe war es ein Virtuelles Netzwerk aufzubauen und unter anderem für Namen und IPs ein Konzept zu erstellen.</w:t>
      </w:r>
      <w:r w:rsidR="00DF74DF">
        <w:t xml:space="preserve"> Das Netzwerk soll für ein </w:t>
      </w:r>
      <w:r w:rsidR="007B6224">
        <w:t>KMU mit</w:t>
      </w:r>
      <w:r w:rsidR="00142D4B">
        <w:t xml:space="preserve"> ca. 50 Mitarbeitern sein. Es gibt drei Abteilungen</w:t>
      </w:r>
    </w:p>
    <w:p w14:paraId="7C2EAD0A" w14:textId="661E887F" w:rsidR="00142D4B" w:rsidRDefault="00142D4B" w:rsidP="00671609">
      <w:pPr>
        <w:pStyle w:val="ListParagraph"/>
        <w:numPr>
          <w:ilvl w:val="0"/>
          <w:numId w:val="26"/>
        </w:numPr>
      </w:pPr>
      <w:r>
        <w:t>Software</w:t>
      </w:r>
    </w:p>
    <w:p w14:paraId="3C674DF3" w14:textId="695F1DDA" w:rsidR="00142D4B" w:rsidRDefault="00142D4B" w:rsidP="00671609">
      <w:pPr>
        <w:pStyle w:val="ListParagraph"/>
        <w:numPr>
          <w:ilvl w:val="0"/>
          <w:numId w:val="26"/>
        </w:numPr>
      </w:pPr>
      <w:r>
        <w:t>Marketing</w:t>
      </w:r>
    </w:p>
    <w:p w14:paraId="5591980E" w14:textId="4AE1A23A" w:rsidR="00CA2D44" w:rsidRPr="00CA2D44" w:rsidRDefault="00142D4B" w:rsidP="00671609">
      <w:pPr>
        <w:pStyle w:val="ListParagraph"/>
        <w:numPr>
          <w:ilvl w:val="0"/>
          <w:numId w:val="26"/>
        </w:numPr>
      </w:pPr>
      <w:r>
        <w:t>Verkauf</w:t>
      </w:r>
    </w:p>
    <w:p w14:paraId="519BEB27" w14:textId="51A582A3" w:rsidR="00F07429" w:rsidRDefault="00F07429" w:rsidP="003102CF">
      <w:pPr>
        <w:pStyle w:val="Heading3"/>
      </w:pPr>
      <w:bookmarkStart w:id="329" w:name="_Toc103938825"/>
      <w:r>
        <w:t>Konzepte</w:t>
      </w:r>
      <w:bookmarkEnd w:id="329"/>
    </w:p>
    <w:p w14:paraId="190AB25F" w14:textId="4786DF33" w:rsidR="00F07429" w:rsidRPr="00F07429" w:rsidRDefault="00F07429" w:rsidP="00F07429">
      <w:r>
        <w:t xml:space="preserve">Im </w:t>
      </w:r>
      <w:r w:rsidR="00142D4B">
        <w:t>Folgenden</w:t>
      </w:r>
      <w:r>
        <w:t xml:space="preserve"> sind alle Konzepte aufgelistet und erklärt.</w:t>
      </w:r>
    </w:p>
    <w:p w14:paraId="77252408" w14:textId="2B69B86D" w:rsidR="00F07429" w:rsidRDefault="00F07429" w:rsidP="003102CF">
      <w:pPr>
        <w:pStyle w:val="Heading4"/>
      </w:pPr>
      <w:r>
        <w:t>IP-Konzepte</w:t>
      </w:r>
    </w:p>
    <w:p w14:paraId="788E6E6B" w14:textId="1C2D795A" w:rsidR="00CA6153" w:rsidRPr="00D25EC8" w:rsidRDefault="00DF74DF">
      <w:r>
        <w:t>Auch bei den IPs ist es wichtig ein Konzept zu haben. Ich habe zwei verschiedene erstellt. Das erste war eher für eine grosse Firma. Das zweite war für ein mittleres Unternehmen und somit besser geeignet.</w:t>
      </w:r>
    </w:p>
    <w:p w14:paraId="141559AC" w14:textId="511A119C" w:rsidR="00F07429" w:rsidRDefault="00F07429" w:rsidP="003102CF">
      <w:pPr>
        <w:pStyle w:val="Heading6"/>
      </w:pPr>
      <w:r>
        <w:t xml:space="preserve">Altes </w:t>
      </w:r>
      <w:r w:rsidR="007B6224">
        <w:t>IP-Konzept</w:t>
      </w:r>
    </w:p>
    <w:p w14:paraId="20A4567C" w14:textId="5CA674CA" w:rsidR="00F07429" w:rsidRDefault="00F07429" w:rsidP="00F07429">
      <w:r>
        <w:t>Damit man auch in der IP schnell erkennen kann um was für ein Gerät es sich handelt, habe ich folgendes IP-Konzept entwickelt.</w:t>
      </w:r>
    </w:p>
    <w:p w14:paraId="78DB3F9F" w14:textId="77777777" w:rsidR="00615188" w:rsidRDefault="00615188" w:rsidP="00F07429"/>
    <w:p w14:paraId="5B9692A9" w14:textId="77777777" w:rsidR="00F07429" w:rsidRDefault="00F07429" w:rsidP="00F07429">
      <w:r>
        <w:t>Netzwerk-ID</w:t>
      </w:r>
    </w:p>
    <w:p w14:paraId="3A853F67" w14:textId="77777777" w:rsidR="00F07429" w:rsidRDefault="00F07429" w:rsidP="00F07429">
      <w:r>
        <w:t>10.0.0.0</w:t>
      </w:r>
    </w:p>
    <w:p w14:paraId="24DE1C60" w14:textId="77777777" w:rsidR="00F07429" w:rsidRDefault="00F07429" w:rsidP="00F07429"/>
    <w:p w14:paraId="77F34D10" w14:textId="77777777" w:rsidR="00F07429" w:rsidRDefault="00F07429" w:rsidP="00F07429">
      <w:r>
        <w:t xml:space="preserve">Dadurch das der Adressbereich eine Klasse A ist, ist es einfach möglich das System auszubauen. </w:t>
      </w:r>
    </w:p>
    <w:p w14:paraId="784B3DF9" w14:textId="0B6D672B" w:rsidR="00F07429" w:rsidRDefault="00F07429" w:rsidP="00F07429">
      <w:r>
        <w:t xml:space="preserve">Nachteile hat es keine, da man durch das Subnetz 255.255.255.0 auf genau das gleiche Ergebnis kommt wie bei einem Klasse C. </w:t>
      </w:r>
    </w:p>
    <w:p w14:paraId="77FE67D4" w14:textId="60627605" w:rsidR="00F07429" w:rsidRDefault="00F07429" w:rsidP="00F07429">
      <w:r>
        <w:t>Ich habe mich für die Subnetzmaske 255.255.0.0 entschieden, da es sicherer ist als 255.0.0.0. Wenn das Subnetz jedoch 255.255.255.0 wäre bräuchte jeder Bereich einen eigenen DHCP Server.</w:t>
      </w:r>
    </w:p>
    <w:p w14:paraId="007AB071" w14:textId="48B55B19" w:rsidR="00F07429" w:rsidRDefault="00F07429" w:rsidP="00F07429">
      <w:r>
        <w:t>Die IP-Adressen der Softwareentwickler sind wie folgt aufgebaut. X und Y stehen für [</w:t>
      </w:r>
      <w:r>
        <w:fldChar w:fldCharType="begin"/>
      </w:r>
      <w:r>
        <w:instrText xml:space="preserve"> REF _Ref52962423 \p \h </w:instrText>
      </w:r>
      <w:r>
        <w:fldChar w:fldCharType="separate"/>
      </w:r>
      <w:r w:rsidR="00E0674A">
        <w:t>unten</w:t>
      </w:r>
      <w:r>
        <w:fldChar w:fldCharType="end"/>
      </w:r>
      <w:r>
        <w:t>] und [</w:t>
      </w:r>
      <w:r>
        <w:fldChar w:fldCharType="begin"/>
      </w:r>
      <w:r>
        <w:instrText xml:space="preserve"> REF _Ref52962536 \p \h </w:instrText>
      </w:r>
      <w:r>
        <w:fldChar w:fldCharType="separate"/>
      </w:r>
      <w:r w:rsidR="00E0674A">
        <w:t>unten</w:t>
      </w:r>
      <w:r>
        <w:fldChar w:fldCharType="end"/>
      </w:r>
      <w:r>
        <w:t>]</w:t>
      </w:r>
    </w:p>
    <w:p w14:paraId="7D66914D" w14:textId="77777777" w:rsidR="00615188" w:rsidRDefault="00615188" w:rsidP="00F07429"/>
    <w:p w14:paraId="7DCF8988" w14:textId="77777777" w:rsidR="00F07429" w:rsidRDefault="00F07429" w:rsidP="00F07429">
      <w:r>
        <w:t>Software</w:t>
      </w:r>
    </w:p>
    <w:tbl>
      <w:tblPr>
        <w:tblStyle w:val="TableGrid"/>
        <w:tblW w:w="9911" w:type="dxa"/>
        <w:tblLook w:val="04A0" w:firstRow="1" w:lastRow="0" w:firstColumn="1" w:lastColumn="0" w:noHBand="0" w:noVBand="1"/>
      </w:tblPr>
      <w:tblGrid>
        <w:gridCol w:w="4955"/>
        <w:gridCol w:w="4956"/>
      </w:tblGrid>
      <w:tr w:rsidR="00F07429" w14:paraId="04EEA3FE" w14:textId="77777777" w:rsidTr="001861CE">
        <w:tc>
          <w:tcPr>
            <w:tcW w:w="4955" w:type="dxa"/>
          </w:tcPr>
          <w:p w14:paraId="1DDC263D" w14:textId="77777777" w:rsidR="00F07429" w:rsidRPr="00BE64D9" w:rsidRDefault="00F07429" w:rsidP="001861CE">
            <w:pPr>
              <w:rPr>
                <w:rFonts w:ascii="Consolas" w:hAnsi="Consolas"/>
              </w:rPr>
            </w:pPr>
            <w:r w:rsidRPr="00BE64D9">
              <w:rPr>
                <w:rFonts w:ascii="Consolas" w:hAnsi="Consolas"/>
              </w:rPr>
              <w:t>10.</w:t>
            </w:r>
            <w:r>
              <w:rPr>
                <w:rFonts w:ascii="Consolas" w:hAnsi="Consolas"/>
              </w:rPr>
              <w:t>X</w:t>
            </w:r>
            <w:r w:rsidRPr="00BE64D9">
              <w:rPr>
                <w:rFonts w:ascii="Consolas" w:hAnsi="Consolas"/>
              </w:rPr>
              <w:t>.</w:t>
            </w:r>
            <w:r>
              <w:rPr>
                <w:rFonts w:ascii="Consolas" w:hAnsi="Consolas"/>
              </w:rPr>
              <w:t>Y</w:t>
            </w:r>
            <w:r w:rsidRPr="00BE64D9">
              <w:rPr>
                <w:rFonts w:ascii="Consolas" w:hAnsi="Consolas"/>
              </w:rPr>
              <w:t>.1</w:t>
            </w:r>
            <w:r>
              <w:rPr>
                <w:rFonts w:ascii="Consolas" w:hAnsi="Consolas"/>
              </w:rPr>
              <w:t xml:space="preserve">   </w:t>
            </w:r>
            <w:proofErr w:type="gramStart"/>
            <w:r>
              <w:rPr>
                <w:rFonts w:ascii="Consolas" w:hAnsi="Consolas"/>
              </w:rPr>
              <w:t>-  20</w:t>
            </w:r>
            <w:proofErr w:type="gramEnd"/>
          </w:p>
        </w:tc>
        <w:tc>
          <w:tcPr>
            <w:tcW w:w="4956" w:type="dxa"/>
          </w:tcPr>
          <w:p w14:paraId="21B3AC88" w14:textId="77777777" w:rsidR="00F07429" w:rsidRDefault="00F07429" w:rsidP="001861CE">
            <w:r>
              <w:t>Drucker</w:t>
            </w:r>
          </w:p>
        </w:tc>
      </w:tr>
      <w:tr w:rsidR="00F07429" w14:paraId="1B5083B9" w14:textId="77777777" w:rsidTr="001861CE">
        <w:tc>
          <w:tcPr>
            <w:tcW w:w="4955" w:type="dxa"/>
          </w:tcPr>
          <w:p w14:paraId="5215FECB" w14:textId="3117BF0F" w:rsidR="00F07429" w:rsidRPr="00BE64D9" w:rsidRDefault="007B6224" w:rsidP="001861CE">
            <w:pPr>
              <w:rPr>
                <w:rFonts w:ascii="Consolas" w:hAnsi="Consolas"/>
              </w:rPr>
            </w:pPr>
            <w:proofErr w:type="gramStart"/>
            <w:r>
              <w:rPr>
                <w:rFonts w:ascii="Consolas" w:hAnsi="Consolas"/>
              </w:rPr>
              <w:t>10.X.Y.21  -</w:t>
            </w:r>
            <w:proofErr w:type="gramEnd"/>
            <w:r w:rsidR="00F07429">
              <w:rPr>
                <w:rFonts w:ascii="Consolas" w:hAnsi="Consolas"/>
              </w:rPr>
              <w:t xml:space="preserve"> 100</w:t>
            </w:r>
          </w:p>
        </w:tc>
        <w:tc>
          <w:tcPr>
            <w:tcW w:w="4956" w:type="dxa"/>
          </w:tcPr>
          <w:p w14:paraId="30DCA271" w14:textId="77777777" w:rsidR="00F07429" w:rsidRDefault="00F07429" w:rsidP="001861CE">
            <w:r>
              <w:t>PCs</w:t>
            </w:r>
          </w:p>
        </w:tc>
      </w:tr>
      <w:tr w:rsidR="00F07429" w14:paraId="73EC35C6" w14:textId="77777777" w:rsidTr="001861CE">
        <w:tc>
          <w:tcPr>
            <w:tcW w:w="4955" w:type="dxa"/>
          </w:tcPr>
          <w:p w14:paraId="7ADA0C4C" w14:textId="671048D3" w:rsidR="00F07429" w:rsidRDefault="00F07429" w:rsidP="001861CE">
            <w:pPr>
              <w:rPr>
                <w:rFonts w:ascii="Consolas" w:hAnsi="Consolas"/>
              </w:rPr>
            </w:pPr>
            <w:r>
              <w:rPr>
                <w:rFonts w:ascii="Consolas" w:hAnsi="Consolas"/>
              </w:rPr>
              <w:t xml:space="preserve">10.X.Y.101 </w:t>
            </w:r>
            <w:r w:rsidR="007B6224">
              <w:rPr>
                <w:rFonts w:ascii="Consolas" w:hAnsi="Consolas"/>
              </w:rPr>
              <w:t>- 200</w:t>
            </w:r>
          </w:p>
        </w:tc>
        <w:tc>
          <w:tcPr>
            <w:tcW w:w="4956" w:type="dxa"/>
          </w:tcPr>
          <w:p w14:paraId="1A16B360" w14:textId="77777777" w:rsidR="00F07429" w:rsidRDefault="00F07429" w:rsidP="001861CE">
            <w:pPr>
              <w:keepNext/>
            </w:pPr>
            <w:r>
              <w:t>Telefone</w:t>
            </w:r>
          </w:p>
        </w:tc>
      </w:tr>
    </w:tbl>
    <w:p w14:paraId="47D7ED35" w14:textId="6BD47F32" w:rsidR="00F07429" w:rsidRDefault="00F07429" w:rsidP="00F07429">
      <w:pPr>
        <w:pStyle w:val="Caption"/>
      </w:pPr>
      <w:bookmarkStart w:id="330" w:name="_Ref52962423"/>
      <w:bookmarkStart w:id="331" w:name="_Toc103938531"/>
      <w:r>
        <w:t xml:space="preserve">Tabelle </w:t>
      </w:r>
      <w:fldSimple w:instr=" SEQ Tabelle \* ARABIC ">
        <w:r w:rsidR="00E0674A">
          <w:rPr>
            <w:noProof/>
          </w:rPr>
          <w:t>5</w:t>
        </w:r>
      </w:fldSimple>
      <w:r>
        <w:t xml:space="preserve">: </w:t>
      </w:r>
      <w:r w:rsidR="007B6224">
        <w:t>IP-Verteilung</w:t>
      </w:r>
      <w:r>
        <w:t xml:space="preserve"> in der Abteilung Software</w:t>
      </w:r>
      <w:bookmarkEnd w:id="330"/>
      <w:bookmarkEnd w:id="331"/>
    </w:p>
    <w:p w14:paraId="41B3E2E5" w14:textId="77777777" w:rsidR="00F07429" w:rsidRDefault="00F07429" w:rsidP="00F07429">
      <w:r>
        <w:t xml:space="preserve">Bei den beiden anderen Abteilungen ist es auch so aufgebaut. </w:t>
      </w:r>
    </w:p>
    <w:p w14:paraId="2D144076" w14:textId="4591A376" w:rsidR="00F07429" w:rsidRDefault="00F07429" w:rsidP="00F07429">
      <w:r>
        <w:t>Bei den Servern ist es ähnlich aufgebaut wie [</w:t>
      </w:r>
      <w:r>
        <w:fldChar w:fldCharType="begin"/>
      </w:r>
      <w:r>
        <w:instrText xml:space="preserve"> REF _Ref52962423 \p \h </w:instrText>
      </w:r>
      <w:r>
        <w:fldChar w:fldCharType="separate"/>
      </w:r>
      <w:r w:rsidR="00E0674A">
        <w:t>oben</w:t>
      </w:r>
      <w:r>
        <w:fldChar w:fldCharType="end"/>
      </w:r>
      <w:r>
        <w:t xml:space="preserve">]. </w:t>
      </w:r>
    </w:p>
    <w:p w14:paraId="13E66CD4" w14:textId="7F1B9650" w:rsidR="00F07429" w:rsidRDefault="00F07429" w:rsidP="00F07429">
      <w:r>
        <w:t>Die Abteilungen werden getrennt, damit es übersichtlicher ist.</w:t>
      </w:r>
    </w:p>
    <w:p w14:paraId="09E9B864" w14:textId="77777777" w:rsidR="00F07429" w:rsidRDefault="00F07429" w:rsidP="00F07429">
      <w:r>
        <w:t xml:space="preserve">Das Einfliessen der Abteilung und des Standorts (X/Y) hilft dabei herauszufinden, um was für ein Gerät es sich handelt. </w:t>
      </w:r>
    </w:p>
    <w:p w14:paraId="665390B8" w14:textId="77777777" w:rsidR="00F07429" w:rsidRDefault="00F07429" w:rsidP="00F07429"/>
    <w:p w14:paraId="71D87014" w14:textId="77777777" w:rsidR="00615188" w:rsidRDefault="00615188">
      <w:r>
        <w:br w:type="page"/>
      </w:r>
    </w:p>
    <w:p w14:paraId="741A7C9A" w14:textId="62E121BE" w:rsidR="00F07429" w:rsidRDefault="00F07429" w:rsidP="00F07429">
      <w:r>
        <w:lastRenderedPageBreak/>
        <w:t>Legende:</w:t>
      </w:r>
    </w:p>
    <w:p w14:paraId="372B1AC1" w14:textId="77777777" w:rsidR="00F07429" w:rsidRDefault="00F07429" w:rsidP="00F07429">
      <w:r>
        <w:t xml:space="preserve">X = Standort </w:t>
      </w:r>
    </w:p>
    <w:tbl>
      <w:tblPr>
        <w:tblStyle w:val="TableGrid"/>
        <w:tblW w:w="0" w:type="auto"/>
        <w:tblLook w:val="04A0" w:firstRow="1" w:lastRow="0" w:firstColumn="1" w:lastColumn="0" w:noHBand="0" w:noVBand="1"/>
      </w:tblPr>
      <w:tblGrid>
        <w:gridCol w:w="4953"/>
        <w:gridCol w:w="4958"/>
      </w:tblGrid>
      <w:tr w:rsidR="00F07429" w14:paraId="634467A2" w14:textId="77777777" w:rsidTr="001861CE">
        <w:tc>
          <w:tcPr>
            <w:tcW w:w="4953" w:type="dxa"/>
          </w:tcPr>
          <w:p w14:paraId="0BAE2CDE" w14:textId="77777777" w:rsidR="00F07429" w:rsidRDefault="00F07429" w:rsidP="001861CE">
            <w:r>
              <w:t>2</w:t>
            </w:r>
          </w:p>
        </w:tc>
        <w:tc>
          <w:tcPr>
            <w:tcW w:w="4958" w:type="dxa"/>
          </w:tcPr>
          <w:p w14:paraId="33FBF074" w14:textId="77777777" w:rsidR="00F07429" w:rsidRDefault="00F07429" w:rsidP="001861CE">
            <w:r>
              <w:t>Standort 1</w:t>
            </w:r>
          </w:p>
        </w:tc>
      </w:tr>
      <w:tr w:rsidR="00F07429" w14:paraId="3F7643BE" w14:textId="77777777" w:rsidTr="001861CE">
        <w:tc>
          <w:tcPr>
            <w:tcW w:w="4953" w:type="dxa"/>
          </w:tcPr>
          <w:p w14:paraId="5248955B" w14:textId="77777777" w:rsidR="00F07429" w:rsidRDefault="00F07429" w:rsidP="001861CE">
            <w:r>
              <w:t>4</w:t>
            </w:r>
          </w:p>
        </w:tc>
        <w:tc>
          <w:tcPr>
            <w:tcW w:w="4958" w:type="dxa"/>
          </w:tcPr>
          <w:p w14:paraId="4596A64A" w14:textId="77777777" w:rsidR="00F07429" w:rsidRDefault="00F07429" w:rsidP="001861CE">
            <w:r>
              <w:t>Standort 2</w:t>
            </w:r>
          </w:p>
        </w:tc>
      </w:tr>
      <w:tr w:rsidR="00F07429" w14:paraId="2FF0FACD" w14:textId="77777777" w:rsidTr="001861CE">
        <w:tc>
          <w:tcPr>
            <w:tcW w:w="4953" w:type="dxa"/>
          </w:tcPr>
          <w:p w14:paraId="3711A837" w14:textId="77777777" w:rsidR="00F07429" w:rsidRDefault="00F07429" w:rsidP="001861CE">
            <w:r>
              <w:t>8</w:t>
            </w:r>
          </w:p>
        </w:tc>
        <w:tc>
          <w:tcPr>
            <w:tcW w:w="4958" w:type="dxa"/>
          </w:tcPr>
          <w:p w14:paraId="3B6F17CE" w14:textId="77777777" w:rsidR="00F07429" w:rsidRDefault="00F07429" w:rsidP="001861CE">
            <w:pPr>
              <w:keepNext/>
            </w:pPr>
            <w:r>
              <w:t>Standort 3</w:t>
            </w:r>
          </w:p>
        </w:tc>
      </w:tr>
    </w:tbl>
    <w:p w14:paraId="4AD25075" w14:textId="67242EC7" w:rsidR="00F07429" w:rsidRDefault="00F07429" w:rsidP="00F07429">
      <w:pPr>
        <w:pStyle w:val="Caption"/>
      </w:pPr>
      <w:bookmarkStart w:id="332" w:name="_Ref52962386"/>
      <w:bookmarkStart w:id="333" w:name="_Toc103938532"/>
      <w:r>
        <w:t xml:space="preserve">Tabelle </w:t>
      </w:r>
      <w:fldSimple w:instr=" SEQ Tabelle \* ARABIC ">
        <w:r w:rsidR="00E0674A">
          <w:rPr>
            <w:noProof/>
          </w:rPr>
          <w:t>6</w:t>
        </w:r>
      </w:fldSimple>
      <w:r>
        <w:t>: Legende zum Standort</w:t>
      </w:r>
      <w:bookmarkEnd w:id="332"/>
      <w:bookmarkEnd w:id="333"/>
    </w:p>
    <w:p w14:paraId="01656503" w14:textId="77777777" w:rsidR="00F07429" w:rsidRDefault="00F07429" w:rsidP="00F07429">
      <w:r>
        <w:t>Y = Abteilung</w:t>
      </w:r>
    </w:p>
    <w:tbl>
      <w:tblPr>
        <w:tblStyle w:val="TableGrid"/>
        <w:tblW w:w="0" w:type="auto"/>
        <w:tblLook w:val="04A0" w:firstRow="1" w:lastRow="0" w:firstColumn="1" w:lastColumn="0" w:noHBand="0" w:noVBand="1"/>
      </w:tblPr>
      <w:tblGrid>
        <w:gridCol w:w="4955"/>
        <w:gridCol w:w="4956"/>
      </w:tblGrid>
      <w:tr w:rsidR="00F07429" w14:paraId="31F57EBB" w14:textId="77777777" w:rsidTr="001861CE">
        <w:tc>
          <w:tcPr>
            <w:tcW w:w="4955" w:type="dxa"/>
          </w:tcPr>
          <w:p w14:paraId="29E0C2AA" w14:textId="77777777" w:rsidR="00F07429" w:rsidRDefault="00F07429" w:rsidP="001861CE">
            <w:r>
              <w:t>2</w:t>
            </w:r>
          </w:p>
        </w:tc>
        <w:tc>
          <w:tcPr>
            <w:tcW w:w="4956" w:type="dxa"/>
          </w:tcPr>
          <w:p w14:paraId="2E98AB6F" w14:textId="77777777" w:rsidR="00F07429" w:rsidRDefault="00F07429" w:rsidP="001861CE">
            <w:r>
              <w:t>Software</w:t>
            </w:r>
          </w:p>
        </w:tc>
      </w:tr>
      <w:tr w:rsidR="00F07429" w14:paraId="692F2E78" w14:textId="77777777" w:rsidTr="001861CE">
        <w:tc>
          <w:tcPr>
            <w:tcW w:w="4955" w:type="dxa"/>
          </w:tcPr>
          <w:p w14:paraId="320B8D03" w14:textId="77777777" w:rsidR="00F07429" w:rsidRDefault="00F07429" w:rsidP="001861CE">
            <w:r>
              <w:t>4</w:t>
            </w:r>
          </w:p>
        </w:tc>
        <w:tc>
          <w:tcPr>
            <w:tcW w:w="4956" w:type="dxa"/>
          </w:tcPr>
          <w:p w14:paraId="002D6959" w14:textId="77777777" w:rsidR="00F07429" w:rsidRDefault="00F07429" w:rsidP="001861CE">
            <w:r>
              <w:t>Marketing</w:t>
            </w:r>
          </w:p>
        </w:tc>
      </w:tr>
      <w:tr w:rsidR="00F07429" w14:paraId="3C96EBF7" w14:textId="77777777" w:rsidTr="001861CE">
        <w:tc>
          <w:tcPr>
            <w:tcW w:w="4955" w:type="dxa"/>
          </w:tcPr>
          <w:p w14:paraId="52169D74" w14:textId="77777777" w:rsidR="00F07429" w:rsidRDefault="00F07429" w:rsidP="001861CE">
            <w:r>
              <w:t>8</w:t>
            </w:r>
          </w:p>
        </w:tc>
        <w:tc>
          <w:tcPr>
            <w:tcW w:w="4956" w:type="dxa"/>
          </w:tcPr>
          <w:p w14:paraId="48A3523E" w14:textId="77777777" w:rsidR="00F07429" w:rsidRDefault="00F07429" w:rsidP="001861CE">
            <w:r>
              <w:t>Verkauf</w:t>
            </w:r>
          </w:p>
        </w:tc>
      </w:tr>
      <w:tr w:rsidR="00F07429" w14:paraId="587584ED" w14:textId="77777777" w:rsidTr="001861CE">
        <w:tc>
          <w:tcPr>
            <w:tcW w:w="4955" w:type="dxa"/>
          </w:tcPr>
          <w:p w14:paraId="04E73B99" w14:textId="77777777" w:rsidR="00F07429" w:rsidRDefault="00F07429" w:rsidP="001861CE">
            <w:r>
              <w:t>16</w:t>
            </w:r>
          </w:p>
        </w:tc>
        <w:tc>
          <w:tcPr>
            <w:tcW w:w="4956" w:type="dxa"/>
          </w:tcPr>
          <w:p w14:paraId="35E62065" w14:textId="77777777" w:rsidR="00F07429" w:rsidRDefault="00F07429" w:rsidP="001861CE">
            <w:r>
              <w:t>Server / Netzwerk</w:t>
            </w:r>
          </w:p>
        </w:tc>
      </w:tr>
      <w:tr w:rsidR="00F07429" w14:paraId="47F4DA63" w14:textId="77777777" w:rsidTr="001861CE">
        <w:tc>
          <w:tcPr>
            <w:tcW w:w="4955" w:type="dxa"/>
          </w:tcPr>
          <w:p w14:paraId="2F7967D1" w14:textId="77777777" w:rsidR="00F07429" w:rsidRDefault="00F07429" w:rsidP="001861CE">
            <w:r>
              <w:t xml:space="preserve">32 … </w:t>
            </w:r>
          </w:p>
        </w:tc>
        <w:tc>
          <w:tcPr>
            <w:tcW w:w="4956" w:type="dxa"/>
          </w:tcPr>
          <w:p w14:paraId="5F909018" w14:textId="77777777" w:rsidR="00F07429" w:rsidRDefault="00F07429" w:rsidP="001861CE">
            <w:pPr>
              <w:keepNext/>
            </w:pPr>
            <w:r>
              <w:t>Lampen Autos sonstiges</w:t>
            </w:r>
          </w:p>
        </w:tc>
      </w:tr>
    </w:tbl>
    <w:p w14:paraId="176AD080" w14:textId="6435FD32" w:rsidR="00F07429" w:rsidRDefault="00F07429" w:rsidP="00F07429">
      <w:pPr>
        <w:pStyle w:val="Caption"/>
      </w:pPr>
      <w:bookmarkStart w:id="334" w:name="_Ref52962536"/>
      <w:bookmarkStart w:id="335" w:name="_Toc103938533"/>
      <w:r>
        <w:t xml:space="preserve">Tabelle </w:t>
      </w:r>
      <w:fldSimple w:instr=" SEQ Tabelle \* ARABIC ">
        <w:r w:rsidR="00E0674A">
          <w:rPr>
            <w:noProof/>
          </w:rPr>
          <w:t>7</w:t>
        </w:r>
      </w:fldSimple>
      <w:r>
        <w:t>: Legende zur Abteilung</w:t>
      </w:r>
      <w:bookmarkEnd w:id="334"/>
      <w:bookmarkEnd w:id="335"/>
    </w:p>
    <w:p w14:paraId="1E9D60E0" w14:textId="64CF9AAA" w:rsidR="00F07429" w:rsidRPr="00615188" w:rsidRDefault="00F07429" w:rsidP="00F07429">
      <w:r>
        <w:t>Es ist mit Zweierpotenzen beschrieben, da es dadurch weniger vorhersehbar für Angreifer ist</w:t>
      </w:r>
    </w:p>
    <w:p w14:paraId="5DB77575" w14:textId="77777777" w:rsidR="00316709" w:rsidRDefault="00316709" w:rsidP="003102CF">
      <w:pPr>
        <w:pStyle w:val="Heading6"/>
      </w:pPr>
      <w:r>
        <w:t>Neues IP-Konzept</w:t>
      </w:r>
    </w:p>
    <w:p w14:paraId="62220343" w14:textId="77777777" w:rsidR="00316709" w:rsidRDefault="00316709" w:rsidP="00316709">
      <w:r>
        <w:t>Da die erste Version eher für Grosse Firmen passt gibt es auch noch eine Zweite.</w:t>
      </w:r>
    </w:p>
    <w:p w14:paraId="4DE4018C" w14:textId="77777777" w:rsidR="00316709" w:rsidRDefault="00316709" w:rsidP="00316709"/>
    <w:p w14:paraId="3F1C3A64" w14:textId="77777777" w:rsidR="00316709" w:rsidRDefault="00316709" w:rsidP="00316709">
      <w:r>
        <w:t>Netzwerk-ID</w:t>
      </w:r>
    </w:p>
    <w:p w14:paraId="38F8E2B3" w14:textId="77777777" w:rsidR="00316709" w:rsidRDefault="00316709" w:rsidP="00316709">
      <w:r>
        <w:t>10.0.0.0</w:t>
      </w:r>
    </w:p>
    <w:p w14:paraId="3F1DB4BC" w14:textId="77777777" w:rsidR="00316709" w:rsidRDefault="00316709" w:rsidP="00316709"/>
    <w:p w14:paraId="71AB639D" w14:textId="77777777" w:rsidR="00316709" w:rsidRDefault="00316709" w:rsidP="00316709">
      <w:r>
        <w:t>Subnetzmaske</w:t>
      </w:r>
    </w:p>
    <w:p w14:paraId="57197DA3" w14:textId="77777777" w:rsidR="00316709" w:rsidRDefault="00316709" w:rsidP="00316709">
      <w:r>
        <w:t>255.255.255.0</w:t>
      </w:r>
    </w:p>
    <w:p w14:paraId="07F5BCF2" w14:textId="77777777" w:rsidR="00316709" w:rsidRDefault="00316709" w:rsidP="00316709"/>
    <w:p w14:paraId="795E4483" w14:textId="77777777" w:rsidR="00316709" w:rsidRDefault="00316709" w:rsidP="00316709">
      <w:r>
        <w:t xml:space="preserve">Dadurch dass die Subnetzmaske länger ist gibt es keine Unterteilung mehr nach Abteilungen. </w:t>
      </w:r>
    </w:p>
    <w:p w14:paraId="30774310" w14:textId="41559F46" w:rsidR="00316709" w:rsidRDefault="00316709" w:rsidP="00316709">
      <w:r>
        <w:t>Das X steht erneut für den [</w:t>
      </w:r>
      <w:r>
        <w:fldChar w:fldCharType="begin"/>
      </w:r>
      <w:r>
        <w:instrText xml:space="preserve"> REF _Ref52962386 \p \h </w:instrText>
      </w:r>
      <w:r>
        <w:fldChar w:fldCharType="separate"/>
      </w:r>
      <w:r w:rsidR="00E0674A">
        <w:t>oben</w:t>
      </w:r>
      <w:r>
        <w:fldChar w:fldCharType="end"/>
      </w:r>
      <w:r>
        <w:t xml:space="preserve">]. </w:t>
      </w:r>
    </w:p>
    <w:p w14:paraId="6A547ED2" w14:textId="77777777" w:rsidR="00316709" w:rsidRDefault="00316709" w:rsidP="00316709"/>
    <w:tbl>
      <w:tblPr>
        <w:tblStyle w:val="TableGrid"/>
        <w:tblW w:w="0" w:type="auto"/>
        <w:tblLook w:val="04A0" w:firstRow="1" w:lastRow="0" w:firstColumn="1" w:lastColumn="0" w:noHBand="0" w:noVBand="1"/>
      </w:tblPr>
      <w:tblGrid>
        <w:gridCol w:w="4961"/>
        <w:gridCol w:w="4950"/>
      </w:tblGrid>
      <w:tr w:rsidR="00316709" w14:paraId="66600461" w14:textId="77777777" w:rsidTr="00316709">
        <w:tc>
          <w:tcPr>
            <w:tcW w:w="5030" w:type="dxa"/>
          </w:tcPr>
          <w:p w14:paraId="46923F77" w14:textId="77777777" w:rsidR="00316709" w:rsidRPr="008C091E" w:rsidRDefault="00316709" w:rsidP="00316709">
            <w:pPr>
              <w:rPr>
                <w:rFonts w:ascii="Consolas" w:hAnsi="Consolas"/>
              </w:rPr>
            </w:pPr>
            <w:r w:rsidRPr="008C091E">
              <w:rPr>
                <w:rFonts w:ascii="Consolas" w:hAnsi="Consolas"/>
              </w:rPr>
              <w:t>10.10.X.</w:t>
            </w:r>
            <w:r>
              <w:rPr>
                <w:rFonts w:ascii="Consolas" w:hAnsi="Consolas"/>
              </w:rPr>
              <w:t xml:space="preserve">  </w:t>
            </w:r>
            <w:r w:rsidRPr="008C091E">
              <w:rPr>
                <w:rFonts w:ascii="Consolas" w:hAnsi="Consolas"/>
              </w:rPr>
              <w:t>1</w:t>
            </w:r>
            <w:r>
              <w:rPr>
                <w:rFonts w:ascii="Consolas" w:hAnsi="Consolas"/>
              </w:rPr>
              <w:t xml:space="preserve"> </w:t>
            </w:r>
            <w:proofErr w:type="gramStart"/>
            <w:r>
              <w:rPr>
                <w:rFonts w:ascii="Consolas" w:hAnsi="Consolas"/>
              </w:rPr>
              <w:t>-  20</w:t>
            </w:r>
            <w:proofErr w:type="gramEnd"/>
          </w:p>
        </w:tc>
        <w:tc>
          <w:tcPr>
            <w:tcW w:w="5031" w:type="dxa"/>
          </w:tcPr>
          <w:p w14:paraId="739997C3" w14:textId="77777777" w:rsidR="00316709" w:rsidRDefault="00316709" w:rsidP="00316709">
            <w:r>
              <w:t>Server</w:t>
            </w:r>
          </w:p>
        </w:tc>
      </w:tr>
      <w:tr w:rsidR="00316709" w14:paraId="1A069139" w14:textId="77777777" w:rsidTr="00316709">
        <w:tc>
          <w:tcPr>
            <w:tcW w:w="5030" w:type="dxa"/>
          </w:tcPr>
          <w:p w14:paraId="0C94F6DA" w14:textId="77777777" w:rsidR="00316709" w:rsidRPr="008C091E" w:rsidRDefault="00316709" w:rsidP="00316709">
            <w:pPr>
              <w:rPr>
                <w:rFonts w:ascii="Consolas" w:hAnsi="Consolas"/>
              </w:rPr>
            </w:pPr>
            <w:r>
              <w:rPr>
                <w:rFonts w:ascii="Consolas" w:hAnsi="Consolas"/>
              </w:rPr>
              <w:t xml:space="preserve">10.10.X. 21 </w:t>
            </w:r>
            <w:proofErr w:type="gramStart"/>
            <w:r>
              <w:rPr>
                <w:rFonts w:ascii="Consolas" w:hAnsi="Consolas"/>
              </w:rPr>
              <w:t>-  40</w:t>
            </w:r>
            <w:proofErr w:type="gramEnd"/>
          </w:p>
        </w:tc>
        <w:tc>
          <w:tcPr>
            <w:tcW w:w="5031" w:type="dxa"/>
          </w:tcPr>
          <w:p w14:paraId="49CEB51A" w14:textId="77777777" w:rsidR="00316709" w:rsidRDefault="00316709" w:rsidP="00316709">
            <w:r>
              <w:t>Netzwerk</w:t>
            </w:r>
          </w:p>
        </w:tc>
      </w:tr>
      <w:tr w:rsidR="00316709" w14:paraId="7E1092D9" w14:textId="77777777" w:rsidTr="00316709">
        <w:tc>
          <w:tcPr>
            <w:tcW w:w="5030" w:type="dxa"/>
          </w:tcPr>
          <w:p w14:paraId="08FDE4F8" w14:textId="77777777" w:rsidR="00316709" w:rsidRDefault="00316709" w:rsidP="00316709">
            <w:pPr>
              <w:rPr>
                <w:rFonts w:ascii="Consolas" w:hAnsi="Consolas"/>
              </w:rPr>
            </w:pPr>
            <w:r>
              <w:rPr>
                <w:rFonts w:ascii="Consolas" w:hAnsi="Consolas"/>
              </w:rPr>
              <w:t xml:space="preserve">10.10.X. 41 </w:t>
            </w:r>
            <w:proofErr w:type="gramStart"/>
            <w:r>
              <w:rPr>
                <w:rFonts w:ascii="Consolas" w:hAnsi="Consolas"/>
              </w:rPr>
              <w:t>-  60</w:t>
            </w:r>
            <w:proofErr w:type="gramEnd"/>
          </w:p>
        </w:tc>
        <w:tc>
          <w:tcPr>
            <w:tcW w:w="5031" w:type="dxa"/>
          </w:tcPr>
          <w:p w14:paraId="0F45A67C" w14:textId="77777777" w:rsidR="00316709" w:rsidRDefault="00316709" w:rsidP="00316709">
            <w:r>
              <w:t>VM</w:t>
            </w:r>
          </w:p>
        </w:tc>
      </w:tr>
      <w:tr w:rsidR="00316709" w14:paraId="78F26226" w14:textId="77777777" w:rsidTr="00316709">
        <w:tc>
          <w:tcPr>
            <w:tcW w:w="5030" w:type="dxa"/>
          </w:tcPr>
          <w:p w14:paraId="5CDE8AB0" w14:textId="77777777" w:rsidR="00316709" w:rsidRDefault="00316709" w:rsidP="00316709">
            <w:pPr>
              <w:rPr>
                <w:rFonts w:ascii="Consolas" w:hAnsi="Consolas"/>
              </w:rPr>
            </w:pPr>
            <w:r>
              <w:rPr>
                <w:rFonts w:ascii="Consolas" w:hAnsi="Consolas"/>
              </w:rPr>
              <w:t>10.10.X. 61 - 160</w:t>
            </w:r>
          </w:p>
        </w:tc>
        <w:tc>
          <w:tcPr>
            <w:tcW w:w="5031" w:type="dxa"/>
          </w:tcPr>
          <w:p w14:paraId="607B6584" w14:textId="77777777" w:rsidR="00316709" w:rsidRDefault="00316709" w:rsidP="00316709">
            <w:r>
              <w:t>DHCP</w:t>
            </w:r>
          </w:p>
        </w:tc>
      </w:tr>
      <w:tr w:rsidR="00316709" w14:paraId="69078B00" w14:textId="77777777" w:rsidTr="00316709">
        <w:tc>
          <w:tcPr>
            <w:tcW w:w="5030" w:type="dxa"/>
          </w:tcPr>
          <w:p w14:paraId="05AC4CE9" w14:textId="77777777" w:rsidR="00316709" w:rsidRDefault="00316709" w:rsidP="00316709">
            <w:pPr>
              <w:rPr>
                <w:rFonts w:ascii="Consolas" w:hAnsi="Consolas"/>
              </w:rPr>
            </w:pPr>
            <w:r>
              <w:rPr>
                <w:rFonts w:ascii="Consolas" w:hAnsi="Consolas"/>
              </w:rPr>
              <w:t>10.10.X.161 - 170</w:t>
            </w:r>
          </w:p>
        </w:tc>
        <w:tc>
          <w:tcPr>
            <w:tcW w:w="5031" w:type="dxa"/>
          </w:tcPr>
          <w:p w14:paraId="3E0F38EC" w14:textId="77777777" w:rsidR="00316709" w:rsidRDefault="00316709" w:rsidP="00316709">
            <w:r>
              <w:t>Drucker</w:t>
            </w:r>
          </w:p>
        </w:tc>
      </w:tr>
      <w:tr w:rsidR="00316709" w14:paraId="3C77C51A" w14:textId="77777777" w:rsidTr="00316709">
        <w:tc>
          <w:tcPr>
            <w:tcW w:w="5030" w:type="dxa"/>
          </w:tcPr>
          <w:p w14:paraId="616C73F6" w14:textId="77777777" w:rsidR="00316709" w:rsidRDefault="00316709" w:rsidP="00316709">
            <w:pPr>
              <w:rPr>
                <w:rFonts w:ascii="Consolas" w:hAnsi="Consolas"/>
              </w:rPr>
            </w:pPr>
            <w:r>
              <w:rPr>
                <w:rFonts w:ascii="Consolas" w:hAnsi="Consolas"/>
              </w:rPr>
              <w:t>10.10.X.171 - 200</w:t>
            </w:r>
          </w:p>
        </w:tc>
        <w:tc>
          <w:tcPr>
            <w:tcW w:w="5031" w:type="dxa"/>
          </w:tcPr>
          <w:p w14:paraId="18A992F7" w14:textId="77777777" w:rsidR="00316709" w:rsidRDefault="00316709" w:rsidP="00316709">
            <w:pPr>
              <w:keepNext/>
            </w:pPr>
            <w:r>
              <w:t>Telefone</w:t>
            </w:r>
          </w:p>
        </w:tc>
      </w:tr>
    </w:tbl>
    <w:p w14:paraId="59D15933" w14:textId="0E89C8FB" w:rsidR="00316709" w:rsidRDefault="00316709" w:rsidP="00316709">
      <w:pPr>
        <w:pStyle w:val="Caption"/>
      </w:pPr>
      <w:bookmarkStart w:id="336" w:name="_Toc103938534"/>
      <w:r>
        <w:t xml:space="preserve">Tabelle </w:t>
      </w:r>
      <w:fldSimple w:instr=" SEQ Tabelle \* ARABIC ">
        <w:r w:rsidR="00E0674A">
          <w:rPr>
            <w:noProof/>
          </w:rPr>
          <w:t>8</w:t>
        </w:r>
      </w:fldSimple>
      <w:r>
        <w:t xml:space="preserve">: Neue </w:t>
      </w:r>
      <w:r w:rsidR="007B6224">
        <w:t>IP-Verteilung</w:t>
      </w:r>
      <w:bookmarkEnd w:id="336"/>
    </w:p>
    <w:p w14:paraId="4F57E2CD" w14:textId="77777777" w:rsidR="00316709" w:rsidRPr="00515D9B" w:rsidRDefault="00316709" w:rsidP="00316709">
      <w:r>
        <w:t xml:space="preserve">Der Vorteil bei dieser Variante ist, dass es leichter aufzusetzen und sicherer ist. </w:t>
      </w:r>
    </w:p>
    <w:p w14:paraId="79A4B42D" w14:textId="77777777" w:rsidR="00316709" w:rsidRDefault="00316709" w:rsidP="00316709">
      <w:pPr>
        <w:rPr>
          <w:rFonts w:cs="Arial"/>
          <w:b/>
          <w:bCs/>
          <w:kern w:val="28"/>
          <w:sz w:val="72"/>
          <w:szCs w:val="72"/>
        </w:rPr>
      </w:pPr>
      <w:r>
        <w:br w:type="page"/>
      </w:r>
    </w:p>
    <w:p w14:paraId="1CCE9BE8" w14:textId="77777777" w:rsidR="00372703" w:rsidRDefault="00372703" w:rsidP="003102CF">
      <w:pPr>
        <w:pStyle w:val="Heading4"/>
      </w:pPr>
      <w:r>
        <w:lastRenderedPageBreak/>
        <w:t>Namenskonzept</w:t>
      </w:r>
    </w:p>
    <w:p w14:paraId="3D3FDF55" w14:textId="77777777" w:rsidR="00372703" w:rsidRDefault="00372703" w:rsidP="00372703">
      <w:r>
        <w:t xml:space="preserve">Es ist sehr wichtig, dass die Namen von Geräten und Mitarbeitern eindeutig und verständlich sind. Deshalb sollte es auch immer ein gutes Namenskonzept geben. </w:t>
      </w:r>
    </w:p>
    <w:p w14:paraId="5667A7BA" w14:textId="77777777" w:rsidR="00372703" w:rsidRDefault="00372703" w:rsidP="003102CF">
      <w:pPr>
        <w:pStyle w:val="Heading6"/>
      </w:pPr>
      <w:r w:rsidRPr="00F07429">
        <w:t>Mitarbeiternamen</w:t>
      </w:r>
    </w:p>
    <w:p w14:paraId="619A8154" w14:textId="77777777" w:rsidR="00372703" w:rsidRDefault="00372703" w:rsidP="00372703">
      <w:r>
        <w:t>Bei Mitarbeitern ist das folgende System sehr übersichtlich:</w:t>
      </w:r>
    </w:p>
    <w:p w14:paraId="7F606FE5" w14:textId="77777777" w:rsidR="00372703" w:rsidRDefault="00372703" w:rsidP="00372703"/>
    <w:p w14:paraId="31B1921D" w14:textId="77777777" w:rsidR="00372703" w:rsidRDefault="00372703" w:rsidP="00372703">
      <w:r>
        <w:tab/>
      </w:r>
      <w:proofErr w:type="spellStart"/>
      <w:r>
        <w:t>Nico.Egli</w:t>
      </w:r>
      <w:proofErr w:type="spellEnd"/>
    </w:p>
    <w:p w14:paraId="043F27FF" w14:textId="77777777" w:rsidR="00372703" w:rsidRDefault="00372703" w:rsidP="00372703"/>
    <w:p w14:paraId="05EE23BA" w14:textId="77777777" w:rsidR="00372703" w:rsidRDefault="00372703" w:rsidP="00372703">
      <w:r>
        <w:t>Dadurch ist die Verwechslungsgefahr sehr gering und es ist sehr einfach zu merken.</w:t>
      </w:r>
    </w:p>
    <w:p w14:paraId="1BDD51FE" w14:textId="77777777" w:rsidR="00372703" w:rsidRDefault="00372703" w:rsidP="00372703">
      <w:r>
        <w:t>Wenn es trotzdem passiert, dass zwei Mitarbeitern den gleichen Namen haben, wird der neuen Person das Geburtsjahr angehängt:</w:t>
      </w:r>
    </w:p>
    <w:p w14:paraId="149F3253" w14:textId="77777777" w:rsidR="00372703" w:rsidRDefault="00372703" w:rsidP="00372703"/>
    <w:p w14:paraId="3A5A64B5" w14:textId="77777777" w:rsidR="00372703" w:rsidRDefault="00372703" w:rsidP="00372703">
      <w:r>
        <w:tab/>
        <w:t>Nico.Egli.04</w:t>
      </w:r>
    </w:p>
    <w:p w14:paraId="38D64354" w14:textId="77777777" w:rsidR="00372703" w:rsidRDefault="00372703" w:rsidP="00372703"/>
    <w:p w14:paraId="0EE1C39D" w14:textId="0F153652" w:rsidR="00372703" w:rsidRDefault="00372703" w:rsidP="00372703">
      <w:r>
        <w:t>Wenn die Namen nicht ausgeschrieben werden kommt es viel schneller dazu, dass zwei Personen</w:t>
      </w:r>
      <w:r w:rsidR="004A676D">
        <w:t xml:space="preserve"> </w:t>
      </w:r>
      <w:r>
        <w:t>gleich heissen:</w:t>
      </w:r>
    </w:p>
    <w:p w14:paraId="061A0633" w14:textId="77777777" w:rsidR="00372703" w:rsidRDefault="00372703" w:rsidP="00372703"/>
    <w:p w14:paraId="2F6C93CB" w14:textId="77777777" w:rsidR="00372703" w:rsidRDefault="00372703" w:rsidP="00372703">
      <w:pPr>
        <w:tabs>
          <w:tab w:val="left" w:pos="709"/>
          <w:tab w:val="left" w:pos="1843"/>
          <w:tab w:val="left" w:pos="2410"/>
        </w:tabs>
      </w:pPr>
      <w:r>
        <w:tab/>
        <w:t>Nico Egli</w:t>
      </w:r>
      <w:r>
        <w:tab/>
        <w:t>≠</w:t>
      </w:r>
      <w:r>
        <w:tab/>
        <w:t>Noah Egli</w:t>
      </w:r>
    </w:p>
    <w:p w14:paraId="736E8E3D" w14:textId="77777777" w:rsidR="00372703" w:rsidRDefault="00372703" w:rsidP="00372703">
      <w:pPr>
        <w:tabs>
          <w:tab w:val="left" w:pos="709"/>
          <w:tab w:val="left" w:pos="1843"/>
          <w:tab w:val="left" w:pos="2410"/>
        </w:tabs>
      </w:pPr>
      <w:r>
        <w:tab/>
      </w:r>
      <w:proofErr w:type="spellStart"/>
      <w:r>
        <w:t>N.Egli</w:t>
      </w:r>
      <w:proofErr w:type="spellEnd"/>
      <w:r>
        <w:tab/>
        <w:t>=</w:t>
      </w:r>
      <w:r>
        <w:tab/>
      </w:r>
      <w:proofErr w:type="spellStart"/>
      <w:r>
        <w:t>N.Egli</w:t>
      </w:r>
      <w:proofErr w:type="spellEnd"/>
    </w:p>
    <w:p w14:paraId="73539C8A" w14:textId="77777777" w:rsidR="00372703" w:rsidRDefault="00372703" w:rsidP="00372703"/>
    <w:p w14:paraId="69A94700" w14:textId="77777777" w:rsidR="00372703" w:rsidRDefault="00372703" w:rsidP="00372703">
      <w:r>
        <w:t>Wenn es bereits bei den E-Mails ein gutes Konzept gibt, kann man auch dieses übernehmen.</w:t>
      </w:r>
    </w:p>
    <w:p w14:paraId="1E15C85C" w14:textId="77777777" w:rsidR="00372703" w:rsidRDefault="00372703" w:rsidP="00372703">
      <w:r>
        <w:br w:type="page"/>
      </w:r>
    </w:p>
    <w:p w14:paraId="44B4207A" w14:textId="059B8041" w:rsidR="00372703" w:rsidRDefault="00372703" w:rsidP="003102CF">
      <w:pPr>
        <w:pStyle w:val="Heading6"/>
      </w:pPr>
      <w:r>
        <w:lastRenderedPageBreak/>
        <w:t>Gerätename</w:t>
      </w:r>
    </w:p>
    <w:p w14:paraId="4D4EC4DB" w14:textId="77777777" w:rsidR="00372703" w:rsidRDefault="00372703" w:rsidP="00372703">
      <w:r>
        <w:t>Mein erstes Konzept war folgendes:</w:t>
      </w:r>
    </w:p>
    <w:p w14:paraId="61E2EBE9" w14:textId="77777777" w:rsidR="00372703" w:rsidRDefault="00372703" w:rsidP="00372703"/>
    <w:p w14:paraId="59812821" w14:textId="77777777" w:rsidR="00372703" w:rsidRDefault="00372703" w:rsidP="00372703">
      <w:r>
        <w:t>Standort: 1, 2, 3 …</w:t>
      </w:r>
    </w:p>
    <w:p w14:paraId="4AED55B3" w14:textId="77777777" w:rsidR="00372703" w:rsidRDefault="00372703" w:rsidP="00372703">
      <w:r>
        <w:t>Um den Ort zu bestimmen bekommt jeder Standort eine Zahl. Z.B. Landquart = 1, Bern = 2. Der Vorteil gegenüber einer Abkürzung wie LQ oder BE ist, das wenn der Standort wechselt kann eine Zahl beibehalten werden.</w:t>
      </w:r>
    </w:p>
    <w:p w14:paraId="0DFD9A75" w14:textId="77777777" w:rsidR="00372703" w:rsidRDefault="00372703" w:rsidP="00372703"/>
    <w:p w14:paraId="551B3998" w14:textId="77777777" w:rsidR="00372703" w:rsidRDefault="00372703" w:rsidP="00372703">
      <w:r>
        <w:t>Auch alle Arten von Geräten haben eine Bezeichnung.</w:t>
      </w:r>
    </w:p>
    <w:p w14:paraId="107D53D0" w14:textId="77777777" w:rsidR="00372703" w:rsidRDefault="00372703" w:rsidP="00372703"/>
    <w:tbl>
      <w:tblPr>
        <w:tblStyle w:val="TableGrid"/>
        <w:tblW w:w="0" w:type="auto"/>
        <w:tblLook w:val="04A0" w:firstRow="1" w:lastRow="0" w:firstColumn="1" w:lastColumn="0" w:noHBand="0" w:noVBand="1"/>
      </w:tblPr>
      <w:tblGrid>
        <w:gridCol w:w="4963"/>
        <w:gridCol w:w="4948"/>
      </w:tblGrid>
      <w:tr w:rsidR="00372703" w14:paraId="53473BCF" w14:textId="77777777" w:rsidTr="001861CE">
        <w:tc>
          <w:tcPr>
            <w:tcW w:w="5030" w:type="dxa"/>
            <w:shd w:val="clear" w:color="auto" w:fill="D9D9D9" w:themeFill="background1" w:themeFillShade="D9"/>
          </w:tcPr>
          <w:p w14:paraId="33051300" w14:textId="77777777" w:rsidR="00372703" w:rsidRPr="00732DAF" w:rsidRDefault="00372703" w:rsidP="001861CE">
            <w:pPr>
              <w:rPr>
                <w:rFonts w:ascii="Consolas" w:hAnsi="Consolas"/>
              </w:rPr>
            </w:pPr>
            <w:r>
              <w:rPr>
                <w:rFonts w:ascii="Consolas" w:hAnsi="Consolas"/>
              </w:rPr>
              <w:t>Abkürzung</w:t>
            </w:r>
          </w:p>
        </w:tc>
        <w:tc>
          <w:tcPr>
            <w:tcW w:w="5031" w:type="dxa"/>
            <w:shd w:val="clear" w:color="auto" w:fill="D9D9D9" w:themeFill="background1" w:themeFillShade="D9"/>
          </w:tcPr>
          <w:p w14:paraId="64B6C8EE" w14:textId="77777777" w:rsidR="00372703" w:rsidRDefault="00372703" w:rsidP="001861CE">
            <w:r>
              <w:t>Beschreibung</w:t>
            </w:r>
          </w:p>
        </w:tc>
      </w:tr>
      <w:tr w:rsidR="00372703" w14:paraId="5B591B13" w14:textId="77777777" w:rsidTr="001861CE">
        <w:tc>
          <w:tcPr>
            <w:tcW w:w="5030" w:type="dxa"/>
          </w:tcPr>
          <w:p w14:paraId="6ECE5CDF" w14:textId="77777777" w:rsidR="00372703" w:rsidRPr="00732DAF" w:rsidRDefault="00372703" w:rsidP="001861CE">
            <w:pPr>
              <w:rPr>
                <w:rFonts w:ascii="Consolas" w:hAnsi="Consolas"/>
              </w:rPr>
            </w:pPr>
            <w:proofErr w:type="spellStart"/>
            <w:r w:rsidRPr="00732DAF">
              <w:rPr>
                <w:rFonts w:ascii="Consolas" w:hAnsi="Consolas"/>
              </w:rPr>
              <w:t>wks</w:t>
            </w:r>
            <w:r>
              <w:rPr>
                <w:rFonts w:ascii="Consolas" w:hAnsi="Consolas"/>
              </w:rPr>
              <w:t>t</w:t>
            </w:r>
            <w:proofErr w:type="spellEnd"/>
          </w:p>
        </w:tc>
        <w:tc>
          <w:tcPr>
            <w:tcW w:w="5031" w:type="dxa"/>
          </w:tcPr>
          <w:p w14:paraId="7DCDCDB2" w14:textId="77777777" w:rsidR="00372703" w:rsidRDefault="00372703" w:rsidP="001861CE">
            <w:r>
              <w:t>Workstation</w:t>
            </w:r>
          </w:p>
        </w:tc>
      </w:tr>
      <w:tr w:rsidR="00372703" w14:paraId="75D3B5A0" w14:textId="77777777" w:rsidTr="001861CE">
        <w:tc>
          <w:tcPr>
            <w:tcW w:w="5030" w:type="dxa"/>
          </w:tcPr>
          <w:p w14:paraId="04709A06" w14:textId="77777777" w:rsidR="00372703" w:rsidRPr="00843683" w:rsidRDefault="00372703" w:rsidP="001861CE">
            <w:pPr>
              <w:rPr>
                <w:rFonts w:ascii="Consolas" w:hAnsi="Consolas"/>
              </w:rPr>
            </w:pPr>
            <w:proofErr w:type="spellStart"/>
            <w:r w:rsidRPr="00843683">
              <w:rPr>
                <w:rFonts w:ascii="Consolas" w:hAnsi="Consolas"/>
              </w:rPr>
              <w:t>Prt</w:t>
            </w:r>
            <w:proofErr w:type="spellEnd"/>
            <w:r w:rsidRPr="00843683">
              <w:rPr>
                <w:rFonts w:ascii="Consolas" w:hAnsi="Consolas"/>
              </w:rPr>
              <w:t xml:space="preserve"> + C/B Farbe/Sc</w:t>
            </w:r>
            <w:r>
              <w:rPr>
                <w:rFonts w:ascii="Consolas" w:hAnsi="Consolas"/>
              </w:rPr>
              <w:t xml:space="preserve">hwarz </w:t>
            </w:r>
          </w:p>
        </w:tc>
        <w:tc>
          <w:tcPr>
            <w:tcW w:w="5031" w:type="dxa"/>
          </w:tcPr>
          <w:p w14:paraId="6ED17DCB" w14:textId="77777777" w:rsidR="00372703" w:rsidRDefault="00372703" w:rsidP="001861CE">
            <w:r>
              <w:t>Drucker</w:t>
            </w:r>
          </w:p>
        </w:tc>
      </w:tr>
      <w:tr w:rsidR="00372703" w14:paraId="15A5915B" w14:textId="77777777" w:rsidTr="001861CE">
        <w:tc>
          <w:tcPr>
            <w:tcW w:w="5030" w:type="dxa"/>
          </w:tcPr>
          <w:p w14:paraId="55EBB615" w14:textId="77777777" w:rsidR="00372703" w:rsidRPr="00732DAF" w:rsidRDefault="00372703" w:rsidP="001861CE">
            <w:pPr>
              <w:rPr>
                <w:rFonts w:ascii="Consolas" w:hAnsi="Consolas"/>
              </w:rPr>
            </w:pPr>
            <w:proofErr w:type="spellStart"/>
            <w:r>
              <w:rPr>
                <w:rFonts w:ascii="Consolas" w:hAnsi="Consolas"/>
              </w:rPr>
              <w:t>Tlph</w:t>
            </w:r>
            <w:proofErr w:type="spellEnd"/>
          </w:p>
        </w:tc>
        <w:tc>
          <w:tcPr>
            <w:tcW w:w="5031" w:type="dxa"/>
          </w:tcPr>
          <w:p w14:paraId="4EB52051" w14:textId="77777777" w:rsidR="00372703" w:rsidRDefault="00372703" w:rsidP="001861CE">
            <w:r>
              <w:t>Telefon</w:t>
            </w:r>
          </w:p>
        </w:tc>
      </w:tr>
      <w:tr w:rsidR="00372703" w14:paraId="67EC9DB0" w14:textId="77777777" w:rsidTr="001861CE">
        <w:tc>
          <w:tcPr>
            <w:tcW w:w="5030" w:type="dxa"/>
          </w:tcPr>
          <w:p w14:paraId="0BC5FFF1" w14:textId="77777777" w:rsidR="00372703" w:rsidRDefault="00372703" w:rsidP="001861CE">
            <w:pPr>
              <w:rPr>
                <w:rFonts w:ascii="Consolas" w:hAnsi="Consolas"/>
              </w:rPr>
            </w:pPr>
            <w:proofErr w:type="spellStart"/>
            <w:r>
              <w:rPr>
                <w:rFonts w:ascii="Consolas" w:hAnsi="Consolas"/>
              </w:rPr>
              <w:t>frwl</w:t>
            </w:r>
            <w:proofErr w:type="spellEnd"/>
          </w:p>
        </w:tc>
        <w:tc>
          <w:tcPr>
            <w:tcW w:w="5031" w:type="dxa"/>
          </w:tcPr>
          <w:p w14:paraId="45F876A6" w14:textId="77777777" w:rsidR="00372703" w:rsidRDefault="00372703" w:rsidP="001861CE">
            <w:r>
              <w:t>Firewall</w:t>
            </w:r>
          </w:p>
        </w:tc>
      </w:tr>
      <w:tr w:rsidR="00372703" w14:paraId="4B374B67" w14:textId="77777777" w:rsidTr="001861CE">
        <w:tc>
          <w:tcPr>
            <w:tcW w:w="5030" w:type="dxa"/>
          </w:tcPr>
          <w:p w14:paraId="7B6A4B8A" w14:textId="77777777" w:rsidR="00372703" w:rsidRDefault="00372703" w:rsidP="001861CE">
            <w:pPr>
              <w:rPr>
                <w:rFonts w:ascii="Consolas" w:hAnsi="Consolas"/>
              </w:rPr>
            </w:pPr>
            <w:proofErr w:type="spellStart"/>
            <w:r>
              <w:rPr>
                <w:rFonts w:ascii="Consolas" w:hAnsi="Consolas"/>
              </w:rPr>
              <w:t>file</w:t>
            </w:r>
            <w:proofErr w:type="spellEnd"/>
          </w:p>
        </w:tc>
        <w:tc>
          <w:tcPr>
            <w:tcW w:w="5031" w:type="dxa"/>
          </w:tcPr>
          <w:p w14:paraId="37E0EED6" w14:textId="77777777" w:rsidR="00372703" w:rsidRDefault="00372703" w:rsidP="001861CE">
            <w:r>
              <w:t>Fileserver</w:t>
            </w:r>
          </w:p>
        </w:tc>
      </w:tr>
      <w:tr w:rsidR="00372703" w14:paraId="2C10CF7E" w14:textId="77777777" w:rsidTr="001861CE">
        <w:tc>
          <w:tcPr>
            <w:tcW w:w="5030" w:type="dxa"/>
          </w:tcPr>
          <w:p w14:paraId="23548915" w14:textId="77777777" w:rsidR="00372703" w:rsidRDefault="00372703" w:rsidP="001861CE">
            <w:pPr>
              <w:rPr>
                <w:rFonts w:ascii="Consolas" w:hAnsi="Consolas"/>
              </w:rPr>
            </w:pPr>
            <w:proofErr w:type="spellStart"/>
            <w:r>
              <w:rPr>
                <w:rFonts w:ascii="Consolas" w:hAnsi="Consolas"/>
              </w:rPr>
              <w:t>dhcp</w:t>
            </w:r>
            <w:proofErr w:type="spellEnd"/>
          </w:p>
        </w:tc>
        <w:tc>
          <w:tcPr>
            <w:tcW w:w="5031" w:type="dxa"/>
          </w:tcPr>
          <w:p w14:paraId="7D1BBC39" w14:textId="77777777" w:rsidR="00372703" w:rsidRDefault="00372703" w:rsidP="001861CE">
            <w:proofErr w:type="spellStart"/>
            <w:r>
              <w:t>dhcp</w:t>
            </w:r>
            <w:proofErr w:type="spellEnd"/>
          </w:p>
        </w:tc>
      </w:tr>
      <w:tr w:rsidR="00372703" w14:paraId="21EF7214" w14:textId="77777777" w:rsidTr="001861CE">
        <w:tc>
          <w:tcPr>
            <w:tcW w:w="5030" w:type="dxa"/>
          </w:tcPr>
          <w:p w14:paraId="1BF4E71F" w14:textId="77777777" w:rsidR="00372703" w:rsidRDefault="00372703" w:rsidP="001861CE">
            <w:pPr>
              <w:rPr>
                <w:rFonts w:ascii="Consolas" w:hAnsi="Consolas"/>
              </w:rPr>
            </w:pPr>
            <w:proofErr w:type="spellStart"/>
            <w:r>
              <w:rPr>
                <w:rFonts w:ascii="Consolas" w:hAnsi="Consolas"/>
              </w:rPr>
              <w:t>Dns</w:t>
            </w:r>
            <w:proofErr w:type="spellEnd"/>
          </w:p>
        </w:tc>
        <w:tc>
          <w:tcPr>
            <w:tcW w:w="5031" w:type="dxa"/>
          </w:tcPr>
          <w:p w14:paraId="1D535BA4" w14:textId="77777777" w:rsidR="00372703" w:rsidRDefault="00372703" w:rsidP="001861CE">
            <w:proofErr w:type="spellStart"/>
            <w:r>
              <w:t>Dns</w:t>
            </w:r>
            <w:proofErr w:type="spellEnd"/>
          </w:p>
        </w:tc>
      </w:tr>
      <w:tr w:rsidR="00372703" w14:paraId="621C05C8" w14:textId="77777777" w:rsidTr="001861CE">
        <w:tc>
          <w:tcPr>
            <w:tcW w:w="5030" w:type="dxa"/>
          </w:tcPr>
          <w:p w14:paraId="79F83863" w14:textId="77777777" w:rsidR="00372703" w:rsidRDefault="00372703" w:rsidP="001861CE">
            <w:pPr>
              <w:rPr>
                <w:rFonts w:ascii="Consolas" w:hAnsi="Consolas"/>
              </w:rPr>
            </w:pPr>
            <w:proofErr w:type="spellStart"/>
            <w:r>
              <w:rPr>
                <w:rFonts w:ascii="Consolas" w:hAnsi="Consolas"/>
              </w:rPr>
              <w:t>Dc</w:t>
            </w:r>
            <w:proofErr w:type="spellEnd"/>
          </w:p>
        </w:tc>
        <w:tc>
          <w:tcPr>
            <w:tcW w:w="5031" w:type="dxa"/>
          </w:tcPr>
          <w:p w14:paraId="429826F9" w14:textId="77777777" w:rsidR="00372703" w:rsidRDefault="00372703" w:rsidP="001861CE">
            <w:proofErr w:type="spellStart"/>
            <w:r>
              <w:t>Dc</w:t>
            </w:r>
            <w:proofErr w:type="spellEnd"/>
          </w:p>
        </w:tc>
      </w:tr>
      <w:tr w:rsidR="00372703" w14:paraId="2300D996" w14:textId="77777777" w:rsidTr="001861CE">
        <w:tc>
          <w:tcPr>
            <w:tcW w:w="5030" w:type="dxa"/>
          </w:tcPr>
          <w:p w14:paraId="6816B600" w14:textId="77777777" w:rsidR="00372703" w:rsidRDefault="00372703" w:rsidP="001861CE">
            <w:pPr>
              <w:rPr>
                <w:rFonts w:ascii="Consolas" w:hAnsi="Consolas"/>
              </w:rPr>
            </w:pPr>
            <w:r>
              <w:rPr>
                <w:rFonts w:ascii="Consolas" w:hAnsi="Consolas"/>
              </w:rPr>
              <w:t>Ad</w:t>
            </w:r>
          </w:p>
        </w:tc>
        <w:tc>
          <w:tcPr>
            <w:tcW w:w="5031" w:type="dxa"/>
          </w:tcPr>
          <w:p w14:paraId="4A5110DD" w14:textId="77777777" w:rsidR="00372703" w:rsidRDefault="00372703" w:rsidP="001861CE">
            <w:r>
              <w:t>Ad</w:t>
            </w:r>
          </w:p>
        </w:tc>
      </w:tr>
      <w:tr w:rsidR="00372703" w14:paraId="145F239F" w14:textId="77777777" w:rsidTr="001861CE">
        <w:tc>
          <w:tcPr>
            <w:tcW w:w="5030" w:type="dxa"/>
          </w:tcPr>
          <w:p w14:paraId="72A80729" w14:textId="77777777" w:rsidR="00372703" w:rsidRDefault="00372703" w:rsidP="001861CE">
            <w:pPr>
              <w:rPr>
                <w:rFonts w:ascii="Consolas" w:hAnsi="Consolas"/>
              </w:rPr>
            </w:pPr>
            <w:proofErr w:type="spellStart"/>
            <w:r>
              <w:rPr>
                <w:rFonts w:ascii="Consolas" w:hAnsi="Consolas"/>
              </w:rPr>
              <w:t>Usv</w:t>
            </w:r>
            <w:proofErr w:type="spellEnd"/>
          </w:p>
        </w:tc>
        <w:tc>
          <w:tcPr>
            <w:tcW w:w="5031" w:type="dxa"/>
          </w:tcPr>
          <w:p w14:paraId="3327AE86" w14:textId="77777777" w:rsidR="00372703" w:rsidRDefault="00372703" w:rsidP="001861CE">
            <w:proofErr w:type="spellStart"/>
            <w:r>
              <w:t>Usv</w:t>
            </w:r>
            <w:proofErr w:type="spellEnd"/>
          </w:p>
        </w:tc>
      </w:tr>
      <w:tr w:rsidR="00372703" w14:paraId="3E9C17C4" w14:textId="77777777" w:rsidTr="001861CE">
        <w:tc>
          <w:tcPr>
            <w:tcW w:w="5030" w:type="dxa"/>
          </w:tcPr>
          <w:p w14:paraId="20E6558B" w14:textId="77777777" w:rsidR="00372703" w:rsidRDefault="00372703" w:rsidP="001861CE">
            <w:pPr>
              <w:rPr>
                <w:rFonts w:ascii="Consolas" w:hAnsi="Consolas"/>
              </w:rPr>
            </w:pPr>
            <w:r>
              <w:rPr>
                <w:rFonts w:ascii="Consolas" w:hAnsi="Consolas"/>
              </w:rPr>
              <w:t>Nas</w:t>
            </w:r>
          </w:p>
        </w:tc>
        <w:tc>
          <w:tcPr>
            <w:tcW w:w="5031" w:type="dxa"/>
          </w:tcPr>
          <w:p w14:paraId="3F6C739D" w14:textId="77777777" w:rsidR="00372703" w:rsidRDefault="00372703" w:rsidP="001861CE">
            <w:r>
              <w:t>Nas</w:t>
            </w:r>
          </w:p>
        </w:tc>
      </w:tr>
      <w:tr w:rsidR="00372703" w14:paraId="26E9A762" w14:textId="77777777" w:rsidTr="001861CE">
        <w:tc>
          <w:tcPr>
            <w:tcW w:w="5030" w:type="dxa"/>
          </w:tcPr>
          <w:p w14:paraId="054889DB" w14:textId="77777777" w:rsidR="00372703" w:rsidRDefault="00372703" w:rsidP="001861CE">
            <w:pPr>
              <w:rPr>
                <w:rFonts w:ascii="Consolas" w:hAnsi="Consolas"/>
              </w:rPr>
            </w:pPr>
            <w:r>
              <w:rPr>
                <w:rFonts w:ascii="Consolas" w:hAnsi="Consolas"/>
              </w:rPr>
              <w:t>VM</w:t>
            </w:r>
          </w:p>
        </w:tc>
        <w:tc>
          <w:tcPr>
            <w:tcW w:w="5031" w:type="dxa"/>
          </w:tcPr>
          <w:p w14:paraId="4ADD4D42" w14:textId="77777777" w:rsidR="00372703" w:rsidRDefault="00372703" w:rsidP="001861CE">
            <w:pPr>
              <w:keepNext/>
            </w:pPr>
            <w:r>
              <w:t>VM</w:t>
            </w:r>
          </w:p>
        </w:tc>
      </w:tr>
    </w:tbl>
    <w:p w14:paraId="6CC71C3D" w14:textId="755ECFE3" w:rsidR="00372703" w:rsidRDefault="00372703" w:rsidP="00372703">
      <w:pPr>
        <w:pStyle w:val="Caption"/>
      </w:pPr>
      <w:bookmarkStart w:id="337" w:name="_Toc103938535"/>
      <w:r>
        <w:t xml:space="preserve">Tabelle </w:t>
      </w:r>
      <w:fldSimple w:instr=" SEQ Tabelle \* ARABIC ">
        <w:r w:rsidR="00E0674A">
          <w:rPr>
            <w:noProof/>
          </w:rPr>
          <w:t>9</w:t>
        </w:r>
      </w:fldSimple>
      <w:r>
        <w:t>: Namenskonzept Abkürzungen</w:t>
      </w:r>
      <w:bookmarkEnd w:id="337"/>
    </w:p>
    <w:p w14:paraId="2D932E7F" w14:textId="77777777" w:rsidR="00372703" w:rsidRDefault="00372703" w:rsidP="00372703">
      <w:r>
        <w:t>Das Namenskonzept sieht anschliessend so aus:</w:t>
      </w:r>
    </w:p>
    <w:p w14:paraId="026B8BFE" w14:textId="77777777" w:rsidR="00372703" w:rsidRPr="005C43AA" w:rsidRDefault="00372703" w:rsidP="00372703"/>
    <w:tbl>
      <w:tblPr>
        <w:tblStyle w:val="TableGrid"/>
        <w:tblW w:w="0" w:type="auto"/>
        <w:tblLook w:val="04A0" w:firstRow="1" w:lastRow="0" w:firstColumn="1" w:lastColumn="0" w:noHBand="0" w:noVBand="1"/>
      </w:tblPr>
      <w:tblGrid>
        <w:gridCol w:w="9911"/>
      </w:tblGrid>
      <w:tr w:rsidR="00372703" w14:paraId="083E1533" w14:textId="77777777" w:rsidTr="001861CE">
        <w:tc>
          <w:tcPr>
            <w:tcW w:w="9911" w:type="dxa"/>
          </w:tcPr>
          <w:p w14:paraId="72E6382E" w14:textId="0EDCE982" w:rsidR="00372703" w:rsidRPr="00402CE7" w:rsidRDefault="00780900" w:rsidP="001861CE">
            <w:pPr>
              <w:jc w:val="center"/>
              <w:rPr>
                <w:color w:val="7030A0"/>
                <w:sz w:val="40"/>
                <w:szCs w:val="48"/>
              </w:rPr>
            </w:pPr>
            <w:r>
              <w:rPr>
                <w:noProof/>
              </w:rPr>
              <mc:AlternateContent>
                <mc:Choice Requires="wps">
                  <w:drawing>
                    <wp:anchor distT="0" distB="0" distL="114300" distR="114300" simplePos="0" relativeHeight="251663872" behindDoc="0" locked="0" layoutInCell="1" allowOverlap="1" wp14:anchorId="449BA4C5" wp14:editId="36DE728A">
                      <wp:simplePos x="0" y="0"/>
                      <wp:positionH relativeFrom="column">
                        <wp:posOffset>3699510</wp:posOffset>
                      </wp:positionH>
                      <wp:positionV relativeFrom="paragraph">
                        <wp:posOffset>224790</wp:posOffset>
                      </wp:positionV>
                      <wp:extent cx="590550" cy="184150"/>
                      <wp:effectExtent l="0" t="0" r="0" b="6350"/>
                      <wp:wrapNone/>
                      <wp:docPr id="260" name="Gerader Verbinder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 cy="18415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426FB5" id="Gerader Verbinder 260"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3pt,17.7pt" to="337.8pt,3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" strokecolor="#7030a0">
                      <o:lock v:ext="edit" shapetype="f"/>
                    </v:line>
                  </w:pict>
                </mc:Fallback>
              </mc:AlternateContent>
            </w:r>
            <w:r>
              <w:rPr>
                <w:noProof/>
              </w:rPr>
              <mc:AlternateContent>
                <mc:Choice Requires="wps">
                  <w:drawing>
                    <wp:anchor distT="0" distB="0" distL="114300" distR="114300" simplePos="0" relativeHeight="251659776" behindDoc="0" locked="0" layoutInCell="1" allowOverlap="1" wp14:anchorId="1D2371AE" wp14:editId="1C7EEDB1">
                      <wp:simplePos x="0" y="0"/>
                      <wp:positionH relativeFrom="column">
                        <wp:posOffset>1826260</wp:posOffset>
                      </wp:positionH>
                      <wp:positionV relativeFrom="paragraph">
                        <wp:posOffset>173990</wp:posOffset>
                      </wp:positionV>
                      <wp:extent cx="793750" cy="657225"/>
                      <wp:effectExtent l="0" t="0" r="6350" b="9525"/>
                      <wp:wrapNone/>
                      <wp:docPr id="63" name="Gerader Verbinde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93750" cy="65722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11A346" id="Gerader Verbinder 63" o:spid="_x0000_s1026" style="position:absolute;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3.8pt,13.7pt" to="206.3pt,6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" strokecolor="red">
                      <o:lock v:ext="edit" shapetype="f"/>
                    </v:line>
                  </w:pict>
                </mc:Fallback>
              </mc:AlternateContent>
            </w:r>
            <w:r>
              <w:rPr>
                <w:noProof/>
              </w:rPr>
              <mc:AlternateContent>
                <mc:Choice Requires="wps">
                  <w:drawing>
                    <wp:anchor distT="45720" distB="45720" distL="114300" distR="114300" simplePos="0" relativeHeight="251660800" behindDoc="0" locked="0" layoutInCell="1" allowOverlap="1" wp14:anchorId="44D3794C" wp14:editId="2DC91D90">
                      <wp:simplePos x="0" y="0"/>
                      <wp:positionH relativeFrom="column">
                        <wp:posOffset>942975</wp:posOffset>
                      </wp:positionH>
                      <wp:positionV relativeFrom="paragraph">
                        <wp:posOffset>653415</wp:posOffset>
                      </wp:positionV>
                      <wp:extent cx="970915" cy="325120"/>
                      <wp:effectExtent l="0" t="0" r="0" b="0"/>
                      <wp:wrapNone/>
                      <wp:docPr id="62" name="Textfeld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325120"/>
                              </a:xfrm>
                              <a:prstGeom prst="rect">
                                <a:avLst/>
                              </a:prstGeom>
                              <a:noFill/>
                              <a:ln w="9525">
                                <a:noFill/>
                                <a:miter lim="800000"/>
                                <a:headEnd/>
                                <a:tailEnd/>
                              </a:ln>
                            </wps:spPr>
                            <wps:txbx>
                              <w:txbxContent>
                                <w:p w14:paraId="6301C026" w14:textId="77777777" w:rsidR="0025353A" w:rsidRPr="00B12760" w:rsidRDefault="0025353A" w:rsidP="00372703">
                                  <w:pPr>
                                    <w:rPr>
                                      <w:color w:val="FF0000"/>
                                      <w:sz w:val="32"/>
                                      <w:szCs w:val="40"/>
                                    </w:rPr>
                                  </w:pPr>
                                  <w:r w:rsidRPr="00B12760">
                                    <w:rPr>
                                      <w:color w:val="FF0000"/>
                                      <w:sz w:val="32"/>
                                      <w:szCs w:val="40"/>
                                    </w:rPr>
                                    <w:t>Standort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D3794C" id="Textfeld 62" o:spid="_x0000_s1067" type="#_x0000_t202" style="position:absolute;left:0;text-align:left;margin-left:74.25pt;margin-top:51.45pt;width:76.45pt;height:25.6pt;z-index:2516608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" filled="f" stroked="f">
                      <v:textbox style="mso-fit-shape-to-text:t">
                        <w:txbxContent>
                          <w:p w14:paraId="6301C026" w14:textId="77777777" w:rsidR="0025353A" w:rsidRPr="00B12760" w:rsidRDefault="0025353A" w:rsidP="00372703">
                            <w:pPr>
                              <w:rPr>
                                <w:color w:val="FF0000"/>
                                <w:sz w:val="32"/>
                                <w:szCs w:val="40"/>
                              </w:rPr>
                            </w:pPr>
                            <w:r w:rsidRPr="00B12760">
                              <w:rPr>
                                <w:color w:val="FF0000"/>
                                <w:sz w:val="32"/>
                                <w:szCs w:val="40"/>
                              </w:rPr>
                              <w:t>Standort</w:t>
                            </w:r>
                          </w:p>
                        </w:txbxContent>
                      </v:textbox>
                    </v:shape>
                  </w:pict>
                </mc:Fallback>
              </mc:AlternateContent>
            </w:r>
            <w:r w:rsidR="00372703" w:rsidRPr="009D1BEE">
              <w:rPr>
                <w:color w:val="FF0000"/>
                <w:sz w:val="40"/>
                <w:szCs w:val="48"/>
              </w:rPr>
              <w:t>1</w:t>
            </w:r>
            <w:r w:rsidR="00372703">
              <w:rPr>
                <w:sz w:val="40"/>
                <w:szCs w:val="48"/>
              </w:rPr>
              <w:t>-</w:t>
            </w:r>
            <w:r w:rsidR="00372703" w:rsidRPr="009D1BEE">
              <w:rPr>
                <w:color w:val="00B0F0"/>
                <w:sz w:val="40"/>
                <w:szCs w:val="48"/>
              </w:rPr>
              <w:t>PrtC</w:t>
            </w:r>
            <w:r w:rsidR="00372703">
              <w:rPr>
                <w:color w:val="7030A0"/>
                <w:sz w:val="40"/>
                <w:szCs w:val="48"/>
              </w:rPr>
              <w:t>01</w:t>
            </w:r>
          </w:p>
          <w:p w14:paraId="050643AA" w14:textId="1904438A" w:rsidR="00372703" w:rsidRDefault="00780900" w:rsidP="001861CE">
            <w:pPr>
              <w:jc w:val="center"/>
              <w:rPr>
                <w:sz w:val="40"/>
                <w:szCs w:val="48"/>
              </w:rPr>
            </w:pPr>
            <w:r>
              <w:rPr>
                <w:noProof/>
              </w:rPr>
              <mc:AlternateContent>
                <mc:Choice Requires="wps">
                  <w:drawing>
                    <wp:anchor distT="45720" distB="45720" distL="114300" distR="114300" simplePos="0" relativeHeight="251664896" behindDoc="0" locked="0" layoutInCell="1" allowOverlap="1" wp14:anchorId="3D7BA988" wp14:editId="3DD7C097">
                      <wp:simplePos x="0" y="0"/>
                      <wp:positionH relativeFrom="column">
                        <wp:posOffset>4169410</wp:posOffset>
                      </wp:positionH>
                      <wp:positionV relativeFrom="paragraph">
                        <wp:posOffset>55880</wp:posOffset>
                      </wp:positionV>
                      <wp:extent cx="1263015" cy="325120"/>
                      <wp:effectExtent l="0" t="0" r="0" b="0"/>
                      <wp:wrapNone/>
                      <wp:docPr id="61" name="Textfeld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25120"/>
                              </a:xfrm>
                              <a:prstGeom prst="rect">
                                <a:avLst/>
                              </a:prstGeom>
                              <a:noFill/>
                              <a:ln w="9525">
                                <a:noFill/>
                                <a:miter lim="800000"/>
                                <a:headEnd/>
                                <a:tailEnd/>
                              </a:ln>
                            </wps:spPr>
                            <wps:txbx>
                              <w:txbxContent>
                                <w:p w14:paraId="55355263" w14:textId="77777777" w:rsidR="0025353A" w:rsidRPr="00402CE7" w:rsidRDefault="0025353A" w:rsidP="00372703">
                                  <w:pPr>
                                    <w:rPr>
                                      <w:color w:val="7030A0"/>
                                      <w:sz w:val="32"/>
                                      <w:szCs w:val="40"/>
                                    </w:rPr>
                                  </w:pPr>
                                  <w:r>
                                    <w:rPr>
                                      <w:color w:val="7030A0"/>
                                      <w:sz w:val="32"/>
                                      <w:szCs w:val="40"/>
                                    </w:rPr>
                                    <w:t>Geräte</w:t>
                                  </w:r>
                                  <w:r w:rsidRPr="00402CE7">
                                    <w:rPr>
                                      <w:color w:val="7030A0"/>
                                      <w:sz w:val="32"/>
                                      <w:szCs w:val="40"/>
                                    </w:rPr>
                                    <w:t xml:space="preserve"> Nr.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7BA988" id="Textfeld 61" o:spid="_x0000_s1068" type="#_x0000_t202" style="position:absolute;left:0;text-align:left;margin-left:328.3pt;margin-top:4.4pt;width:99.45pt;height:25.6pt;z-index:2516648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" filled="f" stroked="f">
                      <v:textbox style="mso-fit-shape-to-text:t">
                        <w:txbxContent>
                          <w:p w14:paraId="55355263" w14:textId="77777777" w:rsidR="0025353A" w:rsidRPr="00402CE7" w:rsidRDefault="0025353A" w:rsidP="00372703">
                            <w:pPr>
                              <w:rPr>
                                <w:color w:val="7030A0"/>
                                <w:sz w:val="32"/>
                                <w:szCs w:val="40"/>
                              </w:rPr>
                            </w:pPr>
                            <w:r>
                              <w:rPr>
                                <w:color w:val="7030A0"/>
                                <w:sz w:val="32"/>
                                <w:szCs w:val="40"/>
                              </w:rPr>
                              <w:t>Geräte</w:t>
                            </w:r>
                            <w:r w:rsidRPr="00402CE7">
                              <w:rPr>
                                <w:color w:val="7030A0"/>
                                <w:sz w:val="32"/>
                                <w:szCs w:val="40"/>
                              </w:rPr>
                              <w:t xml:space="preserve"> Nr.</w:t>
                            </w:r>
                          </w:p>
                        </w:txbxContent>
                      </v:textbox>
                    </v:shape>
                  </w:pict>
                </mc:Fallback>
              </mc:AlternateContent>
            </w:r>
            <w:r>
              <w:rPr>
                <w:noProof/>
              </w:rPr>
              <mc:AlternateContent>
                <mc:Choice Requires="wps">
                  <w:drawing>
                    <wp:anchor distT="45720" distB="45720" distL="114300" distR="114300" simplePos="0" relativeHeight="251662848" behindDoc="0" locked="0" layoutInCell="1" allowOverlap="1" wp14:anchorId="59946D30" wp14:editId="0AA75B33">
                      <wp:simplePos x="0" y="0"/>
                      <wp:positionH relativeFrom="column">
                        <wp:posOffset>2588260</wp:posOffset>
                      </wp:positionH>
                      <wp:positionV relativeFrom="paragraph">
                        <wp:posOffset>121920</wp:posOffset>
                      </wp:positionV>
                      <wp:extent cx="1689735" cy="558800"/>
                      <wp:effectExtent l="0" t="0" r="0" b="0"/>
                      <wp:wrapNone/>
                      <wp:docPr id="60" name="Textfeld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9735" cy="558800"/>
                              </a:xfrm>
                              <a:prstGeom prst="rect">
                                <a:avLst/>
                              </a:prstGeom>
                              <a:noFill/>
                              <a:ln w="9525">
                                <a:noFill/>
                                <a:miter lim="800000"/>
                                <a:headEnd/>
                                <a:tailEnd/>
                              </a:ln>
                            </wps:spPr>
                            <wps:txbx>
                              <w:txbxContent>
                                <w:p w14:paraId="79A67EF9" w14:textId="77777777" w:rsidR="0025353A" w:rsidRPr="009D1BEE" w:rsidRDefault="0025353A" w:rsidP="00372703">
                                  <w:pPr>
                                    <w:rPr>
                                      <w:color w:val="00B0F0"/>
                                      <w:sz w:val="32"/>
                                      <w:szCs w:val="40"/>
                                    </w:rPr>
                                  </w:pPr>
                                  <w:r w:rsidRPr="009D1BEE">
                                    <w:rPr>
                                      <w:color w:val="00B0F0"/>
                                      <w:sz w:val="32"/>
                                      <w:szCs w:val="40"/>
                                    </w:rPr>
                                    <w:t xml:space="preserve">Gerät </w:t>
                                  </w:r>
                                </w:p>
                                <w:p w14:paraId="0361FC97" w14:textId="77777777" w:rsidR="0025353A" w:rsidRPr="009D1BEE" w:rsidRDefault="0025353A" w:rsidP="00372703">
                                  <w:pPr>
                                    <w:rPr>
                                      <w:color w:val="00B0F0"/>
                                      <w:sz w:val="32"/>
                                      <w:szCs w:val="40"/>
                                    </w:rPr>
                                  </w:pPr>
                                  <w:r w:rsidRPr="009D1BEE">
                                    <w:rPr>
                                      <w:color w:val="00B0F0"/>
                                      <w:sz w:val="32"/>
                                      <w:szCs w:val="40"/>
                                    </w:rPr>
                                    <w:t>(Drucker Farbe)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946D30" id="Textfeld 60" o:spid="_x0000_s1069" type="#_x0000_t202" style="position:absolute;left:0;text-align:left;margin-left:203.8pt;margin-top:9.6pt;width:133.05pt;height:44pt;z-index:251662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" filled="f" stroked="f">
                      <v:textbox style="mso-fit-shape-to-text:t">
                        <w:txbxContent>
                          <w:p w14:paraId="79A67EF9" w14:textId="77777777" w:rsidR="0025353A" w:rsidRPr="009D1BEE" w:rsidRDefault="0025353A" w:rsidP="00372703">
                            <w:pPr>
                              <w:rPr>
                                <w:color w:val="00B0F0"/>
                                <w:sz w:val="32"/>
                                <w:szCs w:val="40"/>
                              </w:rPr>
                            </w:pPr>
                            <w:r w:rsidRPr="009D1BEE">
                              <w:rPr>
                                <w:color w:val="00B0F0"/>
                                <w:sz w:val="32"/>
                                <w:szCs w:val="40"/>
                              </w:rPr>
                              <w:t xml:space="preserve">Gerät </w:t>
                            </w:r>
                          </w:p>
                          <w:p w14:paraId="0361FC97" w14:textId="77777777" w:rsidR="0025353A" w:rsidRPr="009D1BEE" w:rsidRDefault="0025353A" w:rsidP="00372703">
                            <w:pPr>
                              <w:rPr>
                                <w:color w:val="00B0F0"/>
                                <w:sz w:val="32"/>
                                <w:szCs w:val="40"/>
                              </w:rPr>
                            </w:pPr>
                            <w:r w:rsidRPr="009D1BEE">
                              <w:rPr>
                                <w:color w:val="00B0F0"/>
                                <w:sz w:val="32"/>
                                <w:szCs w:val="40"/>
                              </w:rPr>
                              <w:t>(Drucker Farbe)</w:t>
                            </w:r>
                          </w:p>
                        </w:txbxContent>
                      </v:textbox>
                    </v:shape>
                  </w:pict>
                </mc:Fallback>
              </mc:AlternateContent>
            </w:r>
            <w:r>
              <w:rPr>
                <w:noProof/>
              </w:rPr>
              <mc:AlternateContent>
                <mc:Choice Requires="wps">
                  <w:drawing>
                    <wp:anchor distT="0" distB="0" distL="114300" distR="114300" simplePos="0" relativeHeight="251661824" behindDoc="0" locked="0" layoutInCell="1" allowOverlap="1" wp14:anchorId="492B849E" wp14:editId="2392E859">
                      <wp:simplePos x="0" y="0"/>
                      <wp:positionH relativeFrom="column">
                        <wp:posOffset>3159760</wp:posOffset>
                      </wp:positionH>
                      <wp:positionV relativeFrom="paragraph">
                        <wp:posOffset>8890</wp:posOffset>
                      </wp:positionV>
                      <wp:extent cx="222250" cy="330200"/>
                      <wp:effectExtent l="0" t="0" r="6350" b="12700"/>
                      <wp:wrapNone/>
                      <wp:docPr id="59" name="Gerader Verbinde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2250" cy="33020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A53471" id="Gerader Verbinder 59" o:spid="_x0000_s1026" style="position:absolute;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8pt,.7pt" to="266.3pt,2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" strokecolor="#00b0f0">
                      <o:lock v:ext="edit" shapetype="f"/>
                    </v:line>
                  </w:pict>
                </mc:Fallback>
              </mc:AlternateContent>
            </w:r>
          </w:p>
          <w:p w14:paraId="5C5E7A0B" w14:textId="77777777" w:rsidR="00372703" w:rsidRDefault="00372703" w:rsidP="001861CE">
            <w:pPr>
              <w:jc w:val="center"/>
              <w:rPr>
                <w:sz w:val="40"/>
                <w:szCs w:val="48"/>
              </w:rPr>
            </w:pPr>
          </w:p>
          <w:p w14:paraId="2F7CD50F" w14:textId="77777777" w:rsidR="00372703" w:rsidRDefault="00372703" w:rsidP="001861CE"/>
          <w:p w14:paraId="63066ADA" w14:textId="77777777" w:rsidR="00372703" w:rsidRDefault="00372703" w:rsidP="001861CE">
            <w:pPr>
              <w:keepNext/>
            </w:pPr>
          </w:p>
        </w:tc>
      </w:tr>
    </w:tbl>
    <w:p w14:paraId="50BFFD80" w14:textId="2B5FFF83" w:rsidR="00372703" w:rsidRDefault="00372703" w:rsidP="00372703">
      <w:pPr>
        <w:pStyle w:val="Caption"/>
      </w:pPr>
      <w:bookmarkStart w:id="338" w:name="_Toc103938487"/>
      <w:r>
        <w:t xml:space="preserve">Abbildung </w:t>
      </w:r>
      <w:fldSimple w:instr=" SEQ Abbildung \* ARABIC ">
        <w:r w:rsidR="00C34C3A">
          <w:rPr>
            <w:noProof/>
          </w:rPr>
          <w:t>99</w:t>
        </w:r>
      </w:fldSimple>
      <w:r>
        <w:t>: Namenskonzept Norm</w:t>
      </w:r>
      <w:bookmarkEnd w:id="338"/>
    </w:p>
    <w:p w14:paraId="706CE546" w14:textId="77777777" w:rsidR="00372703" w:rsidRDefault="00372703" w:rsidP="00372703">
      <w:r>
        <w:t>Zuerst steht der Standort. Danach die Art von Gerät und dann die Gerätenummer.</w:t>
      </w:r>
    </w:p>
    <w:p w14:paraId="1CA49D1A" w14:textId="77777777" w:rsidR="00372703" w:rsidRDefault="00372703" w:rsidP="00372703"/>
    <w:tbl>
      <w:tblPr>
        <w:tblStyle w:val="TableGrid"/>
        <w:tblW w:w="0" w:type="auto"/>
        <w:tblLook w:val="04A0" w:firstRow="1" w:lastRow="0" w:firstColumn="1" w:lastColumn="0" w:noHBand="0" w:noVBand="1"/>
      </w:tblPr>
      <w:tblGrid>
        <w:gridCol w:w="9911"/>
      </w:tblGrid>
      <w:tr w:rsidR="00372703" w14:paraId="0E9182D1" w14:textId="77777777" w:rsidTr="001861CE">
        <w:trPr>
          <w:trHeight w:val="2045"/>
        </w:trPr>
        <w:tc>
          <w:tcPr>
            <w:tcW w:w="9911" w:type="dxa"/>
          </w:tcPr>
          <w:p w14:paraId="722BACDC" w14:textId="2EC95FD8" w:rsidR="00372703" w:rsidRPr="00B12760" w:rsidRDefault="00780900" w:rsidP="001861CE">
            <w:pPr>
              <w:jc w:val="center"/>
              <w:rPr>
                <w:sz w:val="40"/>
                <w:szCs w:val="48"/>
              </w:rPr>
            </w:pPr>
            <w:r>
              <w:rPr>
                <w:noProof/>
              </w:rPr>
              <mc:AlternateContent>
                <mc:Choice Requires="wps">
                  <w:drawing>
                    <wp:anchor distT="0" distB="0" distL="114300" distR="114300" simplePos="0" relativeHeight="251667968" behindDoc="0" locked="0" layoutInCell="1" allowOverlap="1" wp14:anchorId="58440920" wp14:editId="3FC9763A">
                      <wp:simplePos x="0" y="0"/>
                      <wp:positionH relativeFrom="column">
                        <wp:posOffset>1667510</wp:posOffset>
                      </wp:positionH>
                      <wp:positionV relativeFrom="paragraph">
                        <wp:posOffset>237490</wp:posOffset>
                      </wp:positionV>
                      <wp:extent cx="419100" cy="304800"/>
                      <wp:effectExtent l="0" t="0" r="0" b="0"/>
                      <wp:wrapNone/>
                      <wp:docPr id="58" name="Gerader Verbinder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19100" cy="30480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60A93E" id="Gerader Verbinder 58" o:spid="_x0000_s1026" style="position:absolute;flip:x;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3pt,18.7pt" to="164.3pt,4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" strokecolor="red">
                      <o:lock v:ext="edit" shapetype="f"/>
                    </v:line>
                  </w:pict>
                </mc:Fallback>
              </mc:AlternateContent>
            </w:r>
            <w:r>
              <w:rPr>
                <w:noProof/>
              </w:rPr>
              <mc:AlternateContent>
                <mc:Choice Requires="wps">
                  <w:drawing>
                    <wp:anchor distT="0" distB="0" distL="114300" distR="114300" simplePos="0" relativeHeight="251665920" behindDoc="0" locked="0" layoutInCell="1" allowOverlap="1" wp14:anchorId="721607DE" wp14:editId="4BD7E61D">
                      <wp:simplePos x="0" y="0"/>
                      <wp:positionH relativeFrom="column">
                        <wp:posOffset>2200910</wp:posOffset>
                      </wp:positionH>
                      <wp:positionV relativeFrom="paragraph">
                        <wp:posOffset>307340</wp:posOffset>
                      </wp:positionV>
                      <wp:extent cx="311150" cy="450850"/>
                      <wp:effectExtent l="0" t="0" r="12700" b="6350"/>
                      <wp:wrapNone/>
                      <wp:docPr id="57" name="Gerader Verbinder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11150" cy="45085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BC9D7" id="Gerader Verbinder 57" o:spid="_x0000_s1026" style="position:absolute;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3.3pt,24.2pt" to="197.8pt,5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" strokecolor="#00b0f0">
                      <o:lock v:ext="edit" shapetype="f"/>
                    </v:line>
                  </w:pict>
                </mc:Fallback>
              </mc:AlternateContent>
            </w:r>
            <w:r>
              <w:rPr>
                <w:noProof/>
              </w:rPr>
              <mc:AlternateContent>
                <mc:Choice Requires="wps">
                  <w:drawing>
                    <wp:anchor distT="0" distB="0" distL="114300" distR="114300" simplePos="0" relativeHeight="251672064" behindDoc="0" locked="0" layoutInCell="1" allowOverlap="1" wp14:anchorId="7ED22625" wp14:editId="28CF328C">
                      <wp:simplePos x="0" y="0"/>
                      <wp:positionH relativeFrom="column">
                        <wp:posOffset>3039110</wp:posOffset>
                      </wp:positionH>
                      <wp:positionV relativeFrom="paragraph">
                        <wp:posOffset>281940</wp:posOffset>
                      </wp:positionV>
                      <wp:extent cx="139700" cy="584200"/>
                      <wp:effectExtent l="0" t="0" r="12700" b="6350"/>
                      <wp:wrapNone/>
                      <wp:docPr id="56" name="Gerader Verbinde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700" cy="584200"/>
                              </a:xfrm>
                              <a:prstGeom prst="line">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875B72" id="Gerader Verbinder 56" o:spid="_x0000_s1026" style="position:absolute;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3pt,22.2pt" to="250.3pt,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" strokecolor="#7030a0">
                      <o:lock v:ext="edit" shapetype="f"/>
                    </v:line>
                  </w:pict>
                </mc:Fallback>
              </mc:AlternateContent>
            </w:r>
            <w:r>
              <w:rPr>
                <w:noProof/>
              </w:rPr>
              <mc:AlternateContent>
                <mc:Choice Requires="wps">
                  <w:drawing>
                    <wp:anchor distT="0" distB="0" distL="114300" distR="114300" simplePos="0" relativeHeight="251666944" behindDoc="0" locked="0" layoutInCell="1" allowOverlap="1" wp14:anchorId="2CE708F5" wp14:editId="5A58528E">
                      <wp:simplePos x="0" y="0"/>
                      <wp:positionH relativeFrom="column">
                        <wp:posOffset>3629660</wp:posOffset>
                      </wp:positionH>
                      <wp:positionV relativeFrom="paragraph">
                        <wp:posOffset>313690</wp:posOffset>
                      </wp:positionV>
                      <wp:extent cx="158750" cy="279400"/>
                      <wp:effectExtent l="0" t="0" r="12700" b="6350"/>
                      <wp:wrapNone/>
                      <wp:docPr id="55" name="Gerader Verbinde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8750" cy="279400"/>
                              </a:xfrm>
                              <a:prstGeom prst="line">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B4E77" id="Gerader Verbinder 5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5.8pt,24.7pt" to="298.3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" strokecolor="#00b050">
                      <o:lock v:ext="edit" shapetype="f"/>
                    </v:line>
                  </w:pict>
                </mc:Fallback>
              </mc:AlternateContent>
            </w:r>
            <w:r>
              <w:rPr>
                <w:noProof/>
              </w:rPr>
              <mc:AlternateContent>
                <mc:Choice Requires="wps">
                  <w:drawing>
                    <wp:anchor distT="45720" distB="45720" distL="114300" distR="114300" simplePos="0" relativeHeight="251671040" behindDoc="0" locked="0" layoutInCell="1" allowOverlap="1" wp14:anchorId="65910E6C" wp14:editId="07B506C7">
                      <wp:simplePos x="0" y="0"/>
                      <wp:positionH relativeFrom="column">
                        <wp:posOffset>3542665</wp:posOffset>
                      </wp:positionH>
                      <wp:positionV relativeFrom="paragraph">
                        <wp:posOffset>542925</wp:posOffset>
                      </wp:positionV>
                      <wp:extent cx="1177925" cy="325120"/>
                      <wp:effectExtent l="0" t="0" r="0" b="0"/>
                      <wp:wrapNone/>
                      <wp:docPr id="54" name="Textfeld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7925" cy="325120"/>
                              </a:xfrm>
                              <a:prstGeom prst="rect">
                                <a:avLst/>
                              </a:prstGeom>
                              <a:noFill/>
                              <a:ln w="9525">
                                <a:noFill/>
                                <a:miter lim="800000"/>
                                <a:headEnd/>
                                <a:tailEnd/>
                              </a:ln>
                            </wps:spPr>
                            <wps:txbx>
                              <w:txbxContent>
                                <w:p w14:paraId="6123D025" w14:textId="77777777" w:rsidR="0025353A" w:rsidRPr="009D1BEE" w:rsidRDefault="0025353A" w:rsidP="00372703">
                                  <w:pPr>
                                    <w:rPr>
                                      <w:color w:val="00B050"/>
                                      <w:sz w:val="32"/>
                                      <w:szCs w:val="40"/>
                                    </w:rPr>
                                  </w:pPr>
                                  <w:r>
                                    <w:rPr>
                                      <w:color w:val="00B050"/>
                                      <w:sz w:val="32"/>
                                      <w:szCs w:val="40"/>
                                    </w:rPr>
                                    <w:t>Wie oben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910E6C" id="Textfeld 54" o:spid="_x0000_s1070" type="#_x0000_t202" style="position:absolute;left:0;text-align:left;margin-left:278.95pt;margin-top:42.75pt;width:92.75pt;height:25.6pt;z-index:25167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" filled="f" stroked="f">
                      <v:textbox style="mso-fit-shape-to-text:t">
                        <w:txbxContent>
                          <w:p w14:paraId="6123D025" w14:textId="77777777" w:rsidR="0025353A" w:rsidRPr="009D1BEE" w:rsidRDefault="0025353A" w:rsidP="00372703">
                            <w:pPr>
                              <w:rPr>
                                <w:color w:val="00B050"/>
                                <w:sz w:val="32"/>
                                <w:szCs w:val="40"/>
                              </w:rPr>
                            </w:pPr>
                            <w:r>
                              <w:rPr>
                                <w:color w:val="00B050"/>
                                <w:sz w:val="32"/>
                                <w:szCs w:val="40"/>
                              </w:rPr>
                              <w:t>Wie oben</w:t>
                            </w:r>
                          </w:p>
                        </w:txbxContent>
                      </v:textbox>
                    </v:shape>
                  </w:pict>
                </mc:Fallback>
              </mc:AlternateContent>
            </w:r>
            <w:r>
              <w:rPr>
                <w:noProof/>
              </w:rPr>
              <mc:AlternateContent>
                <mc:Choice Requires="wps">
                  <w:drawing>
                    <wp:anchor distT="45720" distB="45720" distL="114300" distR="114300" simplePos="0" relativeHeight="251673088" behindDoc="0" locked="0" layoutInCell="1" allowOverlap="1" wp14:anchorId="1FDAC2F4" wp14:editId="1B948161">
                      <wp:simplePos x="0" y="0"/>
                      <wp:positionH relativeFrom="column">
                        <wp:posOffset>2664460</wp:posOffset>
                      </wp:positionH>
                      <wp:positionV relativeFrom="paragraph">
                        <wp:posOffset>815340</wp:posOffset>
                      </wp:positionV>
                      <wp:extent cx="1263015" cy="325120"/>
                      <wp:effectExtent l="0" t="0" r="0" b="0"/>
                      <wp:wrapNone/>
                      <wp:docPr id="53" name="Textfeld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325120"/>
                              </a:xfrm>
                              <a:prstGeom prst="rect">
                                <a:avLst/>
                              </a:prstGeom>
                              <a:noFill/>
                              <a:ln w="9525">
                                <a:noFill/>
                                <a:miter lim="800000"/>
                                <a:headEnd/>
                                <a:tailEnd/>
                              </a:ln>
                            </wps:spPr>
                            <wps:txbx>
                              <w:txbxContent>
                                <w:p w14:paraId="35F50A7C" w14:textId="77777777" w:rsidR="0025353A" w:rsidRPr="00402CE7" w:rsidRDefault="0025353A" w:rsidP="00372703">
                                  <w:pPr>
                                    <w:rPr>
                                      <w:color w:val="7030A0"/>
                                      <w:sz w:val="32"/>
                                      <w:szCs w:val="40"/>
                                    </w:rPr>
                                  </w:pPr>
                                  <w:r>
                                    <w:rPr>
                                      <w:color w:val="7030A0"/>
                                      <w:sz w:val="32"/>
                                      <w:szCs w:val="40"/>
                                    </w:rPr>
                                    <w:t>Geräte</w:t>
                                  </w:r>
                                  <w:r w:rsidRPr="00402CE7">
                                    <w:rPr>
                                      <w:color w:val="7030A0"/>
                                      <w:sz w:val="32"/>
                                      <w:szCs w:val="40"/>
                                    </w:rPr>
                                    <w:t xml:space="preserve"> Nr.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DAC2F4" id="Textfeld 53" o:spid="_x0000_s1071" type="#_x0000_t202" style="position:absolute;left:0;text-align:left;margin-left:209.8pt;margin-top:64.2pt;width:99.45pt;height:25.6pt;z-index:2516730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" filled="f" stroked="f">
                      <v:textbox style="mso-fit-shape-to-text:t">
                        <w:txbxContent>
                          <w:p w14:paraId="35F50A7C" w14:textId="77777777" w:rsidR="0025353A" w:rsidRPr="00402CE7" w:rsidRDefault="0025353A" w:rsidP="00372703">
                            <w:pPr>
                              <w:rPr>
                                <w:color w:val="7030A0"/>
                                <w:sz w:val="32"/>
                                <w:szCs w:val="40"/>
                              </w:rPr>
                            </w:pPr>
                            <w:r>
                              <w:rPr>
                                <w:color w:val="7030A0"/>
                                <w:sz w:val="32"/>
                                <w:szCs w:val="40"/>
                              </w:rPr>
                              <w:t>Geräte</w:t>
                            </w:r>
                            <w:r w:rsidRPr="00402CE7">
                              <w:rPr>
                                <w:color w:val="7030A0"/>
                                <w:sz w:val="32"/>
                                <w:szCs w:val="40"/>
                              </w:rPr>
                              <w:t xml:space="preserve"> Nr.</w:t>
                            </w:r>
                          </w:p>
                        </w:txbxContent>
                      </v:textbox>
                    </v:shape>
                  </w:pict>
                </mc:Fallback>
              </mc:AlternateContent>
            </w:r>
            <w:r>
              <w:rPr>
                <w:noProof/>
              </w:rPr>
              <mc:AlternateContent>
                <mc:Choice Requires="wps">
                  <w:drawing>
                    <wp:anchor distT="45720" distB="45720" distL="114300" distR="114300" simplePos="0" relativeHeight="251670016" behindDoc="0" locked="0" layoutInCell="1" allowOverlap="1" wp14:anchorId="1C8FB1B6" wp14:editId="5DDF6972">
                      <wp:simplePos x="0" y="0"/>
                      <wp:positionH relativeFrom="column">
                        <wp:posOffset>1765300</wp:posOffset>
                      </wp:positionH>
                      <wp:positionV relativeFrom="paragraph">
                        <wp:posOffset>714375</wp:posOffset>
                      </wp:positionV>
                      <wp:extent cx="929005" cy="558800"/>
                      <wp:effectExtent l="0" t="0" r="0" b="0"/>
                      <wp:wrapNone/>
                      <wp:docPr id="52" name="Textfeld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005" cy="558800"/>
                              </a:xfrm>
                              <a:prstGeom prst="rect">
                                <a:avLst/>
                              </a:prstGeom>
                              <a:noFill/>
                              <a:ln w="9525">
                                <a:noFill/>
                                <a:miter lim="800000"/>
                                <a:headEnd/>
                                <a:tailEnd/>
                              </a:ln>
                            </wps:spPr>
                            <wps:txbx>
                              <w:txbxContent>
                                <w:p w14:paraId="14A0183B" w14:textId="77777777" w:rsidR="0025353A" w:rsidRPr="009D1BEE" w:rsidRDefault="0025353A" w:rsidP="00372703">
                                  <w:pPr>
                                    <w:rPr>
                                      <w:color w:val="00B0F0"/>
                                      <w:sz w:val="32"/>
                                      <w:szCs w:val="40"/>
                                    </w:rPr>
                                  </w:pPr>
                                  <w:r w:rsidRPr="009D1BEE">
                                    <w:rPr>
                                      <w:color w:val="00B0F0"/>
                                      <w:sz w:val="32"/>
                                      <w:szCs w:val="40"/>
                                    </w:rPr>
                                    <w:t xml:space="preserve">Gerät </w:t>
                                  </w:r>
                                </w:p>
                                <w:p w14:paraId="5CCE5976" w14:textId="77777777" w:rsidR="0025353A" w:rsidRPr="009D1BEE" w:rsidRDefault="0025353A" w:rsidP="00372703">
                                  <w:pPr>
                                    <w:rPr>
                                      <w:color w:val="00B0F0"/>
                                      <w:sz w:val="32"/>
                                      <w:szCs w:val="40"/>
                                    </w:rPr>
                                  </w:pPr>
                                  <w:r w:rsidRPr="009D1BEE">
                                    <w:rPr>
                                      <w:color w:val="00B0F0"/>
                                      <w:sz w:val="32"/>
                                      <w:szCs w:val="40"/>
                                    </w:rPr>
                                    <w:t>(</w:t>
                                  </w:r>
                                  <w:r>
                                    <w:rPr>
                                      <w:color w:val="00B0F0"/>
                                      <w:sz w:val="32"/>
                                      <w:szCs w:val="40"/>
                                    </w:rPr>
                                    <w:t>DHCP</w:t>
                                  </w:r>
                                  <w:r w:rsidRPr="009D1BEE">
                                    <w:rPr>
                                      <w:color w:val="00B0F0"/>
                                      <w:sz w:val="32"/>
                                      <w:szCs w:val="4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8FB1B6" id="Textfeld 52" o:spid="_x0000_s1072" type="#_x0000_t202" style="position:absolute;left:0;text-align:left;margin-left:139pt;margin-top:56.25pt;width:73.15pt;height:44pt;z-index:251670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" filled="f" stroked="f">
                      <v:textbox style="mso-fit-shape-to-text:t">
                        <w:txbxContent>
                          <w:p w14:paraId="14A0183B" w14:textId="77777777" w:rsidR="0025353A" w:rsidRPr="009D1BEE" w:rsidRDefault="0025353A" w:rsidP="00372703">
                            <w:pPr>
                              <w:rPr>
                                <w:color w:val="00B0F0"/>
                                <w:sz w:val="32"/>
                                <w:szCs w:val="40"/>
                              </w:rPr>
                            </w:pPr>
                            <w:r w:rsidRPr="009D1BEE">
                              <w:rPr>
                                <w:color w:val="00B0F0"/>
                                <w:sz w:val="32"/>
                                <w:szCs w:val="40"/>
                              </w:rPr>
                              <w:t xml:space="preserve">Gerät </w:t>
                            </w:r>
                          </w:p>
                          <w:p w14:paraId="5CCE5976" w14:textId="77777777" w:rsidR="0025353A" w:rsidRPr="009D1BEE" w:rsidRDefault="0025353A" w:rsidP="00372703">
                            <w:pPr>
                              <w:rPr>
                                <w:color w:val="00B0F0"/>
                                <w:sz w:val="32"/>
                                <w:szCs w:val="40"/>
                              </w:rPr>
                            </w:pPr>
                            <w:r w:rsidRPr="009D1BEE">
                              <w:rPr>
                                <w:color w:val="00B0F0"/>
                                <w:sz w:val="32"/>
                                <w:szCs w:val="40"/>
                              </w:rPr>
                              <w:t>(</w:t>
                            </w:r>
                            <w:r>
                              <w:rPr>
                                <w:color w:val="00B0F0"/>
                                <w:sz w:val="32"/>
                                <w:szCs w:val="40"/>
                              </w:rPr>
                              <w:t>DHCP</w:t>
                            </w:r>
                            <w:r w:rsidRPr="009D1BEE">
                              <w:rPr>
                                <w:color w:val="00B0F0"/>
                                <w:sz w:val="32"/>
                                <w:szCs w:val="40"/>
                              </w:rPr>
                              <w:t>)</w:t>
                            </w:r>
                          </w:p>
                        </w:txbxContent>
                      </v:textbox>
                    </v:shape>
                  </w:pict>
                </mc:Fallback>
              </mc:AlternateContent>
            </w:r>
            <w:r>
              <w:rPr>
                <w:noProof/>
              </w:rPr>
              <mc:AlternateContent>
                <mc:Choice Requires="wps">
                  <w:drawing>
                    <wp:anchor distT="45720" distB="45720" distL="114300" distR="114300" simplePos="0" relativeHeight="251668992" behindDoc="0" locked="0" layoutInCell="1" allowOverlap="1" wp14:anchorId="2C90DAE0" wp14:editId="2252FF4B">
                      <wp:simplePos x="0" y="0"/>
                      <wp:positionH relativeFrom="column">
                        <wp:posOffset>956310</wp:posOffset>
                      </wp:positionH>
                      <wp:positionV relativeFrom="paragraph">
                        <wp:posOffset>510540</wp:posOffset>
                      </wp:positionV>
                      <wp:extent cx="970915" cy="325120"/>
                      <wp:effectExtent l="0" t="0" r="0" b="0"/>
                      <wp:wrapNone/>
                      <wp:docPr id="51" name="Textfeld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0915" cy="325120"/>
                              </a:xfrm>
                              <a:prstGeom prst="rect">
                                <a:avLst/>
                              </a:prstGeom>
                              <a:noFill/>
                              <a:ln w="9525">
                                <a:noFill/>
                                <a:miter lim="800000"/>
                                <a:headEnd/>
                                <a:tailEnd/>
                              </a:ln>
                            </wps:spPr>
                            <wps:txbx>
                              <w:txbxContent>
                                <w:p w14:paraId="734AEF63" w14:textId="77777777" w:rsidR="0025353A" w:rsidRPr="00B12760" w:rsidRDefault="0025353A" w:rsidP="00372703">
                                  <w:pPr>
                                    <w:rPr>
                                      <w:color w:val="FF0000"/>
                                      <w:sz w:val="32"/>
                                      <w:szCs w:val="40"/>
                                    </w:rPr>
                                  </w:pPr>
                                  <w:r>
                                    <w:rPr>
                                      <w:color w:val="FF0000"/>
                                      <w:sz w:val="32"/>
                                      <w:szCs w:val="40"/>
                                    </w:rPr>
                                    <w:t>Virtuell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90DAE0" id="Textfeld 51" o:spid="_x0000_s1073" type="#_x0000_t202" style="position:absolute;left:0;text-align:left;margin-left:75.3pt;margin-top:40.2pt;width:76.45pt;height:25.6pt;z-index:2516689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" filled="f" stroked="f">
                      <v:textbox style="mso-fit-shape-to-text:t">
                        <w:txbxContent>
                          <w:p w14:paraId="734AEF63" w14:textId="77777777" w:rsidR="0025353A" w:rsidRPr="00B12760" w:rsidRDefault="0025353A" w:rsidP="00372703">
                            <w:pPr>
                              <w:rPr>
                                <w:color w:val="FF0000"/>
                                <w:sz w:val="32"/>
                                <w:szCs w:val="40"/>
                              </w:rPr>
                            </w:pPr>
                            <w:r>
                              <w:rPr>
                                <w:color w:val="FF0000"/>
                                <w:sz w:val="32"/>
                                <w:szCs w:val="40"/>
                              </w:rPr>
                              <w:t>Virtuell</w:t>
                            </w:r>
                          </w:p>
                        </w:txbxContent>
                      </v:textbox>
                    </v:shape>
                  </w:pict>
                </mc:Fallback>
              </mc:AlternateContent>
            </w:r>
            <w:r w:rsidR="00372703" w:rsidRPr="009D1BEE">
              <w:rPr>
                <w:color w:val="FF0000"/>
                <w:sz w:val="40"/>
                <w:szCs w:val="48"/>
              </w:rPr>
              <w:t>V</w:t>
            </w:r>
            <w:r w:rsidR="00372703" w:rsidRPr="00444709">
              <w:rPr>
                <w:sz w:val="40"/>
                <w:szCs w:val="48"/>
              </w:rPr>
              <w:t>-</w:t>
            </w:r>
            <w:r w:rsidR="00372703" w:rsidRPr="009D1BEE">
              <w:rPr>
                <w:color w:val="00B0F0"/>
                <w:sz w:val="40"/>
                <w:szCs w:val="48"/>
              </w:rPr>
              <w:t>Dhcp</w:t>
            </w:r>
            <w:r w:rsidR="00372703" w:rsidRPr="00402CE7">
              <w:rPr>
                <w:color w:val="7030A0"/>
                <w:sz w:val="40"/>
                <w:szCs w:val="48"/>
              </w:rPr>
              <w:t>01</w:t>
            </w:r>
            <w:r w:rsidR="00372703">
              <w:rPr>
                <w:sz w:val="40"/>
                <w:szCs w:val="48"/>
              </w:rPr>
              <w:t>_</w:t>
            </w:r>
            <w:r w:rsidR="00372703" w:rsidRPr="009D1BEE">
              <w:rPr>
                <w:color w:val="00B050"/>
                <w:sz w:val="40"/>
                <w:szCs w:val="48"/>
              </w:rPr>
              <w:t>1-Dc0</w:t>
            </w:r>
            <w:r w:rsidR="00372703">
              <w:rPr>
                <w:color w:val="00B050"/>
                <w:sz w:val="40"/>
                <w:szCs w:val="48"/>
              </w:rPr>
              <w:t>1</w:t>
            </w:r>
          </w:p>
          <w:p w14:paraId="10935987" w14:textId="77777777" w:rsidR="00372703" w:rsidRDefault="00372703" w:rsidP="001861CE"/>
          <w:p w14:paraId="7FDE4F34" w14:textId="77777777" w:rsidR="00372703" w:rsidRPr="006314C2" w:rsidRDefault="00372703" w:rsidP="001861CE"/>
        </w:tc>
      </w:tr>
    </w:tbl>
    <w:p w14:paraId="7F544864" w14:textId="3E6B8F04" w:rsidR="00372703" w:rsidRDefault="00372703" w:rsidP="00372703">
      <w:pPr>
        <w:pStyle w:val="Caption"/>
      </w:pPr>
      <w:bookmarkStart w:id="339" w:name="_Toc103938488"/>
      <w:r>
        <w:t xml:space="preserve">Abbildung </w:t>
      </w:r>
      <w:fldSimple w:instr=" SEQ Abbildung \* ARABIC ">
        <w:r w:rsidR="00C34C3A">
          <w:rPr>
            <w:noProof/>
          </w:rPr>
          <w:t>100</w:t>
        </w:r>
      </w:fldSimple>
      <w:r>
        <w:t>: Namenskonzept Virtuelle Server</w:t>
      </w:r>
      <w:bookmarkEnd w:id="339"/>
    </w:p>
    <w:p w14:paraId="5F6A1492" w14:textId="77777777" w:rsidR="00372703" w:rsidRDefault="00372703" w:rsidP="00372703">
      <w:r>
        <w:t>Bei den virtuellen Servern steht am Anfang ein V für virtuell. Dann die Bezeichnung des Geräts und die Gerätenummer. Nach dem Unterstrich steht der Server auf dem der virtuelle Server läuft.</w:t>
      </w:r>
    </w:p>
    <w:p w14:paraId="03A402C7" w14:textId="77777777" w:rsidR="00372703" w:rsidRDefault="00372703" w:rsidP="00372703"/>
    <w:p w14:paraId="460B48AF" w14:textId="77777777" w:rsidR="00372703" w:rsidRDefault="00372703" w:rsidP="003102CF">
      <w:pPr>
        <w:pStyle w:val="Heading2"/>
        <w:numPr>
          <w:ilvl w:val="0"/>
          <w:numId w:val="0"/>
        </w:numPr>
      </w:pPr>
      <w:r w:rsidRPr="008C19B2">
        <w:br w:type="page"/>
      </w:r>
    </w:p>
    <w:p w14:paraId="5D4EA6D4" w14:textId="50060B16" w:rsidR="00914DDD" w:rsidRDefault="00914DDD" w:rsidP="003102CF">
      <w:pPr>
        <w:pStyle w:val="Heading4"/>
      </w:pPr>
      <w:proofErr w:type="spellStart"/>
      <w:r>
        <w:lastRenderedPageBreak/>
        <w:t>Active</w:t>
      </w:r>
      <w:proofErr w:type="spellEnd"/>
      <w:r>
        <w:t xml:space="preserve"> Directory Konzept</w:t>
      </w:r>
    </w:p>
    <w:p w14:paraId="554072BB" w14:textId="2861FEB0" w:rsidR="00914DDD" w:rsidRDefault="00914DDD">
      <w:r>
        <w:t xml:space="preserve">In diesem Kapitel ist die Ordnerstruktur vom </w:t>
      </w:r>
      <w:proofErr w:type="spellStart"/>
      <w:r>
        <w:t>Active</w:t>
      </w:r>
      <w:proofErr w:type="spellEnd"/>
      <w:r>
        <w:t xml:space="preserve"> Directory erklärt. </w:t>
      </w:r>
    </w:p>
    <w:p w14:paraId="52747C1B" w14:textId="6478729E" w:rsidR="00CA3ED8" w:rsidRPr="00CA3ED8" w:rsidRDefault="00CA3ED8">
      <w:r>
        <w:t>Unter der Domäne ist zuerst ein Ordner «</w:t>
      </w:r>
      <w:proofErr w:type="spellStart"/>
      <w:r w:rsidRPr="00CA3ED8">
        <w:rPr>
          <w:color w:val="FF0000"/>
        </w:rPr>
        <w:t>Refpo</w:t>
      </w:r>
      <w:proofErr w:type="spellEnd"/>
      <w:r>
        <w:t xml:space="preserve">». Darunter gibt es eine Unterteilung in </w:t>
      </w:r>
      <w:r w:rsidRPr="00CA3ED8">
        <w:rPr>
          <w:color w:val="00B0F0"/>
        </w:rPr>
        <w:t>«Computer», «Group» und «User»</w:t>
      </w:r>
      <w:r>
        <w:t xml:space="preserve">. </w:t>
      </w:r>
    </w:p>
    <w:p w14:paraId="1E174920" w14:textId="77777777" w:rsidR="00914DDD" w:rsidRDefault="00914DDD"/>
    <w:p w14:paraId="2B633A52" w14:textId="511044DF" w:rsidR="00AC7CE5" w:rsidRDefault="00AC7CE5" w:rsidP="00CA3ED8">
      <w:pPr>
        <w:keepNext/>
      </w:pPr>
    </w:p>
    <w:p w14:paraId="7D157738" w14:textId="1B714D15" w:rsidR="00CA3ED8" w:rsidRDefault="00780900" w:rsidP="00CA3ED8">
      <w:pPr>
        <w:keepNext/>
      </w:pPr>
      <w:r>
        <w:rPr>
          <w:noProof/>
        </w:rPr>
        <mc:AlternateContent>
          <mc:Choice Requires="wps">
            <w:drawing>
              <wp:anchor distT="0" distB="0" distL="114300" distR="114300" simplePos="0" relativeHeight="251682304" behindDoc="0" locked="0" layoutInCell="1" allowOverlap="1" wp14:anchorId="618001B0" wp14:editId="4FE83CCC">
                <wp:simplePos x="0" y="0"/>
                <wp:positionH relativeFrom="column">
                  <wp:posOffset>570865</wp:posOffset>
                </wp:positionH>
                <wp:positionV relativeFrom="paragraph">
                  <wp:posOffset>28575</wp:posOffset>
                </wp:positionV>
                <wp:extent cx="356235" cy="140970"/>
                <wp:effectExtent l="0" t="0" r="5715" b="0"/>
                <wp:wrapNone/>
                <wp:docPr id="50" name="Rechteck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6235" cy="14097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8A4A54B" id="Rechteck 50" o:spid="_x0000_s1026" style="position:absolute;margin-left:44.95pt;margin-top:2.25pt;width:28.05pt;height:11.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" filled="f" strokecolor="red" strokeweight="1pt">
                <v:path arrowok="t"/>
              </v:rect>
            </w:pict>
          </mc:Fallback>
        </mc:AlternateContent>
      </w:r>
      <w:r>
        <w:rPr>
          <w:noProof/>
        </w:rPr>
        <mc:AlternateContent>
          <mc:Choice Requires="wps">
            <w:drawing>
              <wp:anchor distT="0" distB="0" distL="114300" distR="114300" simplePos="0" relativeHeight="251683328" behindDoc="0" locked="0" layoutInCell="1" allowOverlap="1" wp14:anchorId="2F4138DE" wp14:editId="274FFE7A">
                <wp:simplePos x="0" y="0"/>
                <wp:positionH relativeFrom="column">
                  <wp:posOffset>746125</wp:posOffset>
                </wp:positionH>
                <wp:positionV relativeFrom="paragraph">
                  <wp:posOffset>193675</wp:posOffset>
                </wp:positionV>
                <wp:extent cx="584200" cy="482600"/>
                <wp:effectExtent l="0" t="0" r="6350" b="0"/>
                <wp:wrapNone/>
                <wp:docPr id="49" name="Rechteck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4200" cy="4826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BCA6F" id="Rechteck 49" o:spid="_x0000_s1026" style="position:absolute;margin-left:58.75pt;margin-top:15.25pt;width:46pt;height:3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" filled="f" strokecolor="#00b0f0" strokeweight="1pt">
                <v:path arrowok="t"/>
              </v:rect>
            </w:pict>
          </mc:Fallback>
        </mc:AlternateContent>
      </w:r>
      <w:r w:rsidR="00AC7CE5" w:rsidRPr="00CA3ED8">
        <w:rPr>
          <w:noProof/>
        </w:rPr>
        <w:drawing>
          <wp:inline distT="0" distB="0" distL="0" distR="0" wp14:anchorId="537B1E2D" wp14:editId="41CDF1C5">
            <wp:extent cx="2143125" cy="682177"/>
            <wp:effectExtent l="19050" t="19050" r="9525" b="2286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50264"/>
                    <a:stretch/>
                  </pic:blipFill>
                  <pic:spPr bwMode="auto">
                    <a:xfrm>
                      <a:off x="0" y="0"/>
                      <a:ext cx="2143424" cy="68227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8BA803" w14:textId="09A54D18" w:rsidR="00CA3ED8" w:rsidRDefault="00CA3ED8" w:rsidP="00CA3ED8">
      <w:pPr>
        <w:pStyle w:val="Caption"/>
      </w:pPr>
      <w:bookmarkStart w:id="340" w:name="_Toc103938489"/>
      <w:r>
        <w:t xml:space="preserve">Abbildung </w:t>
      </w:r>
      <w:fldSimple w:instr=" SEQ Abbildung \* ARABIC ">
        <w:r w:rsidR="00C34C3A">
          <w:rPr>
            <w:noProof/>
          </w:rPr>
          <w:t>101</w:t>
        </w:r>
      </w:fldSimple>
      <w:r>
        <w:t xml:space="preserve">: Ordnerstruktur </w:t>
      </w:r>
      <w:proofErr w:type="spellStart"/>
      <w:r>
        <w:t>Active</w:t>
      </w:r>
      <w:proofErr w:type="spellEnd"/>
      <w:r>
        <w:t xml:space="preserve"> Directory</w:t>
      </w:r>
      <w:bookmarkEnd w:id="340"/>
    </w:p>
    <w:p w14:paraId="4BC35ABD" w14:textId="408F60D3" w:rsidR="00AC7CE5" w:rsidRDefault="00AC7CE5" w:rsidP="00AC7CE5">
      <w:pPr>
        <w:pStyle w:val="Heading9"/>
      </w:pPr>
      <w:r>
        <w:t>Computer und User:</w:t>
      </w:r>
    </w:p>
    <w:p w14:paraId="2A9F95DB" w14:textId="65A574EF" w:rsidR="00AC7CE5" w:rsidRDefault="00AC7CE5" w:rsidP="00AC7CE5">
      <w:r>
        <w:t xml:space="preserve">Bei «Computer» und User gibt es für jede </w:t>
      </w:r>
      <w:r w:rsidRPr="00CA3ED8">
        <w:rPr>
          <w:color w:val="00B050"/>
        </w:rPr>
        <w:t>Abteilung ein Unterordner</w:t>
      </w:r>
      <w:r>
        <w:t xml:space="preserve">. Darunter sind erneut Unterordner für den </w:t>
      </w:r>
      <w:r w:rsidRPr="00AC7CE5">
        <w:rPr>
          <w:color w:val="F79646" w:themeColor="accent6"/>
        </w:rPr>
        <w:t>Standort</w:t>
      </w:r>
      <w:r>
        <w:t xml:space="preserve">. </w:t>
      </w:r>
      <w:r w:rsidR="00432102">
        <w:t xml:space="preserve">In diesem Ordner findet man dann die einzelnen Benutzer. </w:t>
      </w:r>
      <w:r>
        <w:t>Somit kann man Standortübergreifende GPOs für die unterschiedlichen Abteilungen machen. Der Nachteil ist jedoch, dass die GPOs für einen Standort in allen drei Ordnern vorkommen müssen.</w:t>
      </w:r>
    </w:p>
    <w:p w14:paraId="78F61D22" w14:textId="58B2CAB4" w:rsidR="00AC7CE5" w:rsidRDefault="00AC7CE5" w:rsidP="00AC7CE5"/>
    <w:p w14:paraId="1950C8F6" w14:textId="7FE98359" w:rsidR="00432102" w:rsidRDefault="00780900" w:rsidP="00432102">
      <w:pPr>
        <w:keepNext/>
      </w:pPr>
      <w:r>
        <w:rPr>
          <w:noProof/>
        </w:rPr>
        <mc:AlternateContent>
          <mc:Choice Requires="wps">
            <w:drawing>
              <wp:anchor distT="0" distB="0" distL="114300" distR="114300" simplePos="0" relativeHeight="251685376" behindDoc="0" locked="0" layoutInCell="1" allowOverlap="1" wp14:anchorId="37CB0069" wp14:editId="1C8D9DC0">
                <wp:simplePos x="0" y="0"/>
                <wp:positionH relativeFrom="column">
                  <wp:posOffset>1108710</wp:posOffset>
                </wp:positionH>
                <wp:positionV relativeFrom="paragraph">
                  <wp:posOffset>739140</wp:posOffset>
                </wp:positionV>
                <wp:extent cx="521970" cy="129540"/>
                <wp:effectExtent l="0" t="0" r="0" b="3810"/>
                <wp:wrapNone/>
                <wp:docPr id="48" name="Rechteck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1970" cy="129540"/>
                        </a:xfrm>
                        <a:prstGeom prst="rect">
                          <a:avLst/>
                        </a:prstGeom>
                        <a:noFill/>
                        <a:ln w="127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8AC8B" id="Rechteck 48" o:spid="_x0000_s1026" style="position:absolute;margin-left:87.3pt;margin-top:58.2pt;width:41.1pt;height:10.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" filled="f" strokecolor="#f79646 [3209]" strokeweight="1pt">
                <v:path arrowok="t"/>
              </v:rect>
            </w:pict>
          </mc:Fallback>
        </mc:AlternateContent>
      </w:r>
      <w:r>
        <w:rPr>
          <w:noProof/>
        </w:rPr>
        <mc:AlternateContent>
          <mc:Choice Requires="wps">
            <w:drawing>
              <wp:anchor distT="0" distB="0" distL="114300" distR="114300" simplePos="0" relativeHeight="251684352" behindDoc="0" locked="0" layoutInCell="1" allowOverlap="1" wp14:anchorId="480BE597" wp14:editId="53DED452">
                <wp:simplePos x="0" y="0"/>
                <wp:positionH relativeFrom="column">
                  <wp:posOffset>727075</wp:posOffset>
                </wp:positionH>
                <wp:positionV relativeFrom="paragraph">
                  <wp:posOffset>215900</wp:posOffset>
                </wp:positionV>
                <wp:extent cx="1374140" cy="492125"/>
                <wp:effectExtent l="0" t="0" r="0" b="3175"/>
                <wp:wrapNone/>
                <wp:docPr id="46" name="Rechteck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74140" cy="492125"/>
                        </a:xfrm>
                        <a:prstGeom prst="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F3F1A8" id="Rechteck 46" o:spid="_x0000_s1026" style="position:absolute;margin-left:57.25pt;margin-top:17pt;width:108.2pt;height:38.7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" filled="f" strokecolor="#00b050" strokeweight="1pt">
                <v:path arrowok="t"/>
              </v:rect>
            </w:pict>
          </mc:Fallback>
        </mc:AlternateContent>
      </w:r>
      <w:r w:rsidR="00AC7CE5" w:rsidRPr="00CA3ED8">
        <w:rPr>
          <w:noProof/>
        </w:rPr>
        <w:drawing>
          <wp:inline distT="0" distB="0" distL="0" distR="0" wp14:anchorId="2226E436" wp14:editId="14C0DE2C">
            <wp:extent cx="2143125" cy="880157"/>
            <wp:effectExtent l="19050" t="19050" r="9525" b="1524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t="35830"/>
                    <a:stretch/>
                  </pic:blipFill>
                  <pic:spPr bwMode="auto">
                    <a:xfrm>
                      <a:off x="0" y="0"/>
                      <a:ext cx="2143424" cy="88028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EA1F7C" w14:textId="16DA7F3C" w:rsidR="00AC7CE5" w:rsidRDefault="00432102" w:rsidP="00432102">
      <w:pPr>
        <w:pStyle w:val="Caption"/>
      </w:pPr>
      <w:bookmarkStart w:id="341" w:name="_Toc103938490"/>
      <w:r>
        <w:t xml:space="preserve">Abbildung </w:t>
      </w:r>
      <w:fldSimple w:instr=" SEQ Abbildung \* ARABIC ">
        <w:r w:rsidR="00C34C3A">
          <w:rPr>
            <w:noProof/>
          </w:rPr>
          <w:t>102</w:t>
        </w:r>
      </w:fldSimple>
      <w:r>
        <w:t>: Ordnerstruktur Abteilungen</w:t>
      </w:r>
      <w:bookmarkEnd w:id="341"/>
    </w:p>
    <w:p w14:paraId="5ED85A32" w14:textId="372BA564" w:rsidR="00432102" w:rsidRDefault="00432102" w:rsidP="00432102">
      <w:pPr>
        <w:pStyle w:val="Heading9"/>
      </w:pPr>
      <w:r>
        <w:t>Gruppen:</w:t>
      </w:r>
    </w:p>
    <w:p w14:paraId="02649407" w14:textId="012D2B64" w:rsidR="00AC7CE5" w:rsidRDefault="00E83ED1" w:rsidP="00AC7CE5">
      <w:r>
        <w:t>Bei den Gruppen gibt es eine Aufteilung in «</w:t>
      </w:r>
      <w:proofErr w:type="spellStart"/>
      <w:r>
        <w:t>DomainLocal</w:t>
      </w:r>
      <w:proofErr w:type="spellEnd"/>
      <w:r>
        <w:t>» und «Global». In diesen OUs sind dann domainlokale und globale Gruppen.</w:t>
      </w:r>
    </w:p>
    <w:p w14:paraId="3040653A" w14:textId="7D1A0B29" w:rsidR="00E83ED1" w:rsidRPr="00AC7CE5" w:rsidRDefault="00E83ED1" w:rsidP="00AC7CE5"/>
    <w:p w14:paraId="5771BCDD" w14:textId="54934DB0" w:rsidR="00E83ED1" w:rsidRDefault="00CA3ED8" w:rsidP="00E83ED1">
      <w:pPr>
        <w:keepNext/>
      </w:pPr>
      <w:r w:rsidRPr="00CA3ED8">
        <w:t xml:space="preserve"> </w:t>
      </w:r>
      <w:r w:rsidR="00E83ED1" w:rsidRPr="00E83ED1">
        <w:rPr>
          <w:noProof/>
        </w:rPr>
        <w:drawing>
          <wp:inline distT="0" distB="0" distL="0" distR="0" wp14:anchorId="12A16143" wp14:editId="4617FC06">
            <wp:extent cx="1438476" cy="504895"/>
            <wp:effectExtent l="19050" t="19050" r="28575" b="9525"/>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438476" cy="504895"/>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1675369" w14:textId="6A7DAFA9" w:rsidR="00E83ED1" w:rsidRDefault="00E83ED1" w:rsidP="00E83ED1">
      <w:pPr>
        <w:pStyle w:val="Caption"/>
      </w:pPr>
      <w:bookmarkStart w:id="342" w:name="_Toc103938491"/>
      <w:r>
        <w:t xml:space="preserve">Abbildung </w:t>
      </w:r>
      <w:fldSimple w:instr=" SEQ Abbildung \* ARABIC ">
        <w:r w:rsidR="00C34C3A">
          <w:rPr>
            <w:noProof/>
          </w:rPr>
          <w:t>103</w:t>
        </w:r>
      </w:fldSimple>
      <w:r>
        <w:t>: Ordnerstruktur im Ordner "Group"</w:t>
      </w:r>
      <w:bookmarkEnd w:id="342"/>
    </w:p>
    <w:p w14:paraId="0553B7E1" w14:textId="4A9AFF36" w:rsidR="001E715C" w:rsidRDefault="001E715C" w:rsidP="001E715C">
      <w:r>
        <w:t>Im Folgenden sieht man den Inhalt der beiden OUs in «Global» habe ich für jede Abteilung eine globale Gruppe erstellt. Unter «</w:t>
      </w:r>
      <w:proofErr w:type="spellStart"/>
      <w:r>
        <w:t>DomainLocal</w:t>
      </w:r>
      <w:proofErr w:type="spellEnd"/>
      <w:r>
        <w:t>» gibt es die für jede Globale Gruppe ein Domänenlokales Abbild.</w:t>
      </w:r>
    </w:p>
    <w:p w14:paraId="3C3A384F" w14:textId="0102D0EA" w:rsidR="001E715C" w:rsidRPr="001E715C" w:rsidRDefault="001E715C" w:rsidP="001E715C"/>
    <w:tbl>
      <w:tblPr>
        <w:tblStyle w:val="TableGrid"/>
        <w:tblW w:w="0" w:type="auto"/>
        <w:tblLook w:val="04A0" w:firstRow="1" w:lastRow="0" w:firstColumn="1" w:lastColumn="0" w:noHBand="0" w:noVBand="1"/>
      </w:tblPr>
      <w:tblGrid>
        <w:gridCol w:w="4745"/>
        <w:gridCol w:w="5166"/>
      </w:tblGrid>
      <w:tr w:rsidR="001E715C" w14:paraId="011938E0" w14:textId="77777777" w:rsidTr="001E715C">
        <w:tc>
          <w:tcPr>
            <w:tcW w:w="4955" w:type="dxa"/>
          </w:tcPr>
          <w:p w14:paraId="11318EFC" w14:textId="57E905E6" w:rsidR="001E715C" w:rsidRDefault="001E715C">
            <w:r w:rsidRPr="001E715C">
              <w:rPr>
                <w:noProof/>
              </w:rPr>
              <w:drawing>
                <wp:inline distT="0" distB="0" distL="0" distR="0" wp14:anchorId="65457240" wp14:editId="212C5B4E">
                  <wp:extent cx="577811" cy="150009"/>
                  <wp:effectExtent l="0" t="0" r="0" b="2540"/>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609" cy="172543"/>
                          </a:xfrm>
                          <a:prstGeom prst="rect">
                            <a:avLst/>
                          </a:prstGeom>
                        </pic:spPr>
                      </pic:pic>
                    </a:graphicData>
                  </a:graphic>
                </wp:inline>
              </w:drawing>
            </w:r>
          </w:p>
        </w:tc>
        <w:tc>
          <w:tcPr>
            <w:tcW w:w="4956" w:type="dxa"/>
          </w:tcPr>
          <w:p w14:paraId="35470861" w14:textId="3951635D" w:rsidR="001E715C" w:rsidRDefault="001E715C">
            <w:r w:rsidRPr="001E715C">
              <w:rPr>
                <w:noProof/>
              </w:rPr>
              <w:drawing>
                <wp:inline distT="0" distB="0" distL="0" distR="0" wp14:anchorId="025DB7DD" wp14:editId="3DB7931B">
                  <wp:extent cx="925619" cy="156198"/>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086236" cy="183302"/>
                          </a:xfrm>
                          <a:prstGeom prst="rect">
                            <a:avLst/>
                          </a:prstGeom>
                        </pic:spPr>
                      </pic:pic>
                    </a:graphicData>
                  </a:graphic>
                </wp:inline>
              </w:drawing>
            </w:r>
          </w:p>
        </w:tc>
      </w:tr>
      <w:tr w:rsidR="001E715C" w14:paraId="4E5F3D2F" w14:textId="77777777" w:rsidTr="001E715C">
        <w:tc>
          <w:tcPr>
            <w:tcW w:w="4955" w:type="dxa"/>
          </w:tcPr>
          <w:p w14:paraId="3FA78F5D" w14:textId="507548FC" w:rsidR="001E715C" w:rsidRDefault="001E715C">
            <w:r w:rsidRPr="001E715C">
              <w:rPr>
                <w:noProof/>
              </w:rPr>
              <w:drawing>
                <wp:inline distT="0" distB="0" distL="0" distR="0" wp14:anchorId="19E06051" wp14:editId="46934F7F">
                  <wp:extent cx="2781688" cy="790685"/>
                  <wp:effectExtent l="0" t="0" r="0" b="9525"/>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81688" cy="790685"/>
                          </a:xfrm>
                          <a:prstGeom prst="rect">
                            <a:avLst/>
                          </a:prstGeom>
                        </pic:spPr>
                      </pic:pic>
                    </a:graphicData>
                  </a:graphic>
                </wp:inline>
              </w:drawing>
            </w:r>
          </w:p>
        </w:tc>
        <w:tc>
          <w:tcPr>
            <w:tcW w:w="4956" w:type="dxa"/>
          </w:tcPr>
          <w:p w14:paraId="1A33C026" w14:textId="46D52A49" w:rsidR="001E715C" w:rsidRDefault="001E715C" w:rsidP="001E715C">
            <w:pPr>
              <w:keepNext/>
            </w:pPr>
            <w:r w:rsidRPr="001E715C">
              <w:rPr>
                <w:noProof/>
              </w:rPr>
              <w:drawing>
                <wp:inline distT="0" distB="0" distL="0" distR="0" wp14:anchorId="7AC3FC19" wp14:editId="1C5D8911">
                  <wp:extent cx="3134162" cy="781159"/>
                  <wp:effectExtent l="0" t="0" r="9525"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4162" cy="781159"/>
                          </a:xfrm>
                          <a:prstGeom prst="rect">
                            <a:avLst/>
                          </a:prstGeom>
                        </pic:spPr>
                      </pic:pic>
                    </a:graphicData>
                  </a:graphic>
                </wp:inline>
              </w:drawing>
            </w:r>
          </w:p>
        </w:tc>
      </w:tr>
    </w:tbl>
    <w:p w14:paraId="5123D9D2" w14:textId="5CFFC91D" w:rsidR="001E715C" w:rsidRDefault="001E715C">
      <w:pPr>
        <w:pStyle w:val="Caption"/>
      </w:pPr>
      <w:bookmarkStart w:id="343" w:name="_Toc103938492"/>
      <w:r>
        <w:t xml:space="preserve">Abbildung </w:t>
      </w:r>
      <w:fldSimple w:instr=" SEQ Abbildung \* ARABIC ">
        <w:r w:rsidR="00C34C3A">
          <w:rPr>
            <w:noProof/>
          </w:rPr>
          <w:t>104</w:t>
        </w:r>
      </w:fldSimple>
      <w:r>
        <w:t>: Unterteilung der Gruppen</w:t>
      </w:r>
      <w:bookmarkEnd w:id="343"/>
    </w:p>
    <w:p w14:paraId="23822F8D" w14:textId="6E7D9A38" w:rsidR="001E715C" w:rsidRPr="001E715C" w:rsidRDefault="001E715C" w:rsidP="001E715C"/>
    <w:p w14:paraId="4A167D59" w14:textId="5615C2B4" w:rsidR="00914DDD" w:rsidRDefault="00914DDD">
      <w:r>
        <w:br w:type="page"/>
      </w:r>
    </w:p>
    <w:p w14:paraId="5EC20900" w14:textId="32E7EF51" w:rsidR="00914DDD" w:rsidRPr="00914DDD" w:rsidRDefault="00914DDD" w:rsidP="00914DDD"/>
    <w:p w14:paraId="2684ADB1" w14:textId="37ECE80F" w:rsidR="00D50CE4" w:rsidRDefault="00D50CE4" w:rsidP="003102CF">
      <w:pPr>
        <w:pStyle w:val="Heading4"/>
      </w:pPr>
      <w:r>
        <w:t>Share Konzept</w:t>
      </w:r>
    </w:p>
    <w:p w14:paraId="5F31544E" w14:textId="7269358B" w:rsidR="00D50CE4" w:rsidRDefault="00D50CE4">
      <w:r>
        <w:t>Für die Shares gibt es auf dem Laufwerk «C:» des Servers ein Ordner namens «</w:t>
      </w:r>
      <w:r w:rsidRPr="00D50CE4">
        <w:rPr>
          <w:color w:val="FF0000"/>
        </w:rPr>
        <w:t>Shares</w:t>
      </w:r>
      <w:r>
        <w:t xml:space="preserve">» Unter Shares gibt es einen Ordner namens </w:t>
      </w:r>
      <w:r w:rsidR="00A83D25">
        <w:t>«</w:t>
      </w:r>
      <w:proofErr w:type="spellStart"/>
      <w:r w:rsidRPr="00A83D25">
        <w:rPr>
          <w:color w:val="00B0F0"/>
        </w:rPr>
        <w:t>FileSharing</w:t>
      </w:r>
      <w:proofErr w:type="spellEnd"/>
      <w:r w:rsidR="00A83D25">
        <w:t>»</w:t>
      </w:r>
      <w:r w:rsidR="00A81532">
        <w:t xml:space="preserve"> (</w:t>
      </w:r>
      <w:r w:rsidR="00721F2F">
        <w:fldChar w:fldCharType="begin"/>
      </w:r>
      <w:r w:rsidR="00721F2F">
        <w:instrText xml:space="preserve"> REF FileSharingAufstellung \p \h </w:instrText>
      </w:r>
      <w:r w:rsidR="00721F2F">
        <w:fldChar w:fldCharType="separate"/>
      </w:r>
      <w:r w:rsidR="00E0674A">
        <w:t>unten</w:t>
      </w:r>
      <w:r w:rsidR="00721F2F">
        <w:fldChar w:fldCharType="end"/>
      </w:r>
      <w:r w:rsidR="00A81532">
        <w:t xml:space="preserve">). Zusätzlich gibt es für jede </w:t>
      </w:r>
      <w:r w:rsidR="00A81532" w:rsidRPr="00A83D25">
        <w:rPr>
          <w:color w:val="00B050"/>
        </w:rPr>
        <w:t xml:space="preserve">Abteilung </w:t>
      </w:r>
      <w:r w:rsidR="00A81532">
        <w:t xml:space="preserve">einen Ordner. In diesen dann eine Abteilung in verschiedene Projekte. </w:t>
      </w:r>
    </w:p>
    <w:p w14:paraId="797DC067" w14:textId="108533A6" w:rsidR="00D50CE4" w:rsidRDefault="00D50CE4"/>
    <w:p w14:paraId="28F2FE56" w14:textId="3E99D79D" w:rsidR="00A83D25" w:rsidRDefault="00780900" w:rsidP="00A83D25">
      <w:pPr>
        <w:keepNext/>
      </w:pPr>
      <w:r>
        <w:rPr>
          <w:noProof/>
        </w:rPr>
        <mc:AlternateContent>
          <mc:Choice Requires="wps">
            <w:drawing>
              <wp:anchor distT="0" distB="0" distL="114300" distR="114300" simplePos="0" relativeHeight="251687424" behindDoc="0" locked="0" layoutInCell="1" allowOverlap="1" wp14:anchorId="67935276" wp14:editId="4FD1CC5C">
                <wp:simplePos x="0" y="0"/>
                <wp:positionH relativeFrom="column">
                  <wp:posOffset>372745</wp:posOffset>
                </wp:positionH>
                <wp:positionV relativeFrom="paragraph">
                  <wp:posOffset>488315</wp:posOffset>
                </wp:positionV>
                <wp:extent cx="1559560" cy="639445"/>
                <wp:effectExtent l="0" t="0" r="2540" b="8255"/>
                <wp:wrapNone/>
                <wp:docPr id="45" name="Rechteck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59560" cy="639445"/>
                        </a:xfrm>
                        <a:prstGeom prst="rect">
                          <a:avLst/>
                        </a:prstGeom>
                        <a:noFill/>
                        <a:ln w="127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6D5C8" id="Rechteck 45" o:spid="_x0000_s1026" style="position:absolute;margin-left:29.35pt;margin-top:38.45pt;width:122.8pt;height:50.3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" filled="f" strokecolor="#00b050" strokeweight="1pt">
                <v:path arrowok="t"/>
              </v:rect>
            </w:pict>
          </mc:Fallback>
        </mc:AlternateContent>
      </w:r>
      <w:r>
        <w:rPr>
          <w:noProof/>
        </w:rPr>
        <mc:AlternateContent>
          <mc:Choice Requires="wps">
            <w:drawing>
              <wp:anchor distT="0" distB="0" distL="114300" distR="114300" simplePos="0" relativeHeight="251689472" behindDoc="0" locked="0" layoutInCell="1" allowOverlap="1" wp14:anchorId="07C3163D" wp14:editId="0CE970D9">
                <wp:simplePos x="0" y="0"/>
                <wp:positionH relativeFrom="column">
                  <wp:posOffset>461010</wp:posOffset>
                </wp:positionH>
                <wp:positionV relativeFrom="paragraph">
                  <wp:posOffset>1186180</wp:posOffset>
                </wp:positionV>
                <wp:extent cx="537210" cy="165735"/>
                <wp:effectExtent l="0" t="0" r="0" b="5715"/>
                <wp:wrapNone/>
                <wp:docPr id="44" name="Rechteck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 cy="165735"/>
                        </a:xfrm>
                        <a:prstGeom prst="rect">
                          <a:avLst/>
                        </a:prstGeom>
                        <a:noFill/>
                        <a:ln w="1270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159CF" id="Rechteck 44" o:spid="_x0000_s1026" style="position:absolute;margin-left:36.3pt;margin-top:93.4pt;width:42.3pt;height:13.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" filled="f" strokecolor="#f79646 [3209]" strokeweight="1pt">
                <v:path arrowok="t"/>
              </v:rect>
            </w:pict>
          </mc:Fallback>
        </mc:AlternateContent>
      </w:r>
      <w:r>
        <w:rPr>
          <w:noProof/>
        </w:rPr>
        <mc:AlternateContent>
          <mc:Choice Requires="wps">
            <w:drawing>
              <wp:anchor distT="0" distB="0" distL="114300" distR="114300" simplePos="0" relativeHeight="251688448" behindDoc="0" locked="0" layoutInCell="1" allowOverlap="1" wp14:anchorId="5E9BCDEB" wp14:editId="188D8AE3">
                <wp:simplePos x="0" y="0"/>
                <wp:positionH relativeFrom="column">
                  <wp:posOffset>372110</wp:posOffset>
                </wp:positionH>
                <wp:positionV relativeFrom="paragraph">
                  <wp:posOffset>250190</wp:posOffset>
                </wp:positionV>
                <wp:extent cx="636905" cy="190500"/>
                <wp:effectExtent l="0" t="0" r="0" b="0"/>
                <wp:wrapNone/>
                <wp:docPr id="43" name="Rechteck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6905" cy="190500"/>
                        </a:xfrm>
                        <a:prstGeom prst="rect">
                          <a:avLst/>
                        </a:prstGeom>
                        <a:noFill/>
                        <a:ln w="12700">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344B6" id="Rechteck 43" o:spid="_x0000_s1026" style="position:absolute;margin-left:29.3pt;margin-top:19.7pt;width:50.15pt;height:1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" filled="f" strokecolor="#00b0f0" strokeweight="1pt">
                <v:path arrowok="t"/>
              </v:rect>
            </w:pict>
          </mc:Fallback>
        </mc:AlternateContent>
      </w:r>
      <w:r>
        <w:rPr>
          <w:noProof/>
        </w:rPr>
        <mc:AlternateContent>
          <mc:Choice Requires="wps">
            <w:drawing>
              <wp:anchor distT="0" distB="0" distL="114300" distR="114300" simplePos="0" relativeHeight="251686400" behindDoc="0" locked="0" layoutInCell="1" allowOverlap="1" wp14:anchorId="5330EF8B" wp14:editId="4605661C">
                <wp:simplePos x="0" y="0"/>
                <wp:positionH relativeFrom="column">
                  <wp:posOffset>297180</wp:posOffset>
                </wp:positionH>
                <wp:positionV relativeFrom="paragraph">
                  <wp:posOffset>29845</wp:posOffset>
                </wp:positionV>
                <wp:extent cx="504825" cy="186055"/>
                <wp:effectExtent l="0" t="0" r="9525" b="4445"/>
                <wp:wrapNone/>
                <wp:docPr id="40" name="Rechteck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4825" cy="18605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6D9E493" id="Rechteck 40" o:spid="_x0000_s1026" style="position:absolute;margin-left:23.4pt;margin-top:2.35pt;width:39.75pt;height:14.6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" filled="f" strokecolor="red" strokeweight="1pt">
                <v:path arrowok="t"/>
              </v:rect>
            </w:pict>
          </mc:Fallback>
        </mc:AlternateContent>
      </w:r>
      <w:r w:rsidR="00D50CE4" w:rsidRPr="00D50CE4">
        <w:rPr>
          <w:noProof/>
        </w:rPr>
        <w:drawing>
          <wp:inline distT="0" distB="0" distL="0" distR="0" wp14:anchorId="7E3A43A6" wp14:editId="4B60010E">
            <wp:extent cx="1924050" cy="1368006"/>
            <wp:effectExtent l="19050" t="19050" r="19050" b="2286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39143"/>
                    <a:stretch/>
                  </pic:blipFill>
                  <pic:spPr bwMode="auto">
                    <a:xfrm>
                      <a:off x="0" y="0"/>
                      <a:ext cx="1924319" cy="136819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14:paraId="0D13F779" w14:textId="09B9579F" w:rsidR="00A83D25" w:rsidRDefault="00A83D25" w:rsidP="00A83D25">
      <w:pPr>
        <w:pStyle w:val="Caption"/>
      </w:pPr>
      <w:bookmarkStart w:id="344" w:name="_Toc103938493"/>
      <w:r>
        <w:t xml:space="preserve">Abbildung </w:t>
      </w:r>
      <w:fldSimple w:instr=" SEQ Abbildung \* ARABIC ">
        <w:r w:rsidR="00C34C3A">
          <w:rPr>
            <w:noProof/>
          </w:rPr>
          <w:t>105</w:t>
        </w:r>
      </w:fldSimple>
      <w:r>
        <w:t>: Ordnerstruktur Shares</w:t>
      </w:r>
      <w:bookmarkEnd w:id="344"/>
    </w:p>
    <w:p w14:paraId="5303B410" w14:textId="067DB4FF" w:rsidR="00721F2F" w:rsidRDefault="00721F2F" w:rsidP="00721F2F">
      <w:pPr>
        <w:pStyle w:val="Heading9"/>
      </w:pPr>
      <w:r>
        <w:t>Abteilungen:</w:t>
      </w:r>
    </w:p>
    <w:p w14:paraId="44B41450" w14:textId="3116CEAE" w:rsidR="00A83D25" w:rsidRDefault="00A83D25" w:rsidP="00A83D25">
      <w:r>
        <w:t xml:space="preserve">In den </w:t>
      </w:r>
      <w:r w:rsidRPr="00A83D25">
        <w:rPr>
          <w:color w:val="00B050"/>
        </w:rPr>
        <w:t xml:space="preserve">Abteilungsordnern </w:t>
      </w:r>
      <w:r>
        <w:t>haben neben den Administratoren und System nur die jeweilige Abteilung Leserechte.</w:t>
      </w:r>
    </w:p>
    <w:p w14:paraId="515F8230" w14:textId="317CEC8E" w:rsidR="00721F2F" w:rsidRDefault="00A83D25" w:rsidP="00A83D25">
      <w:r>
        <w:t xml:space="preserve">In den Unterordnern kriegen die Benutzer teilweise </w:t>
      </w:r>
      <w:r w:rsidR="00721F2F">
        <w:t>mehr oder weniger</w:t>
      </w:r>
      <w:r>
        <w:t xml:space="preserve"> Rechte. </w:t>
      </w:r>
      <w:r w:rsidR="00715DCC">
        <w:t>Der jeweilige Ordner wird dem Benutzer als Netzlaufwerk angezeigt.</w:t>
      </w:r>
    </w:p>
    <w:p w14:paraId="3C3BF338" w14:textId="72F8C977" w:rsidR="00721F2F" w:rsidRDefault="00721F2F" w:rsidP="00721F2F">
      <w:pPr>
        <w:pStyle w:val="Heading9"/>
      </w:pPr>
      <w:proofErr w:type="spellStart"/>
      <w:r>
        <w:t>FileSharing</w:t>
      </w:r>
      <w:proofErr w:type="spellEnd"/>
    </w:p>
    <w:p w14:paraId="506E6129" w14:textId="0418748B" w:rsidR="00721F2F" w:rsidRDefault="00721F2F" w:rsidP="00A83D25">
      <w:r>
        <w:t>Im Ordner</w:t>
      </w:r>
      <w:bookmarkStart w:id="345" w:name="FileSharingAufstellung"/>
      <w:bookmarkEnd w:id="345"/>
      <w:r>
        <w:t xml:space="preserve"> </w:t>
      </w:r>
      <w:proofErr w:type="spellStart"/>
      <w:r>
        <w:t>FileSharing</w:t>
      </w:r>
      <w:proofErr w:type="spellEnd"/>
      <w:r>
        <w:t xml:space="preserve"> gibt es für jeden Benutzer einen eigenen Ordner:</w:t>
      </w:r>
    </w:p>
    <w:p w14:paraId="07DC2091" w14:textId="77777777" w:rsidR="00721F2F" w:rsidRPr="00A83D25" w:rsidRDefault="00721F2F" w:rsidP="00A83D25"/>
    <w:p w14:paraId="3F0DDA7A" w14:textId="77777777" w:rsidR="00721F2F" w:rsidRDefault="00721F2F">
      <w:r w:rsidRPr="00721F2F">
        <w:rPr>
          <w:noProof/>
        </w:rPr>
        <w:drawing>
          <wp:inline distT="0" distB="0" distL="0" distR="0" wp14:anchorId="2636A1F1" wp14:editId="3D15528C">
            <wp:extent cx="1200318" cy="676369"/>
            <wp:effectExtent l="19050" t="19050" r="19050" b="9525"/>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200318" cy="676369"/>
                    </a:xfrm>
                    <a:prstGeom prst="rect">
                      <a:avLst/>
                    </a:prstGeom>
                    <a:ln w="9525">
                      <a:solidFill>
                        <a:schemeClr val="tx1"/>
                      </a:solidFill>
                    </a:ln>
                  </pic:spPr>
                </pic:pic>
              </a:graphicData>
            </a:graphic>
          </wp:inline>
        </w:drawing>
      </w:r>
    </w:p>
    <w:p w14:paraId="767FB7B8" w14:textId="77777777" w:rsidR="00721F2F" w:rsidRDefault="00721F2F"/>
    <w:p w14:paraId="107E44EA" w14:textId="444AA5B8" w:rsidR="00721F2F" w:rsidRDefault="00721F2F">
      <w:r>
        <w:t xml:space="preserve">Der Benutzer hat im jeweiligen Ordner Schreibrechte. Alle anderen Benutzer haben leserechte. Somit ist es dadurch möglich Daten zu teilen. </w:t>
      </w:r>
      <w:r w:rsidR="00715DCC">
        <w:t>Der gesamte Ordner wird als Netzlaufwerk angezeigt.</w:t>
      </w:r>
    </w:p>
    <w:p w14:paraId="7CD17D38" w14:textId="01FCAFEB" w:rsidR="00721F2F" w:rsidRDefault="00721F2F" w:rsidP="00721F2F">
      <w:pPr>
        <w:pStyle w:val="Heading9"/>
      </w:pPr>
      <w:proofErr w:type="spellStart"/>
      <w:r>
        <w:t>Homelaufwerk</w:t>
      </w:r>
      <w:proofErr w:type="spellEnd"/>
      <w:r>
        <w:t>:</w:t>
      </w:r>
    </w:p>
    <w:p w14:paraId="55F56C76" w14:textId="57DB5A57" w:rsidR="00721F2F" w:rsidRDefault="00721F2F" w:rsidP="00721F2F">
      <w:r>
        <w:t>Ebenfalls auf dem Laufwerk «C:» gibt es einen Ordner</w:t>
      </w:r>
      <w:r w:rsidR="00715DCC">
        <w:t xml:space="preserve"> Namens </w:t>
      </w:r>
      <w:proofErr w:type="spellStart"/>
      <w:r w:rsidR="00715DCC">
        <w:t>Userhomes</w:t>
      </w:r>
      <w:proofErr w:type="spellEnd"/>
      <w:r w:rsidR="00715DCC">
        <w:t xml:space="preserve">. </w:t>
      </w:r>
    </w:p>
    <w:p w14:paraId="1525972C" w14:textId="0348D186" w:rsidR="00715DCC" w:rsidRDefault="00715DCC" w:rsidP="00721F2F">
      <w:r>
        <w:t xml:space="preserve">Sobald ein Benutzer sich das erste Mal anmeldet wird </w:t>
      </w:r>
      <w:r w:rsidR="00FD5597">
        <w:t xml:space="preserve">automatisch </w:t>
      </w:r>
      <w:r>
        <w:t xml:space="preserve">ein Unterordner erstellt. Z.B. </w:t>
      </w:r>
      <w:proofErr w:type="spellStart"/>
      <w:proofErr w:type="gramStart"/>
      <w:r>
        <w:t>nico.egli</w:t>
      </w:r>
      <w:proofErr w:type="spellEnd"/>
      <w:proofErr w:type="gramEnd"/>
      <w:r>
        <w:t>. In diesem Ordner hat neben Administratoren und System nur der jeweilige Benutzer schreibrechte</w:t>
      </w:r>
      <w:r w:rsidR="00FD5597">
        <w:t>. Alle anderen Benutzer haben keinen Zugriff.</w:t>
      </w:r>
    </w:p>
    <w:p w14:paraId="10EF3096" w14:textId="77777777" w:rsidR="00FD5597" w:rsidRDefault="00FD5597" w:rsidP="00721F2F"/>
    <w:p w14:paraId="08933B8C" w14:textId="77777777" w:rsidR="00FD5597" w:rsidRDefault="00FD5597" w:rsidP="00FD5597">
      <w:pPr>
        <w:keepNext/>
      </w:pPr>
      <w:r w:rsidRPr="00FD5597">
        <w:rPr>
          <w:noProof/>
        </w:rPr>
        <w:drawing>
          <wp:inline distT="0" distB="0" distL="0" distR="0" wp14:anchorId="176D85E1" wp14:editId="760CA43D">
            <wp:extent cx="3435791" cy="750956"/>
            <wp:effectExtent l="19050" t="19050" r="12700" b="11430"/>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65170" cy="757377"/>
                    </a:xfrm>
                    <a:prstGeom prst="rect">
                      <a:avLst/>
                    </a:prstGeom>
                    <a:ln w="9525">
                      <a:solidFill>
                        <a:schemeClr val="tx1"/>
                      </a:solidFill>
                    </a:ln>
                  </pic:spPr>
                </pic:pic>
              </a:graphicData>
            </a:graphic>
          </wp:inline>
        </w:drawing>
      </w:r>
    </w:p>
    <w:p w14:paraId="5A762A40" w14:textId="20FC4F8D" w:rsidR="00FD5597" w:rsidRPr="00721F2F" w:rsidRDefault="00FD5597" w:rsidP="00FD5597">
      <w:pPr>
        <w:pStyle w:val="Caption"/>
      </w:pPr>
      <w:bookmarkStart w:id="346" w:name="_Toc103938494"/>
      <w:r>
        <w:t xml:space="preserve">Abbildung </w:t>
      </w:r>
      <w:fldSimple w:instr=" SEQ Abbildung \* ARABIC ">
        <w:r w:rsidR="00C34C3A">
          <w:rPr>
            <w:noProof/>
          </w:rPr>
          <w:t>106</w:t>
        </w:r>
      </w:fldSimple>
      <w:r>
        <w:t>: Die drei Netzlaufwerke im File Explorer</w:t>
      </w:r>
      <w:bookmarkEnd w:id="346"/>
    </w:p>
    <w:p w14:paraId="2E1F2D07" w14:textId="77777777" w:rsidR="001C4155" w:rsidRDefault="00D50CE4" w:rsidP="001C4155">
      <w:r>
        <w:br w:type="page"/>
      </w:r>
    </w:p>
    <w:p w14:paraId="28AD9AD8" w14:textId="77777777" w:rsidR="001C4155" w:rsidRDefault="001C4155" w:rsidP="003102CF">
      <w:pPr>
        <w:pStyle w:val="Heading1"/>
      </w:pPr>
      <w:bookmarkStart w:id="347" w:name="_Toc103938826"/>
      <w:r>
        <w:lastRenderedPageBreak/>
        <w:t>C#</w:t>
      </w:r>
      <w:bookmarkEnd w:id="347"/>
    </w:p>
    <w:p w14:paraId="41307387" w14:textId="42BBA541" w:rsidR="003A409A" w:rsidRDefault="001C4155" w:rsidP="001C4155">
      <w:r>
        <w:t>In diesem Kapitel geht es um die Programmiersprache C#</w:t>
      </w:r>
      <w:r w:rsidR="003A409A">
        <w:t>. Diese ist objektorientiert (</w:t>
      </w:r>
      <w:r w:rsidR="004F6F04" w:rsidRPr="004F6F04">
        <w:rPr>
          <w:rStyle w:val="LinkZchn"/>
        </w:rPr>
        <w:fldChar w:fldCharType="begin"/>
      </w:r>
      <w:r w:rsidR="004F6F04" w:rsidRPr="004F6F04">
        <w:rPr>
          <w:rStyle w:val="LinkZchn"/>
        </w:rPr>
        <w:instrText xml:space="preserve"> REF _Ref65133611 \w \h </w:instrText>
      </w:r>
      <w:r w:rsidR="004F6F04">
        <w:rPr>
          <w:rStyle w:val="LinkZchn"/>
        </w:rPr>
        <w:instrText xml:space="preserve"> \* MERGEFORMAT </w:instrText>
      </w:r>
      <w:r w:rsidR="004F6F04" w:rsidRPr="004F6F04">
        <w:rPr>
          <w:rStyle w:val="LinkZchn"/>
        </w:rPr>
      </w:r>
      <w:r w:rsidR="004F6F04" w:rsidRPr="004F6F04">
        <w:rPr>
          <w:rStyle w:val="LinkZchn"/>
        </w:rPr>
        <w:fldChar w:fldCharType="separate"/>
      </w:r>
      <w:r w:rsidR="00E0674A">
        <w:rPr>
          <w:rStyle w:val="LinkZchn"/>
        </w:rPr>
        <w:t>7.6</w:t>
      </w:r>
      <w:r w:rsidR="004F6F04" w:rsidRPr="004F6F04">
        <w:rPr>
          <w:rStyle w:val="LinkZchn"/>
        </w:rPr>
        <w:fldChar w:fldCharType="end"/>
      </w:r>
      <w:r w:rsidR="004F6F04">
        <w:rPr>
          <w:rStyle w:val="LinkZchn"/>
        </w:rPr>
        <w:t xml:space="preserve"> </w:t>
      </w:r>
      <w:r w:rsidR="004F6F04" w:rsidRPr="004F6F04">
        <w:rPr>
          <w:rStyle w:val="LinkZchn"/>
        </w:rPr>
        <w:fldChar w:fldCharType="begin"/>
      </w:r>
      <w:r w:rsidR="004F6F04" w:rsidRPr="004F6F04">
        <w:rPr>
          <w:rStyle w:val="LinkZchn"/>
        </w:rPr>
        <w:instrText xml:space="preserve"> REF _Ref65133618 \h </w:instrText>
      </w:r>
      <w:r w:rsidR="004F6F04">
        <w:rPr>
          <w:rStyle w:val="LinkZchn"/>
        </w:rPr>
        <w:instrText xml:space="preserve"> \* MERGEFORMAT </w:instrText>
      </w:r>
      <w:r w:rsidR="004F6F04" w:rsidRPr="004F6F04">
        <w:rPr>
          <w:rStyle w:val="LinkZchn"/>
        </w:rPr>
      </w:r>
      <w:r w:rsidR="004F6F04" w:rsidRPr="004F6F04">
        <w:rPr>
          <w:rStyle w:val="LinkZchn"/>
        </w:rPr>
        <w:fldChar w:fldCharType="separate"/>
      </w:r>
      <w:r w:rsidR="00E0674A" w:rsidRPr="00E0674A">
        <w:rPr>
          <w:rStyle w:val="LinkZchn"/>
        </w:rPr>
        <w:t>Klassen</w:t>
      </w:r>
      <w:r w:rsidR="004F6F04" w:rsidRPr="004F6F04">
        <w:rPr>
          <w:rStyle w:val="LinkZchn"/>
        </w:rPr>
        <w:fldChar w:fldCharType="end"/>
      </w:r>
      <w:r w:rsidR="003A409A">
        <w:t>) und typsicher (</w:t>
      </w:r>
      <w:r w:rsidR="00833ECF" w:rsidRPr="00392F37">
        <w:rPr>
          <w:rStyle w:val="LinkZchn"/>
        </w:rPr>
        <w:fldChar w:fldCharType="begin"/>
      </w:r>
      <w:r w:rsidR="00833ECF" w:rsidRPr="00392F37">
        <w:rPr>
          <w:rStyle w:val="LinkZchn"/>
        </w:rPr>
        <w:instrText xml:space="preserve"> REF _Ref59199593 \r \h </w:instrText>
      </w:r>
      <w:r w:rsidR="00392F37">
        <w:rPr>
          <w:rStyle w:val="LinkZchn"/>
        </w:rPr>
        <w:instrText xml:space="preserve"> \* MERGEFORMAT </w:instrText>
      </w:r>
      <w:r w:rsidR="00833ECF" w:rsidRPr="00392F37">
        <w:rPr>
          <w:rStyle w:val="LinkZchn"/>
        </w:rPr>
      </w:r>
      <w:r w:rsidR="00833ECF" w:rsidRPr="00392F37">
        <w:rPr>
          <w:rStyle w:val="LinkZchn"/>
        </w:rPr>
        <w:fldChar w:fldCharType="separate"/>
      </w:r>
      <w:r w:rsidR="00E0674A">
        <w:rPr>
          <w:rStyle w:val="LinkZchn"/>
        </w:rPr>
        <w:t>7.2</w:t>
      </w:r>
      <w:r w:rsidR="00833ECF" w:rsidRPr="00392F37">
        <w:rPr>
          <w:rStyle w:val="LinkZchn"/>
        </w:rPr>
        <w:fldChar w:fldCharType="end"/>
      </w:r>
      <w:r w:rsidR="00833ECF" w:rsidRPr="00392F37">
        <w:rPr>
          <w:rStyle w:val="LinkZchn"/>
        </w:rPr>
        <w:t xml:space="preserve"> </w:t>
      </w:r>
      <w:r w:rsidR="00833ECF" w:rsidRPr="00392F37">
        <w:rPr>
          <w:rStyle w:val="LinkZchn"/>
        </w:rPr>
        <w:fldChar w:fldCharType="begin"/>
      </w:r>
      <w:r w:rsidR="00833ECF" w:rsidRPr="00392F37">
        <w:rPr>
          <w:rStyle w:val="LinkZchn"/>
        </w:rPr>
        <w:instrText xml:space="preserve"> REF _Ref59199593 \h </w:instrText>
      </w:r>
      <w:r w:rsidR="00392F37">
        <w:rPr>
          <w:rStyle w:val="LinkZchn"/>
        </w:rPr>
        <w:instrText xml:space="preserve"> \* MERGEFORMAT </w:instrText>
      </w:r>
      <w:r w:rsidR="00833ECF" w:rsidRPr="00392F37">
        <w:rPr>
          <w:rStyle w:val="LinkZchn"/>
        </w:rPr>
      </w:r>
      <w:r w:rsidR="00833ECF" w:rsidRPr="00392F37">
        <w:rPr>
          <w:rStyle w:val="LinkZchn"/>
        </w:rPr>
        <w:fldChar w:fldCharType="separate"/>
      </w:r>
      <w:r w:rsidR="00E0674A" w:rsidRPr="00E0674A">
        <w:rPr>
          <w:rStyle w:val="LinkZchn"/>
        </w:rPr>
        <w:t>C# Datentypen</w:t>
      </w:r>
      <w:r w:rsidR="00833ECF" w:rsidRPr="00392F37">
        <w:rPr>
          <w:rStyle w:val="LinkZchn"/>
        </w:rPr>
        <w:fldChar w:fldCharType="end"/>
      </w:r>
      <w:r w:rsidR="003A409A">
        <w:t>)</w:t>
      </w:r>
      <w:r w:rsidR="00D93BAA">
        <w:rPr>
          <w:rStyle w:val="CommentReference"/>
        </w:rPr>
        <w:t>.</w:t>
      </w:r>
    </w:p>
    <w:p w14:paraId="57D9368F" w14:textId="0E6B71CC" w:rsidR="007038B8" w:rsidRDefault="007038B8" w:rsidP="003102CF">
      <w:pPr>
        <w:pStyle w:val="Heading2"/>
      </w:pPr>
      <w:bookmarkStart w:id="348" w:name="_Toc103938827"/>
      <w:bookmarkStart w:id="349" w:name="_Ref59021008"/>
      <w:r>
        <w:t>.NET</w:t>
      </w:r>
      <w:bookmarkEnd w:id="348"/>
    </w:p>
    <w:p w14:paraId="5ED7D614" w14:textId="0DA48524" w:rsidR="007038B8" w:rsidRDefault="00263A11" w:rsidP="007038B8">
      <w:r>
        <w:t xml:space="preserve">.NET ist </w:t>
      </w:r>
      <w:commentRangeStart w:id="350"/>
      <w:r>
        <w:t xml:space="preserve">eine </w:t>
      </w:r>
      <w:commentRangeEnd w:id="350"/>
      <w:r w:rsidR="001D408B">
        <w:rPr>
          <w:rStyle w:val="CommentReference"/>
        </w:rPr>
        <w:commentReference w:id="350"/>
      </w:r>
      <w:r w:rsidR="00FE70F5">
        <w:t xml:space="preserve">Klassenbibliothek, das bedeutet, dass es eine Auswahl an Funktionen gibt, die in den verschiedenen Sprachen verfügbar sind. </w:t>
      </w:r>
      <w:r>
        <w:t>.</w:t>
      </w:r>
      <w:r w:rsidR="00F90818">
        <w:t>NET</w:t>
      </w:r>
      <w:r>
        <w:t xml:space="preserve"> funktioniert auf vielen Betriebssystemen und ist sehr weit verbreitet. </w:t>
      </w:r>
      <w:r w:rsidR="00061DF4">
        <w:t xml:space="preserve">Daher funktionieren sprachen die auf .NET basieren auf all diesen Betriebssystemen.  </w:t>
      </w:r>
    </w:p>
    <w:p w14:paraId="4E41181A" w14:textId="4171C577" w:rsidR="0015417C" w:rsidRDefault="0015417C" w:rsidP="007038B8">
      <w:r>
        <w:t xml:space="preserve">Etwa 70 verschiedene Sprachen basieren auf dem .NET Framework. </w:t>
      </w:r>
      <w:r w:rsidR="00390957">
        <w:t>Einige wichtige</w:t>
      </w:r>
      <w:r>
        <w:t xml:space="preserve"> sind:</w:t>
      </w:r>
    </w:p>
    <w:p w14:paraId="171772CB" w14:textId="16DB8F5D" w:rsidR="0015417C" w:rsidRDefault="0015417C" w:rsidP="00671609">
      <w:pPr>
        <w:pStyle w:val="ListParagraph"/>
        <w:numPr>
          <w:ilvl w:val="0"/>
          <w:numId w:val="29"/>
        </w:numPr>
      </w:pPr>
      <w:r>
        <w:t>C#</w:t>
      </w:r>
    </w:p>
    <w:p w14:paraId="001796B7" w14:textId="028A1E93" w:rsidR="0015417C" w:rsidRDefault="0015417C" w:rsidP="00671609">
      <w:pPr>
        <w:pStyle w:val="ListParagraph"/>
        <w:numPr>
          <w:ilvl w:val="0"/>
          <w:numId w:val="29"/>
        </w:numPr>
      </w:pPr>
      <w:r>
        <w:t>C++</w:t>
      </w:r>
    </w:p>
    <w:p w14:paraId="311C0456" w14:textId="58ED24C9" w:rsidR="0015417C" w:rsidRDefault="0015417C" w:rsidP="00671609">
      <w:pPr>
        <w:pStyle w:val="ListParagraph"/>
        <w:numPr>
          <w:ilvl w:val="0"/>
          <w:numId w:val="29"/>
        </w:numPr>
      </w:pPr>
      <w:r>
        <w:t>F#</w:t>
      </w:r>
    </w:p>
    <w:p w14:paraId="2A1B61EF" w14:textId="2D4B92AD" w:rsidR="0015417C" w:rsidRDefault="0015417C" w:rsidP="00671609">
      <w:pPr>
        <w:pStyle w:val="ListParagraph"/>
        <w:numPr>
          <w:ilvl w:val="0"/>
          <w:numId w:val="29"/>
        </w:numPr>
      </w:pPr>
      <w:r>
        <w:t>Visual Basic</w:t>
      </w:r>
    </w:p>
    <w:p w14:paraId="4746C154" w14:textId="07C3AA9F" w:rsidR="0015417C" w:rsidRDefault="0015417C" w:rsidP="00671609">
      <w:pPr>
        <w:pStyle w:val="ListParagraph"/>
        <w:numPr>
          <w:ilvl w:val="0"/>
          <w:numId w:val="29"/>
        </w:numPr>
      </w:pPr>
      <w:r>
        <w:t>Java</w:t>
      </w:r>
    </w:p>
    <w:p w14:paraId="78755899" w14:textId="7413214E" w:rsidR="0015417C" w:rsidRDefault="0015417C" w:rsidP="00671609">
      <w:pPr>
        <w:pStyle w:val="ListParagraph"/>
        <w:numPr>
          <w:ilvl w:val="0"/>
          <w:numId w:val="29"/>
        </w:numPr>
      </w:pPr>
      <w:r>
        <w:t xml:space="preserve">JavaScript </w:t>
      </w:r>
    </w:p>
    <w:p w14:paraId="3EBA87D1" w14:textId="0B85ACDD" w:rsidR="0015417C" w:rsidRDefault="0015417C" w:rsidP="00671609">
      <w:pPr>
        <w:pStyle w:val="ListParagraph"/>
        <w:numPr>
          <w:ilvl w:val="0"/>
          <w:numId w:val="29"/>
        </w:numPr>
      </w:pPr>
      <w:r>
        <w:t>Python</w:t>
      </w:r>
    </w:p>
    <w:p w14:paraId="2F33D331" w14:textId="47DE9A52" w:rsidR="0015417C" w:rsidRDefault="0015417C" w:rsidP="0015417C"/>
    <w:p w14:paraId="015AD253" w14:textId="31F410AD" w:rsidR="00392F37" w:rsidRDefault="00D93BAA" w:rsidP="0015417C">
      <w:r>
        <w:t>Ausserdem</w:t>
      </w:r>
      <w:commentRangeStart w:id="351"/>
      <w:r w:rsidR="0015417C">
        <w:t xml:space="preserve"> </w:t>
      </w:r>
      <w:commentRangeEnd w:id="351"/>
      <w:r w:rsidR="001D408B">
        <w:rPr>
          <w:rStyle w:val="CommentReference"/>
        </w:rPr>
        <w:commentReference w:id="351"/>
      </w:r>
      <w:r w:rsidR="0015417C">
        <w:t xml:space="preserve">kommen auch Sprachen vor wie Lego Mindstorms. </w:t>
      </w:r>
    </w:p>
    <w:p w14:paraId="7D146A77" w14:textId="19B2AFE8" w:rsidR="0015417C" w:rsidRDefault="00701070" w:rsidP="003102CF">
      <w:pPr>
        <w:pStyle w:val="Heading3"/>
      </w:pPr>
      <w:bookmarkStart w:id="352" w:name="_Toc103938828"/>
      <w:r>
        <w:t>.</w:t>
      </w:r>
      <w:r w:rsidR="0015417C">
        <w:t>N</w:t>
      </w:r>
      <w:r w:rsidR="00E57F5F">
        <w:t>ET</w:t>
      </w:r>
      <w:r w:rsidR="0015417C">
        <w:t xml:space="preserve"> Framework funktion</w:t>
      </w:r>
      <w:r w:rsidR="00D93BAA">
        <w:t>sweise</w:t>
      </w:r>
      <w:bookmarkEnd w:id="352"/>
    </w:p>
    <w:p w14:paraId="0C8409EF" w14:textId="31FFA1D0" w:rsidR="0015417C" w:rsidRDefault="0015417C" w:rsidP="00671609">
      <w:pPr>
        <w:pStyle w:val="ListParagraph"/>
        <w:numPr>
          <w:ilvl w:val="0"/>
          <w:numId w:val="30"/>
        </w:numPr>
      </w:pPr>
      <w:r>
        <w:t>Code in der Sprache schreiben</w:t>
      </w:r>
    </w:p>
    <w:p w14:paraId="2BEB0153" w14:textId="13BF9117" w:rsidR="0015417C" w:rsidRDefault="00820084" w:rsidP="00671609">
      <w:pPr>
        <w:pStyle w:val="ListParagraph"/>
        <w:numPr>
          <w:ilvl w:val="0"/>
          <w:numId w:val="30"/>
        </w:numPr>
      </w:pPr>
      <w:r>
        <w:t xml:space="preserve">Code wird in </w:t>
      </w:r>
      <w:r w:rsidR="00390957">
        <w:t>CIL (Common Intermediate Language)</w:t>
      </w:r>
      <w:r>
        <w:t xml:space="preserve"> umgewandelt</w:t>
      </w:r>
      <w:r w:rsidR="00390957">
        <w:t xml:space="preserve">, eine </w:t>
      </w:r>
      <w:r w:rsidR="003A0C03">
        <w:t>Z</w:t>
      </w:r>
      <w:r w:rsidR="00390957">
        <w:t xml:space="preserve">wischensprache die auf allen Betriebssystemen laufen kann. </w:t>
      </w:r>
    </w:p>
    <w:p w14:paraId="5FE53959" w14:textId="0DAD622E" w:rsidR="00390957" w:rsidRPr="004C7538" w:rsidRDefault="00390957" w:rsidP="00671609">
      <w:pPr>
        <w:pStyle w:val="ListParagraph"/>
        <w:numPr>
          <w:ilvl w:val="0"/>
          <w:numId w:val="30"/>
        </w:numPr>
      </w:pPr>
      <w:r w:rsidRPr="004C7538">
        <w:t xml:space="preserve">Wird </w:t>
      </w:r>
      <w:r w:rsidR="003925D2" w:rsidRPr="004C7538">
        <w:t xml:space="preserve">vom </w:t>
      </w:r>
      <w:proofErr w:type="gramStart"/>
      <w:r w:rsidR="003925D2" w:rsidRPr="004C7538">
        <w:t>CLI(</w:t>
      </w:r>
      <w:proofErr w:type="gramEnd"/>
      <w:r w:rsidR="003925D2" w:rsidRPr="004C7538">
        <w:t>Common Language Interpreter)</w:t>
      </w:r>
      <w:r w:rsidR="004C7538" w:rsidRPr="004C7538">
        <w:t xml:space="preserve"> </w:t>
      </w:r>
      <w:r w:rsidR="00392F37">
        <w:t>lauffähig gemacht</w:t>
      </w:r>
    </w:p>
    <w:p w14:paraId="7F679C1A" w14:textId="35CE53E4" w:rsidR="00E57F5F" w:rsidRDefault="00E57F5F" w:rsidP="00671609">
      <w:pPr>
        <w:pStyle w:val="ListParagraph"/>
        <w:numPr>
          <w:ilvl w:val="0"/>
          <w:numId w:val="30"/>
        </w:numPr>
      </w:pPr>
      <w:r>
        <w:t xml:space="preserve">Wird von </w:t>
      </w:r>
      <w:proofErr w:type="gramStart"/>
      <w:r w:rsidR="003925D2">
        <w:t>CLR(</w:t>
      </w:r>
      <w:proofErr w:type="gramEnd"/>
      <w:r w:rsidR="003925D2">
        <w:t xml:space="preserve">Common Language </w:t>
      </w:r>
      <w:proofErr w:type="spellStart"/>
      <w:r w:rsidR="003925D2">
        <w:t>Runtime</w:t>
      </w:r>
      <w:proofErr w:type="spellEnd"/>
      <w:r w:rsidR="003925D2">
        <w:t>)</w:t>
      </w:r>
      <w:r>
        <w:t xml:space="preserve"> ausgeführt</w:t>
      </w:r>
    </w:p>
    <w:p w14:paraId="477534A9" w14:textId="77777777" w:rsidR="004327ED" w:rsidRDefault="004327ED" w:rsidP="004327ED">
      <w:pPr>
        <w:pStyle w:val="ListParagraph"/>
      </w:pPr>
    </w:p>
    <w:p w14:paraId="1AADCCD2" w14:textId="77777777" w:rsidR="004327ED" w:rsidRDefault="004327ED" w:rsidP="004327ED">
      <w:pPr>
        <w:keepNext/>
      </w:pPr>
      <w:r w:rsidRPr="004327ED">
        <w:rPr>
          <w:noProof/>
        </w:rPr>
        <w:drawing>
          <wp:inline distT="0" distB="0" distL="0" distR="0" wp14:anchorId="78D88BF6" wp14:editId="5E05C121">
            <wp:extent cx="2570530" cy="2305471"/>
            <wp:effectExtent l="19050" t="19050" r="20320" b="19050"/>
            <wp:docPr id="327" name="Grafik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94190" cy="2326691"/>
                    </a:xfrm>
                    <a:prstGeom prst="rect">
                      <a:avLst/>
                    </a:prstGeom>
                    <a:ln w="12700">
                      <a:solidFill>
                        <a:schemeClr val="tx1"/>
                      </a:solidFill>
                    </a:ln>
                  </pic:spPr>
                </pic:pic>
              </a:graphicData>
            </a:graphic>
          </wp:inline>
        </w:drawing>
      </w:r>
    </w:p>
    <w:p w14:paraId="35FF4559" w14:textId="3650D0AE" w:rsidR="004327ED" w:rsidRDefault="004327ED" w:rsidP="004327ED">
      <w:pPr>
        <w:pStyle w:val="Caption"/>
      </w:pPr>
      <w:bookmarkStart w:id="353" w:name="_Toc103938495"/>
      <w:r>
        <w:t xml:space="preserve">Abbildung </w:t>
      </w:r>
      <w:fldSimple w:instr=" SEQ Abbildung \* ARABIC ">
        <w:r w:rsidR="00C34C3A">
          <w:rPr>
            <w:noProof/>
          </w:rPr>
          <w:t>107</w:t>
        </w:r>
      </w:fldSimple>
      <w:r>
        <w:t>: .NET Funktionsweise</w:t>
      </w:r>
      <w:bookmarkEnd w:id="353"/>
    </w:p>
    <w:p w14:paraId="78484B4F" w14:textId="10DC84B6" w:rsidR="003A0C03" w:rsidRDefault="003A0C03" w:rsidP="003A0C03">
      <w:pPr>
        <w:pStyle w:val="Heading9"/>
      </w:pPr>
      <w:commentRangeStart w:id="354"/>
      <w:r>
        <w:t>CIL</w:t>
      </w:r>
    </w:p>
    <w:p w14:paraId="76DBE379" w14:textId="4A97ED11" w:rsidR="003A0C03" w:rsidRPr="003A0C03" w:rsidRDefault="003A0C03" w:rsidP="003A0C03">
      <w:r>
        <w:t xml:space="preserve">Die CIL ist eine Zwischendatei, sie wird </w:t>
      </w:r>
      <w:r w:rsidR="00D93BAA">
        <w:t xml:space="preserve">auf dem Entwicklungsrechner. </w:t>
      </w:r>
      <w:r>
        <w:t>vom Compiler erstellt</w:t>
      </w:r>
      <w:r w:rsidR="00D93BAA">
        <w:t xml:space="preserve">. </w:t>
      </w:r>
      <w:r>
        <w:t>Die CIL Datei kann aus jeder Sprache im .NET Framework erstellt werden.</w:t>
      </w:r>
    </w:p>
    <w:p w14:paraId="09D16AA8" w14:textId="652C871D" w:rsidR="003A0C03" w:rsidRDefault="003A0C03" w:rsidP="003A0C03">
      <w:pPr>
        <w:pStyle w:val="Heading9"/>
      </w:pPr>
      <w:r>
        <w:t>CLI</w:t>
      </w:r>
    </w:p>
    <w:p w14:paraId="2BEE27E8" w14:textId="1350C43B" w:rsidR="003A0C03" w:rsidRDefault="003A0C03" w:rsidP="003A0C03">
      <w:r w:rsidRPr="003A0C03">
        <w:t>Der CLI oder Common Language Interprete</w:t>
      </w:r>
      <w:r>
        <w:t>r ist dazu da die Zwischendatei CIL lauffähig zu machen. Der CLI beachtet hierbei welches Betriebssystem und Version ein System hat</w:t>
      </w:r>
      <w:r w:rsidR="004F6F04">
        <w:t>,</w:t>
      </w:r>
      <w:r>
        <w:t xml:space="preserve"> und auch ob es ein 32- oder 64-Bit System ist.</w:t>
      </w:r>
      <w:r w:rsidR="00D93BAA">
        <w:t xml:space="preserve"> Daher muss dies auf dem Zielrechner geschehen. </w:t>
      </w:r>
    </w:p>
    <w:p w14:paraId="732FA33F" w14:textId="0FB4C94A" w:rsidR="003A0C03" w:rsidRDefault="003A0C03" w:rsidP="003A0C03">
      <w:pPr>
        <w:pStyle w:val="Heading9"/>
      </w:pPr>
      <w:r>
        <w:t>CLR</w:t>
      </w:r>
    </w:p>
    <w:p w14:paraId="259AE072" w14:textId="45E178E3" w:rsidR="003A0C03" w:rsidRPr="003A0C03" w:rsidRDefault="003A0C03" w:rsidP="003A0C03">
      <w:r w:rsidRPr="003A0C03">
        <w:t xml:space="preserve">Das CLR oder Common Language </w:t>
      </w:r>
      <w:proofErr w:type="spellStart"/>
      <w:r w:rsidRPr="003A0C03">
        <w:t>Runtime</w:t>
      </w:r>
      <w:proofErr w:type="spellEnd"/>
      <w:r w:rsidRPr="003A0C03">
        <w:t xml:space="preserve"> führt di</w:t>
      </w:r>
      <w:r>
        <w:t xml:space="preserve">e bearbeitete Datei vom CLI </w:t>
      </w:r>
      <w:r w:rsidR="00D93BAA">
        <w:t xml:space="preserve">auf dem Zielrechner </w:t>
      </w:r>
      <w:r>
        <w:t>aus.</w:t>
      </w:r>
      <w:commentRangeEnd w:id="354"/>
      <w:r w:rsidR="001511FB">
        <w:rPr>
          <w:rStyle w:val="CommentReference"/>
        </w:rPr>
        <w:commentReference w:id="354"/>
      </w:r>
    </w:p>
    <w:p w14:paraId="3CACE3E5" w14:textId="28C77233" w:rsidR="003A409A" w:rsidRDefault="003A409A" w:rsidP="003102CF">
      <w:pPr>
        <w:pStyle w:val="Heading2"/>
      </w:pPr>
      <w:bookmarkStart w:id="355" w:name="_Ref59199593"/>
      <w:bookmarkStart w:id="356" w:name="_Toc103938829"/>
      <w:r>
        <w:lastRenderedPageBreak/>
        <w:t>C# Datentypen</w:t>
      </w:r>
      <w:bookmarkEnd w:id="349"/>
      <w:bookmarkEnd w:id="355"/>
      <w:bookmarkEnd w:id="356"/>
    </w:p>
    <w:p w14:paraId="0DF3D726" w14:textId="36A51876" w:rsidR="003A409A" w:rsidRDefault="003A409A" w:rsidP="003A409A">
      <w:r>
        <w:t>Wie auch in anderen Programmiersprachen gibt es in C# verschiedene Datentypen.</w:t>
      </w:r>
    </w:p>
    <w:p w14:paraId="7E5CA4D9" w14:textId="40D7A192" w:rsidR="003A409A" w:rsidRDefault="00392F37" w:rsidP="003A409A">
      <w:r>
        <w:t>Einige</w:t>
      </w:r>
      <w:r w:rsidR="003A409A">
        <w:t xml:space="preserve"> wichtige Datentypen werden in der folgenden Tabelle aufgezählt.</w:t>
      </w:r>
    </w:p>
    <w:p w14:paraId="540A1AC6" w14:textId="77777777" w:rsidR="000C2DE7" w:rsidRDefault="000C2DE7" w:rsidP="003A409A"/>
    <w:tbl>
      <w:tblPr>
        <w:tblStyle w:val="TableGrid"/>
        <w:tblW w:w="0" w:type="auto"/>
        <w:tblLook w:val="04A0" w:firstRow="1" w:lastRow="0" w:firstColumn="1" w:lastColumn="0" w:noHBand="0" w:noVBand="1"/>
      </w:tblPr>
      <w:tblGrid>
        <w:gridCol w:w="1696"/>
        <w:gridCol w:w="1560"/>
        <w:gridCol w:w="1701"/>
        <w:gridCol w:w="4954"/>
      </w:tblGrid>
      <w:tr w:rsidR="00C53AF9" w14:paraId="74F56870" w14:textId="77777777" w:rsidTr="00C53AF9">
        <w:tc>
          <w:tcPr>
            <w:tcW w:w="1696" w:type="dxa"/>
            <w:shd w:val="clear" w:color="auto" w:fill="BFBFBF" w:themeFill="background1" w:themeFillShade="BF"/>
          </w:tcPr>
          <w:p w14:paraId="231D3DB0" w14:textId="313B14B1" w:rsidR="00C53AF9" w:rsidRDefault="00D93BAA" w:rsidP="003A409A">
            <w:r>
              <w:t xml:space="preserve">C# </w:t>
            </w:r>
            <w:r w:rsidR="00C53AF9">
              <w:t>Bezeichnung</w:t>
            </w:r>
          </w:p>
        </w:tc>
        <w:tc>
          <w:tcPr>
            <w:tcW w:w="1560" w:type="dxa"/>
            <w:shd w:val="clear" w:color="auto" w:fill="BFBFBF" w:themeFill="background1" w:themeFillShade="BF"/>
          </w:tcPr>
          <w:p w14:paraId="01B08551" w14:textId="66581C2A" w:rsidR="00C53AF9" w:rsidRDefault="00D93BAA" w:rsidP="003A409A">
            <w:r>
              <w:t>.</w:t>
            </w:r>
            <w:r w:rsidR="00F90818">
              <w:t>NET</w:t>
            </w:r>
            <w:r w:rsidR="00C53AF9">
              <w:t xml:space="preserve"> </w:t>
            </w:r>
          </w:p>
          <w:p w14:paraId="3F3B211A" w14:textId="5560E7FC" w:rsidR="00C53AF9" w:rsidRDefault="00C53AF9" w:rsidP="003A409A">
            <w:r>
              <w:t>Bezeichnung</w:t>
            </w:r>
          </w:p>
        </w:tc>
        <w:tc>
          <w:tcPr>
            <w:tcW w:w="1701" w:type="dxa"/>
            <w:shd w:val="clear" w:color="auto" w:fill="BFBFBF" w:themeFill="background1" w:themeFillShade="BF"/>
          </w:tcPr>
          <w:p w14:paraId="0B6F86CD" w14:textId="309780F6" w:rsidR="00C53AF9" w:rsidRDefault="00C53AF9" w:rsidP="003A409A">
            <w:r>
              <w:t>Art</w:t>
            </w:r>
          </w:p>
        </w:tc>
        <w:tc>
          <w:tcPr>
            <w:tcW w:w="4954" w:type="dxa"/>
            <w:shd w:val="clear" w:color="auto" w:fill="BFBFBF" w:themeFill="background1" w:themeFillShade="BF"/>
          </w:tcPr>
          <w:p w14:paraId="33D45CB5" w14:textId="396A24DF" w:rsidR="00C53AF9" w:rsidRDefault="00C53AF9" w:rsidP="003A409A">
            <w:r>
              <w:t>Inhalt</w:t>
            </w:r>
          </w:p>
        </w:tc>
      </w:tr>
      <w:tr w:rsidR="00C53AF9" w14:paraId="2FF2DF46" w14:textId="77777777" w:rsidTr="00C53AF9">
        <w:tc>
          <w:tcPr>
            <w:tcW w:w="1696" w:type="dxa"/>
          </w:tcPr>
          <w:p w14:paraId="05B484FB" w14:textId="3D432512" w:rsidR="00C53AF9" w:rsidRDefault="00C53AF9" w:rsidP="003A409A">
            <w:proofErr w:type="spellStart"/>
            <w:r>
              <w:t>string</w:t>
            </w:r>
            <w:proofErr w:type="spellEnd"/>
          </w:p>
        </w:tc>
        <w:tc>
          <w:tcPr>
            <w:tcW w:w="1560" w:type="dxa"/>
          </w:tcPr>
          <w:p w14:paraId="597C00BE" w14:textId="1DC93235" w:rsidR="00C53AF9" w:rsidRDefault="00D93BAA" w:rsidP="003A409A">
            <w:proofErr w:type="spellStart"/>
            <w:r>
              <w:t>string</w:t>
            </w:r>
            <w:proofErr w:type="spellEnd"/>
          </w:p>
        </w:tc>
        <w:tc>
          <w:tcPr>
            <w:tcW w:w="1701" w:type="dxa"/>
          </w:tcPr>
          <w:p w14:paraId="3499C4FF" w14:textId="5A71C413" w:rsidR="00C53AF9" w:rsidRDefault="00C53AF9" w:rsidP="003A409A">
            <w:r>
              <w:t>Text</w:t>
            </w:r>
          </w:p>
        </w:tc>
        <w:tc>
          <w:tcPr>
            <w:tcW w:w="4954" w:type="dxa"/>
          </w:tcPr>
          <w:p w14:paraId="795E410F" w14:textId="1C08B92C" w:rsidR="00C53AF9" w:rsidRPr="00C53AF9" w:rsidRDefault="00C53AF9" w:rsidP="003A409A">
            <w:r>
              <w:t xml:space="preserve">Text von einer maximalen </w:t>
            </w:r>
            <w:r w:rsidR="000C2DE7">
              <w:t>Länge</w:t>
            </w:r>
            <w:r>
              <w:t xml:space="preserve"> von 2</w:t>
            </w:r>
            <w:r>
              <w:rPr>
                <w:vertAlign w:val="superscript"/>
              </w:rPr>
              <w:t>31</w:t>
            </w:r>
            <w:r>
              <w:t>-1 Zeichen</w:t>
            </w:r>
          </w:p>
        </w:tc>
      </w:tr>
      <w:tr w:rsidR="00C53AF9" w14:paraId="03EECDBE" w14:textId="77777777" w:rsidTr="00C53AF9">
        <w:tc>
          <w:tcPr>
            <w:tcW w:w="1696" w:type="dxa"/>
          </w:tcPr>
          <w:p w14:paraId="136C5FF7" w14:textId="0C60D82F" w:rsidR="00C53AF9" w:rsidRDefault="00C53AF9" w:rsidP="003A409A">
            <w:proofErr w:type="spellStart"/>
            <w:r>
              <w:t>int</w:t>
            </w:r>
            <w:proofErr w:type="spellEnd"/>
          </w:p>
        </w:tc>
        <w:tc>
          <w:tcPr>
            <w:tcW w:w="1560" w:type="dxa"/>
          </w:tcPr>
          <w:p w14:paraId="68AA861D" w14:textId="70434FC7" w:rsidR="00C53AF9" w:rsidRDefault="00C53AF9" w:rsidP="003A409A">
            <w:r>
              <w:t>Int32</w:t>
            </w:r>
          </w:p>
        </w:tc>
        <w:tc>
          <w:tcPr>
            <w:tcW w:w="1701" w:type="dxa"/>
          </w:tcPr>
          <w:p w14:paraId="1D6705EB" w14:textId="05354BD3" w:rsidR="00C53AF9" w:rsidRDefault="00C53AF9" w:rsidP="003A409A">
            <w:r>
              <w:t>Zahl</w:t>
            </w:r>
          </w:p>
        </w:tc>
        <w:tc>
          <w:tcPr>
            <w:tcW w:w="4954" w:type="dxa"/>
          </w:tcPr>
          <w:p w14:paraId="3FAA50E9" w14:textId="19868E85" w:rsidR="00C53AF9" w:rsidRPr="00C53AF9" w:rsidRDefault="00C53AF9" w:rsidP="003A409A">
            <w:pPr>
              <w:rPr>
                <w:vertAlign w:val="superscript"/>
              </w:rPr>
            </w:pPr>
            <w:r>
              <w:t>Max. ± 2</w:t>
            </w:r>
            <w:r>
              <w:rPr>
                <w:vertAlign w:val="superscript"/>
              </w:rPr>
              <w:t>31</w:t>
            </w:r>
          </w:p>
        </w:tc>
      </w:tr>
      <w:tr w:rsidR="00C53AF9" w14:paraId="49380FD9" w14:textId="77777777" w:rsidTr="00C53AF9">
        <w:tc>
          <w:tcPr>
            <w:tcW w:w="1696" w:type="dxa"/>
          </w:tcPr>
          <w:p w14:paraId="7B57B65B" w14:textId="2EE4E853" w:rsidR="00C53AF9" w:rsidRDefault="00C53AF9" w:rsidP="003A409A">
            <w:proofErr w:type="spellStart"/>
            <w:r>
              <w:t>long</w:t>
            </w:r>
            <w:proofErr w:type="spellEnd"/>
          </w:p>
        </w:tc>
        <w:tc>
          <w:tcPr>
            <w:tcW w:w="1560" w:type="dxa"/>
          </w:tcPr>
          <w:p w14:paraId="0B160EDC" w14:textId="1BA46F48" w:rsidR="00C53AF9" w:rsidRDefault="00C53AF9" w:rsidP="003A409A">
            <w:r>
              <w:t>Int64</w:t>
            </w:r>
          </w:p>
        </w:tc>
        <w:tc>
          <w:tcPr>
            <w:tcW w:w="1701" w:type="dxa"/>
          </w:tcPr>
          <w:p w14:paraId="7CD8EC78" w14:textId="70E7E3AB" w:rsidR="00C53AF9" w:rsidRDefault="00C53AF9" w:rsidP="003A409A">
            <w:r>
              <w:t>Zahl</w:t>
            </w:r>
          </w:p>
        </w:tc>
        <w:tc>
          <w:tcPr>
            <w:tcW w:w="4954" w:type="dxa"/>
          </w:tcPr>
          <w:p w14:paraId="6EFBB412" w14:textId="45E9F42A" w:rsidR="00C53AF9" w:rsidRPr="00C53AF9" w:rsidRDefault="00C53AF9" w:rsidP="003A409A">
            <w:pPr>
              <w:rPr>
                <w:vertAlign w:val="superscript"/>
              </w:rPr>
            </w:pPr>
            <w:r>
              <w:t>Max. ± 2</w:t>
            </w:r>
            <w:r>
              <w:rPr>
                <w:vertAlign w:val="superscript"/>
              </w:rPr>
              <w:t>63</w:t>
            </w:r>
          </w:p>
        </w:tc>
      </w:tr>
      <w:tr w:rsidR="00C53AF9" w14:paraId="7B7DB48B" w14:textId="77777777" w:rsidTr="00C53AF9">
        <w:tc>
          <w:tcPr>
            <w:tcW w:w="1696" w:type="dxa"/>
          </w:tcPr>
          <w:p w14:paraId="06C4D4AC" w14:textId="1C7CD77C" w:rsidR="00C53AF9" w:rsidRDefault="00C53AF9" w:rsidP="003A409A">
            <w:r>
              <w:t>double</w:t>
            </w:r>
          </w:p>
        </w:tc>
        <w:tc>
          <w:tcPr>
            <w:tcW w:w="1560" w:type="dxa"/>
          </w:tcPr>
          <w:p w14:paraId="32432624" w14:textId="1A6AE553" w:rsidR="00C53AF9" w:rsidRDefault="00D93BAA" w:rsidP="003A409A">
            <w:r>
              <w:t>double</w:t>
            </w:r>
          </w:p>
        </w:tc>
        <w:tc>
          <w:tcPr>
            <w:tcW w:w="1701" w:type="dxa"/>
          </w:tcPr>
          <w:p w14:paraId="4D059868" w14:textId="6844CB96" w:rsidR="00C53AF9" w:rsidRDefault="00C53AF9" w:rsidP="003A409A">
            <w:r>
              <w:t>Dezimalzahl</w:t>
            </w:r>
          </w:p>
        </w:tc>
        <w:tc>
          <w:tcPr>
            <w:tcW w:w="4954" w:type="dxa"/>
          </w:tcPr>
          <w:p w14:paraId="481F7FFC" w14:textId="48A41F19" w:rsidR="00C53AF9" w:rsidRPr="005602A1" w:rsidRDefault="005602A1" w:rsidP="003A409A">
            <w:pPr>
              <w:rPr>
                <w:vertAlign w:val="superscript"/>
              </w:rPr>
            </w:pPr>
            <w:r>
              <w:t>Max. ± 10</w:t>
            </w:r>
            <w:r>
              <w:rPr>
                <w:vertAlign w:val="superscript"/>
              </w:rPr>
              <w:t>308</w:t>
            </w:r>
          </w:p>
        </w:tc>
      </w:tr>
      <w:tr w:rsidR="00C53AF9" w14:paraId="2A6ED580" w14:textId="77777777" w:rsidTr="00C53AF9">
        <w:tc>
          <w:tcPr>
            <w:tcW w:w="1696" w:type="dxa"/>
          </w:tcPr>
          <w:p w14:paraId="20843C13" w14:textId="4955F78A" w:rsidR="00C53AF9" w:rsidRDefault="00C53AF9" w:rsidP="003A409A">
            <w:proofErr w:type="spellStart"/>
            <w:r>
              <w:t>char</w:t>
            </w:r>
            <w:proofErr w:type="spellEnd"/>
          </w:p>
        </w:tc>
        <w:tc>
          <w:tcPr>
            <w:tcW w:w="1560" w:type="dxa"/>
          </w:tcPr>
          <w:p w14:paraId="06394E2C" w14:textId="7A788336" w:rsidR="00C53AF9" w:rsidRDefault="00D93BAA" w:rsidP="003A409A">
            <w:proofErr w:type="spellStart"/>
            <w:r>
              <w:t>char</w:t>
            </w:r>
            <w:proofErr w:type="spellEnd"/>
          </w:p>
        </w:tc>
        <w:tc>
          <w:tcPr>
            <w:tcW w:w="1701" w:type="dxa"/>
          </w:tcPr>
          <w:p w14:paraId="32834E6C" w14:textId="551AF517" w:rsidR="00C53AF9" w:rsidRDefault="00C53AF9" w:rsidP="003A409A">
            <w:r>
              <w:t>Zeichen</w:t>
            </w:r>
          </w:p>
        </w:tc>
        <w:tc>
          <w:tcPr>
            <w:tcW w:w="4954" w:type="dxa"/>
          </w:tcPr>
          <w:p w14:paraId="0C0156E2" w14:textId="682336FE" w:rsidR="00C53AF9" w:rsidRDefault="005602A1" w:rsidP="003A409A">
            <w:r>
              <w:t xml:space="preserve">Kann ein Zeichen enthalten. Als </w:t>
            </w:r>
            <w:r w:rsidR="00392F37">
              <w:t>INT</w:t>
            </w:r>
            <w:r>
              <w:t xml:space="preserve"> enthält</w:t>
            </w:r>
            <w:r w:rsidR="00266AAE">
              <w:t xml:space="preserve"> </w:t>
            </w:r>
            <w:r>
              <w:t>es den jeweiligen Utf-16-Code</w:t>
            </w:r>
          </w:p>
        </w:tc>
      </w:tr>
      <w:tr w:rsidR="00C53AF9" w14:paraId="480BA982" w14:textId="77777777" w:rsidTr="00C53AF9">
        <w:tc>
          <w:tcPr>
            <w:tcW w:w="1696" w:type="dxa"/>
          </w:tcPr>
          <w:p w14:paraId="79014838" w14:textId="2ADE8BC2" w:rsidR="00C53AF9" w:rsidRDefault="00C53AF9" w:rsidP="003A409A">
            <w:proofErr w:type="spellStart"/>
            <w:r>
              <w:t>bool</w:t>
            </w:r>
            <w:proofErr w:type="spellEnd"/>
          </w:p>
        </w:tc>
        <w:tc>
          <w:tcPr>
            <w:tcW w:w="1560" w:type="dxa"/>
          </w:tcPr>
          <w:p w14:paraId="32B173B6" w14:textId="56536B76" w:rsidR="00C53AF9" w:rsidRDefault="00C53AF9" w:rsidP="003A409A">
            <w:r>
              <w:t>Boolean</w:t>
            </w:r>
          </w:p>
        </w:tc>
        <w:tc>
          <w:tcPr>
            <w:tcW w:w="1701" w:type="dxa"/>
          </w:tcPr>
          <w:p w14:paraId="0E1C1F09" w14:textId="5F78A727" w:rsidR="00C53AF9" w:rsidRDefault="00C53AF9" w:rsidP="003A409A">
            <w:r>
              <w:t>Wahr/Falsch</w:t>
            </w:r>
          </w:p>
        </w:tc>
        <w:tc>
          <w:tcPr>
            <w:tcW w:w="4954" w:type="dxa"/>
          </w:tcPr>
          <w:p w14:paraId="413C7971" w14:textId="4FCBCA57" w:rsidR="00C53AF9" w:rsidRDefault="005602A1" w:rsidP="000C2DE7">
            <w:pPr>
              <w:keepNext/>
            </w:pPr>
            <w:r>
              <w:t>Kann True oder False enthalten.</w:t>
            </w:r>
          </w:p>
        </w:tc>
      </w:tr>
    </w:tbl>
    <w:p w14:paraId="4BDB9C12" w14:textId="243BA6D6" w:rsidR="000C2DE7" w:rsidRDefault="000C2DE7" w:rsidP="000C2DE7">
      <w:pPr>
        <w:pStyle w:val="Caption"/>
      </w:pPr>
      <w:bookmarkStart w:id="357" w:name="_Toc103938536"/>
      <w:r>
        <w:t xml:space="preserve">Tabelle </w:t>
      </w:r>
      <w:fldSimple w:instr=" SEQ Tabelle \* ARABIC ">
        <w:r w:rsidR="00E0674A">
          <w:rPr>
            <w:noProof/>
          </w:rPr>
          <w:t>10</w:t>
        </w:r>
      </w:fldSimple>
      <w:r>
        <w:t>: C# Datentypen</w:t>
      </w:r>
      <w:bookmarkEnd w:id="357"/>
    </w:p>
    <w:p w14:paraId="2F344605" w14:textId="2B904198" w:rsidR="000C2DE7" w:rsidRDefault="000C2DE7" w:rsidP="000C2DE7">
      <w:r w:rsidRPr="000C2DE7">
        <w:t>In C# muss alles str</w:t>
      </w:r>
      <w:r>
        <w:t>eng typisiert werden. Bedeutet, man</w:t>
      </w:r>
      <w:r w:rsidR="00A42A5D">
        <w:t xml:space="preserve"> kann eine Variable nicht ohne Typenangabe erstelle</w:t>
      </w:r>
      <w:r w:rsidR="00675F76">
        <w:t>n</w:t>
      </w:r>
      <w:r w:rsidR="00A42A5D">
        <w:t>. Eine Variable erstellt man wie folgt:</w:t>
      </w:r>
    </w:p>
    <w:p w14:paraId="4AA0B29E" w14:textId="2B5E3F13" w:rsidR="00A42A5D" w:rsidRPr="00BB43C3" w:rsidRDefault="00A42A5D" w:rsidP="00C75614">
      <w:pPr>
        <w:pStyle w:val="Code"/>
        <w:rPr>
          <w:lang w:val="de-CH"/>
        </w:rPr>
      </w:pPr>
      <w:r w:rsidRPr="00BB43C3">
        <w:rPr>
          <w:rStyle w:val="CodeZchn"/>
          <w:color w:val="0070C0"/>
          <w:shd w:val="clear" w:color="auto" w:fill="auto"/>
          <w:lang w:val="de-CH"/>
        </w:rPr>
        <w:t>int</w:t>
      </w:r>
      <w:r w:rsidRPr="00BB43C3">
        <w:rPr>
          <w:color w:val="0070C0"/>
          <w:lang w:val="de-CH"/>
        </w:rPr>
        <w:t xml:space="preserve"> </w:t>
      </w:r>
      <w:r w:rsidRPr="00BB43C3">
        <w:rPr>
          <w:lang w:val="de-CH"/>
        </w:rPr>
        <w:t xml:space="preserve">var1 = </w:t>
      </w:r>
      <w:r w:rsidRPr="00BB43C3">
        <w:rPr>
          <w:color w:val="C2D69B" w:themeColor="accent3" w:themeTint="99"/>
          <w:lang w:val="de-CH"/>
        </w:rPr>
        <w:t>15</w:t>
      </w:r>
      <w:r w:rsidRPr="00BB43C3">
        <w:rPr>
          <w:lang w:val="de-CH"/>
        </w:rPr>
        <w:t>;</w:t>
      </w:r>
    </w:p>
    <w:p w14:paraId="18964AED" w14:textId="77777777" w:rsidR="00305BDC" w:rsidRDefault="00305BDC" w:rsidP="00392F37"/>
    <w:p w14:paraId="2B423B9F" w14:textId="27DE1ED8" w:rsidR="00CE5124" w:rsidRDefault="00D93BAA" w:rsidP="00CE5124">
      <w:pPr>
        <w:tabs>
          <w:tab w:val="left" w:pos="709"/>
          <w:tab w:val="left" w:pos="1134"/>
        </w:tabs>
        <w:ind w:left="142"/>
      </w:pPr>
      <w:proofErr w:type="spellStart"/>
      <w:r>
        <w:t>int</w:t>
      </w:r>
      <w:proofErr w:type="spellEnd"/>
      <w:r>
        <w:tab/>
      </w:r>
      <w:r w:rsidR="00CE5124">
        <w:t>=</w:t>
      </w:r>
      <w:r w:rsidR="00CE5124">
        <w:tab/>
        <w:t>Definition des Datentyps.</w:t>
      </w:r>
    </w:p>
    <w:p w14:paraId="71847ABD" w14:textId="32A0F8D4" w:rsidR="00CE5124" w:rsidRDefault="00CE5124" w:rsidP="00CE5124">
      <w:pPr>
        <w:tabs>
          <w:tab w:val="left" w:pos="709"/>
          <w:tab w:val="left" w:pos="1134"/>
        </w:tabs>
        <w:ind w:left="142"/>
      </w:pPr>
      <w:r>
        <w:t xml:space="preserve">var1 </w:t>
      </w:r>
      <w:r>
        <w:tab/>
        <w:t>=</w:t>
      </w:r>
      <w:r>
        <w:tab/>
        <w:t>Variabel Name.</w:t>
      </w:r>
    </w:p>
    <w:p w14:paraId="51A1954A" w14:textId="77BF514E" w:rsidR="00D93BAA" w:rsidRDefault="00CE5124" w:rsidP="00CE5124">
      <w:pPr>
        <w:tabs>
          <w:tab w:val="left" w:pos="709"/>
          <w:tab w:val="left" w:pos="1134"/>
        </w:tabs>
        <w:ind w:left="142"/>
      </w:pPr>
      <w:r>
        <w:t>15</w:t>
      </w:r>
      <w:r>
        <w:tab/>
        <w:t>=</w:t>
      </w:r>
      <w:r>
        <w:tab/>
        <w:t xml:space="preserve">Wert der der Variabel zugewiesen wird. </w:t>
      </w:r>
    </w:p>
    <w:p w14:paraId="1F2E642C" w14:textId="12A4BBE9" w:rsidR="00A42A5D" w:rsidRDefault="00B50407" w:rsidP="003102CF">
      <w:pPr>
        <w:pStyle w:val="Heading2"/>
      </w:pPr>
      <w:bookmarkStart w:id="358" w:name="_Toc103938830"/>
      <w:r>
        <w:t xml:space="preserve">C# </w:t>
      </w:r>
      <w:commentRangeStart w:id="359"/>
      <w:r>
        <w:t>Operatoren</w:t>
      </w:r>
      <w:commentRangeEnd w:id="359"/>
      <w:r w:rsidR="00517617">
        <w:rPr>
          <w:rStyle w:val="CommentReference"/>
          <w:rFonts w:cs="Times New Roman"/>
          <w:b w:val="0"/>
          <w:bCs w:val="0"/>
          <w:iCs w:val="0"/>
        </w:rPr>
        <w:commentReference w:id="359"/>
      </w:r>
      <w:bookmarkEnd w:id="358"/>
    </w:p>
    <w:p w14:paraId="54C994E9" w14:textId="3423CC7D" w:rsidR="00B50407" w:rsidRDefault="00B50407" w:rsidP="00B50407">
      <w:r>
        <w:t>In C# gibt es auch verschiedene Operatoren. Diese können in die Kategorien Vergleichs-, Rechen, und Zuweisungsoperatoren geteilt werden.</w:t>
      </w:r>
    </w:p>
    <w:p w14:paraId="70F21ECD" w14:textId="3B27A7FB" w:rsidR="00B50407" w:rsidRDefault="00B50407" w:rsidP="003102CF">
      <w:pPr>
        <w:pStyle w:val="Heading3"/>
      </w:pPr>
      <w:bookmarkStart w:id="360" w:name="_Toc103938831"/>
      <w:r>
        <w:t>Rechenoperatoren</w:t>
      </w:r>
      <w:bookmarkEnd w:id="360"/>
    </w:p>
    <w:p w14:paraId="73011EA3" w14:textId="4836C88B" w:rsidR="00B50407" w:rsidRDefault="00B50407" w:rsidP="00B50407">
      <w:r>
        <w:t>In der folgenden Tabelle sind alle Rechenoperatoren aufgelistet.</w:t>
      </w:r>
    </w:p>
    <w:p w14:paraId="53A28018" w14:textId="77777777" w:rsidR="00B50407" w:rsidRPr="00B50407" w:rsidRDefault="00B50407" w:rsidP="00B50407"/>
    <w:tbl>
      <w:tblPr>
        <w:tblStyle w:val="TableGrid"/>
        <w:tblW w:w="9918" w:type="dxa"/>
        <w:tblLook w:val="04A0" w:firstRow="1" w:lastRow="0" w:firstColumn="1" w:lastColumn="0" w:noHBand="0" w:noVBand="1"/>
      </w:tblPr>
      <w:tblGrid>
        <w:gridCol w:w="1413"/>
        <w:gridCol w:w="4252"/>
        <w:gridCol w:w="4253"/>
      </w:tblGrid>
      <w:tr w:rsidR="00B50407" w14:paraId="6B85121C" w14:textId="7D61CC70" w:rsidTr="002823AD">
        <w:tc>
          <w:tcPr>
            <w:tcW w:w="1413" w:type="dxa"/>
            <w:shd w:val="clear" w:color="auto" w:fill="BFBFBF" w:themeFill="background1" w:themeFillShade="BF"/>
          </w:tcPr>
          <w:p w14:paraId="55A91DC4" w14:textId="3517D038" w:rsidR="00B50407" w:rsidRDefault="00B50407" w:rsidP="003A409A">
            <w:r>
              <w:t>Schreibweise</w:t>
            </w:r>
          </w:p>
        </w:tc>
        <w:tc>
          <w:tcPr>
            <w:tcW w:w="4252" w:type="dxa"/>
            <w:shd w:val="clear" w:color="auto" w:fill="BFBFBF" w:themeFill="background1" w:themeFillShade="BF"/>
          </w:tcPr>
          <w:p w14:paraId="7EBB1E44" w14:textId="40CF9415" w:rsidR="00B50407" w:rsidRDefault="00B50407" w:rsidP="003A409A">
            <w:r>
              <w:t>Erklärung</w:t>
            </w:r>
          </w:p>
        </w:tc>
        <w:tc>
          <w:tcPr>
            <w:tcW w:w="4253" w:type="dxa"/>
            <w:shd w:val="clear" w:color="auto" w:fill="BFBFBF" w:themeFill="background1" w:themeFillShade="BF"/>
          </w:tcPr>
          <w:p w14:paraId="2BECF081" w14:textId="4E97CB47" w:rsidR="00B50407" w:rsidRDefault="002823AD" w:rsidP="003A409A">
            <w:r>
              <w:t>Beispiel</w:t>
            </w:r>
          </w:p>
        </w:tc>
      </w:tr>
      <w:tr w:rsidR="00B50407" w14:paraId="4E931C74" w14:textId="3BD35C9B" w:rsidTr="002823AD">
        <w:tc>
          <w:tcPr>
            <w:tcW w:w="1413" w:type="dxa"/>
          </w:tcPr>
          <w:p w14:paraId="6B149C4D" w14:textId="7670C6E9" w:rsidR="00B50407" w:rsidRPr="00E346D1" w:rsidRDefault="00B50407" w:rsidP="003A409A">
            <w:pPr>
              <w:rPr>
                <w:rFonts w:ascii="Consolas" w:hAnsi="Consolas"/>
              </w:rPr>
            </w:pPr>
            <w:r w:rsidRPr="00E346D1">
              <w:rPr>
                <w:rFonts w:ascii="Consolas" w:hAnsi="Consolas"/>
              </w:rPr>
              <w:t>+</w:t>
            </w:r>
          </w:p>
        </w:tc>
        <w:tc>
          <w:tcPr>
            <w:tcW w:w="4252" w:type="dxa"/>
          </w:tcPr>
          <w:p w14:paraId="46192AFE" w14:textId="3ACAC4E3" w:rsidR="00B50407" w:rsidRDefault="002823AD" w:rsidP="003A409A">
            <w:r>
              <w:t xml:space="preserve">Addiert zwei </w:t>
            </w:r>
            <w:r w:rsidR="00266AAE">
              <w:t>Zahlen.</w:t>
            </w:r>
          </w:p>
        </w:tc>
        <w:tc>
          <w:tcPr>
            <w:tcW w:w="4253" w:type="dxa"/>
          </w:tcPr>
          <w:p w14:paraId="369474AF" w14:textId="2E7273C4" w:rsidR="00B50407" w:rsidRPr="00735A01" w:rsidRDefault="000226FA" w:rsidP="000226FA">
            <w:pPr>
              <w:tabs>
                <w:tab w:val="right" w:pos="313"/>
                <w:tab w:val="left" w:pos="454"/>
                <w:tab w:val="right" w:pos="880"/>
                <w:tab w:val="left" w:pos="1021"/>
                <w:tab w:val="right" w:pos="1588"/>
              </w:tabs>
              <w:rPr>
                <w:rFonts w:ascii="Consolas" w:hAnsi="Consolas"/>
              </w:rPr>
            </w:pPr>
            <w:r>
              <w:tab/>
            </w:r>
            <w:r w:rsidR="002823AD" w:rsidRPr="00735A01">
              <w:rPr>
                <w:rFonts w:ascii="Consolas" w:hAnsi="Consolas"/>
              </w:rPr>
              <w:t>5</w:t>
            </w:r>
            <w:r>
              <w:tab/>
            </w:r>
            <w:r w:rsidR="002823AD" w:rsidRPr="00735A01">
              <w:rPr>
                <w:rFonts w:ascii="Consolas" w:hAnsi="Consolas"/>
              </w:rPr>
              <w:t>+</w:t>
            </w:r>
            <w:r>
              <w:tab/>
            </w:r>
            <w:r w:rsidR="002823AD" w:rsidRPr="00735A01">
              <w:rPr>
                <w:rFonts w:ascii="Consolas" w:hAnsi="Consolas"/>
              </w:rPr>
              <w:t>11</w:t>
            </w:r>
            <w:r>
              <w:tab/>
            </w:r>
            <w:r w:rsidR="002823AD" w:rsidRPr="00735A01">
              <w:rPr>
                <w:rFonts w:ascii="Consolas" w:hAnsi="Consolas"/>
              </w:rPr>
              <w:t>=</w:t>
            </w:r>
            <w:r w:rsidR="00735A01" w:rsidRPr="00735A01">
              <w:rPr>
                <w:rFonts w:ascii="Consolas" w:hAnsi="Consolas"/>
              </w:rPr>
              <w:t>&gt;</w:t>
            </w:r>
            <w:r>
              <w:tab/>
            </w:r>
            <w:r w:rsidR="002823AD" w:rsidRPr="00735A01">
              <w:rPr>
                <w:rFonts w:ascii="Consolas" w:hAnsi="Consolas"/>
              </w:rPr>
              <w:t>16</w:t>
            </w:r>
          </w:p>
        </w:tc>
      </w:tr>
      <w:tr w:rsidR="00B50407" w14:paraId="5E0B2941" w14:textId="784D3743" w:rsidTr="002823AD">
        <w:tc>
          <w:tcPr>
            <w:tcW w:w="1413" w:type="dxa"/>
          </w:tcPr>
          <w:p w14:paraId="7CB7613C" w14:textId="5F8BDE51" w:rsidR="00B50407" w:rsidRPr="00E346D1" w:rsidRDefault="00B50407" w:rsidP="003A409A">
            <w:pPr>
              <w:rPr>
                <w:rFonts w:ascii="Consolas" w:hAnsi="Consolas"/>
              </w:rPr>
            </w:pPr>
            <w:r w:rsidRPr="00E346D1">
              <w:rPr>
                <w:rFonts w:ascii="Consolas" w:hAnsi="Consolas"/>
              </w:rPr>
              <w:t>-</w:t>
            </w:r>
          </w:p>
        </w:tc>
        <w:tc>
          <w:tcPr>
            <w:tcW w:w="4252" w:type="dxa"/>
          </w:tcPr>
          <w:p w14:paraId="601D45C9" w14:textId="2CE81705" w:rsidR="00B50407" w:rsidRDefault="002823AD" w:rsidP="003A409A">
            <w:r>
              <w:t>Subtrahiert zwei Zahlen</w:t>
            </w:r>
            <w:r w:rsidR="00735A01">
              <w:t>.</w:t>
            </w:r>
          </w:p>
        </w:tc>
        <w:tc>
          <w:tcPr>
            <w:tcW w:w="4253" w:type="dxa"/>
          </w:tcPr>
          <w:p w14:paraId="454DEF70" w14:textId="2BA104B4" w:rsidR="00B50407" w:rsidRPr="00735A01" w:rsidRDefault="000226FA" w:rsidP="000226FA">
            <w:pPr>
              <w:tabs>
                <w:tab w:val="right" w:pos="313"/>
                <w:tab w:val="left" w:pos="454"/>
                <w:tab w:val="right" w:pos="880"/>
                <w:tab w:val="left" w:pos="1021"/>
                <w:tab w:val="right" w:pos="1588"/>
              </w:tabs>
              <w:rPr>
                <w:rFonts w:ascii="Consolas" w:hAnsi="Consolas"/>
              </w:rPr>
            </w:pPr>
            <w:r>
              <w:tab/>
            </w:r>
            <w:r w:rsidR="002823AD" w:rsidRPr="00735A01">
              <w:rPr>
                <w:rFonts w:ascii="Consolas" w:hAnsi="Consolas"/>
              </w:rPr>
              <w:t>12</w:t>
            </w:r>
            <w:r>
              <w:tab/>
            </w:r>
            <w:r w:rsidR="002823AD" w:rsidRPr="00735A01">
              <w:rPr>
                <w:rFonts w:ascii="Consolas" w:hAnsi="Consolas"/>
              </w:rPr>
              <w:t>–</w:t>
            </w:r>
            <w:r>
              <w:tab/>
            </w:r>
            <w:r w:rsidR="002823AD" w:rsidRPr="00735A01">
              <w:rPr>
                <w:rFonts w:ascii="Consolas" w:hAnsi="Consolas"/>
              </w:rPr>
              <w:t>5</w:t>
            </w:r>
            <w:r>
              <w:tab/>
            </w:r>
            <w:r w:rsidR="002823AD" w:rsidRPr="00735A01">
              <w:rPr>
                <w:rFonts w:ascii="Consolas" w:hAnsi="Consolas"/>
              </w:rPr>
              <w:t>=</w:t>
            </w:r>
            <w:r w:rsidR="00735A01" w:rsidRPr="00735A01">
              <w:rPr>
                <w:rFonts w:ascii="Consolas" w:hAnsi="Consolas"/>
              </w:rPr>
              <w:t>&gt;</w:t>
            </w:r>
            <w:r>
              <w:tab/>
            </w:r>
            <w:r w:rsidR="002823AD" w:rsidRPr="00735A01">
              <w:rPr>
                <w:rFonts w:ascii="Consolas" w:hAnsi="Consolas"/>
              </w:rPr>
              <w:t>7</w:t>
            </w:r>
          </w:p>
        </w:tc>
      </w:tr>
      <w:tr w:rsidR="00B50407" w14:paraId="7B0F5EFD" w14:textId="59E77D51" w:rsidTr="002823AD">
        <w:tc>
          <w:tcPr>
            <w:tcW w:w="1413" w:type="dxa"/>
          </w:tcPr>
          <w:p w14:paraId="6D3A7867" w14:textId="13DCA511" w:rsidR="00B50407" w:rsidRPr="00E346D1" w:rsidRDefault="00B50407" w:rsidP="003A409A">
            <w:pPr>
              <w:rPr>
                <w:rFonts w:ascii="Consolas" w:hAnsi="Consolas"/>
              </w:rPr>
            </w:pPr>
            <w:r w:rsidRPr="00E346D1">
              <w:rPr>
                <w:rFonts w:ascii="Consolas" w:hAnsi="Consolas"/>
              </w:rPr>
              <w:t>*</w:t>
            </w:r>
          </w:p>
        </w:tc>
        <w:tc>
          <w:tcPr>
            <w:tcW w:w="4252" w:type="dxa"/>
          </w:tcPr>
          <w:p w14:paraId="225391DC" w14:textId="5A55E968" w:rsidR="00B50407" w:rsidRDefault="002823AD" w:rsidP="003A409A">
            <w:r>
              <w:t>Multipliziert zwei Zahlen</w:t>
            </w:r>
            <w:r w:rsidR="00735A01">
              <w:t>.</w:t>
            </w:r>
          </w:p>
        </w:tc>
        <w:tc>
          <w:tcPr>
            <w:tcW w:w="4253" w:type="dxa"/>
          </w:tcPr>
          <w:p w14:paraId="20BF8044" w14:textId="30AD328C" w:rsidR="00B50407" w:rsidRPr="00735A01" w:rsidRDefault="000226FA" w:rsidP="000226FA">
            <w:pPr>
              <w:tabs>
                <w:tab w:val="right" w:pos="313"/>
                <w:tab w:val="left" w:pos="454"/>
                <w:tab w:val="right" w:pos="880"/>
                <w:tab w:val="left" w:pos="1021"/>
                <w:tab w:val="right" w:pos="1588"/>
              </w:tabs>
              <w:rPr>
                <w:rFonts w:ascii="Consolas" w:hAnsi="Consolas"/>
              </w:rPr>
            </w:pPr>
            <w:r>
              <w:tab/>
            </w:r>
            <w:r w:rsidR="002823AD" w:rsidRPr="00735A01">
              <w:rPr>
                <w:rFonts w:ascii="Consolas" w:hAnsi="Consolas"/>
              </w:rPr>
              <w:t>3</w:t>
            </w:r>
            <w:r>
              <w:tab/>
            </w:r>
            <w:r w:rsidR="002823AD" w:rsidRPr="00735A01">
              <w:rPr>
                <w:rFonts w:ascii="Consolas" w:hAnsi="Consolas"/>
              </w:rPr>
              <w:t>*</w:t>
            </w:r>
            <w:r>
              <w:tab/>
            </w:r>
            <w:r w:rsidR="002823AD" w:rsidRPr="00735A01">
              <w:rPr>
                <w:rFonts w:ascii="Consolas" w:hAnsi="Consolas"/>
              </w:rPr>
              <w:t>5</w:t>
            </w:r>
            <w:r>
              <w:tab/>
            </w:r>
            <w:r w:rsidR="002823AD" w:rsidRPr="00735A01">
              <w:rPr>
                <w:rFonts w:ascii="Consolas" w:hAnsi="Consolas"/>
              </w:rPr>
              <w:t>=</w:t>
            </w:r>
            <w:r w:rsidR="00735A01" w:rsidRPr="00735A01">
              <w:rPr>
                <w:rFonts w:ascii="Consolas" w:hAnsi="Consolas"/>
              </w:rPr>
              <w:t>&gt;</w:t>
            </w:r>
            <w:r>
              <w:tab/>
            </w:r>
            <w:r w:rsidR="002823AD" w:rsidRPr="00735A01">
              <w:rPr>
                <w:rFonts w:ascii="Consolas" w:hAnsi="Consolas"/>
              </w:rPr>
              <w:t>15</w:t>
            </w:r>
          </w:p>
        </w:tc>
      </w:tr>
      <w:tr w:rsidR="00B50407" w14:paraId="3803603A" w14:textId="6DA8837F" w:rsidTr="002823AD">
        <w:tc>
          <w:tcPr>
            <w:tcW w:w="1413" w:type="dxa"/>
          </w:tcPr>
          <w:p w14:paraId="17BC0759" w14:textId="12B53646" w:rsidR="00B50407" w:rsidRPr="00E346D1" w:rsidRDefault="00B50407" w:rsidP="003A409A">
            <w:pPr>
              <w:rPr>
                <w:rFonts w:ascii="Consolas" w:hAnsi="Consolas"/>
              </w:rPr>
            </w:pPr>
            <w:r w:rsidRPr="00E346D1">
              <w:rPr>
                <w:rFonts w:ascii="Consolas" w:hAnsi="Consolas"/>
              </w:rPr>
              <w:t>/</w:t>
            </w:r>
          </w:p>
        </w:tc>
        <w:tc>
          <w:tcPr>
            <w:tcW w:w="4252" w:type="dxa"/>
          </w:tcPr>
          <w:p w14:paraId="00DCF72E" w14:textId="6C92E486" w:rsidR="00B50407" w:rsidRDefault="002823AD" w:rsidP="003A409A">
            <w:r>
              <w:t>Dividiert zwei Zahlen</w:t>
            </w:r>
            <w:r w:rsidR="00735A01">
              <w:t>.</w:t>
            </w:r>
          </w:p>
        </w:tc>
        <w:tc>
          <w:tcPr>
            <w:tcW w:w="4253" w:type="dxa"/>
          </w:tcPr>
          <w:p w14:paraId="74C99452" w14:textId="19992099" w:rsidR="00B50407" w:rsidRPr="00735A01" w:rsidRDefault="000226FA" w:rsidP="000226FA">
            <w:pPr>
              <w:tabs>
                <w:tab w:val="right" w:pos="313"/>
                <w:tab w:val="left" w:pos="454"/>
                <w:tab w:val="right" w:pos="880"/>
                <w:tab w:val="left" w:pos="1021"/>
                <w:tab w:val="right" w:pos="1588"/>
              </w:tabs>
              <w:rPr>
                <w:rFonts w:ascii="Consolas" w:hAnsi="Consolas"/>
              </w:rPr>
            </w:pPr>
            <w:r>
              <w:tab/>
            </w:r>
            <w:r w:rsidR="002823AD" w:rsidRPr="00735A01">
              <w:rPr>
                <w:rFonts w:ascii="Consolas" w:hAnsi="Consolas"/>
              </w:rPr>
              <w:t>12</w:t>
            </w:r>
            <w:r>
              <w:tab/>
            </w:r>
            <w:r w:rsidR="002823AD" w:rsidRPr="00735A01">
              <w:rPr>
                <w:rFonts w:ascii="Consolas" w:hAnsi="Consolas"/>
              </w:rPr>
              <w:t>/</w:t>
            </w:r>
            <w:r>
              <w:tab/>
            </w:r>
            <w:r w:rsidR="002823AD" w:rsidRPr="00735A01">
              <w:rPr>
                <w:rFonts w:ascii="Consolas" w:hAnsi="Consolas"/>
              </w:rPr>
              <w:t>4</w:t>
            </w:r>
            <w:r>
              <w:tab/>
            </w:r>
            <w:r w:rsidR="002823AD" w:rsidRPr="00735A01">
              <w:rPr>
                <w:rFonts w:ascii="Consolas" w:hAnsi="Consolas"/>
              </w:rPr>
              <w:t>=</w:t>
            </w:r>
            <w:r w:rsidR="00735A01" w:rsidRPr="00735A01">
              <w:rPr>
                <w:rFonts w:ascii="Consolas" w:hAnsi="Consolas"/>
              </w:rPr>
              <w:t>&gt;</w:t>
            </w:r>
            <w:r>
              <w:tab/>
            </w:r>
            <w:r w:rsidR="002823AD" w:rsidRPr="00735A01">
              <w:rPr>
                <w:rFonts w:ascii="Consolas" w:hAnsi="Consolas"/>
              </w:rPr>
              <w:t>3</w:t>
            </w:r>
          </w:p>
        </w:tc>
      </w:tr>
      <w:tr w:rsidR="00B50407" w14:paraId="6D4C3D97" w14:textId="744C1149" w:rsidTr="002823AD">
        <w:tc>
          <w:tcPr>
            <w:tcW w:w="1413" w:type="dxa"/>
          </w:tcPr>
          <w:p w14:paraId="26BA2612" w14:textId="72FB8F31" w:rsidR="00B50407" w:rsidRPr="00E346D1" w:rsidRDefault="002823AD" w:rsidP="003A409A">
            <w:pPr>
              <w:rPr>
                <w:rFonts w:ascii="Consolas" w:hAnsi="Consolas"/>
              </w:rPr>
            </w:pPr>
            <w:r w:rsidRPr="00E346D1">
              <w:rPr>
                <w:rFonts w:ascii="Consolas" w:hAnsi="Consolas"/>
              </w:rPr>
              <w:t>%</w:t>
            </w:r>
          </w:p>
        </w:tc>
        <w:tc>
          <w:tcPr>
            <w:tcW w:w="4252" w:type="dxa"/>
          </w:tcPr>
          <w:p w14:paraId="4E5350B6" w14:textId="203356BA" w:rsidR="00B50407" w:rsidRDefault="002823AD" w:rsidP="003A409A">
            <w:r>
              <w:t>Gibt den Rest einer Division aus</w:t>
            </w:r>
            <w:r w:rsidR="00735A01">
              <w:t>.</w:t>
            </w:r>
          </w:p>
        </w:tc>
        <w:tc>
          <w:tcPr>
            <w:tcW w:w="4253" w:type="dxa"/>
          </w:tcPr>
          <w:p w14:paraId="25401555" w14:textId="4989FBC4" w:rsidR="00B50407" w:rsidRPr="00735A01" w:rsidRDefault="000226FA" w:rsidP="000226FA">
            <w:pPr>
              <w:keepNext/>
              <w:tabs>
                <w:tab w:val="right" w:pos="313"/>
                <w:tab w:val="left" w:pos="454"/>
                <w:tab w:val="right" w:pos="880"/>
                <w:tab w:val="left" w:pos="1021"/>
                <w:tab w:val="right" w:pos="1588"/>
              </w:tabs>
              <w:rPr>
                <w:rFonts w:ascii="Consolas" w:hAnsi="Consolas"/>
              </w:rPr>
            </w:pPr>
            <w:r>
              <w:tab/>
            </w:r>
            <w:r w:rsidR="002823AD" w:rsidRPr="00735A01">
              <w:rPr>
                <w:rFonts w:ascii="Consolas" w:hAnsi="Consolas"/>
              </w:rPr>
              <w:t>11</w:t>
            </w:r>
            <w:r>
              <w:tab/>
            </w:r>
            <w:r w:rsidR="002823AD" w:rsidRPr="00735A01">
              <w:rPr>
                <w:rFonts w:ascii="Consolas" w:hAnsi="Consolas"/>
              </w:rPr>
              <w:t>%</w:t>
            </w:r>
            <w:r>
              <w:tab/>
            </w:r>
            <w:r w:rsidR="002823AD" w:rsidRPr="00735A01">
              <w:rPr>
                <w:rFonts w:ascii="Consolas" w:hAnsi="Consolas"/>
              </w:rPr>
              <w:t>5</w:t>
            </w:r>
            <w:r>
              <w:tab/>
            </w:r>
            <w:r w:rsidR="002823AD" w:rsidRPr="00735A01">
              <w:rPr>
                <w:rFonts w:ascii="Consolas" w:hAnsi="Consolas"/>
              </w:rPr>
              <w:t>=</w:t>
            </w:r>
            <w:r w:rsidR="00735A01" w:rsidRPr="00735A01">
              <w:rPr>
                <w:rFonts w:ascii="Consolas" w:hAnsi="Consolas"/>
              </w:rPr>
              <w:t>&gt;</w:t>
            </w:r>
            <w:r>
              <w:tab/>
            </w:r>
            <w:r w:rsidR="002823AD" w:rsidRPr="00735A01">
              <w:rPr>
                <w:rFonts w:ascii="Consolas" w:hAnsi="Consolas"/>
              </w:rPr>
              <w:t>1</w:t>
            </w:r>
          </w:p>
        </w:tc>
      </w:tr>
    </w:tbl>
    <w:p w14:paraId="10D1A1EA" w14:textId="0A8F8111" w:rsidR="002823AD" w:rsidRDefault="002823AD" w:rsidP="002823AD">
      <w:pPr>
        <w:pStyle w:val="Caption"/>
      </w:pPr>
      <w:bookmarkStart w:id="361" w:name="_Toc103938537"/>
      <w:r>
        <w:t xml:space="preserve">Tabelle </w:t>
      </w:r>
      <w:fldSimple w:instr=" SEQ Tabelle \* ARABIC ">
        <w:r w:rsidR="00E0674A">
          <w:rPr>
            <w:noProof/>
          </w:rPr>
          <w:t>11</w:t>
        </w:r>
      </w:fldSimple>
      <w:r>
        <w:t>: C# Rechenoperatoren</w:t>
      </w:r>
      <w:bookmarkEnd w:id="361"/>
    </w:p>
    <w:p w14:paraId="7F41DDDD" w14:textId="77777777" w:rsidR="00735A01" w:rsidRDefault="00735A01">
      <w:pPr>
        <w:rPr>
          <w:rFonts w:cs="Arial"/>
          <w:szCs w:val="22"/>
        </w:rPr>
      </w:pPr>
      <w:r>
        <w:br w:type="page"/>
      </w:r>
    </w:p>
    <w:p w14:paraId="5EA573FF" w14:textId="7B642E02" w:rsidR="002823AD" w:rsidRDefault="00D84769" w:rsidP="003102CF">
      <w:pPr>
        <w:pStyle w:val="Heading3"/>
      </w:pPr>
      <w:bookmarkStart w:id="362" w:name="_Toc103938832"/>
      <w:r>
        <w:lastRenderedPageBreak/>
        <w:t>Vergleichsoperatoren</w:t>
      </w:r>
      <w:bookmarkEnd w:id="362"/>
    </w:p>
    <w:p w14:paraId="644E6D47" w14:textId="77777777" w:rsidR="00735A01" w:rsidRDefault="00735A01" w:rsidP="00D84769">
      <w:r>
        <w:t xml:space="preserve">Mit Vergleichsoperatoren kann man zwei verschiedene Variablen, Strings oder Zahlen vergleichen. Als Rückgabewert gibt es jeweils True oder False. </w:t>
      </w:r>
    </w:p>
    <w:p w14:paraId="7F67B4F7" w14:textId="53CC6BBF" w:rsidR="00735A01" w:rsidRDefault="00735A01" w:rsidP="00D84769">
      <w:r>
        <w:t xml:space="preserve">In der folgenden Tabelle sind die Vergleichsoperatoren aufgelistet. </w:t>
      </w:r>
    </w:p>
    <w:p w14:paraId="01646EE4" w14:textId="77777777" w:rsidR="00735A01" w:rsidRPr="00D84769" w:rsidRDefault="00735A01" w:rsidP="00D84769"/>
    <w:tbl>
      <w:tblPr>
        <w:tblStyle w:val="TableGrid"/>
        <w:tblW w:w="0" w:type="auto"/>
        <w:tblLook w:val="04A0" w:firstRow="1" w:lastRow="0" w:firstColumn="1" w:lastColumn="0" w:noHBand="0" w:noVBand="1"/>
      </w:tblPr>
      <w:tblGrid>
        <w:gridCol w:w="460"/>
        <w:gridCol w:w="2128"/>
        <w:gridCol w:w="3668"/>
        <w:gridCol w:w="3660"/>
      </w:tblGrid>
      <w:tr w:rsidR="002D4402" w14:paraId="6E3F4555" w14:textId="77777777" w:rsidTr="00392F37">
        <w:tc>
          <w:tcPr>
            <w:tcW w:w="460" w:type="dxa"/>
            <w:tcBorders>
              <w:top w:val="nil"/>
              <w:left w:val="nil"/>
            </w:tcBorders>
          </w:tcPr>
          <w:p w14:paraId="42C9B034" w14:textId="77777777" w:rsidR="00E346D1" w:rsidRDefault="00E346D1" w:rsidP="00735A01"/>
        </w:tc>
        <w:tc>
          <w:tcPr>
            <w:tcW w:w="2128" w:type="dxa"/>
            <w:shd w:val="clear" w:color="auto" w:fill="A6A6A6" w:themeFill="background1" w:themeFillShade="A6"/>
          </w:tcPr>
          <w:p w14:paraId="150A1A69" w14:textId="1E692553" w:rsidR="00E346D1" w:rsidRDefault="00E346D1" w:rsidP="00735A01">
            <w:r>
              <w:t>Schreibweise</w:t>
            </w:r>
          </w:p>
        </w:tc>
        <w:tc>
          <w:tcPr>
            <w:tcW w:w="3668" w:type="dxa"/>
            <w:shd w:val="clear" w:color="auto" w:fill="A6A6A6" w:themeFill="background1" w:themeFillShade="A6"/>
          </w:tcPr>
          <w:p w14:paraId="3FA3FBEC" w14:textId="0AFFDE8A" w:rsidR="00E346D1" w:rsidRDefault="00E346D1" w:rsidP="00735A01">
            <w:r>
              <w:t>Erklärung</w:t>
            </w:r>
          </w:p>
        </w:tc>
        <w:tc>
          <w:tcPr>
            <w:tcW w:w="3660" w:type="dxa"/>
            <w:shd w:val="clear" w:color="auto" w:fill="A6A6A6" w:themeFill="background1" w:themeFillShade="A6"/>
          </w:tcPr>
          <w:p w14:paraId="1104550B" w14:textId="15091639" w:rsidR="00E346D1" w:rsidRDefault="00E346D1" w:rsidP="00735A01">
            <w:r>
              <w:t>Beispiel</w:t>
            </w:r>
          </w:p>
        </w:tc>
      </w:tr>
      <w:tr w:rsidR="002D4402" w14:paraId="257A20E1" w14:textId="77777777" w:rsidTr="00392F37">
        <w:trPr>
          <w:trHeight w:val="608"/>
        </w:trPr>
        <w:tc>
          <w:tcPr>
            <w:tcW w:w="460" w:type="dxa"/>
            <w:vMerge w:val="restart"/>
            <w:shd w:val="clear" w:color="auto" w:fill="A6A6A6" w:themeFill="background1" w:themeFillShade="A6"/>
            <w:textDirection w:val="btLr"/>
          </w:tcPr>
          <w:p w14:paraId="272C540D" w14:textId="70A4B556" w:rsidR="002D4402" w:rsidRPr="002D4402" w:rsidRDefault="002D4402" w:rsidP="002D4402">
            <w:pPr>
              <w:ind w:left="113" w:right="113"/>
              <w:rPr>
                <w:rFonts w:cs="Arial"/>
              </w:rPr>
            </w:pPr>
            <w:r w:rsidRPr="002D4402">
              <w:rPr>
                <w:rFonts w:cs="Arial"/>
              </w:rPr>
              <w:t>Allgemein</w:t>
            </w:r>
          </w:p>
        </w:tc>
        <w:tc>
          <w:tcPr>
            <w:tcW w:w="2128" w:type="dxa"/>
          </w:tcPr>
          <w:p w14:paraId="0C53D2E1" w14:textId="4E798691" w:rsidR="002D4402" w:rsidRPr="00E346D1" w:rsidRDefault="002D4402" w:rsidP="00735A01">
            <w:pPr>
              <w:rPr>
                <w:rFonts w:ascii="Consolas" w:hAnsi="Consolas"/>
              </w:rPr>
            </w:pPr>
            <w:r w:rsidRPr="00E346D1">
              <w:rPr>
                <w:rFonts w:ascii="Consolas" w:hAnsi="Consolas"/>
              </w:rPr>
              <w:t>==</w:t>
            </w:r>
          </w:p>
        </w:tc>
        <w:tc>
          <w:tcPr>
            <w:tcW w:w="3668" w:type="dxa"/>
          </w:tcPr>
          <w:p w14:paraId="06CDC51A" w14:textId="74C45D7D" w:rsidR="002D4402" w:rsidRDefault="002D4402" w:rsidP="00735A01">
            <w:r>
              <w:t>Die Werte müssen exakt gleich sein.</w:t>
            </w:r>
          </w:p>
        </w:tc>
        <w:tc>
          <w:tcPr>
            <w:tcW w:w="3660" w:type="dxa"/>
          </w:tcPr>
          <w:p w14:paraId="7F584B61" w14:textId="77777777" w:rsidR="002D4402" w:rsidRDefault="002D4402" w:rsidP="00735A01">
            <w:pPr>
              <w:rPr>
                <w:rFonts w:ascii="Consolas" w:hAnsi="Consolas"/>
              </w:rPr>
            </w:pPr>
            <w:r w:rsidRPr="00735A01">
              <w:rPr>
                <w:rFonts w:ascii="Consolas" w:hAnsi="Consolas"/>
              </w:rPr>
              <w:t>1 == 1 =&gt; true</w:t>
            </w:r>
          </w:p>
          <w:p w14:paraId="1F0F353D" w14:textId="27A3FA34" w:rsidR="002D4402" w:rsidRPr="00735A01" w:rsidRDefault="002D4402" w:rsidP="00735A01">
            <w:pPr>
              <w:rPr>
                <w:rFonts w:ascii="Consolas" w:hAnsi="Consolas"/>
              </w:rPr>
            </w:pPr>
            <w:r>
              <w:rPr>
                <w:rFonts w:ascii="Consolas" w:hAnsi="Consolas"/>
              </w:rPr>
              <w:t>2 == 1 =&gt; false</w:t>
            </w:r>
          </w:p>
        </w:tc>
      </w:tr>
      <w:tr w:rsidR="002D4402" w14:paraId="0BE0CEDB" w14:textId="77777777" w:rsidTr="00392F37">
        <w:trPr>
          <w:trHeight w:val="608"/>
        </w:trPr>
        <w:tc>
          <w:tcPr>
            <w:tcW w:w="460" w:type="dxa"/>
            <w:vMerge/>
            <w:shd w:val="clear" w:color="auto" w:fill="A6A6A6" w:themeFill="background1" w:themeFillShade="A6"/>
          </w:tcPr>
          <w:p w14:paraId="486CE1C7" w14:textId="77777777" w:rsidR="002D4402" w:rsidRPr="002D4402" w:rsidRDefault="002D4402" w:rsidP="00E346D1">
            <w:pPr>
              <w:rPr>
                <w:rFonts w:cs="Arial"/>
              </w:rPr>
            </w:pPr>
          </w:p>
        </w:tc>
        <w:tc>
          <w:tcPr>
            <w:tcW w:w="2128" w:type="dxa"/>
          </w:tcPr>
          <w:p w14:paraId="141E5F52" w14:textId="39B18B0F" w:rsidR="002D4402" w:rsidRPr="00E346D1" w:rsidRDefault="002D4402" w:rsidP="00E346D1">
            <w:pPr>
              <w:rPr>
                <w:rFonts w:ascii="Consolas" w:hAnsi="Consolas"/>
              </w:rPr>
            </w:pPr>
            <w:r w:rsidRPr="00E346D1">
              <w:rPr>
                <w:rFonts w:ascii="Consolas" w:hAnsi="Consolas"/>
              </w:rPr>
              <w:t>!=</w:t>
            </w:r>
          </w:p>
        </w:tc>
        <w:tc>
          <w:tcPr>
            <w:tcW w:w="3668" w:type="dxa"/>
          </w:tcPr>
          <w:p w14:paraId="6C3B7FF6" w14:textId="6B309F1B" w:rsidR="002D4402" w:rsidRDefault="002D4402" w:rsidP="00E346D1">
            <w:r>
              <w:t xml:space="preserve">Die Werte müssen ungleich sein. </w:t>
            </w:r>
          </w:p>
        </w:tc>
        <w:tc>
          <w:tcPr>
            <w:tcW w:w="3660" w:type="dxa"/>
          </w:tcPr>
          <w:p w14:paraId="4354B4C9" w14:textId="77777777" w:rsidR="002D4402" w:rsidRDefault="002D4402" w:rsidP="00E346D1">
            <w:pPr>
              <w:rPr>
                <w:rFonts w:ascii="Consolas" w:hAnsi="Consolas"/>
              </w:rPr>
            </w:pPr>
            <w:proofErr w:type="gramStart"/>
            <w:r>
              <w:rPr>
                <w:rFonts w:ascii="Consolas" w:hAnsi="Consolas"/>
              </w:rPr>
              <w:t>1 !</w:t>
            </w:r>
            <w:proofErr w:type="gramEnd"/>
            <w:r>
              <w:rPr>
                <w:rFonts w:ascii="Consolas" w:hAnsi="Consolas"/>
              </w:rPr>
              <w:t>= 1 =&gt; False</w:t>
            </w:r>
          </w:p>
          <w:p w14:paraId="41A902E4" w14:textId="23A8651A" w:rsidR="002D4402" w:rsidRPr="00735A01" w:rsidRDefault="002D4402" w:rsidP="00E346D1">
            <w:pPr>
              <w:rPr>
                <w:rFonts w:ascii="Consolas" w:hAnsi="Consolas"/>
              </w:rPr>
            </w:pPr>
            <w:proofErr w:type="gramStart"/>
            <w:r>
              <w:rPr>
                <w:rFonts w:ascii="Consolas" w:hAnsi="Consolas"/>
              </w:rPr>
              <w:t>1 !</w:t>
            </w:r>
            <w:proofErr w:type="gramEnd"/>
            <w:r>
              <w:rPr>
                <w:rFonts w:ascii="Consolas" w:hAnsi="Consolas"/>
              </w:rPr>
              <w:t>= 2 =&gt; true</w:t>
            </w:r>
          </w:p>
        </w:tc>
      </w:tr>
      <w:tr w:rsidR="002D4402" w14:paraId="5FE88B5C" w14:textId="77777777" w:rsidTr="00392F37">
        <w:tc>
          <w:tcPr>
            <w:tcW w:w="460" w:type="dxa"/>
            <w:vMerge w:val="restart"/>
            <w:shd w:val="clear" w:color="auto" w:fill="A6A6A6" w:themeFill="background1" w:themeFillShade="A6"/>
            <w:textDirection w:val="btLr"/>
          </w:tcPr>
          <w:p w14:paraId="458904EE" w14:textId="7F42A98F" w:rsidR="002D4402" w:rsidRPr="002D4402" w:rsidRDefault="002D4402" w:rsidP="002D4402">
            <w:pPr>
              <w:ind w:left="113" w:right="113"/>
              <w:rPr>
                <w:rFonts w:cs="Arial"/>
              </w:rPr>
            </w:pPr>
            <w:r>
              <w:rPr>
                <w:rFonts w:cs="Arial"/>
              </w:rPr>
              <w:t>Zahlenwerte</w:t>
            </w:r>
          </w:p>
        </w:tc>
        <w:tc>
          <w:tcPr>
            <w:tcW w:w="2128" w:type="dxa"/>
          </w:tcPr>
          <w:p w14:paraId="594C28A9" w14:textId="6AA1355C" w:rsidR="002D4402" w:rsidRPr="00E346D1" w:rsidRDefault="002D4402" w:rsidP="00E346D1">
            <w:pPr>
              <w:rPr>
                <w:rFonts w:ascii="Consolas" w:hAnsi="Consolas"/>
              </w:rPr>
            </w:pPr>
            <w:r w:rsidRPr="00E346D1">
              <w:rPr>
                <w:rFonts w:ascii="Consolas" w:hAnsi="Consolas"/>
              </w:rPr>
              <w:t>&gt;</w:t>
            </w:r>
          </w:p>
        </w:tc>
        <w:tc>
          <w:tcPr>
            <w:tcW w:w="3668" w:type="dxa"/>
          </w:tcPr>
          <w:p w14:paraId="59C0BBD3" w14:textId="01EB2173" w:rsidR="002D4402" w:rsidRDefault="002D4402" w:rsidP="00E346D1">
            <w:r>
              <w:t>Der linke Wert muss grösser sein.</w:t>
            </w:r>
          </w:p>
        </w:tc>
        <w:tc>
          <w:tcPr>
            <w:tcW w:w="3660" w:type="dxa"/>
          </w:tcPr>
          <w:p w14:paraId="3488D5AE" w14:textId="77777777" w:rsidR="002D4402" w:rsidRDefault="002D4402" w:rsidP="00E346D1">
            <w:pPr>
              <w:rPr>
                <w:rFonts w:ascii="Consolas" w:hAnsi="Consolas"/>
              </w:rPr>
            </w:pPr>
            <w:r w:rsidRPr="00735A01">
              <w:rPr>
                <w:rFonts w:ascii="Consolas" w:hAnsi="Consolas"/>
              </w:rPr>
              <w:t xml:space="preserve">2 </w:t>
            </w:r>
            <w:proofErr w:type="gramStart"/>
            <w:r w:rsidRPr="00735A01">
              <w:rPr>
                <w:rFonts w:ascii="Consolas" w:hAnsi="Consolas"/>
              </w:rPr>
              <w:t>&gt;  1</w:t>
            </w:r>
            <w:proofErr w:type="gramEnd"/>
            <w:r w:rsidRPr="00735A01">
              <w:rPr>
                <w:rFonts w:ascii="Consolas" w:hAnsi="Consolas"/>
              </w:rPr>
              <w:t xml:space="preserve"> </w:t>
            </w:r>
            <w:r>
              <w:rPr>
                <w:rFonts w:ascii="Consolas" w:hAnsi="Consolas"/>
              </w:rPr>
              <w:t>=&gt; true</w:t>
            </w:r>
          </w:p>
          <w:p w14:paraId="51F28516" w14:textId="28ED46E2" w:rsidR="002D4402" w:rsidRPr="00735A01" w:rsidRDefault="002D4402" w:rsidP="00E346D1">
            <w:pPr>
              <w:rPr>
                <w:rFonts w:ascii="Consolas" w:hAnsi="Consolas"/>
              </w:rPr>
            </w:pPr>
            <w:r>
              <w:rPr>
                <w:rFonts w:ascii="Consolas" w:hAnsi="Consolas"/>
              </w:rPr>
              <w:t xml:space="preserve">1 </w:t>
            </w:r>
            <w:proofErr w:type="gramStart"/>
            <w:r>
              <w:rPr>
                <w:rFonts w:ascii="Consolas" w:hAnsi="Consolas"/>
              </w:rPr>
              <w:t>&gt;  2</w:t>
            </w:r>
            <w:proofErr w:type="gramEnd"/>
            <w:r>
              <w:rPr>
                <w:rFonts w:ascii="Consolas" w:hAnsi="Consolas"/>
              </w:rPr>
              <w:t xml:space="preserve"> =&gt; false</w:t>
            </w:r>
          </w:p>
        </w:tc>
      </w:tr>
      <w:tr w:rsidR="002D4402" w14:paraId="4A366891" w14:textId="77777777" w:rsidTr="00392F37">
        <w:tc>
          <w:tcPr>
            <w:tcW w:w="460" w:type="dxa"/>
            <w:vMerge/>
            <w:shd w:val="clear" w:color="auto" w:fill="A6A6A6" w:themeFill="background1" w:themeFillShade="A6"/>
          </w:tcPr>
          <w:p w14:paraId="6BBE94CE" w14:textId="77777777" w:rsidR="002D4402" w:rsidRPr="002D4402" w:rsidRDefault="002D4402" w:rsidP="00E346D1">
            <w:pPr>
              <w:rPr>
                <w:rFonts w:cs="Arial"/>
              </w:rPr>
            </w:pPr>
          </w:p>
        </w:tc>
        <w:tc>
          <w:tcPr>
            <w:tcW w:w="2128" w:type="dxa"/>
          </w:tcPr>
          <w:p w14:paraId="7737379D" w14:textId="348EF7A0" w:rsidR="002D4402" w:rsidRPr="00E346D1" w:rsidRDefault="002D4402" w:rsidP="00E346D1">
            <w:pPr>
              <w:rPr>
                <w:rFonts w:ascii="Consolas" w:hAnsi="Consolas"/>
              </w:rPr>
            </w:pPr>
            <w:r w:rsidRPr="00E346D1">
              <w:rPr>
                <w:rFonts w:ascii="Consolas" w:hAnsi="Consolas"/>
              </w:rPr>
              <w:t>&gt;=</w:t>
            </w:r>
          </w:p>
        </w:tc>
        <w:tc>
          <w:tcPr>
            <w:tcW w:w="3668" w:type="dxa"/>
          </w:tcPr>
          <w:p w14:paraId="1C5D7128" w14:textId="56AE9085" w:rsidR="002D4402" w:rsidRDefault="002D4402" w:rsidP="00E346D1">
            <w:r>
              <w:t>Der linke Wert muss grösser oder gleich sein.</w:t>
            </w:r>
          </w:p>
        </w:tc>
        <w:tc>
          <w:tcPr>
            <w:tcW w:w="3660" w:type="dxa"/>
          </w:tcPr>
          <w:p w14:paraId="47CACD65" w14:textId="028E1408" w:rsidR="002D4402" w:rsidRPr="00735A01" w:rsidRDefault="002D4402" w:rsidP="00E346D1">
            <w:pPr>
              <w:rPr>
                <w:rFonts w:ascii="Consolas" w:hAnsi="Consolas"/>
              </w:rPr>
            </w:pPr>
            <w:r>
              <w:rPr>
                <w:rFonts w:ascii="Consolas" w:hAnsi="Consolas"/>
              </w:rPr>
              <w:t>1 &gt;= 1 =&gt; true</w:t>
            </w:r>
          </w:p>
        </w:tc>
      </w:tr>
      <w:tr w:rsidR="002D4402" w14:paraId="6FB84A27" w14:textId="77777777" w:rsidTr="00392F37">
        <w:tc>
          <w:tcPr>
            <w:tcW w:w="460" w:type="dxa"/>
            <w:vMerge/>
            <w:shd w:val="clear" w:color="auto" w:fill="A6A6A6" w:themeFill="background1" w:themeFillShade="A6"/>
          </w:tcPr>
          <w:p w14:paraId="34BC6B48" w14:textId="77777777" w:rsidR="002D4402" w:rsidRPr="002D4402" w:rsidRDefault="002D4402" w:rsidP="00E346D1">
            <w:pPr>
              <w:rPr>
                <w:rFonts w:cs="Arial"/>
              </w:rPr>
            </w:pPr>
          </w:p>
        </w:tc>
        <w:tc>
          <w:tcPr>
            <w:tcW w:w="2128" w:type="dxa"/>
          </w:tcPr>
          <w:p w14:paraId="563E2EFA" w14:textId="095FA152" w:rsidR="002D4402" w:rsidRPr="00E346D1" w:rsidRDefault="002D4402" w:rsidP="00E346D1">
            <w:pPr>
              <w:rPr>
                <w:rFonts w:ascii="Consolas" w:hAnsi="Consolas"/>
              </w:rPr>
            </w:pPr>
            <w:r w:rsidRPr="00E346D1">
              <w:rPr>
                <w:rFonts w:ascii="Consolas" w:hAnsi="Consolas"/>
              </w:rPr>
              <w:t>&lt;</w:t>
            </w:r>
          </w:p>
        </w:tc>
        <w:tc>
          <w:tcPr>
            <w:tcW w:w="3668" w:type="dxa"/>
          </w:tcPr>
          <w:p w14:paraId="2A9D1F9D" w14:textId="72FCB861" w:rsidR="002D4402" w:rsidRDefault="002D4402" w:rsidP="00E346D1">
            <w:r>
              <w:t>Der linke Wert muss kleiner sein</w:t>
            </w:r>
            <w:r w:rsidR="003A3600">
              <w:t>.</w:t>
            </w:r>
          </w:p>
        </w:tc>
        <w:tc>
          <w:tcPr>
            <w:tcW w:w="3660" w:type="dxa"/>
          </w:tcPr>
          <w:p w14:paraId="1DE918E2" w14:textId="77777777" w:rsidR="002D4402" w:rsidRDefault="002D4402" w:rsidP="00E346D1">
            <w:pPr>
              <w:rPr>
                <w:rFonts w:ascii="Consolas" w:hAnsi="Consolas"/>
              </w:rPr>
            </w:pPr>
            <w:r>
              <w:rPr>
                <w:rFonts w:ascii="Consolas" w:hAnsi="Consolas"/>
              </w:rPr>
              <w:t xml:space="preserve">1 </w:t>
            </w:r>
            <w:proofErr w:type="gramStart"/>
            <w:r>
              <w:rPr>
                <w:rFonts w:ascii="Consolas" w:hAnsi="Consolas"/>
              </w:rPr>
              <w:t>&lt;  2</w:t>
            </w:r>
            <w:proofErr w:type="gramEnd"/>
            <w:r>
              <w:rPr>
                <w:rFonts w:ascii="Consolas" w:hAnsi="Consolas"/>
              </w:rPr>
              <w:t xml:space="preserve"> =&gt; true</w:t>
            </w:r>
          </w:p>
          <w:p w14:paraId="68D28800" w14:textId="1EDFCB4E" w:rsidR="002D4402" w:rsidRDefault="002D4402" w:rsidP="00E346D1">
            <w:pPr>
              <w:rPr>
                <w:rFonts w:ascii="Consolas" w:hAnsi="Consolas"/>
              </w:rPr>
            </w:pPr>
            <w:r>
              <w:rPr>
                <w:rFonts w:ascii="Consolas" w:hAnsi="Consolas"/>
              </w:rPr>
              <w:t xml:space="preserve">2 </w:t>
            </w:r>
            <w:proofErr w:type="gramStart"/>
            <w:r>
              <w:rPr>
                <w:rFonts w:ascii="Consolas" w:hAnsi="Consolas"/>
              </w:rPr>
              <w:t>&lt;  1</w:t>
            </w:r>
            <w:proofErr w:type="gramEnd"/>
            <w:r>
              <w:rPr>
                <w:rFonts w:ascii="Consolas" w:hAnsi="Consolas"/>
              </w:rPr>
              <w:t xml:space="preserve"> =&gt; false</w:t>
            </w:r>
          </w:p>
        </w:tc>
      </w:tr>
      <w:tr w:rsidR="002D4402" w14:paraId="7ABB1AC3" w14:textId="77777777" w:rsidTr="00392F37">
        <w:tc>
          <w:tcPr>
            <w:tcW w:w="460" w:type="dxa"/>
            <w:vMerge/>
            <w:shd w:val="clear" w:color="auto" w:fill="A6A6A6" w:themeFill="background1" w:themeFillShade="A6"/>
          </w:tcPr>
          <w:p w14:paraId="49CE0622" w14:textId="77777777" w:rsidR="002D4402" w:rsidRPr="002D4402" w:rsidRDefault="002D4402" w:rsidP="00E346D1">
            <w:pPr>
              <w:rPr>
                <w:rFonts w:cs="Arial"/>
              </w:rPr>
            </w:pPr>
          </w:p>
        </w:tc>
        <w:tc>
          <w:tcPr>
            <w:tcW w:w="2128" w:type="dxa"/>
          </w:tcPr>
          <w:p w14:paraId="6EED46E1" w14:textId="3B6C6E3E" w:rsidR="002D4402" w:rsidRPr="00E346D1" w:rsidRDefault="002D4402" w:rsidP="00E346D1">
            <w:pPr>
              <w:rPr>
                <w:rFonts w:ascii="Consolas" w:hAnsi="Consolas"/>
              </w:rPr>
            </w:pPr>
            <w:r w:rsidRPr="00E346D1">
              <w:rPr>
                <w:rFonts w:ascii="Consolas" w:hAnsi="Consolas"/>
              </w:rPr>
              <w:t>&lt;=</w:t>
            </w:r>
          </w:p>
        </w:tc>
        <w:tc>
          <w:tcPr>
            <w:tcW w:w="3668" w:type="dxa"/>
          </w:tcPr>
          <w:p w14:paraId="1FC505E0" w14:textId="713A609B" w:rsidR="002D4402" w:rsidRDefault="002D4402" w:rsidP="00E346D1">
            <w:r>
              <w:t>Der linke Wert muss kleiner oder gleich sein.</w:t>
            </w:r>
          </w:p>
        </w:tc>
        <w:tc>
          <w:tcPr>
            <w:tcW w:w="3660" w:type="dxa"/>
          </w:tcPr>
          <w:p w14:paraId="647F17A6" w14:textId="1FA325F7" w:rsidR="002D4402" w:rsidRDefault="002D4402" w:rsidP="00E346D1">
            <w:pPr>
              <w:rPr>
                <w:rFonts w:ascii="Consolas" w:hAnsi="Consolas"/>
              </w:rPr>
            </w:pPr>
            <w:r>
              <w:rPr>
                <w:rFonts w:ascii="Consolas" w:hAnsi="Consolas"/>
              </w:rPr>
              <w:t>1 &lt;= 1 =&gt; true</w:t>
            </w:r>
          </w:p>
        </w:tc>
      </w:tr>
      <w:tr w:rsidR="002D4402" w:rsidRPr="00620B75" w14:paraId="206DAA1A" w14:textId="77777777" w:rsidTr="00392F37">
        <w:tc>
          <w:tcPr>
            <w:tcW w:w="460" w:type="dxa"/>
            <w:vMerge w:val="restart"/>
            <w:shd w:val="clear" w:color="auto" w:fill="A6A6A6" w:themeFill="background1" w:themeFillShade="A6"/>
            <w:textDirection w:val="btLr"/>
          </w:tcPr>
          <w:p w14:paraId="02B2F9DF" w14:textId="4C096326" w:rsidR="002D4402" w:rsidRPr="002D4402" w:rsidRDefault="002D4402" w:rsidP="002D4402">
            <w:pPr>
              <w:ind w:left="113" w:right="113"/>
              <w:rPr>
                <w:rFonts w:cs="Arial"/>
              </w:rPr>
            </w:pPr>
            <w:r>
              <w:rPr>
                <w:rFonts w:cs="Arial"/>
              </w:rPr>
              <w:t>Boolean</w:t>
            </w:r>
          </w:p>
        </w:tc>
        <w:tc>
          <w:tcPr>
            <w:tcW w:w="2128" w:type="dxa"/>
          </w:tcPr>
          <w:p w14:paraId="01C98700" w14:textId="67F6D0BE" w:rsidR="002D4402" w:rsidRPr="00E346D1" w:rsidRDefault="002D4402" w:rsidP="00E346D1">
            <w:pPr>
              <w:rPr>
                <w:rFonts w:ascii="Consolas" w:hAnsi="Consolas"/>
              </w:rPr>
            </w:pPr>
            <w:r>
              <w:rPr>
                <w:rFonts w:ascii="Consolas" w:hAnsi="Consolas"/>
              </w:rPr>
              <w:t>&amp;&amp;</w:t>
            </w:r>
          </w:p>
        </w:tc>
        <w:tc>
          <w:tcPr>
            <w:tcW w:w="3668" w:type="dxa"/>
          </w:tcPr>
          <w:p w14:paraId="2B4CB496" w14:textId="0848FC1E" w:rsidR="002D4402" w:rsidRDefault="002D4402" w:rsidP="00E346D1">
            <w:r>
              <w:t>Beide Werte müssen «true» sein</w:t>
            </w:r>
            <w:r w:rsidR="003A3600">
              <w:t>.</w:t>
            </w:r>
          </w:p>
        </w:tc>
        <w:tc>
          <w:tcPr>
            <w:tcW w:w="3660" w:type="dxa"/>
          </w:tcPr>
          <w:p w14:paraId="5007F277" w14:textId="45C2692C" w:rsidR="002D4402" w:rsidRPr="002D4402" w:rsidRDefault="002D4402" w:rsidP="00E346D1">
            <w:pPr>
              <w:rPr>
                <w:rFonts w:ascii="Consolas" w:hAnsi="Consolas"/>
                <w:lang w:val="en-US"/>
              </w:rPr>
            </w:pPr>
            <w:r w:rsidRPr="002D4402">
              <w:rPr>
                <w:rFonts w:ascii="Consolas" w:hAnsi="Consolas"/>
                <w:lang w:val="en-US"/>
              </w:rPr>
              <w:t xml:space="preserve">true &amp;&amp; </w:t>
            </w:r>
            <w:proofErr w:type="gramStart"/>
            <w:r w:rsidRPr="002D4402">
              <w:rPr>
                <w:rFonts w:ascii="Consolas" w:hAnsi="Consolas"/>
                <w:lang w:val="en-US"/>
              </w:rPr>
              <w:t>true  =</w:t>
            </w:r>
            <w:proofErr w:type="gramEnd"/>
            <w:r w:rsidRPr="002D4402">
              <w:rPr>
                <w:rFonts w:ascii="Consolas" w:hAnsi="Consolas"/>
                <w:lang w:val="en-US"/>
              </w:rPr>
              <w:t>&gt; t</w:t>
            </w:r>
            <w:r>
              <w:rPr>
                <w:rFonts w:ascii="Consolas" w:hAnsi="Consolas"/>
                <w:lang w:val="en-US"/>
              </w:rPr>
              <w:t>rue</w:t>
            </w:r>
          </w:p>
          <w:p w14:paraId="38B8B111" w14:textId="4F0B752D" w:rsidR="002D4402" w:rsidRPr="002D4402" w:rsidRDefault="002D4402" w:rsidP="00E346D1">
            <w:pPr>
              <w:rPr>
                <w:rFonts w:ascii="Consolas" w:hAnsi="Consolas"/>
                <w:lang w:val="en-US"/>
              </w:rPr>
            </w:pPr>
            <w:r w:rsidRPr="002D4402">
              <w:rPr>
                <w:rFonts w:ascii="Consolas" w:hAnsi="Consolas"/>
                <w:lang w:val="en-US"/>
              </w:rPr>
              <w:t>true &amp;&amp; false</w:t>
            </w:r>
            <w:r>
              <w:rPr>
                <w:rFonts w:ascii="Consolas" w:hAnsi="Consolas"/>
                <w:lang w:val="en-US"/>
              </w:rPr>
              <w:t xml:space="preserve"> =&gt; false</w:t>
            </w:r>
          </w:p>
        </w:tc>
      </w:tr>
      <w:tr w:rsidR="002D4402" w:rsidRPr="002D4402" w14:paraId="64C6AD6E" w14:textId="77777777" w:rsidTr="00392F37">
        <w:tc>
          <w:tcPr>
            <w:tcW w:w="460" w:type="dxa"/>
            <w:vMerge/>
            <w:shd w:val="clear" w:color="auto" w:fill="A6A6A6" w:themeFill="background1" w:themeFillShade="A6"/>
          </w:tcPr>
          <w:p w14:paraId="4977A5C7" w14:textId="77777777" w:rsidR="002D4402" w:rsidRPr="00266AAE" w:rsidRDefault="002D4402" w:rsidP="00E346D1">
            <w:pPr>
              <w:rPr>
                <w:rFonts w:cs="Arial"/>
                <w:lang w:val="en-US"/>
              </w:rPr>
            </w:pPr>
          </w:p>
        </w:tc>
        <w:tc>
          <w:tcPr>
            <w:tcW w:w="2128" w:type="dxa"/>
          </w:tcPr>
          <w:p w14:paraId="0E1F915F" w14:textId="306A5D2C" w:rsidR="002D4402" w:rsidRDefault="002D4402" w:rsidP="00E346D1">
            <w:pPr>
              <w:rPr>
                <w:rFonts w:ascii="Consolas" w:hAnsi="Consolas"/>
              </w:rPr>
            </w:pPr>
            <w:r>
              <w:rPr>
                <w:rFonts w:ascii="Consolas" w:hAnsi="Consolas"/>
              </w:rPr>
              <w:t>||</w:t>
            </w:r>
          </w:p>
        </w:tc>
        <w:tc>
          <w:tcPr>
            <w:tcW w:w="3668" w:type="dxa"/>
          </w:tcPr>
          <w:p w14:paraId="6C18A753" w14:textId="0197886A" w:rsidR="002D4402" w:rsidRDefault="002D4402" w:rsidP="00E346D1">
            <w:r>
              <w:t>Ein Wert muss «true» sein</w:t>
            </w:r>
            <w:r w:rsidR="003A3600">
              <w:t>.</w:t>
            </w:r>
          </w:p>
        </w:tc>
        <w:tc>
          <w:tcPr>
            <w:tcW w:w="3660" w:type="dxa"/>
          </w:tcPr>
          <w:p w14:paraId="7759A933" w14:textId="2807622C" w:rsidR="002D4402" w:rsidRPr="002D4402" w:rsidRDefault="002D4402" w:rsidP="00E346D1">
            <w:pPr>
              <w:rPr>
                <w:rFonts w:ascii="Consolas" w:hAnsi="Consolas"/>
                <w:lang w:val="en-US"/>
              </w:rPr>
            </w:pPr>
            <w:proofErr w:type="gramStart"/>
            <w:r w:rsidRPr="002D4402">
              <w:rPr>
                <w:rFonts w:ascii="Consolas" w:hAnsi="Consolas"/>
                <w:lang w:val="en-US"/>
              </w:rPr>
              <w:t xml:space="preserve">true </w:t>
            </w:r>
            <w:r>
              <w:rPr>
                <w:rFonts w:ascii="Consolas" w:hAnsi="Consolas"/>
                <w:lang w:val="en-US"/>
              </w:rPr>
              <w:t xml:space="preserve"> </w:t>
            </w:r>
            <w:r w:rsidRPr="002D4402">
              <w:rPr>
                <w:rFonts w:ascii="Consolas" w:hAnsi="Consolas"/>
                <w:lang w:val="en-US"/>
              </w:rPr>
              <w:t>|</w:t>
            </w:r>
            <w:proofErr w:type="gramEnd"/>
            <w:r w:rsidRPr="002D4402">
              <w:rPr>
                <w:rFonts w:ascii="Consolas" w:hAnsi="Consolas"/>
                <w:lang w:val="en-US"/>
              </w:rPr>
              <w:t>| true  =&gt; true</w:t>
            </w:r>
          </w:p>
          <w:p w14:paraId="0DD29767" w14:textId="21E9F922" w:rsidR="002D4402" w:rsidRDefault="002D4402" w:rsidP="00E346D1">
            <w:pPr>
              <w:rPr>
                <w:rFonts w:ascii="Consolas" w:hAnsi="Consolas"/>
                <w:lang w:val="en-US"/>
              </w:rPr>
            </w:pPr>
            <w:proofErr w:type="gramStart"/>
            <w:r w:rsidRPr="002D4402">
              <w:rPr>
                <w:rFonts w:ascii="Consolas" w:hAnsi="Consolas"/>
                <w:lang w:val="en-US"/>
              </w:rPr>
              <w:t xml:space="preserve">true </w:t>
            </w:r>
            <w:r>
              <w:rPr>
                <w:rFonts w:ascii="Consolas" w:hAnsi="Consolas"/>
                <w:lang w:val="en-US"/>
              </w:rPr>
              <w:t xml:space="preserve"> </w:t>
            </w:r>
            <w:r w:rsidRPr="002D4402">
              <w:rPr>
                <w:rFonts w:ascii="Consolas" w:hAnsi="Consolas"/>
                <w:lang w:val="en-US"/>
              </w:rPr>
              <w:t>|</w:t>
            </w:r>
            <w:proofErr w:type="gramEnd"/>
            <w:r w:rsidRPr="002D4402">
              <w:rPr>
                <w:rFonts w:ascii="Consolas" w:hAnsi="Consolas"/>
                <w:lang w:val="en-US"/>
              </w:rPr>
              <w:t>| f</w:t>
            </w:r>
            <w:r>
              <w:rPr>
                <w:rFonts w:ascii="Consolas" w:hAnsi="Consolas"/>
                <w:lang w:val="en-US"/>
              </w:rPr>
              <w:t>alse =&gt; true</w:t>
            </w:r>
          </w:p>
          <w:p w14:paraId="08D815BD" w14:textId="796216B6" w:rsidR="002D4402" w:rsidRPr="002D4402" w:rsidRDefault="002D4402" w:rsidP="00E346D1">
            <w:pPr>
              <w:rPr>
                <w:rFonts w:ascii="Consolas" w:hAnsi="Consolas"/>
                <w:lang w:val="en-US"/>
              </w:rPr>
            </w:pPr>
            <w:r>
              <w:rPr>
                <w:rFonts w:ascii="Consolas" w:hAnsi="Consolas"/>
                <w:lang w:val="en-US"/>
              </w:rPr>
              <w:t>false || false =&gt; false</w:t>
            </w:r>
          </w:p>
        </w:tc>
      </w:tr>
      <w:tr w:rsidR="002D4402" w:rsidRPr="002D4402" w14:paraId="2DFEC316" w14:textId="77777777" w:rsidTr="00392F37">
        <w:tc>
          <w:tcPr>
            <w:tcW w:w="460" w:type="dxa"/>
            <w:vMerge/>
            <w:shd w:val="clear" w:color="auto" w:fill="A6A6A6" w:themeFill="background1" w:themeFillShade="A6"/>
          </w:tcPr>
          <w:p w14:paraId="119C7655" w14:textId="77777777" w:rsidR="002D4402" w:rsidRPr="002D4402" w:rsidRDefault="002D4402" w:rsidP="00E346D1">
            <w:pPr>
              <w:rPr>
                <w:rFonts w:cs="Arial"/>
              </w:rPr>
            </w:pPr>
          </w:p>
        </w:tc>
        <w:tc>
          <w:tcPr>
            <w:tcW w:w="2128" w:type="dxa"/>
          </w:tcPr>
          <w:p w14:paraId="3A745134" w14:textId="0B419752" w:rsidR="002D4402" w:rsidRDefault="00B26423" w:rsidP="00E346D1">
            <w:pPr>
              <w:rPr>
                <w:rFonts w:ascii="Consolas" w:hAnsi="Consolas"/>
              </w:rPr>
            </w:pPr>
            <w:r>
              <w:rPr>
                <w:rFonts w:ascii="Consolas" w:hAnsi="Consolas"/>
              </w:rPr>
              <w:t>!</w:t>
            </w:r>
          </w:p>
        </w:tc>
        <w:tc>
          <w:tcPr>
            <w:tcW w:w="3668" w:type="dxa"/>
          </w:tcPr>
          <w:p w14:paraId="1B5C05D2" w14:textId="5B2A268C" w:rsidR="002D4402" w:rsidRDefault="002D4402" w:rsidP="00E346D1">
            <w:r>
              <w:t>Dreht den Wert um</w:t>
            </w:r>
            <w:r w:rsidR="003A3600">
              <w:t>.</w:t>
            </w:r>
          </w:p>
        </w:tc>
        <w:tc>
          <w:tcPr>
            <w:tcW w:w="3660" w:type="dxa"/>
          </w:tcPr>
          <w:p w14:paraId="1ACD0F94" w14:textId="77777777" w:rsidR="002D4402" w:rsidRDefault="002D4402" w:rsidP="00E346D1">
            <w:pPr>
              <w:rPr>
                <w:rFonts w:ascii="Consolas" w:hAnsi="Consolas"/>
                <w:lang w:val="en-US"/>
              </w:rPr>
            </w:pPr>
            <w:proofErr w:type="gramStart"/>
            <w:r>
              <w:rPr>
                <w:rFonts w:ascii="Consolas" w:hAnsi="Consolas"/>
                <w:lang w:val="en-US"/>
              </w:rPr>
              <w:t>!true</w:t>
            </w:r>
            <w:proofErr w:type="gramEnd"/>
            <w:r>
              <w:rPr>
                <w:rFonts w:ascii="Consolas" w:hAnsi="Consolas"/>
                <w:lang w:val="en-US"/>
              </w:rPr>
              <w:t xml:space="preserve">  =&gt; false</w:t>
            </w:r>
          </w:p>
          <w:p w14:paraId="3457F92B" w14:textId="43E5E36A" w:rsidR="002D4402" w:rsidRPr="002D4402" w:rsidRDefault="002D4402" w:rsidP="002D4402">
            <w:pPr>
              <w:keepNext/>
              <w:rPr>
                <w:rFonts w:ascii="Consolas" w:hAnsi="Consolas"/>
                <w:lang w:val="en-US"/>
              </w:rPr>
            </w:pPr>
            <w:proofErr w:type="gramStart"/>
            <w:r>
              <w:rPr>
                <w:rFonts w:ascii="Consolas" w:hAnsi="Consolas"/>
                <w:lang w:val="en-US"/>
              </w:rPr>
              <w:t>!false</w:t>
            </w:r>
            <w:proofErr w:type="gramEnd"/>
            <w:r>
              <w:rPr>
                <w:rFonts w:ascii="Consolas" w:hAnsi="Consolas"/>
                <w:lang w:val="en-US"/>
              </w:rPr>
              <w:t xml:space="preserve"> =&gt; true</w:t>
            </w:r>
          </w:p>
        </w:tc>
      </w:tr>
    </w:tbl>
    <w:p w14:paraId="603DE092" w14:textId="479F59D5" w:rsidR="002D4402" w:rsidRDefault="002D4402">
      <w:pPr>
        <w:pStyle w:val="Caption"/>
      </w:pPr>
      <w:bookmarkStart w:id="363" w:name="_Toc103938538"/>
      <w:r>
        <w:t xml:space="preserve">Tabelle </w:t>
      </w:r>
      <w:fldSimple w:instr=" SEQ Tabelle \* ARABIC ">
        <w:r w:rsidR="00E0674A">
          <w:rPr>
            <w:noProof/>
          </w:rPr>
          <w:t>12</w:t>
        </w:r>
      </w:fldSimple>
      <w:r>
        <w:t>: C# Vergleichsoperatoren</w:t>
      </w:r>
      <w:bookmarkEnd w:id="363"/>
    </w:p>
    <w:p w14:paraId="1C6A670A" w14:textId="4DC82DCA" w:rsidR="00A875B6" w:rsidRDefault="00A875B6" w:rsidP="003102CF">
      <w:pPr>
        <w:pStyle w:val="Heading3"/>
      </w:pPr>
      <w:bookmarkStart w:id="364" w:name="_Toc103938833"/>
      <w:r>
        <w:t>Präzedenz</w:t>
      </w:r>
      <w:bookmarkEnd w:id="364"/>
    </w:p>
    <w:p w14:paraId="4317C784" w14:textId="659EEB92" w:rsidR="00A875B6" w:rsidRDefault="00A875B6" w:rsidP="00A875B6">
      <w:r>
        <w:t xml:space="preserve">Die Reihenfolge der Ausführung der Operatoren wird als Präzedenz bezeichnet. </w:t>
      </w:r>
      <w:r w:rsidR="00675F76">
        <w:t>I</w:t>
      </w:r>
      <w:r>
        <w:t xml:space="preserve">n der Folgenden Auflistung sind die Operatoren </w:t>
      </w:r>
      <w:r w:rsidR="00675F76">
        <w:t>v</w:t>
      </w:r>
      <w:r>
        <w:t>on der höchsten Priorität zur niedrigsten geordnet.</w:t>
      </w:r>
    </w:p>
    <w:p w14:paraId="3439B8BC" w14:textId="3A2BAB49" w:rsidR="00A875B6" w:rsidRDefault="00A875B6" w:rsidP="00671609">
      <w:pPr>
        <w:pStyle w:val="ListParagraph"/>
        <w:numPr>
          <w:ilvl w:val="0"/>
          <w:numId w:val="32"/>
        </w:numPr>
      </w:pPr>
      <w:r>
        <w:t>!</w:t>
      </w:r>
    </w:p>
    <w:p w14:paraId="3856EB3C" w14:textId="1F8FF5B9" w:rsidR="00A875B6" w:rsidRDefault="00A875B6" w:rsidP="00671609">
      <w:pPr>
        <w:pStyle w:val="ListParagraph"/>
        <w:numPr>
          <w:ilvl w:val="0"/>
          <w:numId w:val="31"/>
        </w:numPr>
      </w:pPr>
      <w:r>
        <w:t>&amp;&amp;</w:t>
      </w:r>
    </w:p>
    <w:p w14:paraId="70D277B8" w14:textId="45291330" w:rsidR="00A875B6" w:rsidRDefault="00A875B6" w:rsidP="00671609">
      <w:pPr>
        <w:pStyle w:val="ListParagraph"/>
        <w:numPr>
          <w:ilvl w:val="0"/>
          <w:numId w:val="31"/>
        </w:numPr>
      </w:pPr>
      <w:r>
        <w:t>||</w:t>
      </w:r>
    </w:p>
    <w:p w14:paraId="53D1FF03" w14:textId="04CCBAAC" w:rsidR="00A875B6" w:rsidRDefault="00A875B6" w:rsidP="00671609">
      <w:pPr>
        <w:pStyle w:val="ListParagraph"/>
        <w:numPr>
          <w:ilvl w:val="0"/>
          <w:numId w:val="31"/>
        </w:numPr>
      </w:pPr>
      <w:r>
        <w:t>Zahlenwerte und Allgemein</w:t>
      </w:r>
    </w:p>
    <w:p w14:paraId="03A43504" w14:textId="18C4DB4D" w:rsidR="00A875B6" w:rsidRDefault="00A875B6" w:rsidP="00671609">
      <w:pPr>
        <w:pStyle w:val="ListParagraph"/>
        <w:numPr>
          <w:ilvl w:val="0"/>
          <w:numId w:val="31"/>
        </w:numPr>
      </w:pPr>
      <w:r>
        <w:t>Rechenoperatoren mit klassischen Regeln (</w:t>
      </w:r>
      <w:r w:rsidR="00CE5124">
        <w:t xml:space="preserve">z.B. </w:t>
      </w:r>
      <w:r>
        <w:t>Punkt vor Strich)</w:t>
      </w:r>
    </w:p>
    <w:p w14:paraId="2E7D8CAC" w14:textId="77777777" w:rsidR="00CE5124" w:rsidRDefault="00CE5124">
      <w:pPr>
        <w:rPr>
          <w:rFonts w:cs="Arial"/>
          <w:b/>
          <w:iCs/>
          <w:sz w:val="32"/>
          <w:szCs w:val="26"/>
        </w:rPr>
      </w:pPr>
      <w:r>
        <w:br w:type="page"/>
      </w:r>
    </w:p>
    <w:p w14:paraId="530A9114" w14:textId="622B342D" w:rsidR="003A3600" w:rsidRPr="00266AAE" w:rsidRDefault="003A3600" w:rsidP="003102CF">
      <w:pPr>
        <w:pStyle w:val="Heading3"/>
      </w:pPr>
      <w:bookmarkStart w:id="365" w:name="_Toc103938834"/>
      <w:r w:rsidRPr="00266AAE">
        <w:lastRenderedPageBreak/>
        <w:t>Zuweisungsoperatoren</w:t>
      </w:r>
      <w:bookmarkEnd w:id="365"/>
    </w:p>
    <w:p w14:paraId="27E371A3" w14:textId="031BDF62" w:rsidR="003A3600" w:rsidRDefault="003A3600" w:rsidP="003A3600">
      <w:r w:rsidRPr="003A3600">
        <w:t xml:space="preserve">Wenn man </w:t>
      </w:r>
      <w:r w:rsidR="00392F37">
        <w:t>b</w:t>
      </w:r>
      <w:r w:rsidR="00392F37" w:rsidRPr="003A3600">
        <w:t>eispiels</w:t>
      </w:r>
      <w:r w:rsidR="00392F37">
        <w:t>weise</w:t>
      </w:r>
      <w:r w:rsidRPr="003A3600">
        <w:t xml:space="preserve"> einer V</w:t>
      </w:r>
      <w:r>
        <w:t>ariabel einen Wert zuweisen möchte muss man dazu einen Zuweisungsoperator benutzen. Diese sind in der folgenden Tabelle aufgelistet.</w:t>
      </w:r>
    </w:p>
    <w:p w14:paraId="605312DF" w14:textId="77777777" w:rsidR="003A3600" w:rsidRDefault="003A3600" w:rsidP="003A3600"/>
    <w:tbl>
      <w:tblPr>
        <w:tblStyle w:val="TableGrid"/>
        <w:tblW w:w="0" w:type="auto"/>
        <w:tblLook w:val="04A0" w:firstRow="1" w:lastRow="0" w:firstColumn="1" w:lastColumn="0" w:noHBand="0" w:noVBand="1"/>
      </w:tblPr>
      <w:tblGrid>
        <w:gridCol w:w="2405"/>
        <w:gridCol w:w="4111"/>
        <w:gridCol w:w="1701"/>
        <w:gridCol w:w="1694"/>
      </w:tblGrid>
      <w:tr w:rsidR="003A3600" w14:paraId="58578EC7" w14:textId="6BB1DE73" w:rsidTr="00392F37">
        <w:trPr>
          <w:trHeight w:val="142"/>
        </w:trPr>
        <w:tc>
          <w:tcPr>
            <w:tcW w:w="2405" w:type="dxa"/>
            <w:shd w:val="clear" w:color="auto" w:fill="A6A6A6" w:themeFill="background1" w:themeFillShade="A6"/>
          </w:tcPr>
          <w:p w14:paraId="29219F65" w14:textId="2A7FBB14" w:rsidR="003A3600" w:rsidRDefault="003A3600" w:rsidP="003A3600">
            <w:r>
              <w:t>Schreibweise</w:t>
            </w:r>
          </w:p>
        </w:tc>
        <w:tc>
          <w:tcPr>
            <w:tcW w:w="4111" w:type="dxa"/>
            <w:shd w:val="clear" w:color="auto" w:fill="A6A6A6" w:themeFill="background1" w:themeFillShade="A6"/>
          </w:tcPr>
          <w:p w14:paraId="09ECB139" w14:textId="5DDDC925" w:rsidR="003A3600" w:rsidRDefault="003A3600" w:rsidP="003A3600">
            <w:r>
              <w:t>Erklärung</w:t>
            </w:r>
          </w:p>
        </w:tc>
        <w:tc>
          <w:tcPr>
            <w:tcW w:w="1701" w:type="dxa"/>
            <w:shd w:val="clear" w:color="auto" w:fill="A6A6A6" w:themeFill="background1" w:themeFillShade="A6"/>
          </w:tcPr>
          <w:p w14:paraId="56CF651C" w14:textId="77777777" w:rsidR="003A3600" w:rsidRDefault="003A3600" w:rsidP="003A3600">
            <w:r>
              <w:t>Beispiel</w:t>
            </w:r>
          </w:p>
        </w:tc>
        <w:tc>
          <w:tcPr>
            <w:tcW w:w="1694" w:type="dxa"/>
            <w:shd w:val="clear" w:color="auto" w:fill="A6A6A6" w:themeFill="background1" w:themeFillShade="A6"/>
          </w:tcPr>
          <w:p w14:paraId="21AFD997" w14:textId="1FD51F7E" w:rsidR="003A3600" w:rsidRDefault="003A3600" w:rsidP="003A3600">
            <w:r>
              <w:t xml:space="preserve">Ergebnis für </w:t>
            </w:r>
            <w:proofErr w:type="spellStart"/>
            <w:r>
              <w:t>var</w:t>
            </w:r>
            <w:proofErr w:type="spellEnd"/>
          </w:p>
        </w:tc>
      </w:tr>
      <w:tr w:rsidR="003A3600" w14:paraId="7EABB53F" w14:textId="723B3A6A" w:rsidTr="009F6156">
        <w:trPr>
          <w:trHeight w:val="142"/>
        </w:trPr>
        <w:tc>
          <w:tcPr>
            <w:tcW w:w="2405" w:type="dxa"/>
          </w:tcPr>
          <w:p w14:paraId="320D558A" w14:textId="7DECA8D1" w:rsidR="003A3600" w:rsidRPr="003A3600" w:rsidRDefault="003A3600" w:rsidP="003A3600">
            <w:pPr>
              <w:rPr>
                <w:rFonts w:ascii="Consolas" w:hAnsi="Consolas"/>
              </w:rPr>
            </w:pPr>
            <w:r w:rsidRPr="003A3600">
              <w:rPr>
                <w:rFonts w:ascii="Consolas" w:hAnsi="Consolas"/>
              </w:rPr>
              <w:t>=</w:t>
            </w:r>
          </w:p>
        </w:tc>
        <w:tc>
          <w:tcPr>
            <w:tcW w:w="4111" w:type="dxa"/>
          </w:tcPr>
          <w:p w14:paraId="44976287" w14:textId="02C471EC" w:rsidR="003A3600" w:rsidRDefault="00CE5124" w:rsidP="003A3600">
            <w:r>
              <w:t>Weist der Variable den Wert rechts zu.</w:t>
            </w:r>
          </w:p>
        </w:tc>
        <w:tc>
          <w:tcPr>
            <w:tcW w:w="1701" w:type="dxa"/>
          </w:tcPr>
          <w:p w14:paraId="2137A9D3" w14:textId="5C4CC6C8" w:rsidR="003A3600" w:rsidRPr="009F6156" w:rsidRDefault="003A3600" w:rsidP="003A3600">
            <w:pPr>
              <w:rPr>
                <w:rFonts w:ascii="Consolas" w:hAnsi="Consolas"/>
              </w:rPr>
            </w:pPr>
            <w:proofErr w:type="spellStart"/>
            <w:r w:rsidRPr="009F6156">
              <w:rPr>
                <w:rFonts w:ascii="Consolas" w:hAnsi="Consolas"/>
              </w:rPr>
              <w:t>Int</w:t>
            </w:r>
            <w:proofErr w:type="spellEnd"/>
            <w:r w:rsidRPr="009F6156">
              <w:rPr>
                <w:rFonts w:ascii="Consolas" w:hAnsi="Consolas"/>
              </w:rPr>
              <w:t xml:space="preserve"> </w:t>
            </w:r>
            <w:proofErr w:type="spellStart"/>
            <w:r w:rsidRPr="009F6156">
              <w:rPr>
                <w:rFonts w:ascii="Consolas" w:hAnsi="Consolas"/>
              </w:rPr>
              <w:t>var</w:t>
            </w:r>
            <w:proofErr w:type="spellEnd"/>
            <w:r w:rsidRPr="009F6156">
              <w:rPr>
                <w:rFonts w:ascii="Consolas" w:hAnsi="Consolas"/>
              </w:rPr>
              <w:t xml:space="preserve"> = 5;</w:t>
            </w:r>
          </w:p>
        </w:tc>
        <w:tc>
          <w:tcPr>
            <w:tcW w:w="1694" w:type="dxa"/>
          </w:tcPr>
          <w:p w14:paraId="653CD610" w14:textId="0872D900" w:rsidR="003A3600" w:rsidRDefault="003A3600" w:rsidP="003A3600">
            <w:r>
              <w:t>5</w:t>
            </w:r>
          </w:p>
        </w:tc>
      </w:tr>
      <w:tr w:rsidR="003A3600" w14:paraId="44C7B71F" w14:textId="69ED10D5" w:rsidTr="009F6156">
        <w:trPr>
          <w:trHeight w:val="142"/>
        </w:trPr>
        <w:tc>
          <w:tcPr>
            <w:tcW w:w="2405" w:type="dxa"/>
          </w:tcPr>
          <w:p w14:paraId="1C553AC9" w14:textId="4B302B22" w:rsidR="003A3600" w:rsidRPr="003A3600" w:rsidRDefault="003A3600" w:rsidP="003A3600">
            <w:pPr>
              <w:rPr>
                <w:rFonts w:ascii="Consolas" w:hAnsi="Consolas"/>
              </w:rPr>
            </w:pPr>
            <w:r w:rsidRPr="003A3600">
              <w:rPr>
                <w:rFonts w:cs="Arial"/>
              </w:rPr>
              <w:t xml:space="preserve">Rechnungsoperator </w:t>
            </w:r>
            <w:r w:rsidR="00675F76">
              <w:rPr>
                <w:rFonts w:cs="Arial"/>
              </w:rPr>
              <w:t>und</w:t>
            </w:r>
            <w:r w:rsidRPr="003A3600">
              <w:rPr>
                <w:rFonts w:ascii="Consolas" w:hAnsi="Consolas"/>
              </w:rPr>
              <w:t xml:space="preserve"> =</w:t>
            </w:r>
          </w:p>
        </w:tc>
        <w:tc>
          <w:tcPr>
            <w:tcW w:w="4111" w:type="dxa"/>
          </w:tcPr>
          <w:p w14:paraId="0CBCDF1B" w14:textId="7A1E402B" w:rsidR="003A3600" w:rsidRDefault="003A3600" w:rsidP="003A3600">
            <w:r>
              <w:t xml:space="preserve">Führt erst eine Rechnung aus und weist das </w:t>
            </w:r>
            <w:r w:rsidR="00266AAE">
              <w:t>Ergebnis</w:t>
            </w:r>
            <w:r>
              <w:t xml:space="preserve"> der variable zu.</w:t>
            </w:r>
          </w:p>
        </w:tc>
        <w:tc>
          <w:tcPr>
            <w:tcW w:w="1701" w:type="dxa"/>
          </w:tcPr>
          <w:p w14:paraId="0D87F8EB" w14:textId="77777777" w:rsidR="003A3600" w:rsidRPr="009F6156" w:rsidRDefault="009F6156" w:rsidP="003A3600">
            <w:pPr>
              <w:rPr>
                <w:rFonts w:ascii="Consolas" w:hAnsi="Consolas"/>
              </w:rPr>
            </w:pPr>
            <w:proofErr w:type="spellStart"/>
            <w:r w:rsidRPr="009F6156">
              <w:rPr>
                <w:rFonts w:ascii="Consolas" w:hAnsi="Consolas"/>
              </w:rPr>
              <w:t>Int</w:t>
            </w:r>
            <w:proofErr w:type="spellEnd"/>
            <w:r w:rsidRPr="009F6156">
              <w:rPr>
                <w:rFonts w:ascii="Consolas" w:hAnsi="Consolas"/>
              </w:rPr>
              <w:t xml:space="preserve"> </w:t>
            </w:r>
            <w:proofErr w:type="spellStart"/>
            <w:r w:rsidRPr="009F6156">
              <w:rPr>
                <w:rFonts w:ascii="Consolas" w:hAnsi="Consolas"/>
              </w:rPr>
              <w:t>var</w:t>
            </w:r>
            <w:proofErr w:type="spellEnd"/>
            <w:r w:rsidRPr="009F6156">
              <w:rPr>
                <w:rFonts w:ascii="Consolas" w:hAnsi="Consolas"/>
              </w:rPr>
              <w:t xml:space="preserve"> = 5;</w:t>
            </w:r>
          </w:p>
          <w:p w14:paraId="79C0FC5E" w14:textId="673340AA" w:rsidR="009F6156" w:rsidRPr="009F6156" w:rsidRDefault="009F6156" w:rsidP="003A3600">
            <w:pPr>
              <w:rPr>
                <w:rFonts w:ascii="Consolas" w:hAnsi="Consolas"/>
              </w:rPr>
            </w:pPr>
            <w:proofErr w:type="spellStart"/>
            <w:r w:rsidRPr="009F6156">
              <w:rPr>
                <w:rFonts w:ascii="Consolas" w:hAnsi="Consolas"/>
              </w:rPr>
              <w:t>var</w:t>
            </w:r>
            <w:proofErr w:type="spellEnd"/>
            <w:r w:rsidRPr="009F6156">
              <w:rPr>
                <w:rFonts w:ascii="Consolas" w:hAnsi="Consolas"/>
              </w:rPr>
              <w:t xml:space="preserve"> += 3;</w:t>
            </w:r>
          </w:p>
          <w:p w14:paraId="386F5380" w14:textId="7FAC7893" w:rsidR="009F6156" w:rsidRPr="009F6156" w:rsidRDefault="009F6156" w:rsidP="003A3600">
            <w:pPr>
              <w:rPr>
                <w:rFonts w:ascii="Consolas" w:hAnsi="Consolas"/>
              </w:rPr>
            </w:pPr>
            <w:proofErr w:type="spellStart"/>
            <w:r w:rsidRPr="009F6156">
              <w:rPr>
                <w:rFonts w:ascii="Consolas" w:hAnsi="Consolas"/>
              </w:rPr>
              <w:t>var</w:t>
            </w:r>
            <w:proofErr w:type="spellEnd"/>
            <w:r w:rsidRPr="009F6156">
              <w:rPr>
                <w:rFonts w:ascii="Consolas" w:hAnsi="Consolas"/>
              </w:rPr>
              <w:t xml:space="preserve"> /= 4;</w:t>
            </w:r>
          </w:p>
        </w:tc>
        <w:tc>
          <w:tcPr>
            <w:tcW w:w="1694" w:type="dxa"/>
          </w:tcPr>
          <w:p w14:paraId="2FE39599" w14:textId="77777777" w:rsidR="003A3600" w:rsidRDefault="003A3600" w:rsidP="003A3600"/>
          <w:p w14:paraId="4AF2F656" w14:textId="77777777" w:rsidR="009F6156" w:rsidRDefault="009F6156" w:rsidP="003A3600">
            <w:r>
              <w:t>8</w:t>
            </w:r>
          </w:p>
          <w:p w14:paraId="46ABA03B" w14:textId="65E12917" w:rsidR="009F6156" w:rsidRDefault="009F6156" w:rsidP="003A3600">
            <w:r>
              <w:t>2</w:t>
            </w:r>
          </w:p>
        </w:tc>
      </w:tr>
      <w:tr w:rsidR="003A3600" w14:paraId="609D60D0" w14:textId="412EE401" w:rsidTr="009F6156">
        <w:trPr>
          <w:trHeight w:val="142"/>
        </w:trPr>
        <w:tc>
          <w:tcPr>
            <w:tcW w:w="2405" w:type="dxa"/>
          </w:tcPr>
          <w:p w14:paraId="3CC8EF76" w14:textId="11CABFB6" w:rsidR="003A3600" w:rsidRPr="003A3600" w:rsidRDefault="003A3600" w:rsidP="003A3600">
            <w:pPr>
              <w:rPr>
                <w:rFonts w:ascii="Consolas" w:hAnsi="Consolas"/>
              </w:rPr>
            </w:pPr>
            <w:commentRangeStart w:id="366"/>
            <w:commentRangeStart w:id="367"/>
            <w:r w:rsidRPr="003A3600">
              <w:rPr>
                <w:rFonts w:ascii="Consolas" w:hAnsi="Consolas"/>
              </w:rPr>
              <w:t>++</w:t>
            </w:r>
            <w:commentRangeEnd w:id="366"/>
            <w:r w:rsidR="00517617">
              <w:rPr>
                <w:rStyle w:val="CommentReference"/>
              </w:rPr>
              <w:commentReference w:id="366"/>
            </w:r>
            <w:commentRangeEnd w:id="367"/>
            <w:r w:rsidR="008B273E">
              <w:rPr>
                <w:rStyle w:val="CommentReference"/>
              </w:rPr>
              <w:commentReference w:id="367"/>
            </w:r>
          </w:p>
        </w:tc>
        <w:tc>
          <w:tcPr>
            <w:tcW w:w="4111" w:type="dxa"/>
          </w:tcPr>
          <w:p w14:paraId="03975B7C" w14:textId="45532F38" w:rsidR="003A3600" w:rsidRDefault="009F6156" w:rsidP="003A3600">
            <w:r>
              <w:t>Erhöht die Variable um 1</w:t>
            </w:r>
            <w:r w:rsidR="00CE5124">
              <w:t>.</w:t>
            </w:r>
          </w:p>
        </w:tc>
        <w:tc>
          <w:tcPr>
            <w:tcW w:w="1701" w:type="dxa"/>
          </w:tcPr>
          <w:p w14:paraId="4EF654FB" w14:textId="77777777" w:rsidR="003A3600" w:rsidRDefault="009F6156" w:rsidP="003A3600">
            <w:pPr>
              <w:rPr>
                <w:rFonts w:ascii="Consolas" w:hAnsi="Consolas"/>
              </w:rPr>
            </w:pPr>
            <w:proofErr w:type="spellStart"/>
            <w:r>
              <w:rPr>
                <w:rFonts w:ascii="Consolas" w:hAnsi="Consolas"/>
              </w:rPr>
              <w:t>Int</w:t>
            </w:r>
            <w:proofErr w:type="spellEnd"/>
            <w:r>
              <w:rPr>
                <w:rFonts w:ascii="Consolas" w:hAnsi="Consolas"/>
              </w:rPr>
              <w:t xml:space="preserve"> </w:t>
            </w:r>
            <w:proofErr w:type="spellStart"/>
            <w:r>
              <w:rPr>
                <w:rFonts w:ascii="Consolas" w:hAnsi="Consolas"/>
              </w:rPr>
              <w:t>var</w:t>
            </w:r>
            <w:proofErr w:type="spellEnd"/>
            <w:r>
              <w:rPr>
                <w:rFonts w:ascii="Consolas" w:hAnsi="Consolas"/>
              </w:rPr>
              <w:t xml:space="preserve"> = 5;</w:t>
            </w:r>
          </w:p>
          <w:p w14:paraId="4FF554D6" w14:textId="157CFFB3" w:rsidR="009F6156" w:rsidRPr="009F6156" w:rsidRDefault="009F6156" w:rsidP="003A3600">
            <w:pPr>
              <w:rPr>
                <w:rFonts w:ascii="Consolas" w:hAnsi="Consolas"/>
              </w:rPr>
            </w:pPr>
            <w:proofErr w:type="spellStart"/>
            <w:r>
              <w:rPr>
                <w:rFonts w:ascii="Consolas" w:hAnsi="Consolas"/>
              </w:rPr>
              <w:t>var</w:t>
            </w:r>
            <w:proofErr w:type="spellEnd"/>
            <w:r>
              <w:rPr>
                <w:rFonts w:ascii="Consolas" w:hAnsi="Consolas"/>
              </w:rPr>
              <w:t>++;</w:t>
            </w:r>
          </w:p>
        </w:tc>
        <w:tc>
          <w:tcPr>
            <w:tcW w:w="1694" w:type="dxa"/>
          </w:tcPr>
          <w:p w14:paraId="5FB17CDF" w14:textId="77777777" w:rsidR="003A3600" w:rsidRDefault="003A3600" w:rsidP="003A3600"/>
          <w:p w14:paraId="3EEDDBC5" w14:textId="37105C04" w:rsidR="009F6156" w:rsidRDefault="009F6156" w:rsidP="003A3600">
            <w:r>
              <w:t>6</w:t>
            </w:r>
          </w:p>
        </w:tc>
      </w:tr>
      <w:tr w:rsidR="003A3600" w14:paraId="5DEE1FBC" w14:textId="4614F380" w:rsidTr="009F6156">
        <w:trPr>
          <w:trHeight w:val="142"/>
        </w:trPr>
        <w:tc>
          <w:tcPr>
            <w:tcW w:w="2405" w:type="dxa"/>
          </w:tcPr>
          <w:p w14:paraId="577B44F9" w14:textId="3E54AE46" w:rsidR="003A3600" w:rsidRPr="003A3600" w:rsidRDefault="003A3600" w:rsidP="003A3600">
            <w:pPr>
              <w:rPr>
                <w:rFonts w:ascii="Consolas" w:hAnsi="Consolas"/>
              </w:rPr>
            </w:pPr>
            <w:r w:rsidRPr="003A3600">
              <w:rPr>
                <w:rFonts w:ascii="Consolas" w:hAnsi="Consolas"/>
              </w:rPr>
              <w:t>--</w:t>
            </w:r>
          </w:p>
        </w:tc>
        <w:tc>
          <w:tcPr>
            <w:tcW w:w="4111" w:type="dxa"/>
          </w:tcPr>
          <w:p w14:paraId="2F11EE42" w14:textId="234751F0" w:rsidR="003A3600" w:rsidRDefault="009F6156" w:rsidP="003A3600">
            <w:r>
              <w:t>Senkt die Variable um 1</w:t>
            </w:r>
            <w:r w:rsidR="00CE5124">
              <w:t>.</w:t>
            </w:r>
          </w:p>
        </w:tc>
        <w:tc>
          <w:tcPr>
            <w:tcW w:w="1701" w:type="dxa"/>
          </w:tcPr>
          <w:p w14:paraId="3F9EA1D6" w14:textId="77777777" w:rsidR="003A3600" w:rsidRDefault="009F6156" w:rsidP="003A3600">
            <w:pPr>
              <w:rPr>
                <w:rFonts w:ascii="Consolas" w:hAnsi="Consolas"/>
              </w:rPr>
            </w:pPr>
            <w:proofErr w:type="spellStart"/>
            <w:r>
              <w:rPr>
                <w:rFonts w:ascii="Consolas" w:hAnsi="Consolas"/>
              </w:rPr>
              <w:t>Int</w:t>
            </w:r>
            <w:proofErr w:type="spellEnd"/>
            <w:r>
              <w:rPr>
                <w:rFonts w:ascii="Consolas" w:hAnsi="Consolas"/>
              </w:rPr>
              <w:t xml:space="preserve"> </w:t>
            </w:r>
            <w:proofErr w:type="spellStart"/>
            <w:r>
              <w:rPr>
                <w:rFonts w:ascii="Consolas" w:hAnsi="Consolas"/>
              </w:rPr>
              <w:t>var</w:t>
            </w:r>
            <w:proofErr w:type="spellEnd"/>
            <w:r>
              <w:rPr>
                <w:rFonts w:ascii="Consolas" w:hAnsi="Consolas"/>
              </w:rPr>
              <w:t xml:space="preserve"> = 5;</w:t>
            </w:r>
          </w:p>
          <w:p w14:paraId="270999CD" w14:textId="7282C584" w:rsidR="009F6156" w:rsidRPr="009F6156" w:rsidRDefault="009F6156" w:rsidP="003A3600">
            <w:pPr>
              <w:rPr>
                <w:rFonts w:ascii="Consolas" w:hAnsi="Consolas"/>
              </w:rPr>
            </w:pPr>
            <w:proofErr w:type="spellStart"/>
            <w:r>
              <w:rPr>
                <w:rFonts w:ascii="Consolas" w:hAnsi="Consolas"/>
              </w:rPr>
              <w:t>var</w:t>
            </w:r>
            <w:proofErr w:type="spellEnd"/>
            <w:r>
              <w:rPr>
                <w:rFonts w:ascii="Consolas" w:hAnsi="Consolas"/>
              </w:rPr>
              <w:t>--;</w:t>
            </w:r>
          </w:p>
        </w:tc>
        <w:tc>
          <w:tcPr>
            <w:tcW w:w="1694" w:type="dxa"/>
          </w:tcPr>
          <w:p w14:paraId="3F0070F0" w14:textId="77777777" w:rsidR="003A3600" w:rsidRDefault="003A3600" w:rsidP="003A3600"/>
          <w:p w14:paraId="2CCE54A9" w14:textId="0EF96FDF" w:rsidR="009F6156" w:rsidRDefault="009F6156" w:rsidP="009F6156">
            <w:pPr>
              <w:keepNext/>
            </w:pPr>
            <w:r>
              <w:t>4</w:t>
            </w:r>
          </w:p>
        </w:tc>
      </w:tr>
    </w:tbl>
    <w:p w14:paraId="475B7A4E" w14:textId="3099F985" w:rsidR="009F6156" w:rsidRDefault="009F6156">
      <w:pPr>
        <w:pStyle w:val="Caption"/>
      </w:pPr>
      <w:bookmarkStart w:id="368" w:name="_Toc103938539"/>
      <w:r>
        <w:t xml:space="preserve">Tabelle </w:t>
      </w:r>
      <w:fldSimple w:instr=" SEQ Tabelle \* ARABIC ">
        <w:r w:rsidR="00E0674A">
          <w:rPr>
            <w:noProof/>
          </w:rPr>
          <w:t>13</w:t>
        </w:r>
      </w:fldSimple>
      <w:r>
        <w:t>: C# Zuweisungsoperatoren</w:t>
      </w:r>
      <w:bookmarkEnd w:id="368"/>
    </w:p>
    <w:p w14:paraId="131A7BFB" w14:textId="2C9BA074" w:rsidR="00CE5124" w:rsidRDefault="00CE5124" w:rsidP="00CE5124">
      <w:pPr>
        <w:pStyle w:val="Wichtigberschrift"/>
      </w:pPr>
      <w:r>
        <w:t>++</w:t>
      </w:r>
      <w:r w:rsidR="00667809">
        <w:t>i</w:t>
      </w:r>
      <w:r w:rsidR="008B273E">
        <w:t xml:space="preserve"> / i++</w:t>
      </w:r>
    </w:p>
    <w:p w14:paraId="65E74FBA" w14:textId="77777777" w:rsidR="00667809" w:rsidRDefault="00CE5124" w:rsidP="00667809">
      <w:pPr>
        <w:pStyle w:val="WichtigInhalt"/>
      </w:pPr>
      <w:r>
        <w:t xml:space="preserve"> </w:t>
      </w:r>
      <w:r w:rsidRPr="00CE5124">
        <w:rPr>
          <w:i/>
          <w:iCs/>
        </w:rPr>
        <w:t>«++»</w:t>
      </w:r>
      <w:r>
        <w:t xml:space="preserve"> und </w:t>
      </w:r>
      <w:r>
        <w:rPr>
          <w:i/>
        </w:rPr>
        <w:t xml:space="preserve">«--» kann man </w:t>
      </w:r>
      <w:r w:rsidR="00667809">
        <w:rPr>
          <w:i/>
        </w:rPr>
        <w:t>ausserdem auch vor der variable schreiben.</w:t>
      </w:r>
      <w:r w:rsidR="00860190">
        <w:rPr>
          <w:i/>
        </w:rPr>
        <w:br/>
      </w:r>
      <w:r>
        <w:t xml:space="preserve">Der </w:t>
      </w:r>
      <w:r w:rsidR="00860190">
        <w:t>U</w:t>
      </w:r>
      <w:r>
        <w:t xml:space="preserve">nterschied </w:t>
      </w:r>
      <w:r w:rsidR="00860190">
        <w:t>sieht man</w:t>
      </w:r>
      <w:r>
        <w:t xml:space="preserve"> </w:t>
      </w:r>
      <w:r w:rsidR="00860190">
        <w:t>z.B. bei der folgenden Bedingung:</w:t>
      </w:r>
    </w:p>
    <w:p w14:paraId="79D9638D" w14:textId="00B61F9C" w:rsidR="00860190" w:rsidRPr="00667809" w:rsidRDefault="00860190" w:rsidP="00667809">
      <w:pPr>
        <w:pStyle w:val="WichtigInhalt"/>
        <w:rPr>
          <w:i/>
        </w:rPr>
      </w:pPr>
      <w:r>
        <w:t>++i == 1</w:t>
      </w:r>
    </w:p>
    <w:p w14:paraId="28A62EF0" w14:textId="1B4C69DF" w:rsidR="00266AAE" w:rsidRPr="00860190" w:rsidRDefault="00860190" w:rsidP="00860190">
      <w:pPr>
        <w:pStyle w:val="WichtigInhalt"/>
      </w:pPr>
      <w:r>
        <w:t xml:space="preserve">Wenn man annimmt das </w:t>
      </w:r>
      <w:r w:rsidRPr="001B3FB5">
        <w:rPr>
          <w:rStyle w:val="CodeImTextZchn"/>
        </w:rPr>
        <w:t>i</w:t>
      </w:r>
      <w:r>
        <w:rPr>
          <w:i/>
        </w:rPr>
        <w:t xml:space="preserve"> </w:t>
      </w:r>
      <w:r w:rsidR="008B273E" w:rsidRPr="001B3FB5">
        <w:t xml:space="preserve">die </w:t>
      </w:r>
      <w:r w:rsidR="0020481D" w:rsidRPr="0020481D">
        <w:rPr>
          <w:rStyle w:val="CodeImTextZchn"/>
        </w:rPr>
        <w:t>0</w:t>
      </w:r>
      <w:commentRangeStart w:id="369"/>
      <w:r>
        <w:t xml:space="preserve"> </w:t>
      </w:r>
      <w:commentRangeEnd w:id="369"/>
      <w:r w:rsidR="00E33099">
        <w:rPr>
          <w:rStyle w:val="CommentReference"/>
        </w:rPr>
        <w:commentReference w:id="369"/>
      </w:r>
      <w:r>
        <w:t xml:space="preserve">ist, wäre die </w:t>
      </w:r>
      <w:r w:rsidR="00667809">
        <w:t>Bedingung wahr</w:t>
      </w:r>
      <w:r>
        <w:t xml:space="preserve">. </w:t>
      </w:r>
      <w:r w:rsidR="00667809">
        <w:t xml:space="preserve">Das passiert, da die Variable vor der </w:t>
      </w:r>
      <w:r w:rsidR="000A0B9A">
        <w:t>Verwendung</w:t>
      </w:r>
      <w:r w:rsidR="00667809">
        <w:t xml:space="preserve"> erhöht wird, und nicht erst danach.</w:t>
      </w:r>
      <w:r w:rsidR="00266AAE">
        <w:br w:type="page"/>
      </w:r>
    </w:p>
    <w:p w14:paraId="0C73B27F" w14:textId="7B3081BE" w:rsidR="00266AAE" w:rsidRDefault="00266AAE" w:rsidP="003102CF">
      <w:pPr>
        <w:pStyle w:val="Heading2"/>
      </w:pPr>
      <w:bookmarkStart w:id="370" w:name="_Toc103938835"/>
      <w:commentRangeStart w:id="371"/>
      <w:r>
        <w:lastRenderedPageBreak/>
        <w:t>Schl</w:t>
      </w:r>
      <w:r w:rsidR="00224982">
        <w:t>ei</w:t>
      </w:r>
      <w:r>
        <w:t>fen</w:t>
      </w:r>
      <w:commentRangeEnd w:id="371"/>
      <w:r w:rsidR="00C41621">
        <w:rPr>
          <w:rStyle w:val="CommentReference"/>
          <w:rFonts w:cs="Times New Roman"/>
          <w:b w:val="0"/>
          <w:bCs w:val="0"/>
          <w:iCs w:val="0"/>
        </w:rPr>
        <w:commentReference w:id="371"/>
      </w:r>
      <w:r w:rsidR="006A3CF8">
        <w:t xml:space="preserve"> &amp; Bedingungen</w:t>
      </w:r>
      <w:bookmarkEnd w:id="370"/>
    </w:p>
    <w:p w14:paraId="2A92EF9F" w14:textId="232FE4C8" w:rsidR="006A3CF8" w:rsidRPr="006A3CF8" w:rsidRDefault="006A3CF8" w:rsidP="006A3CF8">
      <w:r>
        <w:t>In diesem Kapitel geht es um verschiedene Schleifen und Bedingungen</w:t>
      </w:r>
    </w:p>
    <w:p w14:paraId="3EE78513" w14:textId="7C260520" w:rsidR="00266AAE" w:rsidRDefault="005652CB" w:rsidP="003102CF">
      <w:pPr>
        <w:pStyle w:val="Heading3"/>
      </w:pPr>
      <w:bookmarkStart w:id="372" w:name="_Toc103938836"/>
      <w:proofErr w:type="spellStart"/>
      <w:r>
        <w:t>i</w:t>
      </w:r>
      <w:r w:rsidR="00266AAE">
        <w:t>f</w:t>
      </w:r>
      <w:bookmarkEnd w:id="372"/>
      <w:proofErr w:type="spellEnd"/>
    </w:p>
    <w:p w14:paraId="06C61A10" w14:textId="05D66402" w:rsidR="00266AAE" w:rsidRDefault="00515D63" w:rsidP="00AE27AA">
      <w:r w:rsidRPr="00515D63">
        <w:t>Die Bedingung</w:t>
      </w:r>
      <w:r>
        <w:rPr>
          <w:rStyle w:val="CodeImTextZchn"/>
        </w:rPr>
        <w:t xml:space="preserve"> </w:t>
      </w:r>
      <w:proofErr w:type="spellStart"/>
      <w:r w:rsidR="0020481D" w:rsidRPr="00A16123">
        <w:rPr>
          <w:rStyle w:val="CodeImTextZchn"/>
        </w:rPr>
        <w:t>if</w:t>
      </w:r>
      <w:proofErr w:type="spellEnd"/>
      <w:r w:rsidR="00266AAE">
        <w:t xml:space="preserve"> ist in </w:t>
      </w:r>
      <w:r w:rsidR="00266AAE" w:rsidRPr="00266AAE">
        <w:t>C</w:t>
      </w:r>
      <w:r w:rsidR="00417673">
        <w:t>#</w:t>
      </w:r>
      <w:r w:rsidR="00266AAE" w:rsidRPr="00266AAE">
        <w:t xml:space="preserve"> genau gleich</w:t>
      </w:r>
      <w:r w:rsidR="00266AAE">
        <w:rPr>
          <w:vertAlign w:val="subscript"/>
        </w:rPr>
        <w:t xml:space="preserve"> </w:t>
      </w:r>
      <w:r w:rsidR="00266AAE">
        <w:t>aufgebaut wie in PowerShell:</w:t>
      </w:r>
    </w:p>
    <w:p w14:paraId="1196812A" w14:textId="77777777" w:rsidR="00417673" w:rsidRPr="00BB43C3" w:rsidRDefault="00417673" w:rsidP="00C75614">
      <w:pPr>
        <w:pStyle w:val="Code"/>
        <w:rPr>
          <w:lang w:val="de-CH"/>
        </w:rPr>
      </w:pPr>
      <w:r w:rsidRPr="00BB43C3">
        <w:rPr>
          <w:color w:val="9966FF"/>
          <w:lang w:val="de-CH"/>
        </w:rPr>
        <w:t>if</w:t>
      </w:r>
      <w:r w:rsidRPr="00BB43C3">
        <w:rPr>
          <w:lang w:val="de-CH"/>
        </w:rPr>
        <w:t xml:space="preserve"> (</w:t>
      </w:r>
      <w:r w:rsidRPr="00BB43C3">
        <w:rPr>
          <w:color w:val="8DB3E2" w:themeColor="text2" w:themeTint="66"/>
          <w:lang w:val="de-CH"/>
        </w:rPr>
        <w:t xml:space="preserve">var </w:t>
      </w:r>
      <w:r w:rsidRPr="00BB43C3">
        <w:rPr>
          <w:lang w:val="de-CH"/>
        </w:rPr>
        <w:t xml:space="preserve">== </w:t>
      </w:r>
      <w:r w:rsidRPr="00BB43C3">
        <w:rPr>
          <w:color w:val="C2D69B" w:themeColor="accent3" w:themeTint="99"/>
          <w:lang w:val="de-CH"/>
        </w:rPr>
        <w:t>1</w:t>
      </w:r>
      <w:r w:rsidRPr="00BB43C3">
        <w:rPr>
          <w:lang w:val="de-CH"/>
        </w:rPr>
        <w:t>)</w:t>
      </w:r>
    </w:p>
    <w:p w14:paraId="55E5E673" w14:textId="77777777" w:rsidR="00417673" w:rsidRPr="00BB43C3" w:rsidRDefault="00417673" w:rsidP="00C75614">
      <w:pPr>
        <w:pStyle w:val="Code"/>
        <w:rPr>
          <w:lang w:val="de-CH"/>
        </w:rPr>
      </w:pPr>
      <w:r w:rsidRPr="00BB43C3">
        <w:rPr>
          <w:lang w:val="de-CH"/>
        </w:rPr>
        <w:t>{</w:t>
      </w:r>
    </w:p>
    <w:p w14:paraId="6FC69A79" w14:textId="77777777" w:rsidR="00417673" w:rsidRPr="00BB43C3" w:rsidRDefault="00417673" w:rsidP="00C75614">
      <w:pPr>
        <w:pStyle w:val="Code"/>
        <w:rPr>
          <w:lang w:val="de-CH"/>
        </w:rPr>
      </w:pPr>
      <w:r w:rsidRPr="00BB43C3">
        <w:rPr>
          <w:lang w:val="de-CH"/>
        </w:rPr>
        <w:t xml:space="preserve">    </w:t>
      </w:r>
      <w:r w:rsidRPr="00BB43C3">
        <w:rPr>
          <w:color w:val="00FF99"/>
          <w:lang w:val="de-CH"/>
        </w:rPr>
        <w:t>Console</w:t>
      </w:r>
      <w:r w:rsidRPr="00BB43C3">
        <w:rPr>
          <w:lang w:val="de-CH"/>
        </w:rPr>
        <w:t>.</w:t>
      </w:r>
      <w:r w:rsidRPr="00BB43C3">
        <w:rPr>
          <w:color w:val="FFFF99"/>
          <w:lang w:val="de-CH"/>
        </w:rPr>
        <w:t>WriteLine</w:t>
      </w:r>
      <w:r w:rsidRPr="00BB43C3">
        <w:rPr>
          <w:lang w:val="de-CH"/>
        </w:rPr>
        <w:t>("erfolgreich");</w:t>
      </w:r>
    </w:p>
    <w:p w14:paraId="5130B3B0" w14:textId="77777777" w:rsidR="00417673" w:rsidRPr="00BB43C3" w:rsidRDefault="00417673" w:rsidP="00C75614">
      <w:pPr>
        <w:pStyle w:val="Code"/>
        <w:rPr>
          <w:lang w:val="de-CH"/>
        </w:rPr>
      </w:pPr>
      <w:r w:rsidRPr="00BB43C3">
        <w:rPr>
          <w:lang w:val="de-CH"/>
        </w:rPr>
        <w:t>}</w:t>
      </w:r>
    </w:p>
    <w:p w14:paraId="75AF9398" w14:textId="77777777" w:rsidR="000906CB" w:rsidRDefault="000906CB" w:rsidP="00417673"/>
    <w:p w14:paraId="1A81890B" w14:textId="3107D498" w:rsidR="00417673" w:rsidRDefault="00417673" w:rsidP="00417673">
      <w:r>
        <w:t xml:space="preserve">Durch das Schlüsselwort </w:t>
      </w:r>
      <w:proofErr w:type="spellStart"/>
      <w:r w:rsidRPr="0020481D">
        <w:rPr>
          <w:rStyle w:val="CodeImTextZchn"/>
        </w:rPr>
        <w:t>if</w:t>
      </w:r>
      <w:proofErr w:type="spellEnd"/>
      <w:r>
        <w:t xml:space="preserve"> weiss das Programm, dass eine </w:t>
      </w:r>
      <w:proofErr w:type="spellStart"/>
      <w:r w:rsidRPr="0020481D">
        <w:rPr>
          <w:rStyle w:val="CodeImTextZchn"/>
        </w:rPr>
        <w:t>if</w:t>
      </w:r>
      <w:proofErr w:type="spellEnd"/>
      <w:r w:rsidR="00237B76">
        <w:t>-</w:t>
      </w:r>
      <w:r w:rsidR="0020481D">
        <w:t>Bedingung</w:t>
      </w:r>
      <w:r>
        <w:t xml:space="preserve"> folgt. In den runden Klammern </w:t>
      </w:r>
      <w:commentRangeStart w:id="373"/>
      <w:r>
        <w:t xml:space="preserve">kann man eine </w:t>
      </w:r>
      <w:r w:rsidR="00A50EAA">
        <w:t>Bedingung</w:t>
      </w:r>
      <w:r>
        <w:t xml:space="preserve"> oder einen Boolean schreiben.</w:t>
      </w:r>
      <w:commentRangeEnd w:id="373"/>
      <w:r w:rsidR="00F828ED">
        <w:rPr>
          <w:rStyle w:val="CommentReference"/>
        </w:rPr>
        <w:commentReference w:id="373"/>
      </w:r>
      <w:r w:rsidR="00A50EAA">
        <w:t xml:space="preserve"> Wenn diese Bedingung </w:t>
      </w:r>
      <w:proofErr w:type="gramStart"/>
      <w:r w:rsidR="00A50EAA">
        <w:t>wahr</w:t>
      </w:r>
      <w:proofErr w:type="gramEnd"/>
      <w:r w:rsidR="00A50EAA">
        <w:t xml:space="preserve"> ist wird der Code in den geschweiften Klammern ausgeführt.</w:t>
      </w:r>
    </w:p>
    <w:p w14:paraId="1F6D6696" w14:textId="77777777" w:rsidR="00417673" w:rsidRDefault="00417673" w:rsidP="00417673">
      <w:r>
        <w:t>In den geschweiften Klammern kann man den Code schreiben, der ausgeführt werden soll.</w:t>
      </w:r>
    </w:p>
    <w:p w14:paraId="65CF363D" w14:textId="38244CE8" w:rsidR="00B6296F" w:rsidRDefault="00417673" w:rsidP="00417673">
      <w:r>
        <w:t xml:space="preserve">In diesem Fall würde </w:t>
      </w:r>
      <w:r w:rsidRPr="00515D63">
        <w:rPr>
          <w:rStyle w:val="CodeImTextZchn"/>
        </w:rPr>
        <w:t>erfolgreich</w:t>
      </w:r>
      <w:r>
        <w:t xml:space="preserve"> nur in der Konsole stehen, wenn die Variable </w:t>
      </w:r>
      <w:proofErr w:type="spellStart"/>
      <w:r w:rsidRPr="0020481D">
        <w:rPr>
          <w:rStyle w:val="CodeImTextZchn"/>
        </w:rPr>
        <w:t>var</w:t>
      </w:r>
      <w:proofErr w:type="spellEnd"/>
      <w:r>
        <w:t xml:space="preserve"> </w:t>
      </w:r>
      <w:r w:rsidR="00A50EAA">
        <w:t xml:space="preserve">den Wert </w:t>
      </w:r>
      <w:r w:rsidR="00A50EAA" w:rsidRPr="0020481D">
        <w:rPr>
          <w:rStyle w:val="CodeImTextZchn"/>
        </w:rPr>
        <w:t>1</w:t>
      </w:r>
      <w:r w:rsidR="00A50EAA">
        <w:t xml:space="preserve"> enthält</w:t>
      </w:r>
      <w:r>
        <w:t>.</w:t>
      </w:r>
    </w:p>
    <w:p w14:paraId="16DD75B4" w14:textId="48F93EA6" w:rsidR="00B6296F" w:rsidRDefault="00B6296F" w:rsidP="00417673"/>
    <w:p w14:paraId="39DC4444" w14:textId="2E853308" w:rsidR="00B06C21" w:rsidRDefault="00B6296F" w:rsidP="00417673">
      <w:r>
        <w:t xml:space="preserve">Nach einem </w:t>
      </w:r>
      <w:proofErr w:type="spellStart"/>
      <w:r w:rsidRPr="00605E56">
        <w:rPr>
          <w:rStyle w:val="CodeImTextZchn"/>
        </w:rPr>
        <w:t>if</w:t>
      </w:r>
      <w:proofErr w:type="spellEnd"/>
      <w:r>
        <w:t xml:space="preserve"> kann ein </w:t>
      </w:r>
      <w:proofErr w:type="spellStart"/>
      <w:r w:rsidRPr="00605E56">
        <w:rPr>
          <w:rStyle w:val="CodeImTextZchn"/>
        </w:rPr>
        <w:t>else</w:t>
      </w:r>
      <w:proofErr w:type="spellEnd"/>
      <w:r>
        <w:t xml:space="preserve"> oder ein </w:t>
      </w:r>
      <w:commentRangeStart w:id="374"/>
      <w:proofErr w:type="spellStart"/>
      <w:r w:rsidRPr="00B06C21">
        <w:rPr>
          <w:rStyle w:val="CodeImTextZchn"/>
        </w:rPr>
        <w:t>else</w:t>
      </w:r>
      <w:proofErr w:type="spellEnd"/>
      <w:r w:rsidRPr="00B06C21">
        <w:rPr>
          <w:rStyle w:val="CodeImTextZchn"/>
        </w:rPr>
        <w:t xml:space="preserve"> </w:t>
      </w:r>
      <w:proofErr w:type="spellStart"/>
      <w:r w:rsidRPr="00B06C21">
        <w:rPr>
          <w:rStyle w:val="CodeImTextZchn"/>
        </w:rPr>
        <w:t>if</w:t>
      </w:r>
      <w:proofErr w:type="spellEnd"/>
      <w:r>
        <w:t xml:space="preserve"> </w:t>
      </w:r>
      <w:commentRangeEnd w:id="374"/>
      <w:r w:rsidR="00F828ED">
        <w:rPr>
          <w:rStyle w:val="CommentReference"/>
        </w:rPr>
        <w:commentReference w:id="374"/>
      </w:r>
      <w:r>
        <w:t>folgen</w:t>
      </w:r>
      <w:r w:rsidR="00B06C21">
        <w:t>:</w:t>
      </w:r>
    </w:p>
    <w:p w14:paraId="2E006443" w14:textId="46E3BD9F" w:rsidR="00B06C21" w:rsidRPr="008B273E" w:rsidRDefault="00B06C21" w:rsidP="00C75614">
      <w:pPr>
        <w:pStyle w:val="Code"/>
      </w:pPr>
      <w:r w:rsidRPr="008B273E">
        <w:rPr>
          <w:color w:val="9966FF"/>
        </w:rPr>
        <w:t>if</w:t>
      </w:r>
      <w:r w:rsidRPr="008B273E">
        <w:t xml:space="preserve"> (</w:t>
      </w:r>
      <w:r w:rsidRPr="008B273E">
        <w:rPr>
          <w:color w:val="8DB3E2" w:themeColor="text2" w:themeTint="66"/>
        </w:rPr>
        <w:t xml:space="preserve">var </w:t>
      </w:r>
      <w:r w:rsidRPr="008B273E">
        <w:t xml:space="preserve">== </w:t>
      </w:r>
      <w:r w:rsidRPr="008B273E">
        <w:rPr>
          <w:color w:val="C2D69B" w:themeColor="accent3" w:themeTint="99"/>
        </w:rPr>
        <w:t>1</w:t>
      </w:r>
      <w:r w:rsidRPr="008B273E">
        <w:t>)</w:t>
      </w:r>
    </w:p>
    <w:p w14:paraId="02870E27" w14:textId="77777777" w:rsidR="00B06C21" w:rsidRPr="008B273E" w:rsidRDefault="00B06C21" w:rsidP="00C75614">
      <w:pPr>
        <w:pStyle w:val="Code"/>
      </w:pPr>
      <w:r w:rsidRPr="008B273E">
        <w:t>{</w:t>
      </w:r>
    </w:p>
    <w:p w14:paraId="12369BA7" w14:textId="1F65A714" w:rsidR="00B06C21" w:rsidRPr="008B273E" w:rsidRDefault="00B06C21" w:rsidP="00C75614">
      <w:pPr>
        <w:pStyle w:val="Code"/>
      </w:pPr>
      <w:r w:rsidRPr="008B273E">
        <w:t xml:space="preserve">    </w:t>
      </w:r>
      <w:r w:rsidRPr="008B273E">
        <w:rPr>
          <w:color w:val="00FF99"/>
        </w:rPr>
        <w:t>Console</w:t>
      </w:r>
      <w:r w:rsidRPr="008B273E">
        <w:t>.</w:t>
      </w:r>
      <w:r w:rsidRPr="008B273E">
        <w:rPr>
          <w:color w:val="FFFF99"/>
        </w:rPr>
        <w:t>WriteLine</w:t>
      </w:r>
      <w:r w:rsidRPr="008B273E">
        <w:t>(</w:t>
      </w:r>
      <w:r w:rsidRPr="008B273E">
        <w:rPr>
          <w:color w:val="E36C0A" w:themeColor="accent6" w:themeShade="BF"/>
        </w:rPr>
        <w:t>"1"</w:t>
      </w:r>
      <w:r w:rsidRPr="008B273E">
        <w:t>);</w:t>
      </w:r>
    </w:p>
    <w:p w14:paraId="53FE12F6" w14:textId="19C776B2" w:rsidR="00B06C21" w:rsidRPr="008B273E" w:rsidRDefault="00B06C21" w:rsidP="00C75614">
      <w:pPr>
        <w:pStyle w:val="Code"/>
      </w:pPr>
      <w:r w:rsidRPr="008B273E">
        <w:t>}</w:t>
      </w:r>
    </w:p>
    <w:p w14:paraId="142148A2" w14:textId="04A3B674" w:rsidR="00B06C21" w:rsidRPr="00B06C21" w:rsidRDefault="00B06C21" w:rsidP="00C75614">
      <w:pPr>
        <w:pStyle w:val="Code"/>
      </w:pPr>
      <w:r>
        <w:t>e</w:t>
      </w:r>
      <w:r w:rsidRPr="00B06C21">
        <w:t>lse</w:t>
      </w:r>
      <w:r>
        <w:t xml:space="preserve"> </w:t>
      </w:r>
      <w:r w:rsidRPr="00B06C21">
        <w:t>if(</w:t>
      </w:r>
      <w:r w:rsidRPr="00B06C21">
        <w:rPr>
          <w:color w:val="8DB3E2" w:themeColor="text2" w:themeTint="66"/>
        </w:rPr>
        <w:t xml:space="preserve">var </w:t>
      </w:r>
      <w:r w:rsidRPr="00B06C21">
        <w:t xml:space="preserve">== </w:t>
      </w:r>
      <w:r w:rsidRPr="00B06C21">
        <w:rPr>
          <w:color w:val="C2D69B" w:themeColor="accent3" w:themeTint="99"/>
        </w:rPr>
        <w:t>2</w:t>
      </w:r>
      <w:r w:rsidRPr="00B06C21">
        <w:t>)</w:t>
      </w:r>
    </w:p>
    <w:p w14:paraId="22C08BC3" w14:textId="77777777" w:rsidR="00B06C21" w:rsidRPr="00B06C21" w:rsidRDefault="00B06C21" w:rsidP="00C75614">
      <w:pPr>
        <w:pStyle w:val="Code"/>
      </w:pPr>
      <w:r w:rsidRPr="00B06C21">
        <w:t>{</w:t>
      </w:r>
    </w:p>
    <w:p w14:paraId="4FBE6D90" w14:textId="406F90EA" w:rsidR="00B06C21" w:rsidRPr="00B06C21" w:rsidRDefault="00B06C21" w:rsidP="00C75614">
      <w:pPr>
        <w:pStyle w:val="Code"/>
      </w:pPr>
      <w:r w:rsidRPr="00B06C21">
        <w:t xml:space="preserve">    </w:t>
      </w:r>
      <w:r w:rsidRPr="00B06C21">
        <w:rPr>
          <w:color w:val="00FF99"/>
        </w:rPr>
        <w:t>Console</w:t>
      </w:r>
      <w:r w:rsidRPr="00B06C21">
        <w:t>.</w:t>
      </w:r>
      <w:r w:rsidRPr="00B06C21">
        <w:rPr>
          <w:color w:val="FFFF99"/>
        </w:rPr>
        <w:t>WriteLine</w:t>
      </w:r>
      <w:r w:rsidRPr="00B06C21">
        <w:t>(</w:t>
      </w:r>
      <w:r w:rsidRPr="00B06C21">
        <w:rPr>
          <w:color w:val="E36C0A" w:themeColor="accent6" w:themeShade="BF"/>
        </w:rPr>
        <w:t>"2"</w:t>
      </w:r>
      <w:r w:rsidRPr="00B06C21">
        <w:t>);</w:t>
      </w:r>
    </w:p>
    <w:p w14:paraId="577E1037" w14:textId="77777777" w:rsidR="00B06C21" w:rsidRPr="00B06C21" w:rsidRDefault="00B06C21" w:rsidP="00C75614">
      <w:pPr>
        <w:pStyle w:val="Code"/>
      </w:pPr>
      <w:r w:rsidRPr="00B06C21">
        <w:t>}</w:t>
      </w:r>
    </w:p>
    <w:p w14:paraId="6F1BDFE3" w14:textId="074D249D" w:rsidR="00B06C21" w:rsidRPr="00B06C21" w:rsidRDefault="00B06C21" w:rsidP="00C75614">
      <w:pPr>
        <w:pStyle w:val="Code"/>
      </w:pPr>
      <w:r w:rsidRPr="00B06C21">
        <w:t>else</w:t>
      </w:r>
    </w:p>
    <w:p w14:paraId="76686296" w14:textId="77777777" w:rsidR="00B06C21" w:rsidRDefault="00B06C21" w:rsidP="00C75614">
      <w:pPr>
        <w:pStyle w:val="Code"/>
      </w:pPr>
      <w:r>
        <w:t>{</w:t>
      </w:r>
    </w:p>
    <w:p w14:paraId="5FBDF645" w14:textId="7725EB50" w:rsidR="00B06C21" w:rsidRDefault="00B06C21" w:rsidP="00C75614">
      <w:pPr>
        <w:pStyle w:val="Code"/>
      </w:pPr>
      <w:r>
        <w:tab/>
      </w:r>
      <w:r w:rsidRPr="00B06C21">
        <w:rPr>
          <w:color w:val="00FF99"/>
        </w:rPr>
        <w:t>Console</w:t>
      </w:r>
      <w:r w:rsidRPr="00B06C21">
        <w:t>.WriteLine(</w:t>
      </w:r>
      <w:r w:rsidRPr="00B06C21">
        <w:rPr>
          <w:color w:val="E36C0A" w:themeColor="accent6" w:themeShade="BF"/>
        </w:rPr>
        <w:t>"</w:t>
      </w:r>
      <w:r>
        <w:rPr>
          <w:color w:val="E36C0A" w:themeColor="accent6" w:themeShade="BF"/>
        </w:rPr>
        <w:t>other</w:t>
      </w:r>
      <w:r w:rsidRPr="00B06C21">
        <w:rPr>
          <w:color w:val="E36C0A" w:themeColor="accent6" w:themeShade="BF"/>
        </w:rPr>
        <w:t>"</w:t>
      </w:r>
      <w:r w:rsidRPr="00B06C21">
        <w:t>);</w:t>
      </w:r>
    </w:p>
    <w:p w14:paraId="29EE4F42" w14:textId="17DEA833" w:rsidR="00B06C21" w:rsidRPr="00BB43C3" w:rsidRDefault="00B06C21" w:rsidP="00C75614">
      <w:pPr>
        <w:pStyle w:val="Code"/>
        <w:rPr>
          <w:lang w:val="de-CH"/>
        </w:rPr>
      </w:pPr>
      <w:r w:rsidRPr="00BB43C3">
        <w:rPr>
          <w:lang w:val="de-CH"/>
        </w:rPr>
        <w:t>}</w:t>
      </w:r>
    </w:p>
    <w:p w14:paraId="53E76CD1" w14:textId="3F197721" w:rsidR="001068C8" w:rsidRPr="00BB43C3" w:rsidRDefault="001068C8" w:rsidP="00C75614">
      <w:pPr>
        <w:pStyle w:val="CodeErgebnis"/>
        <w:rPr>
          <w:lang w:val="de-CH"/>
        </w:rPr>
      </w:pPr>
      <w:r w:rsidRPr="00BB43C3">
        <w:rPr>
          <w:lang w:val="de-CH"/>
        </w:rPr>
        <w:t>//Ausgabe bei var = 1</w:t>
      </w:r>
    </w:p>
    <w:p w14:paraId="0AC533B2" w14:textId="672DB7FE" w:rsidR="001068C8" w:rsidRPr="00BB43C3" w:rsidRDefault="001068C8" w:rsidP="00C75614">
      <w:pPr>
        <w:pStyle w:val="CodeErgebnis"/>
        <w:rPr>
          <w:lang w:val="de-CH"/>
        </w:rPr>
      </w:pPr>
      <w:r w:rsidRPr="00BB43C3">
        <w:rPr>
          <w:lang w:val="de-CH"/>
        </w:rPr>
        <w:t>1</w:t>
      </w:r>
    </w:p>
    <w:p w14:paraId="5FF876F2" w14:textId="59F7FC6D" w:rsidR="001068C8" w:rsidRPr="00BB43C3" w:rsidRDefault="001068C8" w:rsidP="00C75614">
      <w:pPr>
        <w:pStyle w:val="CodeErgebnis"/>
        <w:rPr>
          <w:lang w:val="de-CH"/>
        </w:rPr>
      </w:pPr>
    </w:p>
    <w:p w14:paraId="199BCBA0" w14:textId="245516AA" w:rsidR="001068C8" w:rsidRPr="00BB43C3" w:rsidRDefault="001068C8" w:rsidP="00C75614">
      <w:pPr>
        <w:pStyle w:val="CodeErgebnis"/>
        <w:rPr>
          <w:lang w:val="de-CH"/>
        </w:rPr>
      </w:pPr>
      <w:r w:rsidRPr="00BB43C3">
        <w:rPr>
          <w:lang w:val="de-CH"/>
        </w:rPr>
        <w:t>//Ausgabe bei var = 2</w:t>
      </w:r>
    </w:p>
    <w:p w14:paraId="051A9079" w14:textId="6C3F2B3C" w:rsidR="001068C8" w:rsidRDefault="001068C8" w:rsidP="00C75614">
      <w:pPr>
        <w:pStyle w:val="CodeErgebnis"/>
      </w:pPr>
      <w:r>
        <w:t>2</w:t>
      </w:r>
    </w:p>
    <w:p w14:paraId="0B7F6E40" w14:textId="77777777" w:rsidR="001068C8" w:rsidRPr="001068C8" w:rsidRDefault="001068C8" w:rsidP="00C75614">
      <w:pPr>
        <w:pStyle w:val="CodeErgebnis"/>
      </w:pPr>
    </w:p>
    <w:p w14:paraId="17872016" w14:textId="4E6A8CE4" w:rsidR="001068C8" w:rsidRDefault="001068C8" w:rsidP="00C75614">
      <w:pPr>
        <w:pStyle w:val="CodeErgebnis"/>
      </w:pPr>
      <w:r>
        <w:t>//Ausgabe bei var = 12</w:t>
      </w:r>
    </w:p>
    <w:p w14:paraId="68ABD67A" w14:textId="265EFC0A" w:rsidR="001068C8" w:rsidRPr="001068C8" w:rsidRDefault="001068C8" w:rsidP="00C75614">
      <w:pPr>
        <w:pStyle w:val="CodeErgebnis"/>
      </w:pPr>
      <w:r>
        <w:t>other</w:t>
      </w:r>
    </w:p>
    <w:p w14:paraId="5E36E9E5" w14:textId="77777777" w:rsidR="00605E56" w:rsidRDefault="00605E56">
      <w:pPr>
        <w:rPr>
          <w:rFonts w:cs="Arial"/>
          <w:b/>
          <w:iCs/>
          <w:sz w:val="32"/>
          <w:szCs w:val="26"/>
        </w:rPr>
      </w:pPr>
      <w:r>
        <w:br w:type="page"/>
      </w:r>
    </w:p>
    <w:p w14:paraId="7D3E318F" w14:textId="16CDD4A1" w:rsidR="00B6296F" w:rsidRPr="00D70FD2" w:rsidRDefault="008B273E" w:rsidP="003102CF">
      <w:pPr>
        <w:pStyle w:val="Heading3"/>
      </w:pPr>
      <w:bookmarkStart w:id="375" w:name="_Toc103938837"/>
      <w:proofErr w:type="spellStart"/>
      <w:r>
        <w:lastRenderedPageBreak/>
        <w:t>while</w:t>
      </w:r>
      <w:proofErr w:type="spellEnd"/>
      <w:r w:rsidR="00B6296F" w:rsidRPr="00D70FD2">
        <w:t xml:space="preserve"> und </w:t>
      </w:r>
      <w:r>
        <w:t xml:space="preserve">do </w:t>
      </w:r>
      <w:proofErr w:type="spellStart"/>
      <w:r w:rsidR="00605E56">
        <w:t>w</w:t>
      </w:r>
      <w:r w:rsidR="00B6296F" w:rsidRPr="00D70FD2">
        <w:t>hile</w:t>
      </w:r>
      <w:bookmarkEnd w:id="375"/>
      <w:proofErr w:type="spellEnd"/>
    </w:p>
    <w:p w14:paraId="07F36CA0" w14:textId="7A57AE7E" w:rsidR="00B6296F" w:rsidRDefault="00B6296F" w:rsidP="00AE27AA">
      <w:r>
        <w:t xml:space="preserve">Für die Schleife </w:t>
      </w:r>
      <w:proofErr w:type="spellStart"/>
      <w:r w:rsidR="00605E56">
        <w:rPr>
          <w:rStyle w:val="CodeImTextZchn"/>
        </w:rPr>
        <w:t>w</w:t>
      </w:r>
      <w:r w:rsidRPr="00605E56">
        <w:rPr>
          <w:rStyle w:val="CodeImTextZchn"/>
        </w:rPr>
        <w:t>hile</w:t>
      </w:r>
      <w:proofErr w:type="spellEnd"/>
      <w:r>
        <w:t xml:space="preserve"> gibt es zwei verschiedene </w:t>
      </w:r>
      <w:r w:rsidR="00515D63">
        <w:t>Verwendungsarten</w:t>
      </w:r>
      <w:r>
        <w:t>:</w:t>
      </w:r>
    </w:p>
    <w:p w14:paraId="5D9177A4" w14:textId="77777777" w:rsidR="00B6296F" w:rsidRPr="00BB43C3" w:rsidRDefault="00B6296F" w:rsidP="00C75614">
      <w:pPr>
        <w:pStyle w:val="Code"/>
        <w:rPr>
          <w:lang w:val="de-CH"/>
        </w:rPr>
      </w:pPr>
      <w:r w:rsidRPr="00BB43C3">
        <w:rPr>
          <w:color w:val="9966FF"/>
          <w:lang w:val="de-CH"/>
        </w:rPr>
        <w:t>while</w:t>
      </w:r>
      <w:r w:rsidRPr="00BB43C3">
        <w:rPr>
          <w:lang w:val="de-CH"/>
        </w:rPr>
        <w:t>(</w:t>
      </w:r>
      <w:r w:rsidRPr="00BB43C3">
        <w:rPr>
          <w:color w:val="8DB3E2" w:themeColor="text2" w:themeTint="66"/>
          <w:lang w:val="de-CH"/>
        </w:rPr>
        <w:t>var</w:t>
      </w:r>
      <w:r w:rsidRPr="00BB43C3">
        <w:rPr>
          <w:lang w:val="de-CH"/>
        </w:rPr>
        <w:t xml:space="preserve"> == </w:t>
      </w:r>
      <w:r w:rsidRPr="00BB43C3">
        <w:rPr>
          <w:color w:val="C2D69B" w:themeColor="accent3" w:themeTint="99"/>
          <w:lang w:val="de-CH"/>
        </w:rPr>
        <w:t>1</w:t>
      </w:r>
      <w:r w:rsidRPr="00BB43C3">
        <w:rPr>
          <w:lang w:val="de-CH"/>
        </w:rPr>
        <w:t>)</w:t>
      </w:r>
    </w:p>
    <w:p w14:paraId="30A7C378" w14:textId="77777777" w:rsidR="00B6296F" w:rsidRPr="00BB43C3" w:rsidRDefault="00B6296F" w:rsidP="00C75614">
      <w:pPr>
        <w:pStyle w:val="Code"/>
        <w:rPr>
          <w:lang w:val="de-CH"/>
        </w:rPr>
      </w:pPr>
      <w:r w:rsidRPr="00BB43C3">
        <w:rPr>
          <w:lang w:val="de-CH"/>
        </w:rPr>
        <w:t>{</w:t>
      </w:r>
    </w:p>
    <w:p w14:paraId="2F0293DC" w14:textId="31C019D6" w:rsidR="00B6296F" w:rsidRPr="00BB43C3" w:rsidRDefault="00B6296F" w:rsidP="00C75614">
      <w:pPr>
        <w:pStyle w:val="Code"/>
        <w:rPr>
          <w:lang w:val="de-CH"/>
        </w:rPr>
      </w:pPr>
      <w:r w:rsidRPr="00BB43C3">
        <w:rPr>
          <w:lang w:val="de-CH"/>
        </w:rPr>
        <w:t xml:space="preserve">    </w:t>
      </w:r>
      <w:r w:rsidR="004968E1" w:rsidRPr="00BB43C3">
        <w:rPr>
          <w:color w:val="00FF99"/>
          <w:lang w:val="de-CH"/>
        </w:rPr>
        <w:t>Console</w:t>
      </w:r>
      <w:r w:rsidR="004968E1" w:rsidRPr="00BB43C3">
        <w:rPr>
          <w:lang w:val="de-CH"/>
        </w:rPr>
        <w:t>.</w:t>
      </w:r>
      <w:r w:rsidR="004968E1" w:rsidRPr="00BB43C3">
        <w:rPr>
          <w:color w:val="FFFF99"/>
          <w:lang w:val="de-CH"/>
        </w:rPr>
        <w:t>WriteLine</w:t>
      </w:r>
      <w:r w:rsidRPr="00BB43C3">
        <w:rPr>
          <w:lang w:val="de-CH"/>
        </w:rPr>
        <w:t>("var ist Eins"</w:t>
      </w:r>
      <w:r w:rsidRPr="00BB43C3">
        <w:rPr>
          <w:color w:val="auto"/>
          <w:lang w:val="de-CH"/>
        </w:rPr>
        <w:t>);</w:t>
      </w:r>
    </w:p>
    <w:p w14:paraId="66642E51" w14:textId="77777777" w:rsidR="004968E1" w:rsidRPr="00BB43C3" w:rsidRDefault="00B6296F" w:rsidP="00C75614">
      <w:pPr>
        <w:pStyle w:val="Code"/>
        <w:rPr>
          <w:lang w:val="de-CH"/>
        </w:rPr>
      </w:pPr>
      <w:r w:rsidRPr="00BB43C3">
        <w:rPr>
          <w:lang w:val="de-CH"/>
        </w:rPr>
        <w:t>}</w:t>
      </w:r>
    </w:p>
    <w:p w14:paraId="478E3074" w14:textId="77777777" w:rsidR="000906CB" w:rsidRDefault="004968E1" w:rsidP="004968E1">
      <w:pPr>
        <w:tabs>
          <w:tab w:val="left" w:pos="851"/>
        </w:tabs>
      </w:pPr>
      <w:r>
        <w:tab/>
      </w:r>
    </w:p>
    <w:p w14:paraId="28ADDA89" w14:textId="34E5BE0A" w:rsidR="004968E1" w:rsidRDefault="000906CB" w:rsidP="004968E1">
      <w:pPr>
        <w:tabs>
          <w:tab w:val="left" w:pos="851"/>
        </w:tabs>
      </w:pPr>
      <w:r>
        <w:tab/>
      </w:r>
      <w:r w:rsidR="004968E1">
        <w:t>Oder:</w:t>
      </w:r>
    </w:p>
    <w:p w14:paraId="2A134C8B" w14:textId="712AA565" w:rsidR="004968E1" w:rsidRPr="00BB43C3" w:rsidRDefault="004968E1" w:rsidP="00C75614">
      <w:pPr>
        <w:pStyle w:val="Code"/>
        <w:rPr>
          <w:lang w:val="de-CH"/>
        </w:rPr>
      </w:pPr>
      <w:r w:rsidRPr="00BB43C3">
        <w:rPr>
          <w:lang w:val="de-CH"/>
        </w:rPr>
        <w:t>do</w:t>
      </w:r>
    </w:p>
    <w:p w14:paraId="211F597D" w14:textId="34E75777" w:rsidR="004968E1" w:rsidRPr="00BB43C3" w:rsidRDefault="004968E1" w:rsidP="00C75614">
      <w:pPr>
        <w:pStyle w:val="Code"/>
        <w:rPr>
          <w:lang w:val="de-CH"/>
        </w:rPr>
      </w:pPr>
      <w:r w:rsidRPr="00BB43C3">
        <w:rPr>
          <w:lang w:val="de-CH"/>
        </w:rPr>
        <w:t>{</w:t>
      </w:r>
    </w:p>
    <w:p w14:paraId="4AB8E215" w14:textId="77777777" w:rsidR="004968E1" w:rsidRPr="00BB43C3" w:rsidRDefault="004968E1" w:rsidP="00C75614">
      <w:pPr>
        <w:pStyle w:val="Code"/>
        <w:rPr>
          <w:lang w:val="de-CH"/>
        </w:rPr>
      </w:pPr>
      <w:r w:rsidRPr="00BB43C3">
        <w:rPr>
          <w:lang w:val="de-CH"/>
        </w:rPr>
        <w:t xml:space="preserve">    </w:t>
      </w:r>
      <w:r w:rsidRPr="00BB43C3">
        <w:rPr>
          <w:color w:val="00FF99"/>
          <w:lang w:val="de-CH"/>
        </w:rPr>
        <w:t>Console</w:t>
      </w:r>
      <w:r w:rsidRPr="00BB43C3">
        <w:rPr>
          <w:lang w:val="de-CH"/>
        </w:rPr>
        <w:t>.</w:t>
      </w:r>
      <w:r w:rsidRPr="00BB43C3">
        <w:rPr>
          <w:color w:val="FFFF99"/>
          <w:lang w:val="de-CH"/>
        </w:rPr>
        <w:t>WriteLine</w:t>
      </w:r>
      <w:r w:rsidRPr="00BB43C3">
        <w:rPr>
          <w:lang w:val="de-CH"/>
        </w:rPr>
        <w:t>("var ist Eins"</w:t>
      </w:r>
      <w:r w:rsidRPr="00BB43C3">
        <w:rPr>
          <w:color w:val="auto"/>
          <w:lang w:val="de-CH"/>
        </w:rPr>
        <w:t>);</w:t>
      </w:r>
    </w:p>
    <w:p w14:paraId="356896D6" w14:textId="77777777" w:rsidR="004968E1" w:rsidRPr="00BB43C3" w:rsidRDefault="004968E1" w:rsidP="00C75614">
      <w:pPr>
        <w:pStyle w:val="Code"/>
        <w:rPr>
          <w:lang w:val="de-CH"/>
        </w:rPr>
      </w:pPr>
      <w:r w:rsidRPr="00BB43C3">
        <w:rPr>
          <w:lang w:val="de-CH"/>
        </w:rPr>
        <w:t>}</w:t>
      </w:r>
    </w:p>
    <w:p w14:paraId="2FC57449" w14:textId="77777777" w:rsidR="004968E1" w:rsidRPr="00BB43C3" w:rsidRDefault="004968E1" w:rsidP="00C75614">
      <w:pPr>
        <w:pStyle w:val="Code"/>
        <w:rPr>
          <w:lang w:val="de-CH"/>
        </w:rPr>
      </w:pPr>
      <w:r w:rsidRPr="00BB43C3">
        <w:rPr>
          <w:color w:val="9966FF"/>
          <w:lang w:val="de-CH"/>
        </w:rPr>
        <w:t>while</w:t>
      </w:r>
      <w:r w:rsidRPr="00BB43C3">
        <w:rPr>
          <w:lang w:val="de-CH"/>
        </w:rPr>
        <w:t>(</w:t>
      </w:r>
      <w:r w:rsidRPr="00BB43C3">
        <w:rPr>
          <w:color w:val="8DB3E2" w:themeColor="text2" w:themeTint="66"/>
          <w:lang w:val="de-CH"/>
        </w:rPr>
        <w:t>var</w:t>
      </w:r>
      <w:r w:rsidRPr="00BB43C3">
        <w:rPr>
          <w:lang w:val="de-CH"/>
        </w:rPr>
        <w:t xml:space="preserve"> == </w:t>
      </w:r>
      <w:r w:rsidRPr="00BB43C3">
        <w:rPr>
          <w:color w:val="C2D69B" w:themeColor="accent3" w:themeTint="99"/>
          <w:lang w:val="de-CH"/>
        </w:rPr>
        <w:t>1</w:t>
      </w:r>
      <w:r w:rsidRPr="00BB43C3">
        <w:rPr>
          <w:lang w:val="de-CH"/>
        </w:rPr>
        <w:t>)</w:t>
      </w:r>
    </w:p>
    <w:p w14:paraId="469193D9" w14:textId="77777777" w:rsidR="000906CB" w:rsidRDefault="000906CB" w:rsidP="004968E1"/>
    <w:p w14:paraId="4F2CB01D" w14:textId="77777777" w:rsidR="00515D63" w:rsidRDefault="004968E1" w:rsidP="004968E1">
      <w:r>
        <w:t xml:space="preserve">Im ersten Beispiel wird </w:t>
      </w:r>
      <w:proofErr w:type="spellStart"/>
      <w:r w:rsidRPr="008939CA">
        <w:rPr>
          <w:rStyle w:val="CodeImTextZchn"/>
        </w:rPr>
        <w:t>var</w:t>
      </w:r>
      <w:proofErr w:type="spellEnd"/>
      <w:r w:rsidRPr="008939CA">
        <w:rPr>
          <w:rStyle w:val="CodeImTextZchn"/>
        </w:rPr>
        <w:t xml:space="preserve"> ist Eins</w:t>
      </w:r>
      <w:r>
        <w:t xml:space="preserve"> solange in die Konsole ausgeschrieben, bis </w:t>
      </w:r>
      <w:proofErr w:type="spellStart"/>
      <w:r w:rsidRPr="00A90C5E">
        <w:rPr>
          <w:rStyle w:val="CodeImTextZchn"/>
        </w:rPr>
        <w:t>var</w:t>
      </w:r>
      <w:proofErr w:type="spellEnd"/>
      <w:r>
        <w:t xml:space="preserve"> nicht mehr </w:t>
      </w:r>
      <w:r w:rsidR="00237B76" w:rsidRPr="00237B76">
        <w:rPr>
          <w:rStyle w:val="CodeImTextZchn"/>
        </w:rPr>
        <w:t>1</w:t>
      </w:r>
      <w:r>
        <w:t xml:space="preserve"> ist. </w:t>
      </w:r>
    </w:p>
    <w:p w14:paraId="39BD26CF" w14:textId="006D2766" w:rsidR="004968E1" w:rsidRDefault="004968E1" w:rsidP="004968E1">
      <w:r>
        <w:t xml:space="preserve">Wenn </w:t>
      </w:r>
      <w:commentRangeStart w:id="376"/>
      <w:proofErr w:type="spellStart"/>
      <w:r w:rsidRPr="00A90C5E">
        <w:rPr>
          <w:rStyle w:val="CodeImTextZchn"/>
        </w:rPr>
        <w:t>var</w:t>
      </w:r>
      <w:proofErr w:type="spellEnd"/>
      <w:r>
        <w:t xml:space="preserve"> von Anfang an </w:t>
      </w:r>
      <w:r w:rsidRPr="00A90C5E">
        <w:rPr>
          <w:rStyle w:val="CodeImTextZchn"/>
        </w:rPr>
        <w:t>2</w:t>
      </w:r>
      <w:r>
        <w:t xml:space="preserve"> ist, wird </w:t>
      </w:r>
      <w:proofErr w:type="spellStart"/>
      <w:r w:rsidRPr="008939CA">
        <w:rPr>
          <w:rStyle w:val="CodeImTextZchn"/>
        </w:rPr>
        <w:t>var</w:t>
      </w:r>
      <w:proofErr w:type="spellEnd"/>
      <w:r w:rsidRPr="008939CA">
        <w:rPr>
          <w:rStyle w:val="CodeImTextZchn"/>
        </w:rPr>
        <w:t xml:space="preserve"> ist Eins</w:t>
      </w:r>
      <w:r>
        <w:t xml:space="preserve"> </w:t>
      </w:r>
      <w:commentRangeEnd w:id="376"/>
      <w:r w:rsidR="00F828ED">
        <w:rPr>
          <w:rStyle w:val="CommentReference"/>
        </w:rPr>
        <w:commentReference w:id="376"/>
      </w:r>
      <w:r>
        <w:t>nie ausgeschrieben.</w:t>
      </w:r>
    </w:p>
    <w:p w14:paraId="768D25E1" w14:textId="77777777" w:rsidR="00515D63" w:rsidRDefault="00515D63" w:rsidP="004968E1"/>
    <w:p w14:paraId="7F7FF8AF" w14:textId="24A313E4" w:rsidR="004968E1" w:rsidRDefault="004968E1" w:rsidP="004968E1">
      <w:r>
        <w:t xml:space="preserve">Dort liegt der Unterschied zum zweiten Beispiel. </w:t>
      </w:r>
      <w:r w:rsidR="00A90C5E">
        <w:t>Auch w</w:t>
      </w:r>
      <w:commentRangeStart w:id="377"/>
      <w:r>
        <w:t>enn</w:t>
      </w:r>
      <w:commentRangeEnd w:id="377"/>
      <w:r w:rsidR="00C41621">
        <w:rPr>
          <w:rStyle w:val="CommentReference"/>
        </w:rPr>
        <w:commentReference w:id="377"/>
      </w:r>
      <w:r>
        <w:t xml:space="preserve"> </w:t>
      </w:r>
      <w:proofErr w:type="spellStart"/>
      <w:r w:rsidRPr="00A90C5E">
        <w:rPr>
          <w:rStyle w:val="CodeImTextZchn"/>
        </w:rPr>
        <w:t>var</w:t>
      </w:r>
      <w:proofErr w:type="spellEnd"/>
      <w:r w:rsidRPr="00A90C5E">
        <w:rPr>
          <w:rStyle w:val="CodeImTextZchn"/>
        </w:rPr>
        <w:t xml:space="preserve"> 2</w:t>
      </w:r>
      <w:r>
        <w:t xml:space="preserve"> ist</w:t>
      </w:r>
      <w:r w:rsidR="00A90C5E">
        <w:t>,</w:t>
      </w:r>
      <w:commentRangeStart w:id="378"/>
      <w:r>
        <w:t xml:space="preserve"> </w:t>
      </w:r>
      <w:commentRangeEnd w:id="378"/>
      <w:r w:rsidR="00C41621">
        <w:rPr>
          <w:rStyle w:val="CommentReference"/>
        </w:rPr>
        <w:commentReference w:id="378"/>
      </w:r>
      <w:r>
        <w:t xml:space="preserve">wird </w:t>
      </w:r>
      <w:proofErr w:type="spellStart"/>
      <w:r w:rsidRPr="008939CA">
        <w:rPr>
          <w:rStyle w:val="CodeImTextZchn"/>
        </w:rPr>
        <w:t>var</w:t>
      </w:r>
      <w:proofErr w:type="spellEnd"/>
      <w:r w:rsidRPr="008939CA">
        <w:rPr>
          <w:rStyle w:val="CodeImTextZchn"/>
        </w:rPr>
        <w:t xml:space="preserve"> ist Eins</w:t>
      </w:r>
      <w:r>
        <w:t xml:space="preserve"> einmal ausgeschrieben. Bedeutet, der </w:t>
      </w:r>
      <w:r w:rsidR="00A90C5E">
        <w:t>C</w:t>
      </w:r>
      <w:r>
        <w:t>ode in der Schleife wird mindestens einmal ausgeführt.</w:t>
      </w:r>
    </w:p>
    <w:p w14:paraId="6925273A" w14:textId="77777777" w:rsidR="00DD6414" w:rsidRDefault="00DD6414">
      <w:pPr>
        <w:rPr>
          <w:rFonts w:cs="Arial"/>
          <w:b/>
          <w:szCs w:val="22"/>
        </w:rPr>
      </w:pPr>
      <w:r>
        <w:br w:type="page"/>
      </w:r>
    </w:p>
    <w:p w14:paraId="64EBD0EC" w14:textId="239557AD" w:rsidR="00AE27AA" w:rsidRDefault="00A90C5E" w:rsidP="003102CF">
      <w:pPr>
        <w:pStyle w:val="Heading3"/>
      </w:pPr>
      <w:bookmarkStart w:id="379" w:name="_Ref59105999"/>
      <w:bookmarkStart w:id="380" w:name="_Toc103938838"/>
      <w:r>
        <w:lastRenderedPageBreak/>
        <w:t>s</w:t>
      </w:r>
      <w:r w:rsidR="00AE27AA">
        <w:t>witch</w:t>
      </w:r>
      <w:bookmarkEnd w:id="379"/>
      <w:bookmarkEnd w:id="380"/>
    </w:p>
    <w:p w14:paraId="62FEE145" w14:textId="5517BB7E" w:rsidR="00AE27AA" w:rsidRDefault="00AE27AA" w:rsidP="00AE27AA">
      <w:r>
        <w:t xml:space="preserve">Mit </w:t>
      </w:r>
      <w:r w:rsidR="00A90C5E" w:rsidRPr="00A90C5E">
        <w:rPr>
          <w:rStyle w:val="CodeImTextZchn"/>
        </w:rPr>
        <w:t>s</w:t>
      </w:r>
      <w:r w:rsidRPr="00A90C5E">
        <w:rPr>
          <w:rStyle w:val="CodeImTextZchn"/>
        </w:rPr>
        <w:t>witch</w:t>
      </w:r>
      <w:r>
        <w:t xml:space="preserve"> kann man eine lange </w:t>
      </w:r>
      <w:proofErr w:type="spellStart"/>
      <w:r w:rsidRPr="00A90C5E">
        <w:rPr>
          <w:rStyle w:val="CodeImTextZchn"/>
        </w:rPr>
        <w:t>if</w:t>
      </w:r>
      <w:proofErr w:type="spellEnd"/>
      <w:r>
        <w:t xml:space="preserve"> – </w:t>
      </w:r>
      <w:proofErr w:type="spellStart"/>
      <w:r w:rsidRPr="00A90C5E">
        <w:rPr>
          <w:rStyle w:val="CodeImTextZchn"/>
        </w:rPr>
        <w:t>else</w:t>
      </w:r>
      <w:proofErr w:type="spellEnd"/>
      <w:r w:rsidRPr="00A90C5E">
        <w:rPr>
          <w:rStyle w:val="CodeImTextZchn"/>
        </w:rPr>
        <w:t xml:space="preserve"> </w:t>
      </w:r>
      <w:proofErr w:type="spellStart"/>
      <w:r w:rsidRPr="00A90C5E">
        <w:rPr>
          <w:rStyle w:val="CodeImTextZchn"/>
        </w:rPr>
        <w:t>if</w:t>
      </w:r>
      <w:proofErr w:type="spellEnd"/>
      <w:r>
        <w:t xml:space="preserve"> </w:t>
      </w:r>
      <w:r w:rsidR="00685CE0">
        <w:t>Kombination</w:t>
      </w:r>
      <w:r>
        <w:t xml:space="preserve"> abkürzen:</w:t>
      </w:r>
    </w:p>
    <w:p w14:paraId="7F8700F7" w14:textId="77777777" w:rsidR="00DD6414" w:rsidRPr="00DD6414" w:rsidRDefault="00DD6414" w:rsidP="00C75614">
      <w:pPr>
        <w:pStyle w:val="Code"/>
        <w:rPr>
          <w:color w:val="000000"/>
        </w:rPr>
      </w:pPr>
      <w:r w:rsidRPr="00D70FD2">
        <w:t>switch</w:t>
      </w:r>
      <w:r w:rsidRPr="00DD6414">
        <w:rPr>
          <w:color w:val="auto"/>
        </w:rPr>
        <w:t>(</w:t>
      </w:r>
      <w:r w:rsidRPr="00D70FD2">
        <w:rPr>
          <w:color w:val="8DB3E2" w:themeColor="text2" w:themeTint="66"/>
        </w:rPr>
        <w:t>var</w:t>
      </w:r>
      <w:r w:rsidRPr="00DD6414">
        <w:rPr>
          <w:color w:val="auto"/>
        </w:rPr>
        <w:t>)</w:t>
      </w:r>
    </w:p>
    <w:p w14:paraId="793D09ED" w14:textId="77777777" w:rsidR="00DD6414" w:rsidRPr="00DD6414" w:rsidRDefault="00DD6414" w:rsidP="00C75614">
      <w:pPr>
        <w:pStyle w:val="Code"/>
      </w:pPr>
      <w:r w:rsidRPr="00DD6414">
        <w:t>{</w:t>
      </w:r>
    </w:p>
    <w:p w14:paraId="35B2AF3A" w14:textId="77777777" w:rsidR="00DD6414" w:rsidRPr="00DD6414" w:rsidRDefault="00DD6414" w:rsidP="00C75614">
      <w:pPr>
        <w:pStyle w:val="Code"/>
        <w:rPr>
          <w:color w:val="auto"/>
        </w:rPr>
      </w:pPr>
      <w:r w:rsidRPr="00DD6414">
        <w:t xml:space="preserve">    </w:t>
      </w:r>
      <w:r w:rsidRPr="00D70FD2">
        <w:rPr>
          <w:color w:val="9966FF"/>
        </w:rPr>
        <w:t>case</w:t>
      </w:r>
      <w:r w:rsidRPr="00DD6414">
        <w:t xml:space="preserve"> </w:t>
      </w:r>
      <w:r w:rsidRPr="00DD6414">
        <w:rPr>
          <w:color w:val="auto"/>
        </w:rPr>
        <w:t>1:</w:t>
      </w:r>
    </w:p>
    <w:p w14:paraId="22F90DBA" w14:textId="710A8CA5" w:rsidR="00DD6414" w:rsidRPr="00D70FD2" w:rsidRDefault="00DD6414" w:rsidP="00C75614">
      <w:pPr>
        <w:pStyle w:val="Code"/>
        <w:rPr>
          <w:color w:val="000000"/>
        </w:rPr>
      </w:pPr>
      <w:r w:rsidRPr="00D70FD2">
        <w:rPr>
          <w:color w:val="000000"/>
        </w:rPr>
        <w:t xml:space="preserve">        </w:t>
      </w:r>
      <w:r w:rsidRPr="00D70FD2">
        <w:rPr>
          <w:color w:val="00FF99"/>
        </w:rPr>
        <w:t>Console</w:t>
      </w:r>
      <w:r w:rsidRPr="00D70FD2">
        <w:t>.</w:t>
      </w:r>
      <w:r w:rsidRPr="00D70FD2">
        <w:rPr>
          <w:color w:val="FFFF99"/>
        </w:rPr>
        <w:t>WriteLine</w:t>
      </w:r>
      <w:r w:rsidRPr="00D70FD2">
        <w:t>("var ist Eins"</w:t>
      </w:r>
      <w:r w:rsidRPr="00D70FD2">
        <w:rPr>
          <w:color w:val="auto"/>
        </w:rPr>
        <w:t>);</w:t>
      </w:r>
    </w:p>
    <w:p w14:paraId="47906140" w14:textId="77777777" w:rsidR="00DD6414" w:rsidRPr="00D70FD2" w:rsidRDefault="00DD6414" w:rsidP="00C75614">
      <w:pPr>
        <w:pStyle w:val="Code"/>
      </w:pPr>
      <w:r w:rsidRPr="00D70FD2">
        <w:t xml:space="preserve">        </w:t>
      </w:r>
      <w:r w:rsidRPr="00D70FD2">
        <w:rPr>
          <w:color w:val="9966FF"/>
        </w:rPr>
        <w:t>break</w:t>
      </w:r>
      <w:r w:rsidRPr="00D70FD2">
        <w:rPr>
          <w:color w:val="auto"/>
        </w:rPr>
        <w:t>;</w:t>
      </w:r>
    </w:p>
    <w:p w14:paraId="08EFB570" w14:textId="77777777" w:rsidR="00DD6414" w:rsidRPr="00D70FD2" w:rsidRDefault="00DD6414" w:rsidP="00C75614">
      <w:pPr>
        <w:pStyle w:val="Code"/>
      </w:pPr>
      <w:r w:rsidRPr="00D70FD2">
        <w:t xml:space="preserve">    </w:t>
      </w:r>
      <w:r w:rsidRPr="00D70FD2">
        <w:rPr>
          <w:color w:val="9966FF"/>
        </w:rPr>
        <w:t>case</w:t>
      </w:r>
      <w:r w:rsidRPr="00D70FD2">
        <w:t xml:space="preserve"> </w:t>
      </w:r>
      <w:r w:rsidRPr="00D70FD2">
        <w:rPr>
          <w:color w:val="auto"/>
        </w:rPr>
        <w:t>2:</w:t>
      </w:r>
    </w:p>
    <w:p w14:paraId="6F102D5A" w14:textId="64F31E03" w:rsidR="00DD6414" w:rsidRPr="00D70FD2" w:rsidRDefault="00DD6414" w:rsidP="00C75614">
      <w:pPr>
        <w:pStyle w:val="Code"/>
        <w:rPr>
          <w:color w:val="000000"/>
        </w:rPr>
      </w:pPr>
      <w:r w:rsidRPr="00D70FD2">
        <w:rPr>
          <w:color w:val="000000"/>
        </w:rPr>
        <w:t xml:space="preserve">        </w:t>
      </w:r>
      <w:r w:rsidRPr="00D70FD2">
        <w:rPr>
          <w:color w:val="00FF99"/>
        </w:rPr>
        <w:t>Console</w:t>
      </w:r>
      <w:r w:rsidRPr="00D70FD2">
        <w:t>.</w:t>
      </w:r>
      <w:r w:rsidRPr="00D70FD2">
        <w:rPr>
          <w:color w:val="FFFF99"/>
        </w:rPr>
        <w:t>WriteLine</w:t>
      </w:r>
      <w:r w:rsidRPr="00D70FD2">
        <w:t>("var ist Eins"</w:t>
      </w:r>
      <w:r w:rsidRPr="00D70FD2">
        <w:rPr>
          <w:color w:val="auto"/>
        </w:rPr>
        <w:t>);</w:t>
      </w:r>
    </w:p>
    <w:p w14:paraId="5AA8C137" w14:textId="77777777" w:rsidR="00DD6414" w:rsidRPr="00BB43C3" w:rsidRDefault="00DD6414" w:rsidP="00C75614">
      <w:pPr>
        <w:pStyle w:val="Code"/>
        <w:rPr>
          <w:lang w:val="de-CH"/>
        </w:rPr>
      </w:pPr>
      <w:r w:rsidRPr="00D70FD2">
        <w:t xml:space="preserve">        </w:t>
      </w:r>
      <w:r w:rsidRPr="00BB43C3">
        <w:rPr>
          <w:color w:val="9966FF"/>
          <w:lang w:val="de-CH"/>
        </w:rPr>
        <w:t>break</w:t>
      </w:r>
      <w:r w:rsidRPr="00BB43C3">
        <w:rPr>
          <w:color w:val="auto"/>
          <w:lang w:val="de-CH"/>
        </w:rPr>
        <w:t>;</w:t>
      </w:r>
    </w:p>
    <w:p w14:paraId="17094E00" w14:textId="77777777" w:rsidR="00DD6414" w:rsidRPr="00BB43C3" w:rsidRDefault="00DD6414" w:rsidP="00C75614">
      <w:pPr>
        <w:pStyle w:val="Code"/>
        <w:rPr>
          <w:color w:val="000000"/>
          <w:lang w:val="de-CH"/>
        </w:rPr>
      </w:pPr>
      <w:r w:rsidRPr="00BB43C3">
        <w:rPr>
          <w:color w:val="000000"/>
          <w:lang w:val="de-CH"/>
        </w:rPr>
        <w:t xml:space="preserve">    </w:t>
      </w:r>
      <w:r w:rsidRPr="00BB43C3">
        <w:rPr>
          <w:lang w:val="de-CH"/>
        </w:rPr>
        <w:t>default</w:t>
      </w:r>
      <w:r w:rsidRPr="00BB43C3">
        <w:rPr>
          <w:color w:val="auto"/>
          <w:lang w:val="de-CH"/>
        </w:rPr>
        <w:t>:</w:t>
      </w:r>
    </w:p>
    <w:p w14:paraId="591411DB" w14:textId="0B0F0D3D" w:rsidR="00DD6414" w:rsidRPr="00BB43C3" w:rsidRDefault="00DD6414" w:rsidP="00C75614">
      <w:pPr>
        <w:pStyle w:val="Code"/>
        <w:rPr>
          <w:color w:val="auto"/>
          <w:lang w:val="de-CH"/>
        </w:rPr>
      </w:pPr>
      <w:r w:rsidRPr="00BB43C3">
        <w:rPr>
          <w:color w:val="000000"/>
          <w:lang w:val="de-CH"/>
        </w:rPr>
        <w:t xml:space="preserve">        </w:t>
      </w:r>
      <w:r w:rsidRPr="00BB43C3">
        <w:rPr>
          <w:color w:val="00FF99"/>
          <w:lang w:val="de-CH"/>
        </w:rPr>
        <w:t>Console</w:t>
      </w:r>
      <w:r w:rsidRPr="00BB43C3">
        <w:rPr>
          <w:lang w:val="de-CH"/>
        </w:rPr>
        <w:t>.</w:t>
      </w:r>
      <w:r w:rsidRPr="00BB43C3">
        <w:rPr>
          <w:color w:val="FFFF99"/>
          <w:lang w:val="de-CH"/>
        </w:rPr>
        <w:t>WriteLine</w:t>
      </w:r>
      <w:r w:rsidRPr="00BB43C3">
        <w:rPr>
          <w:lang w:val="de-CH"/>
        </w:rPr>
        <w:t>("var ist weder Eins noch Zwei"</w:t>
      </w:r>
      <w:r w:rsidRPr="00BB43C3">
        <w:rPr>
          <w:color w:val="auto"/>
          <w:lang w:val="de-CH"/>
        </w:rPr>
        <w:t>);</w:t>
      </w:r>
    </w:p>
    <w:p w14:paraId="5B7BA17E" w14:textId="24B5630B" w:rsidR="007258A1" w:rsidRPr="00BB43C3" w:rsidRDefault="008939CA" w:rsidP="00C75614">
      <w:pPr>
        <w:pStyle w:val="Code"/>
        <w:rPr>
          <w:color w:val="auto"/>
          <w:lang w:val="de-CH"/>
        </w:rPr>
      </w:pPr>
      <w:r w:rsidRPr="00BB43C3">
        <w:rPr>
          <w:lang w:val="de-CH"/>
        </w:rPr>
        <w:t xml:space="preserve">        </w:t>
      </w:r>
      <w:r w:rsidRPr="00BB43C3">
        <w:rPr>
          <w:color w:val="9966FF"/>
          <w:lang w:val="de-CH"/>
        </w:rPr>
        <w:t>break</w:t>
      </w:r>
      <w:r w:rsidRPr="00BB43C3">
        <w:rPr>
          <w:color w:val="auto"/>
          <w:lang w:val="de-CH"/>
        </w:rPr>
        <w:t>;</w:t>
      </w:r>
    </w:p>
    <w:p w14:paraId="367FA365" w14:textId="77777777" w:rsidR="00DD6414" w:rsidRPr="00BB43C3" w:rsidRDefault="00DD6414" w:rsidP="00C75614">
      <w:pPr>
        <w:pStyle w:val="Code"/>
        <w:rPr>
          <w:lang w:val="de-CH"/>
        </w:rPr>
      </w:pPr>
      <w:r w:rsidRPr="00BB43C3">
        <w:rPr>
          <w:lang w:val="de-CH"/>
        </w:rPr>
        <w:t>}</w:t>
      </w:r>
    </w:p>
    <w:p w14:paraId="469D097F" w14:textId="77777777" w:rsidR="000906CB" w:rsidRDefault="000906CB" w:rsidP="00DD6414"/>
    <w:p w14:paraId="283DF2E1" w14:textId="0E0804A1" w:rsidR="008939CA" w:rsidRDefault="00DD6414" w:rsidP="00237B76">
      <w:r>
        <w:t xml:space="preserve">Nach </w:t>
      </w:r>
      <w:r w:rsidR="00685CE0" w:rsidRPr="00685CE0">
        <w:rPr>
          <w:rStyle w:val="CodeImTextZchn"/>
        </w:rPr>
        <w:t>switch</w:t>
      </w:r>
      <w:r>
        <w:t xml:space="preserve"> kann man einen Wert oder eine Variable in die runden Klammern schreiben. Nach </w:t>
      </w:r>
      <w:proofErr w:type="spellStart"/>
      <w:r w:rsidRPr="00A54647">
        <w:rPr>
          <w:rStyle w:val="CodeImTextZchn"/>
        </w:rPr>
        <w:t>case</w:t>
      </w:r>
      <w:proofErr w:type="spellEnd"/>
      <w:r>
        <w:t xml:space="preserve"> kann man jeweils </w:t>
      </w:r>
      <w:r w:rsidR="00685CE0">
        <w:t>den Code für diesen Fall</w:t>
      </w:r>
      <w:commentRangeStart w:id="381"/>
      <w:r>
        <w:t xml:space="preserve"> </w:t>
      </w:r>
      <w:commentRangeEnd w:id="381"/>
      <w:r w:rsidR="00583D26">
        <w:rPr>
          <w:rStyle w:val="CommentReference"/>
        </w:rPr>
        <w:commentReference w:id="381"/>
      </w:r>
      <w:r>
        <w:t>schreiben.</w:t>
      </w:r>
      <w:r w:rsidR="00D32601">
        <w:t xml:space="preserve"> Wenn </w:t>
      </w:r>
      <w:proofErr w:type="spellStart"/>
      <w:r w:rsidR="00D32601" w:rsidRPr="00A54647">
        <w:rPr>
          <w:rStyle w:val="CodeImTextZchn"/>
        </w:rPr>
        <w:t>var</w:t>
      </w:r>
      <w:proofErr w:type="spellEnd"/>
      <w:r w:rsidR="00D32601" w:rsidRPr="00A54647">
        <w:rPr>
          <w:rStyle w:val="CodeImTextZchn"/>
        </w:rPr>
        <w:t xml:space="preserve"> 1</w:t>
      </w:r>
      <w:r w:rsidR="00D32601">
        <w:t xml:space="preserve"> ist wird der Code unter </w:t>
      </w:r>
      <w:proofErr w:type="spellStart"/>
      <w:r w:rsidR="00D32601" w:rsidRPr="00A54647">
        <w:rPr>
          <w:rStyle w:val="CodeImTextZchn"/>
        </w:rPr>
        <w:t>case</w:t>
      </w:r>
      <w:proofErr w:type="spellEnd"/>
      <w:r w:rsidR="00D32601" w:rsidRPr="00A54647">
        <w:rPr>
          <w:rStyle w:val="CodeImTextZchn"/>
        </w:rPr>
        <w:t xml:space="preserve"> 1</w:t>
      </w:r>
      <w:r w:rsidR="00D32601">
        <w:t xml:space="preserve"> ausgeführt. Jeweils am Ende des Codes in einem </w:t>
      </w:r>
      <w:proofErr w:type="spellStart"/>
      <w:r w:rsidR="00D32601" w:rsidRPr="00A54647">
        <w:rPr>
          <w:rStyle w:val="CodeImTextZchn"/>
        </w:rPr>
        <w:t>case</w:t>
      </w:r>
      <w:proofErr w:type="spellEnd"/>
      <w:r w:rsidR="00D32601">
        <w:t xml:space="preserve"> braucht es ein </w:t>
      </w:r>
      <w:r w:rsidR="00D32601" w:rsidRPr="00A54647">
        <w:rPr>
          <w:rStyle w:val="CodeImTextZchn"/>
        </w:rPr>
        <w:t>break</w:t>
      </w:r>
      <w:r w:rsidR="00515D63">
        <w:rPr>
          <w:rStyle w:val="CodeImTextZchn"/>
        </w:rPr>
        <w:t xml:space="preserve"> </w:t>
      </w:r>
      <w:r w:rsidR="00237B76" w:rsidRPr="00237B76">
        <w:t>(</w:t>
      </w:r>
      <w:r w:rsidR="00237B76" w:rsidRPr="00203A54">
        <w:rPr>
          <w:rStyle w:val="LinkZchn"/>
        </w:rPr>
        <w:fldChar w:fldCharType="begin"/>
      </w:r>
      <w:r w:rsidR="00237B76" w:rsidRPr="00203A54">
        <w:rPr>
          <w:rStyle w:val="LinkZchn"/>
        </w:rPr>
        <w:instrText xml:space="preserve"> REF _Ref59112845 \r \h </w:instrText>
      </w:r>
      <w:r w:rsidR="00203A54">
        <w:rPr>
          <w:rStyle w:val="LinkZchn"/>
        </w:rPr>
        <w:instrText xml:space="preserve"> \* MERGEFORMAT </w:instrText>
      </w:r>
      <w:r w:rsidR="00237B76" w:rsidRPr="00203A54">
        <w:rPr>
          <w:rStyle w:val="LinkZchn"/>
        </w:rPr>
      </w:r>
      <w:r w:rsidR="00237B76" w:rsidRPr="00203A54">
        <w:rPr>
          <w:rStyle w:val="LinkZchn"/>
        </w:rPr>
        <w:fldChar w:fldCharType="separate"/>
      </w:r>
      <w:r w:rsidR="00E0674A">
        <w:rPr>
          <w:rStyle w:val="LinkZchn"/>
        </w:rPr>
        <w:t>7.4.6</w:t>
      </w:r>
      <w:r w:rsidR="00237B76" w:rsidRPr="00203A54">
        <w:rPr>
          <w:rStyle w:val="LinkZchn"/>
        </w:rPr>
        <w:fldChar w:fldCharType="end"/>
      </w:r>
      <w:r w:rsidR="00237B76" w:rsidRPr="00203A54">
        <w:rPr>
          <w:rStyle w:val="LinkZchn"/>
        </w:rPr>
        <w:t xml:space="preserve"> </w:t>
      </w:r>
      <w:r w:rsidR="00237B76" w:rsidRPr="00203A54">
        <w:rPr>
          <w:rStyle w:val="LinkZchn"/>
        </w:rPr>
        <w:fldChar w:fldCharType="begin"/>
      </w:r>
      <w:r w:rsidR="00237B76" w:rsidRPr="00203A54">
        <w:rPr>
          <w:rStyle w:val="LinkZchn"/>
        </w:rPr>
        <w:instrText xml:space="preserve"> REF _Ref59112845 \h </w:instrText>
      </w:r>
      <w:r w:rsidR="00203A54">
        <w:rPr>
          <w:rStyle w:val="LinkZchn"/>
        </w:rPr>
        <w:instrText xml:space="preserve"> \* MERGEFORMAT </w:instrText>
      </w:r>
      <w:r w:rsidR="00237B76" w:rsidRPr="00203A54">
        <w:rPr>
          <w:rStyle w:val="LinkZchn"/>
        </w:rPr>
      </w:r>
      <w:r w:rsidR="00237B76" w:rsidRPr="00203A54">
        <w:rPr>
          <w:rStyle w:val="LinkZchn"/>
        </w:rPr>
        <w:fldChar w:fldCharType="separate"/>
      </w:r>
      <w:proofErr w:type="spellStart"/>
      <w:r w:rsidR="00E0674A" w:rsidRPr="00E0674A">
        <w:rPr>
          <w:rStyle w:val="LinkZchn"/>
        </w:rPr>
        <w:t>throw</w:t>
      </w:r>
      <w:proofErr w:type="spellEnd"/>
      <w:r w:rsidR="00E0674A" w:rsidRPr="00E0674A">
        <w:rPr>
          <w:rStyle w:val="LinkZchn"/>
        </w:rPr>
        <w:t>/break</w:t>
      </w:r>
      <w:r w:rsidR="00237B76" w:rsidRPr="00203A54">
        <w:rPr>
          <w:rStyle w:val="LinkZchn"/>
        </w:rPr>
        <w:fldChar w:fldCharType="end"/>
      </w:r>
      <w:r w:rsidR="00237B76">
        <w:t>)</w:t>
      </w:r>
      <w:r w:rsidR="00D32601" w:rsidRPr="00A54647">
        <w:t>.</w:t>
      </w:r>
      <w:r w:rsidR="00D32601">
        <w:t xml:space="preserve"> Das ist nötig, damit </w:t>
      </w:r>
      <w:r w:rsidR="00D32601" w:rsidRPr="00515D63">
        <w:rPr>
          <w:rStyle w:val="CodeImTextZchn"/>
        </w:rPr>
        <w:t>switch</w:t>
      </w:r>
      <w:r w:rsidR="00D32601">
        <w:t xml:space="preserve"> verlassen wird.</w:t>
      </w:r>
    </w:p>
    <w:p w14:paraId="07C131D3" w14:textId="29C21935" w:rsidR="00375302" w:rsidRDefault="000226FA" w:rsidP="008939CA">
      <w:pPr>
        <w:pStyle w:val="Wichtigberschrift"/>
      </w:pPr>
      <w:proofErr w:type="spellStart"/>
      <w:r>
        <w:t>r</w:t>
      </w:r>
      <w:r w:rsidR="008939CA">
        <w:t>eturn</w:t>
      </w:r>
      <w:proofErr w:type="spellEnd"/>
    </w:p>
    <w:p w14:paraId="34F440E6" w14:textId="602B808C" w:rsidR="00375302" w:rsidRDefault="00375302" w:rsidP="00375302">
      <w:pPr>
        <w:pStyle w:val="WichtigInhalt"/>
      </w:pPr>
      <w:commentRangeStart w:id="382"/>
      <w:r>
        <w:t xml:space="preserve">Wenn in einem </w:t>
      </w:r>
      <w:r w:rsidR="000226FA">
        <w:rPr>
          <w:rStyle w:val="CodeImTextZchn"/>
        </w:rPr>
        <w:t>s</w:t>
      </w:r>
      <w:r w:rsidRPr="00515D63">
        <w:rPr>
          <w:rStyle w:val="CodeImTextZchn"/>
        </w:rPr>
        <w:t>witch</w:t>
      </w:r>
      <w:r>
        <w:t xml:space="preserve"> die </w:t>
      </w:r>
      <w:proofErr w:type="spellStart"/>
      <w:r w:rsidR="000226FA">
        <w:rPr>
          <w:rStyle w:val="CodeImTextZchn"/>
        </w:rPr>
        <w:t>r</w:t>
      </w:r>
      <w:r w:rsidRPr="00515D63">
        <w:rPr>
          <w:rStyle w:val="CodeImTextZchn"/>
        </w:rPr>
        <w:t>eturn</w:t>
      </w:r>
      <w:proofErr w:type="spellEnd"/>
      <w:r>
        <w:t xml:space="preserve"> Funktion vorkommt wird kein </w:t>
      </w:r>
      <w:r w:rsidR="000226FA">
        <w:rPr>
          <w:rStyle w:val="CodeImTextZchn"/>
        </w:rPr>
        <w:t>b</w:t>
      </w:r>
      <w:r w:rsidRPr="00515D63">
        <w:rPr>
          <w:rStyle w:val="CodeImTextZchn"/>
        </w:rPr>
        <w:t>reak</w:t>
      </w:r>
      <w:r>
        <w:t xml:space="preserve"> benötigt.</w:t>
      </w:r>
      <w:commentRangeEnd w:id="382"/>
      <w:r w:rsidR="00583D26">
        <w:rPr>
          <w:rStyle w:val="CommentReference"/>
        </w:rPr>
        <w:commentReference w:id="382"/>
      </w:r>
    </w:p>
    <w:p w14:paraId="57801B76" w14:textId="1AF80AEE" w:rsidR="00D32601" w:rsidRDefault="00D32601" w:rsidP="00DD6414">
      <w:commentRangeStart w:id="383"/>
      <w:r>
        <w:t xml:space="preserve">In </w:t>
      </w:r>
      <w:proofErr w:type="spellStart"/>
      <w:r w:rsidRPr="007024BD">
        <w:rPr>
          <w:rStyle w:val="CodeImTextZchn"/>
        </w:rPr>
        <w:t>default</w:t>
      </w:r>
      <w:proofErr w:type="spellEnd"/>
      <w:r w:rsidRPr="007024BD">
        <w:rPr>
          <w:rStyle w:val="CodeImTextZchn"/>
        </w:rPr>
        <w:t>:</w:t>
      </w:r>
      <w:r>
        <w:t xml:space="preserve"> werden alle Werte abgefangen, die in keinem </w:t>
      </w:r>
      <w:proofErr w:type="spellStart"/>
      <w:r w:rsidRPr="007024BD">
        <w:rPr>
          <w:rStyle w:val="CodeImTextZchn"/>
        </w:rPr>
        <w:t>case</w:t>
      </w:r>
      <w:proofErr w:type="spellEnd"/>
      <w:r w:rsidR="007024BD">
        <w:t xml:space="preserve"> </w:t>
      </w:r>
      <w:r>
        <w:t>waren.</w:t>
      </w:r>
      <w:commentRangeEnd w:id="383"/>
      <w:r w:rsidR="00583D26">
        <w:rPr>
          <w:rStyle w:val="CommentReference"/>
        </w:rPr>
        <w:commentReference w:id="383"/>
      </w:r>
    </w:p>
    <w:p w14:paraId="73CE4E1A" w14:textId="3140CE18" w:rsidR="00D32601" w:rsidRDefault="008B273E" w:rsidP="003102CF">
      <w:pPr>
        <w:pStyle w:val="Heading3"/>
      </w:pPr>
      <w:bookmarkStart w:id="384" w:name="_Toc103938839"/>
      <w:r>
        <w:t>f</w:t>
      </w:r>
      <w:commentRangeStart w:id="385"/>
      <w:r w:rsidR="00D32601">
        <w:t>or</w:t>
      </w:r>
      <w:commentRangeEnd w:id="385"/>
      <w:r w:rsidR="00E33099">
        <w:rPr>
          <w:rStyle w:val="CommentReference"/>
          <w:rFonts w:cs="Times New Roman"/>
          <w:b w:val="0"/>
          <w:iCs w:val="0"/>
        </w:rPr>
        <w:commentReference w:id="385"/>
      </w:r>
      <w:bookmarkEnd w:id="384"/>
    </w:p>
    <w:p w14:paraId="02C62B47" w14:textId="6900AEBA" w:rsidR="00BD4373" w:rsidRDefault="00D32601" w:rsidP="00D32601">
      <w:r>
        <w:t>In eine</w:t>
      </w:r>
      <w:r w:rsidR="00685CE0">
        <w:t>m</w:t>
      </w:r>
      <w:r>
        <w:t xml:space="preserve"> </w:t>
      </w:r>
      <w:r w:rsidRPr="007024BD">
        <w:rPr>
          <w:rStyle w:val="CodeImTextZchn"/>
        </w:rPr>
        <w:t>for</w:t>
      </w:r>
      <w:r>
        <w:t xml:space="preserve"> wird etwas wiederholt bis eine </w:t>
      </w:r>
      <w:r w:rsidR="00BD4373">
        <w:t>Bedingung</w:t>
      </w:r>
      <w:r>
        <w:t xml:space="preserve"> erfüllt wird.</w:t>
      </w:r>
      <w:r w:rsidR="00BD4373">
        <w:t xml:space="preserve"> In den meisten Fällen wird eine Variable bei jedem Durchgang erhöht. So kann man </w:t>
      </w:r>
      <w:r w:rsidR="008939CA">
        <w:t>bestimmen</w:t>
      </w:r>
      <w:r w:rsidR="00BD4373">
        <w:t xml:space="preserve"> wie oft etwas wiederholt werden soll.</w:t>
      </w:r>
    </w:p>
    <w:p w14:paraId="3022A8B2" w14:textId="77777777" w:rsidR="00BD4373" w:rsidRPr="00BD4373" w:rsidRDefault="00BD4373" w:rsidP="00C75614">
      <w:pPr>
        <w:pStyle w:val="Code"/>
      </w:pPr>
      <w:r w:rsidRPr="00D70FD2">
        <w:rPr>
          <w:color w:val="9966FF"/>
        </w:rPr>
        <w:t>for</w:t>
      </w:r>
      <w:r w:rsidRPr="00BD4373">
        <w:t>(</w:t>
      </w:r>
      <w:r w:rsidRPr="00D70FD2">
        <w:rPr>
          <w:rStyle w:val="CodeZchn"/>
          <w:color w:val="0070C0"/>
          <w:shd w:val="clear" w:color="auto" w:fill="auto"/>
        </w:rPr>
        <w:t>int</w:t>
      </w:r>
      <w:r w:rsidRPr="00BD4373">
        <w:t xml:space="preserve"> </w:t>
      </w:r>
      <w:r w:rsidRPr="00D70FD2">
        <w:rPr>
          <w:color w:val="8DB3E2" w:themeColor="text2" w:themeTint="66"/>
        </w:rPr>
        <w:t>i</w:t>
      </w:r>
      <w:r w:rsidRPr="00BD4373">
        <w:t xml:space="preserve"> = </w:t>
      </w:r>
      <w:r w:rsidRPr="00BD4373">
        <w:rPr>
          <w:color w:val="C2D69B" w:themeColor="accent3" w:themeTint="99"/>
        </w:rPr>
        <w:t>1</w:t>
      </w:r>
      <w:r w:rsidRPr="00BD4373">
        <w:t xml:space="preserve">; </w:t>
      </w:r>
      <w:r w:rsidRPr="00D70FD2">
        <w:rPr>
          <w:color w:val="8DB3E2" w:themeColor="text2" w:themeTint="66"/>
        </w:rPr>
        <w:t>i</w:t>
      </w:r>
      <w:r w:rsidRPr="00BD4373">
        <w:t xml:space="preserve"> &lt;= </w:t>
      </w:r>
      <w:r w:rsidRPr="00BD4373">
        <w:rPr>
          <w:color w:val="C2D69B" w:themeColor="accent3" w:themeTint="99"/>
        </w:rPr>
        <w:t>5</w:t>
      </w:r>
      <w:r w:rsidRPr="00BD4373">
        <w:t xml:space="preserve">; </w:t>
      </w:r>
      <w:r w:rsidRPr="00D70FD2">
        <w:rPr>
          <w:color w:val="8DB3E2" w:themeColor="text2" w:themeTint="66"/>
        </w:rPr>
        <w:t>i</w:t>
      </w:r>
      <w:r w:rsidRPr="00BD4373">
        <w:t>++)</w:t>
      </w:r>
    </w:p>
    <w:p w14:paraId="3CAE71A8" w14:textId="77777777" w:rsidR="00BD4373" w:rsidRPr="00BD4373" w:rsidRDefault="00BD4373" w:rsidP="00C75614">
      <w:pPr>
        <w:pStyle w:val="Code"/>
      </w:pPr>
      <w:r w:rsidRPr="00BD4373">
        <w:t>{</w:t>
      </w:r>
    </w:p>
    <w:p w14:paraId="0B4B0E54" w14:textId="7398DC5E" w:rsidR="00BD4373" w:rsidRPr="00BD4373" w:rsidRDefault="00BD4373" w:rsidP="00C75614">
      <w:pPr>
        <w:pStyle w:val="Code"/>
      </w:pPr>
      <w:r w:rsidRPr="00BD4373">
        <w:t xml:space="preserve">    </w:t>
      </w:r>
      <w:r w:rsidRPr="00D70FD2">
        <w:rPr>
          <w:color w:val="00FF99"/>
        </w:rPr>
        <w:t>Console</w:t>
      </w:r>
      <w:r w:rsidRPr="00D70FD2">
        <w:t>.</w:t>
      </w:r>
      <w:r w:rsidRPr="00D70FD2">
        <w:rPr>
          <w:color w:val="FFFF99"/>
        </w:rPr>
        <w:t>WriteLine</w:t>
      </w:r>
      <w:r w:rsidRPr="00BD4373">
        <w:t>(</w:t>
      </w:r>
      <w:r w:rsidRPr="00D70FD2">
        <w:rPr>
          <w:color w:val="8DB3E2" w:themeColor="text2" w:themeTint="66"/>
        </w:rPr>
        <w:t>i</w:t>
      </w:r>
      <w:r w:rsidRPr="00BD4373">
        <w:t>);</w:t>
      </w:r>
    </w:p>
    <w:p w14:paraId="2D8448FF" w14:textId="4775E136" w:rsidR="00BD4373" w:rsidRPr="00BB43C3" w:rsidRDefault="00BD4373" w:rsidP="00C75614">
      <w:pPr>
        <w:pStyle w:val="Code"/>
        <w:rPr>
          <w:lang w:val="de-CH"/>
        </w:rPr>
      </w:pPr>
      <w:r w:rsidRPr="00BB43C3">
        <w:rPr>
          <w:lang w:val="de-CH"/>
        </w:rPr>
        <w:t>}</w:t>
      </w:r>
    </w:p>
    <w:p w14:paraId="104DB86D" w14:textId="397EEB32" w:rsidR="00DE4CE9" w:rsidRPr="00BB43C3" w:rsidRDefault="00DE4CE9" w:rsidP="00C75614">
      <w:pPr>
        <w:pStyle w:val="CodeErgebnis"/>
        <w:rPr>
          <w:lang w:val="de-CH"/>
        </w:rPr>
      </w:pPr>
      <w:r w:rsidRPr="00BB43C3">
        <w:rPr>
          <w:lang w:val="de-CH"/>
        </w:rPr>
        <w:t>1</w:t>
      </w:r>
    </w:p>
    <w:p w14:paraId="5511B6DA" w14:textId="670B25E0" w:rsidR="00DE4CE9" w:rsidRPr="00BB43C3" w:rsidRDefault="00DE4CE9" w:rsidP="00C75614">
      <w:pPr>
        <w:pStyle w:val="CodeErgebnis"/>
        <w:rPr>
          <w:lang w:val="de-CH"/>
        </w:rPr>
      </w:pPr>
      <w:r w:rsidRPr="00BB43C3">
        <w:rPr>
          <w:lang w:val="de-CH"/>
        </w:rPr>
        <w:t>2</w:t>
      </w:r>
    </w:p>
    <w:p w14:paraId="31B8F637" w14:textId="3408971E" w:rsidR="00DE4CE9" w:rsidRPr="00BB43C3" w:rsidRDefault="00DE4CE9" w:rsidP="00C75614">
      <w:pPr>
        <w:pStyle w:val="CodeErgebnis"/>
        <w:rPr>
          <w:lang w:val="de-CH"/>
        </w:rPr>
      </w:pPr>
      <w:r w:rsidRPr="00BB43C3">
        <w:rPr>
          <w:lang w:val="de-CH"/>
        </w:rPr>
        <w:t>3</w:t>
      </w:r>
    </w:p>
    <w:p w14:paraId="489A3709" w14:textId="6E36E874" w:rsidR="00DE4CE9" w:rsidRPr="00BB43C3" w:rsidRDefault="00DE4CE9" w:rsidP="00C75614">
      <w:pPr>
        <w:pStyle w:val="CodeErgebnis"/>
        <w:rPr>
          <w:lang w:val="de-CH"/>
        </w:rPr>
      </w:pPr>
      <w:r w:rsidRPr="00BB43C3">
        <w:rPr>
          <w:lang w:val="de-CH"/>
        </w:rPr>
        <w:t>4</w:t>
      </w:r>
    </w:p>
    <w:p w14:paraId="4B80AF36" w14:textId="22CE9B3D" w:rsidR="00DE4CE9" w:rsidRPr="00BB43C3" w:rsidRDefault="00DE4CE9" w:rsidP="00C75614">
      <w:pPr>
        <w:pStyle w:val="CodeErgebnis"/>
        <w:rPr>
          <w:lang w:val="de-CH"/>
        </w:rPr>
      </w:pPr>
      <w:r w:rsidRPr="00BB43C3">
        <w:rPr>
          <w:lang w:val="de-CH"/>
        </w:rPr>
        <w:t>5</w:t>
      </w:r>
    </w:p>
    <w:p w14:paraId="2ABAE547" w14:textId="49C33327" w:rsidR="00D65102" w:rsidRDefault="00BD4373" w:rsidP="00BD4373">
      <w:r>
        <w:t xml:space="preserve">Die </w:t>
      </w:r>
      <w:r w:rsidR="00685CE0">
        <w:t xml:space="preserve">runden </w:t>
      </w:r>
      <w:commentRangeStart w:id="386"/>
      <w:r>
        <w:t xml:space="preserve">Klammern </w:t>
      </w:r>
      <w:commentRangeEnd w:id="386"/>
      <w:r w:rsidR="00564D7A">
        <w:rPr>
          <w:rStyle w:val="CommentReference"/>
        </w:rPr>
        <w:commentReference w:id="386"/>
      </w:r>
      <w:r>
        <w:t xml:space="preserve">nach </w:t>
      </w:r>
      <w:r w:rsidR="007024BD">
        <w:t xml:space="preserve">dem Schlüsselwort </w:t>
      </w:r>
      <w:r w:rsidRPr="007024BD">
        <w:rPr>
          <w:rStyle w:val="CodeImTextZchn"/>
        </w:rPr>
        <w:t>for</w:t>
      </w:r>
      <w:r>
        <w:t xml:space="preserve"> sind</w:t>
      </w:r>
      <w:commentRangeStart w:id="387"/>
      <w:r>
        <w:t xml:space="preserve"> </w:t>
      </w:r>
      <w:r w:rsidR="00685CE0">
        <w:t xml:space="preserve">durch </w:t>
      </w:r>
      <w:r w:rsidR="007024BD">
        <w:t>Semikolons</w:t>
      </w:r>
      <w:r w:rsidR="00685CE0">
        <w:t xml:space="preserve"> </w:t>
      </w:r>
      <w:r w:rsidR="00D65102">
        <w:t xml:space="preserve">in </w:t>
      </w:r>
      <w:r>
        <w:t>drei Bereiche geteilt</w:t>
      </w:r>
      <w:commentRangeEnd w:id="387"/>
      <w:r w:rsidR="00564D7A">
        <w:rPr>
          <w:rStyle w:val="CommentReference"/>
        </w:rPr>
        <w:commentReference w:id="387"/>
      </w:r>
      <w:r w:rsidR="00D65102">
        <w:t>:</w:t>
      </w:r>
    </w:p>
    <w:p w14:paraId="522FACD7" w14:textId="05C9C075" w:rsidR="00D65102" w:rsidRDefault="00D65102" w:rsidP="00671609">
      <w:pPr>
        <w:pStyle w:val="ListParagraph"/>
        <w:numPr>
          <w:ilvl w:val="0"/>
          <w:numId w:val="35"/>
        </w:numPr>
      </w:pPr>
      <w:r>
        <w:t>Hier wird eine Variable definiert</w:t>
      </w:r>
      <w:r w:rsidR="00BC24D1">
        <w:t>. Das wird nur vor dem Ersten Durchgang ausgeführt.</w:t>
      </w:r>
    </w:p>
    <w:p w14:paraId="3A32EE3B" w14:textId="539E4375" w:rsidR="00D65102" w:rsidRDefault="00D65102" w:rsidP="00671609">
      <w:pPr>
        <w:pStyle w:val="ListParagraph"/>
        <w:numPr>
          <w:ilvl w:val="0"/>
          <w:numId w:val="35"/>
        </w:numPr>
      </w:pPr>
      <w:r>
        <w:t>In diesem Bereich gibt es eine Bedingung.</w:t>
      </w:r>
      <w:r>
        <w:br/>
        <w:t xml:space="preserve">Solange diese Bedingung wahr ist, wird der Inhalt von </w:t>
      </w:r>
      <w:r w:rsidRPr="00D65102">
        <w:rPr>
          <w:rStyle w:val="CodeImTextZchn"/>
        </w:rPr>
        <w:t>for</w:t>
      </w:r>
      <w:r>
        <w:t xml:space="preserve"> ausgeführt.</w:t>
      </w:r>
    </w:p>
    <w:p w14:paraId="31ADAC80" w14:textId="471F631E" w:rsidR="00DE4CE9" w:rsidRPr="00BC24D1" w:rsidRDefault="00D65102" w:rsidP="00671609">
      <w:pPr>
        <w:pStyle w:val="ListParagraph"/>
        <w:numPr>
          <w:ilvl w:val="0"/>
          <w:numId w:val="35"/>
        </w:numPr>
      </w:pPr>
      <w:r>
        <w:t>Der Code in diesem Teil wird am Ende jedes Durchgangs durchgeführt.</w:t>
      </w:r>
      <w:r w:rsidR="00DE4CE9">
        <w:br w:type="page"/>
      </w:r>
    </w:p>
    <w:p w14:paraId="59E8EF8A" w14:textId="33515DF1" w:rsidR="00620753" w:rsidRDefault="008B273E" w:rsidP="003102CF">
      <w:pPr>
        <w:pStyle w:val="Heading3"/>
      </w:pPr>
      <w:bookmarkStart w:id="388" w:name="_Toc103938840"/>
      <w:proofErr w:type="spellStart"/>
      <w:r>
        <w:lastRenderedPageBreak/>
        <w:t>f</w:t>
      </w:r>
      <w:r w:rsidR="00620753">
        <w:t>oreach</w:t>
      </w:r>
      <w:bookmarkEnd w:id="388"/>
      <w:proofErr w:type="spellEnd"/>
    </w:p>
    <w:p w14:paraId="4432D699" w14:textId="276D256F" w:rsidR="00620753" w:rsidRPr="009171EE" w:rsidRDefault="00DE4CE9" w:rsidP="009171EE">
      <w:r>
        <w:t xml:space="preserve">In einer </w:t>
      </w:r>
      <w:proofErr w:type="spellStart"/>
      <w:r w:rsidRPr="005F2643">
        <w:rPr>
          <w:rStyle w:val="CodeImTextZchn"/>
        </w:rPr>
        <w:t>foreach</w:t>
      </w:r>
      <w:proofErr w:type="spellEnd"/>
      <w:r>
        <w:t xml:space="preserve"> Schl</w:t>
      </w:r>
      <w:r w:rsidR="00AC3ACE">
        <w:t>ei</w:t>
      </w:r>
      <w:r>
        <w:t xml:space="preserve">fe kann man alle Einträge, beispielsweise von einem </w:t>
      </w:r>
      <w:r w:rsidR="00681725">
        <w:t>Array</w:t>
      </w:r>
      <w:r w:rsidR="009171EE">
        <w:rPr>
          <w:rStyle w:val="CommentReference"/>
        </w:rPr>
        <w:t xml:space="preserve"> </w:t>
      </w:r>
      <w:r w:rsidRPr="009171EE">
        <w:t>verarbeiten.</w:t>
      </w:r>
    </w:p>
    <w:p w14:paraId="75F70463" w14:textId="059791F4" w:rsidR="00DE4CE9" w:rsidRPr="00DE4CE9" w:rsidRDefault="00DE4CE9" w:rsidP="00C75614">
      <w:pPr>
        <w:pStyle w:val="Code"/>
      </w:pPr>
      <w:r w:rsidRPr="00AC3ACE">
        <w:rPr>
          <w:rStyle w:val="CodeZchn"/>
          <w:color w:val="0070C0"/>
          <w:shd w:val="clear" w:color="auto" w:fill="auto"/>
        </w:rPr>
        <w:t>int</w:t>
      </w:r>
      <w:r w:rsidRPr="00DE4CE9">
        <w:t xml:space="preserve">[] </w:t>
      </w:r>
      <w:r w:rsidR="00AC3ACE" w:rsidRPr="00AC3ACE">
        <w:rPr>
          <w:color w:val="8DB3E2" w:themeColor="text2" w:themeTint="66"/>
        </w:rPr>
        <w:t>my</w:t>
      </w:r>
      <w:r w:rsidR="00AC3ACE">
        <w:rPr>
          <w:color w:val="8DB3E2" w:themeColor="text2" w:themeTint="66"/>
        </w:rPr>
        <w:t>A</w:t>
      </w:r>
      <w:r w:rsidRPr="00AC3ACE">
        <w:rPr>
          <w:color w:val="8DB3E2" w:themeColor="text2" w:themeTint="66"/>
        </w:rPr>
        <w:t>rray</w:t>
      </w:r>
      <w:r w:rsidRPr="00DE4CE9">
        <w:t xml:space="preserve"> = </w:t>
      </w:r>
      <w:r w:rsidRPr="00AC3ACE">
        <w:rPr>
          <w:rStyle w:val="CodeZchn"/>
          <w:color w:val="0070C0"/>
          <w:shd w:val="clear" w:color="auto" w:fill="auto"/>
        </w:rPr>
        <w:t>new</w:t>
      </w:r>
      <w:r w:rsidRPr="00DE4CE9">
        <w:t xml:space="preserve"> </w:t>
      </w:r>
      <w:r w:rsidRPr="00AC3ACE">
        <w:rPr>
          <w:rStyle w:val="CodeZchn"/>
          <w:color w:val="0070C0"/>
          <w:shd w:val="clear" w:color="auto" w:fill="auto"/>
        </w:rPr>
        <w:t>int</w:t>
      </w:r>
      <w:r w:rsidRPr="00DE4CE9">
        <w:t>[</w:t>
      </w:r>
      <w:r w:rsidRPr="00DE4CE9">
        <w:rPr>
          <w:color w:val="C2D69B" w:themeColor="accent3" w:themeTint="99"/>
        </w:rPr>
        <w:t>5</w:t>
      </w:r>
      <w:r w:rsidRPr="00DE4CE9">
        <w:t xml:space="preserve">] { </w:t>
      </w:r>
      <w:r w:rsidRPr="00DE4CE9">
        <w:rPr>
          <w:color w:val="C2D69B" w:themeColor="accent3" w:themeTint="99"/>
        </w:rPr>
        <w:t>10</w:t>
      </w:r>
      <w:r w:rsidRPr="00DE4CE9">
        <w:t xml:space="preserve">, </w:t>
      </w:r>
      <w:r w:rsidRPr="00DE4CE9">
        <w:rPr>
          <w:color w:val="C2D69B" w:themeColor="accent3" w:themeTint="99"/>
        </w:rPr>
        <w:t>20</w:t>
      </w:r>
      <w:r w:rsidRPr="00DE4CE9">
        <w:t xml:space="preserve">, </w:t>
      </w:r>
      <w:r w:rsidRPr="00DE4CE9">
        <w:rPr>
          <w:color w:val="C2D69B" w:themeColor="accent3" w:themeTint="99"/>
        </w:rPr>
        <w:t>30</w:t>
      </w:r>
      <w:r w:rsidRPr="00DE4CE9">
        <w:t xml:space="preserve">, </w:t>
      </w:r>
      <w:r w:rsidRPr="00DE4CE9">
        <w:rPr>
          <w:color w:val="C2D69B" w:themeColor="accent3" w:themeTint="99"/>
        </w:rPr>
        <w:t>40</w:t>
      </w:r>
      <w:r w:rsidRPr="00DE4CE9">
        <w:t xml:space="preserve">, </w:t>
      </w:r>
      <w:r w:rsidRPr="00DE4CE9">
        <w:rPr>
          <w:color w:val="C2D69B" w:themeColor="accent3" w:themeTint="99"/>
        </w:rPr>
        <w:t>50</w:t>
      </w:r>
      <w:r w:rsidRPr="00DE4CE9">
        <w:t xml:space="preserve"> };</w:t>
      </w:r>
    </w:p>
    <w:p w14:paraId="2070351D" w14:textId="77777777" w:rsidR="00DE4CE9" w:rsidRPr="00DE4CE9" w:rsidRDefault="00DE4CE9" w:rsidP="00C75614">
      <w:pPr>
        <w:pStyle w:val="Code"/>
      </w:pPr>
    </w:p>
    <w:p w14:paraId="0BB269C9" w14:textId="52D3550A" w:rsidR="00DE4CE9" w:rsidRPr="00DE4CE9" w:rsidRDefault="00DE4CE9" w:rsidP="00C75614">
      <w:pPr>
        <w:pStyle w:val="Code"/>
      </w:pPr>
      <w:r w:rsidRPr="00AC3ACE">
        <w:t>foreach</w:t>
      </w:r>
      <w:r w:rsidRPr="00DE4CE9">
        <w:t>(</w:t>
      </w:r>
      <w:r w:rsidRPr="00AC3ACE">
        <w:rPr>
          <w:rStyle w:val="CodeZchn"/>
          <w:color w:val="0070C0"/>
          <w:shd w:val="clear" w:color="auto" w:fill="auto"/>
        </w:rPr>
        <w:t>int</w:t>
      </w:r>
      <w:r w:rsidRPr="00DE4CE9">
        <w:t xml:space="preserve"> </w:t>
      </w:r>
      <w:r w:rsidRPr="00AC3ACE">
        <w:rPr>
          <w:color w:val="8DB3E2" w:themeColor="text2" w:themeTint="66"/>
        </w:rPr>
        <w:t>i</w:t>
      </w:r>
      <w:r w:rsidRPr="00DE4CE9">
        <w:t xml:space="preserve"> </w:t>
      </w:r>
      <w:r w:rsidRPr="00AC3ACE">
        <w:t>in</w:t>
      </w:r>
      <w:r w:rsidRPr="00DE4CE9">
        <w:t xml:space="preserve"> </w:t>
      </w:r>
      <w:r w:rsidR="00AC3ACE" w:rsidRPr="00AC3ACE">
        <w:rPr>
          <w:color w:val="8DB3E2" w:themeColor="text2" w:themeTint="66"/>
        </w:rPr>
        <w:t>my</w:t>
      </w:r>
      <w:r w:rsidR="00AC3ACE">
        <w:rPr>
          <w:color w:val="8DB3E2" w:themeColor="text2" w:themeTint="66"/>
        </w:rPr>
        <w:t>A</w:t>
      </w:r>
      <w:r w:rsidR="00AC3ACE" w:rsidRPr="00AC3ACE">
        <w:rPr>
          <w:color w:val="8DB3E2" w:themeColor="text2" w:themeTint="66"/>
        </w:rPr>
        <w:t>rray</w:t>
      </w:r>
      <w:r w:rsidRPr="00DE4CE9">
        <w:t>)</w:t>
      </w:r>
    </w:p>
    <w:p w14:paraId="56910C19" w14:textId="77777777" w:rsidR="00DE4CE9" w:rsidRPr="00BB43C3" w:rsidRDefault="00DE4CE9" w:rsidP="00C75614">
      <w:pPr>
        <w:pStyle w:val="Code"/>
        <w:rPr>
          <w:lang w:val="de-CH"/>
        </w:rPr>
      </w:pPr>
      <w:r w:rsidRPr="00BB43C3">
        <w:rPr>
          <w:lang w:val="de-CH"/>
        </w:rPr>
        <w:t>{</w:t>
      </w:r>
    </w:p>
    <w:p w14:paraId="158A113F" w14:textId="1DC86787" w:rsidR="00DE4CE9" w:rsidRPr="00BB43C3" w:rsidRDefault="00DE4CE9" w:rsidP="00C75614">
      <w:pPr>
        <w:pStyle w:val="Code"/>
        <w:rPr>
          <w:lang w:val="de-CH"/>
        </w:rPr>
      </w:pPr>
      <w:r w:rsidRPr="00BB43C3">
        <w:rPr>
          <w:lang w:val="de-CH"/>
        </w:rPr>
        <w:t xml:space="preserve">    </w:t>
      </w:r>
      <w:r w:rsidRPr="00BB43C3">
        <w:rPr>
          <w:color w:val="00FF99"/>
          <w:lang w:val="de-CH"/>
        </w:rPr>
        <w:t>Console</w:t>
      </w:r>
      <w:r w:rsidRPr="00BB43C3">
        <w:rPr>
          <w:lang w:val="de-CH"/>
        </w:rPr>
        <w:t>.</w:t>
      </w:r>
      <w:r w:rsidRPr="00BB43C3">
        <w:rPr>
          <w:color w:val="FFFF99"/>
          <w:lang w:val="de-CH"/>
        </w:rPr>
        <w:t>WriteLine</w:t>
      </w:r>
      <w:r w:rsidRPr="00BB43C3">
        <w:rPr>
          <w:lang w:val="de-CH"/>
        </w:rPr>
        <w:t>(</w:t>
      </w:r>
      <w:r w:rsidRPr="00BB43C3">
        <w:rPr>
          <w:color w:val="8DB3E2" w:themeColor="text2" w:themeTint="66"/>
          <w:lang w:val="de-CH"/>
        </w:rPr>
        <w:t>i</w:t>
      </w:r>
      <w:r w:rsidRPr="00BB43C3">
        <w:rPr>
          <w:lang w:val="de-CH"/>
        </w:rPr>
        <w:t>);</w:t>
      </w:r>
    </w:p>
    <w:p w14:paraId="00BEA89A" w14:textId="49F43959" w:rsidR="00DE4CE9" w:rsidRPr="00BB43C3" w:rsidRDefault="00DE4CE9" w:rsidP="00C75614">
      <w:pPr>
        <w:pStyle w:val="Code"/>
        <w:rPr>
          <w:lang w:val="de-CH"/>
        </w:rPr>
      </w:pPr>
      <w:r w:rsidRPr="00BB43C3">
        <w:rPr>
          <w:lang w:val="de-CH"/>
        </w:rPr>
        <w:t>}</w:t>
      </w:r>
    </w:p>
    <w:p w14:paraId="3948DE0E" w14:textId="67A59E6A" w:rsidR="00DE4CE9" w:rsidRPr="00BB43C3" w:rsidRDefault="00DE4CE9" w:rsidP="00C75614">
      <w:pPr>
        <w:pStyle w:val="CodeErgebnis"/>
        <w:rPr>
          <w:lang w:val="de-CH"/>
        </w:rPr>
      </w:pPr>
      <w:r w:rsidRPr="00BB43C3">
        <w:rPr>
          <w:lang w:val="de-CH"/>
        </w:rPr>
        <w:t>10</w:t>
      </w:r>
    </w:p>
    <w:p w14:paraId="57BB40C4" w14:textId="760CA1A9" w:rsidR="00DE4CE9" w:rsidRPr="00BB43C3" w:rsidRDefault="00DE4CE9" w:rsidP="00C75614">
      <w:pPr>
        <w:pStyle w:val="CodeErgebnis"/>
        <w:rPr>
          <w:lang w:val="de-CH"/>
        </w:rPr>
      </w:pPr>
      <w:r w:rsidRPr="00BB43C3">
        <w:rPr>
          <w:lang w:val="de-CH"/>
        </w:rPr>
        <w:t>20</w:t>
      </w:r>
    </w:p>
    <w:p w14:paraId="5DA2B82B" w14:textId="32861E61" w:rsidR="00DE4CE9" w:rsidRPr="00BB43C3" w:rsidRDefault="00DE4CE9" w:rsidP="00C75614">
      <w:pPr>
        <w:pStyle w:val="CodeErgebnis"/>
        <w:rPr>
          <w:lang w:val="de-CH"/>
        </w:rPr>
      </w:pPr>
      <w:r w:rsidRPr="00BB43C3">
        <w:rPr>
          <w:lang w:val="de-CH"/>
        </w:rPr>
        <w:t>30</w:t>
      </w:r>
    </w:p>
    <w:p w14:paraId="5E483884" w14:textId="79490C2D" w:rsidR="00DE4CE9" w:rsidRPr="00BB43C3" w:rsidRDefault="00DE4CE9" w:rsidP="00C75614">
      <w:pPr>
        <w:pStyle w:val="CodeErgebnis"/>
        <w:rPr>
          <w:lang w:val="de-CH"/>
        </w:rPr>
      </w:pPr>
      <w:r w:rsidRPr="00BB43C3">
        <w:rPr>
          <w:lang w:val="de-CH"/>
        </w:rPr>
        <w:t>40</w:t>
      </w:r>
    </w:p>
    <w:p w14:paraId="0265178F" w14:textId="3105D2D4" w:rsidR="00DE4CE9" w:rsidRPr="00BB43C3" w:rsidRDefault="00DE4CE9" w:rsidP="00C75614">
      <w:pPr>
        <w:pStyle w:val="CodeErgebnis"/>
        <w:rPr>
          <w:lang w:val="de-CH"/>
        </w:rPr>
      </w:pPr>
      <w:r w:rsidRPr="00BB43C3">
        <w:rPr>
          <w:lang w:val="de-CH"/>
        </w:rPr>
        <w:t>50</w:t>
      </w:r>
    </w:p>
    <w:p w14:paraId="7A58335B" w14:textId="6A79425D" w:rsidR="000906CB" w:rsidRDefault="00AC3ACE" w:rsidP="00BD4373">
      <w:r>
        <w:t xml:space="preserve">In diesem Beispiel wird erst der </w:t>
      </w:r>
      <w:r w:rsidR="00A16123" w:rsidRPr="00A16123">
        <w:t>Array</w:t>
      </w:r>
      <w:r>
        <w:t xml:space="preserve"> </w:t>
      </w:r>
      <w:proofErr w:type="spellStart"/>
      <w:r w:rsidRPr="00BC24D1">
        <w:rPr>
          <w:rStyle w:val="CodeImTextZchn"/>
        </w:rPr>
        <w:t>myArray</w:t>
      </w:r>
      <w:proofErr w:type="spellEnd"/>
      <w:r>
        <w:t xml:space="preserve"> erstellt. Dieser wird danach in der </w:t>
      </w:r>
      <w:proofErr w:type="spellStart"/>
      <w:r w:rsidR="00BC24D1" w:rsidRPr="00BC24D1">
        <w:rPr>
          <w:rStyle w:val="CodeImTextZchn"/>
        </w:rPr>
        <w:t>f</w:t>
      </w:r>
      <w:r w:rsidRPr="00BC24D1">
        <w:rPr>
          <w:rStyle w:val="CodeImTextZchn"/>
        </w:rPr>
        <w:t>oreach</w:t>
      </w:r>
      <w:proofErr w:type="spellEnd"/>
      <w:r w:rsidR="00A16123">
        <w:t>-</w:t>
      </w:r>
      <w:r>
        <w:t xml:space="preserve">Schleife verwendet. Die Variable </w:t>
      </w:r>
      <w:r w:rsidRPr="00BC24D1">
        <w:rPr>
          <w:rStyle w:val="CodeImTextZchn"/>
        </w:rPr>
        <w:t>i</w:t>
      </w:r>
      <w:r>
        <w:t xml:space="preserve"> ist jeweils der aktuelle Eintrag. Im </w:t>
      </w:r>
      <w:proofErr w:type="spellStart"/>
      <w:r w:rsidRPr="00BC24D1">
        <w:rPr>
          <w:rStyle w:val="CodeImTextZchn"/>
        </w:rPr>
        <w:t>foreach</w:t>
      </w:r>
      <w:proofErr w:type="spellEnd"/>
      <w:r>
        <w:t xml:space="preserve"> wird jeweils </w:t>
      </w:r>
      <w:r w:rsidR="005F2643" w:rsidRPr="005F2643">
        <w:t xml:space="preserve">die Variable </w:t>
      </w:r>
      <w:r w:rsidR="005F2643">
        <w:rPr>
          <w:rStyle w:val="CodeImTextZchn"/>
        </w:rPr>
        <w:t>i</w:t>
      </w:r>
      <w:r>
        <w:t xml:space="preserve"> ausgegeben. </w:t>
      </w:r>
    </w:p>
    <w:p w14:paraId="6FBB3FB8" w14:textId="5684A63D" w:rsidR="006D3D71" w:rsidRDefault="001B3FB5" w:rsidP="003102CF">
      <w:pPr>
        <w:pStyle w:val="Heading3"/>
      </w:pPr>
      <w:bookmarkStart w:id="389" w:name="_Ref59112845"/>
      <w:bookmarkStart w:id="390" w:name="_Toc103938841"/>
      <w:proofErr w:type="spellStart"/>
      <w:r>
        <w:t>t</w:t>
      </w:r>
      <w:r w:rsidR="006D3D71">
        <w:t>hrow</w:t>
      </w:r>
      <w:proofErr w:type="spellEnd"/>
      <w:r w:rsidR="006D3D71">
        <w:t>/break</w:t>
      </w:r>
      <w:bookmarkEnd w:id="389"/>
      <w:bookmarkEnd w:id="390"/>
    </w:p>
    <w:p w14:paraId="39AE2509" w14:textId="6B8C962E" w:rsidR="006D3D71" w:rsidRDefault="00E85336" w:rsidP="00E85336">
      <w:r>
        <w:t xml:space="preserve">Bei Abfragen wie </w:t>
      </w:r>
      <w:proofErr w:type="spellStart"/>
      <w:r w:rsidRPr="00BC24D1">
        <w:rPr>
          <w:rStyle w:val="CodeImTextZchn"/>
        </w:rPr>
        <w:t>if</w:t>
      </w:r>
      <w:proofErr w:type="spellEnd"/>
      <w:r>
        <w:t xml:space="preserve"> oder</w:t>
      </w:r>
      <w:r w:rsidR="00BC24D1">
        <w:t xml:space="preserve"> </w:t>
      </w:r>
      <w:r w:rsidRPr="00BC24D1">
        <w:rPr>
          <w:rStyle w:val="CodeImTextZchn"/>
        </w:rPr>
        <w:t>switch</w:t>
      </w:r>
      <w:r>
        <w:t xml:space="preserve"> kann es immer wieder passieren, dass man bei </w:t>
      </w:r>
      <w:r w:rsidR="005F2643">
        <w:t>b</w:t>
      </w:r>
      <w:r>
        <w:t xml:space="preserve">estimmten Ergebnissen aus der Schleife ausbrechen will. Zwei </w:t>
      </w:r>
      <w:r w:rsidR="00375302">
        <w:t>Möglichkeiten</w:t>
      </w:r>
      <w:r>
        <w:t xml:space="preserve"> sind </w:t>
      </w:r>
      <w:proofErr w:type="spellStart"/>
      <w:r w:rsidRPr="00BC24D1">
        <w:rPr>
          <w:rStyle w:val="CodeImTextZchn"/>
        </w:rPr>
        <w:t>throw</w:t>
      </w:r>
      <w:proofErr w:type="spellEnd"/>
      <w:r>
        <w:t xml:space="preserve"> und </w:t>
      </w:r>
      <w:r w:rsidRPr="00BC24D1">
        <w:rPr>
          <w:rStyle w:val="CodeImTextZchn"/>
        </w:rPr>
        <w:t>break</w:t>
      </w:r>
      <w:r>
        <w:t>.</w:t>
      </w:r>
    </w:p>
    <w:p w14:paraId="54EC1EE6" w14:textId="45594F49" w:rsidR="00E85336" w:rsidRDefault="00E85336" w:rsidP="00E85336"/>
    <w:p w14:paraId="0E436FE0" w14:textId="16334957" w:rsidR="00E85336" w:rsidRDefault="00E85336" w:rsidP="00E85336">
      <w:r>
        <w:t xml:space="preserve">Mithilfe von </w:t>
      </w:r>
      <w:proofErr w:type="spellStart"/>
      <w:r w:rsidRPr="00BC24D1">
        <w:rPr>
          <w:rStyle w:val="CodeImTextZchn"/>
        </w:rPr>
        <w:t>throw</w:t>
      </w:r>
      <w:proofErr w:type="spellEnd"/>
      <w:r>
        <w:t xml:space="preserve"> kann man direkt das ganze Programm beenden. Das ist zum Beispiel </w:t>
      </w:r>
      <w:r w:rsidR="00375302">
        <w:t>nützlich,</w:t>
      </w:r>
      <w:r>
        <w:t xml:space="preserve"> wenn ein Fall auf normalem Weg nie auftreten würde. </w:t>
      </w:r>
      <w:proofErr w:type="spellStart"/>
      <w:r w:rsidRPr="00BC24D1">
        <w:rPr>
          <w:rStyle w:val="CodeImTextZchn"/>
        </w:rPr>
        <w:t>throw</w:t>
      </w:r>
      <w:proofErr w:type="spellEnd"/>
      <w:r>
        <w:t xml:space="preserve"> wird wie folgt dargestellt:</w:t>
      </w:r>
    </w:p>
    <w:p w14:paraId="69017AE4" w14:textId="08692921" w:rsidR="00E85336" w:rsidRPr="004C7538" w:rsidRDefault="00E85336" w:rsidP="00C75614">
      <w:pPr>
        <w:pStyle w:val="Code"/>
      </w:pPr>
      <w:r w:rsidRPr="004C7538">
        <w:rPr>
          <w:color w:val="9966FF"/>
        </w:rPr>
        <w:t>throw</w:t>
      </w:r>
      <w:r w:rsidRPr="004C7538">
        <w:rPr>
          <w:color w:val="000000"/>
          <w:sz w:val="19"/>
        </w:rPr>
        <w:t xml:space="preserve"> </w:t>
      </w:r>
      <w:r w:rsidRPr="004C7538">
        <w:rPr>
          <w:rStyle w:val="CodeZchn"/>
          <w:color w:val="0070C0"/>
          <w:shd w:val="clear" w:color="auto" w:fill="auto"/>
        </w:rPr>
        <w:t>new</w:t>
      </w:r>
      <w:r w:rsidRPr="004C7538">
        <w:rPr>
          <w:color w:val="000000"/>
          <w:sz w:val="19"/>
        </w:rPr>
        <w:t xml:space="preserve"> </w:t>
      </w:r>
      <w:r w:rsidRPr="004C7538">
        <w:rPr>
          <w:color w:val="00FF99"/>
        </w:rPr>
        <w:t>Exception</w:t>
      </w:r>
      <w:r w:rsidRPr="004C7538">
        <w:rPr>
          <w:color w:val="auto"/>
        </w:rPr>
        <w:t>(</w:t>
      </w:r>
      <w:r w:rsidRPr="004C7538">
        <w:t>"ungültiger Operator"</w:t>
      </w:r>
      <w:r w:rsidRPr="004C7538">
        <w:rPr>
          <w:color w:val="auto"/>
        </w:rPr>
        <w:t>);</w:t>
      </w:r>
    </w:p>
    <w:p w14:paraId="3114DE29" w14:textId="1DA10081" w:rsidR="00E85336" w:rsidRPr="004C7538" w:rsidRDefault="00E85336" w:rsidP="00E85336">
      <w:pPr>
        <w:rPr>
          <w:lang w:val="en-US"/>
        </w:rPr>
      </w:pPr>
    </w:p>
    <w:p w14:paraId="449D1C6B" w14:textId="6B51A479" w:rsidR="00E85336" w:rsidRDefault="00E85336" w:rsidP="00E85336">
      <w:r w:rsidRPr="00E85336">
        <w:t>In den Klammern kann m</w:t>
      </w:r>
      <w:r>
        <w:t xml:space="preserve">an eine Fehlermeldung hinterlegen die angezeigt </w:t>
      </w:r>
      <w:r w:rsidR="00344020">
        <w:t>wird,</w:t>
      </w:r>
      <w:r>
        <w:t xml:space="preserve"> wenn der Fall auftreten würde.</w:t>
      </w:r>
    </w:p>
    <w:p w14:paraId="3294EDFE" w14:textId="167AEBF6" w:rsidR="00E85336" w:rsidRDefault="00E85336" w:rsidP="00E85336"/>
    <w:p w14:paraId="04BB092C" w14:textId="22387B8B" w:rsidR="00E85336" w:rsidRDefault="00E85336" w:rsidP="00E85336">
      <w:r>
        <w:t xml:space="preserve">Mit </w:t>
      </w:r>
      <w:r w:rsidR="003561E0">
        <w:rPr>
          <w:rStyle w:val="CodeImTextZchn"/>
        </w:rPr>
        <w:t>b</w:t>
      </w:r>
      <w:r w:rsidRPr="005F2643">
        <w:rPr>
          <w:rStyle w:val="CodeImTextZchn"/>
        </w:rPr>
        <w:t>reak</w:t>
      </w:r>
      <w:r>
        <w:t xml:space="preserve"> beendet man </w:t>
      </w:r>
      <w:proofErr w:type="gramStart"/>
      <w:r w:rsidR="00344020">
        <w:t>ausschliesslich d</w:t>
      </w:r>
      <w:r w:rsidR="005F2643">
        <w:t>ie</w:t>
      </w:r>
      <w:r w:rsidR="00344020">
        <w:t xml:space="preserve"> aktuelle Schleife</w:t>
      </w:r>
      <w:proofErr w:type="gramEnd"/>
      <w:r w:rsidR="00344020">
        <w:t xml:space="preserve">. </w:t>
      </w:r>
      <w:r w:rsidR="003561E0">
        <w:rPr>
          <w:rStyle w:val="CodeImTextZchn"/>
        </w:rPr>
        <w:t>bre</w:t>
      </w:r>
      <w:r w:rsidR="00344020" w:rsidRPr="005F2643">
        <w:rPr>
          <w:rStyle w:val="CodeImTextZchn"/>
        </w:rPr>
        <w:t>ak</w:t>
      </w:r>
      <w:r w:rsidR="00344020">
        <w:t xml:space="preserve"> kann beispielsweise in einer Endlosschleife nützlich sein. </w:t>
      </w:r>
    </w:p>
    <w:p w14:paraId="0AC70CA1" w14:textId="20EA9A0B" w:rsidR="00344020" w:rsidRDefault="003561E0" w:rsidP="00E85336">
      <w:r>
        <w:rPr>
          <w:rStyle w:val="CodeImTextZchn"/>
        </w:rPr>
        <w:t>b</w:t>
      </w:r>
      <w:r w:rsidR="00344020" w:rsidRPr="005F2643">
        <w:rPr>
          <w:rStyle w:val="CodeImTextZchn"/>
        </w:rPr>
        <w:t>reak</w:t>
      </w:r>
      <w:r w:rsidR="00344020">
        <w:t xml:space="preserve"> wird wie folgt benutzt:</w:t>
      </w:r>
    </w:p>
    <w:p w14:paraId="019EB88F" w14:textId="031CAAE0" w:rsidR="00344020" w:rsidRPr="00E85336" w:rsidRDefault="003561E0" w:rsidP="00C75614">
      <w:pPr>
        <w:pStyle w:val="Code"/>
      </w:pPr>
      <w:r>
        <w:rPr>
          <w:rStyle w:val="CodeZchn"/>
          <w:color w:val="0070C0"/>
          <w:shd w:val="clear" w:color="auto" w:fill="auto"/>
        </w:rPr>
        <w:t>b</w:t>
      </w:r>
      <w:r w:rsidR="00344020" w:rsidRPr="00344020">
        <w:rPr>
          <w:rStyle w:val="CodeZchn"/>
          <w:color w:val="0070C0"/>
          <w:shd w:val="clear" w:color="auto" w:fill="auto"/>
        </w:rPr>
        <w:t>reak</w:t>
      </w:r>
      <w:r w:rsidR="00344020">
        <w:t>;</w:t>
      </w:r>
    </w:p>
    <w:p w14:paraId="219F1CDA" w14:textId="77777777" w:rsidR="00305BDC" w:rsidRDefault="00305BDC">
      <w:pPr>
        <w:rPr>
          <w:rFonts w:cs="Arial"/>
          <w:b/>
          <w:bCs/>
          <w:iCs/>
          <w:sz w:val="32"/>
          <w:szCs w:val="28"/>
        </w:rPr>
      </w:pPr>
      <w:bookmarkStart w:id="391" w:name="_Ref59095619"/>
      <w:r>
        <w:br w:type="page"/>
      </w:r>
    </w:p>
    <w:p w14:paraId="2742BD20" w14:textId="0C1DFE39" w:rsidR="000906CB" w:rsidRDefault="001B3FB5" w:rsidP="003102CF">
      <w:pPr>
        <w:pStyle w:val="Heading2"/>
      </w:pPr>
      <w:bookmarkStart w:id="392" w:name="_Toc103938842"/>
      <w:r>
        <w:lastRenderedPageBreak/>
        <w:t>A</w:t>
      </w:r>
      <w:r w:rsidR="000906CB">
        <w:t>rrays</w:t>
      </w:r>
      <w:bookmarkEnd w:id="391"/>
      <w:bookmarkEnd w:id="392"/>
    </w:p>
    <w:p w14:paraId="6DA04119" w14:textId="7848A9F5" w:rsidR="000906CB" w:rsidRDefault="000906CB" w:rsidP="000906CB">
      <w:r>
        <w:t xml:space="preserve">Ein </w:t>
      </w:r>
      <w:r w:rsidRPr="009E072B">
        <w:t>Array</w:t>
      </w:r>
      <w:r>
        <w:t xml:space="preserve"> ist eine Auflistung von Werten. Diese können eindimensional oder </w:t>
      </w:r>
      <w:r w:rsidR="00C74FB2">
        <w:t>multi</w:t>
      </w:r>
      <w:r>
        <w:t xml:space="preserve">dimensional sein. </w:t>
      </w:r>
    </w:p>
    <w:p w14:paraId="4D9696DB" w14:textId="0A486A17" w:rsidR="000906CB" w:rsidRDefault="000906CB" w:rsidP="003102CF">
      <w:pPr>
        <w:pStyle w:val="Heading3"/>
      </w:pPr>
      <w:bookmarkStart w:id="393" w:name="_Toc103938843"/>
      <w:r>
        <w:t>Eindimensionale Arrays</w:t>
      </w:r>
      <w:bookmarkEnd w:id="393"/>
    </w:p>
    <w:p w14:paraId="734F3A3A" w14:textId="00B636B2" w:rsidR="0083242B" w:rsidRDefault="000906CB" w:rsidP="000906CB">
      <w:r>
        <w:t xml:space="preserve">Bei der Deklaration eines eindimensionalen </w:t>
      </w:r>
      <w:r w:rsidRPr="009E072B">
        <w:t>Arrays</w:t>
      </w:r>
      <w:r>
        <w:t xml:space="preserve"> wird nach der Typangabe ein </w:t>
      </w:r>
      <w:r w:rsidR="00A85205">
        <w:t>eckiges</w:t>
      </w:r>
      <w:r>
        <w:t xml:space="preserve"> Klammerpaar geschrieben. Auf der </w:t>
      </w:r>
      <w:r w:rsidR="00344020">
        <w:t>rechten</w:t>
      </w:r>
      <w:r>
        <w:t xml:space="preserve"> Seite </w:t>
      </w:r>
      <w:r w:rsidR="0083242B">
        <w:t>des Gleichheitszeichens</w:t>
      </w:r>
      <w:r>
        <w:t xml:space="preserve"> erstellt man einen neuen </w:t>
      </w:r>
      <w:r w:rsidRPr="009E072B">
        <w:t>Array</w:t>
      </w:r>
      <w:r w:rsidR="0083242B">
        <w:t xml:space="preserve">. In den Eckigen Klammern gibt man an, wie viele Einträge der </w:t>
      </w:r>
      <w:r w:rsidR="0083242B" w:rsidRPr="005F2643">
        <w:t>Array</w:t>
      </w:r>
      <w:r w:rsidR="0083242B">
        <w:t xml:space="preserve"> maximal haben darf. </w:t>
      </w:r>
    </w:p>
    <w:p w14:paraId="2F460788" w14:textId="7E104687" w:rsidR="0083242B" w:rsidRPr="00BB43C3" w:rsidRDefault="0083242B" w:rsidP="00C75614">
      <w:pPr>
        <w:pStyle w:val="Code"/>
        <w:rPr>
          <w:lang w:val="de-CH"/>
        </w:rPr>
      </w:pPr>
      <w:r w:rsidRPr="00BB43C3">
        <w:rPr>
          <w:rStyle w:val="CodeZchn"/>
          <w:color w:val="0070C0"/>
          <w:shd w:val="clear" w:color="auto" w:fill="auto"/>
          <w:lang w:val="de-CH"/>
        </w:rPr>
        <w:t>int</w:t>
      </w:r>
      <w:r w:rsidRPr="00BB43C3">
        <w:rPr>
          <w:lang w:val="de-CH"/>
        </w:rPr>
        <w:t xml:space="preserve">[] </w:t>
      </w:r>
      <w:r w:rsidRPr="00BB43C3">
        <w:rPr>
          <w:color w:val="8DB3E2" w:themeColor="text2" w:themeTint="66"/>
          <w:lang w:val="de-CH"/>
        </w:rPr>
        <w:t>myArray</w:t>
      </w:r>
      <w:r w:rsidRPr="00BB43C3">
        <w:rPr>
          <w:lang w:val="de-CH"/>
        </w:rPr>
        <w:t xml:space="preserve"> = </w:t>
      </w:r>
      <w:r w:rsidRPr="00BB43C3">
        <w:rPr>
          <w:rStyle w:val="CodeZchn"/>
          <w:color w:val="0070C0"/>
          <w:shd w:val="clear" w:color="auto" w:fill="auto"/>
          <w:lang w:val="de-CH"/>
        </w:rPr>
        <w:t>new</w:t>
      </w:r>
      <w:r w:rsidRPr="00BB43C3">
        <w:rPr>
          <w:lang w:val="de-CH"/>
        </w:rPr>
        <w:t xml:space="preserve"> </w:t>
      </w:r>
      <w:r w:rsidRPr="00BB43C3">
        <w:rPr>
          <w:rStyle w:val="CodeZchn"/>
          <w:color w:val="0070C0"/>
          <w:shd w:val="clear" w:color="auto" w:fill="auto"/>
          <w:lang w:val="de-CH"/>
        </w:rPr>
        <w:t>int</w:t>
      </w:r>
      <w:r w:rsidRPr="00BB43C3">
        <w:rPr>
          <w:lang w:val="de-CH"/>
        </w:rPr>
        <w:t>[</w:t>
      </w:r>
      <w:r w:rsidRPr="00BB43C3">
        <w:rPr>
          <w:color w:val="C2D69B" w:themeColor="accent3" w:themeTint="99"/>
          <w:lang w:val="de-CH"/>
        </w:rPr>
        <w:t>5</w:t>
      </w:r>
      <w:r w:rsidRPr="00BB43C3">
        <w:rPr>
          <w:lang w:val="de-CH"/>
        </w:rPr>
        <w:t>];</w:t>
      </w:r>
    </w:p>
    <w:p w14:paraId="6C11B316" w14:textId="77777777" w:rsidR="0083242B" w:rsidRPr="00D70FD2" w:rsidRDefault="0083242B" w:rsidP="0083242B"/>
    <w:p w14:paraId="610A142A" w14:textId="152E1AFF" w:rsidR="0083242B" w:rsidRDefault="0083242B" w:rsidP="0083242B">
      <w:r w:rsidRPr="0083242B">
        <w:t>Um einen Array zu b</w:t>
      </w:r>
      <w:r>
        <w:t xml:space="preserve">efüllen muss man erst in </w:t>
      </w:r>
      <w:r w:rsidR="00A85205">
        <w:t>e</w:t>
      </w:r>
      <w:r>
        <w:t xml:space="preserve">ckigen </w:t>
      </w:r>
      <w:r w:rsidR="00344020">
        <w:t>Klammern</w:t>
      </w:r>
      <w:r>
        <w:t xml:space="preserve"> angeben, welche Stelle man bearbeiten oder </w:t>
      </w:r>
      <w:r w:rsidR="00A85205">
        <w:t>fü</w:t>
      </w:r>
      <w:r>
        <w:t>llen möchte. Danach kann man wie bei Variablen Daten zuweisen.</w:t>
      </w:r>
    </w:p>
    <w:p w14:paraId="10C0F97D" w14:textId="77777777" w:rsidR="009E072B" w:rsidRDefault="009E072B" w:rsidP="0083242B"/>
    <w:p w14:paraId="3CD9EFB8" w14:textId="572E7791" w:rsidR="00C74FB2" w:rsidRDefault="008B273E" w:rsidP="00C74FB2">
      <w:pPr>
        <w:pStyle w:val="WichtigInhalt"/>
      </w:pPr>
      <w:r>
        <w:t>Ein Array ist 0-basiert. Das bedeutet, dass d</w:t>
      </w:r>
      <w:commentRangeStart w:id="394"/>
      <w:r w:rsidR="00C74FB2">
        <w:t>er erste Eintrag in einem Array die Nummer 0</w:t>
      </w:r>
      <w:r w:rsidRPr="008B273E">
        <w:t xml:space="preserve"> </w:t>
      </w:r>
      <w:r>
        <w:t>hat</w:t>
      </w:r>
      <w:r w:rsidR="00C74FB2">
        <w:t>, der zweite die 1 …</w:t>
      </w:r>
      <w:commentRangeEnd w:id="394"/>
      <w:r w:rsidR="00F90748">
        <w:rPr>
          <w:rStyle w:val="CommentReference"/>
        </w:rPr>
        <w:commentReference w:id="394"/>
      </w:r>
    </w:p>
    <w:p w14:paraId="4E1741D5" w14:textId="779A418A" w:rsidR="0083242B" w:rsidRPr="00BB43C3" w:rsidRDefault="0083242B" w:rsidP="00C75614">
      <w:pPr>
        <w:pStyle w:val="Code"/>
        <w:rPr>
          <w:lang w:val="de-CH"/>
        </w:rPr>
      </w:pPr>
      <w:r w:rsidRPr="00BB43C3">
        <w:rPr>
          <w:lang w:val="de-CH"/>
        </w:rPr>
        <w:t>myArray[</w:t>
      </w:r>
      <w:r w:rsidR="00C74FB2" w:rsidRPr="00BB43C3">
        <w:rPr>
          <w:color w:val="C2D69B" w:themeColor="accent3" w:themeTint="99"/>
          <w:lang w:val="de-CH"/>
        </w:rPr>
        <w:t>0</w:t>
      </w:r>
      <w:r w:rsidRPr="00BB43C3">
        <w:rPr>
          <w:lang w:val="de-CH"/>
        </w:rPr>
        <w:t xml:space="preserve">] = </w:t>
      </w:r>
      <w:r w:rsidRPr="00BB43C3">
        <w:rPr>
          <w:color w:val="C2D69B" w:themeColor="accent3" w:themeTint="99"/>
          <w:lang w:val="de-CH"/>
        </w:rPr>
        <w:t>15</w:t>
      </w:r>
      <w:r w:rsidRPr="00BB43C3">
        <w:rPr>
          <w:lang w:val="de-CH"/>
        </w:rPr>
        <w:t>;</w:t>
      </w:r>
    </w:p>
    <w:p w14:paraId="29182555" w14:textId="77777777" w:rsidR="0083242B" w:rsidRDefault="0083242B" w:rsidP="0083242B"/>
    <w:p w14:paraId="5BAA4D66" w14:textId="77777777" w:rsidR="0083242B" w:rsidRDefault="0083242B" w:rsidP="0083242B">
      <w:r>
        <w:t>Das ausgeben eines Arrays funktioniert ähnlich:</w:t>
      </w:r>
    </w:p>
    <w:p w14:paraId="6ECE5CB9" w14:textId="4808E11D" w:rsidR="0083242B" w:rsidRPr="00D93BAA" w:rsidRDefault="0083242B" w:rsidP="00C75614">
      <w:pPr>
        <w:pStyle w:val="Code"/>
        <w:rPr>
          <w:lang w:val="fr-CH"/>
        </w:rPr>
      </w:pPr>
      <w:r w:rsidRPr="00D93BAA">
        <w:rPr>
          <w:color w:val="00FF99"/>
          <w:lang w:val="fr-CH"/>
        </w:rPr>
        <w:t>Console</w:t>
      </w:r>
      <w:r w:rsidRPr="00D93BAA">
        <w:rPr>
          <w:lang w:val="fr-CH"/>
        </w:rPr>
        <w:t>.WriteLine(</w:t>
      </w:r>
      <w:r w:rsidRPr="00D93BAA">
        <w:rPr>
          <w:color w:val="8DB3E2" w:themeColor="text2" w:themeTint="66"/>
          <w:lang w:val="fr-CH"/>
        </w:rPr>
        <w:t>myArray</w:t>
      </w:r>
      <w:r w:rsidRPr="00D93BAA">
        <w:rPr>
          <w:lang w:val="fr-CH"/>
        </w:rPr>
        <w:t>[</w:t>
      </w:r>
      <w:r w:rsidR="00C74FB2" w:rsidRPr="00D93BAA">
        <w:rPr>
          <w:color w:val="C2D69B" w:themeColor="accent3" w:themeTint="99"/>
          <w:lang w:val="fr-CH"/>
        </w:rPr>
        <w:t>0</w:t>
      </w:r>
      <w:r w:rsidRPr="00D93BAA">
        <w:rPr>
          <w:lang w:val="fr-CH"/>
        </w:rPr>
        <w:t>]);</w:t>
      </w:r>
    </w:p>
    <w:p w14:paraId="3DDD9311" w14:textId="77DE3DC6" w:rsidR="0079310E" w:rsidRPr="00D93BAA" w:rsidRDefault="0083242B" w:rsidP="00C75614">
      <w:pPr>
        <w:pStyle w:val="CodeErgebnis"/>
        <w:rPr>
          <w:lang w:val="fr-CH"/>
        </w:rPr>
      </w:pPr>
      <w:r w:rsidRPr="00D93BAA">
        <w:rPr>
          <w:lang w:val="fr-CH"/>
        </w:rPr>
        <w:t>15</w:t>
      </w:r>
    </w:p>
    <w:p w14:paraId="618D3714" w14:textId="2E4CCC82" w:rsidR="00C74FB2" w:rsidRPr="00D93BAA" w:rsidRDefault="009A6639" w:rsidP="003102CF">
      <w:pPr>
        <w:pStyle w:val="Heading3"/>
        <w:rPr>
          <w:lang w:val="fr-CH"/>
        </w:rPr>
      </w:pPr>
      <w:bookmarkStart w:id="395" w:name="_Toc103938844"/>
      <w:proofErr w:type="spellStart"/>
      <w:r>
        <w:rPr>
          <w:lang w:val="fr-CH"/>
        </w:rPr>
        <w:t>Mehr</w:t>
      </w:r>
      <w:r w:rsidR="00C74FB2" w:rsidRPr="00D93BAA">
        <w:rPr>
          <w:lang w:val="fr-CH"/>
        </w:rPr>
        <w:t>dimensionale</w:t>
      </w:r>
      <w:proofErr w:type="spellEnd"/>
      <w:r w:rsidR="00C74FB2" w:rsidRPr="00D93BAA">
        <w:rPr>
          <w:lang w:val="fr-CH"/>
        </w:rPr>
        <w:t xml:space="preserve"> </w:t>
      </w:r>
      <w:proofErr w:type="spellStart"/>
      <w:r w:rsidR="00C74FB2" w:rsidRPr="00D93BAA">
        <w:rPr>
          <w:lang w:val="fr-CH"/>
        </w:rPr>
        <w:t>Arrays</w:t>
      </w:r>
      <w:bookmarkEnd w:id="395"/>
      <w:proofErr w:type="spellEnd"/>
    </w:p>
    <w:p w14:paraId="30CE4872" w14:textId="538FD983" w:rsidR="004E7B0C" w:rsidRDefault="004E7B0C" w:rsidP="00C74FB2">
      <w:r>
        <w:t xml:space="preserve">Arrays können statt einer Aufzählung auch eine Tabelle oder </w:t>
      </w:r>
      <w:r w:rsidR="009A6639">
        <w:t xml:space="preserve">auch </w:t>
      </w:r>
      <w:r w:rsidR="008D4381">
        <w:t>n</w:t>
      </w:r>
      <w:r>
        <w:t xml:space="preserve">-dimensionale Konstrukte enthalten. Mehrdimensionale Arrays erstellt man indem man bei der Deklaration in den </w:t>
      </w:r>
      <w:r w:rsidR="008B273E">
        <w:t>e</w:t>
      </w:r>
      <w:commentRangeStart w:id="396"/>
      <w:r>
        <w:t xml:space="preserve">ckigen </w:t>
      </w:r>
      <w:commentRangeEnd w:id="396"/>
      <w:r w:rsidR="00F90748">
        <w:rPr>
          <w:rStyle w:val="CommentReference"/>
        </w:rPr>
        <w:commentReference w:id="396"/>
      </w:r>
      <w:r>
        <w:t>Klammern mehrere Kommas schreibt. Wenn man ein Komma schreibt ist der Array zweidimensional. Bei fünf Kommas ist er Sechsdimensional.</w:t>
      </w:r>
    </w:p>
    <w:p w14:paraId="406A8A1E" w14:textId="094D547E" w:rsidR="004E7B0C" w:rsidRPr="004E7B0C" w:rsidRDefault="004E7B0C" w:rsidP="00C74FB2">
      <w:r w:rsidRPr="004E7B0C">
        <w:t>Zusätzlich muss angegeben wer</w:t>
      </w:r>
      <w:r>
        <w:t>den wie lang jede Achse ist.</w:t>
      </w:r>
    </w:p>
    <w:p w14:paraId="0E404484" w14:textId="77777777" w:rsidR="0079310E" w:rsidRPr="00BB43C3" w:rsidRDefault="004E7B0C" w:rsidP="00C75614">
      <w:pPr>
        <w:pStyle w:val="Code"/>
        <w:rPr>
          <w:lang w:val="de-CH"/>
        </w:rPr>
      </w:pPr>
      <w:r w:rsidRPr="00BB43C3">
        <w:rPr>
          <w:rStyle w:val="CodeZchn"/>
          <w:color w:val="0070C0"/>
          <w:shd w:val="clear" w:color="auto" w:fill="auto"/>
          <w:lang w:val="de-CH"/>
        </w:rPr>
        <w:t>int</w:t>
      </w:r>
      <w:r w:rsidRPr="00BB43C3">
        <w:rPr>
          <w:lang w:val="de-CH"/>
        </w:rPr>
        <w:t xml:space="preserve">[,] </w:t>
      </w:r>
      <w:r w:rsidRPr="00BB43C3">
        <w:rPr>
          <w:color w:val="8DB3E2" w:themeColor="text2" w:themeTint="66"/>
          <w:lang w:val="de-CH"/>
        </w:rPr>
        <w:t>myArray</w:t>
      </w:r>
      <w:r w:rsidRPr="00BB43C3">
        <w:rPr>
          <w:lang w:val="de-CH"/>
        </w:rPr>
        <w:t xml:space="preserve"> = </w:t>
      </w:r>
      <w:r w:rsidRPr="00BB43C3">
        <w:rPr>
          <w:rStyle w:val="CodeZchn"/>
          <w:color w:val="0070C0"/>
          <w:shd w:val="clear" w:color="auto" w:fill="auto"/>
          <w:lang w:val="de-CH"/>
        </w:rPr>
        <w:t>new</w:t>
      </w:r>
      <w:r w:rsidRPr="00BB43C3">
        <w:rPr>
          <w:lang w:val="de-CH"/>
        </w:rPr>
        <w:t xml:space="preserve"> </w:t>
      </w:r>
      <w:r w:rsidRPr="00BB43C3">
        <w:rPr>
          <w:rStyle w:val="CodeZchn"/>
          <w:color w:val="0070C0"/>
          <w:shd w:val="clear" w:color="auto" w:fill="auto"/>
          <w:lang w:val="de-CH"/>
        </w:rPr>
        <w:t>int</w:t>
      </w:r>
      <w:r w:rsidRPr="00BB43C3">
        <w:rPr>
          <w:lang w:val="de-CH"/>
        </w:rPr>
        <w:t>[</w:t>
      </w:r>
      <w:r w:rsidRPr="00BB43C3">
        <w:rPr>
          <w:color w:val="C2D69B" w:themeColor="accent3" w:themeTint="99"/>
          <w:lang w:val="de-CH"/>
        </w:rPr>
        <w:t>5,3</w:t>
      </w:r>
      <w:r w:rsidRPr="00BB43C3">
        <w:rPr>
          <w:lang w:val="de-CH"/>
        </w:rPr>
        <w:t>];</w:t>
      </w:r>
    </w:p>
    <w:p w14:paraId="2F6D3931" w14:textId="77777777" w:rsidR="0079310E" w:rsidRDefault="0079310E" w:rsidP="0079310E"/>
    <w:p w14:paraId="11E27BAC" w14:textId="3FC9D953" w:rsidR="0079310E" w:rsidRDefault="0079310E" w:rsidP="0079310E">
      <w:r>
        <w:t xml:space="preserve">Das Befüllen und Abrufen </w:t>
      </w:r>
      <w:commentRangeStart w:id="397"/>
      <w:proofErr w:type="gramStart"/>
      <w:r w:rsidR="0084283D">
        <w:t>funktioniert</w:t>
      </w:r>
      <w:proofErr w:type="gramEnd"/>
      <w:r>
        <w:t xml:space="preserve"> </w:t>
      </w:r>
      <w:commentRangeEnd w:id="397"/>
      <w:r w:rsidR="00AD0DAE">
        <w:rPr>
          <w:rStyle w:val="CommentReference"/>
        </w:rPr>
        <w:commentReference w:id="397"/>
      </w:r>
      <w:r>
        <w:t>ebenfalls nach diesem Prinzip:</w:t>
      </w:r>
    </w:p>
    <w:p w14:paraId="1DB8543D" w14:textId="0D4A2411" w:rsidR="0079310E" w:rsidRDefault="0079310E" w:rsidP="00C75614">
      <w:pPr>
        <w:pStyle w:val="Code"/>
      </w:pPr>
      <w:r>
        <w:t>myArray[</w:t>
      </w:r>
      <w:r>
        <w:rPr>
          <w:color w:val="C2D69B" w:themeColor="accent3" w:themeTint="99"/>
        </w:rPr>
        <w:t>2,3</w:t>
      </w:r>
      <w:r>
        <w:t xml:space="preserve">] = </w:t>
      </w:r>
      <w:r>
        <w:rPr>
          <w:color w:val="C2D69B" w:themeColor="accent3" w:themeTint="99"/>
        </w:rPr>
        <w:t>15</w:t>
      </w:r>
      <w:r>
        <w:t>;</w:t>
      </w:r>
    </w:p>
    <w:p w14:paraId="45CB9E99" w14:textId="2F61A4B8" w:rsidR="0079310E" w:rsidRDefault="0079310E" w:rsidP="00C75614">
      <w:pPr>
        <w:pStyle w:val="Code"/>
      </w:pPr>
      <w:r>
        <w:rPr>
          <w:color w:val="00FF99"/>
        </w:rPr>
        <w:t>Console</w:t>
      </w:r>
      <w:r>
        <w:t>.WriteLine(</w:t>
      </w:r>
      <w:r>
        <w:rPr>
          <w:color w:val="8DB3E2" w:themeColor="text2" w:themeTint="66"/>
        </w:rPr>
        <w:t>myArray</w:t>
      </w:r>
      <w:r>
        <w:t>[</w:t>
      </w:r>
      <w:r>
        <w:rPr>
          <w:color w:val="C2D69B" w:themeColor="accent3" w:themeTint="99"/>
        </w:rPr>
        <w:t>2,3</w:t>
      </w:r>
      <w:r>
        <w:t>]);</w:t>
      </w:r>
    </w:p>
    <w:p w14:paraId="1E850C48" w14:textId="77777777" w:rsidR="0079310E" w:rsidRDefault="0079310E" w:rsidP="00C75614">
      <w:pPr>
        <w:pStyle w:val="CodeErgebnis"/>
      </w:pPr>
      <w:r>
        <w:t>15</w:t>
      </w:r>
    </w:p>
    <w:p w14:paraId="412A249A" w14:textId="6D81FF48" w:rsidR="001B3FB5" w:rsidRPr="00CC49F9" w:rsidRDefault="008C7ED9" w:rsidP="00CC49F9">
      <w:pPr>
        <w:rPr>
          <w:rFonts w:cs="Arial"/>
          <w:b/>
          <w:bCs/>
          <w:iCs/>
          <w:sz w:val="32"/>
          <w:szCs w:val="28"/>
        </w:rPr>
      </w:pPr>
      <w:bookmarkStart w:id="398" w:name="_Ref59098479"/>
      <w:r>
        <w:br w:type="page"/>
      </w:r>
    </w:p>
    <w:p w14:paraId="5BFC627A" w14:textId="49410BA5" w:rsidR="00CC5AEF" w:rsidRDefault="00CC5AEF" w:rsidP="003102CF">
      <w:pPr>
        <w:pStyle w:val="Heading2"/>
      </w:pPr>
      <w:bookmarkStart w:id="399" w:name="_Ref65133599"/>
      <w:bookmarkStart w:id="400" w:name="_Ref65133611"/>
      <w:bookmarkStart w:id="401" w:name="_Ref65133618"/>
      <w:bookmarkStart w:id="402" w:name="_Toc103938845"/>
      <w:r>
        <w:lastRenderedPageBreak/>
        <w:t>Klassen</w:t>
      </w:r>
      <w:bookmarkEnd w:id="398"/>
      <w:bookmarkEnd w:id="399"/>
      <w:bookmarkEnd w:id="400"/>
      <w:bookmarkEnd w:id="401"/>
      <w:bookmarkEnd w:id="402"/>
    </w:p>
    <w:p w14:paraId="04068527" w14:textId="77777777" w:rsidR="00D70FD2" w:rsidRDefault="00CC5AEF" w:rsidP="00CC5AEF">
      <w:r>
        <w:t xml:space="preserve">Klassen sind eine Art Grundkonstrukt für Objekte. Die Klasse gibt vor welche Eigenschaften ein Objekt hat, und was ein Objekt machen kann. </w:t>
      </w:r>
    </w:p>
    <w:p w14:paraId="0C850F08" w14:textId="1D5B09BD" w:rsidR="00D70FD2" w:rsidRDefault="00D70FD2" w:rsidP="00CC5AEF">
      <w:r>
        <w:t xml:space="preserve">Eine Klasse kann man entweder in einer eigenen Datei </w:t>
      </w:r>
      <w:r w:rsidR="008B273E">
        <w:t>oder zusammen mit einer anderen</w:t>
      </w:r>
      <w:r w:rsidR="008D4381">
        <w:t xml:space="preserve"> Klasse im gleichen Dokument erstellen</w:t>
      </w:r>
      <w:r w:rsidR="008B273E">
        <w:t xml:space="preserve">. </w:t>
      </w:r>
    </w:p>
    <w:p w14:paraId="27617D59" w14:textId="7469D2C3" w:rsidR="00D70FD2" w:rsidRDefault="00D70FD2" w:rsidP="003102CF">
      <w:pPr>
        <w:pStyle w:val="Heading3"/>
        <w:rPr>
          <w:noProof/>
        </w:rPr>
      </w:pPr>
      <w:bookmarkStart w:id="403" w:name="_Toc103938846"/>
      <w:r>
        <w:rPr>
          <w:noProof/>
        </w:rPr>
        <w:t>Eigene Klassendatei</w:t>
      </w:r>
      <w:bookmarkEnd w:id="403"/>
    </w:p>
    <w:p w14:paraId="1AC76D17" w14:textId="176C2398" w:rsidR="00D70FD2" w:rsidRDefault="00D70FD2" w:rsidP="00D70FD2">
      <w:r>
        <w:t xml:space="preserve">Um eine Klasse in einer neuen Datei zu erstellen muss man rechts im «Solution Explorer» mit einem </w:t>
      </w:r>
      <w:r w:rsidR="00DC6DAD">
        <w:t>R</w:t>
      </w:r>
      <w:r>
        <w:t>ech</w:t>
      </w:r>
      <w:r w:rsidR="00DC6DAD">
        <w:t>t</w:t>
      </w:r>
      <w:r>
        <w:t xml:space="preserve">sklick auf </w:t>
      </w:r>
      <w:r w:rsidR="00DC6DAD">
        <w:t xml:space="preserve">das Projekt drücken. Dann auf </w:t>
      </w:r>
      <w:r w:rsidR="000B6913">
        <w:t>[</w:t>
      </w:r>
      <w:r w:rsidR="00DC6DAD">
        <w:t>Add</w:t>
      </w:r>
      <w:r w:rsidR="000B6913">
        <w:t>]</w:t>
      </w:r>
      <w:r w:rsidR="00DC6DAD">
        <w:t xml:space="preserve"> und auf </w:t>
      </w:r>
      <w:r w:rsidR="000B6913">
        <w:t>[</w:t>
      </w:r>
      <w:r w:rsidR="00DC6DAD">
        <w:t>Class…</w:t>
      </w:r>
      <w:r w:rsidR="000B6913">
        <w:t>]</w:t>
      </w:r>
      <w:r w:rsidR="00DC6DAD">
        <w:t>. Alternativ funktioniert auch die Tastenkombination [</w:t>
      </w:r>
      <w:proofErr w:type="spellStart"/>
      <w:r w:rsidR="00DC6DAD">
        <w:t>Shift+Alt+C</w:t>
      </w:r>
      <w:proofErr w:type="spellEnd"/>
      <w:r w:rsidR="00DC6DAD">
        <w:t>].</w:t>
      </w:r>
    </w:p>
    <w:p w14:paraId="1BC3E677" w14:textId="77777777" w:rsidR="009A6639" w:rsidRPr="00D70FD2" w:rsidRDefault="009A6639" w:rsidP="00D70FD2"/>
    <w:p w14:paraId="71A530C0" w14:textId="77777777" w:rsidR="00D70FD2" w:rsidRDefault="00D70FD2" w:rsidP="00CD0353">
      <w:r>
        <w:rPr>
          <w:noProof/>
        </w:rPr>
        <w:drawing>
          <wp:inline distT="0" distB="0" distL="0" distR="0" wp14:anchorId="46BAC54B" wp14:editId="1DCEEA54">
            <wp:extent cx="3014662" cy="2840890"/>
            <wp:effectExtent l="0" t="0" r="0" b="0"/>
            <wp:docPr id="322" name="Grafik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3611" t="32869" r="66661" b="17551"/>
                    <a:stretch/>
                  </pic:blipFill>
                  <pic:spPr bwMode="auto">
                    <a:xfrm>
                      <a:off x="0" y="0"/>
                      <a:ext cx="3035778" cy="2860789"/>
                    </a:xfrm>
                    <a:prstGeom prst="rect">
                      <a:avLst/>
                    </a:prstGeom>
                    <a:ln>
                      <a:noFill/>
                    </a:ln>
                    <a:extLst>
                      <a:ext uri="{53640926-AAD7-44D8-BBD7-CCE9431645EC}">
                        <a14:shadowObscured xmlns:a14="http://schemas.microsoft.com/office/drawing/2010/main"/>
                      </a:ext>
                    </a:extLst>
                  </pic:spPr>
                </pic:pic>
              </a:graphicData>
            </a:graphic>
          </wp:inline>
        </w:drawing>
      </w:r>
    </w:p>
    <w:p w14:paraId="694C2311" w14:textId="479C5C75" w:rsidR="00D70FD2" w:rsidRDefault="00D70FD2" w:rsidP="00D70FD2">
      <w:pPr>
        <w:pStyle w:val="Caption"/>
      </w:pPr>
      <w:bookmarkStart w:id="404" w:name="_Toc103938496"/>
      <w:r>
        <w:t xml:space="preserve">Abbildung </w:t>
      </w:r>
      <w:fldSimple w:instr=" SEQ Abbildung \* ARABIC ">
        <w:r w:rsidR="00C34C3A">
          <w:rPr>
            <w:noProof/>
          </w:rPr>
          <w:t>108</w:t>
        </w:r>
      </w:fldSimple>
      <w:r>
        <w:t>: Klasse in neuer Datei erstellen</w:t>
      </w:r>
      <w:bookmarkEnd w:id="404"/>
    </w:p>
    <w:p w14:paraId="52B1B89C" w14:textId="77777777" w:rsidR="00DC6DAD" w:rsidRDefault="00DC6DAD" w:rsidP="00DC6DAD">
      <w:r>
        <w:t xml:space="preserve">Im nächsten Fenster kann man der Datei einen Namen geben. Der Name der Klasse kann jedoch später geändert werden. </w:t>
      </w:r>
    </w:p>
    <w:p w14:paraId="47BF0AB5" w14:textId="55FFD7C3" w:rsidR="00AF1DF7" w:rsidRDefault="00DC6DAD" w:rsidP="00CD0353">
      <w:r>
        <w:t xml:space="preserve">Das </w:t>
      </w:r>
      <w:r w:rsidR="00D93536">
        <w:t>A</w:t>
      </w:r>
      <w:r>
        <w:t>uslagern in eine andere Datei hat einzig den Vorteil, dass alles übersichtlich bleibt.</w:t>
      </w:r>
    </w:p>
    <w:p w14:paraId="16C67193" w14:textId="0A684A5C" w:rsidR="00DC6DAD" w:rsidRDefault="00AF1DF7" w:rsidP="00CD0353">
      <w:r>
        <w:br w:type="page"/>
      </w:r>
    </w:p>
    <w:p w14:paraId="1CD2E61A" w14:textId="77777777" w:rsidR="005B6B16" w:rsidRDefault="005B6B16" w:rsidP="003102CF">
      <w:pPr>
        <w:pStyle w:val="Heading3"/>
      </w:pPr>
      <w:bookmarkStart w:id="405" w:name="_Toc103938847"/>
      <w:r>
        <w:lastRenderedPageBreak/>
        <w:t>Klasse erstellen</w:t>
      </w:r>
      <w:bookmarkEnd w:id="405"/>
    </w:p>
    <w:p w14:paraId="61D23934" w14:textId="6E945266" w:rsidR="005B6B16" w:rsidRPr="008B273E" w:rsidRDefault="005B6B16" w:rsidP="005B6B16">
      <w:r w:rsidRPr="007328AC">
        <w:t xml:space="preserve">Eine Klasse wird auf der gleichen ebene wie die Klasse </w:t>
      </w:r>
      <w:proofErr w:type="spellStart"/>
      <w:r w:rsidRPr="009A6639">
        <w:rPr>
          <w:rStyle w:val="CodeImTextZchn"/>
        </w:rPr>
        <w:t>Program</w:t>
      </w:r>
      <w:proofErr w:type="spellEnd"/>
      <w:r>
        <w:rPr>
          <w:rStyle w:val="CodeImTextZchn"/>
        </w:rPr>
        <w:t xml:space="preserve"> </w:t>
      </w:r>
      <w:r w:rsidRPr="009E072B">
        <w:t>erstellt</w:t>
      </w:r>
      <w:r w:rsidRPr="007328AC">
        <w:t xml:space="preserve">. Also direkt im Namespace. Zusätzlich sollte </w:t>
      </w:r>
      <w:r w:rsidRPr="009A6639">
        <w:t>die Klasse eine Sichtbarkeit (</w:t>
      </w:r>
      <w:r w:rsidRPr="00EB2009">
        <w:rPr>
          <w:rStyle w:val="LinkZchn"/>
        </w:rPr>
        <w:fldChar w:fldCharType="begin"/>
      </w:r>
      <w:r w:rsidRPr="00EB2009">
        <w:rPr>
          <w:rStyle w:val="LinkZchn"/>
        </w:rPr>
        <w:instrText xml:space="preserve"> REF _Ref65146677 \r \h </w:instrText>
      </w:r>
      <w:r>
        <w:rPr>
          <w:rStyle w:val="LinkZchn"/>
        </w:rPr>
        <w:instrText xml:space="preserve"> \* MERGEFORMAT </w:instrText>
      </w:r>
      <w:r w:rsidRPr="00EB2009">
        <w:rPr>
          <w:rStyle w:val="LinkZchn"/>
        </w:rPr>
      </w:r>
      <w:r w:rsidRPr="00EB2009">
        <w:rPr>
          <w:rStyle w:val="LinkZchn"/>
        </w:rPr>
        <w:fldChar w:fldCharType="separate"/>
      </w:r>
      <w:r w:rsidR="00E0674A">
        <w:rPr>
          <w:rStyle w:val="LinkZchn"/>
        </w:rPr>
        <w:t>7.8</w:t>
      </w:r>
      <w:r w:rsidRPr="00EB2009">
        <w:rPr>
          <w:rStyle w:val="LinkZchn"/>
        </w:rPr>
        <w:fldChar w:fldCharType="end"/>
      </w:r>
      <w:r w:rsidRPr="00EB2009">
        <w:rPr>
          <w:rStyle w:val="LinkZchn"/>
        </w:rPr>
        <w:t xml:space="preserve"> </w:t>
      </w:r>
      <w:r w:rsidRPr="00EB2009">
        <w:rPr>
          <w:rStyle w:val="LinkZchn"/>
        </w:rPr>
        <w:fldChar w:fldCharType="begin"/>
      </w:r>
      <w:r w:rsidRPr="00EB2009">
        <w:rPr>
          <w:rStyle w:val="LinkZchn"/>
        </w:rPr>
        <w:instrText xml:space="preserve"> REF _Ref65146677 \h </w:instrText>
      </w:r>
      <w:r>
        <w:rPr>
          <w:rStyle w:val="LinkZchn"/>
        </w:rPr>
        <w:instrText xml:space="preserve"> \* MERGEFORMAT </w:instrText>
      </w:r>
      <w:r w:rsidRPr="00EB2009">
        <w:rPr>
          <w:rStyle w:val="LinkZchn"/>
        </w:rPr>
      </w:r>
      <w:r w:rsidRPr="00EB2009">
        <w:rPr>
          <w:rStyle w:val="LinkZchn"/>
        </w:rPr>
        <w:fldChar w:fldCharType="separate"/>
      </w:r>
      <w:r w:rsidR="00E0674A" w:rsidRPr="00E0674A">
        <w:rPr>
          <w:rStyle w:val="LinkZchn"/>
        </w:rPr>
        <w:t>Sichtbarkeiten</w:t>
      </w:r>
      <w:r w:rsidRPr="00EB2009">
        <w:rPr>
          <w:rStyle w:val="LinkZchn"/>
        </w:rPr>
        <w:fldChar w:fldCharType="end"/>
      </w:r>
      <w:r w:rsidRPr="009A6639">
        <w:t>) haben</w:t>
      </w:r>
      <w:r>
        <w:t xml:space="preserve"> (</w:t>
      </w:r>
      <w:commentRangeStart w:id="406"/>
      <w:r w:rsidRPr="008B273E">
        <w:t xml:space="preserve">Zum Beispiel </w:t>
      </w:r>
      <w:proofErr w:type="spellStart"/>
      <w:r w:rsidRPr="008B273E">
        <w:rPr>
          <w:rStyle w:val="CodeImTextZchn"/>
        </w:rPr>
        <w:t>public</w:t>
      </w:r>
      <w:commentRangeEnd w:id="406"/>
      <w:proofErr w:type="spellEnd"/>
      <w:r>
        <w:rPr>
          <w:rStyle w:val="CommentReference"/>
        </w:rPr>
        <w:commentReference w:id="406"/>
      </w:r>
      <w:r w:rsidRPr="008B273E">
        <w:rPr>
          <w:rStyle w:val="CodeImTextZchn"/>
        </w:rPr>
        <w:t>)</w:t>
      </w:r>
      <w:r>
        <w:rPr>
          <w:rStyle w:val="CodeImTextZchn"/>
        </w:rPr>
        <w:t>.</w:t>
      </w:r>
    </w:p>
    <w:p w14:paraId="58E95DD9" w14:textId="77777777" w:rsidR="005B6B16" w:rsidRPr="002220B7" w:rsidRDefault="005B6B16" w:rsidP="00C75614">
      <w:pPr>
        <w:pStyle w:val="Code"/>
      </w:pPr>
      <w:r w:rsidRPr="002220B7">
        <w:rPr>
          <w:color w:val="8DB3E2" w:themeColor="text2" w:themeTint="66"/>
        </w:rPr>
        <w:t>namespace</w:t>
      </w:r>
      <w:r w:rsidRPr="002220B7">
        <w:t xml:space="preserve"> Calculator</w:t>
      </w:r>
    </w:p>
    <w:p w14:paraId="0BC2457F" w14:textId="77777777" w:rsidR="005B6B16" w:rsidRPr="002220B7" w:rsidRDefault="005B6B16" w:rsidP="00C75614">
      <w:pPr>
        <w:pStyle w:val="Code"/>
      </w:pPr>
      <w:r w:rsidRPr="002220B7">
        <w:t>{</w:t>
      </w:r>
    </w:p>
    <w:p w14:paraId="36F0CFAF" w14:textId="77777777" w:rsidR="005B6B16" w:rsidRDefault="005B6B16" w:rsidP="00C75614">
      <w:pPr>
        <w:pStyle w:val="Code"/>
        <w:rPr>
          <w:color w:val="2B91AF"/>
        </w:rPr>
      </w:pPr>
      <w:r w:rsidRPr="002220B7">
        <w:t xml:space="preserve">    </w:t>
      </w:r>
      <w:r w:rsidRPr="007328AC">
        <w:rPr>
          <w:color w:val="8DB3E2" w:themeColor="text2" w:themeTint="66"/>
        </w:rPr>
        <w:t>class</w:t>
      </w:r>
      <w:r w:rsidRPr="00BF69C0">
        <w:t xml:space="preserve"> </w:t>
      </w:r>
      <w:r w:rsidRPr="007328AC">
        <w:t>Program</w:t>
      </w:r>
      <w:r w:rsidRPr="00BF69C0">
        <w:rPr>
          <w:color w:val="auto"/>
        </w:rPr>
        <w:t>[…]</w:t>
      </w:r>
    </w:p>
    <w:p w14:paraId="4F5C4F67" w14:textId="77777777" w:rsidR="005B6B16" w:rsidRPr="00BF69C0" w:rsidRDefault="005B6B16" w:rsidP="00C75614">
      <w:pPr>
        <w:pStyle w:val="Code"/>
      </w:pPr>
    </w:p>
    <w:p w14:paraId="235F12AA" w14:textId="77777777" w:rsidR="005B6B16" w:rsidRPr="007328AC" w:rsidRDefault="005B6B16" w:rsidP="00C75614">
      <w:pPr>
        <w:pStyle w:val="Code"/>
      </w:pPr>
      <w:r w:rsidRPr="007328AC">
        <w:t xml:space="preserve">    public</w:t>
      </w:r>
      <w:r>
        <w:t xml:space="preserve"> </w:t>
      </w:r>
      <w:r w:rsidRPr="007328AC">
        <w:t xml:space="preserve">class </w:t>
      </w:r>
      <w:r>
        <w:rPr>
          <w:color w:val="00FF99"/>
        </w:rPr>
        <w:t>Calculation</w:t>
      </w:r>
    </w:p>
    <w:p w14:paraId="115BBAFC" w14:textId="77777777" w:rsidR="005B6B16" w:rsidRPr="00BB43C3" w:rsidRDefault="005B6B16" w:rsidP="00C75614">
      <w:pPr>
        <w:pStyle w:val="Code"/>
        <w:rPr>
          <w:color w:val="8DB3E2" w:themeColor="text2" w:themeTint="66"/>
          <w:lang w:val="de-CH"/>
        </w:rPr>
      </w:pPr>
      <w:r w:rsidRPr="007328AC">
        <w:t xml:space="preserve">    </w:t>
      </w:r>
      <w:r w:rsidRPr="00BB43C3">
        <w:rPr>
          <w:lang w:val="de-CH"/>
        </w:rPr>
        <w:t>{</w:t>
      </w:r>
    </w:p>
    <w:p w14:paraId="07210402" w14:textId="77777777" w:rsidR="005B6B16" w:rsidRPr="00BB43C3" w:rsidRDefault="005B6B16" w:rsidP="00C75614">
      <w:pPr>
        <w:pStyle w:val="Code"/>
        <w:rPr>
          <w:lang w:val="de-CH"/>
        </w:rPr>
      </w:pPr>
    </w:p>
    <w:p w14:paraId="18A36585" w14:textId="77777777" w:rsidR="005B6B16" w:rsidRPr="00BB43C3" w:rsidRDefault="005B6B16" w:rsidP="00C75614">
      <w:pPr>
        <w:pStyle w:val="Code"/>
        <w:rPr>
          <w:lang w:val="de-CH"/>
        </w:rPr>
      </w:pPr>
      <w:r w:rsidRPr="00BB43C3">
        <w:rPr>
          <w:lang w:val="de-CH"/>
        </w:rPr>
        <w:t xml:space="preserve">    }</w:t>
      </w:r>
    </w:p>
    <w:p w14:paraId="4F7A59E9" w14:textId="77777777" w:rsidR="005B6B16" w:rsidRPr="00BB43C3" w:rsidRDefault="005B6B16" w:rsidP="00C75614">
      <w:pPr>
        <w:pStyle w:val="Code"/>
        <w:rPr>
          <w:lang w:val="de-CH"/>
        </w:rPr>
      </w:pPr>
      <w:r w:rsidRPr="00BB43C3">
        <w:rPr>
          <w:lang w:val="de-CH"/>
        </w:rPr>
        <w:t>}</w:t>
      </w:r>
    </w:p>
    <w:p w14:paraId="23D81B22" w14:textId="77777777" w:rsidR="005B6B16" w:rsidRPr="002220B7" w:rsidRDefault="005B6B16" w:rsidP="005B6B16"/>
    <w:p w14:paraId="3495B8E0" w14:textId="77777777" w:rsidR="005B6B16" w:rsidRDefault="005B6B16" w:rsidP="005B6B16">
      <w:r w:rsidRPr="007328AC">
        <w:t>In der Klasse kann m</w:t>
      </w:r>
      <w:r>
        <w:t>an alle Eigenschaften definieren:</w:t>
      </w:r>
    </w:p>
    <w:p w14:paraId="6EE234D3" w14:textId="77777777" w:rsidR="005B6B16" w:rsidRPr="002220B7" w:rsidRDefault="005B6B16" w:rsidP="00C75614">
      <w:pPr>
        <w:pStyle w:val="Code"/>
      </w:pPr>
      <w:r w:rsidRPr="007328AC">
        <w:t>public</w:t>
      </w:r>
      <w:r>
        <w:t xml:space="preserve"> </w:t>
      </w:r>
      <w:r w:rsidRPr="007328AC">
        <w:t xml:space="preserve">class </w:t>
      </w:r>
      <w:r>
        <w:rPr>
          <w:color w:val="00FF99"/>
        </w:rPr>
        <w:t>Calculation</w:t>
      </w:r>
    </w:p>
    <w:p w14:paraId="77117F7B" w14:textId="77777777" w:rsidR="005B6B16" w:rsidRPr="00513883" w:rsidRDefault="005B6B16" w:rsidP="00C75614">
      <w:pPr>
        <w:pStyle w:val="Code"/>
      </w:pPr>
      <w:r w:rsidRPr="007328AC">
        <w:t>{</w:t>
      </w:r>
    </w:p>
    <w:p w14:paraId="75548332" w14:textId="77777777" w:rsidR="005B6B16" w:rsidRPr="00513883" w:rsidRDefault="005B6B16" w:rsidP="00C75614">
      <w:pPr>
        <w:pStyle w:val="Code"/>
      </w:pPr>
      <w:r w:rsidRPr="007328AC">
        <w:t xml:space="preserve">    </w:t>
      </w:r>
      <w:r>
        <w:t>public</w:t>
      </w:r>
      <w:r w:rsidRPr="00513883">
        <w:t xml:space="preserve"> double </w:t>
      </w:r>
      <w:r>
        <w:t>Number1;</w:t>
      </w:r>
    </w:p>
    <w:p w14:paraId="463A1C8F" w14:textId="77777777" w:rsidR="005B6B16" w:rsidRPr="00513883" w:rsidRDefault="005B6B16" w:rsidP="00C75614">
      <w:pPr>
        <w:pStyle w:val="Code"/>
      </w:pPr>
      <w:r>
        <w:t xml:space="preserve">    public</w:t>
      </w:r>
      <w:r w:rsidRPr="00513883">
        <w:t xml:space="preserve"> double </w:t>
      </w:r>
      <w:r>
        <w:t>Number2;</w:t>
      </w:r>
    </w:p>
    <w:p w14:paraId="3E667C7B" w14:textId="77777777" w:rsidR="005B6B16" w:rsidRPr="00513883" w:rsidRDefault="005B6B16" w:rsidP="00C75614">
      <w:pPr>
        <w:pStyle w:val="Code"/>
      </w:pPr>
      <w:r>
        <w:t xml:space="preserve">    </w:t>
      </w:r>
      <w:r>
        <w:rPr>
          <w:color w:val="8DB3E2" w:themeColor="text2" w:themeTint="66"/>
        </w:rPr>
        <w:t>public</w:t>
      </w:r>
      <w:r w:rsidRPr="00513883">
        <w:rPr>
          <w:color w:val="8DB3E2" w:themeColor="text2" w:themeTint="66"/>
        </w:rPr>
        <w:t xml:space="preserve"> double </w:t>
      </w:r>
      <w:r>
        <w:t>Operator;</w:t>
      </w:r>
    </w:p>
    <w:p w14:paraId="7CC24F0D" w14:textId="77777777" w:rsidR="005B6B16" w:rsidRPr="00BB43C3" w:rsidRDefault="005B6B16" w:rsidP="00C75614">
      <w:pPr>
        <w:pStyle w:val="Code"/>
        <w:rPr>
          <w:lang w:val="de-CH"/>
        </w:rPr>
      </w:pPr>
      <w:r w:rsidRPr="00BB43C3">
        <w:rPr>
          <w:lang w:val="de-CH"/>
        </w:rPr>
        <w:t>}</w:t>
      </w:r>
    </w:p>
    <w:p w14:paraId="455F93CB" w14:textId="77777777" w:rsidR="005B6B16" w:rsidRDefault="005B6B16" w:rsidP="005B6B16"/>
    <w:p w14:paraId="7EB5A623" w14:textId="77777777" w:rsidR="005B6B16" w:rsidRDefault="005B6B16" w:rsidP="005B6B16">
      <w:r>
        <w:t>Eine Rechnung wie diese ist jedoch unvollständig, es fehlt das Ergebnis. Im nächsten Schritt wird dieses ausgerechnet.</w:t>
      </w:r>
    </w:p>
    <w:p w14:paraId="19B3934A" w14:textId="79C32A07" w:rsidR="005B6B16" w:rsidRPr="001B3FB5" w:rsidRDefault="005B6B16" w:rsidP="005B6B16">
      <w:pPr>
        <w:rPr>
          <w:lang w:val="en-US"/>
        </w:rPr>
      </w:pPr>
      <w:r w:rsidRPr="009130D6">
        <w:t xml:space="preserve">Hier werden die beiden </w:t>
      </w:r>
      <w:commentRangeStart w:id="407"/>
      <w:commentRangeEnd w:id="407"/>
      <w:r>
        <w:rPr>
          <w:rStyle w:val="CommentReference"/>
        </w:rPr>
        <w:commentReference w:id="407"/>
      </w:r>
      <w:r w:rsidR="00496E27">
        <w:t>N</w:t>
      </w:r>
      <w:r>
        <w:t xml:space="preserve">ummern zusammengerechnet. </w:t>
      </w:r>
      <w:r w:rsidRPr="009130D6">
        <w:t>Entscheidend ist die Variable Ope</w:t>
      </w:r>
      <w:r>
        <w:t xml:space="preserve">rator. Je nachdem auf welche Zahl der </w:t>
      </w:r>
      <w:commentRangeStart w:id="408"/>
      <w:r w:rsidRPr="0060285F">
        <w:rPr>
          <w:rStyle w:val="CodeImTextZchn"/>
        </w:rPr>
        <w:t>Operator</w:t>
      </w:r>
      <w:r>
        <w:t xml:space="preserve"> </w:t>
      </w:r>
      <w:commentRangeEnd w:id="408"/>
      <w:r>
        <w:rPr>
          <w:rStyle w:val="CommentReference"/>
        </w:rPr>
        <w:commentReference w:id="408"/>
      </w:r>
      <w:r>
        <w:t xml:space="preserve">verweist wird eine andere Operation durchgeführt. </w:t>
      </w:r>
      <w:r w:rsidRPr="001B3FB5">
        <w:rPr>
          <w:lang w:val="en-US"/>
        </w:rPr>
        <w:t>(</w:t>
      </w:r>
      <w:r w:rsidRPr="0060285F">
        <w:rPr>
          <w:rStyle w:val="LinkZchn"/>
        </w:rPr>
        <w:fldChar w:fldCharType="begin"/>
      </w:r>
      <w:r w:rsidRPr="001B3FB5">
        <w:rPr>
          <w:rStyle w:val="LinkZchn"/>
          <w:lang w:val="en-US"/>
        </w:rPr>
        <w:instrText xml:space="preserve"> REF _Ref59105999 \r \h  \* MERGEFORMAT </w:instrText>
      </w:r>
      <w:r w:rsidRPr="0060285F">
        <w:rPr>
          <w:rStyle w:val="LinkZchn"/>
        </w:rPr>
      </w:r>
      <w:r w:rsidRPr="0060285F">
        <w:rPr>
          <w:rStyle w:val="LinkZchn"/>
        </w:rPr>
        <w:fldChar w:fldCharType="separate"/>
      </w:r>
      <w:r w:rsidR="00E0674A">
        <w:rPr>
          <w:rStyle w:val="LinkZchn"/>
          <w:lang w:val="en-US"/>
        </w:rPr>
        <w:t>7.4.3</w:t>
      </w:r>
      <w:r w:rsidRPr="0060285F">
        <w:rPr>
          <w:rStyle w:val="LinkZchn"/>
        </w:rPr>
        <w:fldChar w:fldCharType="end"/>
      </w:r>
      <w:r w:rsidRPr="001B3FB5">
        <w:rPr>
          <w:rStyle w:val="LinkZchn"/>
          <w:lang w:val="en-US"/>
        </w:rPr>
        <w:t xml:space="preserve"> </w:t>
      </w:r>
      <w:commentRangeStart w:id="409"/>
      <w:r w:rsidRPr="0060285F">
        <w:rPr>
          <w:rStyle w:val="LinkZchn"/>
        </w:rPr>
        <w:fldChar w:fldCharType="begin"/>
      </w:r>
      <w:r w:rsidRPr="001B3FB5">
        <w:rPr>
          <w:rStyle w:val="LinkZchn"/>
          <w:lang w:val="en-US"/>
        </w:rPr>
        <w:instrText xml:space="preserve"> REF _Ref59105999 \h  \* MERGEFORMAT </w:instrText>
      </w:r>
      <w:r w:rsidRPr="0060285F">
        <w:rPr>
          <w:rStyle w:val="LinkZchn"/>
        </w:rPr>
      </w:r>
      <w:r w:rsidRPr="0060285F">
        <w:rPr>
          <w:rStyle w:val="LinkZchn"/>
        </w:rPr>
        <w:fldChar w:fldCharType="separate"/>
      </w:r>
      <w:r w:rsidR="00E0674A" w:rsidRPr="00E0674A">
        <w:rPr>
          <w:rStyle w:val="LinkZchn"/>
          <w:lang w:val="en-US"/>
        </w:rPr>
        <w:t>switch</w:t>
      </w:r>
      <w:r w:rsidRPr="0060285F">
        <w:rPr>
          <w:rStyle w:val="LinkZchn"/>
        </w:rPr>
        <w:fldChar w:fldCharType="end"/>
      </w:r>
      <w:commentRangeEnd w:id="409"/>
      <w:r>
        <w:rPr>
          <w:rStyle w:val="CommentReference"/>
        </w:rPr>
        <w:commentReference w:id="409"/>
      </w:r>
      <w:r w:rsidRPr="001B3FB5">
        <w:rPr>
          <w:lang w:val="en-US"/>
        </w:rPr>
        <w:t>)</w:t>
      </w:r>
    </w:p>
    <w:p w14:paraId="19263A0E" w14:textId="77777777" w:rsidR="005B6B16" w:rsidRPr="002220B7" w:rsidRDefault="005B6B16" w:rsidP="00C75614">
      <w:pPr>
        <w:pStyle w:val="Code"/>
      </w:pPr>
      <w:r w:rsidRPr="002220B7">
        <w:t xml:space="preserve">public class </w:t>
      </w:r>
      <w:r w:rsidRPr="002220B7">
        <w:rPr>
          <w:color w:val="00FF99"/>
        </w:rPr>
        <w:t>Calculation</w:t>
      </w:r>
    </w:p>
    <w:p w14:paraId="6A8DD917" w14:textId="77777777" w:rsidR="005B6B16" w:rsidRPr="00513883" w:rsidRDefault="005B6B16" w:rsidP="00C75614">
      <w:pPr>
        <w:pStyle w:val="Code"/>
      </w:pPr>
      <w:r w:rsidRPr="007328AC">
        <w:t>{</w:t>
      </w:r>
    </w:p>
    <w:p w14:paraId="5ECE356C" w14:textId="77777777" w:rsidR="005B6B16" w:rsidRPr="00513883" w:rsidRDefault="005B6B16" w:rsidP="00C75614">
      <w:pPr>
        <w:pStyle w:val="Code"/>
      </w:pPr>
      <w:r w:rsidRPr="007328AC">
        <w:t xml:space="preserve">    </w:t>
      </w:r>
      <w:r>
        <w:t>public</w:t>
      </w:r>
      <w:r w:rsidRPr="00513883">
        <w:t xml:space="preserve"> double </w:t>
      </w:r>
      <w:r>
        <w:t>Number1;</w:t>
      </w:r>
    </w:p>
    <w:p w14:paraId="27E469EB" w14:textId="77777777" w:rsidR="005B6B16" w:rsidRPr="00513883" w:rsidRDefault="005B6B16" w:rsidP="00C75614">
      <w:pPr>
        <w:pStyle w:val="Code"/>
      </w:pPr>
      <w:r>
        <w:t xml:space="preserve">    public</w:t>
      </w:r>
      <w:r w:rsidRPr="00513883">
        <w:t xml:space="preserve"> double </w:t>
      </w:r>
      <w:r>
        <w:t>Number2;</w:t>
      </w:r>
    </w:p>
    <w:p w14:paraId="00C0359D" w14:textId="77777777" w:rsidR="005B6B16" w:rsidRPr="00513883" w:rsidRDefault="005B6B16" w:rsidP="00C75614">
      <w:pPr>
        <w:pStyle w:val="Code"/>
      </w:pPr>
      <w:r>
        <w:t xml:space="preserve">    </w:t>
      </w:r>
      <w:r>
        <w:rPr>
          <w:color w:val="8DB3E2" w:themeColor="text2" w:themeTint="66"/>
        </w:rPr>
        <w:t>public</w:t>
      </w:r>
      <w:r w:rsidRPr="00513883">
        <w:rPr>
          <w:color w:val="8DB3E2" w:themeColor="text2" w:themeTint="66"/>
        </w:rPr>
        <w:t xml:space="preserve"> double </w:t>
      </w:r>
      <w:r>
        <w:t>Operator;</w:t>
      </w:r>
    </w:p>
    <w:p w14:paraId="68D58852" w14:textId="77777777" w:rsidR="005B6B16" w:rsidRDefault="005B6B16" w:rsidP="00C75614">
      <w:pPr>
        <w:pStyle w:val="Code"/>
      </w:pPr>
    </w:p>
    <w:p w14:paraId="62DBAC25" w14:textId="77777777" w:rsidR="005B6B16" w:rsidRDefault="005B6B16" w:rsidP="00C75614">
      <w:pPr>
        <w:pStyle w:val="Code"/>
      </w:pPr>
      <w:r>
        <w:t xml:space="preserve">    </w:t>
      </w:r>
      <w:r w:rsidRPr="00FC44F8">
        <w:rPr>
          <w:color w:val="8DB3E2" w:themeColor="text2" w:themeTint="66"/>
        </w:rPr>
        <w:t>Public double</w:t>
      </w:r>
      <w:r w:rsidRPr="00FC44F8">
        <w:t xml:space="preserve"> </w:t>
      </w:r>
      <w:r w:rsidRPr="002220B7">
        <w:t>CalculateResult</w:t>
      </w:r>
      <w:r>
        <w:t>()</w:t>
      </w:r>
    </w:p>
    <w:p w14:paraId="20680480" w14:textId="77777777" w:rsidR="005B6B16" w:rsidRDefault="005B6B16" w:rsidP="00C75614">
      <w:pPr>
        <w:pStyle w:val="Code"/>
      </w:pPr>
      <w:r>
        <w:t xml:space="preserve">    {</w:t>
      </w:r>
    </w:p>
    <w:p w14:paraId="51815C0B" w14:textId="77777777" w:rsidR="005B6B16" w:rsidRPr="00FC44F8" w:rsidRDefault="005B6B16" w:rsidP="00C75614">
      <w:pPr>
        <w:pStyle w:val="Code"/>
      </w:pPr>
      <w:r w:rsidRPr="00FC44F8">
        <w:t xml:space="preserve">        </w:t>
      </w:r>
      <w:r w:rsidRPr="00FC44F8">
        <w:rPr>
          <w:color w:val="9966FF"/>
        </w:rPr>
        <w:t>switch</w:t>
      </w:r>
      <w:r w:rsidRPr="00FC44F8">
        <w:t xml:space="preserve"> (</w:t>
      </w:r>
      <w:r w:rsidRPr="00FC44F8">
        <w:rPr>
          <w:color w:val="8DB3E2" w:themeColor="text2" w:themeTint="66"/>
        </w:rPr>
        <w:t>Operator</w:t>
      </w:r>
      <w:r w:rsidRPr="00FC44F8">
        <w:t>)</w:t>
      </w:r>
    </w:p>
    <w:p w14:paraId="6AB4FF04" w14:textId="77777777" w:rsidR="005B6B16" w:rsidRPr="00FC44F8" w:rsidRDefault="005B6B16" w:rsidP="00C75614">
      <w:pPr>
        <w:pStyle w:val="Code"/>
      </w:pPr>
      <w:r w:rsidRPr="00FC44F8">
        <w:t xml:space="preserve">        {</w:t>
      </w:r>
    </w:p>
    <w:p w14:paraId="3CA8214F" w14:textId="77777777" w:rsidR="005B6B16" w:rsidRPr="00FC44F8" w:rsidRDefault="005B6B16" w:rsidP="00C75614">
      <w:pPr>
        <w:pStyle w:val="Code"/>
      </w:pPr>
      <w:r w:rsidRPr="00FC44F8">
        <w:t xml:space="preserve">            </w:t>
      </w:r>
      <w:r w:rsidRPr="00FC44F8">
        <w:rPr>
          <w:color w:val="9966FF"/>
        </w:rPr>
        <w:t>case</w:t>
      </w:r>
      <w:r w:rsidRPr="00FC44F8">
        <w:t xml:space="preserve"> 1:</w:t>
      </w:r>
    </w:p>
    <w:p w14:paraId="191299E9" w14:textId="77777777" w:rsidR="005B6B16" w:rsidRPr="00FC44F8" w:rsidRDefault="005B6B16" w:rsidP="00C75614">
      <w:pPr>
        <w:pStyle w:val="Code"/>
      </w:pPr>
      <w:r w:rsidRPr="00FC44F8">
        <w:t xml:space="preserve">            </w:t>
      </w:r>
      <w:r w:rsidRPr="00FC44F8">
        <w:rPr>
          <w:color w:val="9966FF"/>
        </w:rPr>
        <w:t xml:space="preserve">    return</w:t>
      </w:r>
      <w:r w:rsidRPr="00FC44F8">
        <w:t xml:space="preserve"> </w:t>
      </w:r>
      <w:r>
        <w:rPr>
          <w:color w:val="8DB3E2" w:themeColor="text2" w:themeTint="66"/>
        </w:rPr>
        <w:t>N</w:t>
      </w:r>
      <w:r w:rsidRPr="00FC44F8">
        <w:rPr>
          <w:color w:val="8DB3E2" w:themeColor="text2" w:themeTint="66"/>
        </w:rPr>
        <w:t>umber1</w:t>
      </w:r>
      <w:r w:rsidRPr="00FC44F8">
        <w:t xml:space="preserve"> + </w:t>
      </w:r>
      <w:r>
        <w:rPr>
          <w:color w:val="8DB3E2" w:themeColor="text2" w:themeTint="66"/>
        </w:rPr>
        <w:t>N</w:t>
      </w:r>
      <w:r w:rsidRPr="00FC44F8">
        <w:rPr>
          <w:color w:val="8DB3E2" w:themeColor="text2" w:themeTint="66"/>
        </w:rPr>
        <w:t>umber</w:t>
      </w:r>
      <w:r>
        <w:rPr>
          <w:color w:val="8DB3E2" w:themeColor="text2" w:themeTint="66"/>
        </w:rPr>
        <w:t>2</w:t>
      </w:r>
      <w:r w:rsidRPr="00FC44F8">
        <w:t>;</w:t>
      </w:r>
    </w:p>
    <w:p w14:paraId="79A73AAF" w14:textId="77777777" w:rsidR="005B6B16" w:rsidRPr="00FC44F8" w:rsidRDefault="005B6B16" w:rsidP="00C75614">
      <w:pPr>
        <w:pStyle w:val="Code"/>
      </w:pPr>
      <w:r w:rsidRPr="00FC44F8">
        <w:t xml:space="preserve">            </w:t>
      </w:r>
      <w:r w:rsidRPr="00FC44F8">
        <w:rPr>
          <w:color w:val="9966FF"/>
        </w:rPr>
        <w:t>case</w:t>
      </w:r>
      <w:r w:rsidRPr="00FC44F8">
        <w:t xml:space="preserve"> 2:</w:t>
      </w:r>
    </w:p>
    <w:p w14:paraId="1F8350E0" w14:textId="77777777" w:rsidR="005B6B16" w:rsidRPr="00FC44F8" w:rsidRDefault="005B6B16" w:rsidP="00C75614">
      <w:pPr>
        <w:pStyle w:val="Code"/>
      </w:pPr>
      <w:r w:rsidRPr="00FC44F8">
        <w:t xml:space="preserve">            </w:t>
      </w:r>
      <w:r w:rsidRPr="00FC44F8">
        <w:rPr>
          <w:color w:val="9966FF"/>
        </w:rPr>
        <w:t xml:space="preserve">    return</w:t>
      </w:r>
      <w:r w:rsidRPr="00FC44F8">
        <w:t xml:space="preserve"> </w:t>
      </w:r>
      <w:r>
        <w:rPr>
          <w:color w:val="8DB3E2" w:themeColor="text2" w:themeTint="66"/>
        </w:rPr>
        <w:t>N</w:t>
      </w:r>
      <w:r w:rsidRPr="00FC44F8">
        <w:rPr>
          <w:color w:val="8DB3E2" w:themeColor="text2" w:themeTint="66"/>
        </w:rPr>
        <w:t>umber1</w:t>
      </w:r>
      <w:r w:rsidRPr="00FC44F8">
        <w:t xml:space="preserve"> - </w:t>
      </w:r>
      <w:r>
        <w:rPr>
          <w:color w:val="8DB3E2" w:themeColor="text2" w:themeTint="66"/>
        </w:rPr>
        <w:t>N</w:t>
      </w:r>
      <w:r w:rsidRPr="00FC44F8">
        <w:rPr>
          <w:color w:val="8DB3E2" w:themeColor="text2" w:themeTint="66"/>
        </w:rPr>
        <w:t>umber</w:t>
      </w:r>
      <w:r>
        <w:rPr>
          <w:color w:val="8DB3E2" w:themeColor="text2" w:themeTint="66"/>
        </w:rPr>
        <w:t>2</w:t>
      </w:r>
      <w:r w:rsidRPr="00FC44F8">
        <w:t>;</w:t>
      </w:r>
    </w:p>
    <w:p w14:paraId="0BC25A40" w14:textId="77777777" w:rsidR="005B6B16" w:rsidRPr="00FC44F8" w:rsidRDefault="005B6B16" w:rsidP="00C75614">
      <w:pPr>
        <w:pStyle w:val="Code"/>
      </w:pPr>
      <w:r w:rsidRPr="00FC44F8">
        <w:t xml:space="preserve">            </w:t>
      </w:r>
      <w:r w:rsidRPr="00FC44F8">
        <w:rPr>
          <w:color w:val="9966FF"/>
        </w:rPr>
        <w:t>case</w:t>
      </w:r>
      <w:r w:rsidRPr="00FC44F8">
        <w:t xml:space="preserve"> 3:</w:t>
      </w:r>
    </w:p>
    <w:p w14:paraId="3A0CF78E" w14:textId="77777777" w:rsidR="005B6B16" w:rsidRPr="00FC44F8" w:rsidRDefault="005B6B16" w:rsidP="00C75614">
      <w:pPr>
        <w:pStyle w:val="Code"/>
      </w:pPr>
      <w:r w:rsidRPr="00FC44F8">
        <w:t xml:space="preserve">            </w:t>
      </w:r>
      <w:r w:rsidRPr="00FC44F8">
        <w:rPr>
          <w:color w:val="9966FF"/>
        </w:rPr>
        <w:t xml:space="preserve">    return</w:t>
      </w:r>
      <w:r w:rsidRPr="00FC44F8">
        <w:t xml:space="preserve"> </w:t>
      </w:r>
      <w:r>
        <w:rPr>
          <w:color w:val="8DB3E2" w:themeColor="text2" w:themeTint="66"/>
        </w:rPr>
        <w:t>N</w:t>
      </w:r>
      <w:r w:rsidRPr="00FC44F8">
        <w:rPr>
          <w:color w:val="8DB3E2" w:themeColor="text2" w:themeTint="66"/>
        </w:rPr>
        <w:t>umber1</w:t>
      </w:r>
      <w:r w:rsidRPr="00FC44F8">
        <w:t xml:space="preserve"> * </w:t>
      </w:r>
      <w:r>
        <w:rPr>
          <w:color w:val="8DB3E2" w:themeColor="text2" w:themeTint="66"/>
        </w:rPr>
        <w:t>N</w:t>
      </w:r>
      <w:r w:rsidRPr="00FC44F8">
        <w:rPr>
          <w:color w:val="8DB3E2" w:themeColor="text2" w:themeTint="66"/>
        </w:rPr>
        <w:t>umber</w:t>
      </w:r>
      <w:r>
        <w:rPr>
          <w:color w:val="8DB3E2" w:themeColor="text2" w:themeTint="66"/>
        </w:rPr>
        <w:t>2</w:t>
      </w:r>
      <w:r w:rsidRPr="00FC44F8">
        <w:t>;</w:t>
      </w:r>
    </w:p>
    <w:p w14:paraId="1E81E62B" w14:textId="77777777" w:rsidR="005B6B16" w:rsidRPr="00FC44F8" w:rsidRDefault="005B6B16" w:rsidP="00C75614">
      <w:pPr>
        <w:pStyle w:val="Code"/>
      </w:pPr>
      <w:r w:rsidRPr="00FC44F8">
        <w:t xml:space="preserve">            </w:t>
      </w:r>
      <w:r w:rsidRPr="00FC44F8">
        <w:rPr>
          <w:color w:val="9966FF"/>
        </w:rPr>
        <w:t>case</w:t>
      </w:r>
      <w:r w:rsidRPr="00FC44F8">
        <w:t xml:space="preserve"> 4:</w:t>
      </w:r>
    </w:p>
    <w:p w14:paraId="7867C274" w14:textId="77777777" w:rsidR="005B6B16" w:rsidRPr="00FC44F8" w:rsidRDefault="005B6B16" w:rsidP="00C75614">
      <w:pPr>
        <w:pStyle w:val="Code"/>
      </w:pPr>
      <w:r w:rsidRPr="00FC44F8">
        <w:t xml:space="preserve">            </w:t>
      </w:r>
      <w:r w:rsidRPr="00FC44F8">
        <w:rPr>
          <w:color w:val="9966FF"/>
        </w:rPr>
        <w:t xml:space="preserve">    return</w:t>
      </w:r>
      <w:r w:rsidRPr="00FC44F8">
        <w:t xml:space="preserve"> </w:t>
      </w:r>
      <w:r>
        <w:rPr>
          <w:color w:val="8DB3E2" w:themeColor="text2" w:themeTint="66"/>
        </w:rPr>
        <w:t>N</w:t>
      </w:r>
      <w:r w:rsidRPr="00FC44F8">
        <w:rPr>
          <w:color w:val="8DB3E2" w:themeColor="text2" w:themeTint="66"/>
        </w:rPr>
        <w:t>umber1</w:t>
      </w:r>
      <w:r w:rsidRPr="00FC44F8">
        <w:t xml:space="preserve"> / </w:t>
      </w:r>
      <w:r>
        <w:rPr>
          <w:color w:val="8DB3E2" w:themeColor="text2" w:themeTint="66"/>
        </w:rPr>
        <w:t>N</w:t>
      </w:r>
      <w:r w:rsidRPr="00FC44F8">
        <w:rPr>
          <w:color w:val="8DB3E2" w:themeColor="text2" w:themeTint="66"/>
        </w:rPr>
        <w:t>umber</w:t>
      </w:r>
      <w:r>
        <w:rPr>
          <w:color w:val="8DB3E2" w:themeColor="text2" w:themeTint="66"/>
        </w:rPr>
        <w:t>2</w:t>
      </w:r>
      <w:r w:rsidRPr="00FC44F8">
        <w:t>;</w:t>
      </w:r>
    </w:p>
    <w:p w14:paraId="3F9BDD3E" w14:textId="77777777" w:rsidR="005B6B16" w:rsidRPr="00FC44F8" w:rsidRDefault="005B6B16" w:rsidP="00C75614">
      <w:pPr>
        <w:pStyle w:val="Code"/>
      </w:pPr>
      <w:r w:rsidRPr="00FC44F8">
        <w:t xml:space="preserve">            </w:t>
      </w:r>
      <w:r w:rsidRPr="00FC44F8">
        <w:rPr>
          <w:color w:val="9966FF"/>
        </w:rPr>
        <w:t>default</w:t>
      </w:r>
      <w:r w:rsidRPr="00FC44F8">
        <w:t>:</w:t>
      </w:r>
    </w:p>
    <w:p w14:paraId="59836C2A" w14:textId="77777777" w:rsidR="005B6B16" w:rsidRPr="00FC44F8" w:rsidRDefault="005B6B16" w:rsidP="00C75614">
      <w:pPr>
        <w:pStyle w:val="Code"/>
      </w:pPr>
      <w:r w:rsidRPr="00FC44F8">
        <w:t xml:space="preserve">            </w:t>
      </w:r>
      <w:r w:rsidRPr="00FC44F8">
        <w:rPr>
          <w:color w:val="9966FF"/>
        </w:rPr>
        <w:t xml:space="preserve">    throw</w:t>
      </w:r>
      <w:r w:rsidRPr="00344020">
        <w:rPr>
          <w:rStyle w:val="FootnoteReference"/>
        </w:rPr>
        <w:footnoteReference w:id="2"/>
      </w:r>
      <w:r w:rsidRPr="00FC44F8">
        <w:t xml:space="preserve"> </w:t>
      </w:r>
      <w:r w:rsidRPr="00FC44F8">
        <w:rPr>
          <w:color w:val="8DB3E2" w:themeColor="text2" w:themeTint="66"/>
        </w:rPr>
        <w:t>new</w:t>
      </w:r>
      <w:r w:rsidRPr="00FC44F8">
        <w:t xml:space="preserve"> </w:t>
      </w:r>
      <w:r w:rsidRPr="00FC44F8">
        <w:rPr>
          <w:color w:val="00FF99"/>
        </w:rPr>
        <w:t>Exception</w:t>
      </w:r>
      <w:r w:rsidRPr="00FC44F8">
        <w:t>(</w:t>
      </w:r>
      <w:r w:rsidRPr="00224982">
        <w:t>"ungültiger Operator"</w:t>
      </w:r>
      <w:r w:rsidRPr="00FC44F8">
        <w:t>);</w:t>
      </w:r>
    </w:p>
    <w:p w14:paraId="21D95C87" w14:textId="77777777" w:rsidR="005B6B16" w:rsidRPr="002220B7" w:rsidRDefault="005B6B16" w:rsidP="00C75614">
      <w:pPr>
        <w:pStyle w:val="Code"/>
      </w:pPr>
      <w:r w:rsidRPr="00FC44F8">
        <w:t xml:space="preserve">        </w:t>
      </w:r>
      <w:r w:rsidRPr="002220B7">
        <w:t>}</w:t>
      </w:r>
    </w:p>
    <w:p w14:paraId="2ABF75A5" w14:textId="77777777" w:rsidR="005B6B16" w:rsidRPr="002220B7" w:rsidRDefault="005B6B16" w:rsidP="00C75614">
      <w:pPr>
        <w:pStyle w:val="Code"/>
      </w:pPr>
      <w:r w:rsidRPr="002220B7">
        <w:lastRenderedPageBreak/>
        <w:t xml:space="preserve">    }</w:t>
      </w:r>
    </w:p>
    <w:p w14:paraId="2C2A519A" w14:textId="2E7A4281" w:rsidR="005B6B16" w:rsidRPr="003E2A0E" w:rsidRDefault="005B6B16" w:rsidP="003E2A0E">
      <w:pPr>
        <w:pStyle w:val="Code"/>
      </w:pPr>
      <w:r w:rsidRPr="002220B7">
        <w:t>}</w:t>
      </w:r>
    </w:p>
    <w:p w14:paraId="2924FD91" w14:textId="77777777" w:rsidR="005B6B16" w:rsidRDefault="005B6B16" w:rsidP="003102CF">
      <w:pPr>
        <w:pStyle w:val="Heading3"/>
      </w:pPr>
      <w:bookmarkStart w:id="410" w:name="_Toc103938848"/>
      <w:r>
        <w:t>Klasse verwenden</w:t>
      </w:r>
      <w:bookmarkEnd w:id="410"/>
    </w:p>
    <w:p w14:paraId="0B205FFF" w14:textId="77777777" w:rsidR="005B6B16" w:rsidRDefault="005B6B16" w:rsidP="005B6B16">
      <w:r>
        <w:t xml:space="preserve">Die Klasse ist somit vollständig und kann verwendet werden. </w:t>
      </w:r>
    </w:p>
    <w:p w14:paraId="740F7594" w14:textId="65565236" w:rsidR="005B6B16" w:rsidRDefault="005B6B16" w:rsidP="005B6B16">
      <w:r>
        <w:t xml:space="preserve">Beispielsweise kann im </w:t>
      </w:r>
      <w:r>
        <w:rPr>
          <w:rStyle w:val="CodeImTextZchn"/>
        </w:rPr>
        <w:t>M</w:t>
      </w:r>
      <w:r w:rsidRPr="001B3FB5">
        <w:rPr>
          <w:rStyle w:val="CodeImTextZchn"/>
        </w:rPr>
        <w:t>ain</w:t>
      </w:r>
      <w:r>
        <w:t xml:space="preserve"> ein neues Klassenobjekt</w:t>
      </w:r>
      <w:r w:rsidR="00496E27">
        <w:t xml:space="preserve"> der Klasse </w:t>
      </w:r>
      <w:proofErr w:type="spellStart"/>
      <w:r w:rsidR="00496E27" w:rsidRPr="00496E27">
        <w:rPr>
          <w:rStyle w:val="CodeImTextZchn"/>
        </w:rPr>
        <w:t>Calculation</w:t>
      </w:r>
      <w:commentRangeStart w:id="411"/>
      <w:proofErr w:type="spellEnd"/>
      <w:r>
        <w:t xml:space="preserve"> </w:t>
      </w:r>
      <w:commentRangeEnd w:id="411"/>
      <w:r>
        <w:rPr>
          <w:rStyle w:val="CommentReference"/>
        </w:rPr>
        <w:commentReference w:id="411"/>
      </w:r>
      <w:r>
        <w:t>erstellt werden:</w:t>
      </w:r>
    </w:p>
    <w:p w14:paraId="101E9499" w14:textId="77777777" w:rsidR="005B6B16" w:rsidRPr="00926D45" w:rsidRDefault="005B6B16" w:rsidP="00C75614">
      <w:pPr>
        <w:pStyle w:val="Code"/>
      </w:pPr>
      <w:r w:rsidRPr="004327ED">
        <w:rPr>
          <w:color w:val="8DB3E2" w:themeColor="text2" w:themeTint="66"/>
        </w:rPr>
        <w:t>class</w:t>
      </w:r>
      <w:r w:rsidRPr="00926D45">
        <w:rPr>
          <w:color w:val="000000"/>
        </w:rPr>
        <w:t xml:space="preserve"> </w:t>
      </w:r>
      <w:r w:rsidRPr="00926D45">
        <w:t>Program</w:t>
      </w:r>
    </w:p>
    <w:p w14:paraId="00375F5E" w14:textId="77777777" w:rsidR="005B6B16" w:rsidRPr="00926D45" w:rsidRDefault="005B6B16" w:rsidP="00C75614">
      <w:pPr>
        <w:pStyle w:val="Code"/>
      </w:pPr>
      <w:r w:rsidRPr="00926D45">
        <w:t>{</w:t>
      </w:r>
    </w:p>
    <w:p w14:paraId="67524BF3" w14:textId="77777777" w:rsidR="005B6B16" w:rsidRPr="00926D45" w:rsidRDefault="005B6B16" w:rsidP="00C75614">
      <w:pPr>
        <w:pStyle w:val="Code"/>
      </w:pPr>
      <w:r w:rsidRPr="00926D45">
        <w:t xml:space="preserve">    </w:t>
      </w:r>
      <w:r w:rsidRPr="002220B7">
        <w:t>static</w:t>
      </w:r>
      <w:r w:rsidRPr="00926D45">
        <w:t xml:space="preserve"> </w:t>
      </w:r>
      <w:r w:rsidRPr="002220B7">
        <w:t>void</w:t>
      </w:r>
      <w:r w:rsidRPr="00926D45">
        <w:t xml:space="preserve"> Main(</w:t>
      </w:r>
      <w:r w:rsidRPr="002220B7">
        <w:t>string</w:t>
      </w:r>
      <w:r w:rsidRPr="00926D45">
        <w:t xml:space="preserve">[] </w:t>
      </w:r>
      <w:r w:rsidRPr="002220B7">
        <w:t>args</w:t>
      </w:r>
      <w:r w:rsidRPr="00926D45">
        <w:t>)</w:t>
      </w:r>
    </w:p>
    <w:p w14:paraId="5B3888F6" w14:textId="77777777" w:rsidR="005B6B16" w:rsidRPr="00BB43C3" w:rsidRDefault="005B6B16" w:rsidP="00C75614">
      <w:pPr>
        <w:pStyle w:val="Code"/>
        <w:rPr>
          <w:lang w:val="de-CH"/>
        </w:rPr>
      </w:pPr>
      <w:r w:rsidRPr="00926D45">
        <w:t xml:space="preserve">    </w:t>
      </w:r>
      <w:r w:rsidRPr="00BB43C3">
        <w:rPr>
          <w:lang w:val="de-CH"/>
        </w:rPr>
        <w:t>{</w:t>
      </w:r>
    </w:p>
    <w:p w14:paraId="22EB2BDF" w14:textId="77777777" w:rsidR="005B6B16" w:rsidRPr="00BB43C3" w:rsidRDefault="005B6B16" w:rsidP="00C75614">
      <w:pPr>
        <w:pStyle w:val="Code"/>
        <w:rPr>
          <w:lang w:val="de-CH"/>
        </w:rPr>
      </w:pPr>
      <w:r w:rsidRPr="00BB43C3">
        <w:rPr>
          <w:lang w:val="de-CH"/>
        </w:rPr>
        <w:t xml:space="preserve">        Calculation </w:t>
      </w:r>
      <w:r w:rsidRPr="00BB43C3">
        <w:rPr>
          <w:color w:val="8DB3E2" w:themeColor="text2" w:themeTint="66"/>
          <w:lang w:val="de-CH"/>
        </w:rPr>
        <w:t>var</w:t>
      </w:r>
      <w:r w:rsidRPr="00BB43C3">
        <w:rPr>
          <w:lang w:val="de-CH"/>
        </w:rPr>
        <w:t xml:space="preserve"> = </w:t>
      </w:r>
      <w:r w:rsidRPr="00BB43C3">
        <w:rPr>
          <w:color w:val="8DB3E2" w:themeColor="text2" w:themeTint="66"/>
          <w:lang w:val="de-CH"/>
        </w:rPr>
        <w:t>new</w:t>
      </w:r>
      <w:r w:rsidRPr="00BB43C3">
        <w:rPr>
          <w:lang w:val="de-CH"/>
        </w:rPr>
        <w:t xml:space="preserve"> Calculation();</w:t>
      </w:r>
    </w:p>
    <w:p w14:paraId="32FED012" w14:textId="77777777" w:rsidR="005B6B16" w:rsidRPr="00BB43C3" w:rsidRDefault="005B6B16" w:rsidP="00C75614">
      <w:pPr>
        <w:pStyle w:val="Code"/>
        <w:rPr>
          <w:lang w:val="de-CH"/>
        </w:rPr>
      </w:pPr>
      <w:r w:rsidRPr="00BB43C3">
        <w:rPr>
          <w:lang w:val="de-CH"/>
        </w:rPr>
        <w:t xml:space="preserve">    }</w:t>
      </w:r>
    </w:p>
    <w:p w14:paraId="74811602" w14:textId="77777777" w:rsidR="005B6B16" w:rsidRPr="00BB43C3" w:rsidRDefault="005B6B16" w:rsidP="00C75614">
      <w:pPr>
        <w:pStyle w:val="Code"/>
        <w:rPr>
          <w:lang w:val="de-CH"/>
        </w:rPr>
      </w:pPr>
      <w:r w:rsidRPr="00BB43C3">
        <w:rPr>
          <w:lang w:val="de-CH"/>
        </w:rPr>
        <w:t xml:space="preserve">} </w:t>
      </w:r>
    </w:p>
    <w:p w14:paraId="173631E8" w14:textId="77777777" w:rsidR="005B6B16" w:rsidRDefault="005B6B16" w:rsidP="005B6B16"/>
    <w:p w14:paraId="15254968" w14:textId="77777777" w:rsidR="005B6B16" w:rsidRDefault="005B6B16" w:rsidP="005B6B16">
      <w:r>
        <w:t>Als nächstes muss das Objekt mit Daten abgefüllt werden.</w:t>
      </w:r>
    </w:p>
    <w:p w14:paraId="527DD021" w14:textId="09A1C8B8" w:rsidR="005B6B16" w:rsidRDefault="005B6B16" w:rsidP="005B6B16">
      <w:r>
        <w:t xml:space="preserve">Die erste Zahl lautet </w:t>
      </w:r>
      <w:r w:rsidRPr="009A6639">
        <w:rPr>
          <w:rStyle w:val="CodeImTextZchn"/>
        </w:rPr>
        <w:t>8</w:t>
      </w:r>
      <w:r>
        <w:t xml:space="preserve">, die Zweite </w:t>
      </w:r>
      <w:r w:rsidRPr="009A6639">
        <w:rPr>
          <w:rStyle w:val="CodeImTextZchn"/>
        </w:rPr>
        <w:t>12</w:t>
      </w:r>
      <w:r>
        <w:t xml:space="preserve"> und der Operator </w:t>
      </w:r>
      <w:r w:rsidRPr="009A6639">
        <w:rPr>
          <w:rStyle w:val="CodeImTextZchn"/>
        </w:rPr>
        <w:t>1</w:t>
      </w:r>
      <w:r>
        <w:t xml:space="preserve">. Die Eins beim </w:t>
      </w:r>
      <w:r w:rsidRPr="00A16123">
        <w:rPr>
          <w:rStyle w:val="CodeImTextZchn"/>
        </w:rPr>
        <w:t>Operator</w:t>
      </w:r>
      <w:r>
        <w:t xml:space="preserve"> bedeutet </w:t>
      </w:r>
      <w:r w:rsidRPr="00496E27">
        <w:rPr>
          <w:rStyle w:val="CodeImTextZchn"/>
        </w:rPr>
        <w:t>+</w:t>
      </w:r>
      <w:r>
        <w:t xml:space="preserve">. </w:t>
      </w:r>
    </w:p>
    <w:p w14:paraId="3FA6686A" w14:textId="77777777" w:rsidR="005B6B16" w:rsidRPr="004327ED" w:rsidRDefault="005B6B16" w:rsidP="00C75614">
      <w:pPr>
        <w:pStyle w:val="Code"/>
      </w:pPr>
      <w:r w:rsidRPr="004327ED">
        <w:rPr>
          <w:color w:val="8DB3E2" w:themeColor="text2" w:themeTint="66"/>
        </w:rPr>
        <w:t>class</w:t>
      </w:r>
      <w:r w:rsidRPr="004327ED">
        <w:rPr>
          <w:color w:val="000000"/>
        </w:rPr>
        <w:t xml:space="preserve"> </w:t>
      </w:r>
      <w:r w:rsidRPr="004327ED">
        <w:t>Program</w:t>
      </w:r>
    </w:p>
    <w:p w14:paraId="6E008FF5" w14:textId="77777777" w:rsidR="005B6B16" w:rsidRPr="00926D45" w:rsidRDefault="005B6B16" w:rsidP="00C75614">
      <w:pPr>
        <w:pStyle w:val="Code"/>
      </w:pPr>
      <w:r w:rsidRPr="00926D45">
        <w:t>{</w:t>
      </w:r>
    </w:p>
    <w:p w14:paraId="269FA7F6" w14:textId="77777777" w:rsidR="005B6B16" w:rsidRPr="00926D45" w:rsidRDefault="005B6B16" w:rsidP="00C75614">
      <w:pPr>
        <w:pStyle w:val="Code"/>
      </w:pPr>
      <w:r w:rsidRPr="00926D45">
        <w:t xml:space="preserve">    static void Main(string[] args)</w:t>
      </w:r>
    </w:p>
    <w:p w14:paraId="55FB48E1" w14:textId="77777777" w:rsidR="005B6B16" w:rsidRPr="004327ED" w:rsidRDefault="005B6B16" w:rsidP="00C75614">
      <w:pPr>
        <w:pStyle w:val="Code"/>
      </w:pPr>
      <w:r w:rsidRPr="00926D45">
        <w:t xml:space="preserve">    </w:t>
      </w:r>
      <w:r w:rsidRPr="004327ED">
        <w:t>{</w:t>
      </w:r>
    </w:p>
    <w:p w14:paraId="2427C8A4" w14:textId="77777777" w:rsidR="005B6B16" w:rsidRPr="002220B7" w:rsidRDefault="005B6B16" w:rsidP="00C75614">
      <w:pPr>
        <w:pStyle w:val="Code"/>
      </w:pPr>
      <w:r w:rsidRPr="004327ED">
        <w:t xml:space="preserve">        </w:t>
      </w:r>
      <w:r w:rsidRPr="00926D45">
        <w:t>Calculation</w:t>
      </w:r>
      <w:r w:rsidRPr="002220B7">
        <w:t xml:space="preserve"> </w:t>
      </w:r>
      <w:r w:rsidRPr="002220B7">
        <w:rPr>
          <w:color w:val="8DB3E2" w:themeColor="text2" w:themeTint="66"/>
        </w:rPr>
        <w:t>var</w:t>
      </w:r>
      <w:r w:rsidRPr="002220B7">
        <w:t xml:space="preserve"> = </w:t>
      </w:r>
      <w:r w:rsidRPr="002220B7">
        <w:rPr>
          <w:color w:val="8DB3E2" w:themeColor="text2" w:themeTint="66"/>
        </w:rPr>
        <w:t>new</w:t>
      </w:r>
      <w:r w:rsidRPr="002220B7">
        <w:t xml:space="preserve"> </w:t>
      </w:r>
      <w:r w:rsidRPr="00926D45">
        <w:t>Calculation</w:t>
      </w:r>
      <w:r w:rsidRPr="002220B7">
        <w:t>();</w:t>
      </w:r>
    </w:p>
    <w:p w14:paraId="2548FA72" w14:textId="77777777" w:rsidR="005B6B16" w:rsidRPr="00926D45" w:rsidRDefault="005B6B16" w:rsidP="00C75614">
      <w:pPr>
        <w:pStyle w:val="Code"/>
      </w:pPr>
      <w:r w:rsidRPr="00926D45">
        <w:t xml:space="preserve">        </w:t>
      </w:r>
      <w:r w:rsidRPr="00926D45">
        <w:rPr>
          <w:color w:val="8DB3E2" w:themeColor="text2" w:themeTint="66"/>
        </w:rPr>
        <w:t>var</w:t>
      </w:r>
      <w:r w:rsidRPr="00926D45">
        <w:t xml:space="preserve">.Number1  = </w:t>
      </w:r>
      <w:r w:rsidRPr="002220B7">
        <w:rPr>
          <w:color w:val="C2D69B" w:themeColor="accent3" w:themeTint="99"/>
        </w:rPr>
        <w:t>8</w:t>
      </w:r>
      <w:r w:rsidRPr="00926D45">
        <w:t>;</w:t>
      </w:r>
    </w:p>
    <w:p w14:paraId="7BBCAA19" w14:textId="77777777" w:rsidR="005B6B16" w:rsidRPr="00926D45" w:rsidRDefault="005B6B16" w:rsidP="00C75614">
      <w:pPr>
        <w:pStyle w:val="Code"/>
      </w:pPr>
      <w:r w:rsidRPr="00926D45">
        <w:t xml:space="preserve">        </w:t>
      </w:r>
      <w:r w:rsidRPr="00926D45">
        <w:rPr>
          <w:color w:val="8DB3E2" w:themeColor="text2" w:themeTint="66"/>
        </w:rPr>
        <w:t>var</w:t>
      </w:r>
      <w:r w:rsidRPr="00926D45">
        <w:t xml:space="preserve">.Number2  = </w:t>
      </w:r>
      <w:r w:rsidRPr="00926D45">
        <w:rPr>
          <w:color w:val="C2D69B" w:themeColor="accent3" w:themeTint="99"/>
        </w:rPr>
        <w:t>12</w:t>
      </w:r>
      <w:r w:rsidRPr="00926D45">
        <w:t>;</w:t>
      </w:r>
    </w:p>
    <w:p w14:paraId="0FD67440" w14:textId="77777777" w:rsidR="005B6B16" w:rsidRDefault="005B6B16" w:rsidP="00C75614">
      <w:pPr>
        <w:pStyle w:val="Code"/>
      </w:pPr>
      <w:r w:rsidRPr="00926D45">
        <w:t xml:space="preserve">        </w:t>
      </w:r>
      <w:r w:rsidRPr="00926D45">
        <w:rPr>
          <w:color w:val="8DB3E2" w:themeColor="text2" w:themeTint="66"/>
        </w:rPr>
        <w:t>var</w:t>
      </w:r>
      <w:r w:rsidRPr="00926D45">
        <w:t xml:space="preserve">.Operator = </w:t>
      </w:r>
      <w:r w:rsidRPr="00926D45">
        <w:rPr>
          <w:color w:val="C2D69B" w:themeColor="accent3" w:themeTint="99"/>
        </w:rPr>
        <w:t>1</w:t>
      </w:r>
      <w:r w:rsidRPr="00926D45">
        <w:t>;</w:t>
      </w:r>
    </w:p>
    <w:p w14:paraId="313675C5" w14:textId="77777777" w:rsidR="005B6B16" w:rsidRDefault="005B6B16" w:rsidP="00C75614">
      <w:pPr>
        <w:pStyle w:val="Code"/>
      </w:pPr>
    </w:p>
    <w:p w14:paraId="1150DB17" w14:textId="77777777" w:rsidR="005B6B16" w:rsidRPr="00926D45" w:rsidRDefault="005B6B16" w:rsidP="00C75614">
      <w:pPr>
        <w:pStyle w:val="Code"/>
      </w:pPr>
      <w:r w:rsidRPr="00A026E0">
        <w:t xml:space="preserve">        </w:t>
      </w:r>
      <w:r w:rsidRPr="00D70FD2">
        <w:rPr>
          <w:color w:val="00FF99"/>
          <w:lang w:val="fr-CH"/>
        </w:rPr>
        <w:t>Console</w:t>
      </w:r>
      <w:r w:rsidRPr="00D70FD2">
        <w:rPr>
          <w:lang w:val="fr-CH"/>
        </w:rPr>
        <w:t>.WriteLine</w:t>
      </w:r>
      <w:r w:rsidRPr="00A026E0">
        <w:t>(</w:t>
      </w:r>
      <w:r w:rsidRPr="00A026E0">
        <w:rPr>
          <w:color w:val="8DB3E2" w:themeColor="text2" w:themeTint="66"/>
        </w:rPr>
        <w:t>var</w:t>
      </w:r>
      <w:r w:rsidRPr="00A026E0">
        <w:t>.</w:t>
      </w:r>
      <w:r w:rsidRPr="00A026E0">
        <w:rPr>
          <w:lang w:val="fr-CH"/>
        </w:rPr>
        <w:t>BerechneResultat</w:t>
      </w:r>
      <w:r w:rsidRPr="00A026E0">
        <w:t>());</w:t>
      </w:r>
    </w:p>
    <w:p w14:paraId="65F1B0A2" w14:textId="77777777" w:rsidR="005B6B16" w:rsidRDefault="005B6B16" w:rsidP="00C75614">
      <w:pPr>
        <w:pStyle w:val="Code"/>
      </w:pPr>
      <w:r w:rsidRPr="00926D45">
        <w:t xml:space="preserve">    </w:t>
      </w:r>
      <w:r>
        <w:t>}</w:t>
      </w:r>
    </w:p>
    <w:p w14:paraId="0412284C" w14:textId="77777777" w:rsidR="005B6B16" w:rsidRDefault="005B6B16" w:rsidP="00C75614">
      <w:pPr>
        <w:pStyle w:val="Code"/>
      </w:pPr>
      <w:r>
        <w:t>}</w:t>
      </w:r>
      <w:r w:rsidRPr="007328AC">
        <w:t xml:space="preserve"> </w:t>
      </w:r>
    </w:p>
    <w:p w14:paraId="47A09F3C" w14:textId="77777777" w:rsidR="005B6B16" w:rsidRDefault="005B6B16" w:rsidP="00C75614">
      <w:pPr>
        <w:pStyle w:val="CodeErgebnis"/>
      </w:pPr>
      <w:r>
        <w:t>20</w:t>
      </w:r>
    </w:p>
    <w:p w14:paraId="7809A067" w14:textId="77777777" w:rsidR="005B6B16" w:rsidRDefault="005B6B16" w:rsidP="005B6B16">
      <w:pPr>
        <w:rPr>
          <w:rFonts w:cs="Arial"/>
          <w:b/>
          <w:iCs/>
          <w:sz w:val="32"/>
          <w:szCs w:val="26"/>
        </w:rPr>
      </w:pPr>
      <w:r>
        <w:br w:type="page"/>
      </w:r>
    </w:p>
    <w:p w14:paraId="1B4AED9F" w14:textId="468D3675" w:rsidR="005B6B16" w:rsidRDefault="005B6B16" w:rsidP="003102CF">
      <w:pPr>
        <w:pStyle w:val="Heading3"/>
      </w:pPr>
      <w:bookmarkStart w:id="412" w:name="_Toc103938849"/>
      <w:proofErr w:type="spellStart"/>
      <w:r>
        <w:lastRenderedPageBreak/>
        <w:t>Construc</w:t>
      </w:r>
      <w:r w:rsidR="00701070">
        <w:t>t</w:t>
      </w:r>
      <w:r>
        <w:t>ors</w:t>
      </w:r>
      <w:bookmarkEnd w:id="412"/>
      <w:proofErr w:type="spellEnd"/>
    </w:p>
    <w:p w14:paraId="248AC029" w14:textId="77777777" w:rsidR="005B6B16" w:rsidRDefault="005B6B16" w:rsidP="005B6B16">
      <w:r>
        <w:t xml:space="preserve">Ein </w:t>
      </w:r>
      <w:proofErr w:type="spellStart"/>
      <w:r>
        <w:t>Constructor</w:t>
      </w:r>
      <w:proofErr w:type="spellEnd"/>
      <w:r>
        <w:t xml:space="preserve"> ist dazu da, um bei jedem Erstellen eines Objekts bestimmte Befehle auszuführen. </w:t>
      </w:r>
    </w:p>
    <w:p w14:paraId="79FA9EBC" w14:textId="77777777" w:rsidR="005B6B16" w:rsidRDefault="005B6B16" w:rsidP="005B6B16">
      <w:r>
        <w:t xml:space="preserve">Ein </w:t>
      </w:r>
      <w:proofErr w:type="spellStart"/>
      <w:r>
        <w:t>Constructor</w:t>
      </w:r>
      <w:proofErr w:type="spellEnd"/>
      <w:r>
        <w:t xml:space="preserve"> wird wie folgt erstellt:</w:t>
      </w:r>
    </w:p>
    <w:p w14:paraId="1EA89B31" w14:textId="77777777" w:rsidR="005B6B16" w:rsidRPr="006073A4" w:rsidRDefault="005B6B16" w:rsidP="00C75614">
      <w:pPr>
        <w:pStyle w:val="Code"/>
      </w:pPr>
      <w:r w:rsidRPr="00BB43C3">
        <w:rPr>
          <w:lang w:val="de-CH"/>
        </w:rPr>
        <w:t xml:space="preserve">    </w:t>
      </w:r>
      <w:r w:rsidRPr="006073A4">
        <w:t xml:space="preserve">public class </w:t>
      </w:r>
      <w:r w:rsidRPr="006073A4">
        <w:rPr>
          <w:color w:val="00FF99"/>
        </w:rPr>
        <w:t>MyClass</w:t>
      </w:r>
    </w:p>
    <w:p w14:paraId="45567B3F" w14:textId="77777777" w:rsidR="005B6B16" w:rsidRPr="006073A4" w:rsidRDefault="005B6B16" w:rsidP="00C75614">
      <w:pPr>
        <w:pStyle w:val="Code"/>
      </w:pPr>
      <w:r w:rsidRPr="006073A4">
        <w:t xml:space="preserve">    {</w:t>
      </w:r>
    </w:p>
    <w:p w14:paraId="21C2EE90" w14:textId="77777777" w:rsidR="005B6B16" w:rsidRPr="006073A4" w:rsidRDefault="005B6B16" w:rsidP="00C75614">
      <w:pPr>
        <w:pStyle w:val="Code"/>
      </w:pPr>
      <w:r w:rsidRPr="006073A4">
        <w:t xml:space="preserve">        </w:t>
      </w:r>
      <w:r w:rsidRPr="006073A4">
        <w:rPr>
          <w:color w:val="8DB3E2" w:themeColor="text2" w:themeTint="66"/>
        </w:rPr>
        <w:t>public</w:t>
      </w:r>
      <w:r w:rsidRPr="006073A4">
        <w:t xml:space="preserve"> </w:t>
      </w:r>
      <w:r w:rsidRPr="006073A4">
        <w:rPr>
          <w:color w:val="00FF99"/>
        </w:rPr>
        <w:t>MyClass</w:t>
      </w:r>
      <w:r w:rsidRPr="006073A4">
        <w:t>()</w:t>
      </w:r>
    </w:p>
    <w:p w14:paraId="4E46D983" w14:textId="77777777" w:rsidR="005B6B16" w:rsidRPr="00BB43C3" w:rsidRDefault="005B6B16" w:rsidP="00C75614">
      <w:pPr>
        <w:pStyle w:val="Code"/>
        <w:rPr>
          <w:lang w:val="de-CH"/>
        </w:rPr>
      </w:pPr>
      <w:r w:rsidRPr="006073A4">
        <w:t xml:space="preserve">        </w:t>
      </w:r>
      <w:r w:rsidRPr="00BB43C3">
        <w:rPr>
          <w:lang w:val="de-CH"/>
        </w:rPr>
        <w:t>{</w:t>
      </w:r>
    </w:p>
    <w:p w14:paraId="0F135035" w14:textId="77777777" w:rsidR="005B6B16" w:rsidRPr="00BB43C3" w:rsidRDefault="005B6B16" w:rsidP="00C75614">
      <w:pPr>
        <w:pStyle w:val="Code"/>
        <w:rPr>
          <w:lang w:val="de-CH"/>
        </w:rPr>
      </w:pPr>
      <w:r w:rsidRPr="00BB43C3">
        <w:rPr>
          <w:lang w:val="de-CH"/>
        </w:rPr>
        <w:t xml:space="preserve">            </w:t>
      </w:r>
      <w:r w:rsidRPr="00BB43C3">
        <w:rPr>
          <w:color w:val="00FF99"/>
          <w:lang w:val="de-CH"/>
        </w:rPr>
        <w:t>Console</w:t>
      </w:r>
      <w:r w:rsidRPr="00BB43C3">
        <w:rPr>
          <w:lang w:val="de-CH"/>
        </w:rPr>
        <w:t>.</w:t>
      </w:r>
      <w:r w:rsidRPr="00BB43C3">
        <w:rPr>
          <w:color w:val="FFFF99"/>
          <w:lang w:val="de-CH"/>
        </w:rPr>
        <w:t>WriteLine</w:t>
      </w:r>
      <w:r w:rsidRPr="00BB43C3">
        <w:rPr>
          <w:color w:val="auto"/>
          <w:lang w:val="de-CH"/>
        </w:rPr>
        <w:t>(</w:t>
      </w:r>
      <w:r w:rsidRPr="00BB43C3">
        <w:rPr>
          <w:color w:val="E36C0A" w:themeColor="accent6" w:themeShade="BF"/>
          <w:lang w:val="de-CH"/>
        </w:rPr>
        <w:t>"Hello"</w:t>
      </w:r>
      <w:r w:rsidRPr="00BB43C3">
        <w:rPr>
          <w:lang w:val="de-CH"/>
        </w:rPr>
        <w:t>);</w:t>
      </w:r>
    </w:p>
    <w:p w14:paraId="72F8BE05" w14:textId="77777777" w:rsidR="005B6B16" w:rsidRPr="00BB43C3" w:rsidRDefault="005B6B16" w:rsidP="00C75614">
      <w:pPr>
        <w:pStyle w:val="Code"/>
        <w:rPr>
          <w:lang w:val="de-CH"/>
        </w:rPr>
      </w:pPr>
      <w:r w:rsidRPr="00BB43C3">
        <w:rPr>
          <w:lang w:val="de-CH"/>
        </w:rPr>
        <w:t xml:space="preserve">        }</w:t>
      </w:r>
    </w:p>
    <w:p w14:paraId="4B9EAB92" w14:textId="77777777" w:rsidR="005B6B16" w:rsidRPr="00BB43C3" w:rsidRDefault="005B6B16" w:rsidP="00C75614">
      <w:pPr>
        <w:pStyle w:val="Code"/>
        <w:rPr>
          <w:lang w:val="de-CH"/>
        </w:rPr>
      </w:pPr>
      <w:r w:rsidRPr="00BB43C3">
        <w:rPr>
          <w:lang w:val="de-CH"/>
        </w:rPr>
        <w:t xml:space="preserve">    }</w:t>
      </w:r>
    </w:p>
    <w:p w14:paraId="2128CD4B" w14:textId="77777777" w:rsidR="005B6B16" w:rsidRDefault="005B6B16" w:rsidP="005B6B16"/>
    <w:p w14:paraId="35587423" w14:textId="77777777" w:rsidR="005B6B16" w:rsidRDefault="005B6B16" w:rsidP="005B6B16">
      <w:r>
        <w:t xml:space="preserve">In diesem Beispiel wird bei jedem Erstellen eines </w:t>
      </w:r>
      <w:proofErr w:type="spellStart"/>
      <w:r w:rsidRPr="002932AE">
        <w:rPr>
          <w:rStyle w:val="CodeImTextZchn"/>
        </w:rPr>
        <w:t>MyClass</w:t>
      </w:r>
      <w:proofErr w:type="spellEnd"/>
      <w:r>
        <w:t xml:space="preserve"> Objekts </w:t>
      </w:r>
      <w:r w:rsidRPr="002932AE">
        <w:rPr>
          <w:rStyle w:val="CodeImTextZchn"/>
        </w:rPr>
        <w:t>Hello</w:t>
      </w:r>
      <w:r w:rsidRPr="002932AE">
        <w:t xml:space="preserve"> ausgegeben.</w:t>
      </w:r>
    </w:p>
    <w:p w14:paraId="1D6C3DE8" w14:textId="77777777" w:rsidR="005B6B16" w:rsidRDefault="005B6B16" w:rsidP="003102CF">
      <w:pPr>
        <w:pStyle w:val="Heading4"/>
      </w:pPr>
      <w:r>
        <w:t>Unterschiedliche Sichtbarkeiten</w:t>
      </w:r>
    </w:p>
    <w:p w14:paraId="5C8FA2EE" w14:textId="77777777" w:rsidR="005B6B16" w:rsidRDefault="005B6B16" w:rsidP="005B6B16">
      <w:r>
        <w:t xml:space="preserve">Vor einem </w:t>
      </w:r>
      <w:proofErr w:type="spellStart"/>
      <w:r w:rsidRPr="009E072B">
        <w:t>Constructor</w:t>
      </w:r>
      <w:proofErr w:type="spellEnd"/>
      <w:r>
        <w:t xml:space="preserve"> kann man die folgenden Sichtbarkeiten benutzen:</w:t>
      </w:r>
    </w:p>
    <w:p w14:paraId="0D6A6067" w14:textId="477CEC8D" w:rsidR="005B6B16" w:rsidRDefault="000407E7" w:rsidP="005F55FC">
      <w:pPr>
        <w:pStyle w:val="CodeImText"/>
        <w:numPr>
          <w:ilvl w:val="0"/>
          <w:numId w:val="36"/>
        </w:numPr>
      </w:pPr>
      <w:r>
        <w:t>p</w:t>
      </w:r>
      <w:commentRangeStart w:id="413"/>
      <w:r w:rsidR="005B6B16">
        <w:t>rivate</w:t>
      </w:r>
    </w:p>
    <w:p w14:paraId="4500FE06" w14:textId="73873520" w:rsidR="005B6B16" w:rsidRDefault="000407E7" w:rsidP="005F55FC">
      <w:pPr>
        <w:pStyle w:val="CodeImText"/>
        <w:numPr>
          <w:ilvl w:val="0"/>
          <w:numId w:val="36"/>
        </w:numPr>
      </w:pPr>
      <w:proofErr w:type="spellStart"/>
      <w:r>
        <w:t>p</w:t>
      </w:r>
      <w:r w:rsidR="005B6B16">
        <w:t>ublic</w:t>
      </w:r>
      <w:proofErr w:type="spellEnd"/>
    </w:p>
    <w:p w14:paraId="521E0545" w14:textId="24C76CF1" w:rsidR="005B6B16" w:rsidRDefault="000407E7" w:rsidP="005F55FC">
      <w:pPr>
        <w:pStyle w:val="CodeImText"/>
        <w:numPr>
          <w:ilvl w:val="0"/>
          <w:numId w:val="36"/>
        </w:numPr>
      </w:pPr>
      <w:proofErr w:type="spellStart"/>
      <w:r>
        <w:t>s</w:t>
      </w:r>
      <w:r w:rsidR="005B6B16">
        <w:t>tatic</w:t>
      </w:r>
      <w:commentRangeEnd w:id="413"/>
      <w:proofErr w:type="spellEnd"/>
      <w:r w:rsidR="005B6B16">
        <w:rPr>
          <w:rStyle w:val="CommentReference"/>
          <w:rFonts w:ascii="Arial" w:hAnsi="Arial"/>
        </w:rPr>
        <w:commentReference w:id="413"/>
      </w:r>
    </w:p>
    <w:p w14:paraId="64BD00C8" w14:textId="77777777" w:rsidR="005B6B16" w:rsidRDefault="005B6B16" w:rsidP="005B6B16">
      <w:pPr>
        <w:pStyle w:val="ListParagraph"/>
      </w:pPr>
    </w:p>
    <w:p w14:paraId="41D3D4E5" w14:textId="77777777" w:rsidR="005B6B16" w:rsidRDefault="005B6B16" w:rsidP="005B6B16">
      <w:r>
        <w:t>Diese funktionieren jedoch nicht wie gewohnt.</w:t>
      </w:r>
    </w:p>
    <w:p w14:paraId="769B1FAB" w14:textId="3531780B" w:rsidR="005B6B16" w:rsidRDefault="005B6B16" w:rsidP="005B6B16">
      <w:commentRangeStart w:id="414"/>
      <w:r>
        <w:t xml:space="preserve">Bei einem </w:t>
      </w:r>
      <w:r w:rsidRPr="002932AE">
        <w:rPr>
          <w:rStyle w:val="CodeImTextZchn"/>
        </w:rPr>
        <w:t>Private</w:t>
      </w:r>
      <w:r>
        <w:t xml:space="preserve"> </w:t>
      </w:r>
      <w:proofErr w:type="spellStart"/>
      <w:r w:rsidRPr="00EB2009">
        <w:rPr>
          <w:rStyle w:val="CodeImTextZchn"/>
        </w:rPr>
        <w:t>Constructor</w:t>
      </w:r>
      <w:proofErr w:type="spellEnd"/>
      <w:r>
        <w:t xml:space="preserve"> ist es nicht möglich </w:t>
      </w:r>
      <w:r w:rsidR="000407E7">
        <w:t xml:space="preserve">ausserhalb der Klasse </w:t>
      </w:r>
      <w:r>
        <w:t>eine neue Instanz der Klasse zu erstellen</w:t>
      </w:r>
      <w:commentRangeEnd w:id="414"/>
      <w:r>
        <w:rPr>
          <w:rStyle w:val="CommentReference"/>
        </w:rPr>
        <w:commentReference w:id="414"/>
      </w:r>
      <w:r>
        <w:t>. Das ist nützlich, wenn man beispielsweise eine Klasse hat in welcher alle Funktionen Static sind.</w:t>
      </w:r>
    </w:p>
    <w:p w14:paraId="381AD217" w14:textId="63C66BEF" w:rsidR="005B6B16" w:rsidRDefault="005B6B16" w:rsidP="005B6B16">
      <w:commentRangeStart w:id="415"/>
      <w:commentRangeEnd w:id="415"/>
      <w:r>
        <w:rPr>
          <w:rStyle w:val="CommentReference"/>
        </w:rPr>
        <w:commentReference w:id="415"/>
      </w:r>
      <w:r w:rsidR="000407E7">
        <w:t>E</w:t>
      </w:r>
      <w:r>
        <w:t xml:space="preserve">in </w:t>
      </w:r>
      <w:r w:rsidRPr="00EB2009">
        <w:rPr>
          <w:rStyle w:val="CodeImTextZchn"/>
        </w:rPr>
        <w:t xml:space="preserve">Public </w:t>
      </w:r>
      <w:proofErr w:type="spellStart"/>
      <w:r w:rsidRPr="00EB2009">
        <w:rPr>
          <w:rStyle w:val="CodeImTextZchn"/>
        </w:rPr>
        <w:t>Constructor</w:t>
      </w:r>
      <w:proofErr w:type="spellEnd"/>
      <w:r>
        <w:t xml:space="preserve"> wird bei jedem Erstellen einer neuen Instanz aufgerufen.</w:t>
      </w:r>
    </w:p>
    <w:p w14:paraId="77FA96A4" w14:textId="77777777" w:rsidR="005B6B16" w:rsidRDefault="005B6B16" w:rsidP="005B6B16">
      <w:r>
        <w:t xml:space="preserve">ein </w:t>
      </w:r>
      <w:r w:rsidRPr="00EB2009">
        <w:rPr>
          <w:rStyle w:val="CodeImTextZchn"/>
        </w:rPr>
        <w:t xml:space="preserve">Static </w:t>
      </w:r>
      <w:proofErr w:type="spellStart"/>
      <w:r w:rsidRPr="00EB2009">
        <w:rPr>
          <w:rStyle w:val="CodeImTextZchn"/>
        </w:rPr>
        <w:t>Constructor</w:t>
      </w:r>
      <w:proofErr w:type="spellEnd"/>
      <w:r>
        <w:t xml:space="preserve"> wird beim ausführen des Programms zum Start ausgeführt. </w:t>
      </w:r>
    </w:p>
    <w:p w14:paraId="590D278B" w14:textId="09C85B9D" w:rsidR="00215EEC" w:rsidRDefault="00215EEC" w:rsidP="003102CF">
      <w:pPr>
        <w:pStyle w:val="Heading2"/>
      </w:pPr>
      <w:bookmarkStart w:id="416" w:name="_Ref66977279"/>
      <w:bookmarkStart w:id="417" w:name="_Toc103938850"/>
      <w:r>
        <w:t>Projektreferenzen</w:t>
      </w:r>
      <w:bookmarkEnd w:id="416"/>
      <w:bookmarkEnd w:id="417"/>
    </w:p>
    <w:p w14:paraId="4F9BB146" w14:textId="678C7B38" w:rsidR="000743A5" w:rsidRDefault="00215EEC" w:rsidP="00215EEC">
      <w:r>
        <w:t xml:space="preserve">Damit Klassen und Funktionen aus verschiedenen </w:t>
      </w:r>
      <w:r w:rsidR="009552E7">
        <w:t xml:space="preserve">Klassen aufeinander zugreifen können, </w:t>
      </w:r>
      <w:r w:rsidR="00AF1DF7">
        <w:t>brauchen sie Referenzen. Die Referenz muss man nur auf der Klasse machen, die Zugriff auf die andere haben will. Um eine Referenz hinzuzufügen, muss man im Kontextmenü der Klasse auf Add und Project Reference drücken.</w:t>
      </w:r>
    </w:p>
    <w:p w14:paraId="3A237457" w14:textId="5F239F58" w:rsidR="000743A5" w:rsidRDefault="000743A5" w:rsidP="00215EEC"/>
    <w:p w14:paraId="4A19D574" w14:textId="51A40DA9" w:rsidR="000743A5" w:rsidRDefault="00780900" w:rsidP="000743A5">
      <w:pPr>
        <w:keepNext/>
      </w:pPr>
      <w:r>
        <w:rPr>
          <w:noProof/>
        </w:rPr>
        <mc:AlternateContent>
          <mc:Choice Requires="wps">
            <w:drawing>
              <wp:anchor distT="0" distB="0" distL="114300" distR="114300" simplePos="0" relativeHeight="251704832" behindDoc="0" locked="0" layoutInCell="1" allowOverlap="1" wp14:anchorId="4B2720F3" wp14:editId="3819D242">
                <wp:simplePos x="0" y="0"/>
                <wp:positionH relativeFrom="column">
                  <wp:posOffset>24765</wp:posOffset>
                </wp:positionH>
                <wp:positionV relativeFrom="paragraph">
                  <wp:posOffset>29845</wp:posOffset>
                </wp:positionV>
                <wp:extent cx="1858010" cy="95250"/>
                <wp:effectExtent l="0" t="0" r="8890" b="0"/>
                <wp:wrapNone/>
                <wp:docPr id="39" name="Rechteck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58010" cy="95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031674" id="Rechteck 39" o:spid="_x0000_s1026" style="position:absolute;margin-left:1.95pt;margin-top:2.35pt;width:146.3pt;height:7.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" filled="f" strokecolor="red" strokeweight="2pt">
                <v:path arrowok="t"/>
              </v:rect>
            </w:pict>
          </mc:Fallback>
        </mc:AlternateContent>
      </w:r>
      <w:r>
        <w:rPr>
          <w:noProof/>
        </w:rPr>
        <mc:AlternateContent>
          <mc:Choice Requires="wps">
            <w:drawing>
              <wp:anchor distT="0" distB="0" distL="114300" distR="114300" simplePos="0" relativeHeight="251705856" behindDoc="0" locked="0" layoutInCell="1" allowOverlap="1" wp14:anchorId="6E4DE152" wp14:editId="2DC9431E">
                <wp:simplePos x="0" y="0"/>
                <wp:positionH relativeFrom="column">
                  <wp:posOffset>349250</wp:posOffset>
                </wp:positionH>
                <wp:positionV relativeFrom="paragraph">
                  <wp:posOffset>1959610</wp:posOffset>
                </wp:positionV>
                <wp:extent cx="1821180" cy="128270"/>
                <wp:effectExtent l="0" t="0" r="7620" b="5080"/>
                <wp:wrapNone/>
                <wp:docPr id="32" name="Rechteck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118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2D7C3AF" id="Rechteck 32" o:spid="_x0000_s1026" style="position:absolute;margin-left:27.5pt;margin-top:154.3pt;width:143.4pt;height:1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03808" behindDoc="0" locked="0" layoutInCell="1" allowOverlap="1" wp14:anchorId="6B2BC66C" wp14:editId="7500715A">
                <wp:simplePos x="0" y="0"/>
                <wp:positionH relativeFrom="column">
                  <wp:posOffset>2169160</wp:posOffset>
                </wp:positionH>
                <wp:positionV relativeFrom="paragraph">
                  <wp:posOffset>1030605</wp:posOffset>
                </wp:positionV>
                <wp:extent cx="1733550" cy="128270"/>
                <wp:effectExtent l="0" t="0" r="0" b="5080"/>
                <wp:wrapNone/>
                <wp:docPr id="241" name="Rechteck 2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33550" cy="128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38B751" id="Rechteck 241" o:spid="_x0000_s1026" style="position:absolute;margin-left:170.8pt;margin-top:81.15pt;width:136.5pt;height:1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" filled="f" strokecolor="red" strokeweight="2pt">
                <v:path arrowok="t"/>
              </v:rect>
            </w:pict>
          </mc:Fallback>
        </mc:AlternateContent>
      </w:r>
      <w:r>
        <w:rPr>
          <w:noProof/>
        </w:rPr>
        <mc:AlternateContent>
          <mc:Choice Requires="wps">
            <w:drawing>
              <wp:anchor distT="0" distB="0" distL="114300" distR="114300" simplePos="0" relativeHeight="251707904" behindDoc="0" locked="0" layoutInCell="1" allowOverlap="1" wp14:anchorId="1351575C" wp14:editId="7DBCCF15">
                <wp:simplePos x="0" y="0"/>
                <wp:positionH relativeFrom="column">
                  <wp:posOffset>2154555</wp:posOffset>
                </wp:positionH>
                <wp:positionV relativeFrom="paragraph">
                  <wp:posOffset>1164590</wp:posOffset>
                </wp:positionV>
                <wp:extent cx="106680" cy="782955"/>
                <wp:effectExtent l="19050" t="38100" r="26670" b="0"/>
                <wp:wrapNone/>
                <wp:docPr id="240" name="Gerade Verbindung mit Pfeil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6680" cy="78295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F11D8A8" id="Gerade Verbindung mit Pfeil 240" o:spid="_x0000_s1026" type="#_x0000_t32" style="position:absolute;margin-left:169.65pt;margin-top:91.7pt;width:8.4pt;height:61.65pt;flip:y;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" strokecolor="red" strokeweight="2.25pt">
                <v:stroke endarrow="block"/>
                <o:lock v:ext="edit" shapetype="f"/>
              </v:shape>
            </w:pict>
          </mc:Fallback>
        </mc:AlternateContent>
      </w:r>
      <w:r>
        <w:rPr>
          <w:noProof/>
        </w:rPr>
        <mc:AlternateContent>
          <mc:Choice Requires="wps">
            <w:drawing>
              <wp:anchor distT="0" distB="0" distL="114300" distR="114300" simplePos="0" relativeHeight="251706880" behindDoc="0" locked="0" layoutInCell="1" allowOverlap="1" wp14:anchorId="148BF0A3" wp14:editId="780E574D">
                <wp:simplePos x="0" y="0"/>
                <wp:positionH relativeFrom="column">
                  <wp:posOffset>279400</wp:posOffset>
                </wp:positionH>
                <wp:positionV relativeFrom="paragraph">
                  <wp:posOffset>107950</wp:posOffset>
                </wp:positionV>
                <wp:extent cx="244475" cy="1828165"/>
                <wp:effectExtent l="19050" t="19050" r="41275" b="19685"/>
                <wp:wrapNone/>
                <wp:docPr id="238" name="Gerade Verbindung mit Pfeil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44475" cy="182816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0E2F3A9A" id="Gerade Verbindung mit Pfeil 238" o:spid="_x0000_s1026" type="#_x0000_t32" style="position:absolute;margin-left:22pt;margin-top:8.5pt;width:19.25pt;height:143.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" strokecolor="red" strokeweight="2.25pt">
                <v:stroke endarrow="block"/>
                <o:lock v:ext="edit" shapetype="f"/>
              </v:shape>
            </w:pict>
          </mc:Fallback>
        </mc:AlternateContent>
      </w:r>
      <w:r w:rsidR="00AF1DF7" w:rsidRPr="00AF1DF7">
        <w:rPr>
          <w:noProof/>
        </w:rPr>
        <w:drawing>
          <wp:inline distT="0" distB="0" distL="0" distR="0" wp14:anchorId="1CD6FB87" wp14:editId="26005C1A">
            <wp:extent cx="3956185" cy="2107095"/>
            <wp:effectExtent l="19050" t="19050" r="25400" b="2667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68702" cy="2167023"/>
                    </a:xfrm>
                    <a:prstGeom prst="rect">
                      <a:avLst/>
                    </a:prstGeom>
                    <a:ln>
                      <a:solidFill>
                        <a:schemeClr val="tx1"/>
                      </a:solidFill>
                    </a:ln>
                  </pic:spPr>
                </pic:pic>
              </a:graphicData>
            </a:graphic>
          </wp:inline>
        </w:drawing>
      </w:r>
    </w:p>
    <w:p w14:paraId="43C8B3FF" w14:textId="471548BB" w:rsidR="00AF1DF7" w:rsidRDefault="000743A5" w:rsidP="000743A5">
      <w:pPr>
        <w:pStyle w:val="Caption"/>
      </w:pPr>
      <w:bookmarkStart w:id="418" w:name="_Toc103938497"/>
      <w:r>
        <w:t xml:space="preserve">Abbildung </w:t>
      </w:r>
      <w:fldSimple w:instr=" SEQ Abbildung \* ARABIC ">
        <w:r w:rsidR="00C34C3A">
          <w:rPr>
            <w:noProof/>
          </w:rPr>
          <w:t>109</w:t>
        </w:r>
      </w:fldSimple>
      <w:r>
        <w:t>: C# Projekt Referenz hinzufügen</w:t>
      </w:r>
      <w:bookmarkEnd w:id="418"/>
    </w:p>
    <w:p w14:paraId="28B59C3E" w14:textId="43213CC7" w:rsidR="005B6B16" w:rsidRPr="005B6B16" w:rsidRDefault="005B6B16" w:rsidP="005B6B16">
      <w:r>
        <w:t>Im neu geöffneten Fenster kann muss man das Kästchen neben dem gewünschten Projekt ankreuzen.</w:t>
      </w:r>
    </w:p>
    <w:p w14:paraId="4B9C0767" w14:textId="77777777" w:rsidR="009A6639" w:rsidRDefault="009A6639">
      <w:pPr>
        <w:rPr>
          <w:rFonts w:cs="Arial"/>
          <w:b/>
          <w:iCs/>
          <w:sz w:val="32"/>
          <w:szCs w:val="26"/>
        </w:rPr>
      </w:pPr>
      <w:r>
        <w:br w:type="page"/>
      </w:r>
    </w:p>
    <w:p w14:paraId="4E8A4F48" w14:textId="0D39A03F" w:rsidR="00926D45" w:rsidRDefault="00A026E0" w:rsidP="003102CF">
      <w:pPr>
        <w:pStyle w:val="Heading2"/>
      </w:pPr>
      <w:bookmarkStart w:id="419" w:name="_Ref59111568"/>
      <w:bookmarkStart w:id="420" w:name="_Ref65144057"/>
      <w:bookmarkStart w:id="421" w:name="_Ref65144061"/>
      <w:bookmarkStart w:id="422" w:name="_Ref65144066"/>
      <w:bookmarkStart w:id="423" w:name="_Ref65146214"/>
      <w:bookmarkStart w:id="424" w:name="_Ref65146246"/>
      <w:bookmarkStart w:id="425" w:name="_Ref65146677"/>
      <w:bookmarkStart w:id="426" w:name="_Toc103938851"/>
      <w:r>
        <w:lastRenderedPageBreak/>
        <w:t>Sichtbark</w:t>
      </w:r>
      <w:r w:rsidR="00B737A3">
        <w:t>eiten</w:t>
      </w:r>
      <w:bookmarkEnd w:id="419"/>
      <w:bookmarkEnd w:id="420"/>
      <w:bookmarkEnd w:id="421"/>
      <w:bookmarkEnd w:id="422"/>
      <w:bookmarkEnd w:id="423"/>
      <w:bookmarkEnd w:id="424"/>
      <w:bookmarkEnd w:id="425"/>
      <w:bookmarkEnd w:id="426"/>
    </w:p>
    <w:p w14:paraId="2DA9E87E" w14:textId="77777777" w:rsidR="00203A54" w:rsidRPr="00B737A3" w:rsidRDefault="00B737A3" w:rsidP="00203A54">
      <w:r>
        <w:t xml:space="preserve">Sichtbarkeiten sind sehr wichtig, man sollte </w:t>
      </w:r>
      <w:r w:rsidR="00203A54">
        <w:t>V</w:t>
      </w:r>
      <w:r>
        <w:t xml:space="preserve">ariablen nicht überall erreichen können, an manchen Orten jedoch schon. Mithilfe von Sichtbarkeiten kann man diesen Bereich eingrenzen. </w:t>
      </w:r>
      <w:r w:rsidR="00203A54">
        <w:t>Grundsätzlich sollte man versuchen Sichtbarkeiten so niedrig wie möglich zu halten.</w:t>
      </w:r>
    </w:p>
    <w:p w14:paraId="4CFE2B0B" w14:textId="6A48F2E7" w:rsidR="00B737A3" w:rsidRDefault="00B737A3" w:rsidP="00B737A3">
      <w:r>
        <w:t>Alle Sichtbarkeiten sind in der folgenden Tabelle aufgelistet.</w:t>
      </w:r>
    </w:p>
    <w:p w14:paraId="67803D29" w14:textId="77777777" w:rsidR="00B737A3" w:rsidRDefault="00B737A3" w:rsidP="00B737A3"/>
    <w:tbl>
      <w:tblPr>
        <w:tblStyle w:val="TableGrid"/>
        <w:tblW w:w="0" w:type="auto"/>
        <w:tblLook w:val="04A0" w:firstRow="1" w:lastRow="0" w:firstColumn="1" w:lastColumn="0" w:noHBand="0" w:noVBand="1"/>
      </w:tblPr>
      <w:tblGrid>
        <w:gridCol w:w="2405"/>
        <w:gridCol w:w="7506"/>
      </w:tblGrid>
      <w:tr w:rsidR="00B737A3" w14:paraId="75E8D52C" w14:textId="77777777" w:rsidTr="003C23F7">
        <w:tc>
          <w:tcPr>
            <w:tcW w:w="2405" w:type="dxa"/>
            <w:shd w:val="clear" w:color="auto" w:fill="BFBFBF" w:themeFill="background1" w:themeFillShade="BF"/>
          </w:tcPr>
          <w:p w14:paraId="578F65FB" w14:textId="5BA43E0F" w:rsidR="00B737A3" w:rsidRDefault="003C23F7" w:rsidP="00B737A3">
            <w:r>
              <w:t>Name</w:t>
            </w:r>
          </w:p>
        </w:tc>
        <w:tc>
          <w:tcPr>
            <w:tcW w:w="7506" w:type="dxa"/>
            <w:shd w:val="clear" w:color="auto" w:fill="BFBFBF" w:themeFill="background1" w:themeFillShade="BF"/>
          </w:tcPr>
          <w:p w14:paraId="334840C0" w14:textId="1DAD1E4D" w:rsidR="00B737A3" w:rsidRDefault="003C23F7" w:rsidP="00B737A3">
            <w:r>
              <w:t>Bereich</w:t>
            </w:r>
          </w:p>
        </w:tc>
      </w:tr>
      <w:tr w:rsidR="00B737A3" w14:paraId="256FE53D" w14:textId="77777777" w:rsidTr="003C23F7">
        <w:tc>
          <w:tcPr>
            <w:tcW w:w="2405" w:type="dxa"/>
          </w:tcPr>
          <w:p w14:paraId="0046E782" w14:textId="30AEDCE8" w:rsidR="00B737A3" w:rsidRDefault="006D3D71" w:rsidP="005F55FC">
            <w:pPr>
              <w:pStyle w:val="CodeImText"/>
            </w:pPr>
            <w:proofErr w:type="spellStart"/>
            <w:r>
              <w:t>public</w:t>
            </w:r>
            <w:proofErr w:type="spellEnd"/>
          </w:p>
        </w:tc>
        <w:tc>
          <w:tcPr>
            <w:tcW w:w="7506" w:type="dxa"/>
          </w:tcPr>
          <w:p w14:paraId="3B2C16B5" w14:textId="1B95CD10" w:rsidR="00B737A3" w:rsidRDefault="003C23F7" w:rsidP="00B737A3">
            <w:r>
              <w:t>Überall</w:t>
            </w:r>
          </w:p>
        </w:tc>
      </w:tr>
      <w:tr w:rsidR="001B289A" w14:paraId="49DA7AE6" w14:textId="77777777" w:rsidTr="003C23F7">
        <w:tc>
          <w:tcPr>
            <w:tcW w:w="2405" w:type="dxa"/>
          </w:tcPr>
          <w:p w14:paraId="50BA21F6" w14:textId="44A034C5" w:rsidR="001B289A" w:rsidRDefault="006D3D71" w:rsidP="005F55FC">
            <w:pPr>
              <w:pStyle w:val="CodeImText"/>
            </w:pPr>
            <w:r>
              <w:t xml:space="preserve">internal </w:t>
            </w:r>
          </w:p>
        </w:tc>
        <w:tc>
          <w:tcPr>
            <w:tcW w:w="7506" w:type="dxa"/>
          </w:tcPr>
          <w:p w14:paraId="0FB5BB2E" w14:textId="7F3958AA" w:rsidR="001B289A" w:rsidRDefault="001B289A" w:rsidP="001B289A">
            <w:r>
              <w:t>Nur in dem Projekt</w:t>
            </w:r>
          </w:p>
        </w:tc>
      </w:tr>
      <w:tr w:rsidR="001B289A" w14:paraId="10BBFE4A" w14:textId="77777777" w:rsidTr="003C23F7">
        <w:tc>
          <w:tcPr>
            <w:tcW w:w="2405" w:type="dxa"/>
          </w:tcPr>
          <w:p w14:paraId="5DA9A351" w14:textId="689AE68D" w:rsidR="001B289A" w:rsidRDefault="006D3D71" w:rsidP="005F55FC">
            <w:pPr>
              <w:pStyle w:val="CodeImText"/>
            </w:pPr>
            <w:proofErr w:type="spellStart"/>
            <w:r>
              <w:t>protectet</w:t>
            </w:r>
            <w:proofErr w:type="spellEnd"/>
          </w:p>
        </w:tc>
        <w:tc>
          <w:tcPr>
            <w:tcW w:w="7506" w:type="dxa"/>
          </w:tcPr>
          <w:p w14:paraId="4FEB4B7E" w14:textId="29B18D93" w:rsidR="001B289A" w:rsidRPr="001B3FB5" w:rsidRDefault="001B289A" w:rsidP="007C191F">
            <w:pPr>
              <w:rPr>
                <w:rFonts w:cs="Arial"/>
                <w:b/>
                <w:bCs/>
                <w:iCs/>
                <w:szCs w:val="20"/>
              </w:rPr>
            </w:pPr>
            <w:r>
              <w:t>Nur in derselben Klasse und Klassen die davon erben (</w:t>
            </w:r>
            <w:r w:rsidR="00EB2009" w:rsidRPr="00EB2009">
              <w:rPr>
                <w:rStyle w:val="LinkZchn"/>
              </w:rPr>
              <w:fldChar w:fldCharType="begin"/>
            </w:r>
            <w:r w:rsidR="00EB2009" w:rsidRPr="00EB2009">
              <w:rPr>
                <w:rStyle w:val="LinkZchn"/>
              </w:rPr>
              <w:instrText xml:space="preserve"> REF _Ref65146316 \r \h </w:instrText>
            </w:r>
            <w:r w:rsidR="00EB2009">
              <w:rPr>
                <w:rStyle w:val="LinkZchn"/>
              </w:rPr>
              <w:instrText xml:space="preserve"> \* MERGEFORMAT </w:instrText>
            </w:r>
            <w:r w:rsidR="00EB2009" w:rsidRPr="00EB2009">
              <w:rPr>
                <w:rStyle w:val="LinkZchn"/>
              </w:rPr>
            </w:r>
            <w:r w:rsidR="00EB2009" w:rsidRPr="00EB2009">
              <w:rPr>
                <w:rStyle w:val="LinkZchn"/>
              </w:rPr>
              <w:fldChar w:fldCharType="separate"/>
            </w:r>
            <w:r w:rsidR="00E0674A">
              <w:rPr>
                <w:rStyle w:val="LinkZchn"/>
              </w:rPr>
              <w:t>7.10</w:t>
            </w:r>
            <w:r w:rsidR="00EB2009" w:rsidRPr="00EB2009">
              <w:rPr>
                <w:rStyle w:val="LinkZchn"/>
              </w:rPr>
              <w:fldChar w:fldCharType="end"/>
            </w:r>
            <w:r w:rsidR="00EB2009" w:rsidRPr="00EB2009">
              <w:rPr>
                <w:rStyle w:val="LinkZchn"/>
              </w:rPr>
              <w:t xml:space="preserve"> </w:t>
            </w:r>
            <w:r w:rsidR="00EB2009" w:rsidRPr="00EB2009">
              <w:rPr>
                <w:rStyle w:val="LinkZchn"/>
              </w:rPr>
              <w:fldChar w:fldCharType="begin"/>
            </w:r>
            <w:r w:rsidR="00EB2009" w:rsidRPr="00EB2009">
              <w:rPr>
                <w:rStyle w:val="LinkZchn"/>
              </w:rPr>
              <w:instrText xml:space="preserve"> REF _Ref65146327 \h </w:instrText>
            </w:r>
            <w:r w:rsidR="00EB2009">
              <w:rPr>
                <w:rStyle w:val="LinkZchn"/>
              </w:rPr>
              <w:instrText xml:space="preserve"> \* MERGEFORMAT </w:instrText>
            </w:r>
            <w:r w:rsidR="00EB2009" w:rsidRPr="00EB2009">
              <w:rPr>
                <w:rStyle w:val="LinkZchn"/>
              </w:rPr>
            </w:r>
            <w:r w:rsidR="00EB2009" w:rsidRPr="00EB2009">
              <w:rPr>
                <w:rStyle w:val="LinkZchn"/>
              </w:rPr>
              <w:fldChar w:fldCharType="separate"/>
            </w:r>
            <w:r w:rsidR="00E0674A" w:rsidRPr="00E0674A">
              <w:rPr>
                <w:rStyle w:val="LinkZchn"/>
              </w:rPr>
              <w:t>Vererbungen</w:t>
            </w:r>
            <w:r w:rsidR="00EB2009" w:rsidRPr="00EB2009">
              <w:rPr>
                <w:rStyle w:val="LinkZchn"/>
              </w:rPr>
              <w:fldChar w:fldCharType="end"/>
            </w:r>
            <w:r w:rsidR="00EB2009">
              <w:t>)</w:t>
            </w:r>
          </w:p>
        </w:tc>
      </w:tr>
      <w:tr w:rsidR="006D3D71" w14:paraId="1A434AEE" w14:textId="77777777" w:rsidTr="003C23F7">
        <w:tc>
          <w:tcPr>
            <w:tcW w:w="2405" w:type="dxa"/>
          </w:tcPr>
          <w:p w14:paraId="3731AF61" w14:textId="26A518B4" w:rsidR="006D3D71" w:rsidRDefault="006D3D71" w:rsidP="005F55FC">
            <w:pPr>
              <w:pStyle w:val="CodeImText"/>
            </w:pPr>
            <w:proofErr w:type="spellStart"/>
            <w:r>
              <w:t>protectet</w:t>
            </w:r>
            <w:proofErr w:type="spellEnd"/>
            <w:r>
              <w:t xml:space="preserve"> internal </w:t>
            </w:r>
          </w:p>
        </w:tc>
        <w:tc>
          <w:tcPr>
            <w:tcW w:w="7506" w:type="dxa"/>
          </w:tcPr>
          <w:p w14:paraId="0821F867" w14:textId="7A1FCE54" w:rsidR="006D3D71" w:rsidRDefault="006D3D71" w:rsidP="001B289A">
            <w:commentRangeStart w:id="427"/>
            <w:r>
              <w:t xml:space="preserve">Nur in </w:t>
            </w:r>
            <w:r w:rsidR="001B3FB5">
              <w:t>Klassen die es erben</w:t>
            </w:r>
            <w:r>
              <w:t>.</w:t>
            </w:r>
            <w:r w:rsidR="000407E7">
              <w:t xml:space="preserve"> Gilt nicht für Klassen in einer anderen </w:t>
            </w:r>
            <w:commentRangeStart w:id="428"/>
            <w:proofErr w:type="gramStart"/>
            <w:r w:rsidR="000407E7">
              <w:t>Assembly(</w:t>
            </w:r>
            <w:proofErr w:type="gramEnd"/>
            <w:r w:rsidR="000407E7">
              <w:t>Projekt)</w:t>
            </w:r>
            <w:commentRangeEnd w:id="428"/>
            <w:r w:rsidR="000407E7">
              <w:rPr>
                <w:rStyle w:val="CommentReference"/>
              </w:rPr>
              <w:commentReference w:id="428"/>
            </w:r>
            <w:r w:rsidR="000407E7">
              <w:t>.</w:t>
            </w:r>
            <w:r>
              <w:t xml:space="preserve"> </w:t>
            </w:r>
            <w:commentRangeEnd w:id="427"/>
            <w:r w:rsidR="00910345">
              <w:rPr>
                <w:rStyle w:val="CommentReference"/>
              </w:rPr>
              <w:commentReference w:id="427"/>
            </w:r>
          </w:p>
        </w:tc>
      </w:tr>
      <w:tr w:rsidR="001B289A" w14:paraId="07064E31" w14:textId="77777777" w:rsidTr="003C23F7">
        <w:tc>
          <w:tcPr>
            <w:tcW w:w="2405" w:type="dxa"/>
          </w:tcPr>
          <w:p w14:paraId="01856499" w14:textId="70B186D0" w:rsidR="001B289A" w:rsidRDefault="006D3D71" w:rsidP="005F55FC">
            <w:pPr>
              <w:pStyle w:val="CodeImText"/>
            </w:pPr>
            <w:r>
              <w:t>private</w:t>
            </w:r>
          </w:p>
        </w:tc>
        <w:tc>
          <w:tcPr>
            <w:tcW w:w="7506" w:type="dxa"/>
          </w:tcPr>
          <w:p w14:paraId="7570E4CC" w14:textId="1108A938" w:rsidR="001B289A" w:rsidRDefault="001B289A" w:rsidP="001B289A">
            <w:r>
              <w:t>Nur in derselben Klasse</w:t>
            </w:r>
          </w:p>
        </w:tc>
      </w:tr>
    </w:tbl>
    <w:p w14:paraId="4B1FD231" w14:textId="37395D80" w:rsidR="00665ED6" w:rsidRDefault="00665ED6" w:rsidP="003102CF">
      <w:pPr>
        <w:pStyle w:val="Heading2"/>
      </w:pPr>
      <w:bookmarkStart w:id="429" w:name="_Toc103938852"/>
      <w:bookmarkStart w:id="430" w:name="_Ref59170832"/>
      <w:bookmarkStart w:id="431" w:name="_Ref63411107"/>
      <w:r>
        <w:t>Statische Funktionen</w:t>
      </w:r>
      <w:bookmarkEnd w:id="429"/>
    </w:p>
    <w:p w14:paraId="2EC4C6ED" w14:textId="09574F78" w:rsidR="00665ED6" w:rsidRDefault="00665ED6" w:rsidP="00665ED6">
      <w:r>
        <w:t xml:space="preserve">Statische Funktion sind oft nützlich, wenn es unnötig ist, eine Instanz zu erstellen. </w:t>
      </w:r>
    </w:p>
    <w:p w14:paraId="75906D02" w14:textId="753C7AC2" w:rsidR="00665ED6" w:rsidRDefault="00665ED6" w:rsidP="00665ED6">
      <w:r>
        <w:t>Im folgenden Beispiel kann man eine Addition ausführen. Beim Aufruf muss man der Funktion nur die beiden Parameter mitgeben</w:t>
      </w:r>
      <w:r w:rsidR="005473B3">
        <w:t>.</w:t>
      </w:r>
    </w:p>
    <w:p w14:paraId="6BC1B736" w14:textId="77777777" w:rsidR="005473B3" w:rsidRPr="005473B3" w:rsidRDefault="005473B3" w:rsidP="00C75614">
      <w:pPr>
        <w:pStyle w:val="Code"/>
      </w:pPr>
      <w:r w:rsidRPr="005473B3">
        <w:rPr>
          <w:color w:val="8DB3E2" w:themeColor="text2" w:themeTint="66"/>
        </w:rPr>
        <w:t>class</w:t>
      </w:r>
      <w:r w:rsidRPr="005473B3">
        <w:t xml:space="preserve"> </w:t>
      </w:r>
      <w:r w:rsidRPr="004F6F04">
        <w:t>Program</w:t>
      </w:r>
    </w:p>
    <w:p w14:paraId="019E7A2C" w14:textId="77777777" w:rsidR="005473B3" w:rsidRPr="005473B3" w:rsidRDefault="005473B3" w:rsidP="00C75614">
      <w:pPr>
        <w:pStyle w:val="Code"/>
      </w:pPr>
      <w:r w:rsidRPr="005473B3">
        <w:t xml:space="preserve">    {</w:t>
      </w:r>
    </w:p>
    <w:p w14:paraId="37C19EA9" w14:textId="77777777" w:rsidR="005473B3" w:rsidRPr="005473B3" w:rsidRDefault="005473B3" w:rsidP="00C75614">
      <w:pPr>
        <w:pStyle w:val="Code"/>
      </w:pPr>
      <w:r w:rsidRPr="005473B3">
        <w:t xml:space="preserve">        static void </w:t>
      </w:r>
      <w:r w:rsidRPr="004F6F04">
        <w:rPr>
          <w:color w:val="FFFF99"/>
        </w:rPr>
        <w:t>Main</w:t>
      </w:r>
      <w:r w:rsidRPr="005473B3">
        <w:t>(string[] args)</w:t>
      </w:r>
    </w:p>
    <w:p w14:paraId="1942CDC3" w14:textId="77777777" w:rsidR="005473B3" w:rsidRDefault="005473B3" w:rsidP="00C75614">
      <w:pPr>
        <w:pStyle w:val="Code"/>
      </w:pPr>
      <w:r w:rsidRPr="005473B3">
        <w:t xml:space="preserve">        {</w:t>
      </w:r>
    </w:p>
    <w:p w14:paraId="7DFD1ED3" w14:textId="389A79E3" w:rsidR="005473B3" w:rsidRPr="005473B3" w:rsidRDefault="005473B3" w:rsidP="00C75614">
      <w:pPr>
        <w:pStyle w:val="Code"/>
        <w:rPr>
          <w:sz w:val="19"/>
        </w:rPr>
      </w:pPr>
      <w:r w:rsidRPr="005473B3">
        <w:rPr>
          <w:sz w:val="19"/>
        </w:rPr>
        <w:t xml:space="preserve">            </w:t>
      </w:r>
      <w:r w:rsidRPr="005473B3">
        <w:rPr>
          <w:color w:val="8DB3E2" w:themeColor="text2" w:themeTint="66"/>
        </w:rPr>
        <w:t>double myResult</w:t>
      </w:r>
      <w:r w:rsidRPr="005473B3">
        <w:rPr>
          <w:sz w:val="19"/>
        </w:rPr>
        <w:t xml:space="preserve"> = </w:t>
      </w:r>
      <w:r w:rsidRPr="004F6F04">
        <w:rPr>
          <w:color w:val="00FF99"/>
        </w:rPr>
        <w:t>MyClass</w:t>
      </w:r>
      <w:r w:rsidRPr="005473B3">
        <w:rPr>
          <w:sz w:val="19"/>
        </w:rPr>
        <w:t>.</w:t>
      </w:r>
      <w:r w:rsidRPr="004F6F04">
        <w:rPr>
          <w:color w:val="FFFF99"/>
        </w:rPr>
        <w:t>Addition</w:t>
      </w:r>
      <w:r w:rsidRPr="005473B3">
        <w:rPr>
          <w:sz w:val="19"/>
        </w:rPr>
        <w:t>(2, 3);</w:t>
      </w:r>
    </w:p>
    <w:p w14:paraId="19F08779" w14:textId="72947857" w:rsidR="005473B3" w:rsidRPr="005473B3" w:rsidRDefault="005473B3" w:rsidP="00C75614">
      <w:pPr>
        <w:pStyle w:val="Code"/>
      </w:pPr>
      <w:r w:rsidRPr="005473B3">
        <w:rPr>
          <w:sz w:val="19"/>
        </w:rPr>
        <w:t xml:space="preserve">            </w:t>
      </w:r>
      <w:r w:rsidRPr="004F6F04">
        <w:rPr>
          <w:color w:val="00FF99"/>
        </w:rPr>
        <w:t>Console</w:t>
      </w:r>
      <w:r w:rsidRPr="005473B3">
        <w:rPr>
          <w:sz w:val="19"/>
        </w:rPr>
        <w:t>.</w:t>
      </w:r>
      <w:r w:rsidRPr="004F6F04">
        <w:rPr>
          <w:color w:val="FFFF99"/>
        </w:rPr>
        <w:t>WriteLine</w:t>
      </w:r>
      <w:r w:rsidRPr="005473B3">
        <w:rPr>
          <w:sz w:val="19"/>
        </w:rPr>
        <w:t>(</w:t>
      </w:r>
      <w:r w:rsidRPr="005473B3">
        <w:rPr>
          <w:color w:val="8DB3E2" w:themeColor="text2" w:themeTint="66"/>
        </w:rPr>
        <w:t>myResult</w:t>
      </w:r>
      <w:r w:rsidRPr="005473B3">
        <w:rPr>
          <w:sz w:val="19"/>
        </w:rPr>
        <w:t>);</w:t>
      </w:r>
    </w:p>
    <w:p w14:paraId="3B89F63D" w14:textId="77777777" w:rsidR="005473B3" w:rsidRPr="005473B3" w:rsidRDefault="005473B3" w:rsidP="00C75614">
      <w:pPr>
        <w:pStyle w:val="Code"/>
      </w:pPr>
      <w:r w:rsidRPr="005473B3">
        <w:t xml:space="preserve">        }</w:t>
      </w:r>
    </w:p>
    <w:p w14:paraId="36B84E5D" w14:textId="77777777" w:rsidR="005473B3" w:rsidRPr="005473B3" w:rsidRDefault="005473B3" w:rsidP="00C75614">
      <w:pPr>
        <w:pStyle w:val="Code"/>
      </w:pPr>
      <w:r w:rsidRPr="005473B3">
        <w:t xml:space="preserve">    }</w:t>
      </w:r>
    </w:p>
    <w:p w14:paraId="57A31535" w14:textId="77777777" w:rsidR="005473B3" w:rsidRPr="005473B3" w:rsidRDefault="005473B3" w:rsidP="00C75614">
      <w:pPr>
        <w:pStyle w:val="Code"/>
      </w:pPr>
      <w:r w:rsidRPr="005473B3">
        <w:t xml:space="preserve">    public class </w:t>
      </w:r>
      <w:r w:rsidRPr="004F6F04">
        <w:rPr>
          <w:color w:val="00FF99"/>
        </w:rPr>
        <w:t>MyClass</w:t>
      </w:r>
    </w:p>
    <w:p w14:paraId="267180C6" w14:textId="77777777" w:rsidR="005473B3" w:rsidRPr="005473B3" w:rsidRDefault="005473B3" w:rsidP="00C75614">
      <w:pPr>
        <w:pStyle w:val="Code"/>
      </w:pPr>
      <w:r w:rsidRPr="005473B3">
        <w:t xml:space="preserve">    {</w:t>
      </w:r>
    </w:p>
    <w:p w14:paraId="6B6602B2" w14:textId="3D65A57E" w:rsidR="005473B3" w:rsidRPr="005473B3" w:rsidRDefault="005473B3" w:rsidP="00C75614">
      <w:pPr>
        <w:pStyle w:val="Code"/>
      </w:pPr>
      <w:r w:rsidRPr="005473B3">
        <w:t xml:space="preserve">        public static double </w:t>
      </w:r>
      <w:r w:rsidRPr="004F6F04">
        <w:rPr>
          <w:color w:val="FFFF99"/>
        </w:rPr>
        <w:t>Addition</w:t>
      </w:r>
      <w:r w:rsidRPr="005473B3">
        <w:t>(double Num1</w:t>
      </w:r>
      <w:r w:rsidRPr="005473B3">
        <w:rPr>
          <w:color w:val="auto"/>
        </w:rPr>
        <w:t>,</w:t>
      </w:r>
      <w:r w:rsidRPr="005473B3">
        <w:t xml:space="preserve"> double Num2)</w:t>
      </w:r>
    </w:p>
    <w:p w14:paraId="43824D8A" w14:textId="77777777" w:rsidR="005473B3" w:rsidRPr="00BB43C3" w:rsidRDefault="005473B3" w:rsidP="00C75614">
      <w:pPr>
        <w:pStyle w:val="Code"/>
        <w:rPr>
          <w:lang w:val="de-CH"/>
        </w:rPr>
      </w:pPr>
      <w:r w:rsidRPr="005473B3">
        <w:t xml:space="preserve">        </w:t>
      </w:r>
      <w:r w:rsidRPr="00BB43C3">
        <w:rPr>
          <w:lang w:val="de-CH"/>
        </w:rPr>
        <w:t>{</w:t>
      </w:r>
    </w:p>
    <w:p w14:paraId="78E5901B" w14:textId="5DCF913E" w:rsidR="005473B3" w:rsidRPr="00BB43C3" w:rsidRDefault="005473B3" w:rsidP="00C75614">
      <w:pPr>
        <w:pStyle w:val="Code"/>
        <w:rPr>
          <w:lang w:val="de-CH"/>
        </w:rPr>
      </w:pPr>
      <w:r w:rsidRPr="00BB43C3">
        <w:rPr>
          <w:lang w:val="de-CH"/>
        </w:rPr>
        <w:t xml:space="preserve">            </w:t>
      </w:r>
      <w:r w:rsidRPr="00BB43C3">
        <w:rPr>
          <w:color w:val="9966FF"/>
          <w:lang w:val="de-CH"/>
        </w:rPr>
        <w:t>return</w:t>
      </w:r>
      <w:r w:rsidRPr="00BB43C3">
        <w:rPr>
          <w:lang w:val="de-CH"/>
        </w:rPr>
        <w:t xml:space="preserve"> </w:t>
      </w:r>
      <w:r w:rsidRPr="00BB43C3">
        <w:rPr>
          <w:color w:val="8DB3E2" w:themeColor="text2" w:themeTint="66"/>
          <w:lang w:val="de-CH"/>
        </w:rPr>
        <w:t xml:space="preserve">myNum1 </w:t>
      </w:r>
      <w:r w:rsidRPr="00BB43C3">
        <w:rPr>
          <w:color w:val="auto"/>
          <w:lang w:val="de-CH"/>
        </w:rPr>
        <w:t>+</w:t>
      </w:r>
      <w:r w:rsidRPr="00BB43C3">
        <w:rPr>
          <w:color w:val="8DB3E2" w:themeColor="text2" w:themeTint="66"/>
          <w:lang w:val="de-CH"/>
        </w:rPr>
        <w:t xml:space="preserve"> myNum2</w:t>
      </w:r>
      <w:r w:rsidRPr="00BB43C3">
        <w:rPr>
          <w:lang w:val="de-CH"/>
        </w:rPr>
        <w:t>;</w:t>
      </w:r>
    </w:p>
    <w:p w14:paraId="19D64802" w14:textId="77777777" w:rsidR="005473B3" w:rsidRPr="00BB43C3" w:rsidRDefault="005473B3" w:rsidP="00C75614">
      <w:pPr>
        <w:pStyle w:val="Code"/>
        <w:rPr>
          <w:lang w:val="de-CH"/>
        </w:rPr>
      </w:pPr>
      <w:r w:rsidRPr="00BB43C3">
        <w:rPr>
          <w:lang w:val="de-CH"/>
        </w:rPr>
        <w:t xml:space="preserve">        }</w:t>
      </w:r>
    </w:p>
    <w:p w14:paraId="2C3E602F" w14:textId="32F0C57D" w:rsidR="005473B3" w:rsidRPr="00BB43C3" w:rsidRDefault="005473B3" w:rsidP="00C75614">
      <w:pPr>
        <w:pStyle w:val="Code"/>
        <w:rPr>
          <w:lang w:val="de-CH"/>
        </w:rPr>
      </w:pPr>
      <w:r w:rsidRPr="00BB43C3">
        <w:rPr>
          <w:lang w:val="de-CH"/>
        </w:rPr>
        <w:t xml:space="preserve">    }</w:t>
      </w:r>
    </w:p>
    <w:p w14:paraId="0B7D12DA" w14:textId="2B60E2FB" w:rsidR="005473B3" w:rsidRPr="00BB43C3" w:rsidRDefault="005473B3" w:rsidP="00C75614">
      <w:pPr>
        <w:pStyle w:val="CodeErgebnis"/>
        <w:rPr>
          <w:lang w:val="de-CH"/>
        </w:rPr>
      </w:pPr>
      <w:r w:rsidRPr="00BB43C3">
        <w:rPr>
          <w:lang w:val="de-CH"/>
        </w:rPr>
        <w:t>5</w:t>
      </w:r>
    </w:p>
    <w:p w14:paraId="3EF07C58" w14:textId="2BA6C21A" w:rsidR="004441A1" w:rsidRDefault="005473B3" w:rsidP="005473B3">
      <w:r>
        <w:t xml:space="preserve">Um eine statische Funktion aufzurufen muss man </w:t>
      </w:r>
      <w:r w:rsidR="003B1E1F">
        <w:t>nur {</w:t>
      </w:r>
      <w:r w:rsidR="003B1E1F" w:rsidRPr="003B1E1F">
        <w:rPr>
          <w:rStyle w:val="CodeImTextZchn"/>
        </w:rPr>
        <w:t>Klassenname</w:t>
      </w:r>
      <w:proofErr w:type="gramStart"/>
      <w:r w:rsidR="003B1E1F">
        <w:t>}.{</w:t>
      </w:r>
      <w:proofErr w:type="gramEnd"/>
      <w:r w:rsidR="003B1E1F" w:rsidRPr="003B1E1F">
        <w:rPr>
          <w:rStyle w:val="CodeImTextZchn"/>
        </w:rPr>
        <w:t>Funktionsname</w:t>
      </w:r>
      <w:r w:rsidR="003B1E1F">
        <w:t>} eingeben.</w:t>
      </w:r>
    </w:p>
    <w:p w14:paraId="2842F466" w14:textId="7BE788FE" w:rsidR="005473B3" w:rsidRPr="005473B3" w:rsidRDefault="004441A1" w:rsidP="005473B3">
      <w:r>
        <w:br w:type="page"/>
      </w:r>
    </w:p>
    <w:p w14:paraId="1B096BD2" w14:textId="2D5904F4" w:rsidR="00344020" w:rsidRDefault="00344020" w:rsidP="003102CF">
      <w:pPr>
        <w:pStyle w:val="Heading2"/>
      </w:pPr>
      <w:bookmarkStart w:id="432" w:name="_Ref65146316"/>
      <w:bookmarkStart w:id="433" w:name="_Ref65146327"/>
      <w:bookmarkStart w:id="434" w:name="_Toc103938853"/>
      <w:r>
        <w:lastRenderedPageBreak/>
        <w:t>Vererbungen</w:t>
      </w:r>
      <w:bookmarkEnd w:id="430"/>
      <w:bookmarkEnd w:id="431"/>
      <w:bookmarkEnd w:id="432"/>
      <w:bookmarkEnd w:id="433"/>
      <w:bookmarkEnd w:id="434"/>
    </w:p>
    <w:p w14:paraId="21389746" w14:textId="12E3D7DF" w:rsidR="00467DF3" w:rsidRDefault="002220B7" w:rsidP="002220B7">
      <w:r>
        <w:t xml:space="preserve">Wenn man mehrere Klassen benötigt die jedoch sehr ähnlich sind, kann man </w:t>
      </w:r>
      <w:r w:rsidR="00467DF3">
        <w:t xml:space="preserve">Vererbungen nutzten. Hier ist ein Beispiel mit dem Thema </w:t>
      </w:r>
      <w:r w:rsidR="0020698D">
        <w:t>Fahrzeugen</w:t>
      </w:r>
      <w:r w:rsidR="00467DF3">
        <w:t>:</w:t>
      </w:r>
    </w:p>
    <w:p w14:paraId="5D45888C" w14:textId="77777777" w:rsidR="0020698D" w:rsidRPr="00BB43C3" w:rsidRDefault="0020698D" w:rsidP="00C75614">
      <w:pPr>
        <w:pStyle w:val="Code"/>
        <w:rPr>
          <w:color w:val="auto"/>
          <w:lang w:val="de-CH"/>
        </w:rPr>
      </w:pPr>
      <w:r w:rsidRPr="00BB43C3">
        <w:rPr>
          <w:lang w:val="de-CH"/>
        </w:rPr>
        <w:t>public class</w:t>
      </w:r>
      <w:r w:rsidRPr="00BB43C3">
        <w:rPr>
          <w:color w:val="auto"/>
          <w:lang w:val="de-CH"/>
        </w:rPr>
        <w:t xml:space="preserve"> </w:t>
      </w:r>
      <w:r w:rsidRPr="00BB43C3">
        <w:rPr>
          <w:color w:val="00FF99"/>
          <w:lang w:val="de-CH"/>
        </w:rPr>
        <w:t>Fahrzeug</w:t>
      </w:r>
    </w:p>
    <w:p w14:paraId="4F944B3C" w14:textId="77777777" w:rsidR="0020698D" w:rsidRPr="00BB43C3" w:rsidRDefault="0020698D" w:rsidP="00C75614">
      <w:pPr>
        <w:pStyle w:val="Code"/>
        <w:rPr>
          <w:lang w:val="de-CH"/>
        </w:rPr>
      </w:pPr>
      <w:r w:rsidRPr="00BB43C3">
        <w:rPr>
          <w:lang w:val="de-CH"/>
        </w:rPr>
        <w:t>{</w:t>
      </w:r>
    </w:p>
    <w:p w14:paraId="0717179D" w14:textId="77777777" w:rsidR="0020698D" w:rsidRPr="00BB43C3" w:rsidRDefault="0020698D" w:rsidP="00C75614">
      <w:pPr>
        <w:pStyle w:val="Code"/>
        <w:rPr>
          <w:lang w:val="de-CH"/>
        </w:rPr>
      </w:pPr>
      <w:r w:rsidRPr="00BB43C3">
        <w:rPr>
          <w:lang w:val="de-CH"/>
        </w:rPr>
        <w:t xml:space="preserve">   </w:t>
      </w:r>
      <w:r w:rsidRPr="00BB43C3">
        <w:rPr>
          <w:color w:val="8DB3E2" w:themeColor="text2" w:themeTint="66"/>
          <w:lang w:val="de-CH"/>
        </w:rPr>
        <w:t xml:space="preserve"> protected int</w:t>
      </w:r>
      <w:r w:rsidRPr="00BB43C3">
        <w:rPr>
          <w:lang w:val="de-CH"/>
        </w:rPr>
        <w:t xml:space="preserve"> maxGeschwindigkeit;</w:t>
      </w:r>
    </w:p>
    <w:p w14:paraId="1BF19B35" w14:textId="77777777" w:rsidR="0020698D" w:rsidRPr="00BB43C3" w:rsidRDefault="0020698D" w:rsidP="00C75614">
      <w:pPr>
        <w:pStyle w:val="Code"/>
        <w:rPr>
          <w:lang w:val="de-CH"/>
        </w:rPr>
      </w:pPr>
    </w:p>
    <w:p w14:paraId="1EDC0A6F" w14:textId="2E7FFD29" w:rsidR="0020698D" w:rsidRPr="00BB43C3" w:rsidRDefault="0020698D" w:rsidP="00C75614">
      <w:pPr>
        <w:pStyle w:val="Code"/>
        <w:rPr>
          <w:color w:val="auto"/>
          <w:lang w:val="de-CH"/>
        </w:rPr>
      </w:pPr>
      <w:r w:rsidRPr="00BB43C3">
        <w:rPr>
          <w:color w:val="auto"/>
          <w:lang w:val="de-CH"/>
        </w:rPr>
        <w:t xml:space="preserve">   </w:t>
      </w:r>
      <w:r w:rsidRPr="00BB43C3">
        <w:rPr>
          <w:lang w:val="de-CH"/>
        </w:rPr>
        <w:t xml:space="preserve"> public void</w:t>
      </w:r>
      <w:r w:rsidRPr="00BB43C3">
        <w:rPr>
          <w:color w:val="auto"/>
          <w:lang w:val="de-CH"/>
        </w:rPr>
        <w:t xml:space="preserve"> </w:t>
      </w:r>
      <w:r w:rsidRPr="00BB43C3">
        <w:rPr>
          <w:color w:val="FFFF99"/>
          <w:lang w:val="de-CH"/>
        </w:rPr>
        <w:t>Fortbewegen</w:t>
      </w:r>
      <w:r w:rsidRPr="00BB43C3">
        <w:rPr>
          <w:color w:val="auto"/>
          <w:lang w:val="de-CH"/>
        </w:rPr>
        <w:t>()[…]</w:t>
      </w:r>
    </w:p>
    <w:p w14:paraId="06357040" w14:textId="77777777" w:rsidR="0020698D" w:rsidRPr="00590A9B" w:rsidRDefault="0020698D" w:rsidP="00C75614">
      <w:pPr>
        <w:pStyle w:val="Code"/>
      </w:pPr>
      <w:r w:rsidRPr="00590A9B">
        <w:t>}</w:t>
      </w:r>
    </w:p>
    <w:p w14:paraId="4B1FFDA6" w14:textId="77777777" w:rsidR="0020698D" w:rsidRPr="00590A9B" w:rsidRDefault="0020698D" w:rsidP="00C75614">
      <w:pPr>
        <w:pStyle w:val="Code"/>
      </w:pPr>
    </w:p>
    <w:p w14:paraId="25529E33" w14:textId="77777777" w:rsidR="0020698D" w:rsidRPr="004327ED" w:rsidRDefault="0020698D" w:rsidP="00C75614">
      <w:pPr>
        <w:pStyle w:val="Code"/>
        <w:rPr>
          <w:color w:val="auto"/>
        </w:rPr>
      </w:pPr>
      <w:r w:rsidRPr="0020698D">
        <w:rPr>
          <w:color w:val="8DB3E2" w:themeColor="text2" w:themeTint="66"/>
        </w:rPr>
        <w:t>public</w:t>
      </w:r>
      <w:r w:rsidRPr="004327ED">
        <w:rPr>
          <w:color w:val="auto"/>
        </w:rPr>
        <w:t xml:space="preserve"> </w:t>
      </w:r>
      <w:r w:rsidRPr="0020698D">
        <w:rPr>
          <w:color w:val="8DB3E2" w:themeColor="text2" w:themeTint="66"/>
        </w:rPr>
        <w:t>class</w:t>
      </w:r>
      <w:r w:rsidRPr="004327ED">
        <w:rPr>
          <w:color w:val="auto"/>
        </w:rPr>
        <w:t xml:space="preserve"> </w:t>
      </w:r>
      <w:r w:rsidRPr="0020698D">
        <w:t>Auto</w:t>
      </w:r>
      <w:r w:rsidRPr="004327ED">
        <w:rPr>
          <w:color w:val="auto"/>
        </w:rPr>
        <w:t xml:space="preserve"> : </w:t>
      </w:r>
      <w:r w:rsidRPr="0020698D">
        <w:t>Fahrzeug</w:t>
      </w:r>
    </w:p>
    <w:p w14:paraId="6D8BDCA5" w14:textId="77777777" w:rsidR="0020698D" w:rsidRPr="004327ED" w:rsidRDefault="0020698D" w:rsidP="00C75614">
      <w:pPr>
        <w:pStyle w:val="Code"/>
      </w:pPr>
      <w:r w:rsidRPr="004327ED">
        <w:t>{</w:t>
      </w:r>
    </w:p>
    <w:p w14:paraId="7A11A603" w14:textId="7D23C95F" w:rsidR="0020698D" w:rsidRPr="004327ED" w:rsidRDefault="0020698D" w:rsidP="00C75614">
      <w:pPr>
        <w:pStyle w:val="Code"/>
      </w:pPr>
      <w:r w:rsidRPr="004327ED">
        <w:t xml:space="preserve">    </w:t>
      </w:r>
      <w:r w:rsidRPr="0020698D">
        <w:rPr>
          <w:color w:val="8DB3E2" w:themeColor="text2" w:themeTint="66"/>
        </w:rPr>
        <w:t xml:space="preserve">public int </w:t>
      </w:r>
      <w:r w:rsidRPr="004327ED">
        <w:t>anzRäder;</w:t>
      </w:r>
    </w:p>
    <w:p w14:paraId="72B310AA" w14:textId="658D3399" w:rsidR="0020698D" w:rsidRPr="004327ED" w:rsidRDefault="0020698D" w:rsidP="00C75614">
      <w:pPr>
        <w:pStyle w:val="Code"/>
      </w:pPr>
      <w:r w:rsidRPr="004327ED">
        <w:t xml:space="preserve">    </w:t>
      </w:r>
      <w:r w:rsidRPr="0020698D">
        <w:rPr>
          <w:color w:val="8DB3E2" w:themeColor="text2" w:themeTint="66"/>
        </w:rPr>
        <w:t>public void</w:t>
      </w:r>
      <w:r w:rsidRPr="004327ED">
        <w:t xml:space="preserve"> </w:t>
      </w:r>
      <w:r w:rsidRPr="004327ED">
        <w:rPr>
          <w:color w:val="FFFF99"/>
        </w:rPr>
        <w:t>Hupen</w:t>
      </w:r>
      <w:r w:rsidRPr="004327ED">
        <w:t>()[…]</w:t>
      </w:r>
    </w:p>
    <w:p w14:paraId="5A933B6C" w14:textId="77777777" w:rsidR="0020698D" w:rsidRPr="00BB43C3" w:rsidRDefault="0020698D" w:rsidP="00C75614">
      <w:pPr>
        <w:pStyle w:val="Code"/>
        <w:rPr>
          <w:lang w:val="de-CH"/>
        </w:rPr>
      </w:pPr>
      <w:r w:rsidRPr="00BB43C3">
        <w:rPr>
          <w:lang w:val="de-CH"/>
        </w:rPr>
        <w:t>}</w:t>
      </w:r>
    </w:p>
    <w:p w14:paraId="5D5B8D34" w14:textId="77777777" w:rsidR="0020698D" w:rsidRPr="00BB43C3" w:rsidRDefault="0020698D" w:rsidP="00C75614">
      <w:pPr>
        <w:pStyle w:val="Code"/>
        <w:rPr>
          <w:color w:val="auto"/>
          <w:lang w:val="de-CH"/>
        </w:rPr>
      </w:pPr>
      <w:r w:rsidRPr="00BB43C3">
        <w:rPr>
          <w:color w:val="8DB3E2" w:themeColor="text2" w:themeTint="66"/>
          <w:lang w:val="de-CH"/>
        </w:rPr>
        <w:t>public</w:t>
      </w:r>
      <w:r w:rsidRPr="00BB43C3">
        <w:rPr>
          <w:color w:val="auto"/>
          <w:lang w:val="de-CH"/>
        </w:rPr>
        <w:t xml:space="preserve"> </w:t>
      </w:r>
      <w:r w:rsidRPr="00BB43C3">
        <w:rPr>
          <w:color w:val="8DB3E2" w:themeColor="text2" w:themeTint="66"/>
          <w:lang w:val="de-CH"/>
        </w:rPr>
        <w:t>class</w:t>
      </w:r>
      <w:r w:rsidRPr="00BB43C3">
        <w:rPr>
          <w:color w:val="auto"/>
          <w:lang w:val="de-CH"/>
        </w:rPr>
        <w:t xml:space="preserve"> </w:t>
      </w:r>
      <w:r w:rsidRPr="00BB43C3">
        <w:rPr>
          <w:lang w:val="de-CH"/>
        </w:rPr>
        <w:t>Helikopter</w:t>
      </w:r>
      <w:r w:rsidRPr="00BB43C3">
        <w:rPr>
          <w:color w:val="auto"/>
          <w:lang w:val="de-CH"/>
        </w:rPr>
        <w:t xml:space="preserve"> : </w:t>
      </w:r>
      <w:r w:rsidRPr="00BB43C3">
        <w:rPr>
          <w:lang w:val="de-CH"/>
        </w:rPr>
        <w:t>Fahrzeug</w:t>
      </w:r>
    </w:p>
    <w:p w14:paraId="1C44DE1B" w14:textId="77777777" w:rsidR="0020698D" w:rsidRPr="00BB43C3" w:rsidRDefault="0020698D" w:rsidP="00C75614">
      <w:pPr>
        <w:pStyle w:val="Code"/>
        <w:rPr>
          <w:lang w:val="de-CH"/>
        </w:rPr>
      </w:pPr>
      <w:r w:rsidRPr="00BB43C3">
        <w:rPr>
          <w:lang w:val="de-CH"/>
        </w:rPr>
        <w:t>{</w:t>
      </w:r>
    </w:p>
    <w:p w14:paraId="1C7EC527" w14:textId="60F14383" w:rsidR="0020698D" w:rsidRPr="00BB43C3" w:rsidRDefault="0020698D" w:rsidP="00C75614">
      <w:pPr>
        <w:pStyle w:val="Code"/>
        <w:rPr>
          <w:lang w:val="de-CH"/>
        </w:rPr>
      </w:pPr>
      <w:r w:rsidRPr="00BB43C3">
        <w:rPr>
          <w:lang w:val="de-CH"/>
        </w:rPr>
        <w:t xml:space="preserve">    </w:t>
      </w:r>
      <w:r w:rsidRPr="00BB43C3">
        <w:rPr>
          <w:color w:val="8DB3E2" w:themeColor="text2" w:themeTint="66"/>
          <w:lang w:val="de-CH"/>
        </w:rPr>
        <w:t>public</w:t>
      </w:r>
      <w:r w:rsidRPr="00BB43C3">
        <w:rPr>
          <w:lang w:val="de-CH"/>
        </w:rPr>
        <w:t xml:space="preserve"> </w:t>
      </w:r>
      <w:r w:rsidRPr="00BB43C3">
        <w:rPr>
          <w:color w:val="8DB3E2" w:themeColor="text2" w:themeTint="66"/>
          <w:lang w:val="de-CH"/>
        </w:rPr>
        <w:t>int</w:t>
      </w:r>
      <w:r w:rsidRPr="00BB43C3">
        <w:rPr>
          <w:lang w:val="de-CH"/>
        </w:rPr>
        <w:t xml:space="preserve"> anzRotorblätter;</w:t>
      </w:r>
    </w:p>
    <w:p w14:paraId="465E3944" w14:textId="163A3828" w:rsidR="0020698D" w:rsidRPr="00BB43C3" w:rsidRDefault="0020698D" w:rsidP="00C75614">
      <w:pPr>
        <w:pStyle w:val="Code"/>
        <w:rPr>
          <w:lang w:val="de-CH"/>
        </w:rPr>
      </w:pPr>
      <w:r w:rsidRPr="00BB43C3">
        <w:rPr>
          <w:lang w:val="de-CH"/>
        </w:rPr>
        <w:t xml:space="preserve">    </w:t>
      </w:r>
      <w:r w:rsidRPr="00BB43C3">
        <w:rPr>
          <w:color w:val="8DB3E2" w:themeColor="text2" w:themeTint="66"/>
          <w:lang w:val="de-CH"/>
        </w:rPr>
        <w:t>public</w:t>
      </w:r>
      <w:r w:rsidRPr="00BB43C3">
        <w:rPr>
          <w:lang w:val="de-CH"/>
        </w:rPr>
        <w:t xml:space="preserve"> </w:t>
      </w:r>
      <w:r w:rsidRPr="00BB43C3">
        <w:rPr>
          <w:color w:val="8DB3E2" w:themeColor="text2" w:themeTint="66"/>
          <w:lang w:val="de-CH"/>
        </w:rPr>
        <w:t>void</w:t>
      </w:r>
      <w:r w:rsidRPr="00BB43C3">
        <w:rPr>
          <w:lang w:val="de-CH"/>
        </w:rPr>
        <w:t xml:space="preserve"> </w:t>
      </w:r>
      <w:r w:rsidRPr="00BB43C3">
        <w:rPr>
          <w:color w:val="FFFF99"/>
          <w:lang w:val="de-CH"/>
        </w:rPr>
        <w:t>Abheben</w:t>
      </w:r>
      <w:r w:rsidRPr="00BB43C3">
        <w:rPr>
          <w:lang w:val="de-CH"/>
        </w:rPr>
        <w:t>()[…]</w:t>
      </w:r>
    </w:p>
    <w:p w14:paraId="138AAD8B" w14:textId="4B541807" w:rsidR="0020698D" w:rsidRPr="00BB43C3" w:rsidRDefault="0020698D" w:rsidP="00C75614">
      <w:pPr>
        <w:pStyle w:val="Code"/>
        <w:rPr>
          <w:lang w:val="de-CH"/>
        </w:rPr>
      </w:pPr>
      <w:r w:rsidRPr="00BB43C3">
        <w:rPr>
          <w:lang w:val="de-CH"/>
        </w:rPr>
        <w:t>}</w:t>
      </w:r>
    </w:p>
    <w:p w14:paraId="673D9F94" w14:textId="77777777" w:rsidR="0020698D" w:rsidRDefault="0020698D" w:rsidP="0020698D"/>
    <w:p w14:paraId="6D3801F4" w14:textId="46F06236" w:rsidR="0020698D" w:rsidRDefault="0020698D" w:rsidP="0020698D">
      <w:r>
        <w:t xml:space="preserve">Hier wird zuerst eine Klasse </w:t>
      </w:r>
      <w:r w:rsidRPr="009A6639">
        <w:rPr>
          <w:rStyle w:val="CodeImTextZchn"/>
        </w:rPr>
        <w:t xml:space="preserve">Fahrzeug </w:t>
      </w:r>
      <w:r>
        <w:t xml:space="preserve">erstellt. Jedes </w:t>
      </w:r>
      <w:r w:rsidRPr="00203A54">
        <w:rPr>
          <w:rStyle w:val="CodeImTextZchn"/>
        </w:rPr>
        <w:t>Fahrzeug</w:t>
      </w:r>
      <w:r>
        <w:t xml:space="preserve"> hat eine Maximale Geschwindigkeit und kann sich fortbewegen.</w:t>
      </w:r>
    </w:p>
    <w:p w14:paraId="324F23B6" w14:textId="7DC667E7" w:rsidR="00DC6DAD" w:rsidRDefault="0020698D" w:rsidP="0020698D">
      <w:r>
        <w:t xml:space="preserve">Die nächste Klasse </w:t>
      </w:r>
      <w:r w:rsidRPr="009A6639">
        <w:rPr>
          <w:rStyle w:val="CodeImTextZchn"/>
        </w:rPr>
        <w:t>Auto</w:t>
      </w:r>
      <w:r>
        <w:t xml:space="preserve"> wird mit einem Doppelpunkt und der Klasse </w:t>
      </w:r>
      <w:r w:rsidRPr="009A6639">
        <w:rPr>
          <w:rStyle w:val="CodeImTextZchn"/>
        </w:rPr>
        <w:t>Fahrzeug</w:t>
      </w:r>
      <w:r>
        <w:t xml:space="preserve"> gekennzeichnet. Dadurch erbt </w:t>
      </w:r>
      <w:r w:rsidRPr="009A6639">
        <w:rPr>
          <w:rStyle w:val="CodeImTextZchn"/>
        </w:rPr>
        <w:t>Auto</w:t>
      </w:r>
      <w:r>
        <w:t xml:space="preserve"> von </w:t>
      </w:r>
      <w:r w:rsidRPr="0071125E">
        <w:rPr>
          <w:rStyle w:val="CodeImTextZchn"/>
          <w:sz w:val="20"/>
          <w:szCs w:val="20"/>
        </w:rPr>
        <w:t>Fahrzeug</w:t>
      </w:r>
      <w:r>
        <w:t xml:space="preserve">. </w:t>
      </w:r>
      <w:r w:rsidR="005F6EBC">
        <w:t xml:space="preserve">Vererbt werden jeweils alle </w:t>
      </w:r>
      <w:r w:rsidR="0071125E">
        <w:t>Va</w:t>
      </w:r>
      <w:r w:rsidR="005F6EBC">
        <w:t xml:space="preserve">riablen und Funktionen, die eine </w:t>
      </w:r>
      <w:r w:rsidR="00317DF0">
        <w:t>h</w:t>
      </w:r>
      <w:r w:rsidR="005F6EBC">
        <w:t xml:space="preserve">öhere Sichtbarkeit als «private» </w:t>
      </w:r>
      <w:r w:rsidR="008C7ED9">
        <w:t>haben (</w:t>
      </w:r>
      <w:r w:rsidR="00203A54" w:rsidRPr="00203A54">
        <w:rPr>
          <w:rStyle w:val="LinkZchn"/>
        </w:rPr>
        <w:fldChar w:fldCharType="begin"/>
      </w:r>
      <w:r w:rsidR="00203A54" w:rsidRPr="00203A54">
        <w:rPr>
          <w:rStyle w:val="LinkZchn"/>
        </w:rPr>
        <w:instrText xml:space="preserve"> REF _Ref65146677 \r \h </w:instrText>
      </w:r>
      <w:r w:rsidR="00203A54">
        <w:rPr>
          <w:rStyle w:val="LinkZchn"/>
        </w:rPr>
        <w:instrText xml:space="preserve"> \* MERGEFORMAT </w:instrText>
      </w:r>
      <w:r w:rsidR="00203A54" w:rsidRPr="00203A54">
        <w:rPr>
          <w:rStyle w:val="LinkZchn"/>
        </w:rPr>
      </w:r>
      <w:r w:rsidR="00203A54" w:rsidRPr="00203A54">
        <w:rPr>
          <w:rStyle w:val="LinkZchn"/>
        </w:rPr>
        <w:fldChar w:fldCharType="separate"/>
      </w:r>
      <w:r w:rsidR="00E0674A">
        <w:rPr>
          <w:rStyle w:val="LinkZchn"/>
        </w:rPr>
        <w:t>7.8</w:t>
      </w:r>
      <w:r w:rsidR="00203A54" w:rsidRPr="00203A54">
        <w:rPr>
          <w:rStyle w:val="LinkZchn"/>
        </w:rPr>
        <w:fldChar w:fldCharType="end"/>
      </w:r>
      <w:r w:rsidR="00203A54" w:rsidRPr="00203A54">
        <w:rPr>
          <w:rStyle w:val="LinkZchn"/>
        </w:rPr>
        <w:t xml:space="preserve"> </w:t>
      </w:r>
      <w:r w:rsidR="00203A54" w:rsidRPr="00203A54">
        <w:rPr>
          <w:rStyle w:val="LinkZchn"/>
        </w:rPr>
        <w:fldChar w:fldCharType="begin"/>
      </w:r>
      <w:r w:rsidR="00203A54" w:rsidRPr="00203A54">
        <w:rPr>
          <w:rStyle w:val="LinkZchn"/>
        </w:rPr>
        <w:instrText xml:space="preserve"> REF _Ref65146677 \h </w:instrText>
      </w:r>
      <w:r w:rsidR="00203A54">
        <w:rPr>
          <w:rStyle w:val="LinkZchn"/>
        </w:rPr>
        <w:instrText xml:space="preserve"> \* MERGEFORMAT </w:instrText>
      </w:r>
      <w:r w:rsidR="00203A54" w:rsidRPr="00203A54">
        <w:rPr>
          <w:rStyle w:val="LinkZchn"/>
        </w:rPr>
      </w:r>
      <w:r w:rsidR="00203A54" w:rsidRPr="00203A54">
        <w:rPr>
          <w:rStyle w:val="LinkZchn"/>
        </w:rPr>
        <w:fldChar w:fldCharType="separate"/>
      </w:r>
      <w:r w:rsidR="00E0674A" w:rsidRPr="00E0674A">
        <w:rPr>
          <w:rStyle w:val="LinkZchn"/>
        </w:rPr>
        <w:t>Sichtbarkeiten</w:t>
      </w:r>
      <w:r w:rsidR="00203A54" w:rsidRPr="00203A54">
        <w:rPr>
          <w:rStyle w:val="LinkZchn"/>
        </w:rPr>
        <w:fldChar w:fldCharType="end"/>
      </w:r>
      <w:r w:rsidR="00E04915">
        <w:rPr>
          <w:rStyle w:val="LinkZchn"/>
        </w:rPr>
        <w:t xml:space="preserve"> </w:t>
      </w:r>
      <w:r w:rsidR="00F04346">
        <w:rPr>
          <w:rStyle w:val="LinkZchn"/>
        </w:rPr>
        <w:fldChar w:fldCharType="begin"/>
      </w:r>
      <w:r w:rsidR="00F04346">
        <w:rPr>
          <w:rStyle w:val="LinkZchn"/>
        </w:rPr>
        <w:instrText xml:space="preserve"> REF _Ref65145872 </w:instrText>
      </w:r>
      <w:r w:rsidR="00F04346">
        <w:rPr>
          <w:rStyle w:val="LinkZchn"/>
        </w:rPr>
        <w:fldChar w:fldCharType="separate"/>
      </w:r>
      <w:r w:rsidR="00E0674A">
        <w:t>Inbetriebnahme des Arbeitsplatzes</w:t>
      </w:r>
      <w:r w:rsidR="00F04346">
        <w:rPr>
          <w:rStyle w:val="LinkZchn"/>
        </w:rPr>
        <w:fldChar w:fldCharType="end"/>
      </w:r>
      <w:r w:rsidR="005F6EBC">
        <w:t>)</w:t>
      </w:r>
      <w:commentRangeStart w:id="435"/>
      <w:r w:rsidR="005F6EBC">
        <w:t>.</w:t>
      </w:r>
      <w:commentRangeEnd w:id="435"/>
      <w:r w:rsidR="00910345">
        <w:rPr>
          <w:rStyle w:val="CommentReference"/>
        </w:rPr>
        <w:commentReference w:id="435"/>
      </w:r>
    </w:p>
    <w:p w14:paraId="4CCB66F0" w14:textId="44C72086" w:rsidR="00626E9E" w:rsidRDefault="00626E9E" w:rsidP="003102CF">
      <w:pPr>
        <w:pStyle w:val="Heading2"/>
      </w:pPr>
      <w:bookmarkStart w:id="436" w:name="_Toc103938854"/>
      <w:r>
        <w:t>Regionen</w:t>
      </w:r>
      <w:bookmarkEnd w:id="436"/>
    </w:p>
    <w:p w14:paraId="26378AD9" w14:textId="02304914" w:rsidR="00626E9E" w:rsidRDefault="00626E9E" w:rsidP="00626E9E">
      <w:r>
        <w:t xml:space="preserve">Mit den Schlüsselwörtern </w:t>
      </w:r>
      <w:r w:rsidRPr="00BA4B63">
        <w:rPr>
          <w:rStyle w:val="CodeImTextZchn"/>
        </w:rPr>
        <w:t>#region</w:t>
      </w:r>
      <w:r>
        <w:t xml:space="preserve"> und </w:t>
      </w:r>
      <w:r w:rsidRPr="00BA4B63">
        <w:rPr>
          <w:rStyle w:val="CodeImTextZchn"/>
        </w:rPr>
        <w:t>#endregion</w:t>
      </w:r>
      <w:r>
        <w:t xml:space="preserve"> kann man Code in Bereiche unterteilen.</w:t>
      </w:r>
      <w:r w:rsidR="009231B5">
        <w:t xml:space="preserve"> In Visual </w:t>
      </w:r>
      <w:r w:rsidR="00BA4B63">
        <w:t>Studio</w:t>
      </w:r>
      <w:r w:rsidR="009231B5">
        <w:t xml:space="preserve"> hat man danach</w:t>
      </w:r>
      <w:r w:rsidR="00BA4B63">
        <w:t xml:space="preserve"> die Möglichkeit, den Bereich zwischen </w:t>
      </w:r>
      <w:r w:rsidR="00BA4B63" w:rsidRPr="00BA4B63">
        <w:rPr>
          <w:rStyle w:val="CodeImTextZchn"/>
        </w:rPr>
        <w:t>#region</w:t>
      </w:r>
      <w:r w:rsidR="00BA4B63">
        <w:t xml:space="preserve"> und </w:t>
      </w:r>
      <w:r w:rsidR="00BA4B63" w:rsidRPr="00BA4B63">
        <w:rPr>
          <w:rStyle w:val="CodeImTextZchn"/>
        </w:rPr>
        <w:t>#endregion</w:t>
      </w:r>
      <w:r w:rsidR="00BA4B63">
        <w:t xml:space="preserve"> einzuklappen. </w:t>
      </w:r>
    </w:p>
    <w:p w14:paraId="6302D0ED" w14:textId="77777777" w:rsidR="00FC4C73" w:rsidRPr="00626E9E" w:rsidRDefault="00BA4B63" w:rsidP="00FC4C73">
      <w:r>
        <w:t xml:space="preserve">Nach </w:t>
      </w:r>
      <w:r w:rsidRPr="00BA4B63">
        <w:rPr>
          <w:rStyle w:val="CodeImTextZchn"/>
        </w:rPr>
        <w:t>#region</w:t>
      </w:r>
      <w:r>
        <w:t xml:space="preserve"> kann man einen Namen eingeben der beim </w:t>
      </w:r>
      <w:r w:rsidR="00FC4C73">
        <w:t>eingeklappten Zustand angezeigt wird.</w:t>
      </w:r>
    </w:p>
    <w:p w14:paraId="45DFCF97" w14:textId="7E15FF77" w:rsidR="00FC4C73" w:rsidRDefault="00FC4C73" w:rsidP="00626E9E"/>
    <w:tbl>
      <w:tblPr>
        <w:tblStyle w:val="TableGrid"/>
        <w:tblW w:w="0" w:type="auto"/>
        <w:shd w:val="clear" w:color="auto" w:fill="1E1E1E"/>
        <w:tblLook w:val="04A0" w:firstRow="1" w:lastRow="0" w:firstColumn="1" w:lastColumn="0" w:noHBand="0" w:noVBand="1"/>
      </w:tblPr>
      <w:tblGrid>
        <w:gridCol w:w="7222"/>
      </w:tblGrid>
      <w:tr w:rsidR="00FC4C73" w14:paraId="31113BB2" w14:textId="77777777" w:rsidTr="00FC4C73">
        <w:trPr>
          <w:trHeight w:val="1881"/>
        </w:trPr>
        <w:tc>
          <w:tcPr>
            <w:tcW w:w="7222" w:type="dxa"/>
            <w:tcBorders>
              <w:top w:val="nil"/>
              <w:left w:val="nil"/>
              <w:bottom w:val="nil"/>
              <w:right w:val="nil"/>
            </w:tcBorders>
            <w:shd w:val="clear" w:color="auto" w:fill="1E1E1E"/>
          </w:tcPr>
          <w:p w14:paraId="451AD2AE" w14:textId="77E3B44A" w:rsidR="00FC4C73" w:rsidRDefault="00780900" w:rsidP="00FC4C73">
            <w:pPr>
              <w:keepNext/>
            </w:pPr>
            <w:r>
              <w:rPr>
                <w:noProof/>
              </w:rPr>
              <mc:AlternateContent>
                <mc:Choice Requires="wpi">
                  <w:drawing>
                    <wp:anchor distT="0" distB="0" distL="114300" distR="114300" simplePos="0" relativeHeight="251714048" behindDoc="0" locked="0" layoutInCell="1" allowOverlap="1" wp14:anchorId="45A15117" wp14:editId="60CB7210">
                      <wp:simplePos x="0" y="0"/>
                      <wp:positionH relativeFrom="column">
                        <wp:posOffset>885190</wp:posOffset>
                      </wp:positionH>
                      <wp:positionV relativeFrom="paragraph">
                        <wp:posOffset>627380</wp:posOffset>
                      </wp:positionV>
                      <wp:extent cx="55880" cy="50800"/>
                      <wp:effectExtent l="52705" t="55245" r="43815" b="46355"/>
                      <wp:wrapNone/>
                      <wp:docPr id="230" name="Ink 35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39">
                            <w14:nvContentPartPr>
                              <w14:cNvContentPartPr>
                                <a14:cpLocks xmlns:a14="http://schemas.microsoft.com/office/drawing/2010/main" noRot="1" noChangeAspect="1" noEditPoints="1" noChangeArrowheads="1" noChangeShapeType="1"/>
                              </w14:cNvContentPartPr>
                            </w14:nvContentPartPr>
                            <w14:xfrm>
                              <a:off x="0" y="0"/>
                              <a:ext cx="55880" cy="50800"/>
                            </w14:xfrm>
                          </w14:contentPart>
                        </a:graphicData>
                      </a:graphic>
                      <wp14:sizeRelH relativeFrom="page">
                        <wp14:pctWidth>0</wp14:pctWidth>
                      </wp14:sizeRelH>
                      <wp14:sizeRelV relativeFrom="page">
                        <wp14:pctHeight>0</wp14:pctHeight>
                      </wp14:sizeRelV>
                    </wp:anchor>
                  </w:drawing>
                </mc:Choice>
                <mc:Fallback>
                  <w:pict>
                    <v:shape w14:anchorId="755BAE27" id="Ink 357" o:spid="_x0000_s1026" type="#_x0000_t75" style="position:absolute;margin-left:68.7pt;margin-top:48.35pt;width:6.4pt;height:6.1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">
                      <v:imagedata r:id="rId140" o:title=""/>
                      <o:lock v:ext="edit" rotation="t" verticies="t" shapetype="t"/>
                    </v:shape>
                  </w:pict>
                </mc:Fallback>
              </mc:AlternateContent>
            </w:r>
            <w:r>
              <w:rPr>
                <w:noProof/>
              </w:rPr>
              <mc:AlternateContent>
                <mc:Choice Requires="wpi">
                  <w:drawing>
                    <wp:anchor distT="0" distB="0" distL="114300" distR="114300" simplePos="0" relativeHeight="251713024" behindDoc="0" locked="0" layoutInCell="1" allowOverlap="1" wp14:anchorId="46637046" wp14:editId="62C194BB">
                      <wp:simplePos x="0" y="0"/>
                      <wp:positionH relativeFrom="column">
                        <wp:posOffset>767080</wp:posOffset>
                      </wp:positionH>
                      <wp:positionV relativeFrom="paragraph">
                        <wp:posOffset>596900</wp:posOffset>
                      </wp:positionV>
                      <wp:extent cx="204470" cy="114300"/>
                      <wp:effectExtent l="48895" t="53340" r="41910" b="41910"/>
                      <wp:wrapNone/>
                      <wp:docPr id="229" name="Ink 342"/>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noChangeAspect="1" noEditPoints="1" noChangeArrowheads="1" noChangeShapeType="1"/>
                              </w14:cNvContentPartPr>
                            </w14:nvContentPartPr>
                            <w14:xfrm>
                              <a:off x="0" y="0"/>
                              <a:ext cx="204470" cy="114300"/>
                            </w14:xfrm>
                          </w14:contentPart>
                        </a:graphicData>
                      </a:graphic>
                      <wp14:sizeRelH relativeFrom="page">
                        <wp14:pctWidth>0</wp14:pctWidth>
                      </wp14:sizeRelH>
                      <wp14:sizeRelV relativeFrom="page">
                        <wp14:pctHeight>0</wp14:pctHeight>
                      </wp14:sizeRelV>
                    </wp:anchor>
                  </w:drawing>
                </mc:Choice>
                <mc:Fallback>
                  <w:pict>
                    <v:shape w14:anchorId="7EF60936" id="Ink 342" o:spid="_x0000_s1026" type="#_x0000_t75" style="position:absolute;margin-left:59.7pt;margin-top:46.3pt;width:17.5pt;height:10.4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">
                      <v:imagedata r:id="rId142" o:title=""/>
                      <o:lock v:ext="edit" rotation="t" verticies="t" shapetype="t"/>
                    </v:shape>
                  </w:pict>
                </mc:Fallback>
              </mc:AlternateContent>
            </w:r>
            <w:r>
              <w:rPr>
                <w:noProof/>
              </w:rPr>
              <mc:AlternateContent>
                <mc:Choice Requires="wpi">
                  <w:drawing>
                    <wp:anchor distT="0" distB="0" distL="114300" distR="114300" simplePos="0" relativeHeight="251712000" behindDoc="0" locked="0" layoutInCell="1" allowOverlap="1" wp14:anchorId="45F3BB9C" wp14:editId="7CB893F1">
                      <wp:simplePos x="0" y="0"/>
                      <wp:positionH relativeFrom="column">
                        <wp:posOffset>741045</wp:posOffset>
                      </wp:positionH>
                      <wp:positionV relativeFrom="paragraph">
                        <wp:posOffset>654685</wp:posOffset>
                      </wp:positionV>
                      <wp:extent cx="77470" cy="45720"/>
                      <wp:effectExtent l="51435" t="53975" r="42545" b="43180"/>
                      <wp:wrapNone/>
                      <wp:docPr id="228" name="Ink 341"/>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43">
                            <w14:nvContentPartPr>
                              <w14:cNvContentPartPr>
                                <a14:cpLocks xmlns:a14="http://schemas.microsoft.com/office/drawing/2010/main" noRot="1" noChangeAspect="1" noEditPoints="1" noChangeArrowheads="1" noChangeShapeType="1"/>
                              </w14:cNvContentPartPr>
                            </w14:nvContentPartPr>
                            <w14:xfrm>
                              <a:off x="0" y="0"/>
                              <a:ext cx="77470" cy="45720"/>
                            </w14:xfrm>
                          </w14:contentPart>
                        </a:graphicData>
                      </a:graphic>
                      <wp14:sizeRelH relativeFrom="page">
                        <wp14:pctWidth>0</wp14:pctWidth>
                      </wp14:sizeRelH>
                      <wp14:sizeRelV relativeFrom="page">
                        <wp14:pctHeight>0</wp14:pctHeight>
                      </wp14:sizeRelV>
                    </wp:anchor>
                  </w:drawing>
                </mc:Choice>
                <mc:Fallback>
                  <w:pict>
                    <v:shape w14:anchorId="1BE6E76B" id="Ink 341" o:spid="_x0000_s1026" type="#_x0000_t75" style="position:absolute;margin-left:57.65pt;margin-top:50.85pt;width:7.5pt;height: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">
                      <v:imagedata r:id="rId144" o:title=""/>
                      <o:lock v:ext="edit" rotation="t" verticies="t" shapetype="t"/>
                    </v:shape>
                  </w:pict>
                </mc:Fallback>
              </mc:AlternateContent>
            </w:r>
            <w:r>
              <w:rPr>
                <w:noProof/>
              </w:rPr>
              <mc:AlternateContent>
                <mc:Choice Requires="wps">
                  <w:drawing>
                    <wp:anchor distT="0" distB="0" distL="114300" distR="114300" simplePos="0" relativeHeight="251710976" behindDoc="0" locked="0" layoutInCell="1" allowOverlap="1" wp14:anchorId="0E8DD956" wp14:editId="666CA3F9">
                      <wp:simplePos x="0" y="0"/>
                      <wp:positionH relativeFrom="column">
                        <wp:posOffset>1735455</wp:posOffset>
                      </wp:positionH>
                      <wp:positionV relativeFrom="paragraph">
                        <wp:posOffset>523240</wp:posOffset>
                      </wp:positionV>
                      <wp:extent cx="1104900" cy="66675"/>
                      <wp:effectExtent l="19050" t="76200" r="0" b="28575"/>
                      <wp:wrapNone/>
                      <wp:docPr id="227" name="Gerade Verbindung mit Pfeil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04900" cy="666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D272" id="Gerade Verbindung mit Pfeil 227" o:spid="_x0000_s1026" type="#_x0000_t32" style="position:absolute;margin-left:136.65pt;margin-top:41.2pt;width:87pt;height:5.25pt;flip:y;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" strokecolor="red" strokeweight="2.25pt">
                      <v:stroke endarrow="block"/>
                      <o:lock v:ext="edit" shapetype="f"/>
                    </v:shape>
                  </w:pict>
                </mc:Fallback>
              </mc:AlternateContent>
            </w:r>
            <w:r w:rsidR="00FC4C73">
              <w:rPr>
                <w:noProof/>
              </w:rPr>
              <w:drawing>
                <wp:anchor distT="0" distB="0" distL="114300" distR="114300" simplePos="0" relativeHeight="251617792" behindDoc="0" locked="0" layoutInCell="1" allowOverlap="1" wp14:anchorId="02284503" wp14:editId="76DA2523">
                  <wp:simplePos x="0" y="0"/>
                  <wp:positionH relativeFrom="column">
                    <wp:posOffset>3002280</wp:posOffset>
                  </wp:positionH>
                  <wp:positionV relativeFrom="paragraph">
                    <wp:posOffset>370840</wp:posOffset>
                  </wp:positionV>
                  <wp:extent cx="808990" cy="313690"/>
                  <wp:effectExtent l="0" t="0" r="0" b="0"/>
                  <wp:wrapSquare wrapText="bothSides"/>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808990" cy="313690"/>
                          </a:xfrm>
                          <a:prstGeom prst="rect">
                            <a:avLst/>
                          </a:prstGeom>
                        </pic:spPr>
                      </pic:pic>
                    </a:graphicData>
                  </a:graphic>
                </wp:anchor>
              </w:drawing>
            </w:r>
            <w:r w:rsidR="00FC4C73">
              <w:rPr>
                <w:noProof/>
              </w:rPr>
              <w:drawing>
                <wp:anchor distT="0" distB="0" distL="114300" distR="114300" simplePos="0" relativeHeight="251618816" behindDoc="0" locked="0" layoutInCell="1" allowOverlap="1" wp14:anchorId="2C663E5A" wp14:editId="29CFABCC">
                  <wp:simplePos x="0" y="0"/>
                  <wp:positionH relativeFrom="column">
                    <wp:posOffset>373380</wp:posOffset>
                  </wp:positionH>
                  <wp:positionV relativeFrom="paragraph">
                    <wp:posOffset>276225</wp:posOffset>
                  </wp:positionV>
                  <wp:extent cx="1590040" cy="647065"/>
                  <wp:effectExtent l="0" t="0" r="0" b="635"/>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590040" cy="647065"/>
                          </a:xfrm>
                          <a:prstGeom prst="rect">
                            <a:avLst/>
                          </a:prstGeom>
                        </pic:spPr>
                      </pic:pic>
                    </a:graphicData>
                  </a:graphic>
                </wp:anchor>
              </w:drawing>
            </w:r>
          </w:p>
        </w:tc>
      </w:tr>
    </w:tbl>
    <w:p w14:paraId="06861106" w14:textId="2994CD9F" w:rsidR="00FC4C73" w:rsidRDefault="00FC4C73">
      <w:pPr>
        <w:pStyle w:val="Caption"/>
      </w:pPr>
      <w:bookmarkStart w:id="437" w:name="_Toc103938498"/>
      <w:r>
        <w:t xml:space="preserve">Abbildung </w:t>
      </w:r>
      <w:fldSimple w:instr=" SEQ Abbildung \* ARABIC ">
        <w:r w:rsidR="00C34C3A">
          <w:rPr>
            <w:noProof/>
          </w:rPr>
          <w:t>110</w:t>
        </w:r>
      </w:fldSimple>
      <w:r>
        <w:t>: Beispiel für das Schlüsselwort #region</w:t>
      </w:r>
      <w:bookmarkEnd w:id="437"/>
    </w:p>
    <w:p w14:paraId="4199ADEE" w14:textId="77777777" w:rsidR="004441A1" w:rsidRDefault="004441A1">
      <w:pPr>
        <w:rPr>
          <w:rFonts w:cs="Arial"/>
          <w:b/>
          <w:bCs/>
          <w:kern w:val="32"/>
          <w:sz w:val="32"/>
          <w:szCs w:val="32"/>
        </w:rPr>
      </w:pPr>
      <w:r>
        <w:br w:type="page"/>
      </w:r>
    </w:p>
    <w:p w14:paraId="0C65B4BD" w14:textId="3E0F07FD" w:rsidR="00763BA2" w:rsidRDefault="00763BA2" w:rsidP="003102CF">
      <w:pPr>
        <w:pStyle w:val="Heading2"/>
      </w:pPr>
      <w:bookmarkStart w:id="438" w:name="_Toc103938855"/>
      <w:r>
        <w:lastRenderedPageBreak/>
        <w:t>Informationen aus Windows lesen</w:t>
      </w:r>
      <w:bookmarkEnd w:id="438"/>
    </w:p>
    <w:p w14:paraId="428E5252" w14:textId="307539E6" w:rsidR="00763BA2" w:rsidRDefault="00763BA2" w:rsidP="00763BA2">
      <w:r>
        <w:t xml:space="preserve">In diesem Kapitel geht es darum, wie man Daten von Windows, </w:t>
      </w:r>
      <w:proofErr w:type="spellStart"/>
      <w:r>
        <w:t>zb</w:t>
      </w:r>
      <w:proofErr w:type="spellEnd"/>
      <w:r>
        <w:t>. Registry Einträge, lesen kann.</w:t>
      </w:r>
    </w:p>
    <w:p w14:paraId="1C3AF0F7" w14:textId="1DFC39B2" w:rsidR="00763BA2" w:rsidRDefault="00763BA2" w:rsidP="003102CF">
      <w:pPr>
        <w:pStyle w:val="Heading3"/>
      </w:pPr>
      <w:bookmarkStart w:id="439" w:name="_Toc103938856"/>
      <w:r>
        <w:t>Ist Windows Im Dark Mode?</w:t>
      </w:r>
      <w:bookmarkEnd w:id="439"/>
    </w:p>
    <w:p w14:paraId="44A5894D" w14:textId="015D8EEC" w:rsidR="00763BA2" w:rsidRDefault="00404B19" w:rsidP="00763BA2">
      <w:r>
        <w:t>Mit dem folgenden Code bekommt man einen Boolean zurück ob Windows im Light Mode ist.</w:t>
      </w:r>
    </w:p>
    <w:p w14:paraId="6AE8350F" w14:textId="7D40B6F1" w:rsidR="00404B19" w:rsidRDefault="00404B19" w:rsidP="00C75614">
      <w:pPr>
        <w:pStyle w:val="Code"/>
        <w:rPr>
          <w:color w:val="auto"/>
        </w:rPr>
      </w:pPr>
      <w:r w:rsidRPr="00404B19">
        <w:rPr>
          <w:color w:val="auto"/>
        </w:rPr>
        <w:t>((</w:t>
      </w:r>
      <w:r w:rsidRPr="00404B19">
        <w:rPr>
          <w:color w:val="548DD4" w:themeColor="text2" w:themeTint="99"/>
        </w:rPr>
        <w:t>int</w:t>
      </w:r>
      <w:r w:rsidRPr="00404B19">
        <w:rPr>
          <w:color w:val="auto"/>
        </w:rPr>
        <w:t>)</w:t>
      </w:r>
      <w:r w:rsidRPr="00404B19">
        <w:rPr>
          <w:color w:val="76923C" w:themeColor="accent3" w:themeShade="BF"/>
        </w:rPr>
        <w:t>Registry</w:t>
      </w:r>
      <w:r w:rsidRPr="00404B19">
        <w:rPr>
          <w:color w:val="auto"/>
        </w:rPr>
        <w:t>.</w:t>
      </w:r>
      <w:r w:rsidRPr="00404B19">
        <w:rPr>
          <w:color w:val="FFFF00"/>
        </w:rPr>
        <w:t>GetValue</w:t>
      </w:r>
      <w:r w:rsidRPr="00404B19">
        <w:t>(@"HKEY_CURRENT_USER\Software\Microsoft\Windows\CurrentVersion\Themes\Personalize"</w:t>
      </w:r>
      <w:r w:rsidRPr="00404B19">
        <w:rPr>
          <w:color w:val="auto"/>
        </w:rPr>
        <w:t>,</w:t>
      </w:r>
      <w:r w:rsidRPr="00404B19">
        <w:t xml:space="preserve"> "AppsUseLightTheme"</w:t>
      </w:r>
      <w:r w:rsidRPr="00404B19">
        <w:rPr>
          <w:color w:val="auto"/>
        </w:rPr>
        <w:t xml:space="preserve">, </w:t>
      </w:r>
      <w:r w:rsidRPr="00404B19">
        <w:rPr>
          <w:color w:val="D6E3BC" w:themeColor="accent3" w:themeTint="66"/>
        </w:rPr>
        <w:t>1</w:t>
      </w:r>
      <w:r w:rsidRPr="00404B19">
        <w:rPr>
          <w:color w:val="auto"/>
        </w:rPr>
        <w:t xml:space="preserve">) == </w:t>
      </w:r>
      <w:r w:rsidRPr="00404B19">
        <w:rPr>
          <w:color w:val="D6E3BC" w:themeColor="accent3" w:themeTint="66"/>
        </w:rPr>
        <w:t>1</w:t>
      </w:r>
      <w:r w:rsidRPr="00404B19">
        <w:rPr>
          <w:color w:val="auto"/>
        </w:rPr>
        <w:t>)</w:t>
      </w:r>
    </w:p>
    <w:p w14:paraId="36B73922" w14:textId="52CEBA90" w:rsidR="00404B19" w:rsidRPr="00027874" w:rsidRDefault="00404B19" w:rsidP="003102CF">
      <w:pPr>
        <w:pStyle w:val="Heading3"/>
      </w:pPr>
      <w:bookmarkStart w:id="440" w:name="_Toc103938857"/>
      <w:r w:rsidRPr="00027874">
        <w:t>Läuft eine App gerade?</w:t>
      </w:r>
      <w:bookmarkEnd w:id="440"/>
    </w:p>
    <w:p w14:paraId="5FD7F596" w14:textId="6251AFC1" w:rsidR="00404B19" w:rsidRDefault="00027874" w:rsidP="00404B19">
      <w:r w:rsidRPr="00027874">
        <w:t>Mit dem folgenden Code k</w:t>
      </w:r>
      <w:r>
        <w:t>ann man herausfinden, ob eine App gerade läuft.</w:t>
      </w:r>
    </w:p>
    <w:p w14:paraId="72D07127" w14:textId="4483B51F" w:rsidR="00027874" w:rsidRPr="00027874" w:rsidRDefault="00027874" w:rsidP="00C75614">
      <w:pPr>
        <w:pStyle w:val="Code"/>
      </w:pPr>
      <w:r>
        <w:t>(</w:t>
      </w:r>
      <w:r w:rsidRPr="00027874">
        <w:rPr>
          <w:color w:val="76923C" w:themeColor="accent3" w:themeShade="BF"/>
        </w:rPr>
        <w:t>Process</w:t>
      </w:r>
      <w:r>
        <w:t>.</w:t>
      </w:r>
      <w:r w:rsidRPr="00027874">
        <w:t>GetProcessesByName</w:t>
      </w:r>
      <w:r>
        <w:t>(</w:t>
      </w:r>
      <w:r w:rsidRPr="00404B19">
        <w:rPr>
          <w:color w:val="FABF8F" w:themeColor="accent6" w:themeTint="99"/>
        </w:rPr>
        <w:t>"</w:t>
      </w:r>
      <w:r>
        <w:rPr>
          <w:color w:val="FABF8F" w:themeColor="accent6" w:themeTint="99"/>
        </w:rPr>
        <w:t>PhonerLite</w:t>
      </w:r>
      <w:r w:rsidRPr="00404B19">
        <w:rPr>
          <w:color w:val="FABF8F" w:themeColor="accent6" w:themeTint="99"/>
        </w:rPr>
        <w:t>"</w:t>
      </w:r>
      <w:r>
        <w:t xml:space="preserve">).Length &gt; </w:t>
      </w:r>
      <w:r w:rsidRPr="00027874">
        <w:rPr>
          <w:color w:val="D6E3BC" w:themeColor="accent3" w:themeTint="66"/>
        </w:rPr>
        <w:t>0</w:t>
      </w:r>
      <w:r>
        <w:t>)</w:t>
      </w:r>
    </w:p>
    <w:p w14:paraId="30F259B1" w14:textId="77777777" w:rsidR="0028315B" w:rsidRDefault="0028315B">
      <w:pPr>
        <w:rPr>
          <w:rFonts w:cs="Arial"/>
          <w:b/>
          <w:bCs/>
          <w:iCs/>
          <w:sz w:val="32"/>
          <w:szCs w:val="28"/>
        </w:rPr>
      </w:pPr>
      <w:r>
        <w:br w:type="page"/>
      </w:r>
    </w:p>
    <w:p w14:paraId="4B6ACF86" w14:textId="47EED872" w:rsidR="00941717" w:rsidRDefault="00941717" w:rsidP="003102CF">
      <w:pPr>
        <w:pStyle w:val="Heading2"/>
      </w:pPr>
      <w:bookmarkStart w:id="441" w:name="_Toc103938858"/>
      <w:r>
        <w:lastRenderedPageBreak/>
        <w:t xml:space="preserve">UI Programmierung mit </w:t>
      </w:r>
      <w:proofErr w:type="spellStart"/>
      <w:r w:rsidR="002E5873">
        <w:t>WinForms</w:t>
      </w:r>
      <w:bookmarkEnd w:id="441"/>
      <w:proofErr w:type="spellEnd"/>
    </w:p>
    <w:p w14:paraId="74AD6582" w14:textId="746FE48D" w:rsidR="00404FB4" w:rsidRDefault="002E5873" w:rsidP="00404FB4">
      <w:proofErr w:type="spellStart"/>
      <w:r>
        <w:t>WinForms</w:t>
      </w:r>
      <w:proofErr w:type="spellEnd"/>
      <w:r>
        <w:t xml:space="preserve"> ist eine </w:t>
      </w:r>
      <w:proofErr w:type="spellStart"/>
      <w:r>
        <w:t>Oberflächenbibiliothek</w:t>
      </w:r>
      <w:proofErr w:type="spellEnd"/>
      <w:r>
        <w:t xml:space="preserve"> für .NET. Mit </w:t>
      </w:r>
      <w:proofErr w:type="spellStart"/>
      <w:r>
        <w:t>WinForms</w:t>
      </w:r>
      <w:proofErr w:type="spellEnd"/>
      <w:r>
        <w:t xml:space="preserve"> ist es möglich Applikationen mit Graphischen Oberflächen zu erstellen.</w:t>
      </w:r>
    </w:p>
    <w:p w14:paraId="039FECE3" w14:textId="25C7FBBF" w:rsidR="00404FB4" w:rsidRDefault="00404FB4" w:rsidP="003102CF">
      <w:pPr>
        <w:pStyle w:val="Heading3"/>
      </w:pPr>
      <w:bookmarkStart w:id="442" w:name="_Toc103938859"/>
      <w:r>
        <w:t>UI Programmierung in Visual Studio</w:t>
      </w:r>
      <w:bookmarkEnd w:id="442"/>
    </w:p>
    <w:p w14:paraId="04118EC1" w14:textId="4B4CA9C8" w:rsidR="00404FB4" w:rsidRDefault="00404FB4" w:rsidP="00404FB4">
      <w:r>
        <w:t xml:space="preserve">Visual Studio vereinfacht die UI Programmierung enorm. So kann man das GUI mit </w:t>
      </w:r>
      <w:proofErr w:type="spellStart"/>
      <w:r>
        <w:t>Drag&amp;Drop</w:t>
      </w:r>
      <w:proofErr w:type="spellEnd"/>
      <w:r>
        <w:t xml:space="preserve"> zusammenstellen und sieht bereits bei der Erstellung wie es am Ende aussehen wird.</w:t>
      </w:r>
    </w:p>
    <w:p w14:paraId="64E9A40F" w14:textId="7857205F" w:rsidR="00404FB4" w:rsidRDefault="009A03F1" w:rsidP="00404FB4">
      <w:r>
        <w:t>Jedoch kann man Farben und Layout nur im Code variabel machen.</w:t>
      </w:r>
    </w:p>
    <w:p w14:paraId="4181DCDD" w14:textId="364BDA83" w:rsidR="009A03F1" w:rsidRDefault="009A03F1" w:rsidP="003102CF">
      <w:pPr>
        <w:pStyle w:val="Heading3"/>
      </w:pPr>
      <w:bookmarkStart w:id="443" w:name="_Toc103938860"/>
      <w:r>
        <w:t xml:space="preserve">Die </w:t>
      </w:r>
      <w:r w:rsidR="002776E3">
        <w:t>w</w:t>
      </w:r>
      <w:r>
        <w:t xml:space="preserve">ichtigsten </w:t>
      </w:r>
      <w:r w:rsidR="002776E3">
        <w:t>Objekte</w:t>
      </w:r>
      <w:r>
        <w:t xml:space="preserve"> in </w:t>
      </w:r>
      <w:proofErr w:type="spellStart"/>
      <w:r>
        <w:t>WinForms</w:t>
      </w:r>
      <w:bookmarkEnd w:id="443"/>
      <w:proofErr w:type="spellEnd"/>
    </w:p>
    <w:p w14:paraId="42DB14F2" w14:textId="4FBEC791" w:rsidR="009A03F1" w:rsidRDefault="009A03F1" w:rsidP="009A03F1">
      <w:r>
        <w:t>Wenn man ein UI Programmiert, kann man diverse Objekte kombinieren.</w:t>
      </w:r>
    </w:p>
    <w:p w14:paraId="64FAEF9F" w14:textId="2D88C446" w:rsidR="009A03F1" w:rsidRDefault="009A03F1" w:rsidP="003102CF">
      <w:pPr>
        <w:pStyle w:val="Heading4"/>
      </w:pPr>
      <w:r>
        <w:t>Label</w:t>
      </w:r>
    </w:p>
    <w:p w14:paraId="72DE783C" w14:textId="6D938F42" w:rsidR="009A03F1" w:rsidRDefault="009A03F1" w:rsidP="009A03F1">
      <w:r>
        <w:t xml:space="preserve">Ein Label ist ein </w:t>
      </w:r>
      <w:r w:rsidR="00033DEF">
        <w:t xml:space="preserve">Text, der nicht vom Benutzer bearbeitet werden kann. </w:t>
      </w:r>
    </w:p>
    <w:p w14:paraId="50EBBE4D" w14:textId="77777777" w:rsidR="00913113" w:rsidRDefault="00913113" w:rsidP="009A03F1"/>
    <w:p w14:paraId="4BED3EC4" w14:textId="77777777" w:rsidR="00913113" w:rsidRDefault="00913113" w:rsidP="00913113">
      <w:pPr>
        <w:keepNext/>
      </w:pPr>
      <w:r w:rsidRPr="00913113">
        <w:rPr>
          <w:noProof/>
        </w:rPr>
        <w:drawing>
          <wp:inline distT="0" distB="0" distL="0" distR="0" wp14:anchorId="25B4960B" wp14:editId="1EFE8328">
            <wp:extent cx="428685" cy="209579"/>
            <wp:effectExtent l="0" t="0" r="9525" b="0"/>
            <wp:docPr id="351" name="Grafik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8685" cy="209579"/>
                    </a:xfrm>
                    <a:prstGeom prst="rect">
                      <a:avLst/>
                    </a:prstGeom>
                  </pic:spPr>
                </pic:pic>
              </a:graphicData>
            </a:graphic>
          </wp:inline>
        </w:drawing>
      </w:r>
    </w:p>
    <w:p w14:paraId="1D8BE6FC" w14:textId="174BFB20" w:rsidR="00913113" w:rsidRDefault="00913113" w:rsidP="00913113">
      <w:pPr>
        <w:pStyle w:val="Caption"/>
      </w:pPr>
      <w:bookmarkStart w:id="444" w:name="_Toc103938499"/>
      <w:r>
        <w:t xml:space="preserve">Abbildung </w:t>
      </w:r>
      <w:fldSimple w:instr=" SEQ Abbildung \* ARABIC ">
        <w:r w:rsidR="00C34C3A">
          <w:rPr>
            <w:noProof/>
          </w:rPr>
          <w:t>111</w:t>
        </w:r>
      </w:fldSimple>
      <w:r>
        <w:t>: Label</w:t>
      </w:r>
      <w:bookmarkEnd w:id="444"/>
    </w:p>
    <w:p w14:paraId="6A6C129C" w14:textId="32AC4A1C" w:rsidR="00033DEF" w:rsidRDefault="00033DEF" w:rsidP="003102CF">
      <w:pPr>
        <w:pStyle w:val="Heading4"/>
      </w:pPr>
      <w:r>
        <w:t>TextBox</w:t>
      </w:r>
    </w:p>
    <w:p w14:paraId="14D84011" w14:textId="62105E20" w:rsidR="00033DEF" w:rsidRDefault="00033DEF" w:rsidP="00033DEF">
      <w:r>
        <w:t>Ein Textfeld ist ein Feld, in welches der Benutzer Text eingeben kann.</w:t>
      </w:r>
    </w:p>
    <w:p w14:paraId="28F7D9ED" w14:textId="77777777" w:rsidR="00913113" w:rsidRDefault="00913113" w:rsidP="00033DEF"/>
    <w:p w14:paraId="08B4A47A" w14:textId="77777777" w:rsidR="006034FE" w:rsidRDefault="00913113" w:rsidP="006034FE">
      <w:pPr>
        <w:keepNext/>
      </w:pPr>
      <w:r w:rsidRPr="00913113">
        <w:rPr>
          <w:noProof/>
        </w:rPr>
        <w:drawing>
          <wp:inline distT="0" distB="0" distL="0" distR="0" wp14:anchorId="71D7430A" wp14:editId="24FA6B67">
            <wp:extent cx="628738" cy="285790"/>
            <wp:effectExtent l="0" t="0" r="0" b="0"/>
            <wp:docPr id="352" name="Grafik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28738" cy="285790"/>
                    </a:xfrm>
                    <a:prstGeom prst="rect">
                      <a:avLst/>
                    </a:prstGeom>
                  </pic:spPr>
                </pic:pic>
              </a:graphicData>
            </a:graphic>
          </wp:inline>
        </w:drawing>
      </w:r>
    </w:p>
    <w:p w14:paraId="3578FD35" w14:textId="180EA248" w:rsidR="00913113" w:rsidRPr="009B6D86" w:rsidRDefault="006034FE" w:rsidP="009B6D86">
      <w:pPr>
        <w:pStyle w:val="Caption"/>
      </w:pPr>
      <w:bookmarkStart w:id="445" w:name="_Toc103938500"/>
      <w:r>
        <w:t xml:space="preserve">Abbildung </w:t>
      </w:r>
      <w:fldSimple w:instr=" SEQ Abbildung \* ARABIC ">
        <w:r w:rsidR="00C34C3A">
          <w:rPr>
            <w:noProof/>
          </w:rPr>
          <w:t>112</w:t>
        </w:r>
      </w:fldSimple>
      <w:r>
        <w:t>: Textfeld</w:t>
      </w:r>
      <w:bookmarkEnd w:id="445"/>
    </w:p>
    <w:p w14:paraId="29B0E194" w14:textId="47702CF1" w:rsidR="00033DEF" w:rsidRDefault="00033DEF" w:rsidP="003102CF">
      <w:pPr>
        <w:pStyle w:val="Heading4"/>
      </w:pPr>
      <w:r>
        <w:t>Button</w:t>
      </w:r>
    </w:p>
    <w:p w14:paraId="27FD6C4B" w14:textId="6658815B" w:rsidR="00033DEF" w:rsidRDefault="00033DEF" w:rsidP="00033DEF">
      <w:r>
        <w:t>Der Button kann gedrückt werden. Dadurch werden Events ausgeführt die im Code beschrieben sind.</w:t>
      </w:r>
    </w:p>
    <w:p w14:paraId="6C67729F" w14:textId="77777777" w:rsidR="006034FE" w:rsidRDefault="006034FE" w:rsidP="00033DEF"/>
    <w:p w14:paraId="5A4AD64D" w14:textId="77777777" w:rsidR="006034FE" w:rsidRDefault="006034FE" w:rsidP="006034FE">
      <w:pPr>
        <w:keepNext/>
      </w:pPr>
      <w:r>
        <w:rPr>
          <w:noProof/>
        </w:rPr>
        <w:drawing>
          <wp:anchor distT="0" distB="0" distL="114300" distR="114300" simplePos="0" relativeHeight="251619840" behindDoc="0" locked="0" layoutInCell="1" allowOverlap="1" wp14:anchorId="3B8D9F2C" wp14:editId="35F7080A">
            <wp:simplePos x="0" y="0"/>
            <wp:positionH relativeFrom="column">
              <wp:posOffset>589733</wp:posOffset>
            </wp:positionH>
            <wp:positionV relativeFrom="paragraph">
              <wp:posOffset>145905</wp:posOffset>
            </wp:positionV>
            <wp:extent cx="205465" cy="205465"/>
            <wp:effectExtent l="0" t="19050" r="0" b="23495"/>
            <wp:wrapNone/>
            <wp:docPr id="358" name="Grafik 358" descr="Cur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Grafik 358" descr="Cursor"/>
                    <pic:cNvPicPr/>
                  </pic:nvPicPr>
                  <pic:blipFill>
                    <a:blip r:embed="rId149" cstate="print">
                      <a:extLst>
                        <a:ext uri="{28A0092B-C50C-407E-A947-70E740481C1C}">
                          <a14:useLocalDpi xmlns:a14="http://schemas.microsoft.com/office/drawing/2010/main" val="0"/>
                        </a:ext>
                        <a:ext uri="{96DAC541-7B7A-43D3-8B79-37D633B846F1}">
                          <asvg:svgBlip xmlns:asvg="http://schemas.microsoft.com/office/drawing/2016/SVG/main" r:embed="rId150"/>
                        </a:ext>
                      </a:extLst>
                    </a:blip>
                    <a:stretch>
                      <a:fillRect/>
                    </a:stretch>
                  </pic:blipFill>
                  <pic:spPr>
                    <a:xfrm rot="812238">
                      <a:off x="0" y="0"/>
                      <a:ext cx="205465" cy="205465"/>
                    </a:xfrm>
                    <a:prstGeom prst="rect">
                      <a:avLst/>
                    </a:prstGeom>
                  </pic:spPr>
                </pic:pic>
              </a:graphicData>
            </a:graphic>
            <wp14:sizeRelH relativeFrom="margin">
              <wp14:pctWidth>0</wp14:pctWidth>
            </wp14:sizeRelH>
            <wp14:sizeRelV relativeFrom="margin">
              <wp14:pctHeight>0</wp14:pctHeight>
            </wp14:sizeRelV>
          </wp:anchor>
        </w:drawing>
      </w:r>
      <w:r w:rsidR="00913113" w:rsidRPr="00913113">
        <w:rPr>
          <w:noProof/>
        </w:rPr>
        <w:drawing>
          <wp:inline distT="0" distB="0" distL="0" distR="0" wp14:anchorId="0A7ABF97" wp14:editId="60FC3542">
            <wp:extent cx="828791" cy="362001"/>
            <wp:effectExtent l="0" t="0" r="0" b="0"/>
            <wp:docPr id="356" name="Grafik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828791" cy="362001"/>
                    </a:xfrm>
                    <a:prstGeom prst="rect">
                      <a:avLst/>
                    </a:prstGeom>
                  </pic:spPr>
                </pic:pic>
              </a:graphicData>
            </a:graphic>
          </wp:inline>
        </w:drawing>
      </w:r>
    </w:p>
    <w:p w14:paraId="1720AA12" w14:textId="2ECD85C6" w:rsidR="00913113" w:rsidRDefault="006034FE" w:rsidP="006034FE">
      <w:pPr>
        <w:pStyle w:val="Caption"/>
      </w:pPr>
      <w:bookmarkStart w:id="446" w:name="_Toc103938501"/>
      <w:r>
        <w:t xml:space="preserve">Abbildung </w:t>
      </w:r>
      <w:fldSimple w:instr=" SEQ Abbildung \* ARABIC ">
        <w:r w:rsidR="00C34C3A">
          <w:rPr>
            <w:noProof/>
          </w:rPr>
          <w:t>113</w:t>
        </w:r>
      </w:fldSimple>
      <w:r>
        <w:t>: Button</w:t>
      </w:r>
      <w:bookmarkEnd w:id="446"/>
    </w:p>
    <w:p w14:paraId="58661C4E" w14:textId="18E74A58" w:rsidR="00033DEF" w:rsidRDefault="00033DEF" w:rsidP="003102CF">
      <w:pPr>
        <w:pStyle w:val="Heading4"/>
      </w:pPr>
      <w:proofErr w:type="spellStart"/>
      <w:r>
        <w:t>CheckBox</w:t>
      </w:r>
      <w:proofErr w:type="spellEnd"/>
      <w:r>
        <w:t xml:space="preserve"> / </w:t>
      </w:r>
      <w:proofErr w:type="spellStart"/>
      <w:r>
        <w:t>RadioButton</w:t>
      </w:r>
      <w:proofErr w:type="spellEnd"/>
    </w:p>
    <w:p w14:paraId="4DC15319" w14:textId="656B37D4" w:rsidR="002776E3" w:rsidRDefault="00033DEF" w:rsidP="00033DEF">
      <w:r>
        <w:t>Eine Checkbox ist ein Kästchen, das angekreuzt werden kann.</w:t>
      </w:r>
      <w:r w:rsidR="002776E3">
        <w:t xml:space="preserve"> Dabei können mehrere angekreuzt werden.</w:t>
      </w:r>
    </w:p>
    <w:p w14:paraId="7C1BD241" w14:textId="19D8F324" w:rsidR="00033DEF" w:rsidRDefault="002776E3" w:rsidP="00033DEF">
      <w:r>
        <w:t xml:space="preserve">Bei </w:t>
      </w:r>
      <w:proofErr w:type="spellStart"/>
      <w:r>
        <w:t>RadioButtons</w:t>
      </w:r>
      <w:proofErr w:type="spellEnd"/>
      <w:r>
        <w:t xml:space="preserve"> hingegen kann pro Container nur ein </w:t>
      </w:r>
      <w:proofErr w:type="spellStart"/>
      <w:r>
        <w:t>RadioButton</w:t>
      </w:r>
      <w:proofErr w:type="spellEnd"/>
      <w:r>
        <w:t xml:space="preserve"> aktiviert sein.</w:t>
      </w:r>
    </w:p>
    <w:p w14:paraId="32F46F24" w14:textId="77777777" w:rsidR="006034FE" w:rsidRDefault="006034FE" w:rsidP="00033DEF"/>
    <w:p w14:paraId="081C01BC" w14:textId="77777777" w:rsidR="006034FE" w:rsidRDefault="006034FE" w:rsidP="006034FE">
      <w:pPr>
        <w:keepNext/>
      </w:pPr>
      <w:r w:rsidRPr="006034FE">
        <w:rPr>
          <w:noProof/>
        </w:rPr>
        <w:drawing>
          <wp:inline distT="0" distB="0" distL="0" distR="0" wp14:anchorId="01EF0B89" wp14:editId="469405B5">
            <wp:extent cx="1762371" cy="724001"/>
            <wp:effectExtent l="0" t="0" r="9525" b="0"/>
            <wp:docPr id="359" name="Grafik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762371" cy="724001"/>
                    </a:xfrm>
                    <a:prstGeom prst="rect">
                      <a:avLst/>
                    </a:prstGeom>
                  </pic:spPr>
                </pic:pic>
              </a:graphicData>
            </a:graphic>
          </wp:inline>
        </w:drawing>
      </w:r>
    </w:p>
    <w:p w14:paraId="77B77060" w14:textId="52E8378A" w:rsidR="006034FE" w:rsidRDefault="006034FE" w:rsidP="006034FE">
      <w:pPr>
        <w:pStyle w:val="Caption"/>
      </w:pPr>
      <w:bookmarkStart w:id="447" w:name="_Toc103938502"/>
      <w:r>
        <w:t xml:space="preserve">Abbildung </w:t>
      </w:r>
      <w:fldSimple w:instr=" SEQ Abbildung \* ARABIC ">
        <w:r w:rsidR="00C34C3A">
          <w:rPr>
            <w:noProof/>
          </w:rPr>
          <w:t>114</w:t>
        </w:r>
      </w:fldSimple>
      <w:r>
        <w:t xml:space="preserve">: </w:t>
      </w:r>
      <w:proofErr w:type="spellStart"/>
      <w:r>
        <w:t>CheckBox</w:t>
      </w:r>
      <w:proofErr w:type="spellEnd"/>
      <w:r>
        <w:t xml:space="preserve"> und </w:t>
      </w:r>
      <w:proofErr w:type="spellStart"/>
      <w:r>
        <w:t>RadioButton</w:t>
      </w:r>
      <w:bookmarkEnd w:id="447"/>
      <w:proofErr w:type="spellEnd"/>
    </w:p>
    <w:p w14:paraId="4B9D3DB8" w14:textId="77777777" w:rsidR="009B6D86" w:rsidRDefault="009B6D86">
      <w:pPr>
        <w:rPr>
          <w:rFonts w:cs="Arial"/>
          <w:b/>
          <w:iCs/>
          <w:sz w:val="32"/>
          <w:szCs w:val="26"/>
        </w:rPr>
      </w:pPr>
      <w:r>
        <w:br w:type="page"/>
      </w:r>
    </w:p>
    <w:p w14:paraId="29787BDD" w14:textId="0D107676" w:rsidR="002776E3" w:rsidRDefault="002776E3" w:rsidP="003102CF">
      <w:pPr>
        <w:pStyle w:val="Heading3"/>
      </w:pPr>
      <w:bookmarkStart w:id="448" w:name="_Toc103938861"/>
      <w:r>
        <w:lastRenderedPageBreak/>
        <w:t>Containers</w:t>
      </w:r>
      <w:bookmarkEnd w:id="448"/>
    </w:p>
    <w:p w14:paraId="7B955466" w14:textId="7A8073B3" w:rsidR="002776E3" w:rsidRDefault="002776E3" w:rsidP="002776E3">
      <w:r>
        <w:t>Um Alle Objekte anzuordnen gibt es diverse Container Objekte.</w:t>
      </w:r>
    </w:p>
    <w:p w14:paraId="2CE38361" w14:textId="3D1E2FB5" w:rsidR="002776E3" w:rsidRDefault="002776E3" w:rsidP="003102CF">
      <w:pPr>
        <w:pStyle w:val="Heading4"/>
      </w:pPr>
      <w:proofErr w:type="spellStart"/>
      <w:r>
        <w:t>FlowLayoutPanel</w:t>
      </w:r>
      <w:proofErr w:type="spellEnd"/>
    </w:p>
    <w:p w14:paraId="4A191429" w14:textId="554EF7C4" w:rsidR="002776E3" w:rsidRDefault="002776E3" w:rsidP="002776E3">
      <w:r>
        <w:t xml:space="preserve">Ein </w:t>
      </w:r>
      <w:proofErr w:type="spellStart"/>
      <w:r w:rsidRPr="002776E3">
        <w:t>FlowLayoutPanel</w:t>
      </w:r>
      <w:proofErr w:type="spellEnd"/>
      <w:r>
        <w:t xml:space="preserve"> ist ein Container, der Objekte in Reihen anordnet. Die Anordnung kann hierbei alle vier Richtungen sein.</w:t>
      </w:r>
    </w:p>
    <w:p w14:paraId="5183F7CA" w14:textId="77777777" w:rsidR="006034FE" w:rsidRDefault="006034FE" w:rsidP="002776E3"/>
    <w:p w14:paraId="454ECE3C" w14:textId="77777777" w:rsidR="006034FE" w:rsidRDefault="006034FE" w:rsidP="006034FE">
      <w:pPr>
        <w:keepNext/>
      </w:pPr>
      <w:r w:rsidRPr="006034FE">
        <w:rPr>
          <w:noProof/>
        </w:rPr>
        <w:drawing>
          <wp:inline distT="0" distB="0" distL="0" distR="0" wp14:anchorId="3A46FD72" wp14:editId="37ABDDB3">
            <wp:extent cx="1105775" cy="715844"/>
            <wp:effectExtent l="0" t="0" r="0" b="8255"/>
            <wp:docPr id="360" name="Grafik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108949" cy="717899"/>
                    </a:xfrm>
                    <a:prstGeom prst="rect">
                      <a:avLst/>
                    </a:prstGeom>
                  </pic:spPr>
                </pic:pic>
              </a:graphicData>
            </a:graphic>
          </wp:inline>
        </w:drawing>
      </w:r>
    </w:p>
    <w:p w14:paraId="7D00A31B" w14:textId="7E616116" w:rsidR="006034FE" w:rsidRDefault="006034FE" w:rsidP="006034FE">
      <w:pPr>
        <w:pStyle w:val="Caption"/>
      </w:pPr>
      <w:bookmarkStart w:id="449" w:name="_Toc103938503"/>
      <w:r>
        <w:t xml:space="preserve">Abbildung </w:t>
      </w:r>
      <w:fldSimple w:instr=" SEQ Abbildung \* ARABIC ">
        <w:r w:rsidR="00C34C3A">
          <w:rPr>
            <w:noProof/>
          </w:rPr>
          <w:t>115</w:t>
        </w:r>
      </w:fldSimple>
      <w:r>
        <w:t xml:space="preserve">: </w:t>
      </w:r>
      <w:proofErr w:type="spellStart"/>
      <w:r>
        <w:t>FlowLayoutPanel</w:t>
      </w:r>
      <w:bookmarkEnd w:id="449"/>
      <w:proofErr w:type="spellEnd"/>
    </w:p>
    <w:p w14:paraId="2CF9DDF5" w14:textId="1B11B96B" w:rsidR="002776E3" w:rsidRDefault="002776E3" w:rsidP="003102CF">
      <w:pPr>
        <w:pStyle w:val="Heading4"/>
      </w:pPr>
      <w:proofErr w:type="spellStart"/>
      <w:r>
        <w:t>GroupBox</w:t>
      </w:r>
      <w:proofErr w:type="spellEnd"/>
    </w:p>
    <w:p w14:paraId="120302BC" w14:textId="1D2A3F32" w:rsidR="002776E3" w:rsidRDefault="002776E3" w:rsidP="002776E3">
      <w:r>
        <w:t xml:space="preserve">Die </w:t>
      </w:r>
      <w:proofErr w:type="spellStart"/>
      <w:r>
        <w:t>GroupBox</w:t>
      </w:r>
      <w:proofErr w:type="spellEnd"/>
      <w:r>
        <w:t xml:space="preserve"> ist ein Container, der einen Rahmen und Beschriftung hat.</w:t>
      </w:r>
    </w:p>
    <w:p w14:paraId="78C71C35" w14:textId="77777777" w:rsidR="00675AC7" w:rsidRDefault="00675AC7" w:rsidP="002776E3"/>
    <w:p w14:paraId="6C0431C2" w14:textId="77777777" w:rsidR="00675AC7" w:rsidRDefault="00675AC7" w:rsidP="00675AC7">
      <w:pPr>
        <w:keepNext/>
      </w:pPr>
      <w:r w:rsidRPr="00675AC7">
        <w:rPr>
          <w:noProof/>
        </w:rPr>
        <w:drawing>
          <wp:inline distT="0" distB="0" distL="0" distR="0" wp14:anchorId="181950F7" wp14:editId="5764F9E9">
            <wp:extent cx="3219899" cy="1162212"/>
            <wp:effectExtent l="19050" t="19050" r="19050" b="19050"/>
            <wp:docPr id="336" name="Grafik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19899" cy="1162212"/>
                    </a:xfrm>
                    <a:prstGeom prst="rect">
                      <a:avLst/>
                    </a:prstGeom>
                    <a:ln w="12700">
                      <a:solidFill>
                        <a:schemeClr val="tx1"/>
                      </a:solidFill>
                    </a:ln>
                  </pic:spPr>
                </pic:pic>
              </a:graphicData>
            </a:graphic>
          </wp:inline>
        </w:drawing>
      </w:r>
    </w:p>
    <w:p w14:paraId="29E34C1D" w14:textId="7E75F5C9" w:rsidR="0028315B" w:rsidRPr="007E5FFD" w:rsidRDefault="00675AC7" w:rsidP="007E5FFD">
      <w:pPr>
        <w:pStyle w:val="Caption"/>
      </w:pPr>
      <w:bookmarkStart w:id="450" w:name="_Toc103938504"/>
      <w:r>
        <w:t xml:space="preserve">Abbildung </w:t>
      </w:r>
      <w:fldSimple w:instr=" SEQ Abbildung \* ARABIC ">
        <w:r w:rsidR="00C34C3A">
          <w:rPr>
            <w:noProof/>
          </w:rPr>
          <w:t>116</w:t>
        </w:r>
      </w:fldSimple>
      <w:r>
        <w:t xml:space="preserve">: </w:t>
      </w:r>
      <w:proofErr w:type="spellStart"/>
      <w:r>
        <w:t>GroupBox</w:t>
      </w:r>
      <w:bookmarkEnd w:id="450"/>
      <w:proofErr w:type="spellEnd"/>
    </w:p>
    <w:p w14:paraId="03E910EB" w14:textId="5DA1F93C" w:rsidR="00B41F52" w:rsidRDefault="00B41F52" w:rsidP="003102CF">
      <w:pPr>
        <w:pStyle w:val="Heading4"/>
      </w:pPr>
      <w:r>
        <w:t>Panel</w:t>
      </w:r>
    </w:p>
    <w:p w14:paraId="3953652F" w14:textId="0FEBBBCC" w:rsidR="00B41F52" w:rsidRDefault="00B41F52" w:rsidP="00B41F52">
      <w:r>
        <w:t>In einem Panel können Objekte komplett frei Platziert werden.</w:t>
      </w:r>
    </w:p>
    <w:p w14:paraId="61902A9E" w14:textId="77777777" w:rsidR="0028315B" w:rsidRDefault="0028315B" w:rsidP="00B41F52"/>
    <w:p w14:paraId="4867B315" w14:textId="77777777" w:rsidR="0028315B" w:rsidRDefault="0028315B" w:rsidP="0028315B">
      <w:pPr>
        <w:keepNext/>
      </w:pPr>
      <w:r w:rsidRPr="0028315B">
        <w:rPr>
          <w:noProof/>
        </w:rPr>
        <w:drawing>
          <wp:inline distT="0" distB="0" distL="0" distR="0" wp14:anchorId="2EE2CFD7" wp14:editId="57D45056">
            <wp:extent cx="1524213" cy="1000265"/>
            <wp:effectExtent l="0" t="0" r="0" b="9525"/>
            <wp:docPr id="361" name="Grafik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524213" cy="1000265"/>
                    </a:xfrm>
                    <a:prstGeom prst="rect">
                      <a:avLst/>
                    </a:prstGeom>
                  </pic:spPr>
                </pic:pic>
              </a:graphicData>
            </a:graphic>
          </wp:inline>
        </w:drawing>
      </w:r>
    </w:p>
    <w:p w14:paraId="05B8A950" w14:textId="07D46C73" w:rsidR="0028315B" w:rsidRPr="00B41F52" w:rsidRDefault="0028315B" w:rsidP="0028315B">
      <w:pPr>
        <w:pStyle w:val="Caption"/>
      </w:pPr>
      <w:bookmarkStart w:id="451" w:name="_Toc103938505"/>
      <w:r>
        <w:t xml:space="preserve">Abbildung </w:t>
      </w:r>
      <w:fldSimple w:instr=" SEQ Abbildung \* ARABIC ">
        <w:r w:rsidR="00C34C3A">
          <w:rPr>
            <w:noProof/>
          </w:rPr>
          <w:t>117</w:t>
        </w:r>
      </w:fldSimple>
      <w:r>
        <w:t>: Panel</w:t>
      </w:r>
      <w:bookmarkEnd w:id="451"/>
    </w:p>
    <w:p w14:paraId="207C3087" w14:textId="396F7505" w:rsidR="008F24E4" w:rsidRDefault="008F24E4" w:rsidP="003102CF">
      <w:pPr>
        <w:pStyle w:val="Heading4"/>
      </w:pPr>
      <w:proofErr w:type="spellStart"/>
      <w:r>
        <w:t>SplitContainer</w:t>
      </w:r>
      <w:proofErr w:type="spellEnd"/>
    </w:p>
    <w:p w14:paraId="246748DD" w14:textId="24858E71" w:rsidR="008F24E4" w:rsidRDefault="008F24E4" w:rsidP="008F24E4">
      <w:r>
        <w:t xml:space="preserve">Ein </w:t>
      </w:r>
      <w:proofErr w:type="spellStart"/>
      <w:r>
        <w:t>SplitContainer</w:t>
      </w:r>
      <w:proofErr w:type="spellEnd"/>
      <w:r>
        <w:t xml:space="preserve"> hat zwei Bereiche</w:t>
      </w:r>
      <w:r w:rsidR="00EE3B8C">
        <w:t>. Die Trennbalken kann jeweils Horizontal oder Vertikal sein. Der Trennbalken kann</w:t>
      </w:r>
      <w:r w:rsidR="009443AF">
        <w:t xml:space="preserve"> auch</w:t>
      </w:r>
      <w:r w:rsidR="00EE3B8C">
        <w:t xml:space="preserve"> vom Benutzer verschoben werden.</w:t>
      </w:r>
    </w:p>
    <w:p w14:paraId="31F296C9" w14:textId="77777777" w:rsidR="0028315B" w:rsidRDefault="0028315B" w:rsidP="0028315B">
      <w:pPr>
        <w:keepNext/>
      </w:pPr>
      <w:r w:rsidRPr="0028315B">
        <w:rPr>
          <w:noProof/>
        </w:rPr>
        <w:drawing>
          <wp:inline distT="0" distB="0" distL="0" distR="0" wp14:anchorId="2250B0AE" wp14:editId="071AD447">
            <wp:extent cx="1495634" cy="1028844"/>
            <wp:effectExtent l="0" t="0" r="9525" b="0"/>
            <wp:docPr id="362" name="Grafik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495634" cy="1028844"/>
                    </a:xfrm>
                    <a:prstGeom prst="rect">
                      <a:avLst/>
                    </a:prstGeom>
                  </pic:spPr>
                </pic:pic>
              </a:graphicData>
            </a:graphic>
          </wp:inline>
        </w:drawing>
      </w:r>
    </w:p>
    <w:p w14:paraId="32B648A3" w14:textId="79AEAC95" w:rsidR="0028315B" w:rsidRDefault="0028315B" w:rsidP="0028315B">
      <w:pPr>
        <w:pStyle w:val="Caption"/>
      </w:pPr>
      <w:bookmarkStart w:id="452" w:name="_Toc103938506"/>
      <w:r>
        <w:t xml:space="preserve">Abbildung </w:t>
      </w:r>
      <w:fldSimple w:instr=" SEQ Abbildung \* ARABIC ">
        <w:r w:rsidR="00C34C3A">
          <w:rPr>
            <w:noProof/>
          </w:rPr>
          <w:t>118</w:t>
        </w:r>
      </w:fldSimple>
      <w:r>
        <w:t xml:space="preserve">: </w:t>
      </w:r>
      <w:proofErr w:type="spellStart"/>
      <w:r>
        <w:t>SplitContainer</w:t>
      </w:r>
      <w:bookmarkEnd w:id="452"/>
      <w:proofErr w:type="spellEnd"/>
    </w:p>
    <w:p w14:paraId="35E6BF4D" w14:textId="4D2D8AC7" w:rsidR="008D35FA" w:rsidRDefault="008D35FA" w:rsidP="003102CF">
      <w:pPr>
        <w:pStyle w:val="Heading4"/>
      </w:pPr>
      <w:proofErr w:type="spellStart"/>
      <w:r>
        <w:t>TabControl</w:t>
      </w:r>
      <w:proofErr w:type="spellEnd"/>
    </w:p>
    <w:p w14:paraId="6731C1B1" w14:textId="10A877E8" w:rsidR="008D35FA" w:rsidRDefault="008D35FA" w:rsidP="008D35FA">
      <w:r>
        <w:t xml:space="preserve">Mit einem </w:t>
      </w:r>
      <w:proofErr w:type="spellStart"/>
      <w:r>
        <w:t>TabControl</w:t>
      </w:r>
      <w:proofErr w:type="spellEnd"/>
      <w:r>
        <w:t xml:space="preserve"> kann man eine Fläche doppelt nutzen durch Tabs. Man kann auf jeder Seite andere Objekte platzieren.</w:t>
      </w:r>
    </w:p>
    <w:p w14:paraId="2A0CBC80" w14:textId="77777777" w:rsidR="008D35FA" w:rsidRDefault="008D35FA" w:rsidP="008D35FA"/>
    <w:p w14:paraId="453EA1BB" w14:textId="77777777" w:rsidR="008D35FA" w:rsidRDefault="008D35FA" w:rsidP="008D35FA">
      <w:pPr>
        <w:keepNext/>
      </w:pPr>
      <w:r w:rsidRPr="008D35FA">
        <w:rPr>
          <w:noProof/>
        </w:rPr>
        <w:drawing>
          <wp:inline distT="0" distB="0" distL="0" distR="0" wp14:anchorId="228B9621" wp14:editId="2B4E63E3">
            <wp:extent cx="1924319" cy="971686"/>
            <wp:effectExtent l="0" t="0" r="0" b="0"/>
            <wp:docPr id="343" name="Grafik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24319" cy="971686"/>
                    </a:xfrm>
                    <a:prstGeom prst="rect">
                      <a:avLst/>
                    </a:prstGeom>
                  </pic:spPr>
                </pic:pic>
              </a:graphicData>
            </a:graphic>
          </wp:inline>
        </w:drawing>
      </w:r>
    </w:p>
    <w:p w14:paraId="534CE59B" w14:textId="48AE4E3F" w:rsidR="008D35FA" w:rsidRPr="008D35FA" w:rsidRDefault="008D35FA" w:rsidP="008D35FA">
      <w:pPr>
        <w:pStyle w:val="Caption"/>
      </w:pPr>
      <w:bookmarkStart w:id="453" w:name="_Toc103938507"/>
      <w:r>
        <w:t xml:space="preserve">Abbildung </w:t>
      </w:r>
      <w:fldSimple w:instr=" SEQ Abbildung \* ARABIC ">
        <w:r w:rsidR="00C34C3A">
          <w:rPr>
            <w:noProof/>
          </w:rPr>
          <w:t>119</w:t>
        </w:r>
      </w:fldSimple>
      <w:r>
        <w:t xml:space="preserve">: </w:t>
      </w:r>
      <w:proofErr w:type="spellStart"/>
      <w:r>
        <w:t>TabControl</w:t>
      </w:r>
      <w:bookmarkEnd w:id="453"/>
      <w:proofErr w:type="spellEnd"/>
    </w:p>
    <w:p w14:paraId="16C1423B" w14:textId="77777777" w:rsidR="008D35FA" w:rsidRDefault="008D35FA" w:rsidP="003102CF">
      <w:pPr>
        <w:pStyle w:val="Heading4"/>
      </w:pPr>
      <w:proofErr w:type="spellStart"/>
      <w:r>
        <w:t>TableLayoutPanel</w:t>
      </w:r>
      <w:proofErr w:type="spellEnd"/>
    </w:p>
    <w:p w14:paraId="0F168AAF" w14:textId="792C9539" w:rsidR="008D35FA" w:rsidRDefault="008D35FA" w:rsidP="008D35FA">
      <w:r>
        <w:t xml:space="preserve">Wie der Name schon sagt, handelt es sich bei einem </w:t>
      </w:r>
      <w:proofErr w:type="spellStart"/>
      <w:r>
        <w:t>TableLayoutPanel</w:t>
      </w:r>
      <w:proofErr w:type="spellEnd"/>
      <w:r>
        <w:t xml:space="preserve"> um eine Tabelle. In jeder Zelle kann jeweils nur ein Objekt sein, dieses kann jedoch auch ein Container sein.</w:t>
      </w:r>
    </w:p>
    <w:p w14:paraId="3E65985A" w14:textId="77777777" w:rsidR="0028315B" w:rsidRDefault="0028315B" w:rsidP="008D35FA"/>
    <w:p w14:paraId="07BD7406" w14:textId="77777777" w:rsidR="0028315B" w:rsidRDefault="0028315B" w:rsidP="0028315B">
      <w:pPr>
        <w:keepNext/>
      </w:pPr>
      <w:r w:rsidRPr="0028315B">
        <w:rPr>
          <w:noProof/>
        </w:rPr>
        <w:drawing>
          <wp:inline distT="0" distB="0" distL="0" distR="0" wp14:anchorId="6F1066A5" wp14:editId="795AC8DD">
            <wp:extent cx="1952898" cy="990738"/>
            <wp:effectExtent l="0" t="0" r="9525" b="0"/>
            <wp:docPr id="363" name="Grafik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952898" cy="990738"/>
                    </a:xfrm>
                    <a:prstGeom prst="rect">
                      <a:avLst/>
                    </a:prstGeom>
                  </pic:spPr>
                </pic:pic>
              </a:graphicData>
            </a:graphic>
          </wp:inline>
        </w:drawing>
      </w:r>
    </w:p>
    <w:p w14:paraId="5DD90754" w14:textId="2A6BC93D" w:rsidR="0028315B" w:rsidRDefault="0028315B" w:rsidP="0028315B">
      <w:pPr>
        <w:pStyle w:val="Caption"/>
      </w:pPr>
      <w:bookmarkStart w:id="454" w:name="_Toc103938508"/>
      <w:r>
        <w:t xml:space="preserve">Abbildung </w:t>
      </w:r>
      <w:fldSimple w:instr=" SEQ Abbildung \* ARABIC ">
        <w:r w:rsidR="00C34C3A">
          <w:rPr>
            <w:noProof/>
          </w:rPr>
          <w:t>120</w:t>
        </w:r>
      </w:fldSimple>
      <w:r>
        <w:t xml:space="preserve">: </w:t>
      </w:r>
      <w:proofErr w:type="spellStart"/>
      <w:r>
        <w:t>TableLayoutPanel</w:t>
      </w:r>
      <w:bookmarkEnd w:id="454"/>
      <w:proofErr w:type="spellEnd"/>
    </w:p>
    <w:p w14:paraId="1B37E958" w14:textId="37A55222" w:rsidR="002D58E2" w:rsidRDefault="002D58E2" w:rsidP="003102CF">
      <w:pPr>
        <w:pStyle w:val="Heading3"/>
      </w:pPr>
      <w:bookmarkStart w:id="455" w:name="_Toc103938862"/>
      <w:r>
        <w:t>Events</w:t>
      </w:r>
      <w:bookmarkEnd w:id="455"/>
    </w:p>
    <w:p w14:paraId="5C4CB692" w14:textId="1DE65BA5" w:rsidR="002D58E2" w:rsidRDefault="002D58E2" w:rsidP="002D58E2">
      <w:r>
        <w:t>Alle Objekte haben Zahlreiche Events. Zum Beispiel gibt es bei einem Knop</w:t>
      </w:r>
      <w:r w:rsidR="004D5261">
        <w:t>f das Event Click</w:t>
      </w:r>
      <w:r w:rsidR="00F258CB">
        <w:t xml:space="preserve">, dieses wird </w:t>
      </w:r>
      <w:r w:rsidR="005B6C62">
        <w:t>ausgeführt,</w:t>
      </w:r>
      <w:r w:rsidR="00F258CB">
        <w:t xml:space="preserve"> wenn der Knopf gedrückt wird</w:t>
      </w:r>
      <w:r w:rsidR="004D5261">
        <w:t>.</w:t>
      </w:r>
    </w:p>
    <w:p w14:paraId="1964E88A" w14:textId="1D0B0736" w:rsidR="004D5261" w:rsidRDefault="004D5261" w:rsidP="002D58E2">
      <w:r>
        <w:t xml:space="preserve">Ein Event kann entweder über Visual Studio oder im Code hinzugefügt werden. </w:t>
      </w:r>
    </w:p>
    <w:p w14:paraId="4B20617B" w14:textId="2B462443" w:rsidR="004D5261" w:rsidRDefault="004D5261" w:rsidP="002D58E2">
      <w:r>
        <w:t>In Visual Studio genügt ein Doppelklick auf das Event.</w:t>
      </w:r>
    </w:p>
    <w:p w14:paraId="3CE9E66C" w14:textId="6C30387E" w:rsidR="004D5261" w:rsidRDefault="004D5261" w:rsidP="002D58E2">
      <w:r>
        <w:t>Im Code kann man mit der folgenden Syntax eine Funktion zum Event hinzufügen:</w:t>
      </w:r>
    </w:p>
    <w:p w14:paraId="57FBBDA0" w14:textId="62C9CDBE" w:rsidR="00763BA2" w:rsidRDefault="004D5261" w:rsidP="00C75614">
      <w:pPr>
        <w:pStyle w:val="Code"/>
      </w:pPr>
      <w:r>
        <w:t>myButton.Click +=</w:t>
      </w:r>
      <w:r w:rsidR="00F258CB">
        <w:t xml:space="preserve"> </w:t>
      </w:r>
      <w:r w:rsidR="00F258CB" w:rsidRPr="00F258CB">
        <w:rPr>
          <w:color w:val="FFFF99"/>
        </w:rPr>
        <w:t>myClickEvent</w:t>
      </w:r>
      <w:r w:rsidR="00F258CB">
        <w:t>;</w:t>
      </w:r>
    </w:p>
    <w:p w14:paraId="72E6E556" w14:textId="7A020FB5" w:rsidR="00763BA2" w:rsidRDefault="003246AA" w:rsidP="003102CF">
      <w:pPr>
        <w:pStyle w:val="Heading4"/>
      </w:pPr>
      <w:r>
        <w:t>Drag and Drop</w:t>
      </w:r>
    </w:p>
    <w:p w14:paraId="3C219607" w14:textId="19C65F68" w:rsidR="003246AA" w:rsidRDefault="00F8526E" w:rsidP="003246AA">
      <w:r>
        <w:t xml:space="preserve">Um </w:t>
      </w:r>
      <w:proofErr w:type="spellStart"/>
      <w:r>
        <w:t>Drag’n’Drop</w:t>
      </w:r>
      <w:proofErr w:type="spellEnd"/>
      <w:r>
        <w:t xml:space="preserve"> abzufangen, benötigt man zwei Events, «</w:t>
      </w:r>
      <w:proofErr w:type="spellStart"/>
      <w:r>
        <w:t>DragEnter</w:t>
      </w:r>
      <w:proofErr w:type="spellEnd"/>
      <w:r>
        <w:t>» und «</w:t>
      </w:r>
      <w:proofErr w:type="spellStart"/>
      <w:r>
        <w:t>DragDrop</w:t>
      </w:r>
      <w:proofErr w:type="spellEnd"/>
      <w:r>
        <w:t>».</w:t>
      </w:r>
    </w:p>
    <w:p w14:paraId="6A46D88B" w14:textId="6CD7F9A3" w:rsidR="00F8526E" w:rsidRDefault="00F8526E" w:rsidP="003246AA">
      <w:r>
        <w:t xml:space="preserve">Im </w:t>
      </w:r>
      <w:proofErr w:type="spellStart"/>
      <w:r>
        <w:t>DragEnter</w:t>
      </w:r>
      <w:proofErr w:type="spellEnd"/>
      <w:r>
        <w:t xml:space="preserve"> Event wird das Objekt kopiert.</w:t>
      </w:r>
    </w:p>
    <w:p w14:paraId="5330914B" w14:textId="77777777" w:rsidR="00204CED" w:rsidRPr="007222A9" w:rsidRDefault="00204CED" w:rsidP="00C75614">
      <w:pPr>
        <w:pStyle w:val="Code"/>
        <w:rPr>
          <w:lang w:val="de-CH"/>
        </w:rPr>
      </w:pPr>
      <w:r w:rsidRPr="007222A9">
        <w:rPr>
          <w:color w:val="548DD4" w:themeColor="text2" w:themeTint="99"/>
          <w:lang w:val="de-CH"/>
        </w:rPr>
        <w:t xml:space="preserve">private void </w:t>
      </w:r>
      <w:r w:rsidRPr="007222A9">
        <w:rPr>
          <w:lang w:val="de-CH"/>
        </w:rPr>
        <w:t>TLP_DropZone_DragEnter(</w:t>
      </w:r>
      <w:r w:rsidRPr="007222A9">
        <w:rPr>
          <w:color w:val="548DD4" w:themeColor="text2" w:themeTint="99"/>
          <w:lang w:val="de-CH"/>
        </w:rPr>
        <w:t xml:space="preserve">object </w:t>
      </w:r>
      <w:r w:rsidRPr="007222A9">
        <w:rPr>
          <w:color w:val="8DB3E2" w:themeColor="text2" w:themeTint="66"/>
          <w:lang w:val="de-CH"/>
        </w:rPr>
        <w:t>sender</w:t>
      </w:r>
      <w:r w:rsidRPr="007222A9">
        <w:rPr>
          <w:lang w:val="de-CH"/>
        </w:rPr>
        <w:t>, System.Windows.Forms.</w:t>
      </w:r>
      <w:r w:rsidRPr="007222A9">
        <w:rPr>
          <w:color w:val="C2D69B" w:themeColor="accent3" w:themeTint="99"/>
          <w:lang w:val="de-CH"/>
        </w:rPr>
        <w:t xml:space="preserve">DragEventArgs </w:t>
      </w:r>
      <w:r w:rsidRPr="007222A9">
        <w:rPr>
          <w:color w:val="8DB3E2" w:themeColor="text2" w:themeTint="66"/>
          <w:lang w:val="de-CH"/>
        </w:rPr>
        <w:t>e</w:t>
      </w:r>
      <w:r w:rsidRPr="007222A9">
        <w:rPr>
          <w:lang w:val="de-CH"/>
        </w:rPr>
        <w:t>)</w:t>
      </w:r>
    </w:p>
    <w:p w14:paraId="0942DE2A" w14:textId="402298D0" w:rsidR="00204CED" w:rsidRPr="007222A9" w:rsidRDefault="00204CED" w:rsidP="00C75614">
      <w:pPr>
        <w:pStyle w:val="Code"/>
        <w:rPr>
          <w:lang w:val="de-CH"/>
        </w:rPr>
      </w:pPr>
      <w:r w:rsidRPr="007222A9">
        <w:rPr>
          <w:lang w:val="de-CH"/>
        </w:rPr>
        <w:t>{</w:t>
      </w:r>
    </w:p>
    <w:p w14:paraId="6551A4A8" w14:textId="513C1E73" w:rsidR="00204CED" w:rsidRPr="007222A9" w:rsidRDefault="00204CED" w:rsidP="00C75614">
      <w:pPr>
        <w:pStyle w:val="Code"/>
        <w:rPr>
          <w:lang w:val="de-CH"/>
        </w:rPr>
      </w:pPr>
      <w:r w:rsidRPr="007222A9">
        <w:rPr>
          <w:lang w:val="de-CH"/>
        </w:rPr>
        <w:t xml:space="preserve">    </w:t>
      </w:r>
      <w:r w:rsidRPr="007222A9">
        <w:rPr>
          <w:color w:val="8DB3E2" w:themeColor="text2" w:themeTint="66"/>
          <w:lang w:val="de-CH"/>
        </w:rPr>
        <w:t>e</w:t>
      </w:r>
      <w:r w:rsidRPr="007222A9">
        <w:rPr>
          <w:lang w:val="de-CH"/>
        </w:rPr>
        <w:t xml:space="preserve">.Effect = </w:t>
      </w:r>
      <w:r w:rsidRPr="007222A9">
        <w:rPr>
          <w:color w:val="A6A6A6" w:themeColor="background1" w:themeShade="A6"/>
          <w:lang w:val="de-CH"/>
        </w:rPr>
        <w:t>System.Windows.Forms</w:t>
      </w:r>
      <w:r w:rsidRPr="007222A9">
        <w:rPr>
          <w:lang w:val="de-CH"/>
        </w:rPr>
        <w:t>.</w:t>
      </w:r>
      <w:r w:rsidRPr="007222A9">
        <w:rPr>
          <w:color w:val="C2D69B" w:themeColor="accent3" w:themeTint="99"/>
          <w:lang w:val="de-CH"/>
        </w:rPr>
        <w:t>DragDropEffects</w:t>
      </w:r>
      <w:r w:rsidRPr="007222A9">
        <w:rPr>
          <w:lang w:val="de-CH"/>
        </w:rPr>
        <w:t>.Copy;</w:t>
      </w:r>
    </w:p>
    <w:p w14:paraId="3490CB1E" w14:textId="6F441AAE" w:rsidR="00204CED" w:rsidRPr="00BB43C3" w:rsidRDefault="00204CED" w:rsidP="00C75614">
      <w:pPr>
        <w:pStyle w:val="Code"/>
        <w:rPr>
          <w:lang w:val="de-CH"/>
        </w:rPr>
      </w:pPr>
      <w:r w:rsidRPr="00BB43C3">
        <w:rPr>
          <w:lang w:val="de-CH"/>
        </w:rPr>
        <w:t>}</w:t>
      </w:r>
    </w:p>
    <w:p w14:paraId="22C08005" w14:textId="287D62BD" w:rsidR="00204CED" w:rsidRDefault="00204CED" w:rsidP="00204CED">
      <w:r>
        <w:t>Im «</w:t>
      </w:r>
      <w:proofErr w:type="spellStart"/>
      <w:r>
        <w:t>DragDrop</w:t>
      </w:r>
      <w:proofErr w:type="spellEnd"/>
      <w:r>
        <w:t>» Event kann das Objekt verarbeitet werden. Zugegriffen wird mit dem folgenden Code:</w:t>
      </w:r>
    </w:p>
    <w:p w14:paraId="1D619F5D" w14:textId="452B770B" w:rsidR="0020497B" w:rsidRPr="0020497B" w:rsidRDefault="00204CED" w:rsidP="0020497B">
      <w:pPr>
        <w:pStyle w:val="Code"/>
      </w:pPr>
      <w:r w:rsidRPr="00204CED">
        <w:rPr>
          <w:color w:val="8DB3E2" w:themeColor="text2" w:themeTint="66"/>
        </w:rPr>
        <w:t>e</w:t>
      </w:r>
      <w:r>
        <w:t>.Data</w:t>
      </w:r>
    </w:p>
    <w:p w14:paraId="4800F5FD" w14:textId="77777777" w:rsidR="0020497B" w:rsidRDefault="0020497B">
      <w:pPr>
        <w:rPr>
          <w:rFonts w:cs="Arial"/>
          <w:b/>
          <w:bCs/>
          <w:kern w:val="32"/>
          <w:sz w:val="32"/>
          <w:szCs w:val="32"/>
        </w:rPr>
      </w:pPr>
      <w:r>
        <w:rPr>
          <w:iCs/>
          <w:kern w:val="32"/>
          <w:szCs w:val="32"/>
        </w:rPr>
        <w:br w:type="page"/>
      </w:r>
    </w:p>
    <w:p w14:paraId="062016AD" w14:textId="7D705397" w:rsidR="0020497B" w:rsidRDefault="0020497B" w:rsidP="003102CF">
      <w:pPr>
        <w:pStyle w:val="Heading2"/>
      </w:pPr>
      <w:bookmarkStart w:id="456" w:name="_Toc103938863"/>
      <w:r>
        <w:lastRenderedPageBreak/>
        <w:t>UI Programmierung mit WPF</w:t>
      </w:r>
      <w:bookmarkEnd w:id="456"/>
    </w:p>
    <w:p w14:paraId="5943CCB4" w14:textId="66BC154A" w:rsidR="0020497B" w:rsidRPr="0020497B" w:rsidRDefault="0020497B" w:rsidP="0020497B">
      <w:r>
        <w:t xml:space="preserve">WPF ist wie </w:t>
      </w:r>
      <w:proofErr w:type="spellStart"/>
      <w:r>
        <w:t>Winforms</w:t>
      </w:r>
      <w:proofErr w:type="spellEnd"/>
      <w:r>
        <w:t xml:space="preserve"> eine GUI-Bibliothek für .</w:t>
      </w:r>
      <w:r w:rsidR="00F90818">
        <w:t>NET</w:t>
      </w:r>
      <w:r w:rsidR="0034707F">
        <w:t>.</w:t>
      </w:r>
    </w:p>
    <w:p w14:paraId="6AFF02F6" w14:textId="5B2372DE" w:rsidR="0020497B" w:rsidRDefault="0020497B" w:rsidP="003102CF">
      <w:pPr>
        <w:pStyle w:val="Heading3"/>
      </w:pPr>
      <w:bookmarkStart w:id="457" w:name="_Toc103938864"/>
      <w:r>
        <w:t>Wichtiges</w:t>
      </w:r>
      <w:bookmarkEnd w:id="457"/>
    </w:p>
    <w:p w14:paraId="79FA8AA8" w14:textId="3E87469D" w:rsidR="0034707F" w:rsidRPr="0034707F" w:rsidRDefault="0034707F" w:rsidP="0034707F">
      <w:r>
        <w:t>Unter diesem Kapitel sind einige wichtige Punkte beschrieben um diese zu einem späteren Zeitpunkt nachzuschlagen.</w:t>
      </w:r>
    </w:p>
    <w:p w14:paraId="601C0CDB" w14:textId="5BE77CDB" w:rsidR="0020497B" w:rsidRDefault="0034707F" w:rsidP="003102CF">
      <w:pPr>
        <w:pStyle w:val="Heading4"/>
      </w:pPr>
      <w:proofErr w:type="spellStart"/>
      <w:r>
        <w:t>Datagrid</w:t>
      </w:r>
      <w:proofErr w:type="spellEnd"/>
      <w:r>
        <w:t xml:space="preserve"> Header mit Vertikalem Text</w:t>
      </w:r>
    </w:p>
    <w:p w14:paraId="5AADB29A" w14:textId="324D61D1" w:rsidR="0034707F" w:rsidRDefault="0034707F" w:rsidP="00BC2F0D">
      <w:r>
        <w:t>Bei grossen Tabellen ist es nützlich, wenn man den Text im Header Vertikal darstellen kann.</w:t>
      </w:r>
    </w:p>
    <w:p w14:paraId="5DAE5DC0" w14:textId="77777777" w:rsidR="0034707F" w:rsidRDefault="0034707F" w:rsidP="0034707F"/>
    <w:p w14:paraId="68F36E7F" w14:textId="77777777" w:rsidR="0034707F" w:rsidRDefault="0034707F" w:rsidP="0034707F">
      <w:pPr>
        <w:keepNext/>
      </w:pPr>
      <w:r w:rsidRPr="0034707F">
        <w:rPr>
          <w:noProof/>
        </w:rPr>
        <w:drawing>
          <wp:inline distT="0" distB="0" distL="0" distR="0" wp14:anchorId="54013D9A" wp14:editId="2AD8B87A">
            <wp:extent cx="2067213" cy="1657581"/>
            <wp:effectExtent l="19050" t="19050" r="28575" b="19050"/>
            <wp:docPr id="354" name="Grafik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67213" cy="1657581"/>
                    </a:xfrm>
                    <a:prstGeom prst="rect">
                      <a:avLst/>
                    </a:prstGeom>
                    <a:ln w="9525">
                      <a:solidFill>
                        <a:schemeClr val="tx1"/>
                      </a:solidFill>
                    </a:ln>
                  </pic:spPr>
                </pic:pic>
              </a:graphicData>
            </a:graphic>
          </wp:inline>
        </w:drawing>
      </w:r>
    </w:p>
    <w:p w14:paraId="37579428" w14:textId="355EFA55" w:rsidR="0034707F" w:rsidRDefault="0034707F" w:rsidP="0034707F">
      <w:pPr>
        <w:pStyle w:val="Caption"/>
      </w:pPr>
      <w:bookmarkStart w:id="458" w:name="_Toc103938509"/>
      <w:r>
        <w:t xml:space="preserve">Abbildung </w:t>
      </w:r>
      <w:fldSimple w:instr=" SEQ Abbildung \* ARABIC ">
        <w:r w:rsidR="00C34C3A">
          <w:rPr>
            <w:noProof/>
          </w:rPr>
          <w:t>121</w:t>
        </w:r>
      </w:fldSimple>
      <w:r>
        <w:t xml:space="preserve">: Vertikale Header WPF </w:t>
      </w:r>
      <w:proofErr w:type="spellStart"/>
      <w:r>
        <w:t>Datagrid</w:t>
      </w:r>
      <w:bookmarkEnd w:id="458"/>
      <w:proofErr w:type="spellEnd"/>
    </w:p>
    <w:p w14:paraId="73CC6658" w14:textId="25C68D54" w:rsidR="0034707F" w:rsidRDefault="0034707F" w:rsidP="0034707F">
      <w:r>
        <w:t xml:space="preserve">Um eine solche </w:t>
      </w:r>
      <w:r w:rsidR="00EC7B24">
        <w:t>Darstellung</w:t>
      </w:r>
      <w:r>
        <w:t xml:space="preserve"> zu erreichen muss man folgenden Code verwenden:</w:t>
      </w:r>
    </w:p>
    <w:p w14:paraId="5842B660" w14:textId="77777777" w:rsidR="0034707F" w:rsidRPr="008358A2" w:rsidRDefault="0034707F" w:rsidP="0034707F">
      <w:pPr>
        <w:pStyle w:val="Code"/>
      </w:pPr>
      <w:r w:rsidRPr="008358A2">
        <w:t>&lt;DataGrid x:Name="ErrorGrid" Grid.Row="7" Margin="10,10,10,10"&gt;</w:t>
      </w:r>
    </w:p>
    <w:p w14:paraId="125B66DB" w14:textId="77777777" w:rsidR="0034707F" w:rsidRPr="008358A2" w:rsidRDefault="0034707F" w:rsidP="0034707F">
      <w:pPr>
        <w:pStyle w:val="Code"/>
      </w:pPr>
      <w:r w:rsidRPr="008358A2">
        <w:t xml:space="preserve">    &lt;DataGrid.ColumnHeaderStyle&gt;</w:t>
      </w:r>
    </w:p>
    <w:p w14:paraId="57859B33" w14:textId="77777777" w:rsidR="0034707F" w:rsidRPr="008358A2" w:rsidRDefault="0034707F" w:rsidP="0034707F">
      <w:pPr>
        <w:pStyle w:val="Code"/>
      </w:pPr>
      <w:r w:rsidRPr="008358A2">
        <w:t xml:space="preserve">        &lt;Style TargetType="{x:Type DataGridColumnHeader}"&gt;</w:t>
      </w:r>
    </w:p>
    <w:p w14:paraId="3B9FE3D8" w14:textId="77777777" w:rsidR="0034707F" w:rsidRPr="008358A2" w:rsidRDefault="0034707F" w:rsidP="0034707F">
      <w:pPr>
        <w:pStyle w:val="Code"/>
      </w:pPr>
      <w:r w:rsidRPr="008358A2">
        <w:t xml:space="preserve">            &lt;Setter Property="LayoutTransform"&gt;</w:t>
      </w:r>
    </w:p>
    <w:p w14:paraId="7FF4BA05" w14:textId="77777777" w:rsidR="0034707F" w:rsidRPr="008358A2" w:rsidRDefault="0034707F" w:rsidP="0034707F">
      <w:pPr>
        <w:pStyle w:val="Code"/>
      </w:pPr>
      <w:r w:rsidRPr="008358A2">
        <w:t xml:space="preserve">                &lt;Setter.Value&gt;</w:t>
      </w:r>
    </w:p>
    <w:p w14:paraId="6A9148E0" w14:textId="77777777" w:rsidR="0034707F" w:rsidRPr="008358A2" w:rsidRDefault="0034707F" w:rsidP="0034707F">
      <w:pPr>
        <w:pStyle w:val="Code"/>
      </w:pPr>
      <w:r w:rsidRPr="008358A2">
        <w:t xml:space="preserve">                    &lt;RotateTransform Angle="270"/&gt;</w:t>
      </w:r>
    </w:p>
    <w:p w14:paraId="62A5AB57" w14:textId="77777777" w:rsidR="0034707F" w:rsidRPr="008358A2" w:rsidRDefault="0034707F" w:rsidP="0034707F">
      <w:pPr>
        <w:pStyle w:val="Code"/>
      </w:pPr>
      <w:r w:rsidRPr="008358A2">
        <w:t xml:space="preserve">                &lt;/Setter.Value&gt;</w:t>
      </w:r>
    </w:p>
    <w:p w14:paraId="08AB0D03" w14:textId="77777777" w:rsidR="0034707F" w:rsidRPr="008358A2" w:rsidRDefault="0034707F" w:rsidP="0034707F">
      <w:pPr>
        <w:pStyle w:val="Code"/>
      </w:pPr>
      <w:r w:rsidRPr="008358A2">
        <w:t xml:space="preserve">            &lt;/Setter&gt;</w:t>
      </w:r>
    </w:p>
    <w:p w14:paraId="251EEEDA" w14:textId="77777777" w:rsidR="0034707F" w:rsidRPr="00BC2F0D" w:rsidRDefault="0034707F" w:rsidP="0034707F">
      <w:pPr>
        <w:pStyle w:val="Code"/>
      </w:pPr>
      <w:r w:rsidRPr="008358A2">
        <w:t xml:space="preserve">        </w:t>
      </w:r>
      <w:r w:rsidRPr="00BC2F0D">
        <w:t>&lt;/Style&gt;</w:t>
      </w:r>
    </w:p>
    <w:p w14:paraId="2EBDF4F7" w14:textId="77777777" w:rsidR="0034707F" w:rsidRPr="00BC2F0D" w:rsidRDefault="0034707F" w:rsidP="0034707F">
      <w:pPr>
        <w:pStyle w:val="Code"/>
      </w:pPr>
      <w:r w:rsidRPr="00BC2F0D">
        <w:t xml:space="preserve">    &lt;/DataGrid.ColumnHeaderStyle&gt;</w:t>
      </w:r>
    </w:p>
    <w:p w14:paraId="0A65319F" w14:textId="31F4FDFF" w:rsidR="0034707F" w:rsidRDefault="0034707F" w:rsidP="0034707F">
      <w:pPr>
        <w:pStyle w:val="Code"/>
      </w:pPr>
      <w:r w:rsidRPr="00BC2F0D">
        <w:t>&lt;/DataGrid&gt;</w:t>
      </w:r>
    </w:p>
    <w:p w14:paraId="4D54A4B6" w14:textId="7B43EBAD" w:rsidR="00EC7B24" w:rsidRDefault="00EC7B24" w:rsidP="003102CF">
      <w:pPr>
        <w:pStyle w:val="Heading4"/>
      </w:pPr>
      <w:proofErr w:type="spellStart"/>
      <w:r>
        <w:t>RadioButtons</w:t>
      </w:r>
      <w:proofErr w:type="spellEnd"/>
      <w:r>
        <w:t xml:space="preserve"> Abfrage</w:t>
      </w:r>
    </w:p>
    <w:p w14:paraId="5F5B1F27" w14:textId="514B2D30" w:rsidR="00EC7B24" w:rsidRDefault="00EC7B24" w:rsidP="00EC7B24">
      <w:r>
        <w:t xml:space="preserve">Die </w:t>
      </w:r>
      <w:proofErr w:type="spellStart"/>
      <w:r>
        <w:t>RadioButtons</w:t>
      </w:r>
      <w:proofErr w:type="spellEnd"/>
      <w:r>
        <w:t xml:space="preserve"> in WPF können mithilfe von folgendem Code abgefragt werden:</w:t>
      </w:r>
    </w:p>
    <w:p w14:paraId="4C116EC4" w14:textId="3244DEB2" w:rsidR="00EC7B24" w:rsidRPr="00BB43C3" w:rsidRDefault="00EC7B24" w:rsidP="00EC7B24">
      <w:pPr>
        <w:pStyle w:val="Code"/>
        <w:rPr>
          <w:lang w:val="de-CH"/>
        </w:rPr>
      </w:pPr>
      <w:r w:rsidRPr="00BB43C3">
        <w:rPr>
          <w:lang w:val="de-CH"/>
        </w:rPr>
        <w:t>RbGripper.IsChecked</w:t>
      </w:r>
    </w:p>
    <w:p w14:paraId="17202517" w14:textId="65E49998" w:rsidR="00EC7B24" w:rsidRDefault="00EC7B24" w:rsidP="00EC7B24"/>
    <w:p w14:paraId="0DE53CF4" w14:textId="29AF396B" w:rsidR="00EC7B24" w:rsidRDefault="00EC7B24" w:rsidP="00EC7B24">
      <w:r>
        <w:t xml:space="preserve">Ein Problem bei den </w:t>
      </w:r>
      <w:proofErr w:type="spellStart"/>
      <w:r>
        <w:t>RadioButtons</w:t>
      </w:r>
      <w:proofErr w:type="spellEnd"/>
      <w:r>
        <w:t xml:space="preserve"> ist, dass die Abfrage einen «</w:t>
      </w:r>
      <w:proofErr w:type="spellStart"/>
      <w:r>
        <w:t>nullable</w:t>
      </w:r>
      <w:proofErr w:type="spellEnd"/>
      <w:r>
        <w:t xml:space="preserve"> </w:t>
      </w:r>
      <w:proofErr w:type="spellStart"/>
      <w:r>
        <w:t>bool</w:t>
      </w:r>
      <w:proofErr w:type="spellEnd"/>
      <w:r>
        <w:t xml:space="preserve">» zurückgibt. Dadurch kann es nicht direkt als </w:t>
      </w:r>
      <w:proofErr w:type="spellStart"/>
      <w:r>
        <w:t>Bool</w:t>
      </w:r>
      <w:proofErr w:type="spellEnd"/>
      <w:r>
        <w:t xml:space="preserve"> verwendet werden. Mit dem folgenden Code kommt man jedoch wieder auf einen Standard </w:t>
      </w:r>
      <w:proofErr w:type="spellStart"/>
      <w:r>
        <w:t>Bool</w:t>
      </w:r>
      <w:proofErr w:type="spellEnd"/>
      <w:r>
        <w:t>.</w:t>
      </w:r>
    </w:p>
    <w:p w14:paraId="423A9191" w14:textId="5956C246" w:rsidR="00EC7B24" w:rsidRDefault="00EC7B24" w:rsidP="00EC7B24">
      <w:pPr>
        <w:pStyle w:val="Code"/>
      </w:pPr>
      <w:r w:rsidRPr="00EC7B24">
        <w:lastRenderedPageBreak/>
        <w:t>RbGripper.IsChecked == true</w:t>
      </w:r>
    </w:p>
    <w:p w14:paraId="36A7F920" w14:textId="77777777" w:rsidR="00EC7B24" w:rsidRPr="00EC7B24" w:rsidRDefault="00EC7B24" w:rsidP="00EC7B24"/>
    <w:p w14:paraId="51801DDE" w14:textId="7543F715" w:rsidR="00E25F1C" w:rsidRDefault="00E25F1C" w:rsidP="003102CF">
      <w:pPr>
        <w:pStyle w:val="Heading1"/>
      </w:pPr>
      <w:bookmarkStart w:id="459" w:name="_Toc103938865"/>
      <w:r>
        <w:lastRenderedPageBreak/>
        <w:t>Unittests</w:t>
      </w:r>
      <w:bookmarkEnd w:id="459"/>
    </w:p>
    <w:p w14:paraId="523AC1AB" w14:textId="6C71A306" w:rsidR="00E25F1C" w:rsidRDefault="00D508D6" w:rsidP="00E25F1C">
      <w:r>
        <w:t>Mithilfe von Unittest kann man Funktionen einfach überprüfen. Dadurch kann man sehr schnell Fehler ausfindig machen</w:t>
      </w:r>
      <w:r w:rsidR="00EE1625">
        <w:t xml:space="preserve">, und weiss auch schnell wo dieser entsteht. Ein weiterer Effekt </w:t>
      </w:r>
      <w:r w:rsidR="009076AC">
        <w:t>ist,</w:t>
      </w:r>
      <w:r w:rsidR="00EE1625">
        <w:t xml:space="preserve"> dass man den ganzen Code erneut anschaut und auch so Fehler findet.</w:t>
      </w:r>
    </w:p>
    <w:p w14:paraId="7B2D915F" w14:textId="1F00B940" w:rsidR="00EE1625" w:rsidRDefault="001950E0" w:rsidP="003102CF">
      <w:pPr>
        <w:pStyle w:val="Heading2"/>
      </w:pPr>
      <w:bookmarkStart w:id="460" w:name="_Toc103938866"/>
      <w:r>
        <w:t xml:space="preserve">Unittests </w:t>
      </w:r>
      <w:r w:rsidR="00721B3A">
        <w:t>Vorbereitung</w:t>
      </w:r>
      <w:bookmarkEnd w:id="460"/>
    </w:p>
    <w:p w14:paraId="7B0BA0AA" w14:textId="11B04398" w:rsidR="00B56A9D" w:rsidRDefault="00B56A9D" w:rsidP="00B56A9D">
      <w:r>
        <w:t>Um Unittests zu schreiben muss man das Projekt, die Klasse und die Funktionen ergänzen.</w:t>
      </w:r>
    </w:p>
    <w:p w14:paraId="7ED97BDF" w14:textId="77777777" w:rsidR="00721B3A" w:rsidRDefault="00721B3A" w:rsidP="00B56A9D"/>
    <w:p w14:paraId="484144F1" w14:textId="7A78D1A6" w:rsidR="00B56A9D" w:rsidRDefault="000B6323" w:rsidP="00B56A9D">
      <w:r>
        <w:t>Bevor man einen Test schreiben kann muss man die zu testende Funktion erst erreichen können. Deshalb muss man eine Projekt Referenz erstellen</w:t>
      </w:r>
      <w:r w:rsidR="00721B3A">
        <w:t xml:space="preserve"> (</w:t>
      </w:r>
      <w:r w:rsidR="00721B3A" w:rsidRPr="00AC6CAF">
        <w:rPr>
          <w:rStyle w:val="LinkZchn"/>
        </w:rPr>
        <w:fldChar w:fldCharType="begin"/>
      </w:r>
      <w:r w:rsidR="00721B3A" w:rsidRPr="00AC6CAF">
        <w:rPr>
          <w:rStyle w:val="LinkZchn"/>
        </w:rPr>
        <w:instrText xml:space="preserve"> REF _Ref66977279 \r \h </w:instrText>
      </w:r>
      <w:r w:rsidR="00AC6CAF">
        <w:rPr>
          <w:rStyle w:val="LinkZchn"/>
        </w:rPr>
        <w:instrText xml:space="preserve"> \* MERGEFORMAT </w:instrText>
      </w:r>
      <w:r w:rsidR="00721B3A" w:rsidRPr="00AC6CAF">
        <w:rPr>
          <w:rStyle w:val="LinkZchn"/>
        </w:rPr>
      </w:r>
      <w:r w:rsidR="00721B3A" w:rsidRPr="00AC6CAF">
        <w:rPr>
          <w:rStyle w:val="LinkZchn"/>
        </w:rPr>
        <w:fldChar w:fldCharType="separate"/>
      </w:r>
      <w:r w:rsidR="00E0674A">
        <w:rPr>
          <w:rStyle w:val="LinkZchn"/>
        </w:rPr>
        <w:t>7.7</w:t>
      </w:r>
      <w:r w:rsidR="00721B3A" w:rsidRPr="00AC6CAF">
        <w:rPr>
          <w:rStyle w:val="LinkZchn"/>
        </w:rPr>
        <w:fldChar w:fldCharType="end"/>
      </w:r>
      <w:r w:rsidR="00AC6CAF" w:rsidRPr="00AC6CAF">
        <w:rPr>
          <w:rStyle w:val="LinkZchn"/>
        </w:rPr>
        <w:t xml:space="preserve"> </w:t>
      </w:r>
      <w:r w:rsidR="00721B3A" w:rsidRPr="00AC6CAF">
        <w:rPr>
          <w:rStyle w:val="LinkZchn"/>
        </w:rPr>
        <w:fldChar w:fldCharType="begin"/>
      </w:r>
      <w:r w:rsidR="00721B3A" w:rsidRPr="00AC6CAF">
        <w:rPr>
          <w:rStyle w:val="LinkZchn"/>
        </w:rPr>
        <w:instrText xml:space="preserve"> REF _Ref66977279 \h </w:instrText>
      </w:r>
      <w:r w:rsidR="00AC6CAF">
        <w:rPr>
          <w:rStyle w:val="LinkZchn"/>
        </w:rPr>
        <w:instrText xml:space="preserve"> \* MERGEFORMAT </w:instrText>
      </w:r>
      <w:r w:rsidR="00721B3A" w:rsidRPr="00AC6CAF">
        <w:rPr>
          <w:rStyle w:val="LinkZchn"/>
        </w:rPr>
      </w:r>
      <w:r w:rsidR="00721B3A" w:rsidRPr="00AC6CAF">
        <w:rPr>
          <w:rStyle w:val="LinkZchn"/>
        </w:rPr>
        <w:fldChar w:fldCharType="separate"/>
      </w:r>
      <w:r w:rsidR="00E0674A" w:rsidRPr="00E0674A">
        <w:rPr>
          <w:rStyle w:val="LinkZchn"/>
        </w:rPr>
        <w:t>Projektreferenzen</w:t>
      </w:r>
      <w:r w:rsidR="00721B3A" w:rsidRPr="00AC6CAF">
        <w:rPr>
          <w:rStyle w:val="LinkZchn"/>
        </w:rPr>
        <w:fldChar w:fldCharType="end"/>
      </w:r>
      <w:r w:rsidR="00721B3A">
        <w:t>)</w:t>
      </w:r>
      <w:r>
        <w:t xml:space="preserve">. </w:t>
      </w:r>
    </w:p>
    <w:p w14:paraId="566B8902" w14:textId="3DBDE7A4" w:rsidR="000B6323" w:rsidRDefault="000B6323" w:rsidP="00B56A9D"/>
    <w:p w14:paraId="396C59C4" w14:textId="4017CE3D" w:rsidR="00B94489" w:rsidRDefault="00B94489" w:rsidP="00B56A9D">
      <w:r>
        <w:t>Zusätzlich muss man am Anfang der Datei</w:t>
      </w:r>
      <w:r w:rsidR="001A1F99">
        <w:t xml:space="preserve"> angeben das man X Unit verwenden will:</w:t>
      </w:r>
    </w:p>
    <w:p w14:paraId="38F569EB" w14:textId="76C1827F" w:rsidR="00B94489" w:rsidRDefault="0020621D" w:rsidP="00C75614">
      <w:pPr>
        <w:pStyle w:val="Code"/>
      </w:pPr>
      <w:r w:rsidRPr="00FC4C73">
        <w:rPr>
          <w:color w:val="8DB3E2" w:themeColor="text2" w:themeTint="66"/>
        </w:rPr>
        <w:t>using</w:t>
      </w:r>
      <w:r>
        <w:t xml:space="preserve"> Xunit;</w:t>
      </w:r>
    </w:p>
    <w:p w14:paraId="1488BE1B" w14:textId="11C5529D" w:rsidR="00721B3A" w:rsidRPr="00B56A9D" w:rsidRDefault="00721B3A" w:rsidP="003102CF">
      <w:pPr>
        <w:pStyle w:val="Heading2"/>
      </w:pPr>
      <w:bookmarkStart w:id="461" w:name="_Toc103938867"/>
      <w:r>
        <w:t>Unittests schreiben</w:t>
      </w:r>
      <w:bookmarkEnd w:id="461"/>
    </w:p>
    <w:p w14:paraId="3A441194" w14:textId="16B8454F" w:rsidR="001950E0" w:rsidRDefault="001950E0" w:rsidP="001950E0">
      <w:r>
        <w:t xml:space="preserve">Um einen Unittest zu erstellen benötigt man das Schlüsselwort </w:t>
      </w:r>
      <w:r w:rsidRPr="001950E0">
        <w:rPr>
          <w:rStyle w:val="CodeImTextZchn"/>
        </w:rPr>
        <w:t>[Fact]</w:t>
      </w:r>
      <w:r>
        <w:t xml:space="preserve">, dieses muss vor die Testfunktion geschrieben werden. </w:t>
      </w:r>
      <w:r w:rsidR="004D091F">
        <w:t xml:space="preserve">In der </w:t>
      </w:r>
      <w:r w:rsidR="002714F6">
        <w:t>Funktion</w:t>
      </w:r>
      <w:r w:rsidR="004D091F">
        <w:t xml:space="preserve"> kann man ganz normal Code schreiben. Enden sollte die Funktion mit </w:t>
      </w:r>
      <w:r w:rsidR="008F0450">
        <w:t xml:space="preserve">einer </w:t>
      </w:r>
      <w:r w:rsidR="00BF3AE1">
        <w:t>Methode</w:t>
      </w:r>
      <w:r w:rsidR="008F0450">
        <w:t xml:space="preserve"> der</w:t>
      </w:r>
      <w:r w:rsidR="002714F6" w:rsidRPr="002714F6">
        <w:t xml:space="preserve"> Klasse</w:t>
      </w:r>
      <w:r w:rsidR="002714F6">
        <w:rPr>
          <w:rStyle w:val="CodeImTextZchn"/>
        </w:rPr>
        <w:t xml:space="preserve"> Assert</w:t>
      </w:r>
      <w:r w:rsidR="004D091F">
        <w:t xml:space="preserve">. </w:t>
      </w:r>
      <w:r w:rsidR="008F0450">
        <w:t xml:space="preserve">Diese </w:t>
      </w:r>
      <w:r w:rsidR="00BF3AE1">
        <w:t>sind</w:t>
      </w:r>
      <w:r w:rsidR="004D091F">
        <w:t xml:space="preserve"> dazu da, dass man das Ergebnis überprüfen kann. </w:t>
      </w:r>
      <w:r w:rsidR="002714F6">
        <w:t xml:space="preserve">Assert hat viele verschiedene Funktionen. Zum Beispiel </w:t>
      </w:r>
      <w:r w:rsidR="002714F6" w:rsidRPr="00710AFA">
        <w:rPr>
          <w:rStyle w:val="CodeImTextZchn"/>
        </w:rPr>
        <w:t>Equal</w:t>
      </w:r>
      <w:r w:rsidR="002714F6">
        <w:t xml:space="preserve">, welches zwei gleiche Werte erwartet oder </w:t>
      </w:r>
      <w:r w:rsidR="00710AFA">
        <w:t xml:space="preserve">die Funktion </w:t>
      </w:r>
      <w:r w:rsidR="002714F6" w:rsidRPr="00710AFA">
        <w:rPr>
          <w:rStyle w:val="CodeImTextZchn"/>
        </w:rPr>
        <w:t>true</w:t>
      </w:r>
      <w:r w:rsidR="002714F6">
        <w:t xml:space="preserve">, welches </w:t>
      </w:r>
      <w:r w:rsidR="00710AFA" w:rsidRPr="00710AFA">
        <w:rPr>
          <w:rStyle w:val="CodeImTextZchn"/>
        </w:rPr>
        <w:t>true</w:t>
      </w:r>
      <w:r w:rsidR="00710AFA">
        <w:t xml:space="preserve"> erwartet.</w:t>
      </w:r>
    </w:p>
    <w:p w14:paraId="65F08151" w14:textId="77777777" w:rsidR="00721B3A" w:rsidRDefault="00721B3A" w:rsidP="001950E0"/>
    <w:p w14:paraId="5A021A04" w14:textId="35251D79" w:rsidR="002714F6" w:rsidRDefault="002714F6" w:rsidP="001950E0">
      <w:r>
        <w:t xml:space="preserve">Ein </w:t>
      </w:r>
      <w:r w:rsidR="00710AFA">
        <w:t>Test</w:t>
      </w:r>
      <w:r>
        <w:t xml:space="preserve"> kann zum Beispiel wie folgt aussehen:</w:t>
      </w:r>
    </w:p>
    <w:p w14:paraId="20D3431D" w14:textId="77777777" w:rsidR="002714F6" w:rsidRPr="002714F6" w:rsidRDefault="002714F6" w:rsidP="00C75614">
      <w:pPr>
        <w:pStyle w:val="Code"/>
      </w:pPr>
      <w:r w:rsidRPr="00BB43C3">
        <w:rPr>
          <w:lang w:val="de-CH"/>
        </w:rPr>
        <w:t xml:space="preserve">        </w:t>
      </w:r>
      <w:r w:rsidRPr="002714F6">
        <w:t>[</w:t>
      </w:r>
      <w:r w:rsidRPr="009076AC">
        <w:rPr>
          <w:color w:val="00FF99"/>
        </w:rPr>
        <w:t>Fact</w:t>
      </w:r>
      <w:r w:rsidRPr="002714F6">
        <w:t>]</w:t>
      </w:r>
    </w:p>
    <w:p w14:paraId="63C28194" w14:textId="77777777" w:rsidR="002714F6" w:rsidRPr="002714F6" w:rsidRDefault="002714F6" w:rsidP="00C75614">
      <w:pPr>
        <w:pStyle w:val="Code"/>
      </w:pPr>
      <w:r w:rsidRPr="002714F6">
        <w:t xml:space="preserve">        </w:t>
      </w:r>
      <w:r w:rsidRPr="009076AC">
        <w:rPr>
          <w:color w:val="8DB3E2" w:themeColor="text2" w:themeTint="66"/>
        </w:rPr>
        <w:t>public void</w:t>
      </w:r>
      <w:r w:rsidRPr="002714F6">
        <w:t xml:space="preserve"> Addition_input2And3_return5()</w:t>
      </w:r>
    </w:p>
    <w:p w14:paraId="37F206FF" w14:textId="77777777" w:rsidR="002714F6" w:rsidRPr="002714F6" w:rsidRDefault="002714F6" w:rsidP="00C75614">
      <w:pPr>
        <w:pStyle w:val="Code"/>
      </w:pPr>
      <w:r w:rsidRPr="002714F6">
        <w:t xml:space="preserve">        {</w:t>
      </w:r>
    </w:p>
    <w:p w14:paraId="5B03449E" w14:textId="77777777" w:rsidR="002714F6" w:rsidRPr="002714F6" w:rsidRDefault="002714F6" w:rsidP="00C75614">
      <w:pPr>
        <w:pStyle w:val="Code"/>
      </w:pPr>
      <w:r w:rsidRPr="002714F6">
        <w:t xml:space="preserve">            </w:t>
      </w:r>
      <w:r w:rsidRPr="009076AC">
        <w:rPr>
          <w:color w:val="8DB3E2" w:themeColor="text2" w:themeTint="66"/>
        </w:rPr>
        <w:t>int</w:t>
      </w:r>
      <w:r w:rsidRPr="002714F6">
        <w:t xml:space="preserve"> </w:t>
      </w:r>
      <w:r w:rsidRPr="009076AC">
        <w:rPr>
          <w:color w:val="8DB3E2" w:themeColor="text2" w:themeTint="66"/>
        </w:rPr>
        <w:t>result</w:t>
      </w:r>
      <w:r w:rsidRPr="002714F6">
        <w:t xml:space="preserve"> = Addition(2, 3);</w:t>
      </w:r>
    </w:p>
    <w:p w14:paraId="276C5564" w14:textId="77777777" w:rsidR="002714F6" w:rsidRPr="002714F6" w:rsidRDefault="002714F6" w:rsidP="00C75614">
      <w:pPr>
        <w:pStyle w:val="Code"/>
      </w:pPr>
      <w:r w:rsidRPr="002714F6">
        <w:t xml:space="preserve">            </w:t>
      </w:r>
      <w:r w:rsidRPr="009076AC">
        <w:rPr>
          <w:color w:val="00FF99"/>
        </w:rPr>
        <w:t>Assert</w:t>
      </w:r>
      <w:r w:rsidRPr="002714F6">
        <w:t>.</w:t>
      </w:r>
      <w:r w:rsidRPr="009076AC">
        <w:rPr>
          <w:color w:val="FFFF99"/>
        </w:rPr>
        <w:t>Equal</w:t>
      </w:r>
      <w:r w:rsidRPr="002714F6">
        <w:t xml:space="preserve">(5, </w:t>
      </w:r>
      <w:r w:rsidRPr="009076AC">
        <w:rPr>
          <w:color w:val="8DB3E2" w:themeColor="text2" w:themeTint="66"/>
        </w:rPr>
        <w:t>result</w:t>
      </w:r>
      <w:r w:rsidRPr="002714F6">
        <w:t>);</w:t>
      </w:r>
    </w:p>
    <w:p w14:paraId="3C7EBDE6" w14:textId="6BE8871E" w:rsidR="00710AFA" w:rsidRPr="00BB43C3" w:rsidRDefault="002714F6" w:rsidP="00C75614">
      <w:pPr>
        <w:pStyle w:val="Code"/>
        <w:rPr>
          <w:lang w:val="de-CH"/>
        </w:rPr>
      </w:pPr>
      <w:r w:rsidRPr="002714F6">
        <w:t xml:space="preserve">        </w:t>
      </w:r>
      <w:r w:rsidRPr="00BB43C3">
        <w:rPr>
          <w:lang w:val="de-CH"/>
        </w:rPr>
        <w:t>}</w:t>
      </w:r>
    </w:p>
    <w:p w14:paraId="529473C5" w14:textId="242A3FBC" w:rsidR="00710AFA" w:rsidRDefault="00710AFA" w:rsidP="00710AFA"/>
    <w:p w14:paraId="58CC9CD4" w14:textId="372B363C" w:rsidR="00710AFA" w:rsidRDefault="00710AFA" w:rsidP="00710AFA">
      <w:r>
        <w:t>In diesem Beispiel wird die Funktion Addition getestet.</w:t>
      </w:r>
      <w:r w:rsidR="00AE5403">
        <w:t xml:space="preserve"> Da zwei und drei addiert werden erwartet der Test das Resultat 5.</w:t>
      </w:r>
    </w:p>
    <w:p w14:paraId="19BD96DD" w14:textId="77777777" w:rsidR="007E5FFD" w:rsidRDefault="007E5FFD">
      <w:pPr>
        <w:rPr>
          <w:rFonts w:cs="Arial"/>
          <w:b/>
          <w:bCs/>
          <w:iCs/>
          <w:sz w:val="32"/>
          <w:szCs w:val="28"/>
        </w:rPr>
      </w:pPr>
      <w:r>
        <w:br w:type="page"/>
      </w:r>
    </w:p>
    <w:p w14:paraId="7AFDD3BC" w14:textId="329F0633" w:rsidR="00710AFA" w:rsidRDefault="00710AFA" w:rsidP="003102CF">
      <w:pPr>
        <w:pStyle w:val="Heading2"/>
      </w:pPr>
      <w:bookmarkStart w:id="462" w:name="_Toc103938868"/>
      <w:r>
        <w:lastRenderedPageBreak/>
        <w:t>Unittests mit Parametern</w:t>
      </w:r>
      <w:bookmarkEnd w:id="462"/>
    </w:p>
    <w:p w14:paraId="4CC8BDBB" w14:textId="67788A4B" w:rsidR="00710AFA" w:rsidRDefault="005D47F5" w:rsidP="00710AFA">
      <w:r>
        <w:t xml:space="preserve">Mit dem Schlüsselwort </w:t>
      </w:r>
      <w:r w:rsidRPr="00235C74">
        <w:rPr>
          <w:rStyle w:val="CodeImTextZchn"/>
        </w:rPr>
        <w:t>[Theory]</w:t>
      </w:r>
      <w:r>
        <w:t xml:space="preserve"> kann man einem Test verschiedene Parameter übergeben und so mehrere Tests zusammenfügen. </w:t>
      </w:r>
      <w:r w:rsidR="00235C74">
        <w:t xml:space="preserve">Mit </w:t>
      </w:r>
      <w:r w:rsidR="00235C74" w:rsidRPr="00235C74">
        <w:rPr>
          <w:rStyle w:val="CodeImTextZchn"/>
        </w:rPr>
        <w:t>[</w:t>
      </w:r>
      <w:proofErr w:type="gramStart"/>
      <w:r w:rsidR="00235C74" w:rsidRPr="00235C74">
        <w:rPr>
          <w:rStyle w:val="CodeImTextZchn"/>
        </w:rPr>
        <w:t>InlineData</w:t>
      </w:r>
      <w:r w:rsidR="00235C74">
        <w:rPr>
          <w:rStyle w:val="CodeImTextZchn"/>
        </w:rPr>
        <w:t>(</w:t>
      </w:r>
      <w:proofErr w:type="gramEnd"/>
      <w:r w:rsidR="00235C74">
        <w:rPr>
          <w:rStyle w:val="CodeImTextZchn"/>
        </w:rPr>
        <w:t>)</w:t>
      </w:r>
      <w:r w:rsidR="00235C74" w:rsidRPr="00235C74">
        <w:rPr>
          <w:rStyle w:val="CodeImTextZchn"/>
        </w:rPr>
        <w:t>]</w:t>
      </w:r>
      <w:r w:rsidR="00235C74">
        <w:t xml:space="preserve"> kann man die Parameter befüllen. Würde man dieses Prinzip mit dem Test von Oben verbinden könnte das etwa so aussehen:</w:t>
      </w:r>
    </w:p>
    <w:p w14:paraId="38398D3C" w14:textId="77777777" w:rsidR="006B7962" w:rsidRPr="00235C74" w:rsidRDefault="006B7962" w:rsidP="00C75614">
      <w:pPr>
        <w:pStyle w:val="Code"/>
      </w:pPr>
      <w:r w:rsidRPr="00BB43C3">
        <w:rPr>
          <w:lang w:val="de-CH"/>
        </w:rPr>
        <w:t xml:space="preserve">     </w:t>
      </w:r>
      <w:r w:rsidRPr="00235C74">
        <w:t>[</w:t>
      </w:r>
      <w:r w:rsidRPr="006B7962">
        <w:rPr>
          <w:color w:val="00FF99"/>
        </w:rPr>
        <w:t>Theory</w:t>
      </w:r>
      <w:r w:rsidRPr="00235C74">
        <w:t>]</w:t>
      </w:r>
    </w:p>
    <w:p w14:paraId="12EBFC8F" w14:textId="77777777" w:rsidR="006B7962" w:rsidRPr="00235C74" w:rsidRDefault="006B7962" w:rsidP="00C75614">
      <w:pPr>
        <w:pStyle w:val="Code"/>
      </w:pPr>
      <w:r w:rsidRPr="00235C74">
        <w:t xml:space="preserve">     [</w:t>
      </w:r>
      <w:r w:rsidRPr="006B7962">
        <w:rPr>
          <w:color w:val="00FF99"/>
        </w:rPr>
        <w:t>InlineData</w:t>
      </w:r>
      <w:r w:rsidRPr="00235C74">
        <w:t>(1, 4)]</w:t>
      </w:r>
    </w:p>
    <w:p w14:paraId="0244B18D" w14:textId="77777777" w:rsidR="006B7962" w:rsidRPr="00235C74" w:rsidRDefault="006B7962" w:rsidP="00C75614">
      <w:pPr>
        <w:pStyle w:val="Code"/>
      </w:pPr>
      <w:r w:rsidRPr="00235C74">
        <w:t xml:space="preserve">     [</w:t>
      </w:r>
      <w:r w:rsidRPr="006B7962">
        <w:rPr>
          <w:color w:val="00FF99"/>
        </w:rPr>
        <w:t>InlineData</w:t>
      </w:r>
      <w:r w:rsidRPr="00235C74">
        <w:t>(2, 3)]</w:t>
      </w:r>
    </w:p>
    <w:p w14:paraId="205C1929" w14:textId="77777777" w:rsidR="006B7962" w:rsidRPr="00235C74" w:rsidRDefault="006B7962" w:rsidP="00C75614">
      <w:pPr>
        <w:pStyle w:val="Code"/>
      </w:pPr>
      <w:r w:rsidRPr="00235C74">
        <w:t xml:space="preserve">     </w:t>
      </w:r>
      <w:r w:rsidRPr="006B7962">
        <w:rPr>
          <w:color w:val="8DB3E2" w:themeColor="text2" w:themeTint="66"/>
        </w:rPr>
        <w:t>public void</w:t>
      </w:r>
      <w:r w:rsidRPr="002714F6">
        <w:t xml:space="preserve"> </w:t>
      </w:r>
      <w:r w:rsidRPr="00235C74">
        <w:t>Addition_inputTwoNumbers_return5(</w:t>
      </w:r>
      <w:r w:rsidRPr="006B7962">
        <w:rPr>
          <w:color w:val="8DB3E2" w:themeColor="text2" w:themeTint="66"/>
        </w:rPr>
        <w:t>int n1</w:t>
      </w:r>
      <w:r w:rsidRPr="006B7962">
        <w:rPr>
          <w:color w:val="auto"/>
        </w:rPr>
        <w:t>,</w:t>
      </w:r>
      <w:r w:rsidRPr="006B7962">
        <w:rPr>
          <w:color w:val="8DB3E2" w:themeColor="text2" w:themeTint="66"/>
        </w:rPr>
        <w:t xml:space="preserve"> int n2</w:t>
      </w:r>
      <w:r w:rsidRPr="00235C74">
        <w:t>)</w:t>
      </w:r>
    </w:p>
    <w:p w14:paraId="083DF073" w14:textId="77777777" w:rsidR="006B7962" w:rsidRPr="00235C74" w:rsidRDefault="006B7962" w:rsidP="00C75614">
      <w:pPr>
        <w:pStyle w:val="Code"/>
      </w:pPr>
      <w:r w:rsidRPr="00235C74">
        <w:t xml:space="preserve">     {</w:t>
      </w:r>
    </w:p>
    <w:p w14:paraId="4B3E18E2" w14:textId="77777777" w:rsidR="006B7962" w:rsidRPr="00235C74" w:rsidRDefault="006B7962" w:rsidP="00C75614">
      <w:pPr>
        <w:pStyle w:val="Code"/>
      </w:pPr>
      <w:r w:rsidRPr="00235C74">
        <w:t xml:space="preserve">         </w:t>
      </w:r>
      <w:r w:rsidRPr="006B7962">
        <w:rPr>
          <w:color w:val="8DB3E2" w:themeColor="text2" w:themeTint="66"/>
        </w:rPr>
        <w:t>int</w:t>
      </w:r>
      <w:r w:rsidRPr="002714F6">
        <w:t xml:space="preserve"> </w:t>
      </w:r>
      <w:r w:rsidRPr="006B7962">
        <w:rPr>
          <w:color w:val="8DB3E2" w:themeColor="text2" w:themeTint="66"/>
        </w:rPr>
        <w:t>result</w:t>
      </w:r>
      <w:r w:rsidRPr="002714F6">
        <w:t xml:space="preserve"> </w:t>
      </w:r>
      <w:r w:rsidRPr="00235C74">
        <w:t>= Addition(</w:t>
      </w:r>
      <w:r w:rsidRPr="006B7962">
        <w:rPr>
          <w:color w:val="8DB3E2" w:themeColor="text2" w:themeTint="66"/>
        </w:rPr>
        <w:t>n1</w:t>
      </w:r>
      <w:r w:rsidRPr="00235C74">
        <w:t xml:space="preserve">, </w:t>
      </w:r>
      <w:r w:rsidRPr="006B7962">
        <w:rPr>
          <w:color w:val="8DB3E2" w:themeColor="text2" w:themeTint="66"/>
        </w:rPr>
        <w:t>n2</w:t>
      </w:r>
      <w:r w:rsidRPr="00235C74">
        <w:t>);</w:t>
      </w:r>
    </w:p>
    <w:p w14:paraId="284D7D48" w14:textId="77777777" w:rsidR="006B7962" w:rsidRPr="00BB43C3" w:rsidRDefault="006B7962" w:rsidP="00C75614">
      <w:pPr>
        <w:pStyle w:val="Code"/>
        <w:rPr>
          <w:lang w:val="de-CH"/>
        </w:rPr>
      </w:pPr>
      <w:r w:rsidRPr="00235C74">
        <w:t xml:space="preserve">         </w:t>
      </w:r>
      <w:r w:rsidRPr="00BB43C3">
        <w:rPr>
          <w:color w:val="00FF99"/>
          <w:lang w:val="de-CH"/>
        </w:rPr>
        <w:t>Assert</w:t>
      </w:r>
      <w:r w:rsidRPr="00BB43C3">
        <w:rPr>
          <w:lang w:val="de-CH"/>
        </w:rPr>
        <w:t>.</w:t>
      </w:r>
      <w:r w:rsidRPr="00BB43C3">
        <w:rPr>
          <w:color w:val="FFFF99"/>
          <w:lang w:val="de-CH"/>
        </w:rPr>
        <w:t>Equal</w:t>
      </w:r>
      <w:r w:rsidRPr="00BB43C3">
        <w:rPr>
          <w:lang w:val="de-CH"/>
        </w:rPr>
        <w:t xml:space="preserve"> (5, </w:t>
      </w:r>
      <w:r w:rsidRPr="00BB43C3">
        <w:rPr>
          <w:color w:val="8DB3E2" w:themeColor="text2" w:themeTint="66"/>
          <w:lang w:val="de-CH"/>
        </w:rPr>
        <w:t>result</w:t>
      </w:r>
      <w:r w:rsidRPr="00BB43C3">
        <w:rPr>
          <w:lang w:val="de-CH"/>
        </w:rPr>
        <w:t>);</w:t>
      </w:r>
    </w:p>
    <w:p w14:paraId="3FCBEB34" w14:textId="77777777" w:rsidR="006B7962" w:rsidRPr="00BB43C3" w:rsidRDefault="006B7962" w:rsidP="00C75614">
      <w:pPr>
        <w:pStyle w:val="Code"/>
        <w:rPr>
          <w:lang w:val="de-CH"/>
        </w:rPr>
      </w:pPr>
      <w:r w:rsidRPr="00BB43C3">
        <w:rPr>
          <w:lang w:val="de-CH"/>
        </w:rPr>
        <w:t xml:space="preserve">     }</w:t>
      </w:r>
    </w:p>
    <w:p w14:paraId="165E3C3C" w14:textId="2892A5AD" w:rsidR="006B7962" w:rsidRDefault="006B7962" w:rsidP="00710AFA"/>
    <w:p w14:paraId="58E7CD4F" w14:textId="26F28C0C" w:rsidR="006B7962" w:rsidRDefault="006B7962" w:rsidP="00710AFA">
      <w:r>
        <w:t xml:space="preserve">In diesem Beispiel werden jeweils die beiden Zahlen bei </w:t>
      </w:r>
      <w:r w:rsidRPr="006B7962">
        <w:rPr>
          <w:rStyle w:val="CodeImTextZchn"/>
        </w:rPr>
        <w:t>InlineData</w:t>
      </w:r>
      <w:r>
        <w:t xml:space="preserve"> den Parametern zugewiesen. Wenn man Rechnungen mit einem anderen Resultat überprüfen muss, kann man das Resultat ebenfalls als Parameter mitgeben.</w:t>
      </w:r>
    </w:p>
    <w:p w14:paraId="3500AD70" w14:textId="2EFF0B70" w:rsidR="0020621D" w:rsidRDefault="0020621D" w:rsidP="003102CF">
      <w:pPr>
        <w:pStyle w:val="Heading2"/>
      </w:pPr>
      <w:bookmarkStart w:id="463" w:name="_Toc103938869"/>
      <w:r>
        <w:t>Mock Variablen</w:t>
      </w:r>
      <w:bookmarkEnd w:id="463"/>
    </w:p>
    <w:p w14:paraId="096699D0" w14:textId="311E85E6" w:rsidR="0020621D" w:rsidRDefault="0020621D" w:rsidP="0020621D">
      <w:r>
        <w:t xml:space="preserve">Manchmal kommt es vor, dass man einer Funktion eine </w:t>
      </w:r>
      <w:r w:rsidR="003F20A6">
        <w:t>Variable</w:t>
      </w:r>
      <w:r>
        <w:t xml:space="preserve"> mitgeben muss, diese jedoch nicht relevant ist. In diesen Fällen kann man auf Mock Variablen zurückgreifen. </w:t>
      </w:r>
    </w:p>
    <w:p w14:paraId="7B03A576" w14:textId="3EB1A53A" w:rsidR="00AF005C" w:rsidRDefault="00AF005C" w:rsidP="0020621D">
      <w:r>
        <w:t xml:space="preserve">Dazu brauch man </w:t>
      </w:r>
      <w:r w:rsidR="008F0450">
        <w:t>erst zwei</w:t>
      </w:r>
      <w:r>
        <w:t xml:space="preserve"> usings:</w:t>
      </w:r>
    </w:p>
    <w:p w14:paraId="0589E060" w14:textId="77777777" w:rsidR="00AF005C" w:rsidRPr="00AF005C" w:rsidRDefault="00AF005C" w:rsidP="00C75614">
      <w:pPr>
        <w:pStyle w:val="Code"/>
      </w:pPr>
      <w:r w:rsidRPr="00AF005C">
        <w:rPr>
          <w:color w:val="8DB3E2" w:themeColor="text2" w:themeTint="66"/>
        </w:rPr>
        <w:t>using</w:t>
      </w:r>
      <w:r w:rsidRPr="00AF005C">
        <w:t xml:space="preserve"> Moq;</w:t>
      </w:r>
    </w:p>
    <w:p w14:paraId="14043186" w14:textId="1571850A" w:rsidR="00AF005C" w:rsidRPr="00AF005C" w:rsidRDefault="00AF005C" w:rsidP="00C75614">
      <w:pPr>
        <w:pStyle w:val="Code"/>
      </w:pPr>
      <w:r w:rsidRPr="00AF005C">
        <w:rPr>
          <w:color w:val="8DB3E2" w:themeColor="text2" w:themeTint="66"/>
        </w:rPr>
        <w:t>using</w:t>
      </w:r>
      <w:r w:rsidRPr="00AF005C">
        <w:t xml:space="preserve"> Moq.AutoMock;</w:t>
      </w:r>
    </w:p>
    <w:p w14:paraId="569A1FAB" w14:textId="77777777" w:rsidR="00AF005C" w:rsidRPr="00FC4C73" w:rsidRDefault="00AF005C" w:rsidP="0020621D">
      <w:pPr>
        <w:rPr>
          <w:lang w:val="en-US"/>
        </w:rPr>
      </w:pPr>
    </w:p>
    <w:p w14:paraId="32A6F292" w14:textId="2026672E" w:rsidR="003F20A6" w:rsidRDefault="003F20A6" w:rsidP="0020621D">
      <w:r>
        <w:t>Mock Variablen sind standardmässig in der ganzen Klasse verfügbar, und werden im Konstruktor abgefüllt. Im folgenden Beispiel wird ein Data</w:t>
      </w:r>
      <w:r w:rsidR="008F0450">
        <w:t>T</w:t>
      </w:r>
      <w:r>
        <w:t>able Mock erstellt:</w:t>
      </w:r>
    </w:p>
    <w:p w14:paraId="2C762492" w14:textId="77777777" w:rsidR="003F20A6" w:rsidRPr="00BB43C3" w:rsidRDefault="003F20A6" w:rsidP="00C75614">
      <w:pPr>
        <w:pStyle w:val="Code"/>
        <w:rPr>
          <w:lang w:val="de-CH"/>
        </w:rPr>
      </w:pPr>
      <w:r w:rsidRPr="00BB43C3">
        <w:rPr>
          <w:lang w:val="de-CH"/>
        </w:rPr>
        <w:t xml:space="preserve">        </w:t>
      </w:r>
      <w:r w:rsidRPr="00BB43C3">
        <w:rPr>
          <w:color w:val="8DB3E2" w:themeColor="text2" w:themeTint="66"/>
          <w:lang w:val="de-CH"/>
        </w:rPr>
        <w:t>private</w:t>
      </w:r>
      <w:r w:rsidRPr="00BB43C3">
        <w:rPr>
          <w:lang w:val="de-CH"/>
        </w:rPr>
        <w:t xml:space="preserve"> </w:t>
      </w:r>
      <w:r w:rsidRPr="00BB43C3">
        <w:rPr>
          <w:color w:val="8DB3E2" w:themeColor="text2" w:themeTint="66"/>
          <w:lang w:val="de-CH"/>
        </w:rPr>
        <w:t>readonly</w:t>
      </w:r>
      <w:r w:rsidRPr="00BB43C3">
        <w:rPr>
          <w:lang w:val="de-CH"/>
        </w:rPr>
        <w:t xml:space="preserve"> </w:t>
      </w:r>
      <w:r w:rsidRPr="00BB43C3">
        <w:rPr>
          <w:color w:val="00FF99"/>
          <w:lang w:val="de-CH"/>
        </w:rPr>
        <w:t>AutoMocker</w:t>
      </w:r>
      <w:r w:rsidRPr="00BB43C3">
        <w:rPr>
          <w:lang w:val="de-CH"/>
        </w:rPr>
        <w:t xml:space="preserve"> mocker;</w:t>
      </w:r>
    </w:p>
    <w:p w14:paraId="48374020" w14:textId="77777777" w:rsidR="003F20A6" w:rsidRPr="003F20A6" w:rsidRDefault="003F20A6" w:rsidP="00C75614">
      <w:pPr>
        <w:pStyle w:val="Code"/>
      </w:pPr>
      <w:r w:rsidRPr="00BB43C3">
        <w:rPr>
          <w:lang w:val="de-CH"/>
        </w:rPr>
        <w:t xml:space="preserve">        </w:t>
      </w:r>
      <w:r w:rsidRPr="003F20A6">
        <w:rPr>
          <w:color w:val="8DB3E2" w:themeColor="text2" w:themeTint="66"/>
        </w:rPr>
        <w:t>private</w:t>
      </w:r>
      <w:r w:rsidRPr="003F20A6">
        <w:t xml:space="preserve"> </w:t>
      </w:r>
      <w:r w:rsidRPr="003F20A6">
        <w:rPr>
          <w:color w:val="8DB3E2" w:themeColor="text2" w:themeTint="66"/>
        </w:rPr>
        <w:t>readonly</w:t>
      </w:r>
      <w:r w:rsidRPr="003F20A6">
        <w:t xml:space="preserve"> </w:t>
      </w:r>
      <w:r w:rsidRPr="003F20A6">
        <w:rPr>
          <w:color w:val="00FF99"/>
        </w:rPr>
        <w:t>Mock</w:t>
      </w:r>
      <w:r w:rsidRPr="003F20A6">
        <w:t>&lt;</w:t>
      </w:r>
      <w:r w:rsidRPr="003F20A6">
        <w:rPr>
          <w:color w:val="00FF99"/>
        </w:rPr>
        <w:t>DataTable</w:t>
      </w:r>
      <w:r w:rsidRPr="003F20A6">
        <w:t>&gt; dataTableMock;</w:t>
      </w:r>
    </w:p>
    <w:p w14:paraId="0AA3D881" w14:textId="77777777" w:rsidR="003F20A6" w:rsidRPr="003F20A6" w:rsidRDefault="003F20A6" w:rsidP="00C75614">
      <w:pPr>
        <w:pStyle w:val="Code"/>
      </w:pPr>
    </w:p>
    <w:p w14:paraId="4AB58E46" w14:textId="404808ED" w:rsidR="003F20A6" w:rsidRPr="003F20A6" w:rsidRDefault="003F20A6" w:rsidP="00C75614">
      <w:pPr>
        <w:pStyle w:val="Code"/>
      </w:pPr>
      <w:r w:rsidRPr="003F20A6">
        <w:t xml:space="preserve">        </w:t>
      </w:r>
      <w:r w:rsidRPr="003F20A6">
        <w:rPr>
          <w:color w:val="8DB3E2" w:themeColor="text2" w:themeTint="66"/>
        </w:rPr>
        <w:t>public</w:t>
      </w:r>
      <w:r w:rsidRPr="003F20A6">
        <w:t xml:space="preserve"> </w:t>
      </w:r>
      <w:r w:rsidRPr="003F20A6">
        <w:rPr>
          <w:color w:val="00FF99"/>
        </w:rPr>
        <w:t>Testklasse</w:t>
      </w:r>
      <w:r w:rsidRPr="003F20A6">
        <w:t>()</w:t>
      </w:r>
    </w:p>
    <w:p w14:paraId="32200339" w14:textId="77777777" w:rsidR="003F20A6" w:rsidRPr="003F20A6" w:rsidRDefault="003F20A6" w:rsidP="00C75614">
      <w:pPr>
        <w:pStyle w:val="Code"/>
      </w:pPr>
      <w:r w:rsidRPr="003F20A6">
        <w:t xml:space="preserve">        {</w:t>
      </w:r>
    </w:p>
    <w:p w14:paraId="5461915C" w14:textId="08614B5C" w:rsidR="003F20A6" w:rsidRPr="003F20A6" w:rsidRDefault="003F20A6" w:rsidP="00C75614">
      <w:pPr>
        <w:pStyle w:val="Code"/>
      </w:pPr>
      <w:r w:rsidRPr="003F20A6">
        <w:t xml:space="preserve">            mocker = </w:t>
      </w:r>
      <w:r w:rsidRPr="003F20A6">
        <w:rPr>
          <w:color w:val="8DB3E2" w:themeColor="text2" w:themeTint="66"/>
        </w:rPr>
        <w:t>new</w:t>
      </w:r>
      <w:r w:rsidRPr="003F20A6">
        <w:t xml:space="preserve"> </w:t>
      </w:r>
      <w:r w:rsidRPr="003F20A6">
        <w:rPr>
          <w:color w:val="00FF99"/>
        </w:rPr>
        <w:t>AutoMocker</w:t>
      </w:r>
      <w:r w:rsidRPr="003F20A6">
        <w:t>();</w:t>
      </w:r>
    </w:p>
    <w:p w14:paraId="3E124625" w14:textId="77777777" w:rsidR="003F20A6" w:rsidRPr="007E5FFD" w:rsidRDefault="003F20A6" w:rsidP="00C75614">
      <w:pPr>
        <w:pStyle w:val="Code"/>
      </w:pPr>
      <w:r w:rsidRPr="003F20A6">
        <w:t xml:space="preserve">            </w:t>
      </w:r>
      <w:r w:rsidRPr="007E5FFD">
        <w:t>dataTableMock = mocker.</w:t>
      </w:r>
      <w:r w:rsidRPr="007E5FFD">
        <w:rPr>
          <w:color w:val="FFFF99"/>
        </w:rPr>
        <w:t>GetMock</w:t>
      </w:r>
      <w:r w:rsidRPr="007E5FFD">
        <w:t>&lt;</w:t>
      </w:r>
      <w:r w:rsidRPr="007E5FFD">
        <w:rPr>
          <w:color w:val="00FF99"/>
        </w:rPr>
        <w:t>DataTable</w:t>
      </w:r>
      <w:r w:rsidRPr="007E5FFD">
        <w:t>&gt;();</w:t>
      </w:r>
    </w:p>
    <w:p w14:paraId="7CC7AE6C" w14:textId="6880D34A" w:rsidR="003F20A6" w:rsidRPr="00BB43C3" w:rsidRDefault="003F20A6" w:rsidP="00C75614">
      <w:pPr>
        <w:pStyle w:val="Code"/>
        <w:rPr>
          <w:lang w:val="de-CH"/>
        </w:rPr>
      </w:pPr>
      <w:r w:rsidRPr="007E5FFD">
        <w:t xml:space="preserve">        </w:t>
      </w:r>
      <w:r w:rsidRPr="00BB43C3">
        <w:rPr>
          <w:lang w:val="de-CH"/>
        </w:rPr>
        <w:t>}</w:t>
      </w:r>
    </w:p>
    <w:p w14:paraId="3136BFBC" w14:textId="4C6F6B85" w:rsidR="003F20A6" w:rsidRDefault="003F20A6" w:rsidP="003F20A6"/>
    <w:p w14:paraId="697C9FCF" w14:textId="0B2B22BB" w:rsidR="003F20A6" w:rsidRDefault="003F20A6" w:rsidP="003F20A6">
      <w:r>
        <w:t xml:space="preserve">Im Beispiel oben sieht man, </w:t>
      </w:r>
      <w:r w:rsidR="008F0450">
        <w:t>dass</w:t>
      </w:r>
      <w:r>
        <w:t xml:space="preserve"> man einen </w:t>
      </w:r>
      <w:r w:rsidRPr="003F20A6">
        <w:rPr>
          <w:rStyle w:val="CodeImTextZchn"/>
        </w:rPr>
        <w:t>AutoMocker</w:t>
      </w:r>
      <w:r>
        <w:rPr>
          <w:rStyle w:val="CodeImTextZchn"/>
        </w:rPr>
        <w:t xml:space="preserve"> </w:t>
      </w:r>
      <w:r w:rsidRPr="003F20A6">
        <w:t>be</w:t>
      </w:r>
      <w:r>
        <w:t xml:space="preserve">nötigt, um eine Mock Variable zu erstellen. </w:t>
      </w:r>
    </w:p>
    <w:p w14:paraId="35369E81" w14:textId="4A52572C" w:rsidR="003F20A6" w:rsidRPr="0020621D" w:rsidRDefault="003F20A6" w:rsidP="003F20A6">
      <w:r>
        <w:t>Eine Mock Variable ist jedoch nicht einfach nur eine le</w:t>
      </w:r>
      <w:r w:rsidR="00AF005C">
        <w:t>e</w:t>
      </w:r>
      <w:r>
        <w:t>re Variable</w:t>
      </w:r>
      <w:r w:rsidR="00590A9B">
        <w:t>, sondern sie wird zum Beispiel als Parameter angenommen.</w:t>
      </w:r>
      <w:r>
        <w:t xml:space="preserve"> Wenn eine Mock Variable verwendet oder ausgelesen wird, wird </w:t>
      </w:r>
      <w:r w:rsidR="00590A9B">
        <w:t xml:space="preserve">jedoch </w:t>
      </w:r>
      <w:r>
        <w:t xml:space="preserve">eine Fehlermeldung </w:t>
      </w:r>
      <w:r w:rsidR="008F0450">
        <w:t>aus</w:t>
      </w:r>
      <w:r>
        <w:t xml:space="preserve">gegeben. </w:t>
      </w:r>
    </w:p>
    <w:p w14:paraId="6333920E" w14:textId="77777777" w:rsidR="007E5FFD" w:rsidRDefault="007E5FFD">
      <w:pPr>
        <w:rPr>
          <w:rFonts w:cs="Arial"/>
          <w:b/>
          <w:bCs/>
          <w:iCs/>
          <w:sz w:val="32"/>
          <w:szCs w:val="28"/>
        </w:rPr>
      </w:pPr>
      <w:r>
        <w:br w:type="page"/>
      </w:r>
    </w:p>
    <w:p w14:paraId="0BC6C135" w14:textId="195168F1" w:rsidR="00DE295B" w:rsidRDefault="00DA0114" w:rsidP="003102CF">
      <w:pPr>
        <w:pStyle w:val="Heading2"/>
      </w:pPr>
      <w:bookmarkStart w:id="464" w:name="_Toc103938870"/>
      <w:r>
        <w:lastRenderedPageBreak/>
        <w:t>Aufstellung</w:t>
      </w:r>
      <w:bookmarkEnd w:id="464"/>
    </w:p>
    <w:p w14:paraId="160629B3" w14:textId="003FC1FC" w:rsidR="00DE295B" w:rsidRDefault="00DA0114" w:rsidP="00DE295B">
      <w:r>
        <w:t xml:space="preserve">Damit man den Überblick behält muss man sich an bestimmte Regeln halten. </w:t>
      </w:r>
    </w:p>
    <w:p w14:paraId="3B524E6A" w14:textId="42F5FD5B" w:rsidR="00DE4E97" w:rsidRDefault="00171D52" w:rsidP="00DE295B">
      <w:r>
        <w:t>Man sollte die</w:t>
      </w:r>
      <w:r w:rsidR="00B91995">
        <w:t xml:space="preserve"> Klassen und Ordnerstrukturen in beiden Projekten gleich aufbauen. </w:t>
      </w:r>
      <w:r w:rsidR="00DE4E97">
        <w:t>Damit man auf das andere Projekt zugreifen kann, muss man eine Referenz erstellen (</w:t>
      </w:r>
      <w:r w:rsidR="00DE4E97" w:rsidRPr="00DE4E97">
        <w:rPr>
          <w:rStyle w:val="LinkZchn"/>
        </w:rPr>
        <w:fldChar w:fldCharType="begin"/>
      </w:r>
      <w:r w:rsidR="00DE4E97" w:rsidRPr="00DE4E97">
        <w:rPr>
          <w:rStyle w:val="LinkZchn"/>
        </w:rPr>
        <w:instrText xml:space="preserve"> REF _Ref66977279 \r \h </w:instrText>
      </w:r>
      <w:r w:rsidR="00DE4E97">
        <w:rPr>
          <w:rStyle w:val="LinkZchn"/>
        </w:rPr>
        <w:instrText xml:space="preserve"> \* MERGEFORMAT </w:instrText>
      </w:r>
      <w:r w:rsidR="00DE4E97" w:rsidRPr="00DE4E97">
        <w:rPr>
          <w:rStyle w:val="LinkZchn"/>
        </w:rPr>
      </w:r>
      <w:r w:rsidR="00DE4E97" w:rsidRPr="00DE4E97">
        <w:rPr>
          <w:rStyle w:val="LinkZchn"/>
        </w:rPr>
        <w:fldChar w:fldCharType="separate"/>
      </w:r>
      <w:r w:rsidR="00E0674A">
        <w:rPr>
          <w:rStyle w:val="LinkZchn"/>
        </w:rPr>
        <w:t>7.7</w:t>
      </w:r>
      <w:r w:rsidR="00DE4E97" w:rsidRPr="00DE4E97">
        <w:rPr>
          <w:rStyle w:val="LinkZchn"/>
        </w:rPr>
        <w:fldChar w:fldCharType="end"/>
      </w:r>
      <w:r w:rsidR="00DE4E97" w:rsidRPr="00DE4E97">
        <w:rPr>
          <w:rStyle w:val="LinkZchn"/>
        </w:rPr>
        <w:t xml:space="preserve"> </w:t>
      </w:r>
      <w:r w:rsidR="00DE4E97" w:rsidRPr="00DE4E97">
        <w:rPr>
          <w:rStyle w:val="LinkZchn"/>
        </w:rPr>
        <w:fldChar w:fldCharType="begin"/>
      </w:r>
      <w:r w:rsidR="00DE4E97" w:rsidRPr="00DE4E97">
        <w:rPr>
          <w:rStyle w:val="LinkZchn"/>
        </w:rPr>
        <w:instrText xml:space="preserve"> REF _Ref66977279 \h </w:instrText>
      </w:r>
      <w:r w:rsidR="00DE4E97">
        <w:rPr>
          <w:rStyle w:val="LinkZchn"/>
        </w:rPr>
        <w:instrText xml:space="preserve"> \* MERGEFORMAT </w:instrText>
      </w:r>
      <w:r w:rsidR="00DE4E97" w:rsidRPr="00DE4E97">
        <w:rPr>
          <w:rStyle w:val="LinkZchn"/>
        </w:rPr>
      </w:r>
      <w:r w:rsidR="00DE4E97" w:rsidRPr="00DE4E97">
        <w:rPr>
          <w:rStyle w:val="LinkZchn"/>
        </w:rPr>
        <w:fldChar w:fldCharType="separate"/>
      </w:r>
      <w:r w:rsidR="00E0674A" w:rsidRPr="00E0674A">
        <w:rPr>
          <w:rStyle w:val="LinkZchn"/>
        </w:rPr>
        <w:t>Projektreferenzen</w:t>
      </w:r>
      <w:r w:rsidR="00DE4E97" w:rsidRPr="00DE4E97">
        <w:rPr>
          <w:rStyle w:val="LinkZchn"/>
        </w:rPr>
        <w:fldChar w:fldCharType="end"/>
      </w:r>
      <w:r w:rsidR="00DE4E97">
        <w:t xml:space="preserve">). </w:t>
      </w:r>
    </w:p>
    <w:p w14:paraId="29018A49" w14:textId="04255E04" w:rsidR="00171D52" w:rsidRDefault="00B91995" w:rsidP="00DE295B">
      <w:r>
        <w:t xml:space="preserve">Die Namen </w:t>
      </w:r>
      <w:r w:rsidR="008F0450">
        <w:t xml:space="preserve">des Projekts und der Klassen </w:t>
      </w:r>
      <w:r>
        <w:t>sollten ebenfalls gleichbleiben, einfach mit «Test» ange</w:t>
      </w:r>
      <w:r w:rsidR="008F0450">
        <w:t>hängt</w:t>
      </w:r>
      <w:r>
        <w:t>.</w:t>
      </w:r>
    </w:p>
    <w:p w14:paraId="5CC1110C" w14:textId="5826400B" w:rsidR="00B94489" w:rsidRDefault="00B94489" w:rsidP="003102CF">
      <w:pPr>
        <w:pStyle w:val="Heading3"/>
      </w:pPr>
      <w:bookmarkStart w:id="465" w:name="_Toc103938871"/>
      <w:r>
        <w:t>Gleiches Design</w:t>
      </w:r>
      <w:bookmarkEnd w:id="465"/>
    </w:p>
    <w:p w14:paraId="4E73C06F" w14:textId="7AA8B7E4" w:rsidR="00B94489" w:rsidRPr="00B94489" w:rsidRDefault="00B94489" w:rsidP="00B94489">
      <w:r>
        <w:t>Funktionen</w:t>
      </w:r>
      <w:r w:rsidR="008F0450">
        <w:t>,</w:t>
      </w:r>
      <w:r>
        <w:t xml:space="preserve"> die das gleiche Testen</w:t>
      </w:r>
      <w:r w:rsidR="008F0450">
        <w:t>,</w:t>
      </w:r>
      <w:r>
        <w:t xml:space="preserve"> sollten auch soweit </w:t>
      </w:r>
      <w:r w:rsidR="008F0450">
        <w:t>möglich gleich aufgebaut sein</w:t>
      </w:r>
      <w:r>
        <w:t>.</w:t>
      </w:r>
    </w:p>
    <w:p w14:paraId="796F4760" w14:textId="33B88A51" w:rsidR="00B91995" w:rsidRDefault="00B91995" w:rsidP="003102CF">
      <w:pPr>
        <w:pStyle w:val="Heading2"/>
      </w:pPr>
      <w:bookmarkStart w:id="466" w:name="_Toc103938872"/>
      <w:r>
        <w:t>Funktionsnamen</w:t>
      </w:r>
      <w:bookmarkEnd w:id="466"/>
    </w:p>
    <w:p w14:paraId="499F2389" w14:textId="643ABDE1" w:rsidR="00B91995" w:rsidRDefault="00B91995" w:rsidP="00B91995">
      <w:r>
        <w:t>Bei den Funktionen sollte man schon im Namen erkennen was geteste</w:t>
      </w:r>
      <w:r w:rsidR="0079035B">
        <w:t>t</w:t>
      </w:r>
      <w:r>
        <w:t xml:space="preserve"> wird</w:t>
      </w:r>
      <w:r w:rsidR="0079035B">
        <w:t>. Es gibt viele verschiedene Konzepte. Eines funktioniert so:</w:t>
      </w:r>
    </w:p>
    <w:p w14:paraId="660849A7" w14:textId="16AE55C8" w:rsidR="00142858" w:rsidRDefault="00780900" w:rsidP="005F55FC">
      <w:pPr>
        <w:pStyle w:val="CodeImText"/>
      </w:pPr>
      <w:r>
        <w:rPr>
          <w:noProof/>
        </w:rPr>
        <mc:AlternateContent>
          <mc:Choice Requires="wps">
            <w:drawing>
              <wp:anchor distT="0" distB="0" distL="114300" distR="114300" simplePos="0" relativeHeight="251709952" behindDoc="0" locked="0" layoutInCell="1" allowOverlap="1" wp14:anchorId="24D651AA" wp14:editId="52AECAFE">
                <wp:simplePos x="0" y="0"/>
                <wp:positionH relativeFrom="margin">
                  <wp:align>left</wp:align>
                </wp:positionH>
                <wp:positionV relativeFrom="paragraph">
                  <wp:posOffset>603885</wp:posOffset>
                </wp:positionV>
                <wp:extent cx="6276975" cy="258445"/>
                <wp:effectExtent l="0" t="0" r="0" b="0"/>
                <wp:wrapTopAndBottom/>
                <wp:docPr id="226" name="Textfeld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76975" cy="258445"/>
                        </a:xfrm>
                        <a:prstGeom prst="rect">
                          <a:avLst/>
                        </a:prstGeom>
                        <a:solidFill>
                          <a:prstClr val="white"/>
                        </a:solidFill>
                        <a:ln>
                          <a:noFill/>
                        </a:ln>
                      </wps:spPr>
                      <wps:txbx>
                        <w:txbxContent>
                          <w:p w14:paraId="17A13E6C" w14:textId="5C8410ED" w:rsidR="0025353A" w:rsidRPr="00142858" w:rsidRDefault="0025353A" w:rsidP="00142858">
                            <w:pPr>
                              <w:pStyle w:val="Caption"/>
                            </w:pPr>
                            <w:bookmarkStart w:id="467" w:name="_Toc103938510"/>
                            <w:r>
                              <w:t xml:space="preserve">Abbildung </w:t>
                            </w:r>
                            <w:fldSimple w:instr=" SEQ Abbildung \* ARABIC ">
                              <w:r w:rsidR="00C34C3A">
                                <w:rPr>
                                  <w:noProof/>
                                </w:rPr>
                                <w:t>122</w:t>
                              </w:r>
                            </w:fldSimple>
                            <w:r>
                              <w:t>: Testfunktionsnamen Konzept</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4D651AA" id="Textfeld 226" o:spid="_x0000_s1074" type="#_x0000_t202" style="position:absolute;margin-left:0;margin-top:47.55pt;width:494.25pt;height:20.35pt;z-index:251709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" stroked="f">
                <v:textbox style="mso-fit-shape-to-text:t" inset="0,0,0,0">
                  <w:txbxContent>
                    <w:p w14:paraId="17A13E6C" w14:textId="5C8410ED" w:rsidR="0025353A" w:rsidRPr="00142858" w:rsidRDefault="0025353A" w:rsidP="00142858">
                      <w:pPr>
                        <w:pStyle w:val="Caption"/>
                      </w:pPr>
                      <w:bookmarkStart w:id="468" w:name="_Toc103938510"/>
                      <w:r>
                        <w:t xml:space="preserve">Abbildung </w:t>
                      </w:r>
                      <w:fldSimple w:instr=" SEQ Abbildung \* ARABIC ">
                        <w:r w:rsidR="00C34C3A">
                          <w:rPr>
                            <w:noProof/>
                          </w:rPr>
                          <w:t>122</w:t>
                        </w:r>
                      </w:fldSimple>
                      <w:r>
                        <w:t>: Testfunktionsnamen Konzept</w:t>
                      </w:r>
                      <w:bookmarkEnd w:id="468"/>
                    </w:p>
                  </w:txbxContent>
                </v:textbox>
                <w10:wrap type="topAndBottom" anchorx="margin"/>
              </v:shape>
            </w:pict>
          </mc:Fallback>
        </mc:AlternateContent>
      </w:r>
      <w:r>
        <w:rPr>
          <w:noProof/>
        </w:rPr>
        <mc:AlternateContent>
          <mc:Choice Requires="wps">
            <w:drawing>
              <wp:anchor distT="45720" distB="45720" distL="114300" distR="114300" simplePos="0" relativeHeight="251708928" behindDoc="0" locked="0" layoutInCell="1" allowOverlap="1" wp14:anchorId="371C1F13" wp14:editId="069AAD6B">
                <wp:simplePos x="0" y="0"/>
                <wp:positionH relativeFrom="margin">
                  <wp:align>right</wp:align>
                </wp:positionH>
                <wp:positionV relativeFrom="paragraph">
                  <wp:posOffset>163830</wp:posOffset>
                </wp:positionV>
                <wp:extent cx="6276975" cy="393065"/>
                <wp:effectExtent l="0" t="0" r="9525" b="7620"/>
                <wp:wrapTopAndBottom/>
                <wp:docPr id="225" name="Textfeld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6975" cy="393065"/>
                        </a:xfrm>
                        <a:prstGeom prst="rect">
                          <a:avLst/>
                        </a:prstGeom>
                        <a:solidFill>
                          <a:srgbClr val="FFFFFF"/>
                        </a:solidFill>
                        <a:ln w="9525">
                          <a:solidFill>
                            <a:srgbClr val="000000"/>
                          </a:solidFill>
                          <a:miter lim="800000"/>
                          <a:headEnd/>
                          <a:tailEnd/>
                        </a:ln>
                      </wps:spPr>
                      <wps:txbx>
                        <w:txbxContent>
                          <w:p w14:paraId="583B74AB" w14:textId="46A8C74B" w:rsidR="0025353A" w:rsidRPr="0045034C" w:rsidRDefault="0025353A" w:rsidP="00DE4E97">
                            <w:pPr>
                              <w:rPr>
                                <w:color w:val="00B050"/>
                                <w:lang w:val="en-GB"/>
                              </w:rPr>
                            </w:pPr>
                            <w:r>
                              <w:tab/>
                            </w:r>
                            <w:r w:rsidRPr="0045034C">
                              <w:rPr>
                                <w:color w:val="FF0000"/>
                                <w:lang w:val="en-GB"/>
                              </w:rPr>
                              <w:t>Funktionsname</w:t>
                            </w:r>
                            <w:r w:rsidRPr="0045034C">
                              <w:rPr>
                                <w:lang w:val="en-GB"/>
                              </w:rPr>
                              <w:t>_input</w:t>
                            </w:r>
                            <w:r w:rsidRPr="0045034C">
                              <w:rPr>
                                <w:color w:val="0070C0"/>
                                <w:lang w:val="en-GB"/>
                              </w:rPr>
                              <w:t>Input</w:t>
                            </w:r>
                            <w:r w:rsidRPr="0045034C">
                              <w:rPr>
                                <w:lang w:val="en-GB"/>
                              </w:rPr>
                              <w:t>_return</w:t>
                            </w:r>
                            <w:r w:rsidRPr="0045034C">
                              <w:rPr>
                                <w:color w:val="00B050"/>
                                <w:lang w:val="en-GB"/>
                              </w:rPr>
                              <w:t>ErwarteterRückgabewert</w:t>
                            </w:r>
                          </w:p>
                          <w:p w14:paraId="53F2745E" w14:textId="56A0915A" w:rsidR="0025353A" w:rsidRPr="00DE4E97" w:rsidRDefault="0025353A" w:rsidP="00DE4E97">
                            <w:pPr>
                              <w:rPr>
                                <w:color w:val="00B050"/>
                                <w:lang w:val="en-US"/>
                              </w:rPr>
                            </w:pPr>
                            <w:r>
                              <w:rPr>
                                <w:color w:val="00B050"/>
                                <w:lang w:val="en-US"/>
                              </w:rPr>
                              <w:tab/>
                            </w:r>
                            <w:r>
                              <w:rPr>
                                <w:color w:val="FF0000"/>
                                <w:lang w:val="en-US"/>
                              </w:rPr>
                              <w:t>Addition</w:t>
                            </w:r>
                            <w:r>
                              <w:rPr>
                                <w:lang w:val="en-US"/>
                              </w:rPr>
                              <w:t>_input</w:t>
                            </w:r>
                            <w:r>
                              <w:rPr>
                                <w:color w:val="0070C0"/>
                                <w:lang w:val="en-US"/>
                              </w:rPr>
                              <w:t>2And3</w:t>
                            </w:r>
                            <w:r>
                              <w:rPr>
                                <w:lang w:val="en-US"/>
                              </w:rPr>
                              <w:t>_return</w:t>
                            </w:r>
                            <w:r>
                              <w:rPr>
                                <w:color w:val="00B050"/>
                                <w:lang w:val="en-US"/>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1C1F13" id="Textfeld 225" o:spid="_x0000_s1075" type="#_x0000_t202" style="position:absolute;margin-left:443.05pt;margin-top:12.9pt;width:494.25pt;height:30.95pt;z-index:251708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">
                <v:textbox style="mso-fit-shape-to-text:t">
                  <w:txbxContent>
                    <w:p w14:paraId="583B74AB" w14:textId="46A8C74B" w:rsidR="0025353A" w:rsidRPr="0045034C" w:rsidRDefault="0025353A" w:rsidP="00DE4E97">
                      <w:pPr>
                        <w:rPr>
                          <w:color w:val="00B050"/>
                          <w:lang w:val="en-GB"/>
                        </w:rPr>
                      </w:pPr>
                      <w:r>
                        <w:tab/>
                      </w:r>
                      <w:r w:rsidRPr="0045034C">
                        <w:rPr>
                          <w:color w:val="FF0000"/>
                          <w:lang w:val="en-GB"/>
                        </w:rPr>
                        <w:t>Funktionsname</w:t>
                      </w:r>
                      <w:r w:rsidRPr="0045034C">
                        <w:rPr>
                          <w:lang w:val="en-GB"/>
                        </w:rPr>
                        <w:t>_input</w:t>
                      </w:r>
                      <w:r w:rsidRPr="0045034C">
                        <w:rPr>
                          <w:color w:val="0070C0"/>
                          <w:lang w:val="en-GB"/>
                        </w:rPr>
                        <w:t>Input</w:t>
                      </w:r>
                      <w:r w:rsidRPr="0045034C">
                        <w:rPr>
                          <w:lang w:val="en-GB"/>
                        </w:rPr>
                        <w:t>_return</w:t>
                      </w:r>
                      <w:r w:rsidRPr="0045034C">
                        <w:rPr>
                          <w:color w:val="00B050"/>
                          <w:lang w:val="en-GB"/>
                        </w:rPr>
                        <w:t>ErwarteterRückgabewert</w:t>
                      </w:r>
                    </w:p>
                    <w:p w14:paraId="53F2745E" w14:textId="56A0915A" w:rsidR="0025353A" w:rsidRPr="00DE4E97" w:rsidRDefault="0025353A" w:rsidP="00DE4E97">
                      <w:pPr>
                        <w:rPr>
                          <w:color w:val="00B050"/>
                          <w:lang w:val="en-US"/>
                        </w:rPr>
                      </w:pPr>
                      <w:r>
                        <w:rPr>
                          <w:color w:val="00B050"/>
                          <w:lang w:val="en-US"/>
                        </w:rPr>
                        <w:tab/>
                      </w:r>
                      <w:r>
                        <w:rPr>
                          <w:color w:val="FF0000"/>
                          <w:lang w:val="en-US"/>
                        </w:rPr>
                        <w:t>Addition</w:t>
                      </w:r>
                      <w:r>
                        <w:rPr>
                          <w:lang w:val="en-US"/>
                        </w:rPr>
                        <w:t>_input</w:t>
                      </w:r>
                      <w:r>
                        <w:rPr>
                          <w:color w:val="0070C0"/>
                          <w:lang w:val="en-US"/>
                        </w:rPr>
                        <w:t>2And3</w:t>
                      </w:r>
                      <w:r>
                        <w:rPr>
                          <w:lang w:val="en-US"/>
                        </w:rPr>
                        <w:t>_return</w:t>
                      </w:r>
                      <w:r>
                        <w:rPr>
                          <w:color w:val="00B050"/>
                          <w:lang w:val="en-US"/>
                        </w:rPr>
                        <w:t>5</w:t>
                      </w:r>
                    </w:p>
                  </w:txbxContent>
                </v:textbox>
                <w10:wrap type="topAndBottom" anchorx="margin"/>
              </v:shape>
            </w:pict>
          </mc:Fallback>
        </mc:AlternateContent>
      </w:r>
    </w:p>
    <w:p w14:paraId="5FA16F9F" w14:textId="3A537192" w:rsidR="008F0450" w:rsidRDefault="00142858" w:rsidP="00142858">
      <w:r>
        <w:t>Durch dieses Konzept weiss man direkt was mitgegeben wird und was der erwartete Rückgabe</w:t>
      </w:r>
      <w:r w:rsidR="00982986">
        <w:t>wert</w:t>
      </w:r>
      <w:r>
        <w:t xml:space="preserve"> ist. </w:t>
      </w:r>
    </w:p>
    <w:p w14:paraId="41036380" w14:textId="341054BD" w:rsidR="00142858" w:rsidRDefault="00142858" w:rsidP="003102CF">
      <w:pPr>
        <w:pStyle w:val="Heading2"/>
      </w:pPr>
      <w:bookmarkStart w:id="469" w:name="_Toc103938873"/>
      <w:r>
        <w:t>Zu grosse Klassen</w:t>
      </w:r>
      <w:bookmarkEnd w:id="469"/>
    </w:p>
    <w:p w14:paraId="718FA6D5" w14:textId="337CEC3E" w:rsidR="00142858" w:rsidRDefault="00142858" w:rsidP="00142858">
      <w:r>
        <w:t xml:space="preserve">Wenn </w:t>
      </w:r>
      <w:r w:rsidR="00982986">
        <w:t xml:space="preserve">eine Klasse zu gross wird, kann man die Funktionen auf mehrere Klassen verteilen. </w:t>
      </w:r>
      <w:r w:rsidR="00465A00">
        <w:t>Es ist sinnvoll, wenn die Klassen den Namen behalten und ein Überbegriff für die Getesteten Funktionen angehängt wird.</w:t>
      </w:r>
    </w:p>
    <w:p w14:paraId="5A7FC802" w14:textId="502C74E6" w:rsidR="00AB3A79" w:rsidRDefault="00E55393" w:rsidP="003102CF">
      <w:pPr>
        <w:pStyle w:val="Heading2"/>
      </w:pPr>
      <w:bookmarkStart w:id="470" w:name="_Toc103938874"/>
      <w:r>
        <w:t>Tests vor Funktion schreiben</w:t>
      </w:r>
      <w:bookmarkEnd w:id="470"/>
    </w:p>
    <w:p w14:paraId="548D8820" w14:textId="5D9E2339" w:rsidR="00E55393" w:rsidRPr="00E55393" w:rsidRDefault="007E5E52" w:rsidP="00E55393">
      <w:r>
        <w:t>Eine Möglichkeit Code zu schreiben ist, wenn man erst den Test schreibt. Dadurch hat man eine Art Hilfe, damit man weniger Fehler macht.</w:t>
      </w:r>
      <w:r w:rsidR="0071125E">
        <w:t xml:space="preserve"> Zusätzlich muss man sich vorher genau überlegen, was die Funktion macht.</w:t>
      </w:r>
    </w:p>
    <w:p w14:paraId="26FDBDC5" w14:textId="53E70AB9" w:rsidR="00EE1625" w:rsidRDefault="00EE1625" w:rsidP="003102CF">
      <w:pPr>
        <w:pStyle w:val="Heading2"/>
      </w:pPr>
      <w:bookmarkStart w:id="471" w:name="_Toc103938875"/>
      <w:r>
        <w:t>X</w:t>
      </w:r>
      <w:r w:rsidR="005206B6">
        <w:t xml:space="preserve"> U</w:t>
      </w:r>
      <w:r>
        <w:t>nit zu N</w:t>
      </w:r>
      <w:r w:rsidR="005206B6">
        <w:t xml:space="preserve"> U</w:t>
      </w:r>
      <w:r>
        <w:t xml:space="preserve">nit </w:t>
      </w:r>
      <w:r w:rsidR="005206B6">
        <w:t>Übersetzung</w:t>
      </w:r>
      <w:bookmarkEnd w:id="471"/>
    </w:p>
    <w:p w14:paraId="61934FF2" w14:textId="71B45688" w:rsidR="00590A9B" w:rsidRPr="00590A9B" w:rsidRDefault="00590A9B" w:rsidP="00590A9B">
      <w:r w:rsidRPr="00590A9B">
        <w:t>X Unit und N Unit sin</w:t>
      </w:r>
      <w:r>
        <w:t xml:space="preserve">d beides </w:t>
      </w:r>
      <w:r w:rsidR="00584B6B">
        <w:t xml:space="preserve">Frameworks, die es enorm erleichtern </w:t>
      </w:r>
      <w:r>
        <w:t xml:space="preserve">Tests zu schreiben. Sie funktionieren sehr ähnlich, haben jedoch einige </w:t>
      </w:r>
      <w:r w:rsidR="00584B6B">
        <w:t>Unterschiede</w:t>
      </w:r>
      <w:r>
        <w:t xml:space="preserve"> in der Syntax.</w:t>
      </w:r>
    </w:p>
    <w:p w14:paraId="1BBEAFBB" w14:textId="47E94081" w:rsidR="00EE1625" w:rsidRDefault="00EE1625" w:rsidP="00EE1625">
      <w:r>
        <w:t xml:space="preserve">In folgender Tabelle </w:t>
      </w:r>
      <w:r w:rsidR="00165353">
        <w:t>sind verschiedene Schlüsselwörter in X</w:t>
      </w:r>
      <w:r w:rsidR="008F0450">
        <w:t xml:space="preserve"> U</w:t>
      </w:r>
      <w:r w:rsidR="00165353">
        <w:t>nit und N</w:t>
      </w:r>
      <w:r w:rsidR="008F0450">
        <w:t xml:space="preserve"> Un</w:t>
      </w:r>
      <w:r w:rsidR="00165353">
        <w:t>it</w:t>
      </w:r>
      <w:r w:rsidR="009B6D86">
        <w:t xml:space="preserve"> beschrieben</w:t>
      </w:r>
      <w:r w:rsidR="00165353">
        <w:t>:</w:t>
      </w:r>
    </w:p>
    <w:p w14:paraId="647FC438" w14:textId="77777777" w:rsidR="005206B6" w:rsidRDefault="005206B6" w:rsidP="00EE1625"/>
    <w:tbl>
      <w:tblPr>
        <w:tblStyle w:val="TableGrid"/>
        <w:tblpPr w:leftFromText="141" w:rightFromText="141" w:vertAnchor="text" w:horzAnchor="margin" w:tblpY="122"/>
        <w:tblW w:w="0" w:type="auto"/>
        <w:tblLook w:val="04A0" w:firstRow="1" w:lastRow="0" w:firstColumn="1" w:lastColumn="0" w:noHBand="0" w:noVBand="1"/>
      </w:tblPr>
      <w:tblGrid>
        <w:gridCol w:w="3456"/>
        <w:gridCol w:w="3509"/>
        <w:gridCol w:w="2946"/>
      </w:tblGrid>
      <w:tr w:rsidR="00584B6B" w14:paraId="33472149" w14:textId="728F1577" w:rsidTr="00584B6B">
        <w:tc>
          <w:tcPr>
            <w:tcW w:w="3456" w:type="dxa"/>
            <w:shd w:val="clear" w:color="auto" w:fill="BFBFBF" w:themeFill="background1" w:themeFillShade="BF"/>
          </w:tcPr>
          <w:p w14:paraId="4877A501" w14:textId="77777777" w:rsidR="00584B6B" w:rsidRDefault="00584B6B" w:rsidP="00B13892">
            <w:r>
              <w:t>X Unit</w:t>
            </w:r>
          </w:p>
        </w:tc>
        <w:tc>
          <w:tcPr>
            <w:tcW w:w="3509" w:type="dxa"/>
            <w:shd w:val="clear" w:color="auto" w:fill="BFBFBF" w:themeFill="background1" w:themeFillShade="BF"/>
          </w:tcPr>
          <w:p w14:paraId="3101F600" w14:textId="77777777" w:rsidR="00584B6B" w:rsidRDefault="00584B6B" w:rsidP="00B13892">
            <w:r>
              <w:t>N Unit</w:t>
            </w:r>
          </w:p>
        </w:tc>
        <w:tc>
          <w:tcPr>
            <w:tcW w:w="2946" w:type="dxa"/>
            <w:shd w:val="clear" w:color="auto" w:fill="BFBFBF" w:themeFill="background1" w:themeFillShade="BF"/>
          </w:tcPr>
          <w:p w14:paraId="7637717C" w14:textId="20C2CD3A" w:rsidR="00584B6B" w:rsidRDefault="00584B6B" w:rsidP="00B13892">
            <w:r>
              <w:t>Beschreibung</w:t>
            </w:r>
          </w:p>
        </w:tc>
      </w:tr>
      <w:tr w:rsidR="009B6D86" w14:paraId="33ABFDC5" w14:textId="48099A9B" w:rsidTr="009B6D86">
        <w:tc>
          <w:tcPr>
            <w:tcW w:w="3456" w:type="dxa"/>
          </w:tcPr>
          <w:p w14:paraId="4AD4CBB4" w14:textId="77777777" w:rsidR="009B6D86" w:rsidRPr="001950E0" w:rsidRDefault="009B6D86" w:rsidP="00B13892">
            <w:pPr>
              <w:rPr>
                <w:rFonts w:ascii="Consolas" w:hAnsi="Consolas"/>
                <w:sz w:val="22"/>
                <w:szCs w:val="28"/>
              </w:rPr>
            </w:pPr>
            <w:r w:rsidRPr="001950E0">
              <w:rPr>
                <w:rFonts w:ascii="Consolas" w:hAnsi="Consolas"/>
                <w:sz w:val="22"/>
                <w:szCs w:val="28"/>
              </w:rPr>
              <w:t>[Fact]</w:t>
            </w:r>
          </w:p>
        </w:tc>
        <w:tc>
          <w:tcPr>
            <w:tcW w:w="3509" w:type="dxa"/>
            <w:vMerge w:val="restart"/>
            <w:vAlign w:val="center"/>
          </w:tcPr>
          <w:p w14:paraId="60979E97" w14:textId="28A3FB1B" w:rsidR="009B6D86" w:rsidRPr="001950E0" w:rsidRDefault="009B6D86" w:rsidP="009B6D86">
            <w:pPr>
              <w:rPr>
                <w:rFonts w:ascii="Consolas" w:hAnsi="Consolas"/>
                <w:sz w:val="22"/>
                <w:szCs w:val="28"/>
              </w:rPr>
            </w:pPr>
            <w:r w:rsidRPr="001950E0">
              <w:rPr>
                <w:rFonts w:ascii="Consolas" w:hAnsi="Consolas"/>
                <w:sz w:val="22"/>
                <w:szCs w:val="28"/>
              </w:rPr>
              <w:t>[</w:t>
            </w:r>
            <w:proofErr w:type="spellStart"/>
            <w:r w:rsidRPr="001950E0">
              <w:rPr>
                <w:rFonts w:ascii="Consolas" w:hAnsi="Consolas"/>
                <w:sz w:val="22"/>
                <w:szCs w:val="28"/>
              </w:rPr>
              <w:t>TestM</w:t>
            </w:r>
            <w:r>
              <w:rPr>
                <w:rFonts w:ascii="Consolas" w:hAnsi="Consolas"/>
                <w:sz w:val="22"/>
                <w:szCs w:val="28"/>
              </w:rPr>
              <w:t>e</w:t>
            </w:r>
            <w:r w:rsidRPr="001950E0">
              <w:rPr>
                <w:rFonts w:ascii="Consolas" w:hAnsi="Consolas"/>
                <w:sz w:val="22"/>
                <w:szCs w:val="28"/>
              </w:rPr>
              <w:t>thod</w:t>
            </w:r>
            <w:proofErr w:type="spellEnd"/>
            <w:r w:rsidRPr="001950E0">
              <w:rPr>
                <w:rFonts w:ascii="Consolas" w:hAnsi="Consolas"/>
                <w:sz w:val="22"/>
                <w:szCs w:val="28"/>
              </w:rPr>
              <w:t>]</w:t>
            </w:r>
          </w:p>
        </w:tc>
        <w:tc>
          <w:tcPr>
            <w:tcW w:w="2946" w:type="dxa"/>
          </w:tcPr>
          <w:p w14:paraId="337D1030" w14:textId="59F9710D" w:rsidR="009B6D86" w:rsidRPr="009B6D86" w:rsidRDefault="009B6D86" w:rsidP="00B13892">
            <w:pPr>
              <w:rPr>
                <w:rFonts w:asciiTheme="minorHAnsi" w:hAnsiTheme="minorHAnsi" w:cstheme="minorHAnsi"/>
                <w:sz w:val="22"/>
                <w:szCs w:val="28"/>
              </w:rPr>
            </w:pPr>
            <w:r w:rsidRPr="009B6D86">
              <w:rPr>
                <w:rFonts w:asciiTheme="minorHAnsi" w:hAnsiTheme="minorHAnsi" w:cstheme="minorHAnsi"/>
                <w:sz w:val="22"/>
                <w:szCs w:val="28"/>
              </w:rPr>
              <w:t>Schlüsselwort für einen Test</w:t>
            </w:r>
          </w:p>
        </w:tc>
      </w:tr>
      <w:tr w:rsidR="009B6D86" w14:paraId="2A733DC0" w14:textId="5FE2E025" w:rsidTr="00584B6B">
        <w:tc>
          <w:tcPr>
            <w:tcW w:w="3456" w:type="dxa"/>
          </w:tcPr>
          <w:p w14:paraId="68332C28" w14:textId="77777777" w:rsidR="009B6D86" w:rsidRPr="001950E0" w:rsidRDefault="009B6D86" w:rsidP="00B13892">
            <w:pPr>
              <w:rPr>
                <w:rFonts w:ascii="Consolas" w:hAnsi="Consolas"/>
                <w:sz w:val="22"/>
                <w:szCs w:val="28"/>
              </w:rPr>
            </w:pPr>
            <w:r w:rsidRPr="001950E0">
              <w:rPr>
                <w:rFonts w:ascii="Consolas" w:hAnsi="Consolas"/>
                <w:sz w:val="22"/>
                <w:szCs w:val="28"/>
              </w:rPr>
              <w:t>[Theory]</w:t>
            </w:r>
          </w:p>
        </w:tc>
        <w:tc>
          <w:tcPr>
            <w:tcW w:w="3509" w:type="dxa"/>
            <w:vMerge/>
          </w:tcPr>
          <w:p w14:paraId="0E31E036" w14:textId="133970C8" w:rsidR="009B6D86" w:rsidRPr="001950E0" w:rsidRDefault="009B6D86" w:rsidP="00B13892">
            <w:pPr>
              <w:rPr>
                <w:rFonts w:ascii="Consolas" w:hAnsi="Consolas"/>
                <w:sz w:val="22"/>
                <w:szCs w:val="28"/>
              </w:rPr>
            </w:pPr>
          </w:p>
        </w:tc>
        <w:tc>
          <w:tcPr>
            <w:tcW w:w="2946" w:type="dxa"/>
          </w:tcPr>
          <w:p w14:paraId="1DBDDC10" w14:textId="636FE7AD" w:rsidR="009B6D86" w:rsidRPr="009B6D86" w:rsidRDefault="009B6D86" w:rsidP="00B13892">
            <w:pPr>
              <w:rPr>
                <w:rFonts w:asciiTheme="minorHAnsi" w:hAnsiTheme="minorHAnsi" w:cstheme="minorHAnsi"/>
                <w:sz w:val="22"/>
                <w:szCs w:val="28"/>
              </w:rPr>
            </w:pPr>
            <w:r w:rsidRPr="009B6D86">
              <w:rPr>
                <w:rFonts w:asciiTheme="minorHAnsi" w:hAnsiTheme="minorHAnsi" w:cstheme="minorHAnsi"/>
                <w:sz w:val="22"/>
                <w:szCs w:val="28"/>
              </w:rPr>
              <w:t>Theory ersetzt Fact bei Tests mit Parametern</w:t>
            </w:r>
          </w:p>
        </w:tc>
      </w:tr>
      <w:tr w:rsidR="00584B6B" w14:paraId="7E19D58E" w14:textId="17B00584" w:rsidTr="00584B6B">
        <w:tc>
          <w:tcPr>
            <w:tcW w:w="3456" w:type="dxa"/>
          </w:tcPr>
          <w:p w14:paraId="2214C931" w14:textId="77777777" w:rsidR="00584B6B" w:rsidRPr="001950E0" w:rsidRDefault="00584B6B" w:rsidP="00B13892">
            <w:pPr>
              <w:rPr>
                <w:rFonts w:ascii="Consolas" w:hAnsi="Consolas"/>
                <w:sz w:val="22"/>
                <w:szCs w:val="28"/>
              </w:rPr>
            </w:pPr>
            <w:r w:rsidRPr="001950E0">
              <w:rPr>
                <w:rFonts w:ascii="Consolas" w:hAnsi="Consolas"/>
                <w:sz w:val="22"/>
                <w:szCs w:val="28"/>
              </w:rPr>
              <w:t>[</w:t>
            </w:r>
            <w:r w:rsidRPr="001950E0">
              <w:rPr>
                <w:rFonts w:ascii="Consolas" w:hAnsi="Consolas" w:cs="Consolas"/>
                <w:color w:val="000000"/>
                <w:sz w:val="22"/>
                <w:szCs w:val="28"/>
                <w:lang w:eastAsia="de-CH"/>
              </w:rPr>
              <w:t>InlineData(...)]</w:t>
            </w:r>
          </w:p>
        </w:tc>
        <w:tc>
          <w:tcPr>
            <w:tcW w:w="3509" w:type="dxa"/>
          </w:tcPr>
          <w:p w14:paraId="1277197F" w14:textId="77777777" w:rsidR="00584B6B" w:rsidRPr="001950E0" w:rsidRDefault="00584B6B" w:rsidP="00B13892">
            <w:pPr>
              <w:rPr>
                <w:rFonts w:ascii="Consolas" w:hAnsi="Consolas"/>
                <w:sz w:val="22"/>
                <w:szCs w:val="28"/>
              </w:rPr>
            </w:pPr>
            <w:r w:rsidRPr="001950E0">
              <w:rPr>
                <w:rFonts w:ascii="Consolas" w:hAnsi="Consolas"/>
                <w:sz w:val="22"/>
                <w:szCs w:val="28"/>
              </w:rPr>
              <w:t>[</w:t>
            </w:r>
            <w:proofErr w:type="spellStart"/>
            <w:r w:rsidRPr="001950E0">
              <w:rPr>
                <w:rFonts w:ascii="Consolas" w:hAnsi="Consolas" w:cs="Consolas"/>
                <w:color w:val="000000"/>
                <w:sz w:val="22"/>
                <w:szCs w:val="28"/>
                <w:lang w:eastAsia="de-CH"/>
              </w:rPr>
              <w:t>DataRow</w:t>
            </w:r>
            <w:proofErr w:type="spellEnd"/>
            <w:r w:rsidRPr="001950E0">
              <w:rPr>
                <w:rFonts w:ascii="Consolas" w:hAnsi="Consolas" w:cs="Consolas"/>
                <w:color w:val="000000"/>
                <w:sz w:val="22"/>
                <w:szCs w:val="28"/>
                <w:lang w:eastAsia="de-CH"/>
              </w:rPr>
              <w:t>(...)]</w:t>
            </w:r>
          </w:p>
        </w:tc>
        <w:tc>
          <w:tcPr>
            <w:tcW w:w="2946" w:type="dxa"/>
          </w:tcPr>
          <w:p w14:paraId="56D0592A" w14:textId="5B901778" w:rsidR="00584B6B" w:rsidRPr="009B6D86" w:rsidRDefault="009B6D86" w:rsidP="00B13892">
            <w:pPr>
              <w:rPr>
                <w:rFonts w:asciiTheme="minorHAnsi" w:hAnsiTheme="minorHAnsi" w:cstheme="minorHAnsi"/>
                <w:sz w:val="22"/>
                <w:szCs w:val="28"/>
              </w:rPr>
            </w:pPr>
            <w:r w:rsidRPr="009B6D86">
              <w:rPr>
                <w:rFonts w:asciiTheme="minorHAnsi" w:hAnsiTheme="minorHAnsi" w:cstheme="minorHAnsi"/>
                <w:sz w:val="22"/>
                <w:szCs w:val="28"/>
              </w:rPr>
              <w:t>Schlüsselwort um Parameter an Tests zu geben.</w:t>
            </w:r>
          </w:p>
        </w:tc>
      </w:tr>
      <w:tr w:rsidR="00584B6B" w14:paraId="1EBCA40D" w14:textId="11F993A7" w:rsidTr="00584B6B">
        <w:tc>
          <w:tcPr>
            <w:tcW w:w="3456" w:type="dxa"/>
          </w:tcPr>
          <w:p w14:paraId="4022A02C" w14:textId="77777777" w:rsidR="00584B6B" w:rsidRPr="001950E0" w:rsidRDefault="00584B6B" w:rsidP="00B13892">
            <w:pPr>
              <w:rPr>
                <w:rFonts w:ascii="Consolas" w:hAnsi="Consolas"/>
                <w:sz w:val="22"/>
                <w:szCs w:val="28"/>
              </w:rPr>
            </w:pPr>
            <w:r w:rsidRPr="001950E0">
              <w:rPr>
                <w:rFonts w:ascii="Consolas" w:hAnsi="Consolas"/>
                <w:sz w:val="22"/>
                <w:szCs w:val="28"/>
              </w:rPr>
              <w:t>Assert</w:t>
            </w:r>
            <w:r>
              <w:rPr>
                <w:rFonts w:ascii="Consolas" w:hAnsi="Consolas"/>
                <w:sz w:val="22"/>
                <w:szCs w:val="28"/>
              </w:rPr>
              <w:t>...</w:t>
            </w:r>
          </w:p>
        </w:tc>
        <w:tc>
          <w:tcPr>
            <w:tcW w:w="3509" w:type="dxa"/>
          </w:tcPr>
          <w:p w14:paraId="0B678DEE" w14:textId="77777777" w:rsidR="00584B6B" w:rsidRPr="001950E0" w:rsidRDefault="00584B6B" w:rsidP="00B13892">
            <w:pPr>
              <w:rPr>
                <w:rFonts w:ascii="Consolas" w:hAnsi="Consolas"/>
                <w:sz w:val="22"/>
                <w:szCs w:val="28"/>
              </w:rPr>
            </w:pPr>
            <w:r w:rsidRPr="001950E0">
              <w:rPr>
                <w:rFonts w:ascii="Consolas" w:hAnsi="Consolas"/>
                <w:sz w:val="22"/>
                <w:szCs w:val="28"/>
              </w:rPr>
              <w:t>Assert</w:t>
            </w:r>
            <w:r>
              <w:rPr>
                <w:rFonts w:ascii="Consolas" w:hAnsi="Consolas"/>
                <w:sz w:val="22"/>
                <w:szCs w:val="28"/>
              </w:rPr>
              <w:t>...</w:t>
            </w:r>
          </w:p>
        </w:tc>
        <w:tc>
          <w:tcPr>
            <w:tcW w:w="2946" w:type="dxa"/>
          </w:tcPr>
          <w:p w14:paraId="2EA216A8" w14:textId="2D54592A" w:rsidR="00584B6B" w:rsidRPr="009B6D86" w:rsidRDefault="009B6D86" w:rsidP="00B13892">
            <w:pPr>
              <w:rPr>
                <w:rFonts w:asciiTheme="minorHAnsi" w:hAnsiTheme="minorHAnsi" w:cstheme="minorHAnsi"/>
                <w:sz w:val="22"/>
                <w:szCs w:val="28"/>
              </w:rPr>
            </w:pPr>
            <w:r w:rsidRPr="009B6D86">
              <w:rPr>
                <w:rFonts w:asciiTheme="minorHAnsi" w:hAnsiTheme="minorHAnsi" w:cstheme="minorHAnsi"/>
                <w:sz w:val="22"/>
                <w:szCs w:val="28"/>
              </w:rPr>
              <w:t>Die Kontrolle am Ende eines Tests.</w:t>
            </w:r>
          </w:p>
        </w:tc>
      </w:tr>
    </w:tbl>
    <w:p w14:paraId="22FAE5ED" w14:textId="742227BA" w:rsidR="00517EB4" w:rsidRDefault="00517EB4" w:rsidP="00517EB4">
      <w:pPr>
        <w:pStyle w:val="Caption"/>
        <w:keepNext/>
      </w:pPr>
      <w:bookmarkStart w:id="472" w:name="_Toc103938540"/>
      <w:r>
        <w:t xml:space="preserve">Tabelle </w:t>
      </w:r>
      <w:fldSimple w:instr=" SEQ Tabelle \* ARABIC ">
        <w:r w:rsidR="00E0674A">
          <w:rPr>
            <w:noProof/>
          </w:rPr>
          <w:t>14</w:t>
        </w:r>
      </w:fldSimple>
      <w:r>
        <w:t>: Schlüsselwörter in X</w:t>
      </w:r>
      <w:r w:rsidR="008F0450">
        <w:t xml:space="preserve"> </w:t>
      </w:r>
      <w:r>
        <w:t>Unit und N</w:t>
      </w:r>
      <w:r w:rsidR="008F0450">
        <w:t xml:space="preserve"> </w:t>
      </w:r>
      <w:r>
        <w:t>Unit</w:t>
      </w:r>
      <w:bookmarkEnd w:id="472"/>
    </w:p>
    <w:p w14:paraId="24AEFC51" w14:textId="77777777" w:rsidR="00165353" w:rsidRPr="00EE1625" w:rsidRDefault="00165353" w:rsidP="00EE1625"/>
    <w:p w14:paraId="25058E16" w14:textId="77777777" w:rsidR="004441A1" w:rsidRDefault="004441A1" w:rsidP="004441A1">
      <w:pPr>
        <w:rPr>
          <w:rFonts w:cs="Arial"/>
          <w:kern w:val="32"/>
          <w:sz w:val="32"/>
          <w:szCs w:val="32"/>
        </w:rPr>
      </w:pPr>
      <w:r>
        <w:br w:type="page"/>
      </w:r>
    </w:p>
    <w:p w14:paraId="5ED45FB4" w14:textId="5A3F1A2A" w:rsidR="00040A5A" w:rsidRDefault="00040A5A" w:rsidP="003102CF">
      <w:pPr>
        <w:pStyle w:val="Heading1"/>
      </w:pPr>
      <w:bookmarkStart w:id="473" w:name="_Toc103938876"/>
      <w:proofErr w:type="spellStart"/>
      <w:r>
        <w:lastRenderedPageBreak/>
        <w:t>Zabbix</w:t>
      </w:r>
      <w:proofErr w:type="spellEnd"/>
      <w:r>
        <w:t xml:space="preserve"> Einrichtung auf Linux</w:t>
      </w:r>
      <w:bookmarkEnd w:id="473"/>
    </w:p>
    <w:p w14:paraId="41DBA928" w14:textId="4F49A4B3" w:rsidR="00040A5A" w:rsidRDefault="00040A5A" w:rsidP="003102CF">
      <w:pPr>
        <w:pStyle w:val="Heading2"/>
      </w:pPr>
      <w:bookmarkStart w:id="474" w:name="_Toc103938877"/>
      <w:r>
        <w:t>Linux Befehle</w:t>
      </w:r>
      <w:bookmarkEnd w:id="474"/>
    </w:p>
    <w:p w14:paraId="574046EF" w14:textId="01A6B2F7" w:rsidR="00040A5A" w:rsidRDefault="00040A5A" w:rsidP="003102CF">
      <w:pPr>
        <w:pStyle w:val="Heading3"/>
      </w:pPr>
      <w:bookmarkStart w:id="475" w:name="_Toc103938878"/>
      <w:r>
        <w:t>Zeitzone</w:t>
      </w:r>
      <w:bookmarkEnd w:id="475"/>
    </w:p>
    <w:p w14:paraId="732C6660" w14:textId="1FC45D5C" w:rsidR="00C75614" w:rsidRDefault="00C75614" w:rsidP="00C75614">
      <w:r>
        <w:t>Die aktuelle Zeitzone sieht man mit dem Befehl:</w:t>
      </w:r>
    </w:p>
    <w:p w14:paraId="4B3E661E" w14:textId="772F59F4" w:rsidR="00C75614" w:rsidRPr="00BB43C3" w:rsidRDefault="00C75614" w:rsidP="00C75614">
      <w:pPr>
        <w:pStyle w:val="Code"/>
        <w:rPr>
          <w:lang w:val="de-CH"/>
        </w:rPr>
      </w:pPr>
      <w:r w:rsidRPr="00BB43C3">
        <w:rPr>
          <w:lang w:val="de-CH"/>
        </w:rPr>
        <w:t>Date</w:t>
      </w:r>
    </w:p>
    <w:p w14:paraId="70FC90B9" w14:textId="77777777" w:rsidR="00C75614" w:rsidRPr="00BB43C3" w:rsidRDefault="00C75614" w:rsidP="00C75614">
      <w:pPr>
        <w:pStyle w:val="CodeErgebnis"/>
        <w:rPr>
          <w:lang w:val="de-CH"/>
        </w:rPr>
      </w:pPr>
      <w:r w:rsidRPr="00BB43C3">
        <w:rPr>
          <w:lang w:val="de-CH"/>
        </w:rPr>
        <w:t xml:space="preserve">Tue 06 Jul 2021 08:22:23 AM </w:t>
      </w:r>
      <w:r w:rsidRPr="00BB43C3">
        <w:rPr>
          <w:u w:val="single"/>
          <w:lang w:val="de-CH"/>
        </w:rPr>
        <w:t>CEST</w:t>
      </w:r>
    </w:p>
    <w:p w14:paraId="489E8A99" w14:textId="7102AF22" w:rsidR="00DD41FE" w:rsidRPr="00DD41FE" w:rsidRDefault="00DD41FE" w:rsidP="00C75614">
      <w:r w:rsidRPr="00DD41FE">
        <w:t>Die Zeitzone wechseln kann m</w:t>
      </w:r>
      <w:r>
        <w:t>an mit dem folgenden Befehl:</w:t>
      </w:r>
    </w:p>
    <w:p w14:paraId="39E515B0" w14:textId="6A97FE8C" w:rsidR="00764DCE" w:rsidRPr="00BB43C3" w:rsidRDefault="00764DCE" w:rsidP="00DD41FE">
      <w:pPr>
        <w:pStyle w:val="Code"/>
        <w:rPr>
          <w:i/>
          <w:iCs/>
          <w:lang w:val="de-CH"/>
        </w:rPr>
      </w:pPr>
      <w:r w:rsidRPr="00BB43C3">
        <w:rPr>
          <w:lang w:val="de-CH"/>
        </w:rPr>
        <w:t xml:space="preserve">timedatectl set-timezone </w:t>
      </w:r>
      <w:r w:rsidRPr="00BB43C3">
        <w:rPr>
          <w:i/>
          <w:iCs/>
          <w:lang w:val="de-CH"/>
        </w:rPr>
        <w:t>Europe/Zurich</w:t>
      </w:r>
    </w:p>
    <w:p w14:paraId="39F1C3F5" w14:textId="0AF76A2B" w:rsidR="00DD41FE" w:rsidRPr="00245430" w:rsidRDefault="00DD41FE" w:rsidP="00DD41FE"/>
    <w:p w14:paraId="50B0B721" w14:textId="1A3E01ED" w:rsidR="00DD41FE" w:rsidRDefault="00DD41FE" w:rsidP="00DD41FE">
      <w:r w:rsidRPr="00DD41FE">
        <w:t>Alle verfügbaren Zeitzonen sieht m</w:t>
      </w:r>
      <w:r>
        <w:t>an mit dem folgenden Befehl:</w:t>
      </w:r>
    </w:p>
    <w:p w14:paraId="57DCA19C" w14:textId="6E60727D" w:rsidR="00DD41FE" w:rsidRDefault="00DD41FE" w:rsidP="00DD41FE">
      <w:pPr>
        <w:pStyle w:val="Code"/>
      </w:pPr>
      <w:r>
        <w:t>timedatectl list-timezones</w:t>
      </w:r>
    </w:p>
    <w:p w14:paraId="051519A1" w14:textId="6AF30420" w:rsidR="00DD41FE" w:rsidRDefault="00DD41FE" w:rsidP="003102CF">
      <w:pPr>
        <w:pStyle w:val="Heading3"/>
      </w:pPr>
      <w:bookmarkStart w:id="476" w:name="_Toc103938879"/>
      <w:r>
        <w:t>Ports</w:t>
      </w:r>
      <w:bookmarkEnd w:id="476"/>
    </w:p>
    <w:p w14:paraId="07F22396" w14:textId="5A88F838" w:rsidR="00DD41FE" w:rsidRDefault="00DD41FE" w:rsidP="00DD41FE">
      <w:r>
        <w:t>Alle offenen Ports sieht man mit dem folgenden Befehl:</w:t>
      </w:r>
    </w:p>
    <w:p w14:paraId="53A763BE" w14:textId="1C051964" w:rsidR="00DD41FE" w:rsidRPr="00BB43C3" w:rsidRDefault="00DD41FE" w:rsidP="00DD41FE">
      <w:pPr>
        <w:pStyle w:val="Code"/>
        <w:rPr>
          <w:lang w:val="de-CH"/>
        </w:rPr>
      </w:pPr>
      <w:r w:rsidRPr="00BB43C3">
        <w:rPr>
          <w:lang w:val="de-CH"/>
        </w:rPr>
        <w:t>ss</w:t>
      </w:r>
    </w:p>
    <w:p w14:paraId="7F4A2F39" w14:textId="4D8D3005" w:rsidR="00DD41FE" w:rsidRDefault="00DD41FE" w:rsidP="00DD41FE"/>
    <w:p w14:paraId="3C782070" w14:textId="55273F7F" w:rsidR="00DD41FE" w:rsidRDefault="00DD41FE" w:rsidP="00DD41FE">
      <w:r>
        <w:t>einen Port öffnen kann man mit dem folgenden Befehl:</w:t>
      </w:r>
    </w:p>
    <w:p w14:paraId="74EE267B" w14:textId="0AABE3AE" w:rsidR="00DD41FE" w:rsidRPr="00DD41FE" w:rsidRDefault="00DD41FE" w:rsidP="00DD41FE">
      <w:pPr>
        <w:pStyle w:val="Code"/>
      </w:pPr>
      <w:r w:rsidRPr="00DD41FE">
        <w:t xml:space="preserve">ufw allow </w:t>
      </w:r>
      <w:r w:rsidRPr="00DD41FE">
        <w:rPr>
          <w:i/>
          <w:iCs/>
        </w:rPr>
        <w:t>161</w:t>
      </w:r>
      <w:r w:rsidRPr="00DD41FE">
        <w:t>/tcp</w:t>
      </w:r>
    </w:p>
    <w:p w14:paraId="1DB5A122" w14:textId="4F37A6C4" w:rsidR="00D40037" w:rsidRDefault="00D40037" w:rsidP="003102CF">
      <w:pPr>
        <w:pStyle w:val="Heading1"/>
      </w:pPr>
      <w:bookmarkStart w:id="477" w:name="_Toc103938880"/>
      <w:r>
        <w:lastRenderedPageBreak/>
        <w:t>Raids</w:t>
      </w:r>
      <w:bookmarkEnd w:id="477"/>
    </w:p>
    <w:p w14:paraId="56F13E11" w14:textId="3C4B9734" w:rsidR="00D40037" w:rsidRDefault="00D40037" w:rsidP="00D40037">
      <w:r>
        <w:t xml:space="preserve">Mit Raids kann man Daten durch Verteilung und Verschiebung </w:t>
      </w:r>
      <w:r w:rsidR="00C21BD4">
        <w:t xml:space="preserve">auf mehreren </w:t>
      </w:r>
      <w:r w:rsidR="00560EBF">
        <w:t xml:space="preserve">Festplatten </w:t>
      </w:r>
      <w:r>
        <w:t>sicherer speichern. In diesem Kapitel geht es um die verschiedenen Raid Level.</w:t>
      </w:r>
    </w:p>
    <w:p w14:paraId="21115DC7" w14:textId="77777777" w:rsidR="00B07A14" w:rsidRDefault="00B07A14" w:rsidP="003102CF">
      <w:pPr>
        <w:pStyle w:val="Heading2"/>
      </w:pPr>
      <w:bookmarkStart w:id="478" w:name="_Toc103938881"/>
      <w:r>
        <w:t>Parität</w:t>
      </w:r>
      <w:bookmarkEnd w:id="478"/>
    </w:p>
    <w:p w14:paraId="32475A75" w14:textId="77777777" w:rsidR="00B07A14" w:rsidRDefault="00B07A14" w:rsidP="00B07A14">
      <w:r>
        <w:t>Alle Daten werden in Bits dargestellt. Aus diesen Beiden Zahlen gibt es jetzt eine Parität. Dazu muss man jeweils jede Stelle der beiden Zahlen vergleichen:</w:t>
      </w:r>
    </w:p>
    <w:p w14:paraId="7666190F" w14:textId="77777777" w:rsidR="00B07A14" w:rsidRDefault="00B07A14" w:rsidP="00B07A14"/>
    <w:p w14:paraId="45DC5D7E" w14:textId="77777777" w:rsidR="00B07A14" w:rsidRPr="006C1996" w:rsidRDefault="00B07A14" w:rsidP="00B07A14">
      <w:pPr>
        <w:rPr>
          <w:rFonts w:ascii="Lucida Console" w:hAnsi="Lucida Console"/>
          <w:lang w:val="en-US"/>
        </w:rPr>
      </w:pPr>
      <w:r w:rsidRPr="006C1996">
        <w:rPr>
          <w:rFonts w:ascii="Lucida Console" w:hAnsi="Lucida Console"/>
          <w:lang w:val="en-US"/>
        </w:rPr>
        <w:t>I + I =&gt; O</w:t>
      </w:r>
    </w:p>
    <w:p w14:paraId="31FB8D28" w14:textId="77777777" w:rsidR="00B07A14" w:rsidRPr="000B34A7" w:rsidRDefault="00B07A14" w:rsidP="00B07A14">
      <w:pPr>
        <w:rPr>
          <w:rFonts w:ascii="Lucida Console" w:hAnsi="Lucida Console"/>
          <w:lang w:val="en-US"/>
        </w:rPr>
      </w:pPr>
      <w:r w:rsidRPr="000B34A7">
        <w:rPr>
          <w:rFonts w:ascii="Lucida Console" w:hAnsi="Lucida Console"/>
          <w:lang w:val="en-US"/>
        </w:rPr>
        <w:t>O + O =&gt; O</w:t>
      </w:r>
    </w:p>
    <w:p w14:paraId="1A62FDF7" w14:textId="77777777" w:rsidR="00B07A14" w:rsidRPr="000B34A7" w:rsidRDefault="00B07A14" w:rsidP="00B07A14">
      <w:pPr>
        <w:rPr>
          <w:rFonts w:ascii="Lucida Console" w:hAnsi="Lucida Console"/>
          <w:lang w:val="en-US"/>
        </w:rPr>
      </w:pPr>
      <w:r w:rsidRPr="000B34A7">
        <w:rPr>
          <w:rFonts w:ascii="Lucida Console" w:hAnsi="Lucida Console"/>
          <w:lang w:val="en-US"/>
        </w:rPr>
        <w:t>I + O =&gt; I</w:t>
      </w:r>
    </w:p>
    <w:p w14:paraId="62B5BCAD" w14:textId="77777777" w:rsidR="00B07A14" w:rsidRPr="000B34A7" w:rsidRDefault="00B07A14" w:rsidP="00B07A14">
      <w:pPr>
        <w:rPr>
          <w:rFonts w:ascii="Lucida Console" w:hAnsi="Lucida Console"/>
          <w:lang w:val="en-US"/>
        </w:rPr>
      </w:pPr>
      <w:r w:rsidRPr="000B34A7">
        <w:rPr>
          <w:rFonts w:ascii="Lucida Console" w:hAnsi="Lucida Console"/>
          <w:lang w:val="en-US"/>
        </w:rPr>
        <w:t>O + I =&gt; I</w:t>
      </w:r>
    </w:p>
    <w:p w14:paraId="711431C7" w14:textId="77777777" w:rsidR="00B07A14" w:rsidRPr="000B34A7" w:rsidRDefault="00B07A14" w:rsidP="00B07A14">
      <w:pPr>
        <w:rPr>
          <w:rFonts w:ascii="Lucida Console" w:hAnsi="Lucida Console"/>
          <w:lang w:val="en-US"/>
        </w:rPr>
      </w:pPr>
    </w:p>
    <w:p w14:paraId="2EC6A5F1" w14:textId="77777777" w:rsidR="00B07A14" w:rsidRDefault="00B07A14" w:rsidP="00B07A14">
      <w:r>
        <w:t>Mit diesen Regeln kann man aus zwei Dateien eine Parität erstellen:</w:t>
      </w:r>
    </w:p>
    <w:p w14:paraId="15D8D1C4" w14:textId="77777777" w:rsidR="00B07A14" w:rsidRDefault="00B07A14" w:rsidP="00B07A14"/>
    <w:p w14:paraId="39F3FD0F" w14:textId="77777777" w:rsidR="00B07A14" w:rsidRDefault="00B07A14" w:rsidP="00B07A14">
      <w:pPr>
        <w:rPr>
          <w:rFonts w:ascii="Lucida Console" w:hAnsi="Lucida Console"/>
        </w:rPr>
      </w:pPr>
      <w:r>
        <w:rPr>
          <w:rFonts w:ascii="Lucida Console" w:hAnsi="Lucida Console"/>
        </w:rPr>
        <w:t>IIOO + IOIO =&gt; OIIO</w:t>
      </w:r>
    </w:p>
    <w:p w14:paraId="603FEC68" w14:textId="77777777" w:rsidR="00B07A14" w:rsidRDefault="00B07A14" w:rsidP="00B07A14">
      <w:pPr>
        <w:rPr>
          <w:rFonts w:ascii="Lucida Console" w:hAnsi="Lucida Console"/>
        </w:rPr>
      </w:pPr>
    </w:p>
    <w:p w14:paraId="0F5D4852" w14:textId="77777777" w:rsidR="00B07A14" w:rsidRDefault="00B07A14" w:rsidP="00B07A14">
      <w:r>
        <w:t>Mithilfe dieser Parität kann man maximal einen Wert wieder herstellen.</w:t>
      </w:r>
    </w:p>
    <w:p w14:paraId="2C3F16B1" w14:textId="77777777" w:rsidR="00B07A14" w:rsidRDefault="00B07A14" w:rsidP="003102CF">
      <w:pPr>
        <w:pStyle w:val="Heading2"/>
      </w:pPr>
      <w:bookmarkStart w:id="479" w:name="_Toc103938882"/>
      <w:r>
        <w:t>Hot-Spare</w:t>
      </w:r>
      <w:bookmarkEnd w:id="479"/>
    </w:p>
    <w:p w14:paraId="0B5644AB" w14:textId="77777777" w:rsidR="00B07A14" w:rsidRPr="003A47B9" w:rsidRDefault="00B07A14" w:rsidP="00B07A14">
      <w:r>
        <w:t>Hot-Spare Komponenten sind dazu da, um im Notfall die richtige Komponente, beispielsweise Festplatten, zu ersetzen. Diese können durch Auto-Swap ersetzt werden. Eine Hot-Spare Festplatte ist auch bei Raids sehr nützlich. Bei einem Tausch werden die verlorenen Daten auf die Hot-Spare Festplatte rekonstruiert.</w:t>
      </w:r>
    </w:p>
    <w:p w14:paraId="6721E1A7" w14:textId="5B27D137" w:rsidR="00D40037" w:rsidRDefault="00D40037" w:rsidP="003102CF">
      <w:pPr>
        <w:pStyle w:val="Heading2"/>
      </w:pPr>
      <w:bookmarkStart w:id="480" w:name="_Toc103938883"/>
      <w:r>
        <w:t>Raid 0</w:t>
      </w:r>
      <w:bookmarkEnd w:id="480"/>
    </w:p>
    <w:p w14:paraId="7265120C" w14:textId="5A1A3FA6" w:rsidR="00E7027C" w:rsidRDefault="0026212A" w:rsidP="0026212A">
      <w:r>
        <w:t>Beim Raid 0 werden Daten auf mehrere Festplatten verteilt (</w:t>
      </w:r>
      <w:proofErr w:type="spellStart"/>
      <w:r>
        <w:t>striping</w:t>
      </w:r>
      <w:proofErr w:type="spellEnd"/>
      <w:r>
        <w:t xml:space="preserve">). </w:t>
      </w:r>
    </w:p>
    <w:p w14:paraId="43B2D3AB" w14:textId="6E381F95" w:rsidR="00590A9B" w:rsidRDefault="00946470" w:rsidP="0026212A">
      <w:r>
        <w:t xml:space="preserve">Bei zwei Festplatten haben beispielsweise beide je die </w:t>
      </w:r>
      <w:r w:rsidR="00BF3AE1">
        <w:t>Hälfte</w:t>
      </w:r>
      <w:r>
        <w:t xml:space="preserve"> der Daten.</w:t>
      </w:r>
    </w:p>
    <w:p w14:paraId="7C75E667" w14:textId="34EAC131" w:rsidR="00E7027C" w:rsidRDefault="00E7027C" w:rsidP="0026212A"/>
    <w:p w14:paraId="01A1DF67" w14:textId="77777777" w:rsidR="00946470" w:rsidRDefault="00946470" w:rsidP="00946470">
      <w:pPr>
        <w:keepNext/>
      </w:pPr>
      <w:r>
        <w:rPr>
          <w:noProof/>
        </w:rPr>
        <w:drawing>
          <wp:inline distT="0" distB="0" distL="0" distR="0" wp14:anchorId="7194D683" wp14:editId="5729F344">
            <wp:extent cx="1156276" cy="1775012"/>
            <wp:effectExtent l="0" t="0" r="0" b="0"/>
            <wp:docPr id="346" name="Grafik 346" descr="RAI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ID – Wikipedia"/>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163343" cy="1785860"/>
                    </a:xfrm>
                    <a:prstGeom prst="rect">
                      <a:avLst/>
                    </a:prstGeom>
                    <a:noFill/>
                    <a:ln>
                      <a:noFill/>
                    </a:ln>
                  </pic:spPr>
                </pic:pic>
              </a:graphicData>
            </a:graphic>
          </wp:inline>
        </w:drawing>
      </w:r>
    </w:p>
    <w:p w14:paraId="0A4284BB" w14:textId="64FEB569" w:rsidR="00946470" w:rsidRDefault="00946470" w:rsidP="00946470">
      <w:pPr>
        <w:pStyle w:val="Caption"/>
      </w:pPr>
      <w:bookmarkStart w:id="481" w:name="_Toc103938511"/>
      <w:r>
        <w:t xml:space="preserve">Abbildung </w:t>
      </w:r>
      <w:fldSimple w:instr=" SEQ Abbildung \* ARABIC ">
        <w:r w:rsidR="00C34C3A">
          <w:rPr>
            <w:noProof/>
          </w:rPr>
          <w:t>123</w:t>
        </w:r>
      </w:fldSimple>
      <w:r>
        <w:t>: Raid 0</w:t>
      </w:r>
      <w:r>
        <w:rPr>
          <w:rStyle w:val="FootnoteReference"/>
        </w:rPr>
        <w:footnoteReference w:id="3"/>
      </w:r>
      <w:bookmarkEnd w:id="481"/>
    </w:p>
    <w:p w14:paraId="09473A9D" w14:textId="62624EE9" w:rsidR="00E7027C" w:rsidRDefault="00E7027C" w:rsidP="0026212A">
      <w:r>
        <w:t>Vorteil:</w:t>
      </w:r>
    </w:p>
    <w:p w14:paraId="002B4789" w14:textId="178EDABA" w:rsidR="00E7027C" w:rsidRDefault="00E7027C" w:rsidP="00671609">
      <w:pPr>
        <w:pStyle w:val="ListParagraph"/>
        <w:numPr>
          <w:ilvl w:val="0"/>
          <w:numId w:val="38"/>
        </w:numPr>
      </w:pPr>
      <w:r>
        <w:t>Hohe Lese- und Schreibegeschwindigkeiten</w:t>
      </w:r>
    </w:p>
    <w:p w14:paraId="5E69DEBF" w14:textId="2C4A7B79" w:rsidR="00E7027C" w:rsidRDefault="00E7027C" w:rsidP="00E7027C"/>
    <w:p w14:paraId="406F9BF6" w14:textId="707A2DD0" w:rsidR="00E7027C" w:rsidRDefault="00E7027C" w:rsidP="00E7027C">
      <w:r>
        <w:t>Nachteil:</w:t>
      </w:r>
    </w:p>
    <w:p w14:paraId="5BCD33E5" w14:textId="0F6B38C0" w:rsidR="00857884" w:rsidRDefault="006C1996" w:rsidP="00671609">
      <w:pPr>
        <w:pStyle w:val="ListParagraph"/>
        <w:numPr>
          <w:ilvl w:val="0"/>
          <w:numId w:val="38"/>
        </w:numPr>
      </w:pPr>
      <w:r>
        <w:t>Keine</w:t>
      </w:r>
      <w:r w:rsidR="00E7027C">
        <w:t xml:space="preserve"> Datensicherheit</w:t>
      </w:r>
    </w:p>
    <w:p w14:paraId="57C88DE1" w14:textId="77777777" w:rsidR="007E5FFD" w:rsidRDefault="007E5FFD">
      <w:pPr>
        <w:rPr>
          <w:rFonts w:cs="Arial"/>
          <w:b/>
          <w:bCs/>
          <w:iCs/>
          <w:sz w:val="32"/>
          <w:szCs w:val="28"/>
        </w:rPr>
      </w:pPr>
      <w:r>
        <w:br w:type="page"/>
      </w:r>
    </w:p>
    <w:p w14:paraId="1BC109CC" w14:textId="10F6668B" w:rsidR="00857884" w:rsidRDefault="00857884" w:rsidP="003102CF">
      <w:pPr>
        <w:pStyle w:val="Heading2"/>
      </w:pPr>
      <w:bookmarkStart w:id="482" w:name="_Toc103938884"/>
      <w:r>
        <w:lastRenderedPageBreak/>
        <w:t>Raid 1</w:t>
      </w:r>
      <w:bookmarkEnd w:id="482"/>
    </w:p>
    <w:p w14:paraId="4C3568E9" w14:textId="38069B3F" w:rsidR="006C1996" w:rsidRDefault="00857884" w:rsidP="00857884">
      <w:r>
        <w:t>Beim Raid 1 wird eine Festplatte auf die zweite gespiegelt.</w:t>
      </w:r>
    </w:p>
    <w:p w14:paraId="53C2371F" w14:textId="4C1CE33C" w:rsidR="004F6F5E" w:rsidRDefault="004F6F5E" w:rsidP="00857884"/>
    <w:p w14:paraId="16E5B3A1" w14:textId="77777777" w:rsidR="00946470" w:rsidRDefault="00946470" w:rsidP="00946470">
      <w:pPr>
        <w:keepNext/>
      </w:pPr>
      <w:r>
        <w:rPr>
          <w:noProof/>
        </w:rPr>
        <w:drawing>
          <wp:inline distT="0" distB="0" distL="0" distR="0" wp14:anchorId="3D0CF395" wp14:editId="7F665476">
            <wp:extent cx="1567982" cy="2407024"/>
            <wp:effectExtent l="0" t="0" r="0" b="0"/>
            <wp:docPr id="347" name="Grafik 347" descr="RAI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AID – Wikipedia"/>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576404" cy="2419953"/>
                    </a:xfrm>
                    <a:prstGeom prst="rect">
                      <a:avLst/>
                    </a:prstGeom>
                    <a:noFill/>
                    <a:ln>
                      <a:noFill/>
                    </a:ln>
                  </pic:spPr>
                </pic:pic>
              </a:graphicData>
            </a:graphic>
          </wp:inline>
        </w:drawing>
      </w:r>
    </w:p>
    <w:p w14:paraId="6544484C" w14:textId="1BB2DBE5" w:rsidR="00946470" w:rsidRDefault="00946470" w:rsidP="00946470">
      <w:pPr>
        <w:pStyle w:val="Caption"/>
      </w:pPr>
      <w:bookmarkStart w:id="483" w:name="_Toc103938512"/>
      <w:r>
        <w:t xml:space="preserve">Abbildung </w:t>
      </w:r>
      <w:fldSimple w:instr=" SEQ Abbildung \* ARABIC ">
        <w:r w:rsidR="00C34C3A">
          <w:rPr>
            <w:noProof/>
          </w:rPr>
          <w:t>124</w:t>
        </w:r>
      </w:fldSimple>
      <w:r>
        <w:t>: Raid 1</w:t>
      </w:r>
      <w:r>
        <w:rPr>
          <w:rStyle w:val="FootnoteReference"/>
        </w:rPr>
        <w:footnoteReference w:id="4"/>
      </w:r>
      <w:bookmarkEnd w:id="483"/>
    </w:p>
    <w:p w14:paraId="7AA26B18" w14:textId="1A3C775B" w:rsidR="004F6F5E" w:rsidRDefault="004F6F5E" w:rsidP="004F6F5E">
      <w:r>
        <w:t>Vorteil:</w:t>
      </w:r>
    </w:p>
    <w:p w14:paraId="61560027" w14:textId="1209E5DF" w:rsidR="004F6F5E" w:rsidRDefault="004F6F5E" w:rsidP="00671609">
      <w:pPr>
        <w:pStyle w:val="ListParagraph"/>
        <w:numPr>
          <w:ilvl w:val="0"/>
          <w:numId w:val="37"/>
        </w:numPr>
      </w:pPr>
      <w:r>
        <w:t>Hohe Datensicherheit</w:t>
      </w:r>
    </w:p>
    <w:p w14:paraId="20C463A5" w14:textId="274AFEB0" w:rsidR="004F6F5E" w:rsidRDefault="004F6F5E" w:rsidP="004F6F5E"/>
    <w:p w14:paraId="418AF9FA" w14:textId="7044DF21" w:rsidR="004F6F5E" w:rsidRDefault="004F6F5E" w:rsidP="004F6F5E">
      <w:r>
        <w:t>Nachteil:</w:t>
      </w:r>
    </w:p>
    <w:p w14:paraId="0707D012" w14:textId="541A7272" w:rsidR="004F6F5E" w:rsidRDefault="004F6F5E" w:rsidP="00671609">
      <w:pPr>
        <w:pStyle w:val="ListParagraph"/>
        <w:numPr>
          <w:ilvl w:val="0"/>
          <w:numId w:val="37"/>
        </w:numPr>
      </w:pPr>
      <w:r>
        <w:t>Hohe Kosten (nur der halbe Speicher wird aktiv genutzt)</w:t>
      </w:r>
    </w:p>
    <w:p w14:paraId="4F69B52A" w14:textId="68A55827" w:rsidR="00C21BD4" w:rsidRDefault="00C21BD4" w:rsidP="003102CF">
      <w:pPr>
        <w:pStyle w:val="Heading2"/>
      </w:pPr>
      <w:bookmarkStart w:id="484" w:name="_Toc103938885"/>
      <w:r>
        <w:t xml:space="preserve">Raid </w:t>
      </w:r>
      <w:r w:rsidR="00560EBF">
        <w:t>5</w:t>
      </w:r>
      <w:bookmarkEnd w:id="484"/>
    </w:p>
    <w:p w14:paraId="36075F86" w14:textId="0208E0D6" w:rsidR="00C21BD4" w:rsidRDefault="006363F7" w:rsidP="00C21BD4">
      <w:r>
        <w:t>Beim Raid 5 w</w:t>
      </w:r>
      <w:r w:rsidR="00157E89">
        <w:t>ird auf jeweils einer Festplatte eine Parität gespeichert.</w:t>
      </w:r>
      <w:r w:rsidR="006C1996">
        <w:t xml:space="preserve"> Auf den anderen Festplatten werden die Daten gestripe</w:t>
      </w:r>
      <w:r w:rsidR="003A47B9">
        <w:t>d</w:t>
      </w:r>
      <w:r w:rsidR="006C1996">
        <w:t>.</w:t>
      </w:r>
    </w:p>
    <w:p w14:paraId="1D8B341D" w14:textId="47D6AAFA" w:rsidR="00B71F6D" w:rsidRDefault="006C1996" w:rsidP="00C21BD4">
      <w:r>
        <w:t xml:space="preserve">Dadurch kann </w:t>
      </w:r>
      <w:r w:rsidR="00946470">
        <w:t xml:space="preserve">maximal </w:t>
      </w:r>
      <w:r>
        <w:t xml:space="preserve">eine Festplatte Ausfallen. </w:t>
      </w:r>
    </w:p>
    <w:p w14:paraId="46511E67" w14:textId="116A19EE" w:rsidR="006C1996" w:rsidRDefault="006C1996" w:rsidP="00C21BD4"/>
    <w:p w14:paraId="51E97BCD" w14:textId="77777777" w:rsidR="00946470" w:rsidRDefault="00946470" w:rsidP="00946470">
      <w:pPr>
        <w:keepNext/>
      </w:pPr>
      <w:r>
        <w:rPr>
          <w:noProof/>
        </w:rPr>
        <w:drawing>
          <wp:inline distT="0" distB="0" distL="0" distR="0" wp14:anchorId="091F521C" wp14:editId="13C32E21">
            <wp:extent cx="2581835" cy="1572107"/>
            <wp:effectExtent l="0" t="0" r="0" b="9525"/>
            <wp:docPr id="344" name="Grafik 344" descr="RAID – Thomas-Krenn-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ID – Thomas-Krenn-Wiki"/>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83481" cy="1573109"/>
                    </a:xfrm>
                    <a:prstGeom prst="rect">
                      <a:avLst/>
                    </a:prstGeom>
                    <a:noFill/>
                    <a:ln>
                      <a:noFill/>
                    </a:ln>
                  </pic:spPr>
                </pic:pic>
              </a:graphicData>
            </a:graphic>
          </wp:inline>
        </w:drawing>
      </w:r>
    </w:p>
    <w:p w14:paraId="2E718286" w14:textId="45F6B997" w:rsidR="00946470" w:rsidRDefault="00946470" w:rsidP="00946470">
      <w:pPr>
        <w:pStyle w:val="Caption"/>
      </w:pPr>
      <w:bookmarkStart w:id="485" w:name="_Toc103938513"/>
      <w:r>
        <w:t xml:space="preserve">Abbildung </w:t>
      </w:r>
      <w:fldSimple w:instr=" SEQ Abbildung \* ARABIC ">
        <w:r w:rsidR="00C34C3A">
          <w:rPr>
            <w:noProof/>
          </w:rPr>
          <w:t>125</w:t>
        </w:r>
      </w:fldSimple>
      <w:r>
        <w:t>: Raid 5</w:t>
      </w:r>
      <w:r>
        <w:rPr>
          <w:rStyle w:val="FootnoteReference"/>
        </w:rPr>
        <w:footnoteReference w:id="5"/>
      </w:r>
      <w:bookmarkEnd w:id="485"/>
    </w:p>
    <w:p w14:paraId="19090492" w14:textId="77777777" w:rsidR="00946470" w:rsidRDefault="00946470" w:rsidP="00C21BD4"/>
    <w:p w14:paraId="246B2D3C" w14:textId="1CBB9C07" w:rsidR="006C1996" w:rsidRDefault="006C1996" w:rsidP="00C21BD4">
      <w:r>
        <w:t>Vorteil:</w:t>
      </w:r>
    </w:p>
    <w:p w14:paraId="5AE4D62E" w14:textId="77777777" w:rsidR="0021345C" w:rsidRDefault="0021345C" w:rsidP="00671609">
      <w:pPr>
        <w:pStyle w:val="ListParagraph"/>
        <w:numPr>
          <w:ilvl w:val="0"/>
          <w:numId w:val="37"/>
        </w:numPr>
      </w:pPr>
      <w:r>
        <w:t>Hohe Lese- und Schreibegeschwindigkeiten</w:t>
      </w:r>
    </w:p>
    <w:p w14:paraId="1EE0F947" w14:textId="3D752773" w:rsidR="006C1996" w:rsidRDefault="0021345C" w:rsidP="00671609">
      <w:pPr>
        <w:pStyle w:val="ListParagraph"/>
        <w:numPr>
          <w:ilvl w:val="0"/>
          <w:numId w:val="37"/>
        </w:numPr>
      </w:pPr>
      <w:r>
        <w:t>Datensicherung</w:t>
      </w:r>
    </w:p>
    <w:p w14:paraId="0D848C46" w14:textId="77777777" w:rsidR="0021345C" w:rsidRDefault="0021345C" w:rsidP="0021345C"/>
    <w:p w14:paraId="527734ED" w14:textId="645D7455" w:rsidR="0021345C" w:rsidRDefault="0021345C" w:rsidP="0021345C">
      <w:r>
        <w:t>Nachteil:</w:t>
      </w:r>
    </w:p>
    <w:p w14:paraId="5393CAA3" w14:textId="7AC8083F" w:rsidR="0021345C" w:rsidRDefault="0021345C" w:rsidP="00671609">
      <w:pPr>
        <w:pStyle w:val="ListParagraph"/>
        <w:numPr>
          <w:ilvl w:val="0"/>
          <w:numId w:val="39"/>
        </w:numPr>
      </w:pPr>
      <w:r>
        <w:t>Wenn zwei Festplatten ausfallen sind die Daten verloren</w:t>
      </w:r>
    </w:p>
    <w:p w14:paraId="66F154AB" w14:textId="56F0B088" w:rsidR="0025353A" w:rsidRDefault="0025353A" w:rsidP="00671609">
      <w:pPr>
        <w:pStyle w:val="ListParagraph"/>
        <w:numPr>
          <w:ilvl w:val="0"/>
          <w:numId w:val="39"/>
        </w:numPr>
      </w:pPr>
      <w:r>
        <w:t>Kann nur schwer erweitert werden, der neue Speicher kann erst genutzt werden, wenn alle Festplatten ersetzt werden.</w:t>
      </w:r>
    </w:p>
    <w:p w14:paraId="6AB1417F" w14:textId="63E597FC" w:rsidR="00010E9D" w:rsidRDefault="00010E9D" w:rsidP="00671609">
      <w:pPr>
        <w:pStyle w:val="ListParagraph"/>
        <w:numPr>
          <w:ilvl w:val="0"/>
          <w:numId w:val="39"/>
        </w:numPr>
      </w:pPr>
      <w:r>
        <w:t>Alle Festplatten müssen die gleiche Grösse haben, ansonsten wird nicht der ganze Speicher genutzt.</w:t>
      </w:r>
    </w:p>
    <w:p w14:paraId="33ACE729" w14:textId="126472D5" w:rsidR="00517EB4" w:rsidRDefault="00517EB4" w:rsidP="003102CF">
      <w:pPr>
        <w:pStyle w:val="Heading2"/>
      </w:pPr>
      <w:bookmarkStart w:id="486" w:name="_Toc103938886"/>
      <w:r>
        <w:lastRenderedPageBreak/>
        <w:t>Raid 6</w:t>
      </w:r>
      <w:bookmarkEnd w:id="486"/>
    </w:p>
    <w:p w14:paraId="32960A21" w14:textId="01778BE2" w:rsidR="00517EB4" w:rsidRPr="00517EB4" w:rsidRDefault="00517EB4" w:rsidP="00517EB4">
      <w:r>
        <w:t>Der Raid 6 ist ähnlich wie der Raid 5. Der Unterschied ist, dass es beim Raid 6 zwei Parit</w:t>
      </w:r>
      <w:r w:rsidR="000802DF">
        <w:t>ä</w:t>
      </w:r>
      <w:r>
        <w:t>ten gibt</w:t>
      </w:r>
      <w:r w:rsidR="000802DF">
        <w:t>. So können zwei Festplatten ausfallen.</w:t>
      </w:r>
    </w:p>
    <w:p w14:paraId="71FE20D2" w14:textId="7705C6EA" w:rsidR="0021345C" w:rsidRDefault="0021345C" w:rsidP="003102CF">
      <w:pPr>
        <w:pStyle w:val="Heading2"/>
      </w:pPr>
      <w:bookmarkStart w:id="487" w:name="_Toc103938887"/>
      <w:r>
        <w:t xml:space="preserve">Raid </w:t>
      </w:r>
      <w:r w:rsidR="003A47B9">
        <w:t>1</w:t>
      </w:r>
      <w:r>
        <w:t xml:space="preserve"> + </w:t>
      </w:r>
      <w:r w:rsidR="003A47B9">
        <w:t>X</w:t>
      </w:r>
      <w:bookmarkEnd w:id="487"/>
    </w:p>
    <w:p w14:paraId="68FD4F40" w14:textId="151D7630" w:rsidR="00946470" w:rsidRPr="007E5FFD" w:rsidRDefault="003A47B9">
      <w:r>
        <w:t>Raids können auch kombiniert werden, beispielsweise kann man jede Raid</w:t>
      </w:r>
      <w:r w:rsidR="00946470">
        <w:t>-</w:t>
      </w:r>
      <w:r>
        <w:t>Art mit einem Raid 1 kombinieren. Dadurch wird die Datensicherheit sehr erhöht.</w:t>
      </w:r>
    </w:p>
    <w:p w14:paraId="183248D4" w14:textId="58D627D6" w:rsidR="00946470" w:rsidRDefault="00946470" w:rsidP="003102CF">
      <w:pPr>
        <w:pStyle w:val="Heading3"/>
      </w:pPr>
      <w:bookmarkStart w:id="488" w:name="_Toc103938888"/>
      <w:r>
        <w:t>Raid 10</w:t>
      </w:r>
      <w:bookmarkEnd w:id="488"/>
    </w:p>
    <w:p w14:paraId="2AC31190" w14:textId="5D28B201" w:rsidR="00946470" w:rsidRDefault="00946470" w:rsidP="00946470">
      <w:r>
        <w:t>Beim Beispiel Raid 10 wird ein Raid 0 durchgeführt und dieser doppelt gesichert.</w:t>
      </w:r>
    </w:p>
    <w:p w14:paraId="7D41BC08" w14:textId="77777777" w:rsidR="00B07A14" w:rsidRPr="00946470" w:rsidRDefault="00B07A14" w:rsidP="00946470"/>
    <w:p w14:paraId="796C1C9E" w14:textId="77777777" w:rsidR="00946470" w:rsidRDefault="00946470" w:rsidP="00946470">
      <w:pPr>
        <w:keepNext/>
      </w:pPr>
      <w:r>
        <w:rPr>
          <w:noProof/>
        </w:rPr>
        <w:drawing>
          <wp:inline distT="0" distB="0" distL="0" distR="0" wp14:anchorId="76BD9CD3" wp14:editId="41CD53D2">
            <wp:extent cx="2198594" cy="1697505"/>
            <wp:effectExtent l="0" t="0" r="0" b="0"/>
            <wp:docPr id="349" name="Grafik 349" descr="RAID – Thomas-Krenn-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ID – Thomas-Krenn-Wiki"/>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203893" cy="1701596"/>
                    </a:xfrm>
                    <a:prstGeom prst="rect">
                      <a:avLst/>
                    </a:prstGeom>
                    <a:noFill/>
                    <a:ln>
                      <a:noFill/>
                    </a:ln>
                  </pic:spPr>
                </pic:pic>
              </a:graphicData>
            </a:graphic>
          </wp:inline>
        </w:drawing>
      </w:r>
    </w:p>
    <w:p w14:paraId="51E17240" w14:textId="3337DBFF" w:rsidR="00946470" w:rsidRDefault="00946470" w:rsidP="00946470">
      <w:pPr>
        <w:pStyle w:val="Caption"/>
      </w:pPr>
      <w:bookmarkStart w:id="489" w:name="_Toc103938514"/>
      <w:r>
        <w:t xml:space="preserve">Abbildung </w:t>
      </w:r>
      <w:fldSimple w:instr=" SEQ Abbildung \* ARABIC ">
        <w:r w:rsidR="00C34C3A">
          <w:rPr>
            <w:noProof/>
          </w:rPr>
          <w:t>126</w:t>
        </w:r>
      </w:fldSimple>
      <w:r>
        <w:t>: Raid 1+0</w:t>
      </w:r>
      <w:r w:rsidR="00B07A14">
        <w:rPr>
          <w:rStyle w:val="FootnoteReference"/>
        </w:rPr>
        <w:footnoteReference w:id="6"/>
      </w:r>
      <w:bookmarkEnd w:id="489"/>
    </w:p>
    <w:p w14:paraId="40F9ADAD" w14:textId="77777777" w:rsidR="00245430" w:rsidRDefault="00245430" w:rsidP="00245430">
      <w:r>
        <w:t>Vorteil:</w:t>
      </w:r>
    </w:p>
    <w:p w14:paraId="4588A588" w14:textId="77777777" w:rsidR="00245430" w:rsidRDefault="00245430" w:rsidP="00245430">
      <w:pPr>
        <w:pStyle w:val="ListParagraph"/>
        <w:numPr>
          <w:ilvl w:val="0"/>
          <w:numId w:val="42"/>
        </w:numPr>
      </w:pPr>
      <w:r>
        <w:t>Schnell</w:t>
      </w:r>
    </w:p>
    <w:p w14:paraId="26432A86" w14:textId="77777777" w:rsidR="00245430" w:rsidRDefault="00245430" w:rsidP="00245430">
      <w:pPr>
        <w:pStyle w:val="ListParagraph"/>
        <w:numPr>
          <w:ilvl w:val="0"/>
          <w:numId w:val="42"/>
        </w:numPr>
      </w:pPr>
      <w:r>
        <w:t>Sicherheit</w:t>
      </w:r>
    </w:p>
    <w:p w14:paraId="79C32188" w14:textId="77777777" w:rsidR="00245430" w:rsidRDefault="00245430" w:rsidP="00245430">
      <w:r>
        <w:t>Nachteil:</w:t>
      </w:r>
    </w:p>
    <w:p w14:paraId="10A826E7" w14:textId="0405F9F0" w:rsidR="00245430" w:rsidRPr="00245430" w:rsidRDefault="00245430" w:rsidP="00245430">
      <w:pPr>
        <w:pStyle w:val="ListParagraph"/>
        <w:numPr>
          <w:ilvl w:val="0"/>
          <w:numId w:val="43"/>
        </w:numPr>
      </w:pPr>
      <w:r>
        <w:t>Nur 50% der Festplatten können genutzt werden</w:t>
      </w:r>
    </w:p>
    <w:p w14:paraId="045DB240" w14:textId="6E2381FD" w:rsidR="00946470" w:rsidRDefault="00B07A14" w:rsidP="003102CF">
      <w:pPr>
        <w:pStyle w:val="Heading3"/>
      </w:pPr>
      <w:bookmarkStart w:id="490" w:name="_Toc103938889"/>
      <w:r>
        <w:t>Raid 15</w:t>
      </w:r>
      <w:bookmarkEnd w:id="490"/>
    </w:p>
    <w:p w14:paraId="633EBF9E" w14:textId="5DD77FC8" w:rsidR="00B07A14" w:rsidRDefault="00B07A14" w:rsidP="00B07A14">
      <w:r>
        <w:t>Beim Raid 15 wird ein Raid 5 doppelt gespeichert.</w:t>
      </w:r>
    </w:p>
    <w:p w14:paraId="2F4E05AE" w14:textId="77777777" w:rsidR="00B07A14" w:rsidRDefault="00B07A14" w:rsidP="00B07A14"/>
    <w:p w14:paraId="45C74F9D" w14:textId="77777777" w:rsidR="00B07A14" w:rsidRDefault="00B07A14" w:rsidP="00B07A14">
      <w:pPr>
        <w:keepNext/>
      </w:pPr>
      <w:r>
        <w:rPr>
          <w:noProof/>
        </w:rPr>
        <w:drawing>
          <wp:inline distT="0" distB="0" distL="0" distR="0" wp14:anchorId="7AD0F977" wp14:editId="7D158317">
            <wp:extent cx="2722880" cy="1673860"/>
            <wp:effectExtent l="0" t="0" r="1270" b="2540"/>
            <wp:docPr id="350" name="Grafik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22880" cy="1673860"/>
                    </a:xfrm>
                    <a:prstGeom prst="rect">
                      <a:avLst/>
                    </a:prstGeom>
                    <a:noFill/>
                    <a:ln>
                      <a:noFill/>
                    </a:ln>
                  </pic:spPr>
                </pic:pic>
              </a:graphicData>
            </a:graphic>
          </wp:inline>
        </w:drawing>
      </w:r>
    </w:p>
    <w:p w14:paraId="26EE989B" w14:textId="2732DD28" w:rsidR="00B07A14" w:rsidRDefault="00B07A14" w:rsidP="00B07A14">
      <w:pPr>
        <w:pStyle w:val="Caption"/>
      </w:pPr>
      <w:bookmarkStart w:id="491" w:name="_Toc103938515"/>
      <w:r>
        <w:t xml:space="preserve">Abbildung </w:t>
      </w:r>
      <w:fldSimple w:instr=" SEQ Abbildung \* ARABIC ">
        <w:r w:rsidR="00C34C3A">
          <w:rPr>
            <w:noProof/>
          </w:rPr>
          <w:t>127</w:t>
        </w:r>
      </w:fldSimple>
      <w:r>
        <w:t>: Raid 1+5</w:t>
      </w:r>
      <w:r>
        <w:rPr>
          <w:rStyle w:val="FootnoteReference"/>
        </w:rPr>
        <w:footnoteReference w:id="7"/>
      </w:r>
      <w:bookmarkEnd w:id="491"/>
    </w:p>
    <w:p w14:paraId="3F2F91A2" w14:textId="0B9115B5" w:rsidR="00245430" w:rsidRDefault="00245430" w:rsidP="00245430">
      <w:r>
        <w:t>Vorteil:</w:t>
      </w:r>
    </w:p>
    <w:p w14:paraId="57FA80BE" w14:textId="625AD85B" w:rsidR="00245430" w:rsidRDefault="00245430" w:rsidP="00245430">
      <w:pPr>
        <w:pStyle w:val="ListParagraph"/>
        <w:numPr>
          <w:ilvl w:val="0"/>
          <w:numId w:val="43"/>
        </w:numPr>
      </w:pPr>
      <w:r>
        <w:t>Schnell</w:t>
      </w:r>
    </w:p>
    <w:p w14:paraId="522AF439" w14:textId="0F2E9C75" w:rsidR="00245430" w:rsidRDefault="00245430" w:rsidP="00245430">
      <w:pPr>
        <w:pStyle w:val="ListParagraph"/>
        <w:numPr>
          <w:ilvl w:val="0"/>
          <w:numId w:val="43"/>
        </w:numPr>
      </w:pPr>
      <w:r>
        <w:t>Sicherheit</w:t>
      </w:r>
    </w:p>
    <w:p w14:paraId="0A34ECC7" w14:textId="7541DB3B" w:rsidR="00245430" w:rsidRDefault="00245430" w:rsidP="00245430">
      <w:r>
        <w:t>Nachteil:</w:t>
      </w:r>
    </w:p>
    <w:p w14:paraId="5744AE8E" w14:textId="60D423E9" w:rsidR="00B571AE" w:rsidRPr="007E5FFD" w:rsidRDefault="00245430" w:rsidP="007E5FFD">
      <w:pPr>
        <w:pStyle w:val="ListParagraph"/>
        <w:numPr>
          <w:ilvl w:val="0"/>
          <w:numId w:val="44"/>
        </w:numPr>
      </w:pPr>
      <w:r>
        <w:t xml:space="preserve">Weniger als 50% der Festplatten </w:t>
      </w:r>
    </w:p>
    <w:p w14:paraId="32A3F845" w14:textId="77777777" w:rsidR="00B07A14" w:rsidRDefault="00B07A14" w:rsidP="003102CF">
      <w:pPr>
        <w:pStyle w:val="Heading2"/>
      </w:pPr>
      <w:bookmarkStart w:id="492" w:name="_Toc103938890"/>
      <w:r w:rsidRPr="00B07A14">
        <w:lastRenderedPageBreak/>
        <w:t>Synology Hybrid RAID</w:t>
      </w:r>
      <w:bookmarkEnd w:id="492"/>
    </w:p>
    <w:p w14:paraId="25BDA23D" w14:textId="5301A462" w:rsidR="00517EB4" w:rsidRDefault="00F526F9" w:rsidP="00F526F9">
      <w:r>
        <w:t>Auf N</w:t>
      </w:r>
      <w:r w:rsidR="00B07A14">
        <w:t>AS</w:t>
      </w:r>
      <w:r>
        <w:t xml:space="preserve"> Geräten von Synology hat man die Möglichkeit den </w:t>
      </w:r>
      <w:r w:rsidR="005A4822">
        <w:t>SHR (</w:t>
      </w:r>
      <w:r w:rsidR="00B07A14">
        <w:t>Synology Hybrid Raid)</w:t>
      </w:r>
      <w:r>
        <w:t xml:space="preserve"> zu verwenden. </w:t>
      </w:r>
      <w:r w:rsidR="00517EB4">
        <w:t xml:space="preserve">Es gibt einen SHR 1 und 2 Raid, diese sind vergleichbar mit einem Raid 5 und 6. </w:t>
      </w:r>
    </w:p>
    <w:p w14:paraId="45D6C3A8" w14:textId="5B1CDDDE" w:rsidR="005A4822" w:rsidRDefault="00B3611F" w:rsidP="00F526F9">
      <w:r>
        <w:t xml:space="preserve">Mit dem SHR Raid hat Synology versucht einen intelligenteren Raid zu entwickeln, der die Schwächen der normalen Raid </w:t>
      </w:r>
      <w:r w:rsidR="00010E9D">
        <w:t>A</w:t>
      </w:r>
      <w:r>
        <w:t>rten ausmerzt</w:t>
      </w:r>
      <w:r w:rsidR="00010E9D">
        <w:t xml:space="preserve">. </w:t>
      </w:r>
    </w:p>
    <w:p w14:paraId="53835F7E" w14:textId="71F338D7" w:rsidR="005A4822" w:rsidRDefault="005A4822" w:rsidP="00F526F9">
      <w:r>
        <w:t>Beim Klassischen Raid kann von allen Festplatten nur so viel genutzt werden wie die kleinste Festplatte.</w:t>
      </w:r>
    </w:p>
    <w:p w14:paraId="7DD76AB4" w14:textId="616D0E79" w:rsidR="00F526F9" w:rsidRDefault="005A4822" w:rsidP="00F526F9">
      <w:r>
        <w:t>Beim SHR müssen</w:t>
      </w:r>
      <w:r w:rsidR="00010E9D">
        <w:t xml:space="preserve"> die Festplatten nicht die gleiche Grösse haben und können trotzdem den ganzen Speicher nutzen.</w:t>
      </w:r>
      <w:r w:rsidR="00B571AE">
        <w:t xml:space="preserve"> Auch kann man neue Festplatten hinzufügen</w:t>
      </w:r>
      <w:r w:rsidR="00517EB4">
        <w:t>.</w:t>
      </w:r>
    </w:p>
    <w:p w14:paraId="5F77E17D" w14:textId="77777777" w:rsidR="00457149" w:rsidRDefault="00FB55D1" w:rsidP="00457149">
      <w:pPr>
        <w:keepNext/>
      </w:pPr>
      <w:r>
        <w:rPr>
          <w:noProof/>
        </w:rPr>
        <w:drawing>
          <wp:inline distT="0" distB="0" distL="0" distR="0" wp14:anchorId="72511A2B" wp14:editId="3D530776">
            <wp:extent cx="4166483" cy="2080233"/>
            <wp:effectExtent l="0" t="0" r="5715" b="0"/>
            <wp:docPr id="340" name="Grafik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174850" cy="2084410"/>
                    </a:xfrm>
                    <a:prstGeom prst="rect">
                      <a:avLst/>
                    </a:prstGeom>
                    <a:noFill/>
                    <a:ln>
                      <a:noFill/>
                    </a:ln>
                  </pic:spPr>
                </pic:pic>
              </a:graphicData>
            </a:graphic>
          </wp:inline>
        </w:drawing>
      </w:r>
    </w:p>
    <w:p w14:paraId="5298CDC4" w14:textId="4027BAF4" w:rsidR="00FB55D1" w:rsidRDefault="00457149" w:rsidP="00457149">
      <w:pPr>
        <w:pStyle w:val="Caption"/>
      </w:pPr>
      <w:bookmarkStart w:id="493" w:name="_Toc103938516"/>
      <w:r>
        <w:t xml:space="preserve">Abbildung </w:t>
      </w:r>
      <w:fldSimple w:instr=" SEQ Abbildung \* ARABIC ">
        <w:r w:rsidR="00C34C3A">
          <w:rPr>
            <w:noProof/>
          </w:rPr>
          <w:t>128</w:t>
        </w:r>
      </w:fldSimple>
      <w:r>
        <w:t>: SHR Raid</w:t>
      </w:r>
      <w:bookmarkEnd w:id="493"/>
    </w:p>
    <w:p w14:paraId="3E2EE2E4" w14:textId="185DB484" w:rsidR="00FB55D1" w:rsidRDefault="00FB55D1" w:rsidP="00F526F9">
      <w:r>
        <w:t xml:space="preserve">In diesem Bild sieht man wie die Festplatten in </w:t>
      </w:r>
      <w:r w:rsidR="00457149">
        <w:t>kleinere Festplatten unterteilt werden, und so mehrere Raids machen. Diese werden dann wieder zusammengefügt. Somit wird kein Speicher verschwendet.</w:t>
      </w:r>
    </w:p>
    <w:p w14:paraId="10EFB1A8" w14:textId="53E11B0C" w:rsidR="00E25F1C" w:rsidRPr="003A47B9" w:rsidRDefault="00D40037" w:rsidP="00F526F9">
      <w:r>
        <w:br w:type="page"/>
      </w:r>
    </w:p>
    <w:p w14:paraId="484D4921" w14:textId="380FDFCE" w:rsidR="008358A2" w:rsidRDefault="008358A2" w:rsidP="003102CF">
      <w:pPr>
        <w:pStyle w:val="Heading1"/>
      </w:pPr>
      <w:bookmarkStart w:id="494" w:name="_Toc103938891"/>
      <w:r>
        <w:lastRenderedPageBreak/>
        <w:t>Python</w:t>
      </w:r>
      <w:bookmarkEnd w:id="494"/>
    </w:p>
    <w:p w14:paraId="5409BD2C" w14:textId="18701CA5" w:rsidR="008358A2" w:rsidRDefault="008358A2" w:rsidP="008358A2">
      <w:r>
        <w:t>Python ist ebenfalls eine Programmiersprache. Besonders die Syntax unterscheidet sich von anderen Sprachen.</w:t>
      </w:r>
    </w:p>
    <w:p w14:paraId="2007B764" w14:textId="73E5F96C" w:rsidR="008358A2" w:rsidRDefault="008358A2" w:rsidP="003102CF">
      <w:pPr>
        <w:pStyle w:val="Heading2"/>
      </w:pPr>
      <w:bookmarkStart w:id="495" w:name="_Toc103938892"/>
      <w:r>
        <w:t>Syntax</w:t>
      </w:r>
      <w:bookmarkEnd w:id="495"/>
    </w:p>
    <w:p w14:paraId="589E97D9" w14:textId="51CC5827" w:rsidR="008358A2" w:rsidRDefault="008358A2" w:rsidP="008358A2">
      <w:r>
        <w:t xml:space="preserve">In Python werden nicht wie </w:t>
      </w:r>
      <w:proofErr w:type="spellStart"/>
      <w:r>
        <w:t>zB</w:t>
      </w:r>
      <w:proofErr w:type="spellEnd"/>
      <w:r>
        <w:t>.</w:t>
      </w:r>
      <w:r w:rsidR="00B238C6">
        <w:t xml:space="preserve"> </w:t>
      </w:r>
      <w:r>
        <w:t xml:space="preserve">In C# geschweifte </w:t>
      </w:r>
      <w:r w:rsidR="00B238C6">
        <w:t>K</w:t>
      </w:r>
      <w:r>
        <w:t xml:space="preserve">lammern nach einem </w:t>
      </w:r>
      <w:proofErr w:type="spellStart"/>
      <w:r>
        <w:t>if</w:t>
      </w:r>
      <w:proofErr w:type="spellEnd"/>
      <w:r>
        <w:t xml:space="preserve">, </w:t>
      </w:r>
      <w:proofErr w:type="spellStart"/>
      <w:r>
        <w:t>while</w:t>
      </w:r>
      <w:proofErr w:type="spellEnd"/>
      <w:r>
        <w:t xml:space="preserve"> usw. </w:t>
      </w:r>
      <w:r w:rsidR="00B238C6">
        <w:t>verwendet</w:t>
      </w:r>
      <w:r>
        <w:t>.</w:t>
      </w:r>
      <w:r w:rsidR="006075C0">
        <w:t xml:space="preserve"> In Python </w:t>
      </w:r>
      <w:r w:rsidR="00623D66">
        <w:t xml:space="preserve">werden dazu Doppelpunkte und </w:t>
      </w:r>
      <w:r w:rsidR="006075C0">
        <w:t xml:space="preserve">Einrückung </w:t>
      </w:r>
      <w:r w:rsidR="00B238C6">
        <w:t>verwendet</w:t>
      </w:r>
      <w:r w:rsidR="00623D66">
        <w:t>:</w:t>
      </w:r>
    </w:p>
    <w:p w14:paraId="5712CE1E" w14:textId="77777777" w:rsidR="00623D66" w:rsidRPr="00623D66" w:rsidRDefault="00623D66" w:rsidP="00623D66">
      <w:pPr>
        <w:pStyle w:val="Code"/>
        <w:rPr>
          <w:lang w:val="de-CH"/>
        </w:rPr>
      </w:pPr>
      <w:r w:rsidRPr="00623D66">
        <w:rPr>
          <w:color w:val="569CD6"/>
          <w:lang w:val="de-CH"/>
        </w:rPr>
        <w:t>def</w:t>
      </w:r>
      <w:r w:rsidRPr="00623D66">
        <w:rPr>
          <w:lang w:val="de-CH"/>
        </w:rPr>
        <w:t xml:space="preserve"> </w:t>
      </w:r>
      <w:r w:rsidRPr="00623D66">
        <w:rPr>
          <w:color w:val="DCDCAA"/>
          <w:lang w:val="de-CH"/>
        </w:rPr>
        <w:t>isEven</w:t>
      </w:r>
      <w:r w:rsidRPr="00623D66">
        <w:rPr>
          <w:lang w:val="de-CH"/>
        </w:rPr>
        <w:t xml:space="preserve"> (</w:t>
      </w:r>
      <w:r w:rsidRPr="00623D66">
        <w:rPr>
          <w:color w:val="9CDCFE"/>
          <w:lang w:val="de-CH"/>
        </w:rPr>
        <w:t>number</w:t>
      </w:r>
      <w:r w:rsidRPr="00623D66">
        <w:rPr>
          <w:lang w:val="de-CH"/>
        </w:rPr>
        <w:t>):</w:t>
      </w:r>
    </w:p>
    <w:p w14:paraId="077A2DEB" w14:textId="77777777" w:rsidR="00623D66" w:rsidRPr="00623D66" w:rsidRDefault="00623D66" w:rsidP="00623D66">
      <w:pPr>
        <w:pStyle w:val="Code"/>
      </w:pPr>
      <w:r w:rsidRPr="00623D66">
        <w:rPr>
          <w:lang w:val="de-CH"/>
        </w:rPr>
        <w:t xml:space="preserve">    </w:t>
      </w:r>
      <w:r w:rsidRPr="00623D66">
        <w:rPr>
          <w:color w:val="C586C0"/>
        </w:rPr>
        <w:t>if</w:t>
      </w:r>
      <w:r w:rsidRPr="00623D66">
        <w:t>(</w:t>
      </w:r>
      <w:r w:rsidRPr="00623D66">
        <w:rPr>
          <w:color w:val="9CDCFE"/>
        </w:rPr>
        <w:t>number</w:t>
      </w:r>
      <w:r w:rsidRPr="00623D66">
        <w:t xml:space="preserve"> % </w:t>
      </w:r>
      <w:r w:rsidRPr="00623D66">
        <w:rPr>
          <w:color w:val="B5CEA8"/>
        </w:rPr>
        <w:t>2</w:t>
      </w:r>
      <w:r w:rsidRPr="00623D66">
        <w:t xml:space="preserve"> == </w:t>
      </w:r>
      <w:r w:rsidRPr="00623D66">
        <w:rPr>
          <w:color w:val="B5CEA8"/>
        </w:rPr>
        <w:t>0</w:t>
      </w:r>
      <w:r w:rsidRPr="00623D66">
        <w:t>):</w:t>
      </w:r>
    </w:p>
    <w:p w14:paraId="75403BC0" w14:textId="77777777" w:rsidR="00623D66" w:rsidRPr="000B0E99" w:rsidRDefault="00623D66" w:rsidP="00623D66">
      <w:pPr>
        <w:pStyle w:val="Code"/>
      </w:pPr>
      <w:r w:rsidRPr="00623D66">
        <w:t xml:space="preserve">        </w:t>
      </w:r>
      <w:r w:rsidRPr="000B0E99">
        <w:rPr>
          <w:color w:val="C586C0"/>
        </w:rPr>
        <w:t>return</w:t>
      </w:r>
      <w:r w:rsidRPr="000B0E99">
        <w:t xml:space="preserve"> </w:t>
      </w:r>
      <w:r w:rsidRPr="000B0E99">
        <w:rPr>
          <w:color w:val="569CD6"/>
        </w:rPr>
        <w:t>True</w:t>
      </w:r>
    </w:p>
    <w:p w14:paraId="3C413B79" w14:textId="77777777" w:rsidR="00623D66" w:rsidRPr="000B0E99" w:rsidRDefault="00623D66" w:rsidP="00623D66">
      <w:pPr>
        <w:pStyle w:val="Code"/>
      </w:pPr>
      <w:r w:rsidRPr="000B0E99">
        <w:t xml:space="preserve">    </w:t>
      </w:r>
      <w:r w:rsidRPr="000B0E99">
        <w:rPr>
          <w:color w:val="C586C0"/>
        </w:rPr>
        <w:t>else</w:t>
      </w:r>
      <w:r w:rsidRPr="000B0E99">
        <w:t>:</w:t>
      </w:r>
    </w:p>
    <w:p w14:paraId="5BE91A1A" w14:textId="52C30CFB" w:rsidR="00623D66" w:rsidRDefault="00623D66" w:rsidP="00623D66">
      <w:pPr>
        <w:pStyle w:val="Code"/>
        <w:rPr>
          <w:color w:val="569CD6"/>
        </w:rPr>
      </w:pPr>
      <w:r w:rsidRPr="000B0E99">
        <w:t xml:space="preserve">        </w:t>
      </w:r>
      <w:r w:rsidRPr="00623D66">
        <w:rPr>
          <w:color w:val="C586C0"/>
        </w:rPr>
        <w:t>return</w:t>
      </w:r>
      <w:r w:rsidRPr="00623D66">
        <w:t xml:space="preserve"> </w:t>
      </w:r>
      <w:r w:rsidRPr="00623D66">
        <w:rPr>
          <w:color w:val="569CD6"/>
        </w:rPr>
        <w:t>False</w:t>
      </w:r>
    </w:p>
    <w:p w14:paraId="1FD5D712" w14:textId="60BFDC21" w:rsidR="002D65BD" w:rsidRDefault="002D65BD" w:rsidP="00307AA1">
      <w:pPr>
        <w:pStyle w:val="CodeSnippet1"/>
      </w:pPr>
      <w:bookmarkStart w:id="496" w:name="_Toc103938542"/>
      <w:r>
        <w:t xml:space="preserve">CodeSnippet </w:t>
      </w:r>
      <w:fldSimple w:instr=" SEQ CodeSnippet \* ARABIC ">
        <w:r w:rsidR="00AB0EEA">
          <w:rPr>
            <w:noProof/>
          </w:rPr>
          <w:t>1</w:t>
        </w:r>
      </w:fldSimple>
      <w:r>
        <w:t>: Python Syntax</w:t>
      </w:r>
      <w:bookmarkEnd w:id="496"/>
    </w:p>
    <w:p w14:paraId="183F66D8" w14:textId="1D217C22" w:rsidR="00623D66" w:rsidRDefault="000B0E99" w:rsidP="003102CF">
      <w:pPr>
        <w:pStyle w:val="Heading2"/>
      </w:pPr>
      <w:bookmarkStart w:id="497" w:name="_Toc103938893"/>
      <w:r>
        <w:t>Virtual Environments</w:t>
      </w:r>
      <w:bookmarkEnd w:id="497"/>
    </w:p>
    <w:p w14:paraId="28A3F414" w14:textId="7F082A7C" w:rsidR="000B0E99" w:rsidRDefault="000B0E99" w:rsidP="000B0E99">
      <w:r>
        <w:t xml:space="preserve">Wenn man eine Python </w:t>
      </w:r>
      <w:r w:rsidR="00B238C6">
        <w:t>Installation</w:t>
      </w:r>
      <w:r>
        <w:t xml:space="preserve"> hat, kann es vorkommen das zwei Programme unterschiedliche Versionen des gleichen </w:t>
      </w:r>
      <w:r w:rsidR="00B238C6">
        <w:t>Moduls</w:t>
      </w:r>
      <w:r>
        <w:t xml:space="preserve"> benötigen. Mit mehreren Environments ist dieses Problem gelöst.</w:t>
      </w:r>
    </w:p>
    <w:p w14:paraId="30A32E51" w14:textId="7752D42D" w:rsidR="000B0E99" w:rsidRDefault="000B0E99" w:rsidP="000B0E99">
      <w:r>
        <w:t>Ein Environment kann man beispielsweise mit Visual Studio erstellen:</w:t>
      </w:r>
    </w:p>
    <w:p w14:paraId="3FA2A960" w14:textId="77777777" w:rsidR="00B238C6" w:rsidRDefault="00B238C6" w:rsidP="000B0E99"/>
    <w:p w14:paraId="1628BF19" w14:textId="77777777" w:rsidR="000B0E99" w:rsidRDefault="000B0E99" w:rsidP="000B0E99">
      <w:pPr>
        <w:keepNext/>
      </w:pPr>
      <w:r w:rsidRPr="000B0E99">
        <w:rPr>
          <w:noProof/>
        </w:rPr>
        <w:drawing>
          <wp:inline distT="0" distB="0" distL="0" distR="0" wp14:anchorId="66009012" wp14:editId="35520851">
            <wp:extent cx="3439005" cy="1305107"/>
            <wp:effectExtent l="0" t="0" r="9525" b="9525"/>
            <wp:docPr id="345" name="Grafik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39005" cy="1305107"/>
                    </a:xfrm>
                    <a:prstGeom prst="rect">
                      <a:avLst/>
                    </a:prstGeom>
                  </pic:spPr>
                </pic:pic>
              </a:graphicData>
            </a:graphic>
          </wp:inline>
        </w:drawing>
      </w:r>
    </w:p>
    <w:p w14:paraId="682C0114" w14:textId="75F63782" w:rsidR="000B0E99" w:rsidRDefault="000B0E99" w:rsidP="000B0E99">
      <w:pPr>
        <w:pStyle w:val="Caption"/>
      </w:pPr>
      <w:bookmarkStart w:id="498" w:name="_Toc103938517"/>
      <w:r>
        <w:t xml:space="preserve">Abbildung </w:t>
      </w:r>
      <w:fldSimple w:instr=" SEQ Abbildung \* ARABIC ">
        <w:r w:rsidR="00C34C3A">
          <w:rPr>
            <w:noProof/>
          </w:rPr>
          <w:t>129</w:t>
        </w:r>
      </w:fldSimple>
      <w:r>
        <w:t>: Python Environment in Visual Studio hinzufügen</w:t>
      </w:r>
      <w:bookmarkEnd w:id="498"/>
    </w:p>
    <w:p w14:paraId="5FE4CEC5" w14:textId="25ACDB78" w:rsidR="000B0E99" w:rsidRDefault="000B0E99" w:rsidP="000B0E99">
      <w:r>
        <w:t xml:space="preserve">Im nachfolgenden Fenster kann man </w:t>
      </w:r>
      <w:r w:rsidR="00AC0272">
        <w:t>die Python Version und einen Namen festlegen. Zusätzlich kann man den Speicherort des Environments festlegen und ein requirements.txt installieren</w:t>
      </w:r>
      <w:r w:rsidR="00B363F0">
        <w:t xml:space="preserve"> (</w:t>
      </w:r>
      <w:r w:rsidR="006847EA">
        <w:t xml:space="preserve">Seite </w:t>
      </w:r>
      <w:r w:rsidR="006847EA">
        <w:fldChar w:fldCharType="begin"/>
      </w:r>
      <w:r w:rsidR="006847EA">
        <w:instrText xml:space="preserve"> PAGEREF PythonRequirementstxt \h </w:instrText>
      </w:r>
      <w:r w:rsidR="006847EA">
        <w:fldChar w:fldCharType="separate"/>
      </w:r>
      <w:r w:rsidR="00E0674A">
        <w:rPr>
          <w:noProof/>
        </w:rPr>
        <w:t>99</w:t>
      </w:r>
      <w:r w:rsidR="006847EA">
        <w:fldChar w:fldCharType="end"/>
      </w:r>
      <w:r w:rsidR="002F1C36">
        <w:t>)</w:t>
      </w:r>
      <w:r w:rsidR="00A1573E">
        <w:t>.</w:t>
      </w:r>
    </w:p>
    <w:p w14:paraId="06A785BC" w14:textId="77777777" w:rsidR="00AC0272" w:rsidRPr="00AC0272" w:rsidRDefault="00AC0272" w:rsidP="000B0E99"/>
    <w:p w14:paraId="4C613262" w14:textId="77777777" w:rsidR="00AC0272" w:rsidRDefault="000B0E99" w:rsidP="00AC0272">
      <w:pPr>
        <w:keepNext/>
      </w:pPr>
      <w:r w:rsidRPr="000B0E99">
        <w:rPr>
          <w:noProof/>
        </w:rPr>
        <w:drawing>
          <wp:inline distT="0" distB="0" distL="0" distR="0" wp14:anchorId="52F072A3" wp14:editId="2715EC16">
            <wp:extent cx="3953571" cy="3047393"/>
            <wp:effectExtent l="0" t="0" r="8890" b="635"/>
            <wp:docPr id="348" name="Grafik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81279" cy="3068751"/>
                    </a:xfrm>
                    <a:prstGeom prst="rect">
                      <a:avLst/>
                    </a:prstGeom>
                  </pic:spPr>
                </pic:pic>
              </a:graphicData>
            </a:graphic>
          </wp:inline>
        </w:drawing>
      </w:r>
    </w:p>
    <w:p w14:paraId="305BBA28" w14:textId="202780CD" w:rsidR="000B0E99" w:rsidRDefault="00AC0272" w:rsidP="00AC0272">
      <w:pPr>
        <w:pStyle w:val="Caption"/>
      </w:pPr>
      <w:bookmarkStart w:id="499" w:name="_Toc103938518"/>
      <w:r>
        <w:t xml:space="preserve">Abbildung </w:t>
      </w:r>
      <w:fldSimple w:instr=" SEQ Abbildung \* ARABIC ">
        <w:r w:rsidR="00C34C3A">
          <w:rPr>
            <w:noProof/>
          </w:rPr>
          <w:t>130</w:t>
        </w:r>
      </w:fldSimple>
      <w:r>
        <w:t>: Einstellungen Python Environment</w:t>
      </w:r>
      <w:bookmarkEnd w:id="499"/>
    </w:p>
    <w:p w14:paraId="5B559DD3" w14:textId="56D1875F" w:rsidR="00AC0272" w:rsidRDefault="001C0C22" w:rsidP="003102CF">
      <w:pPr>
        <w:pStyle w:val="Heading2"/>
      </w:pPr>
      <w:bookmarkStart w:id="500" w:name="_Toc103938894"/>
      <w:r>
        <w:lastRenderedPageBreak/>
        <w:t>Python Module</w:t>
      </w:r>
      <w:bookmarkEnd w:id="500"/>
    </w:p>
    <w:p w14:paraId="3F4324DF" w14:textId="3E0F65F3" w:rsidR="001C0C22" w:rsidRDefault="001C0C22" w:rsidP="001C0C22">
      <w:r>
        <w:t xml:space="preserve">Python bietet zahlreiche Module. Diese </w:t>
      </w:r>
      <w:r w:rsidR="009C5B58">
        <w:t>stellen</w:t>
      </w:r>
      <w:r>
        <w:t xml:space="preserve"> neue Funktionen</w:t>
      </w:r>
      <w:r w:rsidR="009C5B58">
        <w:t xml:space="preserve"> zur Verfügung</w:t>
      </w:r>
      <w:r>
        <w:t>. Module werden i</w:t>
      </w:r>
      <w:r w:rsidR="00B363F0">
        <w:t xml:space="preserve">n einem </w:t>
      </w:r>
      <w:r w:rsidR="00B238C6">
        <w:t>r</w:t>
      </w:r>
      <w:r w:rsidR="00B363F0">
        <w:t>equirements.txt</w:t>
      </w:r>
      <w:r>
        <w:t xml:space="preserve"> oder über die Kommandozeile installiert:</w:t>
      </w:r>
    </w:p>
    <w:p w14:paraId="35CABEBA" w14:textId="084CE4FB" w:rsidR="001C0C22" w:rsidRPr="007222A9" w:rsidRDefault="001C0C22" w:rsidP="001C0C22">
      <w:pPr>
        <w:pStyle w:val="Code"/>
        <w:rPr>
          <w:color w:val="6A9955"/>
          <w:lang w:val="de-CH"/>
        </w:rPr>
      </w:pPr>
      <w:r w:rsidRPr="007222A9">
        <w:rPr>
          <w:color w:val="6A9955"/>
          <w:lang w:val="de-CH"/>
        </w:rPr>
        <w:t>//</w:t>
      </w:r>
      <w:r w:rsidR="00B238C6" w:rsidRPr="007222A9">
        <w:rPr>
          <w:color w:val="6A9955"/>
          <w:lang w:val="de-CH"/>
        </w:rPr>
        <w:t xml:space="preserve"> </w:t>
      </w:r>
      <w:r w:rsidRPr="007222A9">
        <w:rPr>
          <w:color w:val="6A9955"/>
          <w:lang w:val="de-CH"/>
        </w:rPr>
        <w:t>Kommandozeile:</w:t>
      </w:r>
    </w:p>
    <w:p w14:paraId="43E5D5CD" w14:textId="197C66A0" w:rsidR="001C0C22" w:rsidRPr="007222A9" w:rsidRDefault="001C0C22" w:rsidP="001C0C22">
      <w:pPr>
        <w:pStyle w:val="Code"/>
        <w:rPr>
          <w:lang w:val="de-CH"/>
        </w:rPr>
      </w:pPr>
      <w:r w:rsidRPr="007222A9">
        <w:rPr>
          <w:lang w:val="de-CH"/>
        </w:rPr>
        <w:t xml:space="preserve">python -m pip install </w:t>
      </w:r>
      <w:r w:rsidR="00B363F0" w:rsidRPr="007222A9">
        <w:rPr>
          <w:lang w:val="de-CH"/>
        </w:rPr>
        <w:t>numpy</w:t>
      </w:r>
    </w:p>
    <w:p w14:paraId="79D0A03C" w14:textId="6E3C28B9" w:rsidR="001C0C22" w:rsidRPr="007222A9" w:rsidRDefault="001C0C22" w:rsidP="001C0C22">
      <w:pPr>
        <w:pStyle w:val="Code"/>
        <w:rPr>
          <w:lang w:val="de-CH"/>
        </w:rPr>
      </w:pPr>
    </w:p>
    <w:p w14:paraId="286E7B85" w14:textId="08F93333" w:rsidR="001C0C22" w:rsidRPr="007222A9" w:rsidRDefault="001C0C22" w:rsidP="001C0C22">
      <w:pPr>
        <w:pStyle w:val="Code"/>
        <w:rPr>
          <w:color w:val="6A9955"/>
          <w:lang w:val="de-CH"/>
        </w:rPr>
      </w:pPr>
      <w:r w:rsidRPr="007222A9">
        <w:rPr>
          <w:color w:val="6A9955"/>
          <w:lang w:val="de-CH"/>
        </w:rPr>
        <w:t>//</w:t>
      </w:r>
      <w:r w:rsidR="00B238C6" w:rsidRPr="007222A9">
        <w:rPr>
          <w:color w:val="6A9955"/>
          <w:lang w:val="de-CH"/>
        </w:rPr>
        <w:t xml:space="preserve"> </w:t>
      </w:r>
      <w:r w:rsidR="00B363F0" w:rsidRPr="007222A9">
        <w:rPr>
          <w:color w:val="6A9955"/>
          <w:lang w:val="de-CH"/>
        </w:rPr>
        <w:t>Requirements.txt</w:t>
      </w:r>
      <w:r w:rsidRPr="007222A9">
        <w:rPr>
          <w:color w:val="6A9955"/>
          <w:lang w:val="de-CH"/>
        </w:rPr>
        <w:t>:</w:t>
      </w:r>
    </w:p>
    <w:p w14:paraId="4963E6AB" w14:textId="5A65FBB9" w:rsidR="001C0C22" w:rsidRPr="004558C3" w:rsidRDefault="001C0C22" w:rsidP="001C0C22">
      <w:pPr>
        <w:pStyle w:val="Code"/>
        <w:rPr>
          <w:lang w:val="de-CH"/>
        </w:rPr>
      </w:pPr>
      <w:r w:rsidRPr="004558C3">
        <w:rPr>
          <w:lang w:val="de-CH"/>
        </w:rPr>
        <w:t>pip install novas</w:t>
      </w:r>
    </w:p>
    <w:p w14:paraId="51281492" w14:textId="3242F6DA" w:rsidR="00B363F0" w:rsidRPr="004558C3" w:rsidRDefault="002D65BD" w:rsidP="00307AA1">
      <w:pPr>
        <w:pStyle w:val="CodeSnippet1"/>
      </w:pPr>
      <w:bookmarkStart w:id="501" w:name="_Toc103938543"/>
      <w:r>
        <w:t xml:space="preserve">CodeSnippet </w:t>
      </w:r>
      <w:fldSimple w:instr=" SEQ CodeSnippet \* ARABIC ">
        <w:r w:rsidR="00AB0EEA">
          <w:rPr>
            <w:noProof/>
          </w:rPr>
          <w:t>2</w:t>
        </w:r>
      </w:fldSimple>
      <w:r>
        <w:t>: Python Module installieren</w:t>
      </w:r>
      <w:bookmarkEnd w:id="501"/>
    </w:p>
    <w:p w14:paraId="5A7B65B6" w14:textId="2F2749A3" w:rsidR="00B363F0" w:rsidRDefault="00B363F0" w:rsidP="008358A2">
      <w:bookmarkStart w:id="502" w:name="PythonRequirementstxt"/>
      <w:bookmarkEnd w:id="502"/>
      <w:r w:rsidRPr="00B363F0">
        <w:t xml:space="preserve">Im </w:t>
      </w:r>
      <w:r w:rsidR="00B238C6">
        <w:t>r</w:t>
      </w:r>
      <w:r w:rsidRPr="00B363F0">
        <w:t xml:space="preserve">equirements.txt können </w:t>
      </w:r>
      <w:r w:rsidR="00A1573E">
        <w:t>benötigte</w:t>
      </w:r>
      <w:r>
        <w:t xml:space="preserve"> Module angegeben, und alle zusammen installiert werden. Entweder wie oben beschrieben in Visual Studio oder in der Kommandozeile:</w:t>
      </w:r>
    </w:p>
    <w:p w14:paraId="24B7417F" w14:textId="564F625E" w:rsidR="002D65BD" w:rsidRDefault="00B363F0" w:rsidP="002D65BD">
      <w:pPr>
        <w:pStyle w:val="Code"/>
      </w:pPr>
      <w:r w:rsidRPr="00B363F0">
        <w:t>python -m pip install -r requirements.txt</w:t>
      </w:r>
    </w:p>
    <w:p w14:paraId="0D8A0A97" w14:textId="7F524708" w:rsidR="002D65BD" w:rsidRDefault="002D65BD" w:rsidP="00307AA1">
      <w:pPr>
        <w:pStyle w:val="CodeSnippet1"/>
      </w:pPr>
      <w:bookmarkStart w:id="503" w:name="_Toc103938544"/>
      <w:r>
        <w:t xml:space="preserve">CodeSnippet </w:t>
      </w:r>
      <w:fldSimple w:instr=" SEQ CodeSnippet \* ARABIC ">
        <w:r w:rsidR="00AB0EEA">
          <w:rPr>
            <w:noProof/>
          </w:rPr>
          <w:t>3</w:t>
        </w:r>
      </w:fldSimple>
      <w:r>
        <w:t>: Python Module von requirements.txt installieren</w:t>
      </w:r>
      <w:bookmarkEnd w:id="503"/>
    </w:p>
    <w:p w14:paraId="50B2DD8C" w14:textId="76231CF8" w:rsidR="00B33C12" w:rsidRDefault="00B33C12" w:rsidP="003102CF">
      <w:pPr>
        <w:pStyle w:val="Heading1"/>
        <w:rPr>
          <w:lang w:val="en-US"/>
        </w:rPr>
      </w:pPr>
      <w:bookmarkStart w:id="504" w:name="_Toc103938895"/>
      <w:r>
        <w:rPr>
          <w:lang w:val="en-US"/>
        </w:rPr>
        <w:lastRenderedPageBreak/>
        <w:t>HTTP-Requests</w:t>
      </w:r>
      <w:bookmarkEnd w:id="504"/>
    </w:p>
    <w:p w14:paraId="42BDE300" w14:textId="57224C02" w:rsidR="00B33C12" w:rsidRPr="00B33C12" w:rsidRDefault="00B33C12" w:rsidP="00B33C12">
      <w:r w:rsidRPr="00B33C12">
        <w:t>Mithilfe von HTTP-Requests k</w:t>
      </w:r>
      <w:r>
        <w:t>ann man komplexe Funktionen über eine URL aufrufen.</w:t>
      </w:r>
    </w:p>
    <w:p w14:paraId="7BB283ED" w14:textId="61B24D40" w:rsidR="00FC0274" w:rsidRDefault="00FC0274" w:rsidP="003102CF">
      <w:pPr>
        <w:pStyle w:val="Heading2"/>
        <w:rPr>
          <w:lang w:val="en-US"/>
        </w:rPr>
      </w:pPr>
      <w:bookmarkStart w:id="505" w:name="_Ref86235031"/>
      <w:bookmarkStart w:id="506" w:name="_Toc103938896"/>
      <w:r>
        <w:rPr>
          <w:lang w:val="en-US"/>
        </w:rPr>
        <w:t xml:space="preserve">Azure </w:t>
      </w:r>
      <w:proofErr w:type="spellStart"/>
      <w:r>
        <w:rPr>
          <w:lang w:val="en-US"/>
        </w:rPr>
        <w:t>Funktionen</w:t>
      </w:r>
      <w:bookmarkEnd w:id="505"/>
      <w:bookmarkEnd w:id="506"/>
      <w:proofErr w:type="spellEnd"/>
    </w:p>
    <w:p w14:paraId="073D943B" w14:textId="6E01A0F9" w:rsidR="00FC0274" w:rsidRDefault="00FC0274" w:rsidP="00FC0274">
      <w:r w:rsidRPr="00FC0274">
        <w:t>Azure Funktionen sind Programme, d</w:t>
      </w:r>
      <w:r>
        <w:t xml:space="preserve">ie </w:t>
      </w:r>
      <w:r w:rsidR="00B238C6">
        <w:t xml:space="preserve">in der Cloud </w:t>
      </w:r>
      <w:r>
        <w:t xml:space="preserve">aufgerufen werden können. </w:t>
      </w:r>
    </w:p>
    <w:p w14:paraId="2A7030F0" w14:textId="04FAF556" w:rsidR="008D11C4" w:rsidRDefault="008D11C4" w:rsidP="00FC0274">
      <w:r>
        <w:t>Zuerst muss man sich in Visual Studio Code mit Azure anmelden und die Extension Azure Tools</w:t>
      </w:r>
      <w:r w:rsidR="00347863">
        <w:t xml:space="preserve"> </w:t>
      </w:r>
      <w:r>
        <w:t>(</w:t>
      </w:r>
      <w:r w:rsidR="00347863">
        <w:t xml:space="preserve">Extension ID: </w:t>
      </w:r>
      <w:proofErr w:type="spellStart"/>
      <w:r w:rsidRPr="008D11C4">
        <w:t>ms</w:t>
      </w:r>
      <w:proofErr w:type="spellEnd"/>
      <w:r w:rsidRPr="008D11C4">
        <w:t>-</w:t>
      </w:r>
      <w:proofErr w:type="spellStart"/>
      <w:proofErr w:type="gramStart"/>
      <w:r w:rsidRPr="008D11C4">
        <w:t>vscode.vscode</w:t>
      </w:r>
      <w:proofErr w:type="spellEnd"/>
      <w:proofErr w:type="gramEnd"/>
      <w:r w:rsidRPr="008D11C4">
        <w:t>-</w:t>
      </w:r>
      <w:proofErr w:type="spellStart"/>
      <w:r w:rsidRPr="008D11C4">
        <w:t>node</w:t>
      </w:r>
      <w:proofErr w:type="spellEnd"/>
      <w:r w:rsidRPr="008D11C4">
        <w:t>-</w:t>
      </w:r>
      <w:proofErr w:type="spellStart"/>
      <w:r w:rsidRPr="008D11C4">
        <w:t>azure</w:t>
      </w:r>
      <w:proofErr w:type="spellEnd"/>
      <w:r w:rsidRPr="008D11C4">
        <w:t>-pack</w:t>
      </w:r>
      <w:r>
        <w:t>) herunterladen</w:t>
      </w:r>
      <w:r w:rsidR="00347863">
        <w:t>. Danach kann man einfach eine Funktion erstellen:</w:t>
      </w:r>
    </w:p>
    <w:p w14:paraId="2AA2A369" w14:textId="77777777" w:rsidR="004558C3" w:rsidRDefault="004558C3" w:rsidP="00FC0274"/>
    <w:p w14:paraId="64367175" w14:textId="77777777" w:rsidR="004558C3" w:rsidRDefault="00347863" w:rsidP="004558C3">
      <w:pPr>
        <w:keepNext/>
      </w:pPr>
      <w:r w:rsidRPr="00347863">
        <w:rPr>
          <w:noProof/>
        </w:rPr>
        <w:drawing>
          <wp:inline distT="0" distB="0" distL="0" distR="0" wp14:anchorId="7124E167" wp14:editId="0F0EC79C">
            <wp:extent cx="2829320" cy="1590897"/>
            <wp:effectExtent l="0" t="0" r="9525" b="9525"/>
            <wp:docPr id="355" name="Grafik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29320" cy="1590897"/>
                    </a:xfrm>
                    <a:prstGeom prst="rect">
                      <a:avLst/>
                    </a:prstGeom>
                  </pic:spPr>
                </pic:pic>
              </a:graphicData>
            </a:graphic>
          </wp:inline>
        </w:drawing>
      </w:r>
    </w:p>
    <w:p w14:paraId="17AB873F" w14:textId="72F91F0B" w:rsidR="004558C3" w:rsidRDefault="004558C3" w:rsidP="004558C3">
      <w:pPr>
        <w:pStyle w:val="Caption"/>
      </w:pPr>
      <w:bookmarkStart w:id="507" w:name="_Toc103938519"/>
      <w:r>
        <w:t xml:space="preserve">Abbildung </w:t>
      </w:r>
      <w:fldSimple w:instr=" SEQ Abbildung \* ARABIC ">
        <w:r w:rsidR="00C34C3A">
          <w:rPr>
            <w:noProof/>
          </w:rPr>
          <w:t>131</w:t>
        </w:r>
      </w:fldSimple>
      <w:r>
        <w:t>: Neue Azure Funktion erstellen</w:t>
      </w:r>
      <w:bookmarkEnd w:id="507"/>
    </w:p>
    <w:p w14:paraId="5257BF9E" w14:textId="62F77C8F" w:rsidR="00347863" w:rsidRDefault="004558C3" w:rsidP="00FC0274">
      <w:pPr>
        <w:rPr>
          <w:noProof/>
        </w:rPr>
      </w:pPr>
      <w:r>
        <w:rPr>
          <w:noProof/>
        </w:rPr>
        <w:t xml:space="preserve">Nachdem man einige Einstellungen </w:t>
      </w:r>
      <w:r w:rsidR="00EB0A6F">
        <w:rPr>
          <w:noProof/>
        </w:rPr>
        <w:t>f</w:t>
      </w:r>
      <w:r>
        <w:rPr>
          <w:noProof/>
        </w:rPr>
        <w:t xml:space="preserve">estgelegt hat, werden im angegebenen Ordner einige Dateien erstellt. Unter anderem die Python </w:t>
      </w:r>
      <w:r w:rsidR="00EB0A6F">
        <w:rPr>
          <w:noProof/>
        </w:rPr>
        <w:t>D</w:t>
      </w:r>
      <w:r>
        <w:rPr>
          <w:noProof/>
        </w:rPr>
        <w:t>atei __init__.py und ein requirements.txt.</w:t>
      </w:r>
    </w:p>
    <w:p w14:paraId="1C6BFE0A" w14:textId="0897B0FB" w:rsidR="004558C3" w:rsidRDefault="004558C3" w:rsidP="00FC0274">
      <w:pPr>
        <w:rPr>
          <w:noProof/>
        </w:rPr>
      </w:pPr>
      <w:r>
        <w:rPr>
          <w:noProof/>
        </w:rPr>
        <w:t>In __init__.py gibt es bereits eine main Funktion, die eine Demo für eine Azure Funktion enthält.</w:t>
      </w:r>
    </w:p>
    <w:p w14:paraId="71D6B4D0" w14:textId="3F96877C" w:rsidR="00A74BD6" w:rsidRDefault="009C5B58" w:rsidP="003102CF">
      <w:pPr>
        <w:pStyle w:val="Heading3"/>
      </w:pPr>
      <w:r>
        <w:t xml:space="preserve"> </w:t>
      </w:r>
      <w:bookmarkStart w:id="508" w:name="_Toc103938897"/>
      <w:r w:rsidR="00A74BD6">
        <w:t>Parameter von Azure Funktionen</w:t>
      </w:r>
      <w:bookmarkEnd w:id="508"/>
    </w:p>
    <w:p w14:paraId="541A568E" w14:textId="7DD4093B" w:rsidR="00E85D58" w:rsidRDefault="00A74BD6" w:rsidP="00E85D58">
      <w:r>
        <w:t xml:space="preserve">Die Main Funktion bekommt genau einen Parameter, </w:t>
      </w:r>
      <w:r w:rsidRPr="00A74BD6">
        <w:t>"</w:t>
      </w:r>
      <w:proofErr w:type="spellStart"/>
      <w:r>
        <w:t>req</w:t>
      </w:r>
      <w:proofErr w:type="spellEnd"/>
      <w:r w:rsidRPr="00A74BD6">
        <w:t>"</w:t>
      </w:r>
      <w:r>
        <w:t>. Die Parameter</w:t>
      </w:r>
      <w:r w:rsidR="00E85D58">
        <w:t>,</w:t>
      </w:r>
      <w:r>
        <w:t xml:space="preserve"> die </w:t>
      </w:r>
      <w:r w:rsidR="00E85D58">
        <w:t xml:space="preserve">mit der </w:t>
      </w:r>
      <w:r w:rsidR="00EB0A6F">
        <w:t>R</w:t>
      </w:r>
      <w:r w:rsidR="00E85D58">
        <w:t>equest mitgeschickt worden sind, sind im folgenden Dictionary:</w:t>
      </w:r>
    </w:p>
    <w:p w14:paraId="7A360123" w14:textId="36484DA4" w:rsidR="00E85D58" w:rsidRPr="007222A9" w:rsidRDefault="00E85D58" w:rsidP="00E85D58">
      <w:pPr>
        <w:pStyle w:val="Code"/>
        <w:rPr>
          <w:lang w:val="de-CH"/>
        </w:rPr>
      </w:pPr>
      <w:r w:rsidRPr="007222A9">
        <w:rPr>
          <w:color w:val="95B3D7" w:themeColor="accent1" w:themeTint="99"/>
          <w:lang w:val="de-CH"/>
        </w:rPr>
        <w:t>req</w:t>
      </w:r>
      <w:r w:rsidRPr="007222A9">
        <w:rPr>
          <w:lang w:val="de-CH"/>
        </w:rPr>
        <w:t>.</w:t>
      </w:r>
      <w:r w:rsidRPr="007222A9">
        <w:rPr>
          <w:color w:val="95B3D7" w:themeColor="accent1" w:themeTint="99"/>
          <w:lang w:val="de-CH"/>
        </w:rPr>
        <w:t>params</w:t>
      </w:r>
      <w:r w:rsidRPr="007222A9">
        <w:rPr>
          <w:lang w:val="de-CH"/>
        </w:rPr>
        <w:t>.</w:t>
      </w:r>
      <w:r w:rsidRPr="007222A9">
        <w:rPr>
          <w:color w:val="DCDCAA"/>
          <w:lang w:val="de-CH"/>
        </w:rPr>
        <w:t>get</w:t>
      </w:r>
      <w:r w:rsidRPr="007222A9">
        <w:rPr>
          <w:lang w:val="de-CH"/>
        </w:rPr>
        <w:t>(</w:t>
      </w:r>
      <w:r w:rsidRPr="007222A9">
        <w:rPr>
          <w:color w:val="CE9178"/>
          <w:lang w:val="de-CH"/>
        </w:rPr>
        <w:t>‘key’</w:t>
      </w:r>
      <w:r w:rsidRPr="007222A9">
        <w:rPr>
          <w:lang w:val="de-CH"/>
        </w:rPr>
        <w:t>)</w:t>
      </w:r>
    </w:p>
    <w:p w14:paraId="1438A7EF" w14:textId="602FC387" w:rsidR="00E85D58" w:rsidRPr="007222A9" w:rsidRDefault="002D65BD" w:rsidP="00307AA1">
      <w:pPr>
        <w:pStyle w:val="CodeSnippet1"/>
      </w:pPr>
      <w:bookmarkStart w:id="509" w:name="_Toc103938545"/>
      <w:r w:rsidRPr="007222A9">
        <w:t xml:space="preserve">CodeSnippet </w:t>
      </w:r>
      <w:r w:rsidR="001628B8">
        <w:fldChar w:fldCharType="begin"/>
      </w:r>
      <w:r w:rsidR="001628B8" w:rsidRPr="007222A9">
        <w:instrText xml:space="preserve"> SEQ CodeSnippet \* ARABIC </w:instrText>
      </w:r>
      <w:r w:rsidR="001628B8">
        <w:fldChar w:fldCharType="separate"/>
      </w:r>
      <w:r w:rsidR="00AB0EEA" w:rsidRPr="007222A9">
        <w:rPr>
          <w:noProof/>
        </w:rPr>
        <w:t>4</w:t>
      </w:r>
      <w:r w:rsidR="001628B8">
        <w:rPr>
          <w:noProof/>
        </w:rPr>
        <w:fldChar w:fldCharType="end"/>
      </w:r>
      <w:r w:rsidRPr="007222A9">
        <w:t>: Azure Request Parameter</w:t>
      </w:r>
      <w:bookmarkEnd w:id="509"/>
    </w:p>
    <w:p w14:paraId="51AA330E" w14:textId="3B5B1F57" w:rsidR="00E85D58" w:rsidRDefault="00E85D58" w:rsidP="00E85D58">
      <w:r>
        <w:t xml:space="preserve">Den </w:t>
      </w:r>
      <w:r w:rsidR="00EB0A6F">
        <w:t>B</w:t>
      </w:r>
      <w:r>
        <w:t>ody kann man über zwei Arten auslesen:</w:t>
      </w:r>
    </w:p>
    <w:p w14:paraId="6CC2B4B9" w14:textId="58D99FC1" w:rsidR="00955AA2" w:rsidRDefault="00955AA2" w:rsidP="00E85D58">
      <w:pPr>
        <w:pStyle w:val="Code"/>
        <w:rPr>
          <w:color w:val="6A9955"/>
          <w:lang w:val="de-CH"/>
        </w:rPr>
      </w:pPr>
      <w:r>
        <w:rPr>
          <w:color w:val="6A9955"/>
          <w:lang w:val="de-CH"/>
        </w:rPr>
        <w:t xml:space="preserve"># </w:t>
      </w:r>
      <w:r w:rsidRPr="00955AA2">
        <w:rPr>
          <w:color w:val="6A9955"/>
          <w:lang w:val="de-CH"/>
        </w:rPr>
        <w:t>gibt d</w:t>
      </w:r>
      <w:r>
        <w:rPr>
          <w:color w:val="6A9955"/>
          <w:lang w:val="de-CH"/>
        </w:rPr>
        <w:t>en Body als json aus, der Body muss dazu richtig</w:t>
      </w:r>
    </w:p>
    <w:p w14:paraId="3CC0CA09" w14:textId="5F79A5C7" w:rsidR="00E85D58" w:rsidRPr="00955AA2" w:rsidRDefault="00955AA2" w:rsidP="00E85D58">
      <w:pPr>
        <w:pStyle w:val="Code"/>
        <w:rPr>
          <w:color w:val="6A9955"/>
          <w:lang w:val="de-CH"/>
        </w:rPr>
      </w:pPr>
      <w:r>
        <w:rPr>
          <w:color w:val="6A9955"/>
          <w:lang w:val="de-CH"/>
        </w:rPr>
        <w:t># formatiert sein.</w:t>
      </w:r>
    </w:p>
    <w:p w14:paraId="41194ED8" w14:textId="5893C5FD" w:rsidR="00E85D58" w:rsidRDefault="00E85D58" w:rsidP="00E85D58">
      <w:pPr>
        <w:pStyle w:val="Code"/>
        <w:rPr>
          <w:lang w:val="de-CH"/>
        </w:rPr>
      </w:pPr>
      <w:r w:rsidRPr="00955AA2">
        <w:rPr>
          <w:color w:val="95B3D7" w:themeColor="accent1" w:themeTint="99"/>
          <w:lang w:val="de-CH"/>
        </w:rPr>
        <w:t>req</w:t>
      </w:r>
      <w:r w:rsidRPr="00955AA2">
        <w:rPr>
          <w:lang w:val="de-CH"/>
        </w:rPr>
        <w:t>.</w:t>
      </w:r>
      <w:r w:rsidRPr="00955AA2">
        <w:rPr>
          <w:color w:val="DCDCAA"/>
          <w:lang w:val="de-CH"/>
        </w:rPr>
        <w:t>get_json</w:t>
      </w:r>
      <w:r w:rsidRPr="00955AA2">
        <w:rPr>
          <w:lang w:val="de-CH"/>
        </w:rPr>
        <w:t>()</w:t>
      </w:r>
    </w:p>
    <w:p w14:paraId="381F5D5E" w14:textId="216CA0E8" w:rsidR="00955AA2" w:rsidRDefault="00955AA2" w:rsidP="00E85D58">
      <w:pPr>
        <w:pStyle w:val="Code"/>
        <w:rPr>
          <w:lang w:val="de-CH"/>
        </w:rPr>
      </w:pPr>
    </w:p>
    <w:p w14:paraId="5F65AFF5" w14:textId="3DB4E31D" w:rsidR="00955AA2" w:rsidRDefault="00955AA2" w:rsidP="00E85D58">
      <w:pPr>
        <w:pStyle w:val="Code"/>
        <w:rPr>
          <w:lang w:val="de-CH"/>
        </w:rPr>
      </w:pPr>
      <w:r>
        <w:rPr>
          <w:color w:val="6A9955"/>
          <w:lang w:val="de-CH"/>
        </w:rPr>
        <w:t xml:space="preserve"># </w:t>
      </w:r>
      <w:r w:rsidRPr="00955AA2">
        <w:rPr>
          <w:color w:val="6A9955"/>
          <w:lang w:val="de-CH"/>
        </w:rPr>
        <w:t>gibt d</w:t>
      </w:r>
      <w:r>
        <w:rPr>
          <w:color w:val="6A9955"/>
          <w:lang w:val="de-CH"/>
        </w:rPr>
        <w:t>en Body als String aus</w:t>
      </w:r>
    </w:p>
    <w:p w14:paraId="0EEC9184" w14:textId="2B153D5F" w:rsidR="00955AA2" w:rsidRPr="00765D62" w:rsidRDefault="00955AA2" w:rsidP="00955AA2">
      <w:pPr>
        <w:pStyle w:val="Code"/>
        <w:rPr>
          <w:lang w:val="en-GB"/>
        </w:rPr>
      </w:pPr>
      <w:r w:rsidRPr="00765D62">
        <w:rPr>
          <w:color w:val="95B3D7" w:themeColor="accent1" w:themeTint="99"/>
          <w:lang w:val="en-GB"/>
        </w:rPr>
        <w:t>req</w:t>
      </w:r>
      <w:r w:rsidRPr="00765D62">
        <w:rPr>
          <w:lang w:val="en-GB"/>
        </w:rPr>
        <w:t>.</w:t>
      </w:r>
      <w:r w:rsidRPr="00765D62">
        <w:rPr>
          <w:color w:val="DCDCAA"/>
          <w:lang w:val="en-GB"/>
        </w:rPr>
        <w:t>get_body</w:t>
      </w:r>
      <w:r w:rsidRPr="00765D62">
        <w:rPr>
          <w:lang w:val="en-GB"/>
        </w:rPr>
        <w:t>()</w:t>
      </w:r>
    </w:p>
    <w:p w14:paraId="3E744C39" w14:textId="6893FA84" w:rsidR="0048110E" w:rsidRPr="00765D62" w:rsidRDefault="002D65BD" w:rsidP="00307AA1">
      <w:pPr>
        <w:pStyle w:val="CodeSnippet1"/>
        <w:rPr>
          <w:lang w:val="en-GB"/>
        </w:rPr>
      </w:pPr>
      <w:bookmarkStart w:id="510" w:name="_Toc103938546"/>
      <w:r w:rsidRPr="00765D62">
        <w:rPr>
          <w:lang w:val="en-GB"/>
        </w:rPr>
        <w:t xml:space="preserve">CodeSnippet </w:t>
      </w:r>
      <w:r>
        <w:fldChar w:fldCharType="begin"/>
      </w:r>
      <w:r w:rsidRPr="00765D62">
        <w:rPr>
          <w:lang w:val="en-GB"/>
        </w:rPr>
        <w:instrText xml:space="preserve"> SEQ CodeSnippet \* ARABIC </w:instrText>
      </w:r>
      <w:r>
        <w:fldChar w:fldCharType="separate"/>
      </w:r>
      <w:r w:rsidR="00AB0EEA">
        <w:rPr>
          <w:noProof/>
          <w:lang w:val="en-GB"/>
        </w:rPr>
        <w:t>5</w:t>
      </w:r>
      <w:r>
        <w:fldChar w:fldCharType="end"/>
      </w:r>
      <w:r w:rsidRPr="00765D62">
        <w:rPr>
          <w:lang w:val="en-GB"/>
        </w:rPr>
        <w:t>: Azure Request Body</w:t>
      </w:r>
      <w:bookmarkEnd w:id="510"/>
      <w:r w:rsidR="008358A2" w:rsidRPr="00765D62">
        <w:rPr>
          <w:lang w:val="en-GB"/>
        </w:rPr>
        <w:br w:type="page"/>
      </w:r>
    </w:p>
    <w:p w14:paraId="683A9210" w14:textId="2017CDC2" w:rsidR="0048110E" w:rsidRDefault="00EB0A6F" w:rsidP="003102CF">
      <w:pPr>
        <w:pStyle w:val="Heading3"/>
      </w:pPr>
      <w:bookmarkStart w:id="511" w:name="_Toc103938898"/>
      <w:r>
        <w:lastRenderedPageBreak/>
        <w:t>Rückgabewert</w:t>
      </w:r>
      <w:r w:rsidR="00B83CDC">
        <w:t xml:space="preserve"> von Azure Funktion</w:t>
      </w:r>
      <w:bookmarkEnd w:id="511"/>
    </w:p>
    <w:p w14:paraId="1BD2433F" w14:textId="77777777" w:rsidR="00E0674A" w:rsidRDefault="00B83CDC" w:rsidP="003102CF">
      <w:pPr>
        <w:pStyle w:val="Heading2"/>
      </w:pPr>
      <w:bookmarkStart w:id="512" w:name="_Toc103938899"/>
      <w:r>
        <w:t xml:space="preserve">Für die Antwort muss man mit </w:t>
      </w:r>
      <w:proofErr w:type="spellStart"/>
      <w:proofErr w:type="gramStart"/>
      <w:r>
        <w:t>func.HttpResponse</w:t>
      </w:r>
      <w:proofErr w:type="spellEnd"/>
      <w:proofErr w:type="gramEnd"/>
      <w:r>
        <w:t xml:space="preserve"> eine Antwort erstellen. </w:t>
      </w:r>
      <w:r w:rsidRPr="00B83CDC">
        <w:t xml:space="preserve">Als Parameter kann man einen String </w:t>
      </w:r>
      <w:r w:rsidR="009C5B58">
        <w:t xml:space="preserve">als Message </w:t>
      </w:r>
      <w:r>
        <w:t>und/oder</w:t>
      </w:r>
      <w:r w:rsidRPr="00B83CDC">
        <w:t xml:space="preserve"> e</w:t>
      </w:r>
      <w:r>
        <w:t xml:space="preserve">inen </w:t>
      </w:r>
      <w:r w:rsidR="00B33C12">
        <w:t>Status</w:t>
      </w:r>
      <w:r>
        <w:t xml:space="preserve"> Code</w:t>
      </w:r>
      <w:r w:rsidR="00A2463D">
        <w:t xml:space="preserve"> (</w:t>
      </w:r>
      <w:r w:rsidR="00A2463D">
        <w:fldChar w:fldCharType="begin"/>
      </w:r>
      <w:r w:rsidR="00A2463D">
        <w:instrText xml:space="preserve"> REF _Ref85725319 \w \h </w:instrText>
      </w:r>
      <w:r w:rsidR="00A2463D">
        <w:fldChar w:fldCharType="separate"/>
      </w:r>
      <w:r w:rsidR="00E0674A">
        <w:t>12.2</w:t>
      </w:r>
      <w:r w:rsidR="00A2463D">
        <w:fldChar w:fldCharType="end"/>
      </w:r>
      <w:r w:rsidR="00A2463D">
        <w:fldChar w:fldCharType="begin"/>
      </w:r>
      <w:r w:rsidR="00A2463D">
        <w:instrText xml:space="preserve"> REF _Ref85725319 \h </w:instrText>
      </w:r>
      <w:r w:rsidR="00A2463D">
        <w:fldChar w:fldCharType="separate"/>
      </w:r>
      <w:r w:rsidR="00E0674A">
        <w:t>Azure App Service</w:t>
      </w:r>
      <w:bookmarkEnd w:id="512"/>
    </w:p>
    <w:p w14:paraId="6C6A9775" w14:textId="77777777" w:rsidR="00E0674A" w:rsidRDefault="00E0674A" w:rsidP="004D5D8D">
      <w:r w:rsidRPr="004D5D8D">
        <w:t xml:space="preserve">Ein Azure App </w:t>
      </w:r>
      <w:r>
        <w:t>S</w:t>
      </w:r>
      <w:r w:rsidRPr="004D5D8D">
        <w:t xml:space="preserve">ervice ist </w:t>
      </w:r>
      <w:r>
        <w:t xml:space="preserve">sehr ähnlich wie eine Azure Funktion. Jedoch gehören App Services keiner </w:t>
      </w:r>
      <w:proofErr w:type="spellStart"/>
      <w:r>
        <w:t>Functions</w:t>
      </w:r>
      <w:proofErr w:type="spellEnd"/>
      <w:r>
        <w:t xml:space="preserve"> App an, sondern stehen für sich alleine:</w:t>
      </w:r>
    </w:p>
    <w:p w14:paraId="50415FF6" w14:textId="77777777" w:rsidR="00E0674A" w:rsidRDefault="00E0674A" w:rsidP="004D5D8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956"/>
      </w:tblGrid>
      <w:tr w:rsidR="00E0674A" w14:paraId="4BCC0CB2" w14:textId="77777777" w:rsidTr="00CF3E00">
        <w:tc>
          <w:tcPr>
            <w:tcW w:w="3118" w:type="dxa"/>
          </w:tcPr>
          <w:p w14:paraId="770B2EF7" w14:textId="77777777" w:rsidR="00E0674A" w:rsidRDefault="00E0674A" w:rsidP="00CF3E00">
            <w:pPr>
              <w:keepNext/>
            </w:pPr>
            <w:r w:rsidRPr="004D5D8D">
              <w:rPr>
                <w:noProof/>
              </w:rPr>
              <w:drawing>
                <wp:inline distT="0" distB="0" distL="0" distR="0" wp14:anchorId="013573E4" wp14:editId="7AABB4BC">
                  <wp:extent cx="1738945" cy="314553"/>
                  <wp:effectExtent l="0" t="0" r="0" b="9525"/>
                  <wp:docPr id="384"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54657" cy="317395"/>
                          </a:xfrm>
                          <a:prstGeom prst="rect">
                            <a:avLst/>
                          </a:prstGeom>
                        </pic:spPr>
                      </pic:pic>
                    </a:graphicData>
                  </a:graphic>
                </wp:inline>
              </w:drawing>
            </w:r>
          </w:p>
          <w:p w14:paraId="0315A854" w14:textId="77777777" w:rsidR="00E0674A" w:rsidRDefault="00E0674A" w:rsidP="00CF3E00">
            <w:pPr>
              <w:pStyle w:val="Caption"/>
            </w:pPr>
            <w:r>
              <w:t xml:space="preserve">Abbildung </w:t>
            </w:r>
            <w:r>
              <w:rPr>
                <w:noProof/>
              </w:rPr>
              <w:t>132</w:t>
            </w:r>
            <w:r>
              <w:t>: App Service</w:t>
            </w:r>
          </w:p>
        </w:tc>
        <w:tc>
          <w:tcPr>
            <w:tcW w:w="4956" w:type="dxa"/>
          </w:tcPr>
          <w:p w14:paraId="70E755E3" w14:textId="77777777" w:rsidR="00E0674A" w:rsidRDefault="00E0674A" w:rsidP="00CF3E00">
            <w:pPr>
              <w:keepNext/>
            </w:pPr>
            <w:r w:rsidRPr="00CF3E00">
              <w:rPr>
                <w:noProof/>
              </w:rPr>
              <w:drawing>
                <wp:inline distT="0" distB="0" distL="0" distR="0" wp14:anchorId="2841985F" wp14:editId="777F2E21">
                  <wp:extent cx="1585665" cy="580122"/>
                  <wp:effectExtent l="0" t="0" r="0" b="0"/>
                  <wp:docPr id="385"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97057" cy="584290"/>
                          </a:xfrm>
                          <a:prstGeom prst="rect">
                            <a:avLst/>
                          </a:prstGeom>
                        </pic:spPr>
                      </pic:pic>
                    </a:graphicData>
                  </a:graphic>
                </wp:inline>
              </w:drawing>
            </w:r>
          </w:p>
          <w:p w14:paraId="75D6C838" w14:textId="77777777" w:rsidR="00E0674A" w:rsidRDefault="00E0674A" w:rsidP="00CF3E00">
            <w:pPr>
              <w:pStyle w:val="Caption"/>
            </w:pPr>
            <w:r>
              <w:t xml:space="preserve">Abbildung </w:t>
            </w:r>
            <w:r>
              <w:rPr>
                <w:noProof/>
              </w:rPr>
              <w:t>133</w:t>
            </w:r>
            <w:r>
              <w:t xml:space="preserve">: Azure </w:t>
            </w:r>
            <w:proofErr w:type="spellStart"/>
            <w:r>
              <w:t>Function</w:t>
            </w:r>
            <w:proofErr w:type="spellEnd"/>
          </w:p>
        </w:tc>
      </w:tr>
    </w:tbl>
    <w:p w14:paraId="6E0FE858" w14:textId="77777777" w:rsidR="00E0674A" w:rsidRDefault="00E0674A" w:rsidP="003102CF">
      <w:pPr>
        <w:pStyle w:val="Heading3"/>
      </w:pPr>
      <w:bookmarkStart w:id="513" w:name="_Toc103938900"/>
      <w:r>
        <w:t xml:space="preserve">Express </w:t>
      </w:r>
      <w:proofErr w:type="spellStart"/>
      <w:r>
        <w:t>Application</w:t>
      </w:r>
      <w:bookmarkEnd w:id="513"/>
      <w:proofErr w:type="spellEnd"/>
    </w:p>
    <w:p w14:paraId="73517672" w14:textId="77777777" w:rsidR="00E0674A" w:rsidRDefault="00E0674A" w:rsidP="004D5D8D">
      <w:r>
        <w:t xml:space="preserve">Mit dem Command </w:t>
      </w:r>
      <w:r w:rsidRPr="00E0674A">
        <w:rPr>
          <w:rStyle w:val="LinkZchn"/>
        </w:rPr>
        <w:t xml:space="preserve">CodeSnippet 7: express </w:t>
      </w:r>
      <w:proofErr w:type="spellStart"/>
      <w:r w:rsidRPr="00E0674A">
        <w:rPr>
          <w:rStyle w:val="LinkZchn"/>
        </w:rPr>
        <w:t>generator</w:t>
      </w:r>
      <w:proofErr w:type="spellEnd"/>
      <w:r>
        <w:t xml:space="preserve"> kann man automatisch ein Hello World erstellen lassen.</w:t>
      </w:r>
    </w:p>
    <w:p w14:paraId="1739E4A2" w14:textId="77777777" w:rsidR="00E0674A" w:rsidRDefault="00E0674A" w:rsidP="00C44D3E">
      <w:pPr>
        <w:pStyle w:val="Code"/>
      </w:pPr>
      <w:r w:rsidRPr="00985655">
        <w:rPr>
          <w:color w:val="F9F1A5"/>
          <w:lang w:val="en-GB"/>
        </w:rPr>
        <w:t>npx</w:t>
      </w:r>
      <w:r>
        <w:t xml:space="preserve"> express-generator</w:t>
      </w:r>
    </w:p>
    <w:p w14:paraId="2304E003" w14:textId="77777777" w:rsidR="00E0674A" w:rsidRPr="00985655" w:rsidRDefault="00E0674A" w:rsidP="00C44D3E">
      <w:pPr>
        <w:pStyle w:val="CodeSnippet1"/>
        <w:rPr>
          <w:lang w:val="en-GB"/>
        </w:rPr>
      </w:pPr>
      <w:r w:rsidRPr="00985655">
        <w:rPr>
          <w:lang w:val="en-GB"/>
        </w:rPr>
        <w:t xml:space="preserve">CodeSnippet </w:t>
      </w:r>
      <w:r>
        <w:rPr>
          <w:noProof/>
          <w:lang w:val="en-GB"/>
        </w:rPr>
        <w:t>7</w:t>
      </w:r>
      <w:r w:rsidRPr="00985655">
        <w:rPr>
          <w:lang w:val="en-GB"/>
        </w:rPr>
        <w:t>: express generator</w:t>
      </w:r>
    </w:p>
    <w:p w14:paraId="0D129FAC" w14:textId="77777777" w:rsidR="00E0674A" w:rsidRDefault="00E0674A" w:rsidP="00D433E7">
      <w:r>
        <w:t xml:space="preserve">Das einzig relevante File, das geändert werden sollte, ist </w:t>
      </w:r>
      <w:proofErr w:type="spellStart"/>
      <w:r>
        <w:t>routes</w:t>
      </w:r>
      <w:proofErr w:type="spellEnd"/>
      <w:r>
        <w:t xml:space="preserve">/index.js. </w:t>
      </w:r>
    </w:p>
    <w:p w14:paraId="1E842F07" w14:textId="77777777" w:rsidR="00E0674A" w:rsidRDefault="00E0674A" w:rsidP="00D433E7">
      <w:r>
        <w:t>Im Code sieht ein Hello World beispielsweise so aus:</w:t>
      </w:r>
    </w:p>
    <w:p w14:paraId="500CD318" w14:textId="77777777" w:rsidR="00E0674A" w:rsidRPr="00211353" w:rsidRDefault="00E0674A" w:rsidP="00211353">
      <w:pPr>
        <w:pStyle w:val="Code"/>
      </w:pPr>
      <w:r w:rsidRPr="00211353">
        <w:rPr>
          <w:color w:val="9CDCFE"/>
        </w:rPr>
        <w:t>router</w:t>
      </w:r>
      <w:r w:rsidRPr="00211353">
        <w:t>.</w:t>
      </w:r>
      <w:r w:rsidRPr="00211353">
        <w:rPr>
          <w:color w:val="DCDCAA"/>
        </w:rPr>
        <w:t>get</w:t>
      </w:r>
      <w:r w:rsidRPr="00211353">
        <w:t>(</w:t>
      </w:r>
      <w:r w:rsidRPr="00211353">
        <w:rPr>
          <w:color w:val="CE9178"/>
        </w:rPr>
        <w:t>'/'</w:t>
      </w:r>
      <w:r w:rsidRPr="00211353">
        <w:t xml:space="preserve">, </w:t>
      </w:r>
      <w:r w:rsidRPr="00211353">
        <w:rPr>
          <w:color w:val="569CD6"/>
        </w:rPr>
        <w:t>function</w:t>
      </w:r>
      <w:r w:rsidRPr="00211353">
        <w:t>(</w:t>
      </w:r>
      <w:r w:rsidRPr="00211353">
        <w:rPr>
          <w:color w:val="9CDCFE"/>
        </w:rPr>
        <w:t>req</w:t>
      </w:r>
      <w:r w:rsidRPr="00211353">
        <w:t xml:space="preserve">, </w:t>
      </w:r>
      <w:r w:rsidRPr="00211353">
        <w:rPr>
          <w:color w:val="9CDCFE"/>
        </w:rPr>
        <w:t>res</w:t>
      </w:r>
      <w:r w:rsidRPr="00211353">
        <w:t xml:space="preserve">, </w:t>
      </w:r>
      <w:r w:rsidRPr="00211353">
        <w:rPr>
          <w:color w:val="DCDCAA"/>
        </w:rPr>
        <w:t>next</w:t>
      </w:r>
      <w:r w:rsidRPr="00211353">
        <w:t>) {</w:t>
      </w:r>
    </w:p>
    <w:p w14:paraId="170B185D" w14:textId="77777777" w:rsidR="00E0674A" w:rsidRPr="00211353" w:rsidRDefault="00E0674A" w:rsidP="00211353">
      <w:pPr>
        <w:pStyle w:val="Code"/>
      </w:pPr>
      <w:r w:rsidRPr="00211353">
        <w:t xml:space="preserve">  </w:t>
      </w:r>
      <w:r w:rsidRPr="00211353">
        <w:rPr>
          <w:color w:val="9CDCFE"/>
        </w:rPr>
        <w:t>res</w:t>
      </w:r>
      <w:r w:rsidRPr="00211353">
        <w:t>.</w:t>
      </w:r>
      <w:r w:rsidRPr="00211353">
        <w:rPr>
          <w:color w:val="DCDCAA"/>
        </w:rPr>
        <w:t>send</w:t>
      </w:r>
      <w:r w:rsidRPr="00211353">
        <w:t>(</w:t>
      </w:r>
      <w:r w:rsidRPr="00211353">
        <w:rPr>
          <w:color w:val="CE9178"/>
        </w:rPr>
        <w:t>'Hello World!'</w:t>
      </w:r>
      <w:r w:rsidRPr="00211353">
        <w:t>);</w:t>
      </w:r>
    </w:p>
    <w:p w14:paraId="1FB256B1" w14:textId="77777777" w:rsidR="00E0674A" w:rsidRPr="006B15D9" w:rsidRDefault="00E0674A" w:rsidP="00211353">
      <w:pPr>
        <w:pStyle w:val="Code"/>
        <w:rPr>
          <w:lang w:val="de-CH"/>
        </w:rPr>
      </w:pPr>
      <w:r w:rsidRPr="006B15D9">
        <w:rPr>
          <w:lang w:val="de-CH"/>
        </w:rPr>
        <w:t>});</w:t>
      </w:r>
    </w:p>
    <w:p w14:paraId="17B492E7" w14:textId="77777777" w:rsidR="00E0674A" w:rsidRDefault="00E0674A" w:rsidP="00D433E7"/>
    <w:p w14:paraId="05747027" w14:textId="77777777" w:rsidR="00E0674A" w:rsidRPr="004D5D8D" w:rsidRDefault="00E0674A" w:rsidP="00D433E7">
      <w:r>
        <w:t>Statt nur Text kann man auch mit HTML code antworten.</w:t>
      </w:r>
    </w:p>
    <w:p w14:paraId="650032F0" w14:textId="65199BFA" w:rsidR="00B83CDC" w:rsidRPr="00B83CDC" w:rsidRDefault="00E0674A" w:rsidP="00B83CDC">
      <w:r>
        <w:t>Status Codes</w:t>
      </w:r>
      <w:r w:rsidR="00A2463D">
        <w:fldChar w:fldCharType="end"/>
      </w:r>
      <w:r w:rsidR="00A2463D">
        <w:t>)</w:t>
      </w:r>
      <w:r w:rsidR="00B83CDC">
        <w:t xml:space="preserve"> mitgeben</w:t>
      </w:r>
      <w:r w:rsidR="00EB0A6F">
        <w:t>.</w:t>
      </w:r>
    </w:p>
    <w:p w14:paraId="4243DD6D" w14:textId="71962A56" w:rsidR="00B83CDC" w:rsidRPr="00C568C7" w:rsidRDefault="00B83CDC" w:rsidP="00B83CDC">
      <w:pPr>
        <w:pStyle w:val="Code"/>
        <w:rPr>
          <w:color w:val="C586C0"/>
          <w:lang w:val="de-CH"/>
        </w:rPr>
      </w:pPr>
      <w:r w:rsidRPr="00C568C7">
        <w:rPr>
          <w:color w:val="6A9955"/>
          <w:lang w:val="de-CH"/>
        </w:rPr>
        <w:t>#</w:t>
      </w:r>
      <w:r w:rsidR="00B33C12" w:rsidRPr="00C568C7">
        <w:rPr>
          <w:color w:val="6A9955"/>
          <w:lang w:val="de-CH"/>
        </w:rPr>
        <w:t>String alleine als Antwort</w:t>
      </w:r>
    </w:p>
    <w:p w14:paraId="42BB2EE3" w14:textId="25D04716" w:rsidR="00B83CDC" w:rsidRPr="00B83CDC" w:rsidRDefault="00B83CDC" w:rsidP="00B83CDC">
      <w:pPr>
        <w:pStyle w:val="Code"/>
        <w:rPr>
          <w:color w:val="D4D4D4"/>
        </w:rPr>
      </w:pPr>
      <w:r w:rsidRPr="00B83CDC">
        <w:rPr>
          <w:color w:val="C586C0"/>
        </w:rPr>
        <w:t>return</w:t>
      </w:r>
      <w:r w:rsidRPr="00B83CDC">
        <w:rPr>
          <w:color w:val="D4D4D4"/>
        </w:rPr>
        <w:t xml:space="preserve"> </w:t>
      </w:r>
      <w:r w:rsidRPr="00B83CDC">
        <w:rPr>
          <w:color w:val="4EC9B0"/>
        </w:rPr>
        <w:t>func</w:t>
      </w:r>
      <w:r w:rsidRPr="00B83CDC">
        <w:rPr>
          <w:color w:val="D4D4D4"/>
        </w:rPr>
        <w:t>.</w:t>
      </w:r>
      <w:r w:rsidRPr="00B83CDC">
        <w:rPr>
          <w:color w:val="4EC9B0"/>
        </w:rPr>
        <w:t>HttpResponse</w:t>
      </w:r>
      <w:r w:rsidRPr="00B83CDC">
        <w:rPr>
          <w:color w:val="D4D4D4"/>
        </w:rPr>
        <w:t>(</w:t>
      </w:r>
      <w:r w:rsidRPr="00B83CDC">
        <w:rPr>
          <w:color w:val="CE9178"/>
        </w:rPr>
        <w:t>"Hello World"</w:t>
      </w:r>
      <w:r w:rsidRPr="00B83CDC">
        <w:rPr>
          <w:color w:val="D4D4D4"/>
        </w:rPr>
        <w:t>)</w:t>
      </w:r>
    </w:p>
    <w:p w14:paraId="4B19CB4C" w14:textId="1FAF2281" w:rsidR="00B83CDC" w:rsidRDefault="00B83CDC" w:rsidP="00B83CDC">
      <w:pPr>
        <w:pStyle w:val="Code"/>
      </w:pPr>
    </w:p>
    <w:p w14:paraId="1CCB66FD" w14:textId="0E0640CA" w:rsidR="00B33C12" w:rsidRPr="00B33C12" w:rsidRDefault="00B33C12" w:rsidP="00B33C12">
      <w:pPr>
        <w:pStyle w:val="Code"/>
        <w:rPr>
          <w:color w:val="C586C0"/>
          <w:lang w:val="de-CH"/>
        </w:rPr>
      </w:pPr>
      <w:r w:rsidRPr="00B33C12">
        <w:rPr>
          <w:color w:val="6A9955"/>
          <w:lang w:val="de-CH"/>
        </w:rPr>
        <w:t>#String mit Status Code als Antwort</w:t>
      </w:r>
    </w:p>
    <w:p w14:paraId="05DAE29B" w14:textId="77777777" w:rsidR="00B83CDC" w:rsidRPr="00B83CDC" w:rsidRDefault="00B83CDC" w:rsidP="00B83CDC">
      <w:pPr>
        <w:pStyle w:val="Code"/>
        <w:rPr>
          <w:color w:val="D4D4D4"/>
        </w:rPr>
      </w:pPr>
      <w:r w:rsidRPr="00B83CDC">
        <w:rPr>
          <w:color w:val="C586C0"/>
        </w:rPr>
        <w:t>return</w:t>
      </w:r>
      <w:r w:rsidRPr="00B83CDC">
        <w:rPr>
          <w:color w:val="D4D4D4"/>
        </w:rPr>
        <w:t xml:space="preserve"> </w:t>
      </w:r>
      <w:r w:rsidRPr="00B83CDC">
        <w:rPr>
          <w:color w:val="4EC9B0"/>
        </w:rPr>
        <w:t>func</w:t>
      </w:r>
      <w:r w:rsidRPr="00B83CDC">
        <w:rPr>
          <w:color w:val="D4D4D4"/>
        </w:rPr>
        <w:t>.</w:t>
      </w:r>
      <w:r w:rsidRPr="00B83CDC">
        <w:rPr>
          <w:color w:val="4EC9B0"/>
        </w:rPr>
        <w:t>HttpResponse</w:t>
      </w:r>
      <w:r w:rsidRPr="00B83CDC">
        <w:rPr>
          <w:color w:val="D4D4D4"/>
        </w:rPr>
        <w:t>(</w:t>
      </w:r>
    </w:p>
    <w:p w14:paraId="39341473" w14:textId="408F95BB" w:rsidR="00B83CDC" w:rsidRPr="00B83CDC" w:rsidRDefault="00B83CDC" w:rsidP="00B83CDC">
      <w:pPr>
        <w:pStyle w:val="Code"/>
        <w:rPr>
          <w:color w:val="D4D4D4"/>
        </w:rPr>
      </w:pPr>
      <w:r>
        <w:rPr>
          <w:color w:val="CE9178"/>
        </w:rPr>
        <w:t xml:space="preserve">    </w:t>
      </w:r>
      <w:r w:rsidRPr="00B83CDC">
        <w:rPr>
          <w:color w:val="CE9178"/>
        </w:rPr>
        <w:t>"Hello World"</w:t>
      </w:r>
      <w:r w:rsidRPr="00B83CDC">
        <w:rPr>
          <w:color w:val="D4D4D4"/>
        </w:rPr>
        <w:t>,</w:t>
      </w:r>
    </w:p>
    <w:p w14:paraId="1E0145D6" w14:textId="428793BA" w:rsidR="00B83CDC" w:rsidRPr="00BB43C3" w:rsidRDefault="00B83CDC" w:rsidP="00B83CDC">
      <w:pPr>
        <w:pStyle w:val="Code"/>
        <w:rPr>
          <w:color w:val="D4D4D4"/>
          <w:lang w:val="de-CH"/>
        </w:rPr>
      </w:pPr>
      <w:r>
        <w:rPr>
          <w:color w:val="D4D4D4"/>
        </w:rPr>
        <w:t xml:space="preserve">    </w:t>
      </w:r>
      <w:r w:rsidRPr="00BB43C3">
        <w:rPr>
          <w:color w:val="9CDCFE"/>
          <w:lang w:val="de-CH"/>
        </w:rPr>
        <w:t>status_code</w:t>
      </w:r>
      <w:r w:rsidRPr="00BB43C3">
        <w:rPr>
          <w:color w:val="D4D4D4"/>
          <w:lang w:val="de-CH"/>
        </w:rPr>
        <w:t>=</w:t>
      </w:r>
      <w:r w:rsidRPr="00BB43C3">
        <w:rPr>
          <w:color w:val="B5CEA8"/>
          <w:lang w:val="de-CH"/>
        </w:rPr>
        <w:t>200</w:t>
      </w:r>
    </w:p>
    <w:p w14:paraId="31E0F637" w14:textId="112443C5" w:rsidR="00B83CDC" w:rsidRPr="00BB43C3" w:rsidRDefault="00B83CDC" w:rsidP="00B83CDC">
      <w:pPr>
        <w:pStyle w:val="Code"/>
        <w:rPr>
          <w:color w:val="D4D4D4"/>
          <w:lang w:val="de-CH"/>
        </w:rPr>
      </w:pPr>
      <w:r w:rsidRPr="00BB43C3">
        <w:rPr>
          <w:color w:val="D4D4D4"/>
          <w:lang w:val="de-CH"/>
        </w:rPr>
        <w:t>)</w:t>
      </w:r>
    </w:p>
    <w:p w14:paraId="68D6105E" w14:textId="20F04141" w:rsidR="00B83CDC" w:rsidRPr="00BB43C3" w:rsidRDefault="00B83CDC" w:rsidP="00B83CDC">
      <w:pPr>
        <w:pStyle w:val="Code"/>
        <w:rPr>
          <w:lang w:val="de-CH"/>
        </w:rPr>
      </w:pPr>
    </w:p>
    <w:p w14:paraId="3C04131C" w14:textId="152AB1E9" w:rsidR="00B33C12" w:rsidRPr="00BB43C3" w:rsidRDefault="00B33C12" w:rsidP="00B33C12">
      <w:pPr>
        <w:pStyle w:val="Code"/>
        <w:rPr>
          <w:color w:val="C586C0"/>
          <w:lang w:val="de-CH"/>
        </w:rPr>
      </w:pPr>
      <w:r w:rsidRPr="00BB43C3">
        <w:rPr>
          <w:color w:val="6A9955"/>
          <w:lang w:val="de-CH"/>
        </w:rPr>
        <w:t>#Status Code alleine als Antwort</w:t>
      </w:r>
    </w:p>
    <w:p w14:paraId="1B701DDD" w14:textId="5922C444" w:rsidR="00B83CDC" w:rsidRPr="00B83CDC" w:rsidRDefault="00B83CDC" w:rsidP="00B83CDC">
      <w:pPr>
        <w:pStyle w:val="Code"/>
        <w:rPr>
          <w:color w:val="D4D4D4"/>
        </w:rPr>
      </w:pPr>
      <w:r w:rsidRPr="00B83CDC">
        <w:rPr>
          <w:color w:val="C586C0"/>
        </w:rPr>
        <w:t>return</w:t>
      </w:r>
      <w:r w:rsidRPr="00B83CDC">
        <w:rPr>
          <w:color w:val="D4D4D4"/>
        </w:rPr>
        <w:t xml:space="preserve"> </w:t>
      </w:r>
      <w:r w:rsidRPr="00B83CDC">
        <w:rPr>
          <w:color w:val="4EC9B0"/>
        </w:rPr>
        <w:t>func</w:t>
      </w:r>
      <w:r w:rsidRPr="00B83CDC">
        <w:rPr>
          <w:color w:val="D4D4D4"/>
        </w:rPr>
        <w:t>.</w:t>
      </w:r>
      <w:r w:rsidRPr="00B83CDC">
        <w:rPr>
          <w:color w:val="4EC9B0"/>
        </w:rPr>
        <w:t>HttpResponse</w:t>
      </w:r>
      <w:r w:rsidRPr="00B83CDC">
        <w:rPr>
          <w:color w:val="D4D4D4"/>
        </w:rPr>
        <w:t>(</w:t>
      </w:r>
    </w:p>
    <w:p w14:paraId="3736567E" w14:textId="77777777" w:rsidR="00B83CDC" w:rsidRPr="00B83CDC" w:rsidRDefault="00B83CDC" w:rsidP="00B83CDC">
      <w:pPr>
        <w:pStyle w:val="Code"/>
        <w:rPr>
          <w:color w:val="D4D4D4"/>
        </w:rPr>
      </w:pPr>
      <w:r>
        <w:rPr>
          <w:color w:val="D4D4D4"/>
        </w:rPr>
        <w:t xml:space="preserve">    </w:t>
      </w:r>
      <w:r w:rsidRPr="00B83CDC">
        <w:rPr>
          <w:color w:val="9CDCFE"/>
        </w:rPr>
        <w:t>status_code</w:t>
      </w:r>
      <w:r w:rsidRPr="00B83CDC">
        <w:rPr>
          <w:color w:val="D4D4D4"/>
        </w:rPr>
        <w:t>=</w:t>
      </w:r>
      <w:r w:rsidRPr="00B83CDC">
        <w:rPr>
          <w:color w:val="B5CEA8"/>
        </w:rPr>
        <w:t>200</w:t>
      </w:r>
    </w:p>
    <w:p w14:paraId="7D901C80" w14:textId="21F7FC0E" w:rsidR="00B83CDC" w:rsidRPr="00B33C12" w:rsidRDefault="00B83CDC" w:rsidP="00B33C12">
      <w:pPr>
        <w:pStyle w:val="Code"/>
        <w:rPr>
          <w:color w:val="D4D4D4"/>
        </w:rPr>
      </w:pPr>
      <w:r w:rsidRPr="00B83CDC">
        <w:rPr>
          <w:color w:val="D4D4D4"/>
        </w:rPr>
        <w:t>)</w:t>
      </w:r>
    </w:p>
    <w:p w14:paraId="059AE686" w14:textId="7B37D769" w:rsidR="0048110E" w:rsidRPr="00B83CDC" w:rsidRDefault="00E90966" w:rsidP="00307AA1">
      <w:pPr>
        <w:pStyle w:val="CodeSnippet1"/>
        <w:rPr>
          <w:lang w:val="en-US"/>
        </w:rPr>
      </w:pPr>
      <w:bookmarkStart w:id="514" w:name="_Toc103938547"/>
      <w:r>
        <w:t xml:space="preserve">CodeSnippet </w:t>
      </w:r>
      <w:fldSimple w:instr=" SEQ CodeSnippet \* ARABIC ">
        <w:r w:rsidR="00AB0EEA">
          <w:rPr>
            <w:noProof/>
          </w:rPr>
          <w:t>6</w:t>
        </w:r>
      </w:fldSimple>
      <w:r>
        <w:t xml:space="preserve">: </w:t>
      </w:r>
      <w:proofErr w:type="spellStart"/>
      <w:r>
        <w:t>return</w:t>
      </w:r>
      <w:proofErr w:type="spellEnd"/>
      <w:r>
        <w:t xml:space="preserve"> Azure </w:t>
      </w:r>
      <w:proofErr w:type="spellStart"/>
      <w:r>
        <w:t>Function</w:t>
      </w:r>
      <w:bookmarkEnd w:id="514"/>
      <w:proofErr w:type="spellEnd"/>
      <w:r w:rsidR="0048110E" w:rsidRPr="00B83CDC">
        <w:rPr>
          <w:lang w:val="en-US"/>
        </w:rPr>
        <w:br w:type="page"/>
      </w:r>
    </w:p>
    <w:p w14:paraId="396A93A8" w14:textId="02E44714" w:rsidR="00E348E8" w:rsidRDefault="004D5D8D" w:rsidP="003102CF">
      <w:pPr>
        <w:pStyle w:val="Heading2"/>
      </w:pPr>
      <w:bookmarkStart w:id="515" w:name="_Toc103938901"/>
      <w:bookmarkStart w:id="516" w:name="_Ref85725319"/>
      <w:r>
        <w:lastRenderedPageBreak/>
        <w:t>Azure App Service</w:t>
      </w:r>
      <w:bookmarkEnd w:id="515"/>
    </w:p>
    <w:p w14:paraId="0A87762D" w14:textId="590D1FDE" w:rsidR="004D5D8D" w:rsidRDefault="004D5D8D" w:rsidP="004D5D8D">
      <w:r w:rsidRPr="004D5D8D">
        <w:t xml:space="preserve">Ein Azure App </w:t>
      </w:r>
      <w:r>
        <w:t>S</w:t>
      </w:r>
      <w:r w:rsidRPr="004D5D8D">
        <w:t xml:space="preserve">ervice ist </w:t>
      </w:r>
      <w:r>
        <w:t xml:space="preserve">sehr ähnlich wie eine Azure Funktion. Jedoch gehören App Services keiner </w:t>
      </w:r>
      <w:proofErr w:type="spellStart"/>
      <w:r>
        <w:t>Functions</w:t>
      </w:r>
      <w:proofErr w:type="spellEnd"/>
      <w:r>
        <w:t xml:space="preserve"> App an, sondern stehen für sich alleine:</w:t>
      </w:r>
    </w:p>
    <w:p w14:paraId="678C744B" w14:textId="77777777" w:rsidR="00CF3E00" w:rsidRDefault="00CF3E00" w:rsidP="004D5D8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8"/>
        <w:gridCol w:w="4956"/>
      </w:tblGrid>
      <w:tr w:rsidR="00CF3E00" w14:paraId="57FCDACA" w14:textId="77777777" w:rsidTr="00CF3E00">
        <w:tc>
          <w:tcPr>
            <w:tcW w:w="3118" w:type="dxa"/>
          </w:tcPr>
          <w:p w14:paraId="27F7C0FA" w14:textId="77777777" w:rsidR="00CF3E00" w:rsidRDefault="004D5D8D" w:rsidP="00CF3E00">
            <w:pPr>
              <w:keepNext/>
            </w:pPr>
            <w:r w:rsidRPr="004D5D8D">
              <w:rPr>
                <w:noProof/>
              </w:rPr>
              <w:drawing>
                <wp:inline distT="0" distB="0" distL="0" distR="0" wp14:anchorId="1ABCF46B" wp14:editId="5E1F65CA">
                  <wp:extent cx="1738945" cy="314553"/>
                  <wp:effectExtent l="0" t="0" r="0" b="9525"/>
                  <wp:docPr id="326" name="Grafik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54657" cy="317395"/>
                          </a:xfrm>
                          <a:prstGeom prst="rect">
                            <a:avLst/>
                          </a:prstGeom>
                        </pic:spPr>
                      </pic:pic>
                    </a:graphicData>
                  </a:graphic>
                </wp:inline>
              </w:drawing>
            </w:r>
          </w:p>
          <w:p w14:paraId="114E522A" w14:textId="4C59437C" w:rsidR="004D5D8D" w:rsidRDefault="00CF3E00" w:rsidP="00CF3E00">
            <w:pPr>
              <w:pStyle w:val="Caption"/>
            </w:pPr>
            <w:bookmarkStart w:id="517" w:name="_Toc103938520"/>
            <w:r>
              <w:t xml:space="preserve">Abbildung </w:t>
            </w:r>
            <w:fldSimple w:instr=" SEQ Abbildung \* ARABIC ">
              <w:r w:rsidR="00C34C3A">
                <w:rPr>
                  <w:noProof/>
                </w:rPr>
                <w:t>132</w:t>
              </w:r>
            </w:fldSimple>
            <w:r>
              <w:t>: App Service</w:t>
            </w:r>
            <w:bookmarkEnd w:id="517"/>
          </w:p>
        </w:tc>
        <w:tc>
          <w:tcPr>
            <w:tcW w:w="4956" w:type="dxa"/>
          </w:tcPr>
          <w:p w14:paraId="1B8DDBAE" w14:textId="77777777" w:rsidR="00CF3E00" w:rsidRDefault="00CF3E00" w:rsidP="00CF3E00">
            <w:pPr>
              <w:keepNext/>
            </w:pPr>
            <w:r w:rsidRPr="00CF3E00">
              <w:rPr>
                <w:noProof/>
              </w:rPr>
              <w:drawing>
                <wp:inline distT="0" distB="0" distL="0" distR="0" wp14:anchorId="46B188B3" wp14:editId="7590ED71">
                  <wp:extent cx="1585665" cy="580122"/>
                  <wp:effectExtent l="0" t="0" r="0" b="0"/>
                  <wp:docPr id="374" name="Grafik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597057" cy="584290"/>
                          </a:xfrm>
                          <a:prstGeom prst="rect">
                            <a:avLst/>
                          </a:prstGeom>
                        </pic:spPr>
                      </pic:pic>
                    </a:graphicData>
                  </a:graphic>
                </wp:inline>
              </w:drawing>
            </w:r>
          </w:p>
          <w:p w14:paraId="04B2BCAD" w14:textId="7B0C26A3" w:rsidR="004D5D8D" w:rsidRDefault="00CF3E00" w:rsidP="00CF3E00">
            <w:pPr>
              <w:pStyle w:val="Caption"/>
            </w:pPr>
            <w:bookmarkStart w:id="518" w:name="_Toc103938521"/>
            <w:r>
              <w:t xml:space="preserve">Abbildung </w:t>
            </w:r>
            <w:fldSimple w:instr=" SEQ Abbildung \* ARABIC ">
              <w:r w:rsidR="00C34C3A">
                <w:rPr>
                  <w:noProof/>
                </w:rPr>
                <w:t>133</w:t>
              </w:r>
            </w:fldSimple>
            <w:r>
              <w:t xml:space="preserve">: Azure </w:t>
            </w:r>
            <w:proofErr w:type="spellStart"/>
            <w:r>
              <w:t>Function</w:t>
            </w:r>
            <w:bookmarkEnd w:id="518"/>
            <w:proofErr w:type="spellEnd"/>
          </w:p>
        </w:tc>
      </w:tr>
    </w:tbl>
    <w:p w14:paraId="5352B8DE" w14:textId="0EBD0498" w:rsidR="004D5D8D" w:rsidRDefault="00C44D3E" w:rsidP="003102CF">
      <w:pPr>
        <w:pStyle w:val="Heading3"/>
      </w:pPr>
      <w:bookmarkStart w:id="519" w:name="_Toc103938902"/>
      <w:r>
        <w:t xml:space="preserve">Express </w:t>
      </w:r>
      <w:proofErr w:type="spellStart"/>
      <w:r>
        <w:t>Application</w:t>
      </w:r>
      <w:bookmarkEnd w:id="519"/>
      <w:proofErr w:type="spellEnd"/>
    </w:p>
    <w:p w14:paraId="0DB98E43" w14:textId="0601B993" w:rsidR="004D5D8D" w:rsidRDefault="00C44D3E" w:rsidP="004D5D8D">
      <w:r>
        <w:t xml:space="preserve">Mit dem Command </w:t>
      </w:r>
      <w:r w:rsidRPr="00D433E7">
        <w:rPr>
          <w:rStyle w:val="LinkZchn"/>
        </w:rPr>
        <w:fldChar w:fldCharType="begin"/>
      </w:r>
      <w:r w:rsidRPr="00D433E7">
        <w:rPr>
          <w:rStyle w:val="LinkZchn"/>
        </w:rPr>
        <w:instrText xml:space="preserve"> REF _Ref88647785 \h </w:instrText>
      </w:r>
      <w:r w:rsidR="00D433E7">
        <w:rPr>
          <w:rStyle w:val="LinkZchn"/>
        </w:rPr>
        <w:instrText xml:space="preserve"> \* MERGEFORMAT </w:instrText>
      </w:r>
      <w:r w:rsidRPr="00D433E7">
        <w:rPr>
          <w:rStyle w:val="LinkZchn"/>
        </w:rPr>
      </w:r>
      <w:r w:rsidRPr="00D433E7">
        <w:rPr>
          <w:rStyle w:val="LinkZchn"/>
        </w:rPr>
        <w:fldChar w:fldCharType="separate"/>
      </w:r>
      <w:r w:rsidR="00E0674A" w:rsidRPr="00E0674A">
        <w:rPr>
          <w:rStyle w:val="LinkZchn"/>
        </w:rPr>
        <w:t xml:space="preserve">CodeSnippet 7: express </w:t>
      </w:r>
      <w:proofErr w:type="spellStart"/>
      <w:r w:rsidR="00E0674A" w:rsidRPr="00E0674A">
        <w:rPr>
          <w:rStyle w:val="LinkZchn"/>
        </w:rPr>
        <w:t>generator</w:t>
      </w:r>
      <w:proofErr w:type="spellEnd"/>
      <w:r w:rsidRPr="00D433E7">
        <w:rPr>
          <w:rStyle w:val="LinkZchn"/>
        </w:rPr>
        <w:fldChar w:fldCharType="end"/>
      </w:r>
      <w:r w:rsidR="00D433E7">
        <w:t xml:space="preserve"> kann man automatisch ein Hello World erstellen lassen.</w:t>
      </w:r>
    </w:p>
    <w:p w14:paraId="6CCD1EE3" w14:textId="4446ECFB" w:rsidR="00C44D3E" w:rsidRDefault="00C44D3E" w:rsidP="00C44D3E">
      <w:pPr>
        <w:pStyle w:val="Code"/>
      </w:pPr>
      <w:r w:rsidRPr="00985655">
        <w:rPr>
          <w:color w:val="F9F1A5"/>
          <w:lang w:val="en-GB"/>
        </w:rPr>
        <w:t>npx</w:t>
      </w:r>
      <w:r>
        <w:t xml:space="preserve"> express-generator</w:t>
      </w:r>
    </w:p>
    <w:p w14:paraId="6FFE447A" w14:textId="063D297F" w:rsidR="00C44D3E" w:rsidRPr="00985655" w:rsidRDefault="00C44D3E" w:rsidP="00C44D3E">
      <w:pPr>
        <w:pStyle w:val="CodeSnippet1"/>
        <w:rPr>
          <w:lang w:val="en-GB"/>
        </w:rPr>
      </w:pPr>
      <w:bookmarkStart w:id="520" w:name="_Ref88647785"/>
      <w:bookmarkStart w:id="521" w:name="_Toc103938548"/>
      <w:r w:rsidRPr="00985655">
        <w:rPr>
          <w:lang w:val="en-GB"/>
        </w:rPr>
        <w:t xml:space="preserve">CodeSnippet </w:t>
      </w:r>
      <w:r w:rsidR="00322F35">
        <w:fldChar w:fldCharType="begin"/>
      </w:r>
      <w:r w:rsidR="00322F35" w:rsidRPr="00985655">
        <w:rPr>
          <w:lang w:val="en-GB"/>
        </w:rPr>
        <w:instrText xml:space="preserve"> SEQ CodeSnippet \* ARABIC </w:instrText>
      </w:r>
      <w:r w:rsidR="00322F35">
        <w:fldChar w:fldCharType="separate"/>
      </w:r>
      <w:r w:rsidR="00AB0EEA">
        <w:rPr>
          <w:noProof/>
          <w:lang w:val="en-GB"/>
        </w:rPr>
        <w:t>7</w:t>
      </w:r>
      <w:r w:rsidR="00322F35">
        <w:rPr>
          <w:noProof/>
        </w:rPr>
        <w:fldChar w:fldCharType="end"/>
      </w:r>
      <w:r w:rsidRPr="00985655">
        <w:rPr>
          <w:lang w:val="en-GB"/>
        </w:rPr>
        <w:t>: express generator</w:t>
      </w:r>
      <w:bookmarkEnd w:id="520"/>
      <w:bookmarkEnd w:id="521"/>
    </w:p>
    <w:p w14:paraId="7BF0AA65" w14:textId="17952042" w:rsidR="00D433E7" w:rsidRDefault="00D433E7" w:rsidP="00D433E7">
      <w:r>
        <w:t>Das einzig relevante File</w:t>
      </w:r>
      <w:r w:rsidR="000700D2">
        <w:t xml:space="preserve">, das geändert werden sollte, </w:t>
      </w:r>
      <w:r>
        <w:t xml:space="preserve">ist </w:t>
      </w:r>
      <w:proofErr w:type="spellStart"/>
      <w:r>
        <w:t>routes</w:t>
      </w:r>
      <w:proofErr w:type="spellEnd"/>
      <w:r>
        <w:t xml:space="preserve">/index.js. </w:t>
      </w:r>
    </w:p>
    <w:p w14:paraId="004A6779" w14:textId="70518B99" w:rsidR="000700D2" w:rsidRDefault="000700D2" w:rsidP="00D433E7">
      <w:r>
        <w:t xml:space="preserve">Im Code </w:t>
      </w:r>
      <w:r w:rsidR="00211353">
        <w:t>sieht ein Hello World beispielsweise so aus:</w:t>
      </w:r>
    </w:p>
    <w:p w14:paraId="3582FBB8" w14:textId="77777777" w:rsidR="00211353" w:rsidRPr="00211353" w:rsidRDefault="00211353" w:rsidP="00211353">
      <w:pPr>
        <w:pStyle w:val="Code"/>
      </w:pPr>
      <w:r w:rsidRPr="00211353">
        <w:rPr>
          <w:color w:val="9CDCFE"/>
        </w:rPr>
        <w:t>router</w:t>
      </w:r>
      <w:r w:rsidRPr="00211353">
        <w:t>.</w:t>
      </w:r>
      <w:r w:rsidRPr="00211353">
        <w:rPr>
          <w:color w:val="DCDCAA"/>
        </w:rPr>
        <w:t>get</w:t>
      </w:r>
      <w:r w:rsidRPr="00211353">
        <w:t>(</w:t>
      </w:r>
      <w:r w:rsidRPr="00211353">
        <w:rPr>
          <w:color w:val="CE9178"/>
        </w:rPr>
        <w:t>'/'</w:t>
      </w:r>
      <w:r w:rsidRPr="00211353">
        <w:t xml:space="preserve">, </w:t>
      </w:r>
      <w:r w:rsidRPr="00211353">
        <w:rPr>
          <w:color w:val="569CD6"/>
        </w:rPr>
        <w:t>function</w:t>
      </w:r>
      <w:r w:rsidRPr="00211353">
        <w:t>(</w:t>
      </w:r>
      <w:r w:rsidRPr="00211353">
        <w:rPr>
          <w:color w:val="9CDCFE"/>
        </w:rPr>
        <w:t>req</w:t>
      </w:r>
      <w:r w:rsidRPr="00211353">
        <w:t xml:space="preserve">, </w:t>
      </w:r>
      <w:r w:rsidRPr="00211353">
        <w:rPr>
          <w:color w:val="9CDCFE"/>
        </w:rPr>
        <w:t>res</w:t>
      </w:r>
      <w:r w:rsidRPr="00211353">
        <w:t xml:space="preserve">, </w:t>
      </w:r>
      <w:r w:rsidRPr="00211353">
        <w:rPr>
          <w:color w:val="DCDCAA"/>
        </w:rPr>
        <w:t>next</w:t>
      </w:r>
      <w:r w:rsidRPr="00211353">
        <w:t>) {</w:t>
      </w:r>
    </w:p>
    <w:p w14:paraId="7CFFA4AC" w14:textId="77777777" w:rsidR="00211353" w:rsidRPr="00211353" w:rsidRDefault="00211353" w:rsidP="00211353">
      <w:pPr>
        <w:pStyle w:val="Code"/>
      </w:pPr>
      <w:r w:rsidRPr="00211353">
        <w:t xml:space="preserve">  </w:t>
      </w:r>
      <w:r w:rsidRPr="00211353">
        <w:rPr>
          <w:color w:val="9CDCFE"/>
        </w:rPr>
        <w:t>res</w:t>
      </w:r>
      <w:r w:rsidRPr="00211353">
        <w:t>.</w:t>
      </w:r>
      <w:r w:rsidRPr="00211353">
        <w:rPr>
          <w:color w:val="DCDCAA"/>
        </w:rPr>
        <w:t>send</w:t>
      </w:r>
      <w:r w:rsidRPr="00211353">
        <w:t>(</w:t>
      </w:r>
      <w:r w:rsidRPr="00211353">
        <w:rPr>
          <w:color w:val="CE9178"/>
        </w:rPr>
        <w:t>'Hello World!'</w:t>
      </w:r>
      <w:r w:rsidRPr="00211353">
        <w:t>);</w:t>
      </w:r>
    </w:p>
    <w:p w14:paraId="765D4AB9" w14:textId="77777777" w:rsidR="00211353" w:rsidRPr="006B15D9" w:rsidRDefault="00211353" w:rsidP="00211353">
      <w:pPr>
        <w:pStyle w:val="Code"/>
        <w:rPr>
          <w:lang w:val="de-CH"/>
        </w:rPr>
      </w:pPr>
      <w:r w:rsidRPr="006B15D9">
        <w:rPr>
          <w:lang w:val="de-CH"/>
        </w:rPr>
        <w:t>});</w:t>
      </w:r>
    </w:p>
    <w:p w14:paraId="03656EF6" w14:textId="77777777" w:rsidR="00211353" w:rsidRDefault="00211353" w:rsidP="00D433E7"/>
    <w:p w14:paraId="54ECC962" w14:textId="1F53AA2F" w:rsidR="00211353" w:rsidRPr="004D5D8D" w:rsidRDefault="006B15D9" w:rsidP="00D433E7">
      <w:r>
        <w:t>Statt nur Text kann man auch mit HTML code antworten.</w:t>
      </w:r>
    </w:p>
    <w:p w14:paraId="11D3A376" w14:textId="4C3D5D73" w:rsidR="00B33C12" w:rsidRDefault="00B33C12" w:rsidP="003102CF">
      <w:pPr>
        <w:pStyle w:val="Heading2"/>
      </w:pPr>
      <w:bookmarkStart w:id="522" w:name="_Toc103938903"/>
      <w:r>
        <w:t>Status Codes</w:t>
      </w:r>
      <w:bookmarkEnd w:id="516"/>
      <w:bookmarkEnd w:id="522"/>
    </w:p>
    <w:p w14:paraId="0CF035BF" w14:textId="42CB28BE" w:rsidR="00B333E2" w:rsidRDefault="00B33C12" w:rsidP="00B333E2">
      <w:r>
        <w:t>Status Codes kommen immer bei HTTP-Requests mit. Man kann Status-Codes in fünf standardisierte Kategorien unterteilen. Dies erkennt man an der ersten Ziffer der dreistelligen Nummern:</w:t>
      </w:r>
    </w:p>
    <w:p w14:paraId="06E6CF8D" w14:textId="77777777" w:rsidR="00B333E2" w:rsidRDefault="00B333E2" w:rsidP="00B333E2"/>
    <w:tbl>
      <w:tblPr>
        <w:tblStyle w:val="TableGrid"/>
        <w:tblW w:w="9551" w:type="dxa"/>
        <w:tblInd w:w="-5" w:type="dxa"/>
        <w:tblLook w:val="04A0" w:firstRow="1" w:lastRow="0" w:firstColumn="1" w:lastColumn="0" w:noHBand="0" w:noVBand="1"/>
      </w:tblPr>
      <w:tblGrid>
        <w:gridCol w:w="769"/>
        <w:gridCol w:w="8782"/>
      </w:tblGrid>
      <w:tr w:rsidR="00B333E2" w:rsidRPr="00B333E2" w14:paraId="3794F558" w14:textId="77777777" w:rsidTr="00B333E2">
        <w:tc>
          <w:tcPr>
            <w:tcW w:w="769" w:type="dxa"/>
            <w:shd w:val="clear" w:color="auto" w:fill="BFBFBF" w:themeFill="background1" w:themeFillShade="BF"/>
          </w:tcPr>
          <w:p w14:paraId="09707BE6" w14:textId="58A5D95D" w:rsidR="00B333E2" w:rsidRPr="00B333E2" w:rsidRDefault="00B333E2" w:rsidP="00D75811">
            <w:r>
              <w:t>Code</w:t>
            </w:r>
          </w:p>
        </w:tc>
        <w:tc>
          <w:tcPr>
            <w:tcW w:w="8782" w:type="dxa"/>
            <w:shd w:val="clear" w:color="auto" w:fill="BFBFBF" w:themeFill="background1" w:themeFillShade="BF"/>
          </w:tcPr>
          <w:p w14:paraId="3B4DED4A" w14:textId="336D792D" w:rsidR="00B333E2" w:rsidRPr="00B333E2" w:rsidRDefault="00B333E2" w:rsidP="00D75811">
            <w:r>
              <w:t>Beschreibung</w:t>
            </w:r>
          </w:p>
        </w:tc>
      </w:tr>
      <w:tr w:rsidR="00B333E2" w:rsidRPr="00B333E2" w14:paraId="64DCA6C9" w14:textId="77777777" w:rsidTr="00B333E2">
        <w:tc>
          <w:tcPr>
            <w:tcW w:w="769" w:type="dxa"/>
          </w:tcPr>
          <w:p w14:paraId="36197BDF" w14:textId="445DF49B" w:rsidR="00B333E2" w:rsidRPr="00B333E2" w:rsidRDefault="00B333E2" w:rsidP="00D75811">
            <w:r w:rsidRPr="00B333E2">
              <w:t>1xx</w:t>
            </w:r>
          </w:p>
        </w:tc>
        <w:tc>
          <w:tcPr>
            <w:tcW w:w="8782" w:type="dxa"/>
          </w:tcPr>
          <w:p w14:paraId="0AB1DFA0" w14:textId="7A9AE168" w:rsidR="00B333E2" w:rsidRPr="00B333E2" w:rsidRDefault="00B333E2" w:rsidP="00D75811">
            <w:r w:rsidRPr="00B333E2">
              <w:t>Die Bearbeitung der Anfrage dauert noch an</w:t>
            </w:r>
            <w:r w:rsidR="00EB0A6F">
              <w:t>.</w:t>
            </w:r>
          </w:p>
        </w:tc>
      </w:tr>
      <w:tr w:rsidR="00B333E2" w:rsidRPr="00B333E2" w14:paraId="4F55F432" w14:textId="77777777" w:rsidTr="00B333E2">
        <w:tc>
          <w:tcPr>
            <w:tcW w:w="769" w:type="dxa"/>
          </w:tcPr>
          <w:p w14:paraId="7FF7468E" w14:textId="637DB453" w:rsidR="00B333E2" w:rsidRPr="00B333E2" w:rsidRDefault="00B333E2" w:rsidP="00D75811">
            <w:r w:rsidRPr="00B333E2">
              <w:t>2xx</w:t>
            </w:r>
          </w:p>
        </w:tc>
        <w:tc>
          <w:tcPr>
            <w:tcW w:w="8782" w:type="dxa"/>
          </w:tcPr>
          <w:p w14:paraId="4C5AB81C" w14:textId="22C65EC0" w:rsidR="00B333E2" w:rsidRPr="00B333E2" w:rsidRDefault="00B333E2" w:rsidP="00D75811">
            <w:r w:rsidRPr="00B333E2">
              <w:t>Die Anfrage war erfolgreich, die Antwort kann verwertet werden</w:t>
            </w:r>
            <w:r w:rsidR="00EB0A6F">
              <w:t>.</w:t>
            </w:r>
          </w:p>
        </w:tc>
      </w:tr>
      <w:tr w:rsidR="00B333E2" w:rsidRPr="00B333E2" w14:paraId="57D9B375" w14:textId="77777777" w:rsidTr="00B333E2">
        <w:tc>
          <w:tcPr>
            <w:tcW w:w="769" w:type="dxa"/>
          </w:tcPr>
          <w:p w14:paraId="2F85FCD4" w14:textId="187E67B9" w:rsidR="00B333E2" w:rsidRPr="00B333E2" w:rsidRDefault="00B333E2" w:rsidP="00D75811">
            <w:r w:rsidRPr="00B333E2">
              <w:t>3xx</w:t>
            </w:r>
          </w:p>
        </w:tc>
        <w:tc>
          <w:tcPr>
            <w:tcW w:w="8782" w:type="dxa"/>
          </w:tcPr>
          <w:p w14:paraId="4241229D" w14:textId="2F2DAAEA" w:rsidR="00B333E2" w:rsidRPr="00B333E2" w:rsidRDefault="00B333E2" w:rsidP="00D75811">
            <w:r w:rsidRPr="00B333E2">
              <w:t xml:space="preserve">Um eine erfolgreiche Bearbeitung der Anfrage sicherzustellen, sind weitere Schritte seitens des </w:t>
            </w:r>
            <w:r>
              <w:t>C</w:t>
            </w:r>
            <w:r w:rsidRPr="00B333E2">
              <w:t>lients erforderlich</w:t>
            </w:r>
            <w:r w:rsidR="00EB0A6F">
              <w:t>.</w:t>
            </w:r>
          </w:p>
        </w:tc>
      </w:tr>
      <w:tr w:rsidR="00B333E2" w:rsidRPr="00B333E2" w14:paraId="6789DDE6" w14:textId="77777777" w:rsidTr="00B333E2">
        <w:tc>
          <w:tcPr>
            <w:tcW w:w="769" w:type="dxa"/>
          </w:tcPr>
          <w:p w14:paraId="55C661D9" w14:textId="3901E36C" w:rsidR="00B333E2" w:rsidRPr="00B333E2" w:rsidRDefault="00B333E2" w:rsidP="00D75811">
            <w:r w:rsidRPr="00B333E2">
              <w:t>4xx</w:t>
            </w:r>
          </w:p>
        </w:tc>
        <w:tc>
          <w:tcPr>
            <w:tcW w:w="8782" w:type="dxa"/>
          </w:tcPr>
          <w:p w14:paraId="36A4B393" w14:textId="0602B192" w:rsidR="00B333E2" w:rsidRPr="00B333E2" w:rsidRDefault="00B333E2" w:rsidP="00D75811">
            <w:r w:rsidRPr="00B333E2">
              <w:t>Die Ursache des Scheiterns der Anfrage liegt (eher) im Verantwortungsbereich des Clients</w:t>
            </w:r>
            <w:r w:rsidR="00EB0A6F">
              <w:t>.</w:t>
            </w:r>
          </w:p>
        </w:tc>
      </w:tr>
      <w:tr w:rsidR="00B333E2" w:rsidRPr="00B333E2" w14:paraId="2545F8D5" w14:textId="77777777" w:rsidTr="00B333E2">
        <w:tc>
          <w:tcPr>
            <w:tcW w:w="769" w:type="dxa"/>
          </w:tcPr>
          <w:p w14:paraId="2F12B60B" w14:textId="445982F6" w:rsidR="00B333E2" w:rsidRPr="00B333E2" w:rsidRDefault="00B333E2" w:rsidP="00D75811">
            <w:r w:rsidRPr="00B333E2">
              <w:t>5xx</w:t>
            </w:r>
          </w:p>
        </w:tc>
        <w:tc>
          <w:tcPr>
            <w:tcW w:w="8782" w:type="dxa"/>
          </w:tcPr>
          <w:p w14:paraId="7BDE96A4" w14:textId="3062EA5C" w:rsidR="00B333E2" w:rsidRPr="00B333E2" w:rsidRDefault="00B333E2" w:rsidP="00D75811">
            <w:r w:rsidRPr="00B333E2">
              <w:t>Nicht klar von den so genannten Client-Fehlern abzugrenzen. Die Ursache des Scheiterns der Anfrage liegt jedoch eher im Verantwortungsbereich des Servers</w:t>
            </w:r>
            <w:r w:rsidR="00EB0A6F">
              <w:t>.</w:t>
            </w:r>
          </w:p>
        </w:tc>
      </w:tr>
    </w:tbl>
    <w:p w14:paraId="7D3098D7" w14:textId="30F5969F" w:rsidR="00B333E2" w:rsidRDefault="00B333E2" w:rsidP="00B333E2">
      <w:pPr>
        <w:pStyle w:val="Caption"/>
        <w:keepNext/>
      </w:pPr>
      <w:bookmarkStart w:id="523" w:name="_Toc103938541"/>
      <w:r>
        <w:t xml:space="preserve">Tabelle </w:t>
      </w:r>
      <w:fldSimple w:instr=" SEQ Tabelle \* ARABIC ">
        <w:r w:rsidR="00E0674A">
          <w:rPr>
            <w:noProof/>
          </w:rPr>
          <w:t>15</w:t>
        </w:r>
      </w:fldSimple>
      <w:r>
        <w:t>: HTTP-Status-Codes</w:t>
      </w:r>
      <w:bookmarkEnd w:id="523"/>
    </w:p>
    <w:p w14:paraId="3A7C6460" w14:textId="16274A69" w:rsidR="00BB43C3" w:rsidRDefault="00BB43C3" w:rsidP="00BB43C3">
      <w:r>
        <w:t>Alle Status-Codes können detailliert beschrieben unter folgendem Link gefunden werden:</w:t>
      </w:r>
    </w:p>
    <w:p w14:paraId="7C5E65D9" w14:textId="2D091A76" w:rsidR="00BB43C3" w:rsidRPr="00BB43C3" w:rsidRDefault="00F822C3" w:rsidP="00BB43C3">
      <w:hyperlink r:id="rId171" w:history="1">
        <w:r w:rsidR="00BB43C3" w:rsidRPr="005239C7">
          <w:rPr>
            <w:rStyle w:val="Hyperlink"/>
          </w:rPr>
          <w:t>https://de.wikipedia.org/wiki/HTTP-Statuscode</w:t>
        </w:r>
      </w:hyperlink>
    </w:p>
    <w:p w14:paraId="7DC7E21A" w14:textId="6936D3AD" w:rsidR="00261792" w:rsidRDefault="00261792" w:rsidP="003102CF">
      <w:pPr>
        <w:pStyle w:val="Heading2"/>
      </w:pPr>
      <w:bookmarkStart w:id="524" w:name="_Toc103938904"/>
      <w:r>
        <w:t>Postman</w:t>
      </w:r>
      <w:bookmarkEnd w:id="524"/>
    </w:p>
    <w:p w14:paraId="51FD7EB2" w14:textId="368CF137" w:rsidR="00261792" w:rsidRPr="00261792" w:rsidRDefault="00261792" w:rsidP="00261792">
      <w:r>
        <w:t xml:space="preserve">Mithilfe von Postman kann man über ein GUI HTTP-Requests senden. </w:t>
      </w:r>
    </w:p>
    <w:p w14:paraId="65F9FF10" w14:textId="381DA909" w:rsidR="00261792" w:rsidRDefault="00261792" w:rsidP="00261792"/>
    <w:p w14:paraId="64EA9329" w14:textId="11789C9C" w:rsidR="00505FD8" w:rsidRDefault="00505FD8" w:rsidP="00261792">
      <w:r>
        <w:t xml:space="preserve">Man kann </w:t>
      </w:r>
      <w:r w:rsidR="0089556C">
        <w:t>einige</w:t>
      </w:r>
      <w:r>
        <w:t xml:space="preserve"> Einstellungen vornehmen:</w:t>
      </w:r>
    </w:p>
    <w:p w14:paraId="0CB8492B" w14:textId="14DBA59B" w:rsidR="00505FD8" w:rsidRPr="00D43EB4" w:rsidRDefault="00505FD8" w:rsidP="00261792"/>
    <w:p w14:paraId="496CDA83" w14:textId="35925C76" w:rsidR="00505FD8" w:rsidRPr="00D43EB4" w:rsidRDefault="00505FD8" w:rsidP="00D43EB4">
      <w:pPr>
        <w:pStyle w:val="ListParagraph"/>
        <w:numPr>
          <w:ilvl w:val="0"/>
          <w:numId w:val="44"/>
        </w:numPr>
        <w:rPr>
          <w:color w:val="00B050"/>
        </w:rPr>
      </w:pPr>
      <w:r w:rsidRPr="00D43EB4">
        <w:rPr>
          <w:color w:val="00B050"/>
        </w:rPr>
        <w:t>Art des Requests</w:t>
      </w:r>
      <w:r w:rsidR="00EB0A6F" w:rsidRPr="00D43EB4">
        <w:rPr>
          <w:color w:val="00B050"/>
        </w:rPr>
        <w:t xml:space="preserve"> </w:t>
      </w:r>
      <w:r w:rsidR="00EB0A6F" w:rsidRPr="00EB0A6F">
        <w:t>(</w:t>
      </w:r>
      <w:r w:rsidR="006847EA">
        <w:fldChar w:fldCharType="begin"/>
      </w:r>
      <w:r w:rsidR="006847EA">
        <w:instrText xml:space="preserve"> REF _Ref86234949 \n \h </w:instrText>
      </w:r>
      <w:r w:rsidR="006847EA">
        <w:fldChar w:fldCharType="separate"/>
      </w:r>
      <w:r w:rsidR="00E0674A">
        <w:t>12.7</w:t>
      </w:r>
      <w:r w:rsidR="006847EA">
        <w:fldChar w:fldCharType="end"/>
      </w:r>
      <w:r w:rsidR="006847EA">
        <w:t xml:space="preserve"> </w:t>
      </w:r>
      <w:r w:rsidR="006847EA">
        <w:fldChar w:fldCharType="begin"/>
      </w:r>
      <w:r w:rsidR="006847EA">
        <w:instrText xml:space="preserve"> REF _Ref86234949 \h </w:instrText>
      </w:r>
      <w:r w:rsidR="006847EA">
        <w:fldChar w:fldCharType="separate"/>
      </w:r>
      <w:r w:rsidR="00E0674A">
        <w:t>Verschiedene Arten von Requests</w:t>
      </w:r>
      <w:r w:rsidR="006847EA">
        <w:fldChar w:fldCharType="end"/>
      </w:r>
      <w:r w:rsidR="006847EA">
        <w:t>)</w:t>
      </w:r>
    </w:p>
    <w:p w14:paraId="7ED511CD" w14:textId="765B1560" w:rsidR="0089556C" w:rsidRPr="0089556C" w:rsidRDefault="0089556C" w:rsidP="00505FD8">
      <w:pPr>
        <w:pStyle w:val="ListParagraph"/>
        <w:numPr>
          <w:ilvl w:val="0"/>
          <w:numId w:val="45"/>
        </w:numPr>
        <w:rPr>
          <w:color w:val="7A00B0"/>
        </w:rPr>
      </w:pPr>
      <w:r w:rsidRPr="0089556C">
        <w:rPr>
          <w:color w:val="7A00B0"/>
        </w:rPr>
        <w:t>URL</w:t>
      </w:r>
    </w:p>
    <w:p w14:paraId="177E7D78" w14:textId="2B2094D9" w:rsidR="00505FD8" w:rsidRDefault="00505FD8" w:rsidP="00505FD8">
      <w:pPr>
        <w:pStyle w:val="ListParagraph"/>
        <w:numPr>
          <w:ilvl w:val="0"/>
          <w:numId w:val="45"/>
        </w:numPr>
        <w:rPr>
          <w:color w:val="FF0000"/>
        </w:rPr>
      </w:pPr>
      <w:r w:rsidRPr="00505FD8">
        <w:rPr>
          <w:color w:val="FF0000"/>
        </w:rPr>
        <w:t>Body</w:t>
      </w:r>
    </w:p>
    <w:p w14:paraId="1BFB0766" w14:textId="29F4D40F" w:rsidR="00505FD8" w:rsidRPr="00505FD8" w:rsidRDefault="00505FD8" w:rsidP="00505FD8">
      <w:pPr>
        <w:pStyle w:val="ListParagraph"/>
        <w:numPr>
          <w:ilvl w:val="0"/>
          <w:numId w:val="45"/>
        </w:numPr>
        <w:rPr>
          <w:color w:val="00B0F0"/>
        </w:rPr>
      </w:pPr>
      <w:r w:rsidRPr="00505FD8">
        <w:rPr>
          <w:color w:val="00B0F0"/>
        </w:rPr>
        <w:lastRenderedPageBreak/>
        <w:t>Headers</w:t>
      </w:r>
    </w:p>
    <w:p w14:paraId="30780F81" w14:textId="4609F394" w:rsidR="00505FD8" w:rsidRDefault="00505FD8" w:rsidP="00505FD8">
      <w:pPr>
        <w:pStyle w:val="ListParagraph"/>
        <w:numPr>
          <w:ilvl w:val="0"/>
          <w:numId w:val="45"/>
        </w:numPr>
        <w:rPr>
          <w:color w:val="F79646" w:themeColor="accent6"/>
        </w:rPr>
      </w:pPr>
      <w:r w:rsidRPr="00505FD8">
        <w:rPr>
          <w:color w:val="F79646" w:themeColor="accent6"/>
        </w:rPr>
        <w:t>Parameter</w:t>
      </w:r>
    </w:p>
    <w:p w14:paraId="0667CB09" w14:textId="77777777" w:rsidR="0033437B" w:rsidRPr="0089556C" w:rsidRDefault="0033437B" w:rsidP="0089556C"/>
    <w:p w14:paraId="6771EEFF" w14:textId="00A85D5A" w:rsidR="009521A0" w:rsidRDefault="00780900" w:rsidP="009521A0">
      <w:pPr>
        <w:keepNext/>
      </w:pPr>
      <w:r>
        <w:rPr>
          <w:noProof/>
        </w:rPr>
        <mc:AlternateContent>
          <mc:Choice Requires="wpg">
            <w:drawing>
              <wp:anchor distT="0" distB="0" distL="114300" distR="114300" simplePos="0" relativeHeight="251715072" behindDoc="0" locked="0" layoutInCell="1" allowOverlap="1" wp14:anchorId="1FFCB165" wp14:editId="7B6C3133">
                <wp:simplePos x="0" y="0"/>
                <wp:positionH relativeFrom="column">
                  <wp:posOffset>27940</wp:posOffset>
                </wp:positionH>
                <wp:positionV relativeFrom="paragraph">
                  <wp:posOffset>53340</wp:posOffset>
                </wp:positionV>
                <wp:extent cx="6187440" cy="1931035"/>
                <wp:effectExtent l="0" t="0" r="3810" b="0"/>
                <wp:wrapNone/>
                <wp:docPr id="224" name="Gruppieren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87440" cy="1931035"/>
                          <a:chOff x="0" y="0"/>
                          <a:chExt cx="6187209" cy="1931186"/>
                        </a:xfrm>
                      </wpg:grpSpPr>
                      <wps:wsp>
                        <wps:cNvPr id="364" name="Rechteck 364"/>
                        <wps:cNvSpPr/>
                        <wps:spPr>
                          <a:xfrm>
                            <a:off x="0" y="394314"/>
                            <a:ext cx="403761" cy="154379"/>
                          </a:xfrm>
                          <a:prstGeom prst="rect">
                            <a:avLst/>
                          </a:prstGeom>
                          <a:no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Rechteck 365"/>
                        <wps:cNvSpPr/>
                        <wps:spPr>
                          <a:xfrm>
                            <a:off x="1271322" y="394314"/>
                            <a:ext cx="593766" cy="15437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Rechteck 366"/>
                        <wps:cNvSpPr/>
                        <wps:spPr>
                          <a:xfrm>
                            <a:off x="2005562" y="394314"/>
                            <a:ext cx="403761" cy="15437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Rechteck 367"/>
                        <wps:cNvSpPr/>
                        <wps:spPr>
                          <a:xfrm>
                            <a:off x="16997" y="982385"/>
                            <a:ext cx="6170212" cy="94880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Rechteck 368"/>
                        <wps:cNvSpPr/>
                        <wps:spPr>
                          <a:xfrm>
                            <a:off x="16997" y="0"/>
                            <a:ext cx="886571" cy="298174"/>
                          </a:xfrm>
                          <a:prstGeom prst="rect">
                            <a:avLst/>
                          </a:prstGeom>
                          <a:no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Rechteck 369"/>
                        <wps:cNvSpPr/>
                        <wps:spPr>
                          <a:xfrm>
                            <a:off x="931397" y="0"/>
                            <a:ext cx="4432852" cy="298174"/>
                          </a:xfrm>
                          <a:prstGeom prst="rect">
                            <a:avLst/>
                          </a:prstGeom>
                          <a:noFill/>
                          <a:ln>
                            <a:solidFill>
                              <a:srgbClr val="7A00B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01C8F53" id="Gruppieren 224" o:spid="_x0000_s1026" style="position:absolute;margin-left:2.2pt;margin-top:4.2pt;width:487.2pt;height:152.05pt;z-index:251715072" coordsize="61872,193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">
                <v:rect id="Rechteck 364" o:spid="_x0000_s1027" style="position:absolute;top:3943;width:4037;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" filled="f" strokecolor="#f79646 [3209]" strokeweight="2pt"/>
                <v:rect id="Rechteck 365" o:spid="_x0000_s1028" style="position:absolute;left:12713;top:3943;width:5937;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" filled="f" strokecolor="#00b0f0" strokeweight="2pt"/>
                <v:rect id="Rechteck 366" o:spid="_x0000_s1029" style="position:absolute;left:20055;top:3943;width:4038;height:15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" filled="f" strokecolor="red" strokeweight="2pt"/>
                <v:rect id="Rechteck 367" o:spid="_x0000_s1030" style="position:absolute;left:169;top:9823;width:61703;height:94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" filled="f" strokecolor="red" strokeweight="2pt"/>
                <v:rect id="Rechteck 368" o:spid="_x0000_s1031" style="position:absolute;left:169;width:8866;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" filled="f" strokecolor="#00b050" strokeweight="2pt"/>
                <v:rect id="Rechteck 369" o:spid="_x0000_s1032" style="position:absolute;left:9313;width:44329;height:2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" filled="f" strokecolor="#7a00b0" strokeweight="2pt"/>
              </v:group>
            </w:pict>
          </mc:Fallback>
        </mc:AlternateContent>
      </w:r>
      <w:r w:rsidR="00505FD8" w:rsidRPr="00505FD8">
        <w:rPr>
          <w:noProof/>
        </w:rPr>
        <w:drawing>
          <wp:inline distT="0" distB="0" distL="0" distR="0" wp14:anchorId="43B7391B" wp14:editId="53F1F9F1">
            <wp:extent cx="6299835" cy="1982470"/>
            <wp:effectExtent l="0" t="0" r="5715" b="0"/>
            <wp:docPr id="353" name="Grafik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299835" cy="1982470"/>
                    </a:xfrm>
                    <a:prstGeom prst="rect">
                      <a:avLst/>
                    </a:prstGeom>
                  </pic:spPr>
                </pic:pic>
              </a:graphicData>
            </a:graphic>
          </wp:inline>
        </w:drawing>
      </w:r>
    </w:p>
    <w:p w14:paraId="1BD17614" w14:textId="1CB16BE9" w:rsidR="00261792" w:rsidRDefault="009521A0" w:rsidP="009521A0">
      <w:pPr>
        <w:pStyle w:val="Caption"/>
      </w:pPr>
      <w:bookmarkStart w:id="525" w:name="_Toc103938522"/>
      <w:r>
        <w:t xml:space="preserve">Abbildung </w:t>
      </w:r>
      <w:fldSimple w:instr=" SEQ Abbildung \* ARABIC ">
        <w:r w:rsidR="00C34C3A">
          <w:rPr>
            <w:noProof/>
          </w:rPr>
          <w:t>134</w:t>
        </w:r>
      </w:fldSimple>
      <w:r>
        <w:t xml:space="preserve">: Postman </w:t>
      </w:r>
      <w:r w:rsidR="00EB0A6F">
        <w:t>GUI</w:t>
      </w:r>
      <w:bookmarkEnd w:id="525"/>
    </w:p>
    <w:p w14:paraId="50F08135" w14:textId="02A711E6" w:rsidR="006305B6" w:rsidRDefault="006305B6">
      <w:pPr>
        <w:rPr>
          <w:rFonts w:cs="Arial"/>
          <w:b/>
          <w:bCs/>
          <w:iCs/>
          <w:sz w:val="32"/>
          <w:szCs w:val="28"/>
        </w:rPr>
      </w:pPr>
      <w:bookmarkStart w:id="526" w:name="_Ref86214779"/>
      <w:r>
        <w:br w:type="page"/>
      </w:r>
    </w:p>
    <w:p w14:paraId="13E6A44F" w14:textId="776377F3" w:rsidR="000146B0" w:rsidRDefault="00423BA6" w:rsidP="003102CF">
      <w:pPr>
        <w:pStyle w:val="Heading2"/>
      </w:pPr>
      <w:bookmarkStart w:id="527" w:name="_Toc103938905"/>
      <w:r>
        <w:lastRenderedPageBreak/>
        <w:t>REST</w:t>
      </w:r>
      <w:bookmarkEnd w:id="527"/>
    </w:p>
    <w:p w14:paraId="1F8F6591" w14:textId="1ABB2EDE" w:rsidR="00D80CB8" w:rsidRPr="00D80CB8" w:rsidRDefault="00D80CB8" w:rsidP="00D80CB8">
      <w:r>
        <w:t xml:space="preserve">Mithilfe von REST kann man HTTP-Methoden </w:t>
      </w:r>
      <w:r w:rsidR="00D139D9">
        <w:t>(</w:t>
      </w:r>
      <w:r w:rsidR="00D139D9">
        <w:fldChar w:fldCharType="begin"/>
      </w:r>
      <w:r w:rsidR="00D139D9">
        <w:instrText xml:space="preserve"> REF _Ref86234949 \r \h </w:instrText>
      </w:r>
      <w:r w:rsidR="00D139D9">
        <w:fldChar w:fldCharType="separate"/>
      </w:r>
      <w:r w:rsidR="00E0674A">
        <w:t>12.7</w:t>
      </w:r>
      <w:r w:rsidR="00D139D9">
        <w:fldChar w:fldCharType="end"/>
      </w:r>
      <w:r w:rsidR="00D139D9">
        <w:t xml:space="preserve"> </w:t>
      </w:r>
      <w:r w:rsidR="00D139D9">
        <w:fldChar w:fldCharType="begin"/>
      </w:r>
      <w:r w:rsidR="00D139D9">
        <w:instrText xml:space="preserve"> REF _Ref86234949 \h </w:instrText>
      </w:r>
      <w:r w:rsidR="00D139D9">
        <w:fldChar w:fldCharType="separate"/>
      </w:r>
      <w:r w:rsidR="00E0674A">
        <w:t>Verschiedene Arten von Requests</w:t>
      </w:r>
      <w:r w:rsidR="00D139D9">
        <w:fldChar w:fldCharType="end"/>
      </w:r>
      <w:r w:rsidR="00D139D9">
        <w:t xml:space="preserve">) </w:t>
      </w:r>
      <w:r>
        <w:t>verwenden</w:t>
      </w:r>
      <w:r w:rsidR="00D139D9">
        <w:t>. Dadurch kann man beispielsweise auf Datenbanken zugreifen oder Azure Funktionen (</w:t>
      </w:r>
      <w:r w:rsidR="00D139D9">
        <w:fldChar w:fldCharType="begin"/>
      </w:r>
      <w:r w:rsidR="00D139D9">
        <w:instrText xml:space="preserve"> REF _Ref86235031 \r \h </w:instrText>
      </w:r>
      <w:r w:rsidR="00D139D9">
        <w:fldChar w:fldCharType="separate"/>
      </w:r>
      <w:r w:rsidR="00E0674A">
        <w:t>12.1</w:t>
      </w:r>
      <w:r w:rsidR="00D139D9">
        <w:fldChar w:fldCharType="end"/>
      </w:r>
      <w:r w:rsidR="00D139D9">
        <w:t xml:space="preserve"> </w:t>
      </w:r>
      <w:r w:rsidR="00D139D9">
        <w:fldChar w:fldCharType="begin"/>
      </w:r>
      <w:r w:rsidR="00D139D9">
        <w:instrText xml:space="preserve"> REF _Ref86235031 \h </w:instrText>
      </w:r>
      <w:r w:rsidR="00D139D9">
        <w:fldChar w:fldCharType="separate"/>
      </w:r>
      <w:r w:rsidR="00E0674A" w:rsidRPr="00E0674A">
        <w:t>Azure Funktionen</w:t>
      </w:r>
      <w:r w:rsidR="00D139D9">
        <w:fldChar w:fldCharType="end"/>
      </w:r>
      <w:r w:rsidR="00D139D9">
        <w:t>) aufrufen.</w:t>
      </w:r>
    </w:p>
    <w:p w14:paraId="73B16C57" w14:textId="3DFD98E4" w:rsidR="00B33C12" w:rsidRDefault="00EB0A6F" w:rsidP="003102CF">
      <w:pPr>
        <w:pStyle w:val="Heading2"/>
      </w:pPr>
      <w:bookmarkStart w:id="528" w:name="_Ref86234949"/>
      <w:bookmarkStart w:id="529" w:name="_Toc103938906"/>
      <w:r>
        <w:t>Verschiedene Arten von Requests</w:t>
      </w:r>
      <w:bookmarkEnd w:id="526"/>
      <w:bookmarkEnd w:id="528"/>
      <w:bookmarkEnd w:id="529"/>
    </w:p>
    <w:p w14:paraId="4A70B0CB" w14:textId="401603AD" w:rsidR="00EB0A6F" w:rsidRDefault="00F61104" w:rsidP="00EB0A6F">
      <w:r>
        <w:t xml:space="preserve">Es gibt verschiedene Request-Arten. </w:t>
      </w:r>
      <w:r w:rsidR="00FF26D5">
        <w:t>Diese unterscheiden</w:t>
      </w:r>
      <w:r>
        <w:t xml:space="preserve"> sich in den Daten die übertragen werden.</w:t>
      </w:r>
      <w:r w:rsidR="00FF26D5">
        <w:t xml:space="preserve"> Die Methoden sind am Beispiel einer Datenban</w:t>
      </w:r>
      <w:r w:rsidR="00D43EB4">
        <w:t>k</w:t>
      </w:r>
      <w:r w:rsidR="00FF26D5">
        <w:t xml:space="preserve"> erklärt. Die Verwendungen sind nur Standards, auch eine </w:t>
      </w:r>
      <w:proofErr w:type="spellStart"/>
      <w:r w:rsidR="00FF26D5">
        <w:t>Get</w:t>
      </w:r>
      <w:proofErr w:type="spellEnd"/>
      <w:r w:rsidR="00FF26D5">
        <w:t>-Anfrage könnte einen Eintrag löschen.</w:t>
      </w:r>
    </w:p>
    <w:p w14:paraId="46FF07AD" w14:textId="6CC5A125" w:rsidR="00F61104" w:rsidRDefault="00F61104" w:rsidP="003102CF">
      <w:pPr>
        <w:pStyle w:val="Heading3"/>
      </w:pPr>
      <w:bookmarkStart w:id="530" w:name="_Toc103938907"/>
      <w:proofErr w:type="spellStart"/>
      <w:r>
        <w:t>Get</w:t>
      </w:r>
      <w:bookmarkEnd w:id="530"/>
      <w:proofErr w:type="spellEnd"/>
    </w:p>
    <w:p w14:paraId="74C3F097" w14:textId="3DB57895" w:rsidR="00F61104" w:rsidRDefault="00FF26D5" w:rsidP="00F61104">
      <w:r>
        <w:t xml:space="preserve">Mit </w:t>
      </w:r>
      <w:proofErr w:type="spellStart"/>
      <w:r>
        <w:t>Get</w:t>
      </w:r>
      <w:proofErr w:type="spellEnd"/>
      <w:r>
        <w:t xml:space="preserve"> kann ein Eintrag abgerufen werden.</w:t>
      </w:r>
    </w:p>
    <w:p w14:paraId="75DFB40F" w14:textId="3DEDBC02" w:rsidR="00FF26D5" w:rsidRDefault="00FF26D5" w:rsidP="003102CF">
      <w:pPr>
        <w:pStyle w:val="Heading3"/>
      </w:pPr>
      <w:bookmarkStart w:id="531" w:name="_Toc103938908"/>
      <w:r>
        <w:t>Post</w:t>
      </w:r>
      <w:bookmarkEnd w:id="531"/>
    </w:p>
    <w:p w14:paraId="64527DF4" w14:textId="36263287" w:rsidR="00FF26D5" w:rsidRDefault="00FF26D5" w:rsidP="00FF26D5">
      <w:r>
        <w:t>Post erstellt einen neuen Eintrag.</w:t>
      </w:r>
    </w:p>
    <w:p w14:paraId="189C639A" w14:textId="3C9E2C3F" w:rsidR="00FF26D5" w:rsidRDefault="00FF26D5" w:rsidP="003102CF">
      <w:pPr>
        <w:pStyle w:val="Heading3"/>
      </w:pPr>
      <w:bookmarkStart w:id="532" w:name="_Toc103938909"/>
      <w:r>
        <w:t>Put</w:t>
      </w:r>
      <w:bookmarkEnd w:id="532"/>
    </w:p>
    <w:p w14:paraId="1B144F6C" w14:textId="5CF00251" w:rsidR="00FF26D5" w:rsidRDefault="00FF26D5" w:rsidP="00FF26D5">
      <w:r>
        <w:t>Put ändert einen Eintrag.</w:t>
      </w:r>
    </w:p>
    <w:p w14:paraId="7E95B803" w14:textId="3F8B2DA2" w:rsidR="00FF26D5" w:rsidRDefault="00FF26D5" w:rsidP="003102CF">
      <w:pPr>
        <w:pStyle w:val="Heading3"/>
      </w:pPr>
      <w:bookmarkStart w:id="533" w:name="_Toc103938910"/>
      <w:r>
        <w:t>Delete</w:t>
      </w:r>
      <w:bookmarkEnd w:id="533"/>
    </w:p>
    <w:p w14:paraId="59627BCA" w14:textId="2522766E" w:rsidR="00FF26D5" w:rsidRPr="00FF26D5" w:rsidRDefault="00FF26D5" w:rsidP="00FF26D5">
      <w:r>
        <w:t>Delete löscht einen Eintrag.</w:t>
      </w:r>
    </w:p>
    <w:p w14:paraId="62F56575" w14:textId="121EEE77" w:rsidR="00632236" w:rsidRDefault="00401BBC" w:rsidP="003102CF">
      <w:pPr>
        <w:pStyle w:val="Heading2"/>
      </w:pPr>
      <w:bookmarkStart w:id="534" w:name="_Toc103938911"/>
      <w:r>
        <w:t>JWT Tokens</w:t>
      </w:r>
      <w:bookmarkEnd w:id="534"/>
    </w:p>
    <w:p w14:paraId="47AF01EE" w14:textId="0FD98276" w:rsidR="00401BBC" w:rsidRDefault="00401BBC" w:rsidP="00401BBC">
      <w:r w:rsidRPr="00401BBC">
        <w:t>JWT (JSON Web Tokens) sind</w:t>
      </w:r>
      <w:r>
        <w:t xml:space="preserve"> verschlüsselte JSON Objekte. </w:t>
      </w:r>
      <w:commentRangeStart w:id="535"/>
      <w:r>
        <w:t>Diese werden</w:t>
      </w:r>
      <w:r w:rsidR="000C6508">
        <w:t xml:space="preserve"> zum Beispiel bei HTTP Requests</w:t>
      </w:r>
      <w:r>
        <w:t xml:space="preserve"> </w:t>
      </w:r>
      <w:r w:rsidR="00D75811">
        <w:t>zur</w:t>
      </w:r>
      <w:r>
        <w:t xml:space="preserve"> </w:t>
      </w:r>
      <w:r w:rsidR="00D75811">
        <w:t>Authentifizierung</w:t>
      </w:r>
      <w:r>
        <w:t xml:space="preserve"> </w:t>
      </w:r>
      <w:r w:rsidR="00D75811">
        <w:t>verwendet</w:t>
      </w:r>
      <w:commentRangeEnd w:id="535"/>
      <w:r w:rsidR="00AF5B46">
        <w:rPr>
          <w:rStyle w:val="CommentReference"/>
        </w:rPr>
        <w:commentReference w:id="535"/>
      </w:r>
      <w:r w:rsidR="00303952">
        <w:t>.</w:t>
      </w:r>
      <w:r w:rsidR="00ED2BFE">
        <w:t xml:space="preserve"> Der Vorteil an JWT Tokens ist, dass man sich nur einmal anmelden muss und sich danach mit dem Token identifizieren kann.</w:t>
      </w:r>
    </w:p>
    <w:p w14:paraId="6B83CD04" w14:textId="76276702" w:rsidR="003102CF" w:rsidRDefault="003102CF" w:rsidP="003102CF">
      <w:pPr>
        <w:pStyle w:val="Heading3"/>
      </w:pPr>
      <w:bookmarkStart w:id="536" w:name="_Toc103938912"/>
      <w:r>
        <w:t>Aufbau</w:t>
      </w:r>
      <w:bookmarkEnd w:id="536"/>
    </w:p>
    <w:p w14:paraId="60A7BDB3" w14:textId="7AC35994" w:rsidR="003102CF" w:rsidRDefault="00E737AF" w:rsidP="003102CF">
      <w:commentRangeStart w:id="537"/>
      <w:r>
        <w:t>Ein JWT besteht aus drei Teilen</w:t>
      </w:r>
      <w:commentRangeEnd w:id="537"/>
      <w:r w:rsidR="00230F01">
        <w:rPr>
          <w:rStyle w:val="CommentReference"/>
        </w:rPr>
        <w:commentReference w:id="537"/>
      </w:r>
      <w:r w:rsidR="002A1833">
        <w:t xml:space="preserve">, </w:t>
      </w:r>
      <w:r w:rsidR="005E01E8">
        <w:t>welche</w:t>
      </w:r>
      <w:r w:rsidR="002A1833">
        <w:t xml:space="preserve"> jeweils durch einen Punkt getrennt</w:t>
      </w:r>
      <w:r w:rsidR="005E01E8">
        <w:t xml:space="preserve"> werden</w:t>
      </w:r>
      <w:r w:rsidR="002A1833">
        <w:t>. Durch die Reihenfolge kann man herausfinden, welcher Teil was ist.</w:t>
      </w:r>
    </w:p>
    <w:p w14:paraId="75A6F51B" w14:textId="1C770250" w:rsidR="002A1833" w:rsidRDefault="002A1833" w:rsidP="002A1833">
      <w:pPr>
        <w:pStyle w:val="ListParagraph"/>
        <w:numPr>
          <w:ilvl w:val="0"/>
          <w:numId w:val="49"/>
        </w:numPr>
      </w:pPr>
      <w:r>
        <w:t>Header</w:t>
      </w:r>
    </w:p>
    <w:p w14:paraId="1CA087B0" w14:textId="5307385F" w:rsidR="002A1833" w:rsidRDefault="002A1833" w:rsidP="002A1833">
      <w:pPr>
        <w:pStyle w:val="ListParagraph"/>
        <w:numPr>
          <w:ilvl w:val="0"/>
          <w:numId w:val="49"/>
        </w:numPr>
      </w:pPr>
      <w:r>
        <w:t>Payload</w:t>
      </w:r>
    </w:p>
    <w:p w14:paraId="570A7026" w14:textId="41C12AB1" w:rsidR="002A1833" w:rsidRDefault="002A1833" w:rsidP="002A1833">
      <w:pPr>
        <w:pStyle w:val="ListParagraph"/>
        <w:numPr>
          <w:ilvl w:val="0"/>
          <w:numId w:val="49"/>
        </w:numPr>
      </w:pPr>
      <w:proofErr w:type="spellStart"/>
      <w:r>
        <w:t>Signature</w:t>
      </w:r>
      <w:proofErr w:type="spellEnd"/>
    </w:p>
    <w:p w14:paraId="11F9F079" w14:textId="77777777" w:rsidR="000C6508" w:rsidRDefault="000C6508" w:rsidP="000C6508"/>
    <w:p w14:paraId="2A8FAE21" w14:textId="0EFC5B3C" w:rsidR="000C6508" w:rsidRDefault="000C6508" w:rsidP="000C6508">
      <w:r>
        <w:t xml:space="preserve">Das ganze Token ist mit Base 64 </w:t>
      </w:r>
      <w:proofErr w:type="spellStart"/>
      <w:r>
        <w:t>encoded</w:t>
      </w:r>
      <w:proofErr w:type="spellEnd"/>
      <w:r>
        <w:t>, also für einen Menschen nicht lesbar.</w:t>
      </w:r>
    </w:p>
    <w:p w14:paraId="0D7B4DC4" w14:textId="5597EF03" w:rsidR="00E737AF" w:rsidRDefault="00E737AF" w:rsidP="00E737AF">
      <w:pPr>
        <w:pStyle w:val="Heading4"/>
      </w:pPr>
      <w:r>
        <w:t>Header</w:t>
      </w:r>
    </w:p>
    <w:p w14:paraId="40B92FD0" w14:textId="7A61EE89" w:rsidR="00F209FB" w:rsidRPr="00F209FB" w:rsidRDefault="00F209FB" w:rsidP="00F209FB">
      <w:r>
        <w:t>Im Header sind allgemeine</w:t>
      </w:r>
      <w:r w:rsidR="00442C83">
        <w:t xml:space="preserve"> Informationen über das JWT</w:t>
      </w:r>
      <w:r w:rsidR="005807F1">
        <w:t xml:space="preserve"> vorhanden</w:t>
      </w:r>
      <w:r w:rsidR="00442C83">
        <w:t xml:space="preserve">. </w:t>
      </w:r>
      <w:commentRangeStart w:id="538"/>
      <w:commentRangeStart w:id="539"/>
      <w:commentRangeStart w:id="540"/>
      <w:r w:rsidR="00442C83">
        <w:t>Zum Beispiel</w:t>
      </w:r>
      <w:r w:rsidR="00A564B3">
        <w:t xml:space="preserve"> sind dort</w:t>
      </w:r>
      <w:r w:rsidR="00442C83">
        <w:t xml:space="preserve"> die Verschlüsselungsmethode (</w:t>
      </w:r>
      <w:proofErr w:type="spellStart"/>
      <w:r w:rsidR="00442C83" w:rsidRPr="005F55FC">
        <w:rPr>
          <w:rStyle w:val="CodeImTextZchn"/>
        </w:rPr>
        <w:t>alg</w:t>
      </w:r>
      <w:proofErr w:type="spellEnd"/>
      <w:r w:rsidR="00442C83">
        <w:t xml:space="preserve">) und der Typ </w:t>
      </w:r>
      <w:r w:rsidR="00B07D5F">
        <w:t>des Tokens</w:t>
      </w:r>
      <w:r w:rsidR="005807F1">
        <w:t xml:space="preserve"> </w:t>
      </w:r>
      <w:r w:rsidR="00B07D5F">
        <w:t>(</w:t>
      </w:r>
      <w:r w:rsidR="00B07D5F" w:rsidRPr="005F55FC">
        <w:rPr>
          <w:rStyle w:val="CodeImTextZchn"/>
        </w:rPr>
        <w:t>typ</w:t>
      </w:r>
      <w:r w:rsidR="00B07D5F">
        <w:t xml:space="preserve">) </w:t>
      </w:r>
      <w:r w:rsidR="005807F1">
        <w:t>gespeichert</w:t>
      </w:r>
      <w:r w:rsidR="00442C83">
        <w:t>.</w:t>
      </w:r>
      <w:commentRangeEnd w:id="538"/>
      <w:r w:rsidR="00471BB7">
        <w:rPr>
          <w:rStyle w:val="CommentReference"/>
        </w:rPr>
        <w:commentReference w:id="538"/>
      </w:r>
      <w:commentRangeEnd w:id="539"/>
      <w:r w:rsidR="00005F55">
        <w:rPr>
          <w:rStyle w:val="CommentReference"/>
        </w:rPr>
        <w:commentReference w:id="539"/>
      </w:r>
      <w:commentRangeEnd w:id="540"/>
      <w:r w:rsidR="00005F55">
        <w:rPr>
          <w:rStyle w:val="CommentReference"/>
        </w:rPr>
        <w:commentReference w:id="540"/>
      </w:r>
    </w:p>
    <w:p w14:paraId="781C45BC" w14:textId="77777777" w:rsidR="00F209FB" w:rsidRPr="00F209FB" w:rsidRDefault="00F209FB" w:rsidP="00F209FB">
      <w:pPr>
        <w:pStyle w:val="Code"/>
        <w:rPr>
          <w:lang w:val="de-CH"/>
        </w:rPr>
      </w:pPr>
      <w:r w:rsidRPr="00F209FB">
        <w:rPr>
          <w:lang w:val="de-CH"/>
        </w:rPr>
        <w:t>{</w:t>
      </w:r>
    </w:p>
    <w:p w14:paraId="4893F1D7" w14:textId="6FAC3208" w:rsidR="00F209FB" w:rsidRPr="00F209FB" w:rsidRDefault="00F209FB" w:rsidP="00F209FB">
      <w:pPr>
        <w:pStyle w:val="Code"/>
        <w:rPr>
          <w:lang w:val="de-CH"/>
        </w:rPr>
      </w:pPr>
      <w:r w:rsidRPr="00F209FB">
        <w:rPr>
          <w:lang w:val="de-CH"/>
        </w:rPr>
        <w:t xml:space="preserve">  "alg": "RS256"</w:t>
      </w:r>
    </w:p>
    <w:p w14:paraId="3C085D1C" w14:textId="6DB78BA6" w:rsidR="00F209FB" w:rsidRDefault="00F209FB" w:rsidP="00F209FB">
      <w:pPr>
        <w:pStyle w:val="Code"/>
      </w:pPr>
      <w:r w:rsidRPr="00F209FB">
        <w:rPr>
          <w:lang w:val="de-CH"/>
        </w:rPr>
        <w:t xml:space="preserve">  </w:t>
      </w:r>
      <w:r>
        <w:t>"typ": "JWT"</w:t>
      </w:r>
    </w:p>
    <w:p w14:paraId="5ED5DFFC" w14:textId="503D23D0" w:rsidR="00E737AF" w:rsidRDefault="00F209FB" w:rsidP="00F209FB">
      <w:pPr>
        <w:pStyle w:val="Code"/>
      </w:pPr>
      <w:r>
        <w:t>}</w:t>
      </w:r>
    </w:p>
    <w:p w14:paraId="2ED5FCA2" w14:textId="332D42A9" w:rsidR="00442C83" w:rsidRPr="00442C83" w:rsidRDefault="00442C83" w:rsidP="00442C83">
      <w:pPr>
        <w:rPr>
          <w:rFonts w:ascii="Consolas" w:hAnsi="Consolas" w:cs="Consolas"/>
          <w:noProof/>
          <w:color w:val="FFFFFF" w:themeColor="background1"/>
          <w:sz w:val="22"/>
          <w:szCs w:val="20"/>
          <w:lang w:val="en-US" w:eastAsia="de-CH"/>
        </w:rPr>
      </w:pPr>
      <w:r>
        <w:br w:type="page"/>
      </w:r>
    </w:p>
    <w:p w14:paraId="15250170" w14:textId="5120416C" w:rsidR="00442C83" w:rsidRDefault="00442C83" w:rsidP="00442C83">
      <w:pPr>
        <w:pStyle w:val="Heading4"/>
      </w:pPr>
      <w:r>
        <w:lastRenderedPageBreak/>
        <w:t>Payload</w:t>
      </w:r>
    </w:p>
    <w:p w14:paraId="5D7AB67B" w14:textId="079CD18D" w:rsidR="00442C83" w:rsidRDefault="00442C83" w:rsidP="00442C83">
      <w:r>
        <w:t xml:space="preserve">Im Payload werden Informationen über den User und dessen </w:t>
      </w:r>
      <w:r w:rsidR="00396326">
        <w:t>Re</w:t>
      </w:r>
      <w:r>
        <w:t>chte mitgegeben.</w:t>
      </w:r>
    </w:p>
    <w:p w14:paraId="635AD4B9" w14:textId="77777777" w:rsidR="00442C83" w:rsidRPr="00442C83" w:rsidRDefault="00442C83" w:rsidP="00442C83">
      <w:pPr>
        <w:pStyle w:val="Code"/>
      </w:pPr>
      <w:r w:rsidRPr="00442C83">
        <w:t>{</w:t>
      </w:r>
    </w:p>
    <w:p w14:paraId="2E9FB505" w14:textId="77777777" w:rsidR="00442C83" w:rsidRPr="00442C83" w:rsidRDefault="00442C83" w:rsidP="00442C83">
      <w:pPr>
        <w:pStyle w:val="Code"/>
      </w:pPr>
      <w:r w:rsidRPr="00442C83">
        <w:t xml:space="preserve">  "sub": "1234567890",</w:t>
      </w:r>
    </w:p>
    <w:p w14:paraId="3FF0454D" w14:textId="77777777" w:rsidR="00442C83" w:rsidRPr="00442C83" w:rsidRDefault="00442C83" w:rsidP="00442C83">
      <w:pPr>
        <w:pStyle w:val="Code"/>
      </w:pPr>
      <w:r w:rsidRPr="00442C83">
        <w:t xml:space="preserve">  "name": "John Doe",</w:t>
      </w:r>
    </w:p>
    <w:p w14:paraId="7F9F758F" w14:textId="77777777" w:rsidR="00442C83" w:rsidRPr="00442C83" w:rsidRDefault="00442C83" w:rsidP="00442C83">
      <w:pPr>
        <w:pStyle w:val="Code"/>
      </w:pPr>
      <w:r w:rsidRPr="00442C83">
        <w:t xml:space="preserve">  "admin": true</w:t>
      </w:r>
    </w:p>
    <w:p w14:paraId="236DDFF1" w14:textId="77777777" w:rsidR="00442C83" w:rsidRPr="00442C83" w:rsidRDefault="00442C83" w:rsidP="00442C83">
      <w:pPr>
        <w:pStyle w:val="Code"/>
      </w:pPr>
      <w:r w:rsidRPr="00442C83">
        <w:t>}</w:t>
      </w:r>
    </w:p>
    <w:p w14:paraId="65268ED8" w14:textId="1BFAF7E3" w:rsidR="00442C83" w:rsidRDefault="00C76BE7" w:rsidP="00C76BE7">
      <w:pPr>
        <w:pStyle w:val="Heading4"/>
      </w:pPr>
      <w:r>
        <w:t>Signatur</w:t>
      </w:r>
    </w:p>
    <w:p w14:paraId="060470EC" w14:textId="1B801107" w:rsidR="00C76BE7" w:rsidRDefault="00D81894" w:rsidP="00C76BE7">
      <w:r>
        <w:t xml:space="preserve">In der Signatur wird </w:t>
      </w:r>
      <w:commentRangeStart w:id="541"/>
      <w:r>
        <w:t xml:space="preserve">der </w:t>
      </w:r>
      <w:proofErr w:type="spellStart"/>
      <w:r w:rsidRPr="005F55FC">
        <w:rPr>
          <w:rStyle w:val="CodeImTextZchn"/>
        </w:rPr>
        <w:t>header</w:t>
      </w:r>
      <w:proofErr w:type="spellEnd"/>
      <w:r>
        <w:t xml:space="preserve"> und der </w:t>
      </w:r>
      <w:proofErr w:type="spellStart"/>
      <w:r w:rsidRPr="005F55FC">
        <w:rPr>
          <w:rStyle w:val="CodeImTextZchn"/>
        </w:rPr>
        <w:t>payload</w:t>
      </w:r>
      <w:proofErr w:type="spellEnd"/>
      <w:r>
        <w:t xml:space="preserve"> </w:t>
      </w:r>
      <w:r w:rsidR="00B07D5F">
        <w:t xml:space="preserve">erneut </w:t>
      </w:r>
      <w:r>
        <w:t xml:space="preserve">abgelegt, zusätzlich wird er </w:t>
      </w:r>
      <w:r w:rsidR="00B07D5F">
        <w:t>mit</w:t>
      </w:r>
      <w:r>
        <w:t xml:space="preserve"> einem </w:t>
      </w:r>
      <w:commentRangeEnd w:id="541"/>
      <w:r>
        <w:rPr>
          <w:rStyle w:val="CommentReference"/>
        </w:rPr>
        <w:commentReference w:id="541"/>
      </w:r>
      <w:proofErr w:type="spellStart"/>
      <w:r w:rsidR="00B07D5F">
        <w:rPr>
          <w:rStyle w:val="CodeImTextZchn"/>
        </w:rPr>
        <w:t>s</w:t>
      </w:r>
      <w:r w:rsidRPr="005F55FC">
        <w:rPr>
          <w:rStyle w:val="CodeImTextZchn"/>
        </w:rPr>
        <w:t>ecret</w:t>
      </w:r>
      <w:proofErr w:type="spellEnd"/>
      <w:r>
        <w:t xml:space="preserve"> </w:t>
      </w:r>
      <w:proofErr w:type="spellStart"/>
      <w:r>
        <w:t>key</w:t>
      </w:r>
      <w:proofErr w:type="spellEnd"/>
      <w:r w:rsidRPr="000645F6">
        <w:rPr>
          <w:i/>
          <w:smallCaps/>
        </w:rPr>
        <w:t xml:space="preserve"> </w:t>
      </w:r>
      <w:r w:rsidR="00B07D5F">
        <w:t>und</w:t>
      </w:r>
      <w:r>
        <w:t xml:space="preserve"> </w:t>
      </w:r>
      <w:r w:rsidRPr="005F55FC">
        <w:rPr>
          <w:rStyle w:val="CodeImTextZchn"/>
        </w:rPr>
        <w:t>HMAC_SHA256</w:t>
      </w:r>
      <w:r>
        <w:t xml:space="preserve"> </w:t>
      </w:r>
      <w:commentRangeStart w:id="542"/>
      <w:r>
        <w:t xml:space="preserve">verschlüsselt </w:t>
      </w:r>
      <w:commentRangeEnd w:id="542"/>
      <w:r>
        <w:rPr>
          <w:rStyle w:val="CommentReference"/>
        </w:rPr>
        <w:commentReference w:id="542"/>
      </w:r>
      <w:r>
        <w:t>abgelegt</w:t>
      </w:r>
      <w:r w:rsidR="0095177E">
        <w:t>. Dadurch ist es möglich das JWT zu überprüfen.</w:t>
      </w:r>
    </w:p>
    <w:p w14:paraId="7D390C0A" w14:textId="77777777" w:rsidR="00837331" w:rsidRPr="000452C0" w:rsidRDefault="00837331" w:rsidP="00837331">
      <w:pPr>
        <w:pStyle w:val="Code"/>
        <w:rPr>
          <w:lang w:val="de-CH"/>
        </w:rPr>
      </w:pPr>
      <w:r w:rsidRPr="000452C0">
        <w:rPr>
          <w:lang w:val="de-CH"/>
        </w:rPr>
        <w:t>HMAC_</w:t>
      </w:r>
      <w:r w:rsidRPr="00530FFD">
        <w:rPr>
          <w:lang w:val="de-CH"/>
        </w:rPr>
        <w:t>SHA256</w:t>
      </w:r>
      <w:r w:rsidRPr="000452C0">
        <w:rPr>
          <w:lang w:val="de-CH"/>
        </w:rPr>
        <w:t>(</w:t>
      </w:r>
    </w:p>
    <w:p w14:paraId="108FD745" w14:textId="77777777" w:rsidR="00837331" w:rsidRDefault="00837331" w:rsidP="00837331">
      <w:pPr>
        <w:pStyle w:val="Code"/>
      </w:pPr>
      <w:r w:rsidRPr="000452C0">
        <w:rPr>
          <w:lang w:val="de-CH"/>
        </w:rPr>
        <w:t xml:space="preserve">  </w:t>
      </w:r>
      <w:r>
        <w:t>secret,</w:t>
      </w:r>
    </w:p>
    <w:p w14:paraId="79421A73" w14:textId="77777777" w:rsidR="00837331" w:rsidRDefault="00837331" w:rsidP="00837331">
      <w:pPr>
        <w:pStyle w:val="Code"/>
      </w:pPr>
      <w:r>
        <w:t xml:space="preserve">  </w:t>
      </w:r>
      <w:r w:rsidRPr="005F55FC">
        <w:rPr>
          <w:color w:val="auto"/>
        </w:rPr>
        <w:t>base64urlEncoding</w:t>
      </w:r>
      <w:r>
        <w:t>(header) + '.' +</w:t>
      </w:r>
    </w:p>
    <w:p w14:paraId="77FDAA4E" w14:textId="77777777" w:rsidR="00837331" w:rsidRDefault="00837331" w:rsidP="00837331">
      <w:pPr>
        <w:pStyle w:val="Code"/>
      </w:pPr>
      <w:r>
        <w:t xml:space="preserve">  base64urlEncoding(payload)</w:t>
      </w:r>
    </w:p>
    <w:p w14:paraId="303456AB" w14:textId="3F9BCBF8" w:rsidR="0095177E" w:rsidRPr="00C76BE7" w:rsidRDefault="00837331" w:rsidP="00837331">
      <w:pPr>
        <w:pStyle w:val="Code"/>
      </w:pPr>
      <w:r>
        <w:t>)</w:t>
      </w:r>
      <w:r w:rsidR="009B16EC" w:rsidRPr="00C76BE7">
        <w:t xml:space="preserve"> </w:t>
      </w:r>
    </w:p>
    <w:p w14:paraId="471B4EFA" w14:textId="11AC6965" w:rsidR="00D92143" w:rsidRDefault="00193C39" w:rsidP="003102CF">
      <w:pPr>
        <w:pStyle w:val="Heading1"/>
      </w:pPr>
      <w:bookmarkStart w:id="543" w:name="_Toc103938913"/>
      <w:r>
        <w:lastRenderedPageBreak/>
        <w:t>Web-Entwicklung</w:t>
      </w:r>
      <w:bookmarkEnd w:id="543"/>
    </w:p>
    <w:p w14:paraId="0F77F062" w14:textId="376436D2" w:rsidR="00D92143" w:rsidRDefault="00193C39" w:rsidP="00D92143">
      <w:r>
        <w:t>In der Web-Entwicklung wird mit HTML, CSS und JavaScript programmiert.</w:t>
      </w:r>
    </w:p>
    <w:p w14:paraId="163FAC58" w14:textId="44DF4728" w:rsidR="00A41E63" w:rsidRDefault="00A41E63" w:rsidP="003102CF">
      <w:pPr>
        <w:pStyle w:val="Heading2"/>
      </w:pPr>
      <w:bookmarkStart w:id="544" w:name="_Toc103938914"/>
      <w:r>
        <w:t>HTML Programmieren</w:t>
      </w:r>
      <w:bookmarkEnd w:id="544"/>
    </w:p>
    <w:p w14:paraId="15236146" w14:textId="3A84D956" w:rsidR="00A41E63" w:rsidRDefault="00A41E63" w:rsidP="00A41E63">
      <w:r>
        <w:t>HTML ist mit sogenannten Tags aufgebaut. Diese zeigen jeweils den Start bzw. das Ende eines Objekts an.</w:t>
      </w:r>
    </w:p>
    <w:p w14:paraId="479E230B" w14:textId="57ECC3BC" w:rsidR="00A41E63" w:rsidRPr="00C568C7" w:rsidRDefault="00A41E63" w:rsidP="00A41E63">
      <w:pPr>
        <w:pStyle w:val="Code"/>
        <w:rPr>
          <w:color w:val="808080"/>
          <w:lang w:val="de-CH"/>
        </w:rPr>
      </w:pPr>
      <w:r w:rsidRPr="00C568C7">
        <w:rPr>
          <w:color w:val="808080"/>
          <w:lang w:val="de-CH"/>
        </w:rPr>
        <w:t>&lt;</w:t>
      </w:r>
      <w:r w:rsidRPr="00C568C7">
        <w:rPr>
          <w:color w:val="569CD6"/>
          <w:lang w:val="de-CH"/>
        </w:rPr>
        <w:t>p</w:t>
      </w:r>
      <w:r w:rsidRPr="00C568C7">
        <w:rPr>
          <w:color w:val="808080"/>
          <w:lang w:val="de-CH"/>
        </w:rPr>
        <w:t>&gt;</w:t>
      </w:r>
      <w:r w:rsidRPr="00C568C7">
        <w:rPr>
          <w:color w:val="CE9178"/>
          <w:lang w:val="de-CH"/>
        </w:rPr>
        <w:t>"Inhalt"</w:t>
      </w:r>
      <w:r w:rsidRPr="00C568C7">
        <w:rPr>
          <w:color w:val="808080"/>
          <w:lang w:val="de-CH"/>
        </w:rPr>
        <w:t>&lt;/</w:t>
      </w:r>
      <w:r w:rsidRPr="00C568C7">
        <w:rPr>
          <w:color w:val="569CD6"/>
          <w:lang w:val="de-CH"/>
        </w:rPr>
        <w:t>p</w:t>
      </w:r>
      <w:r w:rsidRPr="00C568C7">
        <w:rPr>
          <w:color w:val="808080"/>
          <w:lang w:val="de-CH"/>
        </w:rPr>
        <w:t>&gt;</w:t>
      </w:r>
    </w:p>
    <w:p w14:paraId="311DECCC" w14:textId="6F10861C" w:rsidR="004D42CD" w:rsidRDefault="004D42CD" w:rsidP="004D42CD">
      <w:pPr>
        <w:pStyle w:val="CodeSnippet1"/>
        <w:rPr>
          <w:color w:val="808080"/>
        </w:rPr>
      </w:pPr>
      <w:bookmarkStart w:id="545" w:name="_Toc103938549"/>
      <w:r>
        <w:t xml:space="preserve">CodeSnippet </w:t>
      </w:r>
      <w:fldSimple w:instr=" SEQ CodeSnippet \* ARABIC ">
        <w:r w:rsidR="00AB0EEA">
          <w:rPr>
            <w:noProof/>
          </w:rPr>
          <w:t>8</w:t>
        </w:r>
      </w:fldSimple>
      <w:r>
        <w:t>: Beispiel für HTML-Tag</w:t>
      </w:r>
      <w:bookmarkEnd w:id="545"/>
    </w:p>
    <w:p w14:paraId="0DF0A142" w14:textId="44B9ABB0" w:rsidR="00A41E63" w:rsidRDefault="00A56A29" w:rsidP="003102CF">
      <w:pPr>
        <w:pStyle w:val="Heading3"/>
      </w:pPr>
      <w:bookmarkStart w:id="546" w:name="_Toc103938915"/>
      <w:r>
        <w:t>Wichtigste Tags</w:t>
      </w:r>
      <w:r w:rsidR="00A41E63">
        <w:t xml:space="preserve"> HTML</w:t>
      </w:r>
      <w:bookmarkEnd w:id="546"/>
    </w:p>
    <w:p w14:paraId="1382F7F9" w14:textId="669A6BC1" w:rsidR="00A41E63" w:rsidRDefault="00A56A29" w:rsidP="00A41E63">
      <w:r>
        <w:t xml:space="preserve">Einige der wichtigsten Tags sind im </w:t>
      </w:r>
      <w:r w:rsidR="00597814">
        <w:t>«</w:t>
      </w:r>
      <w:r w:rsidR="00597814">
        <w:fldChar w:fldCharType="begin"/>
      </w:r>
      <w:r w:rsidR="00597814">
        <w:instrText xml:space="preserve"> REF _Ref86239176 \h </w:instrText>
      </w:r>
      <w:r w:rsidR="00597814">
        <w:fldChar w:fldCharType="separate"/>
      </w:r>
      <w:r w:rsidR="00E0674A" w:rsidRPr="00765D62">
        <w:t xml:space="preserve">CodeSnippet </w:t>
      </w:r>
      <w:r w:rsidR="00E0674A">
        <w:rPr>
          <w:noProof/>
        </w:rPr>
        <w:t>9</w:t>
      </w:r>
      <w:r w:rsidR="00E0674A" w:rsidRPr="00765D62">
        <w:t>: HTML Tags</w:t>
      </w:r>
      <w:r w:rsidR="00597814">
        <w:fldChar w:fldCharType="end"/>
      </w:r>
      <w:r w:rsidR="00597814">
        <w:t xml:space="preserve">» </w:t>
      </w:r>
      <w:r>
        <w:t>aufgelistet</w:t>
      </w:r>
      <w:r w:rsidR="001522E1">
        <w:t>:</w:t>
      </w:r>
    </w:p>
    <w:p w14:paraId="7E3C030D" w14:textId="455A214A" w:rsidR="001522E1" w:rsidRPr="00A56A29" w:rsidRDefault="001522E1" w:rsidP="001522E1">
      <w:pPr>
        <w:pStyle w:val="Code"/>
        <w:rPr>
          <w:color w:val="6A9955"/>
          <w:lang w:val="de-CH"/>
        </w:rPr>
      </w:pPr>
      <w:r w:rsidRPr="00A56A29">
        <w:rPr>
          <w:color w:val="6A9955"/>
          <w:lang w:val="de-CH"/>
        </w:rPr>
        <w:t xml:space="preserve">&lt;!-- </w:t>
      </w:r>
      <w:r w:rsidR="00A56A29" w:rsidRPr="00A56A29">
        <w:rPr>
          <w:color w:val="6A9955"/>
          <w:lang w:val="de-CH"/>
        </w:rPr>
        <w:t xml:space="preserve"> Headers </w:t>
      </w:r>
      <w:r w:rsidRPr="00A56A29">
        <w:rPr>
          <w:color w:val="6A9955"/>
          <w:lang w:val="de-CH"/>
        </w:rPr>
        <w:t xml:space="preserve"> --&gt;</w:t>
      </w:r>
    </w:p>
    <w:p w14:paraId="0D66C3EE" w14:textId="2DBBEC86" w:rsidR="001522E1" w:rsidRPr="00A56A29" w:rsidRDefault="00A56A29" w:rsidP="001522E1">
      <w:pPr>
        <w:pStyle w:val="Code"/>
        <w:rPr>
          <w:color w:val="6A9955"/>
          <w:lang w:val="de-CH"/>
        </w:rPr>
      </w:pPr>
      <w:r w:rsidRPr="00A56A29">
        <w:rPr>
          <w:color w:val="6A9955"/>
          <w:lang w:val="de-CH"/>
        </w:rPr>
        <w:t>&lt;!--  └─&gt; 1 am Grössten  --&gt;</w:t>
      </w:r>
    </w:p>
    <w:p w14:paraId="5D9BDD3C" w14:textId="734764F7" w:rsidR="00A56A29" w:rsidRPr="00A56A29" w:rsidRDefault="00A56A29" w:rsidP="00A56A29">
      <w:pPr>
        <w:pStyle w:val="Code"/>
        <w:rPr>
          <w:color w:val="D4D4D4"/>
          <w:lang w:val="de-CH"/>
        </w:rPr>
      </w:pPr>
      <w:r w:rsidRPr="00B82580">
        <w:rPr>
          <w:color w:val="808080"/>
          <w:lang w:val="de-CH"/>
        </w:rPr>
        <w:t>&lt;</w:t>
      </w:r>
      <w:r w:rsidRPr="00A56A29">
        <w:rPr>
          <w:color w:val="569CD6"/>
          <w:lang w:val="de-CH"/>
        </w:rPr>
        <w:t>h1</w:t>
      </w:r>
      <w:r w:rsidRPr="00B82580">
        <w:rPr>
          <w:color w:val="808080"/>
          <w:lang w:val="de-CH"/>
        </w:rPr>
        <w:t>&gt; &lt;/</w:t>
      </w:r>
      <w:r w:rsidRPr="00A56A29">
        <w:rPr>
          <w:color w:val="569CD6"/>
          <w:lang w:val="de-CH"/>
        </w:rPr>
        <w:t>h1</w:t>
      </w:r>
      <w:r w:rsidRPr="00B82580">
        <w:rPr>
          <w:color w:val="808080"/>
          <w:lang w:val="de-CH"/>
        </w:rPr>
        <w:t>&gt;</w:t>
      </w:r>
    </w:p>
    <w:p w14:paraId="3F833FE2" w14:textId="14F95BD5" w:rsidR="00A56A29" w:rsidRPr="00765D62" w:rsidRDefault="00A56A29" w:rsidP="00A56A29">
      <w:pPr>
        <w:pStyle w:val="Code"/>
        <w:rPr>
          <w:color w:val="D4D4D4"/>
          <w:lang w:val="de-CH"/>
        </w:rPr>
      </w:pPr>
      <w:r w:rsidRPr="00B82580">
        <w:rPr>
          <w:color w:val="808080"/>
          <w:lang w:val="de-CH"/>
        </w:rPr>
        <w:t>&lt;</w:t>
      </w:r>
      <w:r w:rsidRPr="00765D62">
        <w:rPr>
          <w:color w:val="569CD6"/>
          <w:lang w:val="de-CH"/>
        </w:rPr>
        <w:t>h2</w:t>
      </w:r>
      <w:r w:rsidRPr="00B82580">
        <w:rPr>
          <w:color w:val="808080"/>
          <w:lang w:val="de-CH"/>
        </w:rPr>
        <w:t>&gt; &lt;/</w:t>
      </w:r>
      <w:r w:rsidRPr="00765D62">
        <w:rPr>
          <w:color w:val="569CD6"/>
          <w:lang w:val="de-CH"/>
        </w:rPr>
        <w:t>h2</w:t>
      </w:r>
      <w:r w:rsidRPr="00B82580">
        <w:rPr>
          <w:color w:val="808080"/>
          <w:lang w:val="de-CH"/>
        </w:rPr>
        <w:t>&gt;</w:t>
      </w:r>
    </w:p>
    <w:p w14:paraId="293688F6" w14:textId="3D44B6D9" w:rsidR="00A56A29" w:rsidRPr="00765D62" w:rsidRDefault="00A56A29" w:rsidP="00A56A29">
      <w:pPr>
        <w:pStyle w:val="Code"/>
        <w:rPr>
          <w:color w:val="D4D4D4"/>
          <w:lang w:val="de-CH"/>
        </w:rPr>
      </w:pPr>
      <w:r w:rsidRPr="00B82580">
        <w:rPr>
          <w:color w:val="808080"/>
          <w:lang w:val="de-CH"/>
        </w:rPr>
        <w:t>&lt;</w:t>
      </w:r>
      <w:r w:rsidRPr="00765D62">
        <w:rPr>
          <w:color w:val="569CD6"/>
          <w:lang w:val="de-CH"/>
        </w:rPr>
        <w:t>h3</w:t>
      </w:r>
      <w:r w:rsidRPr="00B82580">
        <w:rPr>
          <w:color w:val="808080"/>
          <w:lang w:val="de-CH"/>
        </w:rPr>
        <w:t>&gt; &lt;/</w:t>
      </w:r>
      <w:r w:rsidRPr="00765D62">
        <w:rPr>
          <w:color w:val="569CD6"/>
          <w:lang w:val="de-CH"/>
        </w:rPr>
        <w:t>h3</w:t>
      </w:r>
      <w:r w:rsidRPr="00B82580">
        <w:rPr>
          <w:color w:val="808080"/>
          <w:lang w:val="de-CH"/>
        </w:rPr>
        <w:t>&gt;</w:t>
      </w:r>
    </w:p>
    <w:p w14:paraId="2C310043" w14:textId="10276CB7" w:rsidR="00A56A29" w:rsidRPr="00765D62" w:rsidRDefault="00A56A29" w:rsidP="00A56A29">
      <w:pPr>
        <w:pStyle w:val="Code"/>
        <w:rPr>
          <w:color w:val="D4D4D4"/>
          <w:lang w:val="de-CH"/>
        </w:rPr>
      </w:pPr>
      <w:r w:rsidRPr="00B82580">
        <w:rPr>
          <w:color w:val="808080"/>
          <w:lang w:val="de-CH"/>
        </w:rPr>
        <w:t>&lt;</w:t>
      </w:r>
      <w:r w:rsidRPr="00765D62">
        <w:rPr>
          <w:color w:val="569CD6"/>
          <w:lang w:val="de-CH"/>
        </w:rPr>
        <w:t>h4</w:t>
      </w:r>
      <w:r w:rsidRPr="00B82580">
        <w:rPr>
          <w:color w:val="808080"/>
          <w:lang w:val="de-CH"/>
        </w:rPr>
        <w:t>&gt; &lt;/</w:t>
      </w:r>
      <w:r w:rsidRPr="00765D62">
        <w:rPr>
          <w:color w:val="569CD6"/>
          <w:lang w:val="de-CH"/>
        </w:rPr>
        <w:t>h4</w:t>
      </w:r>
      <w:r w:rsidRPr="00B82580">
        <w:rPr>
          <w:color w:val="808080"/>
          <w:lang w:val="de-CH"/>
        </w:rPr>
        <w:t>&gt;</w:t>
      </w:r>
    </w:p>
    <w:p w14:paraId="6EE3DB56" w14:textId="53825FB4" w:rsidR="00A56A29" w:rsidRPr="00765D62" w:rsidRDefault="00A56A29" w:rsidP="00A56A29">
      <w:pPr>
        <w:pStyle w:val="Code"/>
        <w:rPr>
          <w:color w:val="D4D4D4"/>
          <w:lang w:val="de-CH"/>
        </w:rPr>
      </w:pPr>
      <w:r w:rsidRPr="00B82580">
        <w:rPr>
          <w:color w:val="808080"/>
          <w:lang w:val="de-CH"/>
        </w:rPr>
        <w:t>&lt;</w:t>
      </w:r>
      <w:r w:rsidRPr="00765D62">
        <w:rPr>
          <w:color w:val="569CD6"/>
          <w:lang w:val="de-CH"/>
        </w:rPr>
        <w:t>h5</w:t>
      </w:r>
      <w:r w:rsidRPr="00B82580">
        <w:rPr>
          <w:color w:val="808080"/>
          <w:lang w:val="de-CH"/>
        </w:rPr>
        <w:t>&gt; &lt;/</w:t>
      </w:r>
      <w:r w:rsidRPr="00765D62">
        <w:rPr>
          <w:color w:val="569CD6"/>
          <w:lang w:val="de-CH"/>
        </w:rPr>
        <w:t>h5</w:t>
      </w:r>
      <w:r w:rsidRPr="00B82580">
        <w:rPr>
          <w:color w:val="808080"/>
          <w:lang w:val="de-CH"/>
        </w:rPr>
        <w:t>&gt;</w:t>
      </w:r>
    </w:p>
    <w:p w14:paraId="366259A5" w14:textId="4B9E5136" w:rsidR="00A56A29" w:rsidRPr="00765D62" w:rsidRDefault="00A56A29" w:rsidP="00A56A29">
      <w:pPr>
        <w:pStyle w:val="Code"/>
        <w:rPr>
          <w:color w:val="D4D4D4"/>
          <w:lang w:val="de-CH"/>
        </w:rPr>
      </w:pPr>
      <w:r w:rsidRPr="00B82580">
        <w:rPr>
          <w:color w:val="808080"/>
          <w:lang w:val="de-CH"/>
        </w:rPr>
        <w:t>&lt;</w:t>
      </w:r>
      <w:r w:rsidRPr="00765D62">
        <w:rPr>
          <w:color w:val="569CD6"/>
          <w:lang w:val="de-CH"/>
        </w:rPr>
        <w:t>h6</w:t>
      </w:r>
      <w:r w:rsidRPr="00B82580">
        <w:rPr>
          <w:color w:val="808080"/>
          <w:lang w:val="de-CH"/>
        </w:rPr>
        <w:t>&gt; &lt;/</w:t>
      </w:r>
      <w:r w:rsidRPr="00765D62">
        <w:rPr>
          <w:color w:val="569CD6"/>
          <w:lang w:val="de-CH"/>
        </w:rPr>
        <w:t>h6</w:t>
      </w:r>
      <w:r w:rsidRPr="00B82580">
        <w:rPr>
          <w:color w:val="808080"/>
          <w:lang w:val="de-CH"/>
        </w:rPr>
        <w:t>&gt;</w:t>
      </w:r>
    </w:p>
    <w:p w14:paraId="7615DBE4" w14:textId="502E29D2" w:rsidR="00A56A29" w:rsidRPr="00765D62" w:rsidRDefault="00A56A29" w:rsidP="00A56A29">
      <w:pPr>
        <w:pStyle w:val="Code"/>
        <w:rPr>
          <w:color w:val="D4D4D4"/>
          <w:lang w:val="de-CH"/>
        </w:rPr>
      </w:pPr>
    </w:p>
    <w:p w14:paraId="317B34E4" w14:textId="128429E1" w:rsidR="00A56A29" w:rsidRPr="00765D62" w:rsidRDefault="00A56A29" w:rsidP="00A56A29">
      <w:pPr>
        <w:pStyle w:val="Code"/>
        <w:rPr>
          <w:color w:val="6A9955"/>
          <w:lang w:val="de-CH"/>
        </w:rPr>
      </w:pPr>
      <w:r w:rsidRPr="00765D62">
        <w:rPr>
          <w:color w:val="6A9955"/>
          <w:lang w:val="de-CH"/>
        </w:rPr>
        <w:t>&lt;!--  Normaler Text  --&gt;</w:t>
      </w:r>
    </w:p>
    <w:p w14:paraId="41B686E5" w14:textId="6E138503" w:rsidR="00A56A29" w:rsidRPr="00765D62" w:rsidRDefault="00A56A29" w:rsidP="00A56A29">
      <w:pPr>
        <w:pStyle w:val="Code"/>
        <w:rPr>
          <w:lang w:val="de-CH"/>
        </w:rPr>
      </w:pPr>
      <w:r w:rsidRPr="00B82580">
        <w:rPr>
          <w:color w:val="808080"/>
          <w:lang w:val="de-CH"/>
        </w:rPr>
        <w:t>&lt;</w:t>
      </w:r>
      <w:r w:rsidRPr="00765D62">
        <w:rPr>
          <w:color w:val="569CD6"/>
          <w:lang w:val="de-CH"/>
        </w:rPr>
        <w:t>p</w:t>
      </w:r>
      <w:r w:rsidRPr="00B82580">
        <w:rPr>
          <w:color w:val="808080"/>
          <w:lang w:val="de-CH"/>
        </w:rPr>
        <w:t>&gt; &lt;/</w:t>
      </w:r>
      <w:r w:rsidRPr="00765D62">
        <w:rPr>
          <w:color w:val="569CD6"/>
          <w:lang w:val="de-CH"/>
        </w:rPr>
        <w:t>p</w:t>
      </w:r>
      <w:r w:rsidRPr="00B82580">
        <w:rPr>
          <w:color w:val="808080"/>
          <w:lang w:val="de-CH"/>
        </w:rPr>
        <w:t>&gt;</w:t>
      </w:r>
    </w:p>
    <w:p w14:paraId="7DE2A651" w14:textId="7B1376B8" w:rsidR="00597814" w:rsidRPr="00765D62" w:rsidRDefault="00597814" w:rsidP="00A56A29">
      <w:pPr>
        <w:pStyle w:val="Code"/>
        <w:rPr>
          <w:lang w:val="de-CH"/>
        </w:rPr>
      </w:pPr>
    </w:p>
    <w:p w14:paraId="523DF59E" w14:textId="457AA1E4" w:rsidR="00597814" w:rsidRPr="00597814" w:rsidRDefault="00597814" w:rsidP="00597814">
      <w:pPr>
        <w:pStyle w:val="Code"/>
        <w:rPr>
          <w:color w:val="6A9955"/>
          <w:lang w:val="de-CH"/>
        </w:rPr>
      </w:pPr>
      <w:r w:rsidRPr="00597814">
        <w:rPr>
          <w:color w:val="6A9955"/>
          <w:lang w:val="de-CH"/>
        </w:rPr>
        <w:t xml:space="preserve">&lt;!--  </w:t>
      </w:r>
      <w:r>
        <w:rPr>
          <w:color w:val="6A9955"/>
          <w:lang w:val="de-CH"/>
        </w:rPr>
        <w:t>Bild mit Alternativtext</w:t>
      </w:r>
      <w:r w:rsidRPr="00597814">
        <w:rPr>
          <w:color w:val="6A9955"/>
          <w:lang w:val="de-CH"/>
        </w:rPr>
        <w:t xml:space="preserve">  --&gt;</w:t>
      </w:r>
    </w:p>
    <w:p w14:paraId="7CBE05D8" w14:textId="6E9F1BE3" w:rsidR="00597814" w:rsidRPr="00597814" w:rsidRDefault="00597814" w:rsidP="00597814">
      <w:pPr>
        <w:pStyle w:val="Code"/>
        <w:rPr>
          <w:color w:val="D4D4D4"/>
          <w:lang w:val="de-CH"/>
        </w:rPr>
      </w:pPr>
      <w:r w:rsidRPr="00597814">
        <w:rPr>
          <w:color w:val="808080"/>
          <w:lang w:val="de-CH"/>
        </w:rPr>
        <w:t>&lt;</w:t>
      </w:r>
      <w:r w:rsidRPr="00597814">
        <w:rPr>
          <w:color w:val="569CD6"/>
          <w:lang w:val="de-CH"/>
        </w:rPr>
        <w:t>img</w:t>
      </w:r>
      <w:r w:rsidRPr="00597814">
        <w:rPr>
          <w:color w:val="D4D4D4"/>
          <w:lang w:val="de-CH"/>
        </w:rPr>
        <w:t xml:space="preserve"> </w:t>
      </w:r>
      <w:r w:rsidRPr="00597814">
        <w:rPr>
          <w:color w:val="9CDCFE"/>
          <w:lang w:val="de-CH"/>
        </w:rPr>
        <w:t>src</w:t>
      </w:r>
      <w:r w:rsidRPr="00597814">
        <w:rPr>
          <w:color w:val="D4D4D4"/>
          <w:lang w:val="de-CH"/>
        </w:rPr>
        <w:t>=</w:t>
      </w:r>
      <w:r w:rsidRPr="00597814">
        <w:rPr>
          <w:color w:val="CE9178"/>
          <w:lang w:val="de-CH"/>
        </w:rPr>
        <w:t>"image.png"</w:t>
      </w:r>
      <w:r w:rsidRPr="00597814">
        <w:rPr>
          <w:color w:val="D4D4D4"/>
          <w:lang w:val="de-CH"/>
        </w:rPr>
        <w:t xml:space="preserve"> </w:t>
      </w:r>
      <w:r w:rsidRPr="00597814">
        <w:rPr>
          <w:color w:val="9CDCFE"/>
          <w:lang w:val="de-CH"/>
        </w:rPr>
        <w:t>alt</w:t>
      </w:r>
      <w:r w:rsidRPr="00597814">
        <w:rPr>
          <w:color w:val="D4D4D4"/>
          <w:lang w:val="de-CH"/>
        </w:rPr>
        <w:t>=</w:t>
      </w:r>
      <w:r w:rsidRPr="00597814">
        <w:rPr>
          <w:color w:val="CE9178"/>
          <w:lang w:val="de-CH"/>
        </w:rPr>
        <w:t>"Alternativer Text"</w:t>
      </w:r>
      <w:r w:rsidRPr="00597814">
        <w:rPr>
          <w:color w:val="808080"/>
          <w:lang w:val="de-CH"/>
        </w:rPr>
        <w:t>&gt;</w:t>
      </w:r>
    </w:p>
    <w:p w14:paraId="34BE7671" w14:textId="009C7DBA" w:rsidR="00597814" w:rsidRDefault="00597814" w:rsidP="00A56A29">
      <w:pPr>
        <w:pStyle w:val="Code"/>
        <w:rPr>
          <w:rFonts w:ascii="Cambria Math" w:hAnsi="Cambria Math"/>
          <w:lang w:val="de-CH"/>
        </w:rPr>
      </w:pPr>
    </w:p>
    <w:p w14:paraId="0E8FF5D5" w14:textId="1E369A86" w:rsidR="00B82580" w:rsidRPr="00B82580" w:rsidRDefault="00B82580" w:rsidP="00B82580">
      <w:pPr>
        <w:pStyle w:val="Code"/>
        <w:rPr>
          <w:color w:val="6A9955"/>
        </w:rPr>
      </w:pPr>
      <w:r w:rsidRPr="00B82580">
        <w:rPr>
          <w:color w:val="6A9955"/>
        </w:rPr>
        <w:t>&lt;!--  Link zu google.com  --&gt;</w:t>
      </w:r>
    </w:p>
    <w:p w14:paraId="340220BA" w14:textId="77777777" w:rsidR="00597814" w:rsidRPr="00B82580" w:rsidRDefault="00597814" w:rsidP="00B82580">
      <w:pPr>
        <w:pStyle w:val="Code"/>
      </w:pPr>
      <w:r w:rsidRPr="00597814">
        <w:rPr>
          <w:color w:val="808080"/>
        </w:rPr>
        <w:t>&lt;</w:t>
      </w:r>
      <w:r w:rsidRPr="00597814">
        <w:rPr>
          <w:color w:val="569CD6"/>
        </w:rPr>
        <w:t>a</w:t>
      </w:r>
      <w:r w:rsidRPr="00597814">
        <w:t xml:space="preserve"> </w:t>
      </w:r>
      <w:r w:rsidRPr="00597814">
        <w:rPr>
          <w:color w:val="9CDCFE"/>
        </w:rPr>
        <w:t>href</w:t>
      </w:r>
      <w:r w:rsidRPr="00597814">
        <w:t>=</w:t>
      </w:r>
      <w:r w:rsidRPr="00597814">
        <w:rPr>
          <w:color w:val="CE9178"/>
        </w:rPr>
        <w:t>"go</w:t>
      </w:r>
      <w:r w:rsidRPr="00B82580">
        <w:rPr>
          <w:color w:val="CE9178"/>
        </w:rPr>
        <w:t>ogle.com"</w:t>
      </w:r>
      <w:r w:rsidRPr="00597814">
        <w:rPr>
          <w:color w:val="808080"/>
        </w:rPr>
        <w:t>&gt;</w:t>
      </w:r>
      <w:r w:rsidRPr="00142CD9">
        <w:rPr>
          <w:color w:val="D4D4D4"/>
        </w:rPr>
        <w:t>Google</w:t>
      </w:r>
      <w:r w:rsidRPr="00597814">
        <w:rPr>
          <w:color w:val="808080"/>
        </w:rPr>
        <w:t>&lt;/</w:t>
      </w:r>
      <w:r w:rsidRPr="00597814">
        <w:rPr>
          <w:color w:val="569CD6"/>
        </w:rPr>
        <w:t>a</w:t>
      </w:r>
      <w:r w:rsidRPr="00597814">
        <w:rPr>
          <w:color w:val="808080"/>
        </w:rPr>
        <w:t>&gt;</w:t>
      </w:r>
    </w:p>
    <w:p w14:paraId="654D947A" w14:textId="133ECA18" w:rsidR="00597814" w:rsidRDefault="00597814" w:rsidP="00B82580">
      <w:pPr>
        <w:pStyle w:val="Code"/>
      </w:pPr>
    </w:p>
    <w:p w14:paraId="00F7104C" w14:textId="47850D35" w:rsidR="00B82580" w:rsidRDefault="00B82580" w:rsidP="00B82580">
      <w:pPr>
        <w:pStyle w:val="Code"/>
        <w:rPr>
          <w:color w:val="6A9955"/>
        </w:rPr>
      </w:pPr>
      <w:r w:rsidRPr="00B82580">
        <w:rPr>
          <w:color w:val="6A9955"/>
        </w:rPr>
        <w:t xml:space="preserve">&lt;!--  </w:t>
      </w:r>
      <w:r>
        <w:rPr>
          <w:color w:val="6A9955"/>
        </w:rPr>
        <w:t xml:space="preserve">Button  </w:t>
      </w:r>
      <w:r w:rsidRPr="00B82580">
        <w:rPr>
          <w:color w:val="6A9955"/>
        </w:rPr>
        <w:t>--&gt;</w:t>
      </w:r>
    </w:p>
    <w:p w14:paraId="6571ECC1" w14:textId="2F4E3595" w:rsidR="00B82580" w:rsidRPr="00B82580" w:rsidRDefault="00B82580" w:rsidP="00B82580">
      <w:pPr>
        <w:pStyle w:val="Code"/>
      </w:pPr>
      <w:r w:rsidRPr="00B82580">
        <w:rPr>
          <w:color w:val="808080"/>
        </w:rPr>
        <w:t>&lt;</w:t>
      </w:r>
      <w:r w:rsidRPr="00B82580">
        <w:rPr>
          <w:color w:val="569CD6"/>
          <w:lang w:val="en-GB"/>
        </w:rPr>
        <w:t xml:space="preserve">button </w:t>
      </w:r>
      <w:r w:rsidRPr="00B82580">
        <w:rPr>
          <w:color w:val="9CDCFE"/>
        </w:rPr>
        <w:t>onclick</w:t>
      </w:r>
      <w:r w:rsidRPr="00B82580">
        <w:rPr>
          <w:color w:val="D4D4D4"/>
        </w:rPr>
        <w:t>=</w:t>
      </w:r>
      <w:r w:rsidRPr="00B82580">
        <w:rPr>
          <w:color w:val="CE9178"/>
        </w:rPr>
        <w:t>"</w:t>
      </w:r>
      <w:r w:rsidRPr="00B82580">
        <w:rPr>
          <w:color w:val="6A9955"/>
        </w:rPr>
        <w:t>//javaScript</w:t>
      </w:r>
      <w:r w:rsidR="00142CD9">
        <w:rPr>
          <w:color w:val="6A9955"/>
        </w:rPr>
        <w:t xml:space="preserve"> Code</w:t>
      </w:r>
      <w:r w:rsidRPr="00B82580">
        <w:rPr>
          <w:color w:val="CE9178"/>
        </w:rPr>
        <w:t>"</w:t>
      </w:r>
      <w:r w:rsidR="00142CD9">
        <w:rPr>
          <w:color w:val="CE9178"/>
        </w:rPr>
        <w:t xml:space="preserve"> </w:t>
      </w:r>
      <w:r w:rsidRPr="00B82580">
        <w:rPr>
          <w:color w:val="808080"/>
        </w:rPr>
        <w:t>&gt;</w:t>
      </w:r>
      <w:r w:rsidRPr="00B82580">
        <w:rPr>
          <w:color w:val="D4D4D4"/>
        </w:rPr>
        <w:t>test</w:t>
      </w:r>
      <w:r w:rsidRPr="00B82580">
        <w:rPr>
          <w:color w:val="808080"/>
        </w:rPr>
        <w:t>&lt;/</w:t>
      </w:r>
      <w:r w:rsidRPr="00B82580">
        <w:rPr>
          <w:color w:val="569CD6"/>
          <w:lang w:val="en-GB"/>
        </w:rPr>
        <w:t>button</w:t>
      </w:r>
      <w:r w:rsidRPr="00B82580">
        <w:rPr>
          <w:color w:val="808080"/>
        </w:rPr>
        <w:t>&gt;</w:t>
      </w:r>
    </w:p>
    <w:p w14:paraId="17C21AD8" w14:textId="10B5C350" w:rsidR="00B82580" w:rsidRPr="00765D62" w:rsidRDefault="00A56A29" w:rsidP="00A56A29">
      <w:pPr>
        <w:pStyle w:val="CodeSnippet1"/>
        <w:rPr>
          <w:i w:val="0"/>
          <w:iCs w:val="0"/>
        </w:rPr>
      </w:pPr>
      <w:bookmarkStart w:id="547" w:name="_Ref86239176"/>
      <w:bookmarkStart w:id="548" w:name="_Toc103938550"/>
      <w:r w:rsidRPr="00765D62">
        <w:t xml:space="preserve">CodeSnippet </w:t>
      </w:r>
      <w:r>
        <w:fldChar w:fldCharType="begin"/>
      </w:r>
      <w:r w:rsidRPr="00765D62">
        <w:instrText xml:space="preserve"> SEQ CodeSnippet \* ARABIC </w:instrText>
      </w:r>
      <w:r>
        <w:fldChar w:fldCharType="separate"/>
      </w:r>
      <w:r w:rsidR="00AB0EEA">
        <w:rPr>
          <w:noProof/>
        </w:rPr>
        <w:t>9</w:t>
      </w:r>
      <w:r>
        <w:fldChar w:fldCharType="end"/>
      </w:r>
      <w:r w:rsidRPr="00765D62">
        <w:t>: HTML Tags</w:t>
      </w:r>
      <w:bookmarkEnd w:id="547"/>
      <w:bookmarkEnd w:id="548"/>
    </w:p>
    <w:p w14:paraId="6FAF383B" w14:textId="685EB16F" w:rsidR="00E16DDD" w:rsidRDefault="00142CD9" w:rsidP="00E16DDD">
      <w:r>
        <w:t xml:space="preserve"> </w:t>
      </w:r>
      <w:r w:rsidR="00765D62">
        <w:t xml:space="preserve">Webseite mit allen Tags: </w:t>
      </w:r>
      <w:hyperlink r:id="rId173" w:history="1">
        <w:r w:rsidR="00765D62" w:rsidRPr="00E008F4">
          <w:rPr>
            <w:rStyle w:val="Hyperlink"/>
          </w:rPr>
          <w:t>https://www.w3schools.com/TAGS/default.ASP</w:t>
        </w:r>
      </w:hyperlink>
      <w:r w:rsidR="00765D62">
        <w:t xml:space="preserve"> </w:t>
      </w:r>
    </w:p>
    <w:p w14:paraId="05A149B0" w14:textId="77777777" w:rsidR="00E16DDD" w:rsidRDefault="00E16DDD">
      <w:pPr>
        <w:rPr>
          <w:rFonts w:cs="Arial"/>
          <w:b/>
          <w:iCs/>
          <w:sz w:val="32"/>
          <w:szCs w:val="26"/>
        </w:rPr>
      </w:pPr>
      <w:r>
        <w:br w:type="page"/>
      </w:r>
    </w:p>
    <w:p w14:paraId="33A29A12" w14:textId="300D346F" w:rsidR="00142CD9" w:rsidRDefault="00142CD9" w:rsidP="003102CF">
      <w:pPr>
        <w:pStyle w:val="Heading3"/>
      </w:pPr>
      <w:bookmarkStart w:id="549" w:name="_Toc103938916"/>
      <w:r>
        <w:lastRenderedPageBreak/>
        <w:t>CSS</w:t>
      </w:r>
      <w:bookmarkEnd w:id="549"/>
    </w:p>
    <w:p w14:paraId="3BCA0ACB" w14:textId="2D2CB3E9" w:rsidR="00142CD9" w:rsidRDefault="00142CD9" w:rsidP="00142CD9">
      <w:r>
        <w:t>HTML alleine bietet keine Möglichkeit zur Veränderung von Design und Farbe. Dies wird durch CSS möglich.</w:t>
      </w:r>
    </w:p>
    <w:p w14:paraId="26FEB95A" w14:textId="533B84EB" w:rsidR="00142CD9" w:rsidRDefault="00142CD9" w:rsidP="00142CD9">
      <w:r>
        <w:t>HTML File:</w:t>
      </w:r>
    </w:p>
    <w:p w14:paraId="6CE6A5A9" w14:textId="1A97DF59" w:rsidR="00E16DDD" w:rsidRPr="00765D62" w:rsidRDefault="00E16DDD" w:rsidP="00142CD9">
      <w:pPr>
        <w:pStyle w:val="Code"/>
        <w:rPr>
          <w:rFonts w:ascii="Segoe UI Emoji" w:hAnsi="Segoe UI Emoji" w:cs="Segoe UI Emoji"/>
          <w:color w:val="auto"/>
          <w:lang w:val="de-CH"/>
        </w:rPr>
      </w:pPr>
      <w:r w:rsidRPr="00A90145">
        <w:rPr>
          <w:rFonts w:ascii="Segoe UI Emoji" w:hAnsi="Segoe UI Emoji" w:cs="Segoe UI Emoji"/>
          <w:lang w:val="de-CH"/>
        </w:rPr>
        <w:t>📄</w:t>
      </w:r>
      <w:r w:rsidRPr="00765D62">
        <w:rPr>
          <w:rFonts w:ascii="Segoe UI Emoji" w:hAnsi="Segoe UI Emoji" w:cs="Segoe UI Emoji"/>
          <w:color w:val="auto"/>
          <w:lang w:val="de-CH"/>
        </w:rPr>
        <w:t xml:space="preserve"> html</w:t>
      </w:r>
      <w:r w:rsidR="00193C39" w:rsidRPr="00765D62">
        <w:rPr>
          <w:rFonts w:ascii="Segoe UI Emoji" w:hAnsi="Segoe UI Emoji" w:cs="Segoe UI Emoji"/>
          <w:color w:val="auto"/>
          <w:lang w:val="de-CH"/>
        </w:rPr>
        <w:t>:</w:t>
      </w:r>
    </w:p>
    <w:p w14:paraId="0C3AD3E2" w14:textId="4E50F483" w:rsidR="00142CD9" w:rsidRPr="00765D62" w:rsidRDefault="00193C39" w:rsidP="00142CD9">
      <w:pPr>
        <w:pStyle w:val="Code"/>
        <w:rPr>
          <w:color w:val="808080"/>
          <w:lang w:val="de-CH"/>
        </w:rPr>
      </w:pPr>
      <w:r w:rsidRPr="00765D62">
        <w:rPr>
          <w:color w:val="808080"/>
          <w:lang w:val="de-CH"/>
        </w:rPr>
        <w:t xml:space="preserve"> </w:t>
      </w:r>
      <w:r w:rsidR="00142CD9" w:rsidRPr="00765D62">
        <w:rPr>
          <w:color w:val="808080"/>
          <w:lang w:val="de-CH"/>
        </w:rPr>
        <w:t>&lt;</w:t>
      </w:r>
      <w:r w:rsidR="00142CD9" w:rsidRPr="00765D62">
        <w:rPr>
          <w:color w:val="569CD6"/>
          <w:lang w:val="de-CH"/>
        </w:rPr>
        <w:t>p</w:t>
      </w:r>
      <w:r w:rsidR="00142CD9" w:rsidRPr="00765D62">
        <w:rPr>
          <w:color w:val="808080"/>
          <w:lang w:val="de-CH"/>
        </w:rPr>
        <w:t xml:space="preserve">&gt; </w:t>
      </w:r>
      <w:r w:rsidR="00142CD9" w:rsidRPr="00765D62">
        <w:rPr>
          <w:color w:val="D4D4D4"/>
          <w:lang w:val="de-CH"/>
        </w:rPr>
        <w:t>Test</w:t>
      </w:r>
      <w:r w:rsidR="00142CD9" w:rsidRPr="00765D62">
        <w:rPr>
          <w:color w:val="808080"/>
          <w:lang w:val="de-CH"/>
        </w:rPr>
        <w:t xml:space="preserve"> &lt;/</w:t>
      </w:r>
      <w:r w:rsidR="00142CD9" w:rsidRPr="00765D62">
        <w:rPr>
          <w:color w:val="569CD6"/>
          <w:lang w:val="de-CH"/>
        </w:rPr>
        <w:t>p</w:t>
      </w:r>
      <w:r w:rsidR="00142CD9" w:rsidRPr="00765D62">
        <w:rPr>
          <w:color w:val="808080"/>
          <w:lang w:val="de-CH"/>
        </w:rPr>
        <w:t>&gt;</w:t>
      </w:r>
    </w:p>
    <w:p w14:paraId="39AC4359" w14:textId="77777777" w:rsidR="00765D62" w:rsidRPr="00CE73B1" w:rsidRDefault="00765D62" w:rsidP="00E16DDD">
      <w:pPr>
        <w:pStyle w:val="Code"/>
        <w:rPr>
          <w:color w:val="808080"/>
          <w:lang w:val="de-CH"/>
        </w:rPr>
      </w:pPr>
    </w:p>
    <w:p w14:paraId="0F179654" w14:textId="62DFAAE7" w:rsidR="00E16DDD" w:rsidRPr="00E16DDD" w:rsidRDefault="00E16DDD" w:rsidP="00E16DDD">
      <w:pPr>
        <w:pStyle w:val="Code"/>
      </w:pPr>
      <w:r w:rsidRPr="00A90145">
        <w:rPr>
          <w:rFonts w:ascii="Segoe UI Emoji" w:hAnsi="Segoe UI Emoji" w:cs="Segoe UI Emoji"/>
          <w:lang w:val="de-CH"/>
        </w:rPr>
        <w:t>📄</w:t>
      </w:r>
      <w:r w:rsidRPr="00E16DDD">
        <w:rPr>
          <w:rFonts w:ascii="Segoe UI Emoji" w:hAnsi="Segoe UI Emoji" w:cs="Segoe UI Emoji"/>
          <w:color w:val="auto"/>
          <w:lang w:val="en-GB"/>
        </w:rPr>
        <w:t xml:space="preserve"> </w:t>
      </w:r>
      <w:r>
        <w:rPr>
          <w:rFonts w:ascii="Segoe UI Emoji" w:hAnsi="Segoe UI Emoji" w:cs="Segoe UI Emoji"/>
          <w:color w:val="auto"/>
          <w:lang w:val="en-GB"/>
        </w:rPr>
        <w:t>CSS</w:t>
      </w:r>
    </w:p>
    <w:p w14:paraId="094BA867" w14:textId="12C128DF" w:rsidR="00142CD9" w:rsidRDefault="00193C39" w:rsidP="00E16DDD">
      <w:pPr>
        <w:pStyle w:val="Code"/>
      </w:pPr>
      <w:r>
        <w:rPr>
          <w:color w:val="D7BA7D"/>
        </w:rPr>
        <w:t xml:space="preserve"> </w:t>
      </w:r>
      <w:r w:rsidR="00142CD9" w:rsidRPr="00142CD9">
        <w:rPr>
          <w:color w:val="D7BA7D"/>
        </w:rPr>
        <w:t>p</w:t>
      </w:r>
      <w:r w:rsidR="00142CD9">
        <w:t>{</w:t>
      </w:r>
    </w:p>
    <w:p w14:paraId="262F21A3" w14:textId="43BA424C" w:rsidR="00142CD9" w:rsidRDefault="00193C39" w:rsidP="00E16DDD">
      <w:pPr>
        <w:pStyle w:val="Code"/>
        <w:rPr>
          <w:color w:val="CE9178"/>
        </w:rPr>
      </w:pPr>
      <w:r>
        <w:t xml:space="preserve"> </w:t>
      </w:r>
      <w:r w:rsidR="00142CD9">
        <w:t xml:space="preserve">    </w:t>
      </w:r>
      <w:r w:rsidR="00142CD9" w:rsidRPr="00142CD9">
        <w:rPr>
          <w:color w:val="9CDCFE"/>
        </w:rPr>
        <w:t>color</w:t>
      </w:r>
      <w:r w:rsidR="00142CD9">
        <w:t xml:space="preserve">: </w:t>
      </w:r>
      <w:r w:rsidR="00142CD9" w:rsidRPr="00142CD9">
        <w:rPr>
          <w:color w:val="CE9178"/>
        </w:rPr>
        <w:t>red</w:t>
      </w:r>
      <w:r w:rsidR="00142CD9">
        <w:rPr>
          <w:color w:val="CE9178"/>
        </w:rPr>
        <w:t>;</w:t>
      </w:r>
    </w:p>
    <w:p w14:paraId="6C5E04BF" w14:textId="77777777" w:rsidR="00193C39" w:rsidRPr="00193C39" w:rsidRDefault="00193C39" w:rsidP="00193C39">
      <w:pPr>
        <w:pStyle w:val="Code"/>
        <w:rPr>
          <w:color w:val="D4D4D4"/>
        </w:rPr>
      </w:pPr>
      <w:r>
        <w:t xml:space="preserve">     </w:t>
      </w:r>
      <w:r w:rsidRPr="00193C39">
        <w:rPr>
          <w:color w:val="9CDCFE"/>
        </w:rPr>
        <w:t>background-color</w:t>
      </w:r>
      <w:r w:rsidRPr="00193C39">
        <w:rPr>
          <w:color w:val="D4D4D4"/>
        </w:rPr>
        <w:t xml:space="preserve">: </w:t>
      </w:r>
      <w:r w:rsidRPr="00193C39">
        <w:rPr>
          <w:color w:val="CE9178"/>
        </w:rPr>
        <w:t>gray</w:t>
      </w:r>
      <w:r w:rsidRPr="00193C39">
        <w:rPr>
          <w:color w:val="D4D4D4"/>
        </w:rPr>
        <w:t>;</w:t>
      </w:r>
    </w:p>
    <w:p w14:paraId="172FFF71" w14:textId="03648E78" w:rsidR="00142CD9" w:rsidRDefault="00193C39" w:rsidP="00E16DDD">
      <w:pPr>
        <w:pStyle w:val="Code"/>
      </w:pPr>
      <w:r>
        <w:t xml:space="preserve"> </w:t>
      </w:r>
      <w:r w:rsidR="00142CD9">
        <w:t>}</w:t>
      </w:r>
    </w:p>
    <w:p w14:paraId="6FE42C3D" w14:textId="384611C0" w:rsidR="00142CD9" w:rsidRDefault="00E16DDD" w:rsidP="00F6161B">
      <w:pPr>
        <w:pStyle w:val="CodeErgebnis"/>
        <w:shd w:val="clear" w:color="auto" w:fill="A6A6A6" w:themeFill="background1" w:themeFillShade="A6"/>
        <w:rPr>
          <w:color w:val="FF0000"/>
        </w:rPr>
      </w:pPr>
      <w:r w:rsidRPr="00E16DDD">
        <w:rPr>
          <w:color w:val="FF0000"/>
        </w:rPr>
        <w:t>Test</w:t>
      </w:r>
    </w:p>
    <w:p w14:paraId="7323C611" w14:textId="6F34731F" w:rsidR="00EC05CB" w:rsidRDefault="00EC05CB" w:rsidP="00EC05CB">
      <w:pPr>
        <w:pStyle w:val="CodeSnippet2"/>
        <w:rPr>
          <w:lang w:val="en-GB"/>
        </w:rPr>
      </w:pPr>
      <w:bookmarkStart w:id="550" w:name="_Toc103938551"/>
      <w:r w:rsidRPr="00765D62">
        <w:rPr>
          <w:lang w:val="en-GB"/>
        </w:rPr>
        <w:t xml:space="preserve">CodeSnippet </w:t>
      </w:r>
      <w:r w:rsidR="00AF3CA9">
        <w:fldChar w:fldCharType="begin"/>
      </w:r>
      <w:r w:rsidR="00AF3CA9" w:rsidRPr="00765D62">
        <w:rPr>
          <w:lang w:val="en-GB"/>
        </w:rPr>
        <w:instrText xml:space="preserve"> SEQ CodeSnippet \* ARABIC </w:instrText>
      </w:r>
      <w:r w:rsidR="00AF3CA9">
        <w:fldChar w:fldCharType="separate"/>
      </w:r>
      <w:r w:rsidR="00AB0EEA">
        <w:rPr>
          <w:noProof/>
          <w:lang w:val="en-GB"/>
        </w:rPr>
        <w:t>10</w:t>
      </w:r>
      <w:r w:rsidR="00AF3CA9">
        <w:rPr>
          <w:noProof/>
        </w:rPr>
        <w:fldChar w:fldCharType="end"/>
      </w:r>
      <w:r w:rsidRPr="00765D62">
        <w:rPr>
          <w:lang w:val="en-GB"/>
        </w:rPr>
        <w:t>: html und CSS</w:t>
      </w:r>
      <w:bookmarkEnd w:id="550"/>
    </w:p>
    <w:p w14:paraId="4ECA3744" w14:textId="21FC56D5" w:rsidR="00D91720" w:rsidRDefault="00D91720" w:rsidP="003102CF">
      <w:pPr>
        <w:pStyle w:val="Heading3"/>
        <w:rPr>
          <w:lang w:val="en-GB"/>
        </w:rPr>
      </w:pPr>
      <w:bookmarkStart w:id="551" w:name="_Toc103938917"/>
      <w:proofErr w:type="spellStart"/>
      <w:r>
        <w:rPr>
          <w:lang w:val="en-GB"/>
        </w:rPr>
        <w:t>Validierung</w:t>
      </w:r>
      <w:bookmarkEnd w:id="551"/>
      <w:proofErr w:type="spellEnd"/>
    </w:p>
    <w:p w14:paraId="7B1E62B3" w14:textId="0D6B07A1" w:rsidR="00CE73B1" w:rsidRDefault="006B15D9" w:rsidP="00CE73B1">
      <w:r w:rsidRPr="006B15D9">
        <w:t>Sowohl HTML als auch C</w:t>
      </w:r>
      <w:r>
        <w:t>SS können online offiziell validiert werden:</w:t>
      </w:r>
    </w:p>
    <w:p w14:paraId="5E10755E" w14:textId="2CD96DF9" w:rsidR="006B15D9" w:rsidRDefault="00AA5D2E" w:rsidP="00CE73B1">
      <w:r>
        <w:t>HTML:</w:t>
      </w:r>
      <w:r>
        <w:tab/>
      </w:r>
      <w:hyperlink r:id="rId174" w:anchor="validate_by_upload" w:history="1">
        <w:r w:rsidRPr="00CE6777">
          <w:rPr>
            <w:rStyle w:val="Hyperlink"/>
          </w:rPr>
          <w:t>https://validator.w3.org/#validate_by_upload</w:t>
        </w:r>
      </w:hyperlink>
    </w:p>
    <w:p w14:paraId="5B5C78FB" w14:textId="2C5CB8F5" w:rsidR="00C20961" w:rsidRDefault="00AA5D2E" w:rsidP="00CE73B1">
      <w:pPr>
        <w:rPr>
          <w:rStyle w:val="Hyperlink"/>
        </w:rPr>
      </w:pPr>
      <w:r>
        <w:t>CSS:</w:t>
      </w:r>
      <w:r>
        <w:tab/>
      </w:r>
      <w:hyperlink r:id="rId175" w:anchor="validate_by_upload" w:history="1">
        <w:r w:rsidRPr="00CE6777">
          <w:rPr>
            <w:rStyle w:val="Hyperlink"/>
          </w:rPr>
          <w:t>http://jigsaw.w3.org/css-validator/#validate_by_upload</w:t>
        </w:r>
      </w:hyperlink>
    </w:p>
    <w:p w14:paraId="3BE30C89" w14:textId="77777777" w:rsidR="00C20961" w:rsidRDefault="00C20961">
      <w:pPr>
        <w:rPr>
          <w:rStyle w:val="Hyperlink"/>
        </w:rPr>
      </w:pPr>
      <w:r>
        <w:rPr>
          <w:rStyle w:val="Hyperlink"/>
        </w:rPr>
        <w:br w:type="page"/>
      </w:r>
    </w:p>
    <w:p w14:paraId="5C920147" w14:textId="374B2C2A" w:rsidR="00C568C7" w:rsidRDefault="00C568C7" w:rsidP="003102CF">
      <w:pPr>
        <w:pStyle w:val="Heading3"/>
      </w:pPr>
      <w:bookmarkStart w:id="552" w:name="_Toc103938918"/>
      <w:r>
        <w:lastRenderedPageBreak/>
        <w:t>Responsive Webseiten</w:t>
      </w:r>
      <w:bookmarkEnd w:id="552"/>
    </w:p>
    <w:p w14:paraId="59EA12B6" w14:textId="10FB5A46" w:rsidR="00C568C7" w:rsidRDefault="00371E57" w:rsidP="00C568C7">
      <w:r>
        <w:t>Responsive bedeutet, dass eine Webseite sich an jede Grösse von einem Bildschirm anpasst.</w:t>
      </w:r>
    </w:p>
    <w:p w14:paraId="15C2DC3D" w14:textId="665275A4" w:rsidR="000A639B" w:rsidRDefault="000A639B" w:rsidP="00C568C7">
      <w:r>
        <w:t xml:space="preserve">Auf den meisten Webseiten gibt es eine Begrenzung der Breite des Inhalts. Diese Beträgt oft etwa 1200 </w:t>
      </w:r>
      <w:proofErr w:type="spellStart"/>
      <w:r>
        <w:t>px</w:t>
      </w:r>
      <w:proofErr w:type="spellEnd"/>
      <w:r>
        <w:t>.</w:t>
      </w:r>
    </w:p>
    <w:p w14:paraId="047805B9" w14:textId="77777777" w:rsidR="00E23819" w:rsidRDefault="00E23819" w:rsidP="00C568C7"/>
    <w:p w14:paraId="1712F0F9" w14:textId="47141B65" w:rsidR="000A639B" w:rsidRDefault="00780900" w:rsidP="00C568C7">
      <w:r>
        <w:rPr>
          <w:noProof/>
        </w:rPr>
        <mc:AlternateContent>
          <mc:Choice Requires="wpg">
            <w:drawing>
              <wp:inline distT="0" distB="0" distL="0" distR="0" wp14:anchorId="06DBF8E7" wp14:editId="47EC15FB">
                <wp:extent cx="3625850" cy="2610485"/>
                <wp:effectExtent l="17145" t="13335" r="14605" b="14605"/>
                <wp:docPr id="15" name="Gruppieren 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25850" cy="2610485"/>
                          <a:chOff x="0" y="0"/>
                          <a:chExt cx="36258" cy="26104"/>
                        </a:xfrm>
                      </wpg:grpSpPr>
                      <wps:wsp>
                        <wps:cNvPr id="23" name="Rechteck 379"/>
                        <wps:cNvSpPr>
                          <a:spLocks noChangeArrowheads="1"/>
                        </wps:cNvSpPr>
                        <wps:spPr bwMode="auto">
                          <a:xfrm>
                            <a:off x="8971" y="1725"/>
                            <a:ext cx="19024" cy="23151"/>
                          </a:xfrm>
                          <a:prstGeom prst="rect">
                            <a:avLst/>
                          </a:prstGeom>
                          <a:solidFill>
                            <a:schemeClr val="accent1">
                              <a:lumMod val="100000"/>
                              <a:lumOff val="0"/>
                            </a:schemeClr>
                          </a:solidFill>
                          <a:ln w="25400">
                            <a:solidFill>
                              <a:schemeClr val="accent1">
                                <a:lumMod val="50000"/>
                                <a:lumOff val="0"/>
                              </a:schemeClr>
                            </a:solidFill>
                            <a:miter lim="800000"/>
                            <a:headEnd/>
                            <a:tailEnd/>
                          </a:ln>
                        </wps:spPr>
                        <wps:txbx>
                          <w:txbxContent>
                            <w:p w14:paraId="73056BEC" w14:textId="36509A6B" w:rsidR="00FF3079" w:rsidRPr="00FF3079" w:rsidRDefault="00FF3079" w:rsidP="00FF3079">
                              <w:pPr>
                                <w:jc w:val="center"/>
                                <w:rPr>
                                  <w:lang w:val="de-DE"/>
                                </w:rPr>
                              </w:pPr>
                              <w:r>
                                <w:rPr>
                                  <w:lang w:val="de-DE"/>
                                </w:rPr>
                                <w:t>Inhalt</w:t>
                              </w:r>
                            </w:p>
                          </w:txbxContent>
                        </wps:txbx>
                        <wps:bodyPr rot="0" vert="horz" wrap="square" lIns="91440" tIns="45720" rIns="91440" bIns="45720" anchor="ctr" anchorCtr="0" upright="1">
                          <a:noAutofit/>
                        </wps:bodyPr>
                      </wps:wsp>
                      <wps:wsp>
                        <wps:cNvPr id="27" name="Rechteck 376"/>
                        <wps:cNvSpPr>
                          <a:spLocks noChangeArrowheads="1"/>
                        </wps:cNvSpPr>
                        <wps:spPr bwMode="auto">
                          <a:xfrm>
                            <a:off x="431" y="470"/>
                            <a:ext cx="35413" cy="3171"/>
                          </a:xfrm>
                          <a:prstGeom prst="rect">
                            <a:avLst/>
                          </a:prstGeom>
                          <a:solidFill>
                            <a:schemeClr val="accent2">
                              <a:lumMod val="100000"/>
                              <a:lumOff val="0"/>
                            </a:schemeClr>
                          </a:solidFill>
                          <a:ln w="25400">
                            <a:solidFill>
                              <a:schemeClr val="accent2">
                                <a:lumMod val="50000"/>
                                <a:lumOff val="0"/>
                              </a:schemeClr>
                            </a:solidFill>
                            <a:miter lim="800000"/>
                            <a:headEnd/>
                            <a:tailEnd/>
                          </a:ln>
                        </wps:spPr>
                        <wps:txbx>
                          <w:txbxContent>
                            <w:p w14:paraId="5BB43E13" w14:textId="22CC742B" w:rsidR="00FF3079" w:rsidRPr="00FF3079" w:rsidRDefault="00FF3079" w:rsidP="00FF3079">
                              <w:pPr>
                                <w:jc w:val="center"/>
                                <w:rPr>
                                  <w:lang w:val="de-DE"/>
                                </w:rPr>
                              </w:pPr>
                              <w:r>
                                <w:rPr>
                                  <w:lang w:val="de-DE"/>
                                </w:rPr>
                                <w:t>Header</w:t>
                              </w:r>
                            </w:p>
                          </w:txbxContent>
                        </wps:txbx>
                        <wps:bodyPr rot="0" vert="horz" wrap="square" lIns="91440" tIns="45720" rIns="91440" bIns="45720" anchor="ctr" anchorCtr="0" upright="1">
                          <a:noAutofit/>
                        </wps:bodyPr>
                      </wps:wsp>
                      <wps:wsp>
                        <wps:cNvPr id="28" name="Rechteck 380"/>
                        <wps:cNvSpPr>
                          <a:spLocks noChangeArrowheads="1"/>
                        </wps:cNvSpPr>
                        <wps:spPr bwMode="auto">
                          <a:xfrm>
                            <a:off x="431" y="22514"/>
                            <a:ext cx="35413" cy="3172"/>
                          </a:xfrm>
                          <a:prstGeom prst="rect">
                            <a:avLst/>
                          </a:prstGeom>
                          <a:solidFill>
                            <a:schemeClr val="accent3">
                              <a:lumMod val="100000"/>
                              <a:lumOff val="0"/>
                            </a:schemeClr>
                          </a:solidFill>
                          <a:ln w="25400">
                            <a:solidFill>
                              <a:schemeClr val="accent3">
                                <a:lumMod val="50000"/>
                                <a:lumOff val="0"/>
                              </a:schemeClr>
                            </a:solidFill>
                            <a:miter lim="800000"/>
                            <a:headEnd/>
                            <a:tailEnd/>
                          </a:ln>
                        </wps:spPr>
                        <wps:txbx>
                          <w:txbxContent>
                            <w:p w14:paraId="584DD16E" w14:textId="00DE352F" w:rsidR="00FF3079" w:rsidRPr="00FF3079" w:rsidRDefault="00FF3079" w:rsidP="00FF3079">
                              <w:pPr>
                                <w:jc w:val="center"/>
                                <w:rPr>
                                  <w:lang w:val="de-DE"/>
                                </w:rPr>
                              </w:pPr>
                              <w:r>
                                <w:rPr>
                                  <w:lang w:val="de-DE"/>
                                </w:rPr>
                                <w:t>Footer</w:t>
                              </w:r>
                            </w:p>
                          </w:txbxContent>
                        </wps:txbx>
                        <wps:bodyPr rot="0" vert="horz" wrap="square" lIns="91440" tIns="45720" rIns="91440" bIns="45720" anchor="ctr" anchorCtr="0" upright="1">
                          <a:noAutofit/>
                        </wps:bodyPr>
                      </wps:wsp>
                      <wps:wsp>
                        <wps:cNvPr id="29" name="Rechteck 375"/>
                        <wps:cNvSpPr>
                          <a:spLocks noChangeArrowheads="1"/>
                        </wps:cNvSpPr>
                        <wps:spPr bwMode="auto">
                          <a:xfrm>
                            <a:off x="0" y="0"/>
                            <a:ext cx="36258" cy="26104"/>
                          </a:xfrm>
                          <a:prstGeom prst="rect">
                            <a:avLst/>
                          </a:prstGeom>
                          <a:noFill/>
                          <a:ln w="254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inline>
            </w:drawing>
          </mc:Choice>
          <mc:Fallback>
            <w:pict>
              <v:group w14:anchorId="06DBF8E7" id="Gruppieren 382" o:spid="_x0000_s1076" style="width:285.5pt;height:205.55pt;mso-position-horizontal-relative:char;mso-position-vertical-relative:line" coordsize="36258,261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">
                <v:rect id="Rechteck 379" o:spid="_x0000_s1077" style="position:absolute;left:8971;top:1725;width:19024;height:231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" fillcolor="#4f81bd [3204]" strokecolor="#243f60 [1604]" strokeweight="2pt">
                  <v:textbox>
                    <w:txbxContent>
                      <w:p w14:paraId="73056BEC" w14:textId="36509A6B" w:rsidR="00FF3079" w:rsidRPr="00FF3079" w:rsidRDefault="00FF3079" w:rsidP="00FF3079">
                        <w:pPr>
                          <w:jc w:val="center"/>
                          <w:rPr>
                            <w:lang w:val="de-DE"/>
                          </w:rPr>
                        </w:pPr>
                        <w:r>
                          <w:rPr>
                            <w:lang w:val="de-DE"/>
                          </w:rPr>
                          <w:t>Inhalt</w:t>
                        </w:r>
                      </w:p>
                    </w:txbxContent>
                  </v:textbox>
                </v:rect>
                <v:rect id="Rechteck 376" o:spid="_x0000_s1078" style="position:absolute;left:431;top:470;width:35413;height: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" fillcolor="#c0504d [3205]" strokecolor="#622423 [1605]" strokeweight="2pt">
                  <v:textbox>
                    <w:txbxContent>
                      <w:p w14:paraId="5BB43E13" w14:textId="22CC742B" w:rsidR="00FF3079" w:rsidRPr="00FF3079" w:rsidRDefault="00FF3079" w:rsidP="00FF3079">
                        <w:pPr>
                          <w:jc w:val="center"/>
                          <w:rPr>
                            <w:lang w:val="de-DE"/>
                          </w:rPr>
                        </w:pPr>
                        <w:r>
                          <w:rPr>
                            <w:lang w:val="de-DE"/>
                          </w:rPr>
                          <w:t>Header</w:t>
                        </w:r>
                      </w:p>
                    </w:txbxContent>
                  </v:textbox>
                </v:rect>
                <v:rect id="Rechteck 380" o:spid="_x0000_s1079" style="position:absolute;left:431;top:22514;width:35413;height:3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" fillcolor="#9bbb59 [3206]" strokecolor="#4e6128 [1606]" strokeweight="2pt">
                  <v:textbox>
                    <w:txbxContent>
                      <w:p w14:paraId="584DD16E" w14:textId="00DE352F" w:rsidR="00FF3079" w:rsidRPr="00FF3079" w:rsidRDefault="00FF3079" w:rsidP="00FF3079">
                        <w:pPr>
                          <w:jc w:val="center"/>
                          <w:rPr>
                            <w:lang w:val="de-DE"/>
                          </w:rPr>
                        </w:pPr>
                        <w:r>
                          <w:rPr>
                            <w:lang w:val="de-DE"/>
                          </w:rPr>
                          <w:t>Footer</w:t>
                        </w:r>
                      </w:p>
                    </w:txbxContent>
                  </v:textbox>
                </v:rect>
                <v:rect id="Rechteck 375" o:spid="_x0000_s1080" style="position:absolute;width:36258;height:261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" filled="f" strokecolor="black [3213]" strokeweight="2pt"/>
                <w10:anchorlock/>
              </v:group>
            </w:pict>
          </mc:Fallback>
        </mc:AlternateContent>
      </w:r>
    </w:p>
    <w:p w14:paraId="2864E751" w14:textId="0B804853" w:rsidR="000A639B" w:rsidRDefault="000A639B" w:rsidP="00C568C7"/>
    <w:p w14:paraId="536361E2" w14:textId="7BFA6589" w:rsidR="00E23819" w:rsidRDefault="00E23819" w:rsidP="00C568C7">
      <w:r>
        <w:t>Um Eine Änderung vorzunehmen ab einer gewissen Grösse kann man den Code __ verwenden.</w:t>
      </w:r>
    </w:p>
    <w:p w14:paraId="6C8863EC" w14:textId="77777777" w:rsidR="002A5B33" w:rsidRDefault="002A5B33" w:rsidP="002A5B33">
      <w:pPr>
        <w:pStyle w:val="Code"/>
      </w:pPr>
      <w:r w:rsidRPr="002A5B33">
        <w:rPr>
          <w:color w:val="C586C0"/>
        </w:rPr>
        <w:t>@media</w:t>
      </w:r>
      <w:r>
        <w:t xml:space="preserve"> </w:t>
      </w:r>
      <w:r w:rsidRPr="002A5B33">
        <w:rPr>
          <w:color w:val="CE9178"/>
        </w:rPr>
        <w:t>screen</w:t>
      </w:r>
      <w:r>
        <w:t xml:space="preserve"> and (</w:t>
      </w:r>
      <w:r w:rsidRPr="00C20961">
        <w:rPr>
          <w:color w:val="9CDCFE"/>
        </w:rPr>
        <w:t>max-width</w:t>
      </w:r>
      <w:r>
        <w:t xml:space="preserve">: </w:t>
      </w:r>
      <w:r w:rsidRPr="00C20961">
        <w:rPr>
          <w:color w:val="B5CEA8"/>
        </w:rPr>
        <w:t>600px</w:t>
      </w:r>
      <w:r>
        <w:t>) {</w:t>
      </w:r>
    </w:p>
    <w:p w14:paraId="09D0076C" w14:textId="77777777" w:rsidR="002A5B33" w:rsidRPr="00FC53A1" w:rsidRDefault="002A5B33" w:rsidP="002A5B33">
      <w:pPr>
        <w:pStyle w:val="Code"/>
        <w:rPr>
          <w:lang w:val="de-CH"/>
        </w:rPr>
      </w:pPr>
      <w:r>
        <w:t xml:space="preserve">    </w:t>
      </w:r>
      <w:r w:rsidRPr="00FC53A1">
        <w:rPr>
          <w:color w:val="D7BA7D"/>
          <w:lang w:val="de-CH"/>
        </w:rPr>
        <w:t>Div</w:t>
      </w:r>
      <w:r w:rsidRPr="00FC53A1">
        <w:rPr>
          <w:lang w:val="de-CH"/>
        </w:rPr>
        <w:t xml:space="preserve"> {</w:t>
      </w:r>
    </w:p>
    <w:p w14:paraId="611F099B" w14:textId="77777777" w:rsidR="002A5B33" w:rsidRPr="00FC53A1" w:rsidRDefault="002A5B33" w:rsidP="002A5B33">
      <w:pPr>
        <w:pStyle w:val="Code"/>
        <w:rPr>
          <w:lang w:val="de-CH"/>
        </w:rPr>
      </w:pPr>
      <w:r w:rsidRPr="00FC53A1">
        <w:rPr>
          <w:lang w:val="de-CH"/>
        </w:rPr>
        <w:t xml:space="preserve">        ...</w:t>
      </w:r>
    </w:p>
    <w:p w14:paraId="21738602" w14:textId="2D505D4A" w:rsidR="002A5B33" w:rsidRPr="00FC53A1" w:rsidRDefault="002A5B33" w:rsidP="002A5B33">
      <w:pPr>
        <w:pStyle w:val="Code"/>
        <w:rPr>
          <w:lang w:val="de-CH"/>
        </w:rPr>
      </w:pPr>
      <w:r w:rsidRPr="00FC53A1">
        <w:rPr>
          <w:lang w:val="de-CH"/>
        </w:rPr>
        <w:t xml:space="preserve">    }</w:t>
      </w:r>
    </w:p>
    <w:p w14:paraId="501626C3" w14:textId="771F15F7" w:rsidR="00E23819" w:rsidRPr="00FC53A1" w:rsidRDefault="002A5B33" w:rsidP="002A5B33">
      <w:pPr>
        <w:pStyle w:val="Code"/>
        <w:rPr>
          <w:lang w:val="de-CH"/>
        </w:rPr>
      </w:pPr>
      <w:r w:rsidRPr="00FC53A1">
        <w:rPr>
          <w:lang w:val="de-CH"/>
        </w:rPr>
        <w:t>}</w:t>
      </w:r>
    </w:p>
    <w:p w14:paraId="7E9A8922" w14:textId="7A17E267" w:rsidR="00C20961" w:rsidRDefault="00C20961" w:rsidP="00C20961">
      <w:pPr>
        <w:pStyle w:val="CodeSnippet1"/>
      </w:pPr>
      <w:bookmarkStart w:id="553" w:name="_Toc103938552"/>
      <w:r>
        <w:t xml:space="preserve">CodeSnippet </w:t>
      </w:r>
      <w:fldSimple w:instr=" SEQ CodeSnippet \* ARABIC ">
        <w:r w:rsidR="00AB0EEA">
          <w:rPr>
            <w:noProof/>
          </w:rPr>
          <w:t>11</w:t>
        </w:r>
      </w:fldSimple>
      <w:r>
        <w:t xml:space="preserve">: </w:t>
      </w:r>
      <w:proofErr w:type="gramStart"/>
      <w:r>
        <w:t>CSS Grössenabhängige</w:t>
      </w:r>
      <w:proofErr w:type="gramEnd"/>
      <w:r>
        <w:t xml:space="preserve"> Einstellungen</w:t>
      </w:r>
      <w:bookmarkEnd w:id="553"/>
    </w:p>
    <w:p w14:paraId="1DBAE7A8" w14:textId="58085CB7" w:rsidR="00E06819" w:rsidRPr="00C568C7" w:rsidRDefault="00E06819" w:rsidP="00E06819">
      <w:r>
        <w:t>Damit Objekte übereinander angeordnet werden können, gibt es auf flex-</w:t>
      </w:r>
      <w:proofErr w:type="spellStart"/>
      <w:r>
        <w:t>boxen</w:t>
      </w:r>
      <w:proofErr w:type="spellEnd"/>
      <w:r>
        <w:t xml:space="preserve"> die Einstellung </w:t>
      </w:r>
      <w:proofErr w:type="spellStart"/>
      <w:r>
        <w:t>wrap</w:t>
      </w:r>
      <w:proofErr w:type="spellEnd"/>
      <w:r>
        <w:t>-content.</w:t>
      </w:r>
    </w:p>
    <w:p w14:paraId="67B481BF" w14:textId="689BDF53" w:rsidR="006B15D9" w:rsidRDefault="006B15D9" w:rsidP="003102CF">
      <w:pPr>
        <w:pStyle w:val="Heading2"/>
      </w:pPr>
      <w:bookmarkStart w:id="554" w:name="_Toc103938919"/>
      <w:r>
        <w:t>REACT</w:t>
      </w:r>
      <w:bookmarkEnd w:id="554"/>
    </w:p>
    <w:p w14:paraId="6F552D0F" w14:textId="225BE236" w:rsidR="00985655" w:rsidRDefault="00985655" w:rsidP="00985655">
      <w:r>
        <w:t>REACT ist eine Technologie, von Facebook, um Webseiten zu erstellen. Der Unterschied zu regulären Webseiten ist, das HTML-Code in JavaScript eingebettet wird. Normalerweise greift der HTML-Code auf den JavaScript-Code zu.</w:t>
      </w:r>
    </w:p>
    <w:p w14:paraId="7CB826B3" w14:textId="56779DC2" w:rsidR="000A5790" w:rsidRPr="007222A9" w:rsidRDefault="000A5790" w:rsidP="000A5790">
      <w:pPr>
        <w:pStyle w:val="Code"/>
        <w:rPr>
          <w:lang w:val="de-CH"/>
        </w:rPr>
      </w:pPr>
      <w:r w:rsidRPr="007222A9">
        <w:rPr>
          <w:lang w:val="de-CH"/>
        </w:rPr>
        <w:t>HTML-Code:</w:t>
      </w:r>
    </w:p>
    <w:p w14:paraId="3A01FAAC" w14:textId="0892A45D" w:rsidR="00985655" w:rsidRPr="007222A9" w:rsidRDefault="00985655" w:rsidP="00985655">
      <w:pPr>
        <w:pStyle w:val="Code"/>
        <w:rPr>
          <w:color w:val="808080"/>
          <w:lang w:val="de-CH"/>
        </w:rPr>
      </w:pPr>
      <w:r w:rsidRPr="007222A9">
        <w:rPr>
          <w:color w:val="808080"/>
          <w:lang w:val="de-CH"/>
        </w:rPr>
        <w:t>&lt;</w:t>
      </w:r>
      <w:r w:rsidRPr="007222A9">
        <w:rPr>
          <w:color w:val="569CD6"/>
          <w:lang w:val="de-CH"/>
        </w:rPr>
        <w:t>button</w:t>
      </w:r>
      <w:r w:rsidRPr="007222A9">
        <w:rPr>
          <w:lang w:val="de-CH"/>
        </w:rPr>
        <w:t xml:space="preserve"> </w:t>
      </w:r>
      <w:r w:rsidRPr="007222A9">
        <w:rPr>
          <w:color w:val="9CDCFE"/>
          <w:lang w:val="de-CH"/>
        </w:rPr>
        <w:t>onClick</w:t>
      </w:r>
      <w:r w:rsidRPr="007222A9">
        <w:rPr>
          <w:lang w:val="de-CH"/>
        </w:rPr>
        <w:t>=</w:t>
      </w:r>
      <w:r w:rsidRPr="007222A9">
        <w:rPr>
          <w:color w:val="CE9178"/>
          <w:lang w:val="de-CH"/>
        </w:rPr>
        <w:t>"</w:t>
      </w:r>
      <w:r w:rsidR="000A5790" w:rsidRPr="007222A9">
        <w:rPr>
          <w:color w:val="CE9178"/>
          <w:lang w:val="de-CH"/>
        </w:rPr>
        <w:t>//JavaScript-Code"</w:t>
      </w:r>
      <w:r w:rsidRPr="007222A9">
        <w:rPr>
          <w:color w:val="808080"/>
          <w:lang w:val="de-CH"/>
        </w:rPr>
        <w:t>&gt;</w:t>
      </w:r>
      <w:r w:rsidRPr="007222A9">
        <w:rPr>
          <w:lang w:val="de-CH"/>
        </w:rPr>
        <w:t>Knopf</w:t>
      </w:r>
      <w:r w:rsidRPr="007222A9">
        <w:rPr>
          <w:color w:val="808080"/>
          <w:lang w:val="de-CH"/>
        </w:rPr>
        <w:t>&lt;/</w:t>
      </w:r>
      <w:r w:rsidRPr="007222A9">
        <w:rPr>
          <w:color w:val="569CD6"/>
          <w:lang w:val="de-CH"/>
        </w:rPr>
        <w:t>button</w:t>
      </w:r>
      <w:r w:rsidRPr="007222A9">
        <w:rPr>
          <w:color w:val="808080"/>
          <w:lang w:val="de-CH"/>
        </w:rPr>
        <w:t>&gt;</w:t>
      </w:r>
    </w:p>
    <w:p w14:paraId="14F92E2B" w14:textId="3F968166" w:rsidR="000A5790" w:rsidRPr="007222A9" w:rsidRDefault="000A5790" w:rsidP="000A5790">
      <w:pPr>
        <w:pStyle w:val="CodeErgebnis"/>
        <w:rPr>
          <w:lang w:val="de-CH"/>
        </w:rPr>
      </w:pPr>
      <w:r w:rsidRPr="007222A9">
        <w:rPr>
          <w:lang w:val="de-CH"/>
        </w:rPr>
        <w:t>JavaScript-Code:</w:t>
      </w:r>
    </w:p>
    <w:p w14:paraId="39EA2A15" w14:textId="4652ECF4" w:rsidR="000A5790" w:rsidRPr="007222A9" w:rsidRDefault="000A5790" w:rsidP="000A5790">
      <w:pPr>
        <w:pStyle w:val="CodeErgebnis"/>
        <w:rPr>
          <w:color w:val="D4D4D4"/>
          <w:lang w:val="de-CH"/>
        </w:rPr>
      </w:pPr>
      <w:r w:rsidRPr="007222A9">
        <w:rPr>
          <w:color w:val="569CD6"/>
          <w:lang w:val="de-CH"/>
        </w:rPr>
        <w:t>function</w:t>
      </w:r>
      <w:r w:rsidRPr="007222A9">
        <w:rPr>
          <w:color w:val="D4D4D4"/>
          <w:lang w:val="de-CH"/>
        </w:rPr>
        <w:t xml:space="preserve"> </w:t>
      </w:r>
      <w:r w:rsidRPr="007222A9">
        <w:rPr>
          <w:lang w:val="de-CH"/>
        </w:rPr>
        <w:t>showPage</w:t>
      </w:r>
      <w:r w:rsidRPr="007222A9">
        <w:rPr>
          <w:color w:val="D4D4D4"/>
          <w:lang w:val="de-CH"/>
        </w:rPr>
        <w:t xml:space="preserve">() </w:t>
      </w:r>
      <w:r w:rsidRPr="007222A9">
        <w:rPr>
          <w:rStyle w:val="CodeZchn"/>
          <w:lang w:val="de-CH"/>
        </w:rPr>
        <w:t>{</w:t>
      </w:r>
    </w:p>
    <w:p w14:paraId="675D3806" w14:textId="1060B085" w:rsidR="000A5790" w:rsidRPr="007222A9" w:rsidRDefault="000A5790" w:rsidP="00742DC2">
      <w:pPr>
        <w:pStyle w:val="CodeErgebnis"/>
        <w:rPr>
          <w:color w:val="6A9955"/>
          <w:lang w:val="de-CH"/>
        </w:rPr>
      </w:pPr>
      <w:r w:rsidRPr="007222A9">
        <w:rPr>
          <w:color w:val="6A9955"/>
          <w:lang w:val="de-CH"/>
        </w:rPr>
        <w:t xml:space="preserve">    //code</w:t>
      </w:r>
    </w:p>
    <w:p w14:paraId="09EE325A" w14:textId="77777777" w:rsidR="00AB1F9D" w:rsidRPr="007222A9" w:rsidRDefault="000A5790" w:rsidP="00AB1F9D">
      <w:pPr>
        <w:pStyle w:val="CodeErgebnis"/>
        <w:rPr>
          <w:lang w:val="de-CH"/>
        </w:rPr>
      </w:pPr>
      <w:r w:rsidRPr="007222A9">
        <w:rPr>
          <w:color w:val="D4D4D4"/>
          <w:lang w:val="de-CH"/>
        </w:rPr>
        <w:t xml:space="preserve">    </w:t>
      </w:r>
      <w:r w:rsidR="00B02BFE" w:rsidRPr="007222A9">
        <w:rPr>
          <w:color w:val="C586C0"/>
          <w:lang w:val="de-CH"/>
        </w:rPr>
        <w:t>R</w:t>
      </w:r>
      <w:r w:rsidRPr="007222A9">
        <w:rPr>
          <w:color w:val="C586C0"/>
          <w:lang w:val="de-CH"/>
        </w:rPr>
        <w:t>eturn</w:t>
      </w:r>
      <w:r w:rsidR="00B02BFE" w:rsidRPr="007222A9">
        <w:rPr>
          <w:color w:val="C586C0"/>
          <w:lang w:val="de-CH"/>
        </w:rPr>
        <w:t xml:space="preserve"> </w:t>
      </w:r>
      <w:r w:rsidR="00B02BFE" w:rsidRPr="007222A9">
        <w:rPr>
          <w:lang w:val="de-CH"/>
        </w:rPr>
        <w:t>htmlCode</w:t>
      </w:r>
    </w:p>
    <w:p w14:paraId="0BEF08BD" w14:textId="42A27265" w:rsidR="000A5790" w:rsidRPr="007222A9" w:rsidRDefault="00AB1F9D" w:rsidP="00AB1F9D">
      <w:pPr>
        <w:pStyle w:val="CodeSnippet2"/>
        <w:rPr>
          <w:color w:val="569CD6"/>
        </w:rPr>
      </w:pPr>
      <w:bookmarkStart w:id="555" w:name="_Toc103938553"/>
      <w:r w:rsidRPr="007222A9">
        <w:t xml:space="preserve">CodeSnippet </w:t>
      </w:r>
      <w:r>
        <w:fldChar w:fldCharType="begin"/>
      </w:r>
      <w:r w:rsidRPr="007222A9">
        <w:instrText xml:space="preserve"> SEQ CodeSnippet \* ARABIC </w:instrText>
      </w:r>
      <w:r>
        <w:fldChar w:fldCharType="separate"/>
      </w:r>
      <w:r w:rsidR="00AB0EEA" w:rsidRPr="007222A9">
        <w:rPr>
          <w:noProof/>
        </w:rPr>
        <w:t>12</w:t>
      </w:r>
      <w:r>
        <w:fldChar w:fldCharType="end"/>
      </w:r>
      <w:r w:rsidRPr="007222A9">
        <w:t xml:space="preserve">: Unterschied </w:t>
      </w:r>
      <w:proofErr w:type="spellStart"/>
      <w:r w:rsidRPr="007222A9">
        <w:t>React</w:t>
      </w:r>
      <w:proofErr w:type="spellEnd"/>
      <w:r w:rsidRPr="007222A9">
        <w:t xml:space="preserve"> / HTML</w:t>
      </w:r>
      <w:bookmarkEnd w:id="555"/>
    </w:p>
    <w:p w14:paraId="5FEC27C8" w14:textId="77777777" w:rsidR="00C54E56" w:rsidRPr="007222A9" w:rsidRDefault="00C54E56">
      <w:pPr>
        <w:rPr>
          <w:rFonts w:cs="Arial"/>
          <w:b/>
          <w:iCs/>
          <w:sz w:val="32"/>
          <w:szCs w:val="26"/>
        </w:rPr>
      </w:pPr>
      <w:bookmarkStart w:id="556" w:name="_Toc103938920"/>
      <w:r w:rsidRPr="007222A9">
        <w:br w:type="page"/>
      </w:r>
    </w:p>
    <w:p w14:paraId="706AE973" w14:textId="69DD0A97" w:rsidR="00AB1F9D" w:rsidRDefault="00AB1F9D" w:rsidP="003102CF">
      <w:pPr>
        <w:pStyle w:val="Heading3"/>
        <w:rPr>
          <w:lang w:val="en-GB"/>
        </w:rPr>
      </w:pPr>
      <w:r>
        <w:rPr>
          <w:lang w:val="en-GB"/>
        </w:rPr>
        <w:lastRenderedPageBreak/>
        <w:t xml:space="preserve">Debugging </w:t>
      </w:r>
      <w:proofErr w:type="spellStart"/>
      <w:r>
        <w:rPr>
          <w:lang w:val="en-GB"/>
        </w:rPr>
        <w:t>mit</w:t>
      </w:r>
      <w:proofErr w:type="spellEnd"/>
      <w:r>
        <w:rPr>
          <w:lang w:val="en-GB"/>
        </w:rPr>
        <w:t xml:space="preserve"> REACT-Tools</w:t>
      </w:r>
      <w:bookmarkEnd w:id="556"/>
    </w:p>
    <w:p w14:paraId="42869F3D" w14:textId="4509D9DA" w:rsidR="00AB1F9D" w:rsidRDefault="00AB1F9D" w:rsidP="00AB1F9D">
      <w:r w:rsidRPr="00AB1F9D">
        <w:t xml:space="preserve">Durch die </w:t>
      </w:r>
      <w:proofErr w:type="spellStart"/>
      <w:r w:rsidRPr="00AB1F9D">
        <w:t>React</w:t>
      </w:r>
      <w:proofErr w:type="spellEnd"/>
      <w:r w:rsidRPr="00AB1F9D">
        <w:t>-Tools</w:t>
      </w:r>
      <w:r>
        <w:t xml:space="preserve"> (</w:t>
      </w:r>
      <w:hyperlink r:id="rId176" w:history="1">
        <w:r w:rsidR="001B4671">
          <w:rPr>
            <w:rStyle w:val="Hyperlink"/>
          </w:rPr>
          <w:t>Chrome Web Store</w:t>
        </w:r>
      </w:hyperlink>
      <w:r>
        <w:t>)</w:t>
      </w:r>
      <w:r w:rsidRPr="00AB1F9D">
        <w:t xml:space="preserve"> ist</w:t>
      </w:r>
      <w:r>
        <w:t xml:space="preserve"> es möglich den Code zu debuggen.</w:t>
      </w:r>
    </w:p>
    <w:p w14:paraId="1EC4395E" w14:textId="2CA2BDF7" w:rsidR="00343595" w:rsidRDefault="00AB1F9D">
      <w:r>
        <w:t xml:space="preserve">Die Files findet man in den </w:t>
      </w:r>
      <w:proofErr w:type="spellStart"/>
      <w:r>
        <w:t>D</w:t>
      </w:r>
      <w:r w:rsidR="001B4671">
        <w:t>evTools</w:t>
      </w:r>
      <w:proofErr w:type="spellEnd"/>
      <w:r w:rsidR="001B4671">
        <w:t xml:space="preserve"> unter dem Tab Sources.</w:t>
      </w:r>
    </w:p>
    <w:p w14:paraId="207516B7" w14:textId="7CA8DB3D" w:rsidR="00167E2D" w:rsidRDefault="00167E2D" w:rsidP="003102CF">
      <w:pPr>
        <w:pStyle w:val="Heading3"/>
      </w:pPr>
      <w:bookmarkStart w:id="557" w:name="_Toc103938921"/>
      <w:r>
        <w:t>Warum REACT</w:t>
      </w:r>
      <w:bookmarkEnd w:id="557"/>
    </w:p>
    <w:p w14:paraId="74EFBFA6" w14:textId="719914B7" w:rsidR="00167E2D" w:rsidRDefault="00167E2D" w:rsidP="00167E2D">
      <w:r>
        <w:t>Durch REACT kann man beispielsweise vorgefertigte HTML Elemente benutzen</w:t>
      </w:r>
      <w:r w:rsidR="00D6260E">
        <w:t>:</w:t>
      </w:r>
    </w:p>
    <w:p w14:paraId="76A17A69" w14:textId="77777777" w:rsidR="00D6260E" w:rsidRPr="00D6260E" w:rsidRDefault="00D6260E" w:rsidP="00D6260E">
      <w:pPr>
        <w:pStyle w:val="Code"/>
        <w:rPr>
          <w:color w:val="FFFFFF"/>
        </w:rPr>
      </w:pPr>
      <w:r w:rsidRPr="00D6260E">
        <w:rPr>
          <w:color w:val="569CD6"/>
          <w:lang w:val="en-GB"/>
        </w:rPr>
        <w:t>class</w:t>
      </w:r>
      <w:r w:rsidRPr="00D6260E">
        <w:rPr>
          <w:color w:val="FFFFFF"/>
        </w:rPr>
        <w:t xml:space="preserve"> </w:t>
      </w:r>
      <w:r w:rsidRPr="00A665FB">
        <w:rPr>
          <w:color w:val="4EC9B0"/>
        </w:rPr>
        <w:t>HelloMessage</w:t>
      </w:r>
      <w:r w:rsidRPr="00D6260E">
        <w:rPr>
          <w:color w:val="FFFFFF"/>
        </w:rPr>
        <w:t xml:space="preserve"> </w:t>
      </w:r>
      <w:r w:rsidRPr="00D6260E">
        <w:rPr>
          <w:color w:val="569CD6"/>
          <w:lang w:val="en-GB"/>
        </w:rPr>
        <w:t>extends</w:t>
      </w:r>
      <w:r w:rsidRPr="00D6260E">
        <w:rPr>
          <w:color w:val="FFFFFF"/>
        </w:rPr>
        <w:t xml:space="preserve"> </w:t>
      </w:r>
      <w:r w:rsidRPr="00A665FB">
        <w:rPr>
          <w:color w:val="4EC9B0"/>
        </w:rPr>
        <w:t>React</w:t>
      </w:r>
      <w:r w:rsidRPr="00A665FB">
        <w:t>.</w:t>
      </w:r>
      <w:r w:rsidRPr="00A665FB">
        <w:rPr>
          <w:color w:val="4EC9B0"/>
        </w:rPr>
        <w:t>Component</w:t>
      </w:r>
      <w:r w:rsidRPr="00D6260E">
        <w:rPr>
          <w:color w:val="FFFFFF"/>
        </w:rPr>
        <w:t xml:space="preserve"> </w:t>
      </w:r>
      <w:r w:rsidRPr="00A665FB">
        <w:t>{</w:t>
      </w:r>
    </w:p>
    <w:p w14:paraId="2BE20FC6" w14:textId="77777777" w:rsidR="00D6260E" w:rsidRPr="00D6260E" w:rsidRDefault="00D6260E" w:rsidP="00D6260E">
      <w:pPr>
        <w:pStyle w:val="Code"/>
        <w:rPr>
          <w:color w:val="FFFFFF"/>
        </w:rPr>
      </w:pPr>
      <w:r w:rsidRPr="00D6260E">
        <w:rPr>
          <w:color w:val="FFFFFF"/>
        </w:rPr>
        <w:t xml:space="preserve">  </w:t>
      </w:r>
      <w:r w:rsidRPr="00343595">
        <w:rPr>
          <w:color w:val="DCDCAA"/>
        </w:rPr>
        <w:t>render</w:t>
      </w:r>
      <w:r w:rsidRPr="00D6260E">
        <w:t>() {</w:t>
      </w:r>
    </w:p>
    <w:p w14:paraId="1A83DBB3" w14:textId="77777777" w:rsidR="00D6260E" w:rsidRPr="00D6260E" w:rsidRDefault="00D6260E" w:rsidP="00D6260E">
      <w:pPr>
        <w:pStyle w:val="Code"/>
        <w:rPr>
          <w:color w:val="FFFFFF"/>
        </w:rPr>
      </w:pPr>
      <w:r w:rsidRPr="00D6260E">
        <w:rPr>
          <w:color w:val="FFFFFF"/>
        </w:rPr>
        <w:t xml:space="preserve">    </w:t>
      </w:r>
      <w:r w:rsidRPr="00D6260E">
        <w:rPr>
          <w:color w:val="C586C0"/>
        </w:rPr>
        <w:t>return</w:t>
      </w:r>
      <w:r w:rsidRPr="00D6260E">
        <w:rPr>
          <w:color w:val="FFFFFF"/>
        </w:rPr>
        <w:t xml:space="preserve"> </w:t>
      </w:r>
      <w:r w:rsidRPr="00D6260E">
        <w:t>(</w:t>
      </w:r>
    </w:p>
    <w:p w14:paraId="4F90216B" w14:textId="77777777" w:rsidR="00D6260E" w:rsidRPr="00D6260E" w:rsidRDefault="00D6260E" w:rsidP="00D6260E">
      <w:pPr>
        <w:pStyle w:val="Code"/>
        <w:rPr>
          <w:color w:val="FFFFFF"/>
        </w:rPr>
      </w:pPr>
      <w:r w:rsidRPr="00D6260E">
        <w:rPr>
          <w:color w:val="FFFFFF"/>
        </w:rPr>
        <w:t xml:space="preserve">      </w:t>
      </w:r>
      <w:r w:rsidRPr="00D6260E">
        <w:rPr>
          <w:color w:val="808080"/>
        </w:rPr>
        <w:t>&lt;</w:t>
      </w:r>
      <w:r w:rsidRPr="00D6260E">
        <w:rPr>
          <w:color w:val="569CD6"/>
          <w:lang w:val="en-GB"/>
        </w:rPr>
        <w:t>div</w:t>
      </w:r>
      <w:r w:rsidRPr="00D6260E">
        <w:rPr>
          <w:color w:val="808080"/>
        </w:rPr>
        <w:t>&gt;</w:t>
      </w:r>
    </w:p>
    <w:p w14:paraId="675ED2F8" w14:textId="77777777" w:rsidR="00D6260E" w:rsidRPr="00D6260E" w:rsidRDefault="00D6260E" w:rsidP="00D6260E">
      <w:pPr>
        <w:pStyle w:val="Code"/>
        <w:rPr>
          <w:color w:val="FFFFFF"/>
        </w:rPr>
      </w:pPr>
      <w:r w:rsidRPr="00D6260E">
        <w:rPr>
          <w:color w:val="FFFFFF"/>
        </w:rPr>
        <w:t xml:space="preserve">        Hello </w:t>
      </w:r>
      <w:r w:rsidRPr="00D6260E">
        <w:rPr>
          <w:color w:val="569CD6"/>
          <w:lang w:val="en-GB"/>
        </w:rPr>
        <w:t>{this</w:t>
      </w:r>
      <w:r w:rsidRPr="00D6260E">
        <w:t>.</w:t>
      </w:r>
      <w:r w:rsidRPr="00343595">
        <w:rPr>
          <w:color w:val="33B4FF"/>
        </w:rPr>
        <w:t>props</w:t>
      </w:r>
      <w:r w:rsidRPr="00D6260E">
        <w:t>.</w:t>
      </w:r>
      <w:r w:rsidRPr="00343595">
        <w:rPr>
          <w:color w:val="8CDCFE"/>
        </w:rPr>
        <w:t>name</w:t>
      </w:r>
      <w:r w:rsidRPr="00343595">
        <w:rPr>
          <w:color w:val="569CD6"/>
          <w:lang w:val="en-GB"/>
        </w:rPr>
        <w:t>}</w:t>
      </w:r>
    </w:p>
    <w:p w14:paraId="3BD070C6" w14:textId="77777777" w:rsidR="00D6260E" w:rsidRPr="00D6260E" w:rsidRDefault="00D6260E" w:rsidP="00D6260E">
      <w:pPr>
        <w:pStyle w:val="Code"/>
        <w:rPr>
          <w:color w:val="FFFFFF"/>
        </w:rPr>
      </w:pPr>
      <w:r w:rsidRPr="00D6260E">
        <w:rPr>
          <w:color w:val="FFFFFF"/>
        </w:rPr>
        <w:t xml:space="preserve">      </w:t>
      </w:r>
      <w:r w:rsidRPr="00D6260E">
        <w:rPr>
          <w:color w:val="808080"/>
        </w:rPr>
        <w:t>&lt;/</w:t>
      </w:r>
      <w:r w:rsidRPr="00D6260E">
        <w:rPr>
          <w:color w:val="569CD6"/>
          <w:lang w:val="en-GB"/>
        </w:rPr>
        <w:t>div</w:t>
      </w:r>
      <w:r w:rsidRPr="00D6260E">
        <w:rPr>
          <w:color w:val="808080"/>
        </w:rPr>
        <w:t>&gt;</w:t>
      </w:r>
    </w:p>
    <w:p w14:paraId="46833F5C" w14:textId="77777777" w:rsidR="00D6260E" w:rsidRPr="00343595" w:rsidRDefault="00D6260E" w:rsidP="00343595">
      <w:pPr>
        <w:pStyle w:val="Code"/>
      </w:pPr>
      <w:r w:rsidRPr="00D6260E">
        <w:rPr>
          <w:color w:val="FFFFFF"/>
        </w:rPr>
        <w:t xml:space="preserve">    </w:t>
      </w:r>
      <w:r w:rsidRPr="00343595">
        <w:t>);</w:t>
      </w:r>
    </w:p>
    <w:p w14:paraId="342287B0" w14:textId="77777777" w:rsidR="00D6260E" w:rsidRPr="00343595" w:rsidRDefault="00D6260E" w:rsidP="00343595">
      <w:pPr>
        <w:pStyle w:val="Code"/>
      </w:pPr>
      <w:r w:rsidRPr="00343595">
        <w:t xml:space="preserve">  }</w:t>
      </w:r>
    </w:p>
    <w:p w14:paraId="2BBC278E" w14:textId="77777777" w:rsidR="00D6260E" w:rsidRPr="00343595" w:rsidRDefault="00D6260E" w:rsidP="00343595">
      <w:pPr>
        <w:pStyle w:val="Code"/>
      </w:pPr>
      <w:r w:rsidRPr="00343595">
        <w:t>}</w:t>
      </w:r>
    </w:p>
    <w:p w14:paraId="6C464A66" w14:textId="77777777" w:rsidR="00D6260E" w:rsidRPr="00D6260E" w:rsidRDefault="00D6260E" w:rsidP="00D6260E">
      <w:pPr>
        <w:pStyle w:val="Code"/>
        <w:rPr>
          <w:color w:val="FFFFFF"/>
        </w:rPr>
      </w:pPr>
    </w:p>
    <w:p w14:paraId="5FA126C2" w14:textId="77777777" w:rsidR="00D6260E" w:rsidRPr="00D6260E" w:rsidRDefault="00D6260E" w:rsidP="00D6260E">
      <w:pPr>
        <w:pStyle w:val="Code"/>
        <w:rPr>
          <w:color w:val="FFFFFF"/>
        </w:rPr>
      </w:pPr>
      <w:r w:rsidRPr="00343595">
        <w:rPr>
          <w:color w:val="8CDCFE"/>
        </w:rPr>
        <w:t>ReactDOM</w:t>
      </w:r>
      <w:r w:rsidRPr="00D6260E">
        <w:rPr>
          <w:color w:val="88C6BE"/>
        </w:rPr>
        <w:t>.</w:t>
      </w:r>
      <w:r w:rsidRPr="00343595">
        <w:rPr>
          <w:color w:val="DCDCAA"/>
        </w:rPr>
        <w:t>render</w:t>
      </w:r>
      <w:r w:rsidRPr="00343595">
        <w:t>(</w:t>
      </w:r>
    </w:p>
    <w:p w14:paraId="4458DC7C" w14:textId="77777777" w:rsidR="00D6260E" w:rsidRPr="00D6260E" w:rsidRDefault="00D6260E" w:rsidP="00D6260E">
      <w:pPr>
        <w:pStyle w:val="Code"/>
        <w:rPr>
          <w:color w:val="FFFFFF"/>
        </w:rPr>
      </w:pPr>
      <w:r w:rsidRPr="00D6260E">
        <w:rPr>
          <w:color w:val="FFFFFF"/>
        </w:rPr>
        <w:t xml:space="preserve">  </w:t>
      </w:r>
      <w:r w:rsidRPr="00343595">
        <w:rPr>
          <w:color w:val="808080"/>
        </w:rPr>
        <w:t>&lt;</w:t>
      </w:r>
      <w:r w:rsidRPr="00343595">
        <w:rPr>
          <w:color w:val="4EC9B0"/>
        </w:rPr>
        <w:t>HelloMessage</w:t>
      </w:r>
      <w:r w:rsidRPr="00343595">
        <w:rPr>
          <w:color w:val="808080"/>
        </w:rPr>
        <w:t xml:space="preserve"> </w:t>
      </w:r>
      <w:r w:rsidRPr="00343595">
        <w:rPr>
          <w:color w:val="8CDCFE"/>
        </w:rPr>
        <w:t>name</w:t>
      </w:r>
      <w:r w:rsidRPr="00343595">
        <w:rPr>
          <w:lang w:val="en-GB"/>
        </w:rPr>
        <w:t>=</w:t>
      </w:r>
      <w:r w:rsidRPr="00343595">
        <w:rPr>
          <w:color w:val="CE9178"/>
          <w:lang w:val="en-GB"/>
        </w:rPr>
        <w:t>"Taylor"</w:t>
      </w:r>
      <w:r w:rsidRPr="00343595">
        <w:rPr>
          <w:color w:val="808080"/>
        </w:rPr>
        <w:t xml:space="preserve"> /&gt;</w:t>
      </w:r>
      <w:r w:rsidRPr="00343595">
        <w:t>,</w:t>
      </w:r>
    </w:p>
    <w:p w14:paraId="200F4C21" w14:textId="77777777" w:rsidR="00D6260E" w:rsidRPr="00D6260E" w:rsidRDefault="00D6260E" w:rsidP="00D6260E">
      <w:pPr>
        <w:pStyle w:val="Code"/>
        <w:rPr>
          <w:color w:val="FFFFFF"/>
        </w:rPr>
      </w:pPr>
      <w:r w:rsidRPr="00D6260E">
        <w:rPr>
          <w:color w:val="FFFFFF"/>
        </w:rPr>
        <w:t xml:space="preserve">  </w:t>
      </w:r>
      <w:r w:rsidRPr="00343595">
        <w:rPr>
          <w:color w:val="8CDCFE"/>
        </w:rPr>
        <w:t>document</w:t>
      </w:r>
      <w:r w:rsidRPr="00343595">
        <w:t>.</w:t>
      </w:r>
      <w:r w:rsidRPr="00343595">
        <w:rPr>
          <w:color w:val="DCDCAA"/>
        </w:rPr>
        <w:t>getElementById</w:t>
      </w:r>
      <w:r w:rsidRPr="00343595">
        <w:t>(</w:t>
      </w:r>
      <w:r w:rsidRPr="00343595">
        <w:rPr>
          <w:color w:val="CE9178"/>
          <w:lang w:val="en-GB"/>
        </w:rPr>
        <w:t>'hello-example'</w:t>
      </w:r>
      <w:r w:rsidRPr="00343595">
        <w:t>)</w:t>
      </w:r>
    </w:p>
    <w:p w14:paraId="05E8419E" w14:textId="77777777" w:rsidR="00D6260E" w:rsidRPr="00343595" w:rsidRDefault="00D6260E" w:rsidP="00343595">
      <w:pPr>
        <w:pStyle w:val="Code"/>
      </w:pPr>
      <w:r w:rsidRPr="00343595">
        <w:t>);</w:t>
      </w:r>
    </w:p>
    <w:p w14:paraId="16B6A837" w14:textId="6EEA522C" w:rsidR="00D6260E" w:rsidRPr="00B263D3" w:rsidRDefault="00E82762" w:rsidP="00B263D3">
      <w:pPr>
        <w:pStyle w:val="CodeSnippet1"/>
        <w:rPr>
          <w:lang w:val="en-GB"/>
        </w:rPr>
      </w:pPr>
      <w:bookmarkStart w:id="558" w:name="_Toc103938554"/>
      <w:r w:rsidRPr="004D42CD">
        <w:rPr>
          <w:lang w:val="en-GB"/>
        </w:rPr>
        <w:t xml:space="preserve">CodeSnippet </w:t>
      </w:r>
      <w:r w:rsidR="004D42CD">
        <w:fldChar w:fldCharType="begin"/>
      </w:r>
      <w:r w:rsidR="004D42CD" w:rsidRPr="004D42CD">
        <w:rPr>
          <w:lang w:val="en-GB"/>
        </w:rPr>
        <w:instrText xml:space="preserve"> SEQ CodeSnippet \* ARABIC </w:instrText>
      </w:r>
      <w:r w:rsidR="004D42CD">
        <w:fldChar w:fldCharType="separate"/>
      </w:r>
      <w:r w:rsidR="00AB0EEA">
        <w:rPr>
          <w:noProof/>
          <w:lang w:val="en-GB"/>
        </w:rPr>
        <w:t>13</w:t>
      </w:r>
      <w:r w:rsidR="004D42CD">
        <w:rPr>
          <w:noProof/>
        </w:rPr>
        <w:fldChar w:fldCharType="end"/>
      </w:r>
      <w:r w:rsidRPr="004D42CD">
        <w:rPr>
          <w:lang w:val="en-GB"/>
        </w:rPr>
        <w:t xml:space="preserve">: </w:t>
      </w:r>
      <w:proofErr w:type="spellStart"/>
      <w:r w:rsidRPr="004D42CD">
        <w:rPr>
          <w:lang w:val="en-GB"/>
        </w:rPr>
        <w:t>Beispiell</w:t>
      </w:r>
      <w:proofErr w:type="spellEnd"/>
      <w:r w:rsidRPr="004D42CD">
        <w:rPr>
          <w:lang w:val="en-GB"/>
        </w:rPr>
        <w:t xml:space="preserve"> React Class</w:t>
      </w:r>
      <w:bookmarkEnd w:id="558"/>
    </w:p>
    <w:p w14:paraId="4CCC9819" w14:textId="281AD40F" w:rsidR="00533115" w:rsidRPr="00AB0EEA" w:rsidRDefault="00AB0EEA" w:rsidP="00AB0EEA">
      <w:pPr>
        <w:pStyle w:val="Heading3"/>
        <w:rPr>
          <w:lang w:val="en-GB"/>
        </w:rPr>
      </w:pPr>
      <w:bookmarkStart w:id="559" w:name="_Toc103938922"/>
      <w:r w:rsidRPr="00AB0EEA">
        <w:rPr>
          <w:lang w:val="en-GB"/>
        </w:rPr>
        <w:t>CSS Properties in JS R</w:t>
      </w:r>
      <w:r>
        <w:rPr>
          <w:lang w:val="en-GB"/>
        </w:rPr>
        <w:t>eact</w:t>
      </w:r>
      <w:bookmarkEnd w:id="559"/>
    </w:p>
    <w:p w14:paraId="77184983" w14:textId="5A042009" w:rsidR="00BA17AA" w:rsidRDefault="00AB0EEA" w:rsidP="00BA17AA">
      <w:r>
        <w:t xml:space="preserve">Um </w:t>
      </w:r>
      <w:r w:rsidR="007A2223">
        <w:t>fort</w:t>
      </w:r>
      <w:r>
        <w:t xml:space="preserve">laufend </w:t>
      </w:r>
      <w:r w:rsidR="007A2223">
        <w:t>CSS-Werte</w:t>
      </w:r>
      <w:r>
        <w:t xml:space="preserve"> zu ändern</w:t>
      </w:r>
      <w:r w:rsidR="00B970EC">
        <w:t>,</w:t>
      </w:r>
      <w:commentRangeStart w:id="560"/>
      <w:r>
        <w:t xml:space="preserve"> </w:t>
      </w:r>
      <w:commentRangeEnd w:id="560"/>
      <w:r w:rsidR="007216BD">
        <w:rPr>
          <w:rStyle w:val="CommentReference"/>
        </w:rPr>
        <w:commentReference w:id="560"/>
      </w:r>
      <w:r>
        <w:t xml:space="preserve">braucht man JavaScript. In folgendem Beispiel wird die </w:t>
      </w:r>
      <w:proofErr w:type="spellStart"/>
      <w:r w:rsidR="005F55FC" w:rsidRPr="005F55FC">
        <w:rPr>
          <w:rStyle w:val="CodeImTextZchn"/>
        </w:rPr>
        <w:t>m</w:t>
      </w:r>
      <w:r w:rsidRPr="005F55FC">
        <w:rPr>
          <w:rStyle w:val="CodeImTextZchn"/>
        </w:rPr>
        <w:t>argin</w:t>
      </w:r>
      <w:proofErr w:type="spellEnd"/>
      <w:r>
        <w:t xml:space="preserve"> </w:t>
      </w:r>
      <w:r w:rsidR="00B970EC">
        <w:t>des</w:t>
      </w:r>
      <w:commentRangeStart w:id="561"/>
      <w:r>
        <w:t xml:space="preserve"> Objekt</w:t>
      </w:r>
      <w:r w:rsidR="00B970EC">
        <w:t>es</w:t>
      </w:r>
      <w:r>
        <w:t xml:space="preserve"> </w:t>
      </w:r>
      <w:commentRangeEnd w:id="561"/>
      <w:r w:rsidR="007216BD">
        <w:rPr>
          <w:rStyle w:val="CommentReference"/>
        </w:rPr>
        <w:commentReference w:id="561"/>
      </w:r>
      <w:proofErr w:type="spellStart"/>
      <w:r>
        <w:rPr>
          <w:rStyle w:val="CodeImTextZchn"/>
        </w:rPr>
        <w:t>mainSplitter</w:t>
      </w:r>
      <w:proofErr w:type="spellEnd"/>
      <w:r w:rsidRPr="00AB0EEA">
        <w:t xml:space="preserve"> verändert.</w:t>
      </w:r>
    </w:p>
    <w:p w14:paraId="124DD199" w14:textId="01F1D454" w:rsidR="00AB0EEA" w:rsidRPr="00AB0EEA" w:rsidRDefault="00AB0EEA" w:rsidP="00BA17AA">
      <w:pPr>
        <w:rPr>
          <w:smallCaps/>
        </w:rPr>
      </w:pPr>
      <w:commentRangeStart w:id="562"/>
      <w:commentRangeStart w:id="563"/>
      <w:r>
        <w:t xml:space="preserve">Im ersten Teil </w:t>
      </w:r>
      <w:r w:rsidR="00B970EC">
        <w:t xml:space="preserve">wird die Margin auf </w:t>
      </w:r>
      <w:r>
        <w:t xml:space="preserve">eine </w:t>
      </w:r>
      <w:r w:rsidR="00F045A1">
        <w:t>f</w:t>
      </w:r>
      <w:r>
        <w:t>ixe Grösse</w:t>
      </w:r>
      <w:r w:rsidR="00B970EC">
        <w:t xml:space="preserve"> gesetzt</w:t>
      </w:r>
      <w:r>
        <w:t xml:space="preserve">, im zweiten </w:t>
      </w:r>
      <w:r w:rsidR="007A2223">
        <w:t>an ein</w:t>
      </w:r>
      <w:r>
        <w:t xml:space="preserve"> andere</w:t>
      </w:r>
      <w:r w:rsidR="007A2223">
        <w:t>s</w:t>
      </w:r>
      <w:r>
        <w:t xml:space="preserve"> Objekt</w:t>
      </w:r>
      <w:r w:rsidR="003448DF" w:rsidRPr="003448DF">
        <w:t xml:space="preserve"> </w:t>
      </w:r>
      <w:r w:rsidR="003448DF">
        <w:t>angepasst</w:t>
      </w:r>
      <w:r>
        <w:t>.</w:t>
      </w:r>
      <w:commentRangeEnd w:id="562"/>
      <w:r w:rsidR="007216BD">
        <w:rPr>
          <w:rStyle w:val="CommentReference"/>
        </w:rPr>
        <w:commentReference w:id="562"/>
      </w:r>
      <w:commentRangeEnd w:id="563"/>
      <w:r w:rsidR="00BE1D66">
        <w:rPr>
          <w:rStyle w:val="CommentReference"/>
        </w:rPr>
        <w:commentReference w:id="563"/>
      </w:r>
    </w:p>
    <w:p w14:paraId="16AD6EED" w14:textId="49664362" w:rsidR="00EB0D1F" w:rsidRDefault="00EB0D1F" w:rsidP="00EB0D1F">
      <w:pPr>
        <w:pStyle w:val="Code"/>
      </w:pPr>
      <w:r w:rsidRPr="00EB0D1F">
        <w:rPr>
          <w:color w:val="569CD6"/>
        </w:rPr>
        <w:t>function</w:t>
      </w:r>
      <w:r w:rsidRPr="00EB0D1F">
        <w:t xml:space="preserve"> resizeHeader() {</w:t>
      </w:r>
    </w:p>
    <w:p w14:paraId="7333F15F" w14:textId="7528523F" w:rsidR="00AB0EEA" w:rsidRPr="001B08D7" w:rsidRDefault="00AB0EEA" w:rsidP="00EB0D1F">
      <w:pPr>
        <w:pStyle w:val="Code"/>
        <w:rPr>
          <w:color w:val="6A9955"/>
          <w:lang w:val="en-GB"/>
        </w:rPr>
      </w:pPr>
      <w:r w:rsidRPr="001B08D7">
        <w:rPr>
          <w:color w:val="6A9955"/>
          <w:lang w:val="en-GB"/>
        </w:rPr>
        <w:t>//Variante 1</w:t>
      </w:r>
    </w:p>
    <w:p w14:paraId="7BCBF381" w14:textId="77777777" w:rsidR="00AB0EEA" w:rsidRDefault="00AB0EEA" w:rsidP="00AB0EEA">
      <w:pPr>
        <w:pStyle w:val="Code"/>
      </w:pPr>
      <w:r>
        <w:t xml:space="preserve">  </w:t>
      </w:r>
      <w:r w:rsidRPr="00EB0D1F">
        <w:t>document.getElementById(</w:t>
      </w:r>
      <w:r w:rsidRPr="00EB0D1F">
        <w:rPr>
          <w:color w:val="CE9178"/>
        </w:rPr>
        <w:t>'mainSplitter'</w:t>
      </w:r>
      <w:r w:rsidRPr="00EB0D1F">
        <w:t>)</w:t>
      </w:r>
    </w:p>
    <w:p w14:paraId="5A499373" w14:textId="1D6C8232" w:rsidR="00AB0EEA" w:rsidRDefault="00AB0EEA" w:rsidP="00AB0EEA">
      <w:pPr>
        <w:pStyle w:val="Code"/>
        <w:rPr>
          <w:color w:val="CE9178"/>
          <w:lang w:val="en-GB"/>
        </w:rPr>
      </w:pPr>
      <w:r>
        <w:t xml:space="preserve">      </w:t>
      </w:r>
      <w:r w:rsidRPr="00EB0D1F">
        <w:t>.style.margin =</w:t>
      </w:r>
      <w:r>
        <w:t xml:space="preserve"> </w:t>
      </w:r>
      <w:r w:rsidRPr="00AB0EEA">
        <w:rPr>
          <w:color w:val="CE9178"/>
          <w:lang w:val="en-GB"/>
        </w:rPr>
        <w:t>'25px'</w:t>
      </w:r>
      <w:r>
        <w:t>;</w:t>
      </w:r>
    </w:p>
    <w:p w14:paraId="63BC49C0" w14:textId="26E8219E" w:rsidR="00AB0EEA" w:rsidRDefault="00AB0EEA" w:rsidP="00AB0EEA">
      <w:pPr>
        <w:pStyle w:val="Code"/>
        <w:rPr>
          <w:lang w:val="en-GB"/>
        </w:rPr>
      </w:pPr>
    </w:p>
    <w:p w14:paraId="325E5F13" w14:textId="2DEBB225" w:rsidR="00AB0EEA" w:rsidRPr="001B08D7" w:rsidRDefault="00AB0EEA" w:rsidP="00AB0EEA">
      <w:pPr>
        <w:pStyle w:val="Code"/>
        <w:rPr>
          <w:color w:val="6A9955"/>
          <w:lang w:val="en-GB"/>
        </w:rPr>
      </w:pPr>
      <w:r w:rsidRPr="001B08D7">
        <w:rPr>
          <w:color w:val="6A9955"/>
          <w:lang w:val="en-GB"/>
        </w:rPr>
        <w:t>//Variante 2</w:t>
      </w:r>
    </w:p>
    <w:p w14:paraId="688EF32E" w14:textId="5381561A" w:rsidR="00186743" w:rsidRDefault="00186743" w:rsidP="00EB0D1F">
      <w:pPr>
        <w:pStyle w:val="Code"/>
      </w:pPr>
      <w:r>
        <w:t xml:space="preserve"> </w:t>
      </w:r>
      <w:r w:rsidR="00EB0D1F" w:rsidRPr="00EB0D1F">
        <w:t xml:space="preserve"> document.getElementById(</w:t>
      </w:r>
      <w:r w:rsidR="00EB0D1F" w:rsidRPr="00EB0D1F">
        <w:rPr>
          <w:color w:val="CE9178"/>
        </w:rPr>
        <w:t>'mainSplitter'</w:t>
      </w:r>
      <w:r w:rsidR="00EB0D1F" w:rsidRPr="00EB0D1F">
        <w:t>)</w:t>
      </w:r>
    </w:p>
    <w:p w14:paraId="172F232C" w14:textId="6E047032" w:rsidR="00186743" w:rsidRDefault="00186743" w:rsidP="00EB0D1F">
      <w:pPr>
        <w:pStyle w:val="Code"/>
      </w:pPr>
      <w:r>
        <w:t xml:space="preserve">      </w:t>
      </w:r>
      <w:r w:rsidR="00EB0D1F" w:rsidRPr="00EB0D1F">
        <w:t>.style.margin =</w:t>
      </w:r>
    </w:p>
    <w:p w14:paraId="4CB6F4D8" w14:textId="70411C98" w:rsidR="00186743" w:rsidRDefault="00186743" w:rsidP="00EB0D1F">
      <w:pPr>
        <w:pStyle w:val="Code"/>
      </w:pPr>
      <w:r>
        <w:t xml:space="preserve">  </w:t>
      </w:r>
      <w:r w:rsidR="00AB0EEA">
        <w:t xml:space="preserve">        </w:t>
      </w:r>
      <w:r w:rsidR="00EB0D1F" w:rsidRPr="00EB0D1F">
        <w:t>document.getElementById(</w:t>
      </w:r>
      <w:r w:rsidR="00EB0D1F" w:rsidRPr="00EB0D1F">
        <w:rPr>
          <w:color w:val="CE9178"/>
        </w:rPr>
        <w:t>'header'</w:t>
      </w:r>
      <w:r w:rsidR="00EB0D1F" w:rsidRPr="00EB0D1F">
        <w:t>)</w:t>
      </w:r>
    </w:p>
    <w:p w14:paraId="3FF20E14" w14:textId="40F92362" w:rsidR="00186743" w:rsidRPr="00AB0EEA" w:rsidRDefault="00186743" w:rsidP="00EB0D1F">
      <w:pPr>
        <w:pStyle w:val="Code"/>
        <w:rPr>
          <w:lang w:val="en-GB"/>
        </w:rPr>
      </w:pPr>
      <w:r>
        <w:t xml:space="preserve">      </w:t>
      </w:r>
      <w:r w:rsidR="00AB0EEA">
        <w:t xml:space="preserve">        </w:t>
      </w:r>
      <w:r w:rsidR="00EB0D1F" w:rsidRPr="00AB0EEA">
        <w:rPr>
          <w:lang w:val="en-GB"/>
        </w:rPr>
        <w:t>.clientHeight.toString()</w:t>
      </w:r>
    </w:p>
    <w:p w14:paraId="16852EC6" w14:textId="38114C61" w:rsidR="00EB0D1F" w:rsidRPr="001B08D7" w:rsidRDefault="00186743" w:rsidP="00EB0D1F">
      <w:pPr>
        <w:pStyle w:val="Code"/>
        <w:rPr>
          <w:lang w:val="en-GB"/>
        </w:rPr>
      </w:pPr>
      <w:r w:rsidRPr="00AB0EEA">
        <w:rPr>
          <w:lang w:val="en-GB"/>
        </w:rPr>
        <w:t xml:space="preserve">   </w:t>
      </w:r>
      <w:r w:rsidR="00EB0D1F" w:rsidRPr="00AB0EEA">
        <w:rPr>
          <w:lang w:val="en-GB"/>
        </w:rPr>
        <w:t xml:space="preserve"> </w:t>
      </w:r>
      <w:r w:rsidR="00AB0EEA">
        <w:rPr>
          <w:lang w:val="en-GB"/>
        </w:rPr>
        <w:t xml:space="preserve">              </w:t>
      </w:r>
      <w:r w:rsidR="00EB0D1F" w:rsidRPr="001B08D7">
        <w:rPr>
          <w:lang w:val="en-GB"/>
        </w:rPr>
        <w:t xml:space="preserve">+ </w:t>
      </w:r>
      <w:r w:rsidR="00EB0D1F" w:rsidRPr="001B08D7">
        <w:rPr>
          <w:color w:val="CE9178"/>
          <w:lang w:val="en-GB"/>
        </w:rPr>
        <w:t>'px'</w:t>
      </w:r>
      <w:r w:rsidR="00AB0EEA">
        <w:t>;</w:t>
      </w:r>
    </w:p>
    <w:p w14:paraId="0E603002" w14:textId="4B05083D" w:rsidR="00EB0D1F" w:rsidRPr="001B08D7" w:rsidRDefault="00EB0D1F" w:rsidP="00EB0D1F">
      <w:pPr>
        <w:pStyle w:val="Code"/>
        <w:rPr>
          <w:lang w:val="en-GB"/>
        </w:rPr>
      </w:pPr>
      <w:r w:rsidRPr="001B08D7">
        <w:rPr>
          <w:lang w:val="en-GB"/>
        </w:rPr>
        <w:t>}</w:t>
      </w:r>
    </w:p>
    <w:p w14:paraId="1B19EFBE" w14:textId="71012869" w:rsidR="00AB0EEA" w:rsidRPr="00AB0EEA" w:rsidRDefault="00AB0EEA" w:rsidP="00AB0EEA">
      <w:pPr>
        <w:pStyle w:val="CodeSnippet1"/>
        <w:rPr>
          <w:lang w:val="en-GB"/>
        </w:rPr>
      </w:pPr>
      <w:bookmarkStart w:id="564" w:name="_Toc103938555"/>
      <w:r w:rsidRPr="00AB0EEA">
        <w:rPr>
          <w:lang w:val="en-GB"/>
        </w:rPr>
        <w:t xml:space="preserve">CodeSnippet </w:t>
      </w:r>
      <w:r>
        <w:fldChar w:fldCharType="begin"/>
      </w:r>
      <w:r w:rsidRPr="00AB0EEA">
        <w:rPr>
          <w:lang w:val="en-GB"/>
        </w:rPr>
        <w:instrText xml:space="preserve"> SEQ CodeSnippet \* ARABIC </w:instrText>
      </w:r>
      <w:r>
        <w:fldChar w:fldCharType="separate"/>
      </w:r>
      <w:r w:rsidRPr="00AB0EEA">
        <w:rPr>
          <w:noProof/>
          <w:lang w:val="en-GB"/>
        </w:rPr>
        <w:t>14</w:t>
      </w:r>
      <w:r>
        <w:fldChar w:fldCharType="end"/>
      </w:r>
      <w:r w:rsidRPr="00AB0EEA">
        <w:rPr>
          <w:lang w:val="en-GB"/>
        </w:rPr>
        <w:t xml:space="preserve">: React Margin </w:t>
      </w:r>
      <w:proofErr w:type="spellStart"/>
      <w:r w:rsidRPr="00AB0EEA">
        <w:rPr>
          <w:lang w:val="en-GB"/>
        </w:rPr>
        <w:t>im</w:t>
      </w:r>
      <w:proofErr w:type="spellEnd"/>
      <w:r w:rsidRPr="00AB0EEA">
        <w:rPr>
          <w:lang w:val="en-GB"/>
        </w:rPr>
        <w:t xml:space="preserve"> Header </w:t>
      </w:r>
      <w:proofErr w:type="spellStart"/>
      <w:r w:rsidRPr="00AB0EEA">
        <w:rPr>
          <w:lang w:val="en-GB"/>
        </w:rPr>
        <w:t>setzen</w:t>
      </w:r>
      <w:bookmarkEnd w:id="564"/>
      <w:proofErr w:type="spellEnd"/>
    </w:p>
    <w:p w14:paraId="1B7BC3B1" w14:textId="26C709A8" w:rsidR="00EB0D1F" w:rsidRPr="00AB0EEA" w:rsidRDefault="00EB0D1F" w:rsidP="00BA17AA">
      <w:pPr>
        <w:rPr>
          <w:lang w:val="en-GB"/>
        </w:rPr>
      </w:pPr>
    </w:p>
    <w:p w14:paraId="3CCA3039" w14:textId="3DA51125" w:rsidR="00186743" w:rsidRPr="00BA17AA" w:rsidRDefault="008620DF" w:rsidP="007A2223">
      <w:pPr>
        <w:pStyle w:val="WichtigInhalt"/>
      </w:pPr>
      <w:r>
        <w:t xml:space="preserve">CSS Properties brauchen in JS Code </w:t>
      </w:r>
      <w:r w:rsidR="00FA0B41">
        <w:t xml:space="preserve">immer </w:t>
      </w:r>
      <w:r>
        <w:t>eine Einheit.</w:t>
      </w:r>
      <w:r w:rsidR="007A2223">
        <w:br/>
      </w:r>
      <w:r>
        <w:t>In JSX geht es wiederum ohne</w:t>
      </w:r>
      <w:r w:rsidR="007A2223">
        <w:t xml:space="preserve"> (</w:t>
      </w:r>
      <w:proofErr w:type="spellStart"/>
      <w:r w:rsidR="007A2223">
        <w:t>default</w:t>
      </w:r>
      <w:proofErr w:type="spellEnd"/>
      <w:r w:rsidR="007A2223">
        <w:t xml:space="preserve">: </w:t>
      </w:r>
      <w:proofErr w:type="spellStart"/>
      <w:r w:rsidR="007A2223" w:rsidRPr="005F55FC">
        <w:rPr>
          <w:rStyle w:val="CodeImTextZchn"/>
        </w:rPr>
        <w:t>px</w:t>
      </w:r>
      <w:proofErr w:type="spellEnd"/>
      <w:r w:rsidR="007A2223">
        <w:t>)</w:t>
      </w:r>
      <w:r>
        <w:t>.</w:t>
      </w:r>
    </w:p>
    <w:p w14:paraId="19E5389B" w14:textId="77777777" w:rsidR="00B263D3" w:rsidRDefault="00B263D3">
      <w:pPr>
        <w:rPr>
          <w:rFonts w:cs="Arial"/>
          <w:b/>
          <w:bCs/>
          <w:iCs/>
          <w:sz w:val="32"/>
          <w:szCs w:val="28"/>
        </w:rPr>
      </w:pPr>
      <w:r>
        <w:br w:type="page"/>
      </w:r>
    </w:p>
    <w:p w14:paraId="743A7836" w14:textId="2E5F524E" w:rsidR="00CB739F" w:rsidRDefault="00CB739F" w:rsidP="003102CF">
      <w:pPr>
        <w:pStyle w:val="Heading2"/>
      </w:pPr>
      <w:bookmarkStart w:id="565" w:name="_Toc103938923"/>
      <w:r>
        <w:lastRenderedPageBreak/>
        <w:t>Daten Speichern</w:t>
      </w:r>
      <w:bookmarkEnd w:id="565"/>
    </w:p>
    <w:p w14:paraId="0267A55C" w14:textId="451009D7" w:rsidR="000C141F" w:rsidRDefault="00F822C3" w:rsidP="00CB739F">
      <w:hyperlink r:id="rId177" w:anchor=":~:text=Cookies%20are%20primarily%20for%20server,be%20read%20on%20client-side.&amp;text=Cookies%20can%20be%20made%20secure,side%20access%20to%20that%20cookie" w:history="1">
        <w:r w:rsidR="000C141F" w:rsidRPr="002B4249">
          <w:rPr>
            <w:rStyle w:val="Hyperlink"/>
          </w:rPr>
          <w:t>https://krishankantsinghal.medium.com/local-storage-vs-session-storage-vs-cookie-22655ff75a8#:~:text=Cookies%20are%20primarily%20for%20server,be%20read%20on%20client-side.&amp;text=Cookies%20can%20be%20made%20secure,side%20access%20to%20that%20cookie</w:t>
        </w:r>
      </w:hyperlink>
      <w:r w:rsidR="000C141F" w:rsidRPr="000C141F">
        <w:t>.</w:t>
      </w:r>
    </w:p>
    <w:p w14:paraId="0F0AFCF4" w14:textId="77777777" w:rsidR="000C141F" w:rsidRDefault="000C141F" w:rsidP="00CB739F"/>
    <w:p w14:paraId="1E901CD2" w14:textId="4F476E84" w:rsidR="00CB739F" w:rsidRDefault="00CB739F" w:rsidP="00CB739F">
      <w:r>
        <w:t>Es gibt drei verschiedene Methoden um Daten in JavaScript zu speichern:</w:t>
      </w:r>
    </w:p>
    <w:p w14:paraId="4DD6E88F" w14:textId="11F2EA74" w:rsidR="00CB739F" w:rsidRDefault="00CB739F" w:rsidP="00CB739F">
      <w:pPr>
        <w:pStyle w:val="ListParagraph"/>
        <w:numPr>
          <w:ilvl w:val="0"/>
          <w:numId w:val="47"/>
        </w:numPr>
      </w:pPr>
      <w:r>
        <w:t>Cookies</w:t>
      </w:r>
    </w:p>
    <w:p w14:paraId="2F1916F2" w14:textId="103AE1AB" w:rsidR="00CB739F" w:rsidRDefault="00CB739F" w:rsidP="00CB739F">
      <w:pPr>
        <w:pStyle w:val="ListParagraph"/>
        <w:numPr>
          <w:ilvl w:val="0"/>
          <w:numId w:val="47"/>
        </w:numPr>
      </w:pPr>
      <w:proofErr w:type="spellStart"/>
      <w:r>
        <w:t>LocalStorage</w:t>
      </w:r>
      <w:proofErr w:type="spellEnd"/>
    </w:p>
    <w:p w14:paraId="3DF01B03" w14:textId="39B74685" w:rsidR="00CB739F" w:rsidRDefault="00CB739F" w:rsidP="00CB739F">
      <w:pPr>
        <w:pStyle w:val="ListParagraph"/>
        <w:numPr>
          <w:ilvl w:val="0"/>
          <w:numId w:val="47"/>
        </w:numPr>
      </w:pPr>
      <w:proofErr w:type="spellStart"/>
      <w:r>
        <w:t>SessionStorage</w:t>
      </w:r>
      <w:proofErr w:type="spellEnd"/>
    </w:p>
    <w:p w14:paraId="03D60398" w14:textId="4E8B2D92" w:rsidR="00C018AC" w:rsidRPr="00CB739F" w:rsidRDefault="00CB739F" w:rsidP="00CB739F">
      <w:r>
        <w:t xml:space="preserve">Wobei </w:t>
      </w:r>
      <w:proofErr w:type="spellStart"/>
      <w:r>
        <w:t>SessionStorage</w:t>
      </w:r>
      <w:proofErr w:type="spellEnd"/>
      <w:r>
        <w:t xml:space="preserve"> in den wenigsten Fällen nützlich ist, da es Daten </w:t>
      </w:r>
      <w:r w:rsidR="00C018AC">
        <w:t>pro Sitzung speichert und danach wieder löscht.</w:t>
      </w:r>
      <w:r w:rsidR="007D57F2">
        <w:t xml:space="preserve">  </w:t>
      </w:r>
      <w:r w:rsidR="007D57F2">
        <w:tab/>
      </w:r>
    </w:p>
    <w:p w14:paraId="44549F2F" w14:textId="4FEED7CC" w:rsidR="00C018AC" w:rsidRDefault="00C018AC" w:rsidP="003102CF">
      <w:pPr>
        <w:pStyle w:val="Heading3"/>
      </w:pPr>
      <w:bookmarkStart w:id="566" w:name="_Toc103938924"/>
      <w:proofErr w:type="spellStart"/>
      <w:r>
        <w:t>LocalStorage</w:t>
      </w:r>
      <w:bookmarkEnd w:id="566"/>
      <w:proofErr w:type="spellEnd"/>
    </w:p>
    <w:p w14:paraId="18D97BF0" w14:textId="2D98B52F" w:rsidR="00C018AC" w:rsidRDefault="000C141F" w:rsidP="00C018AC">
      <w:r>
        <w:t xml:space="preserve">Im </w:t>
      </w:r>
      <w:proofErr w:type="spellStart"/>
      <w:r>
        <w:t>LocalStorage</w:t>
      </w:r>
      <w:proofErr w:type="spellEnd"/>
      <w:r>
        <w:t xml:space="preserve"> kann man Daten lokal speichern</w:t>
      </w:r>
      <w:r w:rsidR="009D260E">
        <w:t xml:space="preserve"> und abrufen</w:t>
      </w:r>
      <w:r>
        <w:t>:</w:t>
      </w:r>
    </w:p>
    <w:p w14:paraId="2D59F5AE" w14:textId="7BBE20A9" w:rsidR="000C141F" w:rsidRDefault="009D260E" w:rsidP="009D260E">
      <w:pPr>
        <w:pStyle w:val="Code"/>
        <w:rPr>
          <w:color w:val="D4D4D4"/>
        </w:rPr>
      </w:pPr>
      <w:r w:rsidRPr="009D260E">
        <w:rPr>
          <w:color w:val="8CDCFE"/>
        </w:rPr>
        <w:t>localStorage</w:t>
      </w:r>
      <w:r w:rsidRPr="009D260E">
        <w:rPr>
          <w:color w:val="D4D4D4"/>
        </w:rPr>
        <w:t>.</w:t>
      </w:r>
      <w:r w:rsidRPr="009D260E">
        <w:rPr>
          <w:color w:val="DCDCAA"/>
        </w:rPr>
        <w:t>setItem</w:t>
      </w:r>
      <w:r w:rsidRPr="009D260E">
        <w:rPr>
          <w:color w:val="D4D4D4"/>
        </w:rPr>
        <w:t>(</w:t>
      </w:r>
      <w:r w:rsidRPr="009D260E">
        <w:rPr>
          <w:color w:val="8CDCFE"/>
        </w:rPr>
        <w:t>id</w:t>
      </w:r>
      <w:r w:rsidRPr="009D260E">
        <w:rPr>
          <w:color w:val="D4D4D4"/>
        </w:rPr>
        <w:t xml:space="preserve">, </w:t>
      </w:r>
      <w:r>
        <w:rPr>
          <w:color w:val="8CDCFE"/>
        </w:rPr>
        <w:t>value</w:t>
      </w:r>
      <w:r w:rsidRPr="009D260E">
        <w:rPr>
          <w:color w:val="D4D4D4"/>
        </w:rPr>
        <w:t>)</w:t>
      </w:r>
    </w:p>
    <w:p w14:paraId="47F7F1CC" w14:textId="566B9C19" w:rsidR="009D260E" w:rsidRDefault="009D260E" w:rsidP="009D260E">
      <w:pPr>
        <w:pStyle w:val="Code"/>
        <w:rPr>
          <w:color w:val="D4D4D4"/>
        </w:rPr>
      </w:pPr>
      <w:r w:rsidRPr="009D260E">
        <w:rPr>
          <w:color w:val="8CDCFE"/>
        </w:rPr>
        <w:t>localStorage</w:t>
      </w:r>
      <w:r w:rsidRPr="009D260E">
        <w:rPr>
          <w:color w:val="D4D4D4"/>
        </w:rPr>
        <w:t>.</w:t>
      </w:r>
      <w:r>
        <w:rPr>
          <w:color w:val="DCDCAA"/>
        </w:rPr>
        <w:t>g</w:t>
      </w:r>
      <w:r w:rsidRPr="009D260E">
        <w:rPr>
          <w:color w:val="DCDCAA"/>
        </w:rPr>
        <w:t>etItem</w:t>
      </w:r>
      <w:r w:rsidRPr="009D260E">
        <w:rPr>
          <w:color w:val="D4D4D4"/>
        </w:rPr>
        <w:t>(</w:t>
      </w:r>
      <w:r w:rsidRPr="009D260E">
        <w:rPr>
          <w:color w:val="8CDCFE"/>
        </w:rPr>
        <w:t>id</w:t>
      </w:r>
      <w:r w:rsidRPr="009D260E">
        <w:rPr>
          <w:color w:val="D4D4D4"/>
        </w:rPr>
        <w:t>)</w:t>
      </w:r>
    </w:p>
    <w:p w14:paraId="7950449E" w14:textId="40E8D287" w:rsidR="009D260E" w:rsidRDefault="009D260E" w:rsidP="009D260E">
      <w:pPr>
        <w:pStyle w:val="CodeSnippet1"/>
      </w:pPr>
      <w:bookmarkStart w:id="567" w:name="_Toc103938556"/>
      <w:r>
        <w:t xml:space="preserve">CodeSnippet </w:t>
      </w:r>
      <w:fldSimple w:instr=" SEQ CodeSnippet \* ARABIC ">
        <w:r w:rsidR="00AB0EEA">
          <w:rPr>
            <w:noProof/>
          </w:rPr>
          <w:t>15</w:t>
        </w:r>
      </w:fldSimple>
      <w:r>
        <w:t xml:space="preserve">: </w:t>
      </w:r>
      <w:proofErr w:type="spellStart"/>
      <w:r>
        <w:t>localStorage</w:t>
      </w:r>
      <w:bookmarkEnd w:id="567"/>
      <w:proofErr w:type="spellEnd"/>
    </w:p>
    <w:p w14:paraId="0872FE74" w14:textId="7AFB449B" w:rsidR="0055234B" w:rsidRDefault="0055234B" w:rsidP="003102CF">
      <w:pPr>
        <w:pStyle w:val="Heading3"/>
        <w:rPr>
          <w:lang w:val="en-US"/>
        </w:rPr>
      </w:pPr>
      <w:bookmarkStart w:id="568" w:name="_Toc103938925"/>
      <w:r>
        <w:rPr>
          <w:lang w:val="en-US"/>
        </w:rPr>
        <w:t>Cookies</w:t>
      </w:r>
      <w:bookmarkEnd w:id="568"/>
    </w:p>
    <w:p w14:paraId="1483EA51" w14:textId="77B736D8" w:rsidR="0055234B" w:rsidRDefault="0055234B" w:rsidP="0055234B">
      <w:r w:rsidRPr="0055234B">
        <w:t xml:space="preserve">Der Unterschied zwischen </w:t>
      </w:r>
      <w:proofErr w:type="spellStart"/>
      <w:r w:rsidRPr="0055234B">
        <w:t>LocalStorage</w:t>
      </w:r>
      <w:proofErr w:type="spellEnd"/>
      <w:r w:rsidRPr="0055234B">
        <w:t xml:space="preserve"> u</w:t>
      </w:r>
      <w:r>
        <w:t xml:space="preserve">nd Cookies ist, dass Cookies </w:t>
      </w:r>
      <w:r w:rsidR="00445A37">
        <w:t>an den Server gesendet werden.</w:t>
      </w:r>
      <w:r>
        <w:t xml:space="preserve"> Deshalb ist es bei Cookies auch nötig, den Benutzer um Erlaubnis zu fragen.</w:t>
      </w:r>
    </w:p>
    <w:p w14:paraId="270B089F" w14:textId="4B51ACB0" w:rsidR="0055234B" w:rsidRDefault="0055234B" w:rsidP="0055234B">
      <w:r>
        <w:t xml:space="preserve">Cookies können wie im </w:t>
      </w:r>
      <w:r w:rsidR="00DE57A1">
        <w:t>«</w:t>
      </w:r>
      <w:r w:rsidR="00DE57A1">
        <w:fldChar w:fldCharType="begin"/>
      </w:r>
      <w:r w:rsidR="00DE57A1">
        <w:instrText xml:space="preserve"> REF _Ref90647356 \h </w:instrText>
      </w:r>
      <w:r w:rsidR="00DE57A1">
        <w:fldChar w:fldCharType="separate"/>
      </w:r>
      <w:r w:rsidR="00E0674A">
        <w:t xml:space="preserve">CodeSnippet </w:t>
      </w:r>
      <w:r w:rsidR="00E0674A">
        <w:rPr>
          <w:noProof/>
        </w:rPr>
        <w:t>15</w:t>
      </w:r>
      <w:r w:rsidR="00E0674A">
        <w:t>: Cookies setzen und lesen</w:t>
      </w:r>
      <w:r w:rsidR="00DE57A1">
        <w:fldChar w:fldCharType="end"/>
      </w:r>
      <w:r w:rsidR="00DE57A1">
        <w:t xml:space="preserve">» </w:t>
      </w:r>
      <w:r>
        <w:t>gespeichert und abgerufen werden.</w:t>
      </w:r>
    </w:p>
    <w:p w14:paraId="2D9C9E81" w14:textId="77777777" w:rsidR="003F40BE" w:rsidRPr="003F40BE" w:rsidRDefault="003F40BE" w:rsidP="003F40BE">
      <w:pPr>
        <w:pStyle w:val="Code"/>
        <w:rPr>
          <w:bdr w:val="none" w:sz="0" w:space="0" w:color="auto" w:frame="1"/>
        </w:rPr>
      </w:pPr>
      <w:r w:rsidRPr="003F40BE">
        <w:rPr>
          <w:color w:val="015493"/>
          <w:bdr w:val="none" w:sz="0" w:space="0" w:color="auto" w:frame="1"/>
        </w:rPr>
        <w:t>function</w:t>
      </w:r>
      <w:r w:rsidRPr="003F40BE">
        <w:rPr>
          <w:bdr w:val="none" w:sz="0" w:space="0" w:color="auto" w:frame="1"/>
        </w:rPr>
        <w:t xml:space="preserve"> </w:t>
      </w:r>
      <w:r w:rsidRPr="00D666D8">
        <w:rPr>
          <w:color w:val="B75301"/>
          <w:bdr w:val="none" w:sz="0" w:space="0" w:color="auto" w:frame="1"/>
        </w:rPr>
        <w:t>setCookie</w:t>
      </w:r>
      <w:r w:rsidRPr="003F40BE">
        <w:rPr>
          <w:bdr w:val="none" w:sz="0" w:space="0" w:color="auto" w:frame="1"/>
        </w:rPr>
        <w:t>(name,value,days) {</w:t>
      </w:r>
    </w:p>
    <w:p w14:paraId="6C797694"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var</w:t>
      </w:r>
      <w:r w:rsidRPr="003F40BE">
        <w:rPr>
          <w:bdr w:val="none" w:sz="0" w:space="0" w:color="auto" w:frame="1"/>
        </w:rPr>
        <w:t xml:space="preserve"> expires = "";</w:t>
      </w:r>
    </w:p>
    <w:p w14:paraId="0AC7030E"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if</w:t>
      </w:r>
      <w:r w:rsidRPr="003F40BE">
        <w:rPr>
          <w:bdr w:val="none" w:sz="0" w:space="0" w:color="auto" w:frame="1"/>
        </w:rPr>
        <w:t xml:space="preserve"> (days) {</w:t>
      </w:r>
    </w:p>
    <w:p w14:paraId="0FCCEA29"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var</w:t>
      </w:r>
      <w:r w:rsidRPr="003F40BE">
        <w:rPr>
          <w:bdr w:val="none" w:sz="0" w:space="0" w:color="auto" w:frame="1"/>
        </w:rPr>
        <w:t xml:space="preserve"> date = </w:t>
      </w:r>
      <w:r w:rsidRPr="003F40BE">
        <w:rPr>
          <w:color w:val="015493"/>
          <w:bdr w:val="none" w:sz="0" w:space="0" w:color="auto" w:frame="1"/>
        </w:rPr>
        <w:t>new</w:t>
      </w:r>
      <w:r w:rsidRPr="003F40BE">
        <w:rPr>
          <w:bdr w:val="none" w:sz="0" w:space="0" w:color="auto" w:frame="1"/>
        </w:rPr>
        <w:t xml:space="preserve"> </w:t>
      </w:r>
      <w:r w:rsidRPr="00D666D8">
        <w:rPr>
          <w:color w:val="B75301"/>
          <w:bdr w:val="none" w:sz="0" w:space="0" w:color="auto" w:frame="1"/>
        </w:rPr>
        <w:t>Date</w:t>
      </w:r>
      <w:r w:rsidRPr="003F40BE">
        <w:rPr>
          <w:bdr w:val="none" w:sz="0" w:space="0" w:color="auto" w:frame="1"/>
        </w:rPr>
        <w:t>();</w:t>
      </w:r>
    </w:p>
    <w:p w14:paraId="433FD19B" w14:textId="77777777" w:rsidR="003F40BE" w:rsidRPr="003F40BE" w:rsidRDefault="003F40BE" w:rsidP="003F40BE">
      <w:pPr>
        <w:pStyle w:val="Code"/>
        <w:rPr>
          <w:bdr w:val="none" w:sz="0" w:space="0" w:color="auto" w:frame="1"/>
        </w:rPr>
      </w:pPr>
      <w:r w:rsidRPr="003F40BE">
        <w:rPr>
          <w:bdr w:val="none" w:sz="0" w:space="0" w:color="auto" w:frame="1"/>
        </w:rPr>
        <w:t xml:space="preserve">        date.</w:t>
      </w:r>
      <w:r w:rsidRPr="00D666D8">
        <w:rPr>
          <w:color w:val="B75301"/>
          <w:bdr w:val="none" w:sz="0" w:space="0" w:color="auto" w:frame="1"/>
        </w:rPr>
        <w:t>setTime</w:t>
      </w:r>
      <w:r w:rsidRPr="003F40BE">
        <w:rPr>
          <w:bdr w:val="none" w:sz="0" w:space="0" w:color="auto" w:frame="1"/>
        </w:rPr>
        <w:t>(date.</w:t>
      </w:r>
      <w:r w:rsidRPr="00D666D8">
        <w:rPr>
          <w:color w:val="B75301"/>
          <w:bdr w:val="none" w:sz="0" w:space="0" w:color="auto" w:frame="1"/>
        </w:rPr>
        <w:t>getTime</w:t>
      </w:r>
      <w:r w:rsidRPr="003F40BE">
        <w:rPr>
          <w:bdr w:val="none" w:sz="0" w:space="0" w:color="auto" w:frame="1"/>
        </w:rPr>
        <w:t>() + (days*</w:t>
      </w:r>
      <w:r w:rsidRPr="00D666D8">
        <w:rPr>
          <w:color w:val="B75301"/>
          <w:bdr w:val="none" w:sz="0" w:space="0" w:color="auto" w:frame="1"/>
        </w:rPr>
        <w:t>24</w:t>
      </w:r>
      <w:r w:rsidRPr="003F40BE">
        <w:rPr>
          <w:bdr w:val="none" w:sz="0" w:space="0" w:color="auto" w:frame="1"/>
        </w:rPr>
        <w:t>*</w:t>
      </w:r>
      <w:r w:rsidRPr="00D666D8">
        <w:rPr>
          <w:color w:val="B75301"/>
          <w:bdr w:val="none" w:sz="0" w:space="0" w:color="auto" w:frame="1"/>
        </w:rPr>
        <w:t>60</w:t>
      </w:r>
      <w:r w:rsidRPr="003F40BE">
        <w:rPr>
          <w:bdr w:val="none" w:sz="0" w:space="0" w:color="auto" w:frame="1"/>
        </w:rPr>
        <w:t>*</w:t>
      </w:r>
      <w:r w:rsidRPr="00D666D8">
        <w:rPr>
          <w:color w:val="B75301"/>
          <w:bdr w:val="none" w:sz="0" w:space="0" w:color="auto" w:frame="1"/>
        </w:rPr>
        <w:t>60</w:t>
      </w:r>
      <w:r w:rsidRPr="003F40BE">
        <w:rPr>
          <w:bdr w:val="none" w:sz="0" w:space="0" w:color="auto" w:frame="1"/>
        </w:rPr>
        <w:t>*</w:t>
      </w:r>
      <w:r w:rsidRPr="00D666D8">
        <w:rPr>
          <w:color w:val="B75301"/>
          <w:bdr w:val="none" w:sz="0" w:space="0" w:color="auto" w:frame="1"/>
        </w:rPr>
        <w:t>1000</w:t>
      </w:r>
      <w:r w:rsidRPr="003F40BE">
        <w:rPr>
          <w:bdr w:val="none" w:sz="0" w:space="0" w:color="auto" w:frame="1"/>
        </w:rPr>
        <w:t>));</w:t>
      </w:r>
    </w:p>
    <w:p w14:paraId="0258EF52" w14:textId="77777777" w:rsidR="003F40BE" w:rsidRPr="003F40BE" w:rsidRDefault="003F40BE" w:rsidP="003F40BE">
      <w:pPr>
        <w:pStyle w:val="Code"/>
        <w:rPr>
          <w:bdr w:val="none" w:sz="0" w:space="0" w:color="auto" w:frame="1"/>
        </w:rPr>
      </w:pPr>
      <w:r w:rsidRPr="003F40BE">
        <w:rPr>
          <w:bdr w:val="none" w:sz="0" w:space="0" w:color="auto" w:frame="1"/>
        </w:rPr>
        <w:t xml:space="preserve">        expires = </w:t>
      </w:r>
      <w:r w:rsidRPr="00D666D8">
        <w:rPr>
          <w:color w:val="5B7A0D"/>
          <w:bdr w:val="none" w:sz="0" w:space="0" w:color="auto" w:frame="1"/>
        </w:rPr>
        <w:t>"; expires="</w:t>
      </w:r>
      <w:r w:rsidRPr="003F40BE">
        <w:rPr>
          <w:bdr w:val="none" w:sz="0" w:space="0" w:color="auto" w:frame="1"/>
        </w:rPr>
        <w:t xml:space="preserve"> + date.</w:t>
      </w:r>
      <w:r w:rsidRPr="00D666D8">
        <w:rPr>
          <w:color w:val="B75301"/>
          <w:bdr w:val="none" w:sz="0" w:space="0" w:color="auto" w:frame="1"/>
        </w:rPr>
        <w:t>toUTCString</w:t>
      </w:r>
      <w:r w:rsidRPr="003F40BE">
        <w:rPr>
          <w:bdr w:val="none" w:sz="0" w:space="0" w:color="auto" w:frame="1"/>
        </w:rPr>
        <w:t>();</w:t>
      </w:r>
    </w:p>
    <w:p w14:paraId="28E1BF42" w14:textId="77777777" w:rsidR="003F40BE" w:rsidRPr="003F40BE" w:rsidRDefault="003F40BE" w:rsidP="003F40BE">
      <w:pPr>
        <w:pStyle w:val="Code"/>
        <w:rPr>
          <w:bdr w:val="none" w:sz="0" w:space="0" w:color="auto" w:frame="1"/>
        </w:rPr>
      </w:pPr>
      <w:r w:rsidRPr="003F40BE">
        <w:rPr>
          <w:bdr w:val="none" w:sz="0" w:space="0" w:color="auto" w:frame="1"/>
        </w:rPr>
        <w:t xml:space="preserve">    }</w:t>
      </w:r>
    </w:p>
    <w:p w14:paraId="77730FBB"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D666D8">
        <w:rPr>
          <w:color w:val="5B7A0D"/>
          <w:bdr w:val="none" w:sz="0" w:space="0" w:color="auto" w:frame="1"/>
        </w:rPr>
        <w:t>document</w:t>
      </w:r>
      <w:r w:rsidRPr="003F40BE">
        <w:rPr>
          <w:bdr w:val="none" w:sz="0" w:space="0" w:color="auto" w:frame="1"/>
        </w:rPr>
        <w:t xml:space="preserve">.cookie = name + </w:t>
      </w:r>
      <w:r w:rsidRPr="00D666D8">
        <w:rPr>
          <w:color w:val="5B7A0D"/>
          <w:bdr w:val="none" w:sz="0" w:space="0" w:color="auto" w:frame="1"/>
        </w:rPr>
        <w:t>"="</w:t>
      </w:r>
      <w:r w:rsidRPr="003F40BE">
        <w:rPr>
          <w:bdr w:val="none" w:sz="0" w:space="0" w:color="auto" w:frame="1"/>
        </w:rPr>
        <w:t xml:space="preserve"> + (value || </w:t>
      </w:r>
      <w:r w:rsidRPr="00D666D8">
        <w:rPr>
          <w:color w:val="5B7A0D"/>
          <w:bdr w:val="none" w:sz="0" w:space="0" w:color="auto" w:frame="1"/>
        </w:rPr>
        <w:t>""</w:t>
      </w:r>
      <w:r w:rsidRPr="003F40BE">
        <w:rPr>
          <w:bdr w:val="none" w:sz="0" w:space="0" w:color="auto" w:frame="1"/>
        </w:rPr>
        <w:t xml:space="preserve">)  + expires + </w:t>
      </w:r>
      <w:r w:rsidRPr="00D666D8">
        <w:rPr>
          <w:color w:val="5B7A0D"/>
          <w:bdr w:val="none" w:sz="0" w:space="0" w:color="auto" w:frame="1"/>
        </w:rPr>
        <w:t>"; path=/"</w:t>
      </w:r>
      <w:r w:rsidRPr="003F40BE">
        <w:rPr>
          <w:bdr w:val="none" w:sz="0" w:space="0" w:color="auto" w:frame="1"/>
        </w:rPr>
        <w:t>;</w:t>
      </w:r>
    </w:p>
    <w:p w14:paraId="0D46D78A" w14:textId="358F6F1C" w:rsidR="00DE57A1" w:rsidRDefault="003F40BE" w:rsidP="00DE57A1">
      <w:pPr>
        <w:pStyle w:val="Code"/>
        <w:rPr>
          <w:bdr w:val="none" w:sz="0" w:space="0" w:color="auto" w:frame="1"/>
        </w:rPr>
      </w:pPr>
      <w:r w:rsidRPr="003F40BE">
        <w:rPr>
          <w:bdr w:val="none" w:sz="0" w:space="0" w:color="auto" w:frame="1"/>
        </w:rPr>
        <w:t>}</w:t>
      </w:r>
    </w:p>
    <w:p w14:paraId="5AA65053" w14:textId="77777777" w:rsidR="00DE57A1" w:rsidRDefault="00DE57A1" w:rsidP="00DE57A1">
      <w:pPr>
        <w:pStyle w:val="Code"/>
        <w:rPr>
          <w:bdr w:val="none" w:sz="0" w:space="0" w:color="auto" w:frame="1"/>
        </w:rPr>
      </w:pPr>
    </w:p>
    <w:p w14:paraId="7C1EC745" w14:textId="77777777" w:rsidR="003F40BE" w:rsidRPr="003F40BE" w:rsidRDefault="003F40BE" w:rsidP="003F40BE">
      <w:pPr>
        <w:pStyle w:val="Code"/>
        <w:rPr>
          <w:bdr w:val="none" w:sz="0" w:space="0" w:color="auto" w:frame="1"/>
        </w:rPr>
      </w:pPr>
      <w:r w:rsidRPr="003F40BE">
        <w:rPr>
          <w:color w:val="015493"/>
          <w:bdr w:val="none" w:sz="0" w:space="0" w:color="auto" w:frame="1"/>
        </w:rPr>
        <w:t>function</w:t>
      </w:r>
      <w:r w:rsidRPr="003F40BE">
        <w:rPr>
          <w:bdr w:val="none" w:sz="0" w:space="0" w:color="auto" w:frame="1"/>
        </w:rPr>
        <w:t xml:space="preserve"> </w:t>
      </w:r>
      <w:r w:rsidRPr="00D666D8">
        <w:rPr>
          <w:color w:val="B75301"/>
          <w:bdr w:val="none" w:sz="0" w:space="0" w:color="auto" w:frame="1"/>
        </w:rPr>
        <w:t>getCookie</w:t>
      </w:r>
      <w:r w:rsidRPr="003F40BE">
        <w:rPr>
          <w:bdr w:val="none" w:sz="0" w:space="0" w:color="auto" w:frame="1"/>
        </w:rPr>
        <w:t>(name) {</w:t>
      </w:r>
    </w:p>
    <w:p w14:paraId="43CF95C1"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var</w:t>
      </w:r>
      <w:r w:rsidRPr="003F40BE">
        <w:rPr>
          <w:bdr w:val="none" w:sz="0" w:space="0" w:color="auto" w:frame="1"/>
        </w:rPr>
        <w:t xml:space="preserve"> nameEQ = name + </w:t>
      </w:r>
      <w:r w:rsidRPr="00D666D8">
        <w:rPr>
          <w:color w:val="5B7A0D"/>
          <w:bdr w:val="none" w:sz="0" w:space="0" w:color="auto" w:frame="1"/>
        </w:rPr>
        <w:t>"="</w:t>
      </w:r>
      <w:r w:rsidRPr="003F40BE">
        <w:rPr>
          <w:bdr w:val="none" w:sz="0" w:space="0" w:color="auto" w:frame="1"/>
        </w:rPr>
        <w:t>;</w:t>
      </w:r>
    </w:p>
    <w:p w14:paraId="0DB0F857"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var</w:t>
      </w:r>
      <w:r w:rsidRPr="003F40BE">
        <w:rPr>
          <w:bdr w:val="none" w:sz="0" w:space="0" w:color="auto" w:frame="1"/>
        </w:rPr>
        <w:t xml:space="preserve"> ca = </w:t>
      </w:r>
      <w:r w:rsidRPr="00D666D8">
        <w:rPr>
          <w:color w:val="5B7A0D"/>
          <w:bdr w:val="none" w:sz="0" w:space="0" w:color="auto" w:frame="1"/>
        </w:rPr>
        <w:t>document</w:t>
      </w:r>
      <w:r w:rsidRPr="003F40BE">
        <w:rPr>
          <w:bdr w:val="none" w:sz="0" w:space="0" w:color="auto" w:frame="1"/>
        </w:rPr>
        <w:t>.cookie.</w:t>
      </w:r>
      <w:r w:rsidRPr="00D666D8">
        <w:rPr>
          <w:color w:val="B75301"/>
          <w:bdr w:val="none" w:sz="0" w:space="0" w:color="auto" w:frame="1"/>
        </w:rPr>
        <w:t>split</w:t>
      </w:r>
      <w:r w:rsidRPr="003F40BE">
        <w:rPr>
          <w:bdr w:val="none" w:sz="0" w:space="0" w:color="auto" w:frame="1"/>
        </w:rPr>
        <w:t>(';');</w:t>
      </w:r>
    </w:p>
    <w:p w14:paraId="5933D24F"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for</w:t>
      </w:r>
      <w:r w:rsidRPr="003F40BE">
        <w:rPr>
          <w:bdr w:val="none" w:sz="0" w:space="0" w:color="auto" w:frame="1"/>
        </w:rPr>
        <w:t>(</w:t>
      </w:r>
      <w:r w:rsidRPr="003F40BE">
        <w:rPr>
          <w:color w:val="015493"/>
          <w:bdr w:val="none" w:sz="0" w:space="0" w:color="auto" w:frame="1"/>
        </w:rPr>
        <w:t>var</w:t>
      </w:r>
      <w:r w:rsidRPr="003F40BE">
        <w:rPr>
          <w:bdr w:val="none" w:sz="0" w:space="0" w:color="auto" w:frame="1"/>
        </w:rPr>
        <w:t xml:space="preserve"> i=</w:t>
      </w:r>
      <w:r w:rsidRPr="00D666D8">
        <w:rPr>
          <w:color w:val="B75301"/>
          <w:bdr w:val="none" w:sz="0" w:space="0" w:color="auto" w:frame="1"/>
        </w:rPr>
        <w:t>0</w:t>
      </w:r>
      <w:r w:rsidRPr="003F40BE">
        <w:rPr>
          <w:bdr w:val="none" w:sz="0" w:space="0" w:color="auto" w:frame="1"/>
        </w:rPr>
        <w:t>;i &lt; ca.length;i++) {</w:t>
      </w:r>
    </w:p>
    <w:p w14:paraId="3417FD16"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var</w:t>
      </w:r>
      <w:r w:rsidRPr="003F40BE">
        <w:rPr>
          <w:bdr w:val="none" w:sz="0" w:space="0" w:color="auto" w:frame="1"/>
        </w:rPr>
        <w:t xml:space="preserve"> c = ca[i];</w:t>
      </w:r>
    </w:p>
    <w:p w14:paraId="17550D69"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while</w:t>
      </w:r>
      <w:r w:rsidRPr="003F40BE">
        <w:rPr>
          <w:bdr w:val="none" w:sz="0" w:space="0" w:color="auto" w:frame="1"/>
        </w:rPr>
        <w:t xml:space="preserve"> (c.</w:t>
      </w:r>
      <w:r w:rsidRPr="00D666D8">
        <w:rPr>
          <w:color w:val="B75301"/>
          <w:bdr w:val="none" w:sz="0" w:space="0" w:color="auto" w:frame="1"/>
        </w:rPr>
        <w:t>charAt</w:t>
      </w:r>
      <w:r w:rsidRPr="003F40BE">
        <w:rPr>
          <w:bdr w:val="none" w:sz="0" w:space="0" w:color="auto" w:frame="1"/>
        </w:rPr>
        <w:t>(</w:t>
      </w:r>
      <w:r w:rsidRPr="00D666D8">
        <w:rPr>
          <w:color w:val="B75301"/>
          <w:bdr w:val="none" w:sz="0" w:space="0" w:color="auto" w:frame="1"/>
        </w:rPr>
        <w:t>0</w:t>
      </w:r>
      <w:r w:rsidRPr="003F40BE">
        <w:rPr>
          <w:bdr w:val="none" w:sz="0" w:space="0" w:color="auto" w:frame="1"/>
        </w:rPr>
        <w:t>)==' ') c = c.</w:t>
      </w:r>
      <w:r w:rsidRPr="00D666D8">
        <w:rPr>
          <w:color w:val="B75301"/>
          <w:bdr w:val="none" w:sz="0" w:space="0" w:color="auto" w:frame="1"/>
        </w:rPr>
        <w:t>substring</w:t>
      </w:r>
      <w:r w:rsidRPr="003F40BE">
        <w:rPr>
          <w:bdr w:val="none" w:sz="0" w:space="0" w:color="auto" w:frame="1"/>
        </w:rPr>
        <w:t>(</w:t>
      </w:r>
      <w:r w:rsidRPr="00D666D8">
        <w:rPr>
          <w:color w:val="B75301"/>
          <w:bdr w:val="none" w:sz="0" w:space="0" w:color="auto" w:frame="1"/>
        </w:rPr>
        <w:t>1</w:t>
      </w:r>
      <w:r w:rsidRPr="003F40BE">
        <w:rPr>
          <w:bdr w:val="none" w:sz="0" w:space="0" w:color="auto" w:frame="1"/>
        </w:rPr>
        <w:t>,c.length);</w:t>
      </w:r>
    </w:p>
    <w:p w14:paraId="34F03582"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if</w:t>
      </w:r>
      <w:r w:rsidRPr="003F40BE">
        <w:rPr>
          <w:bdr w:val="none" w:sz="0" w:space="0" w:color="auto" w:frame="1"/>
        </w:rPr>
        <w:t xml:space="preserve"> (c.</w:t>
      </w:r>
      <w:r w:rsidRPr="00D666D8">
        <w:rPr>
          <w:color w:val="B75301"/>
          <w:bdr w:val="none" w:sz="0" w:space="0" w:color="auto" w:frame="1"/>
        </w:rPr>
        <w:t>indexOf</w:t>
      </w:r>
      <w:r w:rsidRPr="003F40BE">
        <w:rPr>
          <w:bdr w:val="none" w:sz="0" w:space="0" w:color="auto" w:frame="1"/>
        </w:rPr>
        <w:t xml:space="preserve">(nameEQ) == </w:t>
      </w:r>
      <w:r w:rsidRPr="00D666D8">
        <w:rPr>
          <w:color w:val="B75301"/>
          <w:bdr w:val="none" w:sz="0" w:space="0" w:color="auto" w:frame="1"/>
        </w:rPr>
        <w:t>0</w:t>
      </w:r>
      <w:r w:rsidRPr="003F40BE">
        <w:rPr>
          <w:bdr w:val="none" w:sz="0" w:space="0" w:color="auto" w:frame="1"/>
        </w:rPr>
        <w:t xml:space="preserve">) </w:t>
      </w:r>
      <w:r w:rsidRPr="00D666D8">
        <w:rPr>
          <w:color w:val="015493"/>
          <w:bdr w:val="none" w:sz="0" w:space="0" w:color="auto" w:frame="1"/>
        </w:rPr>
        <w:t>return</w:t>
      </w:r>
      <w:r w:rsidRPr="003F40BE">
        <w:rPr>
          <w:bdr w:val="none" w:sz="0" w:space="0" w:color="auto" w:frame="1"/>
        </w:rPr>
        <w:t xml:space="preserve"> c.</w:t>
      </w:r>
      <w:r w:rsidRPr="00D666D8">
        <w:rPr>
          <w:color w:val="B75301"/>
          <w:bdr w:val="none" w:sz="0" w:space="0" w:color="auto" w:frame="1"/>
        </w:rPr>
        <w:t>substring</w:t>
      </w:r>
      <w:r w:rsidRPr="003F40BE">
        <w:rPr>
          <w:bdr w:val="none" w:sz="0" w:space="0" w:color="auto" w:frame="1"/>
        </w:rPr>
        <w:t>(nameEQ.length,c.length);</w:t>
      </w:r>
    </w:p>
    <w:p w14:paraId="7E419730" w14:textId="77777777" w:rsidR="003F40BE" w:rsidRPr="003F40BE" w:rsidRDefault="003F40BE" w:rsidP="003F40BE">
      <w:pPr>
        <w:pStyle w:val="Code"/>
        <w:rPr>
          <w:bdr w:val="none" w:sz="0" w:space="0" w:color="auto" w:frame="1"/>
        </w:rPr>
      </w:pPr>
      <w:r w:rsidRPr="003F40BE">
        <w:rPr>
          <w:bdr w:val="none" w:sz="0" w:space="0" w:color="auto" w:frame="1"/>
        </w:rPr>
        <w:t xml:space="preserve">    }</w:t>
      </w:r>
    </w:p>
    <w:p w14:paraId="3551F9E9" w14:textId="77777777" w:rsidR="003F40BE" w:rsidRPr="003F40BE" w:rsidRDefault="003F40BE" w:rsidP="003F40BE">
      <w:pPr>
        <w:pStyle w:val="Code"/>
        <w:rPr>
          <w:bdr w:val="none" w:sz="0" w:space="0" w:color="auto" w:frame="1"/>
        </w:rPr>
      </w:pPr>
      <w:r w:rsidRPr="003F40BE">
        <w:rPr>
          <w:bdr w:val="none" w:sz="0" w:space="0" w:color="auto" w:frame="1"/>
        </w:rPr>
        <w:t xml:space="preserve">    </w:t>
      </w:r>
      <w:r w:rsidRPr="003F40BE">
        <w:rPr>
          <w:color w:val="015493"/>
          <w:bdr w:val="none" w:sz="0" w:space="0" w:color="auto" w:frame="1"/>
        </w:rPr>
        <w:t>return</w:t>
      </w:r>
      <w:r w:rsidRPr="003F40BE">
        <w:rPr>
          <w:bdr w:val="none" w:sz="0" w:space="0" w:color="auto" w:frame="1"/>
        </w:rPr>
        <w:t xml:space="preserve"> </w:t>
      </w:r>
      <w:r w:rsidRPr="00D666D8">
        <w:rPr>
          <w:color w:val="B75301"/>
          <w:bdr w:val="none" w:sz="0" w:space="0" w:color="auto" w:frame="1"/>
        </w:rPr>
        <w:t>null</w:t>
      </w:r>
      <w:r w:rsidRPr="003F40BE">
        <w:rPr>
          <w:bdr w:val="none" w:sz="0" w:space="0" w:color="auto" w:frame="1"/>
        </w:rPr>
        <w:t>;</w:t>
      </w:r>
    </w:p>
    <w:p w14:paraId="5DB63184" w14:textId="71C77E41" w:rsidR="00D666D8" w:rsidRDefault="003F40BE" w:rsidP="00DE57A1">
      <w:pPr>
        <w:pStyle w:val="Code"/>
      </w:pPr>
      <w:r w:rsidRPr="003F40BE">
        <w:rPr>
          <w:bdr w:val="none" w:sz="0" w:space="0" w:color="auto" w:frame="1"/>
        </w:rPr>
        <w:t>}</w:t>
      </w:r>
      <w:r w:rsidR="00D666D8" w:rsidRPr="00D666D8">
        <w:t xml:space="preserve"> </w:t>
      </w:r>
    </w:p>
    <w:p w14:paraId="7C209A8A" w14:textId="1B1B2878" w:rsidR="003F40BE" w:rsidRPr="00D666D8" w:rsidRDefault="00D666D8" w:rsidP="00D666D8">
      <w:pPr>
        <w:pStyle w:val="CodeSnippet1"/>
        <w:rPr>
          <w:bdr w:val="none" w:sz="0" w:space="0" w:color="auto" w:frame="1"/>
        </w:rPr>
      </w:pPr>
      <w:bookmarkStart w:id="569" w:name="_Ref90647356"/>
      <w:bookmarkStart w:id="570" w:name="_Toc103938557"/>
      <w:r>
        <w:t xml:space="preserve">CodeSnippet </w:t>
      </w:r>
      <w:fldSimple w:instr=" SEQ CodeSnippet \* ARABIC ">
        <w:r w:rsidR="00AB0EEA">
          <w:rPr>
            <w:noProof/>
          </w:rPr>
          <w:t>16</w:t>
        </w:r>
      </w:fldSimple>
      <w:r>
        <w:t>: Cookies setzen und lesen</w:t>
      </w:r>
      <w:bookmarkEnd w:id="569"/>
      <w:bookmarkEnd w:id="570"/>
    </w:p>
    <w:p w14:paraId="11053E91" w14:textId="3ED36AF7" w:rsidR="006F72BF" w:rsidRDefault="00B23B24" w:rsidP="003102CF">
      <w:pPr>
        <w:pStyle w:val="Heading2"/>
      </w:pPr>
      <w:bookmarkStart w:id="571" w:name="_Toc103938926"/>
      <w:r>
        <w:lastRenderedPageBreak/>
        <w:t>TypeScript</w:t>
      </w:r>
      <w:bookmarkEnd w:id="571"/>
    </w:p>
    <w:p w14:paraId="282E6E52" w14:textId="42DC2824" w:rsidR="00B23B24" w:rsidRDefault="00B23B24" w:rsidP="00B23B24">
      <w:r>
        <w:t xml:space="preserve">TypeScript ist eine </w:t>
      </w:r>
      <w:r w:rsidR="00F66040">
        <w:t>t</w:t>
      </w:r>
      <w:r>
        <w:t>ypenabhängige Programmiersprache, die auf JavaScript basiert.</w:t>
      </w:r>
      <w:r w:rsidR="006D47FA">
        <w:t xml:space="preserve"> </w:t>
      </w:r>
      <w:r w:rsidR="00705407">
        <w:t>Durch die Verwendung von Typen wird IntelliSense intelligenter</w:t>
      </w:r>
      <w:r w:rsidR="00B70195">
        <w:t>. Zusätzlich kann der Compiler</w:t>
      </w:r>
      <w:r w:rsidR="00F66040">
        <w:t xml:space="preserve"> Fehler vor dem Ausführen identifizier</w:t>
      </w:r>
      <w:r w:rsidR="00B70195">
        <w:t>en</w:t>
      </w:r>
      <w:r w:rsidR="00F66040">
        <w:t>.</w:t>
      </w:r>
    </w:p>
    <w:p w14:paraId="5DE591E3" w14:textId="4FBB4A37" w:rsidR="001E1904" w:rsidRDefault="001E1904" w:rsidP="003102CF">
      <w:pPr>
        <w:pStyle w:val="Heading3"/>
      </w:pPr>
      <w:bookmarkStart w:id="572" w:name="_Toc103938927"/>
      <w:r w:rsidRPr="003102CF">
        <w:t>Von</w:t>
      </w:r>
      <w:r>
        <w:t xml:space="preserve"> JavaScript auf TypeScript wechseln</w:t>
      </w:r>
      <w:bookmarkEnd w:id="572"/>
    </w:p>
    <w:p w14:paraId="3FCC6D98" w14:textId="77777777" w:rsidR="00C060A7" w:rsidRDefault="00202052" w:rsidP="00C060A7">
      <w:r>
        <w:t xml:space="preserve">Um von JavaScript auf TypeScript zu wechseln muss man besonders Typen hinzufügen und kleine Änderungen vornehmen. Unter dem </w:t>
      </w:r>
      <w:r w:rsidR="00C060A7">
        <w:t>folgenden Link befindet sich eine Anleitung von Microsoft.</w:t>
      </w:r>
      <w:r w:rsidR="00C060A7" w:rsidRPr="00C060A7">
        <w:t xml:space="preserve"> </w:t>
      </w:r>
    </w:p>
    <w:p w14:paraId="20A2FABD" w14:textId="2BBDD546" w:rsidR="00C060A7" w:rsidRDefault="00F822C3" w:rsidP="00C060A7">
      <w:hyperlink r:id="rId178" w:anchor="typescript-react-conversion-guide" w:history="1">
        <w:r w:rsidR="007768E2" w:rsidRPr="00ED6A8B">
          <w:rPr>
            <w:rStyle w:val="Hyperlink"/>
          </w:rPr>
          <w:t>https://github.com/Microsoft/TypeScript-React-Conversion-Guide#typescript-react-conversion-guide</w:t>
        </w:r>
      </w:hyperlink>
    </w:p>
    <w:p w14:paraId="3981160F" w14:textId="2779F62F" w:rsidR="00202052" w:rsidRPr="001E1904" w:rsidRDefault="00202052" w:rsidP="001E1904"/>
    <w:p w14:paraId="2980AA3E" w14:textId="0856FD6C" w:rsidR="009521A0" w:rsidRDefault="009521A0" w:rsidP="003102CF">
      <w:pPr>
        <w:pStyle w:val="Heading1"/>
      </w:pPr>
      <w:bookmarkStart w:id="573" w:name="_Toc103938928"/>
      <w:r>
        <w:lastRenderedPageBreak/>
        <w:t>Git</w:t>
      </w:r>
      <w:bookmarkEnd w:id="573"/>
    </w:p>
    <w:p w14:paraId="53572561" w14:textId="1875D85A" w:rsidR="009521A0" w:rsidRDefault="009521A0" w:rsidP="009521A0">
      <w:r>
        <w:t>Mit Git kann man einen Stand vom Code speichern, und jederzeit darauf zurückkommen.</w:t>
      </w:r>
    </w:p>
    <w:p w14:paraId="0E513786" w14:textId="77777777" w:rsidR="00994015" w:rsidRDefault="00994015" w:rsidP="009521A0"/>
    <w:p w14:paraId="7BF9A552" w14:textId="323FA5C3" w:rsidR="00994015" w:rsidRDefault="00994015" w:rsidP="009521A0">
      <w:r>
        <w:t xml:space="preserve">Die folgende Seite kann einem bei dem ein oder anderen Fehler helfen: </w:t>
      </w:r>
      <w:hyperlink r:id="rId179" w:history="1">
        <w:r w:rsidRPr="005239C7">
          <w:rPr>
            <w:rStyle w:val="Hyperlink"/>
          </w:rPr>
          <w:t>https://ohshitgit.com/</w:t>
        </w:r>
      </w:hyperlink>
      <w:r>
        <w:t xml:space="preserve"> </w:t>
      </w:r>
    </w:p>
    <w:p w14:paraId="3DC5E18D" w14:textId="7A90C381" w:rsidR="009521A0" w:rsidRDefault="009521A0" w:rsidP="003102CF">
      <w:pPr>
        <w:pStyle w:val="Heading2"/>
      </w:pPr>
      <w:bookmarkStart w:id="574" w:name="_Toc103938929"/>
      <w:r w:rsidRPr="003102CF">
        <w:t>Terminal</w:t>
      </w:r>
      <w:bookmarkEnd w:id="574"/>
    </w:p>
    <w:p w14:paraId="1EA92314" w14:textId="417816AE" w:rsidR="009521A0" w:rsidRPr="00D511AA" w:rsidRDefault="00704865" w:rsidP="009521A0">
      <w:r>
        <w:t>Git ist eigentlich ein Programm für die Kommandozeile. Durch diverse Programme kann man jedoch auch alles bequem über ein GUI steuern.</w:t>
      </w:r>
    </w:p>
    <w:p w14:paraId="766A839F" w14:textId="54B1172C" w:rsidR="00704865" w:rsidRDefault="00704865" w:rsidP="009521A0">
      <w:r>
        <w:t>In diesem Kapitel geht es jedoch erst um die Befehle für die Kommandozeile.</w:t>
      </w:r>
    </w:p>
    <w:p w14:paraId="484E78EA" w14:textId="201E7DA3" w:rsidR="00704865" w:rsidRDefault="00704865" w:rsidP="009521A0"/>
    <w:p w14:paraId="4CC687D1" w14:textId="6A3B70C9" w:rsidR="00375A72" w:rsidRDefault="00375A72" w:rsidP="009521A0">
      <w:r>
        <w:t xml:space="preserve">Befehle für ein </w:t>
      </w:r>
      <w:r w:rsidR="00EB0A6F">
        <w:t>l</w:t>
      </w:r>
      <w:r>
        <w:t>okales Repo:</w:t>
      </w:r>
    </w:p>
    <w:p w14:paraId="555D26CE" w14:textId="5CCBCE9E" w:rsidR="00704865" w:rsidRDefault="00704865" w:rsidP="00704865">
      <w:pPr>
        <w:pStyle w:val="Code"/>
        <w:rPr>
          <w:color w:val="6A9955"/>
          <w:lang w:val="de-CH"/>
        </w:rPr>
      </w:pPr>
      <w:r w:rsidRPr="00E1528C">
        <w:rPr>
          <w:color w:val="6A9955"/>
          <w:lang w:val="de-CH"/>
        </w:rPr>
        <w:t>#</w:t>
      </w:r>
      <w:r w:rsidR="00E1528C" w:rsidRPr="00E1528C">
        <w:rPr>
          <w:color w:val="6A9955"/>
          <w:lang w:val="de-CH"/>
        </w:rPr>
        <w:t xml:space="preserve"> Repositori erstellen/initialisieren</w:t>
      </w:r>
    </w:p>
    <w:p w14:paraId="6ECC1FD6" w14:textId="38F498BD" w:rsidR="00E1528C" w:rsidRPr="00944603" w:rsidRDefault="00E1528C" w:rsidP="00704865">
      <w:pPr>
        <w:pStyle w:val="Code"/>
        <w:rPr>
          <w:rFonts w:ascii="MS Gothic" w:eastAsia="MS Gothic" w:hAnsi="MS Gothic" w:cs="MS Gothic"/>
          <w:color w:val="6A9955"/>
          <w:lang w:val="de-CH" w:eastAsia="ja-JP"/>
        </w:rPr>
      </w:pPr>
      <w:r>
        <w:rPr>
          <w:color w:val="6A9955"/>
          <w:lang w:val="de-CH"/>
        </w:rPr>
        <w:t xml:space="preserve"># </w:t>
      </w:r>
      <w:r w:rsidR="00944603">
        <w:rPr>
          <w:rFonts w:eastAsia="MS Gothic" w:cs="MS Gothic"/>
          <w:color w:val="6A9955"/>
          <w:lang w:val="de-CH" w:eastAsia="ja-JP"/>
        </w:rPr>
        <w:t xml:space="preserve">└─&gt; erstellt den versteckten Ordner </w:t>
      </w:r>
      <w:r w:rsidR="00944603" w:rsidRPr="00944603">
        <w:rPr>
          <w:rFonts w:eastAsia="MS Gothic" w:cs="MS Gothic"/>
          <w:color w:val="6A9955"/>
          <w:lang w:val="de-CH" w:eastAsia="ja-JP"/>
        </w:rPr>
        <w:t>“.</w:t>
      </w:r>
      <w:r w:rsidR="00944603">
        <w:rPr>
          <w:rFonts w:eastAsia="MS Gothic" w:cs="MS Gothic"/>
          <w:color w:val="6A9955"/>
          <w:lang w:val="de-CH" w:eastAsia="ja-JP"/>
        </w:rPr>
        <w:t>git</w:t>
      </w:r>
      <w:r w:rsidR="00944603" w:rsidRPr="00944603">
        <w:rPr>
          <w:rFonts w:eastAsia="MS Gothic" w:cs="MS Gothic"/>
          <w:color w:val="6A9955"/>
          <w:lang w:val="de-CH" w:eastAsia="ja-JP"/>
        </w:rPr>
        <w:t>”</w:t>
      </w:r>
    </w:p>
    <w:p w14:paraId="0573FF1C" w14:textId="7FBC3D61" w:rsidR="00E1528C" w:rsidRDefault="00E1528C" w:rsidP="00704865">
      <w:pPr>
        <w:pStyle w:val="Code"/>
        <w:rPr>
          <w:lang w:val="de-CH"/>
        </w:rPr>
      </w:pPr>
      <w:r w:rsidRPr="00944603">
        <w:rPr>
          <w:color w:val="F9F1A5"/>
          <w:lang w:val="de-CH"/>
        </w:rPr>
        <w:t>git</w:t>
      </w:r>
      <w:r w:rsidRPr="00944603">
        <w:rPr>
          <w:lang w:val="de-CH"/>
        </w:rPr>
        <w:t xml:space="preserve"> init</w:t>
      </w:r>
    </w:p>
    <w:p w14:paraId="738B9FDB" w14:textId="4E808ADF" w:rsidR="00944603" w:rsidRDefault="00944603" w:rsidP="00704865">
      <w:pPr>
        <w:pStyle w:val="Code"/>
        <w:rPr>
          <w:lang w:val="de-CH"/>
        </w:rPr>
      </w:pPr>
    </w:p>
    <w:p w14:paraId="345C5FA9" w14:textId="4C39E59C" w:rsidR="00944603" w:rsidRPr="00D511AA" w:rsidRDefault="00944603" w:rsidP="00704865">
      <w:pPr>
        <w:pStyle w:val="Code"/>
        <w:rPr>
          <w:rFonts w:eastAsia="MS Gothic" w:cs="MS Gothic"/>
          <w:color w:val="6A9955"/>
          <w:lang w:val="de-CH" w:eastAsia="ja-JP"/>
        </w:rPr>
      </w:pPr>
      <w:r w:rsidRPr="00D511AA">
        <w:rPr>
          <w:rFonts w:eastAsia="MS Gothic" w:cs="MS Gothic"/>
          <w:color w:val="6A9955"/>
          <w:lang w:val="de-CH" w:eastAsia="ja-JP"/>
        </w:rPr>
        <w:t># fügt eine Datei zum Repository hinzu</w:t>
      </w:r>
    </w:p>
    <w:p w14:paraId="642A6BBC" w14:textId="46E37953" w:rsidR="00944603" w:rsidRPr="00B238C6" w:rsidRDefault="00944603" w:rsidP="00704865">
      <w:pPr>
        <w:pStyle w:val="Code"/>
        <w:rPr>
          <w:lang w:val="de-CH"/>
        </w:rPr>
      </w:pPr>
      <w:r w:rsidRPr="00B238C6">
        <w:rPr>
          <w:color w:val="F9F1A5"/>
          <w:lang w:val="de-CH"/>
        </w:rPr>
        <w:t>git</w:t>
      </w:r>
      <w:r w:rsidRPr="00B238C6">
        <w:rPr>
          <w:lang w:val="de-CH"/>
        </w:rPr>
        <w:t xml:space="preserve"> add file.txt</w:t>
      </w:r>
    </w:p>
    <w:p w14:paraId="50175478" w14:textId="76D08DCF" w:rsidR="00E1528C" w:rsidRPr="00B238C6" w:rsidRDefault="00E1528C" w:rsidP="00704865">
      <w:pPr>
        <w:pStyle w:val="Code"/>
        <w:rPr>
          <w:lang w:val="de-CH"/>
        </w:rPr>
      </w:pPr>
    </w:p>
    <w:p w14:paraId="39DD3124" w14:textId="77087C26" w:rsidR="00E1528C" w:rsidRPr="00D511AA" w:rsidRDefault="00D511AA" w:rsidP="00704865">
      <w:pPr>
        <w:pStyle w:val="Code"/>
        <w:rPr>
          <w:rFonts w:eastAsia="MS Gothic" w:cs="MS Gothic"/>
          <w:color w:val="6A9955"/>
          <w:lang w:val="de-CH" w:eastAsia="ja-JP"/>
        </w:rPr>
      </w:pPr>
      <w:r w:rsidRPr="00D511AA">
        <w:rPr>
          <w:rFonts w:eastAsia="MS Gothic" w:cs="MS Gothic"/>
          <w:color w:val="6A9955"/>
          <w:lang w:val="de-CH" w:eastAsia="ja-JP"/>
        </w:rPr>
        <w:t># entfernt eine Datei aus dem Respository</w:t>
      </w:r>
    </w:p>
    <w:p w14:paraId="1B8FC7C0" w14:textId="368C8972" w:rsidR="00D511AA" w:rsidRDefault="00D511AA" w:rsidP="00704865">
      <w:pPr>
        <w:pStyle w:val="Code"/>
        <w:rPr>
          <w:lang w:val="de-CH"/>
        </w:rPr>
      </w:pPr>
      <w:r w:rsidRPr="00D511AA">
        <w:rPr>
          <w:color w:val="F9F1A5"/>
          <w:lang w:val="de-CH"/>
        </w:rPr>
        <w:t xml:space="preserve">git </w:t>
      </w:r>
      <w:r>
        <w:rPr>
          <w:lang w:val="de-CH"/>
        </w:rPr>
        <w:t>rm file.txt</w:t>
      </w:r>
    </w:p>
    <w:p w14:paraId="4881B3CE" w14:textId="32DBB410" w:rsidR="001B4130" w:rsidRDefault="001B4130" w:rsidP="00704865">
      <w:pPr>
        <w:pStyle w:val="Code"/>
        <w:rPr>
          <w:lang w:val="de-CH"/>
        </w:rPr>
      </w:pPr>
    </w:p>
    <w:p w14:paraId="31979591" w14:textId="35D0EDED" w:rsidR="001B4130" w:rsidRPr="00E90966" w:rsidRDefault="001B4130" w:rsidP="00704865">
      <w:pPr>
        <w:pStyle w:val="Code"/>
        <w:rPr>
          <w:rFonts w:eastAsia="MS Gothic" w:cs="MS Gothic"/>
          <w:color w:val="6A9955"/>
          <w:lang w:val="de-CH" w:eastAsia="ja-JP"/>
        </w:rPr>
      </w:pPr>
      <w:r w:rsidRPr="00E90966">
        <w:rPr>
          <w:rFonts w:eastAsia="MS Gothic" w:cs="MS Gothic"/>
          <w:color w:val="6A9955"/>
          <w:lang w:val="de-CH" w:eastAsia="ja-JP"/>
        </w:rPr>
        <w:t># setzt Änderungen zurück</w:t>
      </w:r>
    </w:p>
    <w:p w14:paraId="2B446CF9" w14:textId="38A57518" w:rsidR="001B4130" w:rsidRDefault="001B4130" w:rsidP="00704865">
      <w:pPr>
        <w:pStyle w:val="Code"/>
        <w:rPr>
          <w:lang w:val="de-CH"/>
        </w:rPr>
      </w:pPr>
      <w:r w:rsidRPr="00E90966">
        <w:rPr>
          <w:color w:val="F9F1A5"/>
          <w:lang w:val="de-CH"/>
        </w:rPr>
        <w:t>git</w:t>
      </w:r>
      <w:r>
        <w:rPr>
          <w:lang w:val="de-CH"/>
        </w:rPr>
        <w:t xml:space="preserve"> reset </w:t>
      </w:r>
    </w:p>
    <w:p w14:paraId="3E89FCB3" w14:textId="77777777" w:rsidR="00E90966" w:rsidRDefault="00E90966" w:rsidP="00704865">
      <w:pPr>
        <w:pStyle w:val="Code"/>
        <w:rPr>
          <w:lang w:val="de-CH"/>
        </w:rPr>
      </w:pPr>
    </w:p>
    <w:p w14:paraId="5929E82F" w14:textId="07782B5A" w:rsidR="00D511AA" w:rsidRPr="00D511AA" w:rsidRDefault="00D511AA" w:rsidP="00704865">
      <w:pPr>
        <w:pStyle w:val="Code"/>
        <w:rPr>
          <w:rFonts w:eastAsia="MS Gothic" w:cs="MS Gothic"/>
          <w:color w:val="6A9955"/>
          <w:lang w:val="de-CH" w:eastAsia="ja-JP"/>
        </w:rPr>
      </w:pPr>
      <w:r w:rsidRPr="00D511AA">
        <w:rPr>
          <w:rFonts w:eastAsia="MS Gothic" w:cs="MS Gothic"/>
          <w:color w:val="6A9955"/>
          <w:lang w:val="de-CH" w:eastAsia="ja-JP"/>
        </w:rPr>
        <w:t># gibt alle Änderungen seit dem letzten commit aus</w:t>
      </w:r>
    </w:p>
    <w:p w14:paraId="2823E14E" w14:textId="13CDD375" w:rsidR="00D511AA" w:rsidRDefault="00D511AA" w:rsidP="00704865">
      <w:pPr>
        <w:pStyle w:val="Code"/>
        <w:rPr>
          <w:lang w:val="de-CH"/>
        </w:rPr>
      </w:pPr>
      <w:r w:rsidRPr="00D511AA">
        <w:rPr>
          <w:color w:val="F9F1A5"/>
          <w:lang w:val="de-CH"/>
        </w:rPr>
        <w:t>git</w:t>
      </w:r>
      <w:r>
        <w:rPr>
          <w:lang w:val="de-CH"/>
        </w:rPr>
        <w:t xml:space="preserve"> status</w:t>
      </w:r>
    </w:p>
    <w:p w14:paraId="5A35F02A" w14:textId="38865107" w:rsidR="00D511AA" w:rsidRDefault="00D511AA" w:rsidP="00704865">
      <w:pPr>
        <w:pStyle w:val="Code"/>
        <w:rPr>
          <w:lang w:val="de-CH"/>
        </w:rPr>
      </w:pPr>
    </w:p>
    <w:p w14:paraId="13DF4500" w14:textId="47BBF1BA" w:rsidR="00D511AA" w:rsidRPr="00375A72" w:rsidRDefault="00D511AA" w:rsidP="00704865">
      <w:pPr>
        <w:pStyle w:val="Code"/>
        <w:rPr>
          <w:rFonts w:eastAsia="MS Gothic" w:cs="MS Gothic"/>
          <w:color w:val="6A9955"/>
          <w:lang w:val="de-CH" w:eastAsia="ja-JP"/>
        </w:rPr>
      </w:pPr>
      <w:r w:rsidRPr="00375A72">
        <w:rPr>
          <w:rFonts w:eastAsia="MS Gothic" w:cs="MS Gothic"/>
          <w:color w:val="6A9955"/>
          <w:lang w:val="de-CH" w:eastAsia="ja-JP"/>
        </w:rPr>
        <w:t xml:space="preserve"># </w:t>
      </w:r>
      <w:r w:rsidR="00DF168E" w:rsidRPr="00375A72">
        <w:rPr>
          <w:rFonts w:eastAsia="MS Gothic" w:cs="MS Gothic"/>
          <w:color w:val="6A9955"/>
          <w:lang w:val="de-CH" w:eastAsia="ja-JP"/>
        </w:rPr>
        <w:t>erstellt einen neuen commit</w:t>
      </w:r>
    </w:p>
    <w:p w14:paraId="10353EFF" w14:textId="17965F7F" w:rsidR="00DF168E" w:rsidRPr="00375A72" w:rsidRDefault="00DF168E" w:rsidP="00704865">
      <w:pPr>
        <w:pStyle w:val="Code"/>
        <w:rPr>
          <w:rFonts w:eastAsia="MS Gothic" w:cs="MS Gothic"/>
          <w:color w:val="6A9955"/>
          <w:lang w:val="de-CH" w:eastAsia="ja-JP"/>
        </w:rPr>
      </w:pPr>
      <w:r w:rsidRPr="00375A72">
        <w:rPr>
          <w:rFonts w:eastAsia="MS Gothic" w:cs="MS Gothic"/>
          <w:color w:val="6A9955"/>
          <w:lang w:val="de-CH" w:eastAsia="ja-JP"/>
        </w:rPr>
        <w:t># └─&gt; öffnet ein neues Fenster um eine Message anzugeben</w:t>
      </w:r>
    </w:p>
    <w:p w14:paraId="7EDA3EE9" w14:textId="200D90EF" w:rsidR="00DF168E" w:rsidRPr="00375A72" w:rsidRDefault="00DF168E" w:rsidP="00704865">
      <w:pPr>
        <w:pStyle w:val="Code"/>
        <w:rPr>
          <w:rFonts w:eastAsia="MS Gothic" w:cs="MS Gothic"/>
          <w:color w:val="6A9955"/>
          <w:lang w:val="de-CH" w:eastAsia="ja-JP"/>
        </w:rPr>
      </w:pPr>
      <w:r w:rsidRPr="00375A72">
        <w:rPr>
          <w:rFonts w:eastAsia="MS Gothic" w:cs="MS Gothic"/>
          <w:color w:val="6A9955"/>
          <w:lang w:val="de-CH" w:eastAsia="ja-JP"/>
        </w:rPr>
        <w:t xml:space="preserve">#     └─&gt; </w:t>
      </w:r>
      <w:r w:rsidR="00375A72" w:rsidRPr="00375A72">
        <w:rPr>
          <w:rFonts w:eastAsia="MS Gothic" w:cs="MS Gothic"/>
          <w:color w:val="6A9955"/>
          <w:lang w:val="de-CH" w:eastAsia="ja-JP"/>
        </w:rPr>
        <w:t xml:space="preserve">einfacher ohne Fenster: </w:t>
      </w:r>
      <w:r w:rsidR="00375A72" w:rsidRPr="00375A72">
        <w:rPr>
          <w:rFonts w:eastAsia="MS Gothic" w:cs="MS Gothic"/>
          <w:color w:val="auto"/>
          <w:lang w:val="de-CH" w:eastAsia="ja-JP"/>
        </w:rPr>
        <w:t>-m</w:t>
      </w:r>
      <w:r w:rsidR="00375A72" w:rsidRPr="00375A72">
        <w:rPr>
          <w:rFonts w:eastAsia="MS Gothic" w:cs="MS Gothic"/>
          <w:color w:val="6A9955"/>
          <w:lang w:val="de-CH" w:eastAsia="ja-JP"/>
        </w:rPr>
        <w:t xml:space="preserve"> </w:t>
      </w:r>
      <w:r w:rsidR="00375A72" w:rsidRPr="00B238C6">
        <w:rPr>
          <w:color w:val="CE9178"/>
          <w:lang w:val="de-CH"/>
        </w:rPr>
        <w:t>“message”</w:t>
      </w:r>
    </w:p>
    <w:p w14:paraId="0364DFB5" w14:textId="1964B89D" w:rsidR="00D511AA" w:rsidRPr="00B238C6" w:rsidRDefault="00D511AA" w:rsidP="00704865">
      <w:pPr>
        <w:pStyle w:val="Code"/>
        <w:rPr>
          <w:lang w:val="de-CH"/>
        </w:rPr>
      </w:pPr>
      <w:r w:rsidRPr="00375A72">
        <w:rPr>
          <w:color w:val="F9F1A5"/>
          <w:lang w:val="de-CH"/>
        </w:rPr>
        <w:t>git</w:t>
      </w:r>
      <w:r w:rsidRPr="00B238C6">
        <w:rPr>
          <w:lang w:val="de-CH"/>
        </w:rPr>
        <w:t xml:space="preserve"> commit</w:t>
      </w:r>
    </w:p>
    <w:p w14:paraId="480B2551" w14:textId="6EA37CCC" w:rsidR="00375A72" w:rsidRPr="00B238C6" w:rsidRDefault="00375A72" w:rsidP="00704865">
      <w:pPr>
        <w:pStyle w:val="Code"/>
        <w:rPr>
          <w:lang w:val="de-CH"/>
        </w:rPr>
      </w:pPr>
    </w:p>
    <w:p w14:paraId="10F79F4A" w14:textId="7B082344" w:rsidR="00375A72" w:rsidRPr="001B4130" w:rsidRDefault="00375A72" w:rsidP="00704865">
      <w:pPr>
        <w:pStyle w:val="Code"/>
        <w:rPr>
          <w:rFonts w:eastAsia="MS Gothic" w:cs="MS Gothic"/>
          <w:color w:val="6A9955"/>
          <w:lang w:val="de-CH" w:eastAsia="ja-JP"/>
        </w:rPr>
      </w:pPr>
      <w:r w:rsidRPr="001B4130">
        <w:rPr>
          <w:rFonts w:eastAsia="MS Gothic" w:cs="MS Gothic"/>
          <w:color w:val="6A9955"/>
          <w:lang w:val="de-CH" w:eastAsia="ja-JP"/>
        </w:rPr>
        <w:t># wechselt auf einen anderen Branch</w:t>
      </w:r>
    </w:p>
    <w:p w14:paraId="023DDC98" w14:textId="2693F5C3" w:rsidR="00375A72" w:rsidRPr="001B4130" w:rsidRDefault="00375A72" w:rsidP="00704865">
      <w:pPr>
        <w:pStyle w:val="Code"/>
        <w:rPr>
          <w:rFonts w:eastAsia="MS Gothic" w:cs="MS Gothic"/>
          <w:color w:val="6A9955"/>
          <w:lang w:val="de-CH" w:eastAsia="ja-JP"/>
        </w:rPr>
      </w:pPr>
      <w:r w:rsidRPr="001B4130">
        <w:rPr>
          <w:rFonts w:eastAsia="MS Gothic" w:cs="MS Gothic"/>
          <w:color w:val="6A9955"/>
          <w:lang w:val="de-CH" w:eastAsia="ja-JP"/>
        </w:rPr>
        <w:t xml:space="preserve"># └─&gt; </w:t>
      </w:r>
      <w:r w:rsidR="001B4130" w:rsidRPr="001B4130">
        <w:rPr>
          <w:rFonts w:eastAsia="MS Gothic" w:cs="MS Gothic"/>
          <w:color w:val="6A9955"/>
          <w:lang w:val="de-CH" w:eastAsia="ja-JP"/>
        </w:rPr>
        <w:t>-b um einen neuen Branch zu erstellen</w:t>
      </w:r>
    </w:p>
    <w:p w14:paraId="49E6CE7E" w14:textId="3D721DAB" w:rsidR="001B4130" w:rsidRPr="00A47BA0" w:rsidRDefault="00375A72" w:rsidP="00A47BA0">
      <w:pPr>
        <w:pStyle w:val="Code"/>
        <w:rPr>
          <w:color w:val="CE9178"/>
          <w:lang w:val="de-CH"/>
        </w:rPr>
      </w:pPr>
      <w:r w:rsidRPr="00375A72">
        <w:rPr>
          <w:color w:val="F9F1A5"/>
          <w:lang w:val="de-CH"/>
        </w:rPr>
        <w:t>git</w:t>
      </w:r>
      <w:r>
        <w:rPr>
          <w:lang w:val="de-CH"/>
        </w:rPr>
        <w:t xml:space="preserve"> checkout </w:t>
      </w:r>
      <w:r w:rsidRPr="001B4130">
        <w:rPr>
          <w:color w:val="CE9178"/>
          <w:lang w:val="de-CH"/>
        </w:rPr>
        <w:t>“branch”</w:t>
      </w:r>
    </w:p>
    <w:p w14:paraId="530D19D9" w14:textId="63993BE4" w:rsidR="00E90966" w:rsidRPr="00E90966" w:rsidRDefault="00E90966" w:rsidP="00307AA1">
      <w:pPr>
        <w:pStyle w:val="CodeSnippet1"/>
      </w:pPr>
      <w:bookmarkStart w:id="575" w:name="_Toc103938558"/>
      <w:r>
        <w:t xml:space="preserve">CodeSnippet </w:t>
      </w:r>
      <w:fldSimple w:instr=" SEQ CodeSnippet \* ARABIC ">
        <w:r w:rsidR="00AB0EEA">
          <w:rPr>
            <w:noProof/>
          </w:rPr>
          <w:t>17</w:t>
        </w:r>
      </w:fldSimple>
      <w:r>
        <w:t>: git Befehle</w:t>
      </w:r>
      <w:bookmarkEnd w:id="575"/>
    </w:p>
    <w:p w14:paraId="698B05BB" w14:textId="77777777" w:rsidR="009521A0" w:rsidRPr="00375A72" w:rsidRDefault="009521A0" w:rsidP="009521A0"/>
    <w:p w14:paraId="4A705A00" w14:textId="6B12F69C" w:rsidR="009521A0" w:rsidRDefault="006C7FB5" w:rsidP="009521A0">
      <w:r>
        <w:t>Befehle für ein extern</w:t>
      </w:r>
      <w:r w:rsidR="00A47BA0">
        <w:t>es Repo:</w:t>
      </w:r>
    </w:p>
    <w:p w14:paraId="5DA37468" w14:textId="4CE1931B" w:rsidR="00A47BA0" w:rsidRPr="00A47BA0" w:rsidRDefault="00A47BA0" w:rsidP="00A47BA0">
      <w:pPr>
        <w:pStyle w:val="Code"/>
        <w:rPr>
          <w:rFonts w:eastAsia="MS Gothic" w:cs="MS Gothic"/>
          <w:color w:val="6A9955"/>
          <w:lang w:val="de-CH" w:eastAsia="ja-JP"/>
        </w:rPr>
      </w:pPr>
      <w:r w:rsidRPr="00A47BA0">
        <w:rPr>
          <w:rFonts w:eastAsia="MS Gothic" w:cs="MS Gothic"/>
          <w:color w:val="6A9955"/>
          <w:lang w:val="de-CH" w:eastAsia="ja-JP"/>
        </w:rPr>
        <w:t># Repo clonen</w:t>
      </w:r>
    </w:p>
    <w:p w14:paraId="04D55F29" w14:textId="07744074" w:rsidR="00A47BA0" w:rsidRPr="00A47BA0" w:rsidRDefault="00A47BA0" w:rsidP="00A47BA0">
      <w:pPr>
        <w:pStyle w:val="Code"/>
        <w:rPr>
          <w:rFonts w:eastAsia="MS Gothic" w:cs="MS Gothic"/>
          <w:color w:val="6A9955"/>
          <w:lang w:val="de-CH" w:eastAsia="ja-JP"/>
        </w:rPr>
      </w:pPr>
      <w:r w:rsidRPr="00A47BA0">
        <w:rPr>
          <w:rFonts w:eastAsia="MS Gothic" w:cs="MS Gothic"/>
          <w:color w:val="6A9955"/>
          <w:lang w:val="de-CH" w:eastAsia="ja-JP"/>
        </w:rPr>
        <w:t># └─&gt; fragt je nachdem nach Anmeldedaten</w:t>
      </w:r>
    </w:p>
    <w:p w14:paraId="733F028B" w14:textId="7ECDCEC9" w:rsidR="00A47BA0" w:rsidRDefault="00A47BA0" w:rsidP="00A47BA0">
      <w:pPr>
        <w:pStyle w:val="Code"/>
        <w:rPr>
          <w:lang w:val="de-CH"/>
        </w:rPr>
      </w:pPr>
      <w:r w:rsidRPr="00A47BA0">
        <w:rPr>
          <w:color w:val="F9F1A5"/>
          <w:lang w:val="de-CH"/>
        </w:rPr>
        <w:t>git</w:t>
      </w:r>
      <w:r w:rsidRPr="00A47BA0">
        <w:rPr>
          <w:lang w:val="de-CH"/>
        </w:rPr>
        <w:t xml:space="preserve"> clone </w:t>
      </w:r>
      <w:r w:rsidRPr="00A47BA0">
        <w:rPr>
          <w:color w:val="CE9178"/>
          <w:lang w:val="de-CH"/>
        </w:rPr>
        <w:t>“url”</w:t>
      </w:r>
      <w:r w:rsidRPr="00A47BA0">
        <w:rPr>
          <w:lang w:val="de-CH"/>
        </w:rPr>
        <w:t xml:space="preserve"> </w:t>
      </w:r>
    </w:p>
    <w:p w14:paraId="3882EC62" w14:textId="7364FFAD" w:rsidR="00A47BA0" w:rsidRDefault="00A47BA0" w:rsidP="00A47BA0">
      <w:pPr>
        <w:pStyle w:val="Code"/>
        <w:rPr>
          <w:color w:val="F9F1A5"/>
          <w:lang w:val="de-CH"/>
        </w:rPr>
      </w:pPr>
    </w:p>
    <w:p w14:paraId="04B17BE6" w14:textId="2183C2BB" w:rsidR="00A47BA0" w:rsidRPr="00F35D11" w:rsidRDefault="00A47BA0" w:rsidP="00A47BA0">
      <w:pPr>
        <w:pStyle w:val="Code"/>
        <w:rPr>
          <w:rFonts w:eastAsia="MS Gothic" w:cs="MS Gothic"/>
          <w:color w:val="6A9955"/>
          <w:lang w:val="de-CH" w:eastAsia="ja-JP"/>
        </w:rPr>
      </w:pPr>
      <w:r w:rsidRPr="00F35D11">
        <w:rPr>
          <w:rFonts w:eastAsia="MS Gothic" w:cs="MS Gothic"/>
          <w:color w:val="6A9955"/>
          <w:lang w:val="de-CH" w:eastAsia="ja-JP"/>
        </w:rPr>
        <w:t xml:space="preserve"># </w:t>
      </w:r>
      <w:r w:rsidR="00F35D11" w:rsidRPr="00F35D11">
        <w:rPr>
          <w:rFonts w:eastAsia="MS Gothic" w:cs="MS Gothic"/>
          <w:color w:val="6A9955"/>
          <w:lang w:val="de-CH" w:eastAsia="ja-JP"/>
        </w:rPr>
        <w:t>bringt das lokale repo auf den Stand des Repos online.</w:t>
      </w:r>
    </w:p>
    <w:p w14:paraId="7C071F80" w14:textId="77CC4589" w:rsidR="007B0D8D" w:rsidRPr="00A47BA0" w:rsidRDefault="00F35D11" w:rsidP="00A1573E">
      <w:pPr>
        <w:pStyle w:val="Code"/>
        <w:rPr>
          <w:color w:val="auto"/>
          <w:lang w:val="de-CH"/>
        </w:rPr>
      </w:pPr>
      <w:r w:rsidRPr="00F35D11">
        <w:rPr>
          <w:color w:val="F9F1A5"/>
          <w:lang w:val="de-CH"/>
        </w:rPr>
        <w:t>git</w:t>
      </w:r>
      <w:r>
        <w:rPr>
          <w:color w:val="auto"/>
          <w:lang w:val="de-CH"/>
        </w:rPr>
        <w:t xml:space="preserve"> pull</w:t>
      </w:r>
    </w:p>
    <w:p w14:paraId="6271605F" w14:textId="2485AB08" w:rsidR="009521A0" w:rsidRPr="00A47BA0" w:rsidRDefault="00E90966" w:rsidP="00307AA1">
      <w:pPr>
        <w:pStyle w:val="CodeSnippet1"/>
      </w:pPr>
      <w:bookmarkStart w:id="576" w:name="_Toc103938559"/>
      <w:r>
        <w:t xml:space="preserve">CodeSnippet </w:t>
      </w:r>
      <w:fldSimple w:instr=" SEQ CodeSnippet \* ARABIC ">
        <w:r w:rsidR="00AB0EEA">
          <w:rPr>
            <w:noProof/>
          </w:rPr>
          <w:t>18</w:t>
        </w:r>
      </w:fldSimple>
      <w:r>
        <w:t>: git Befehle für externes Repo</w:t>
      </w:r>
      <w:bookmarkEnd w:id="576"/>
    </w:p>
    <w:p w14:paraId="18224BFB" w14:textId="5F1AFA91" w:rsidR="009521A0" w:rsidRDefault="00090166" w:rsidP="003102CF">
      <w:pPr>
        <w:pStyle w:val="Heading2"/>
      </w:pPr>
      <w:bookmarkStart w:id="577" w:name="_Toc103938930"/>
      <w:proofErr w:type="spellStart"/>
      <w:r>
        <w:lastRenderedPageBreak/>
        <w:t>Gitignore</w:t>
      </w:r>
      <w:bookmarkEnd w:id="577"/>
      <w:proofErr w:type="spellEnd"/>
    </w:p>
    <w:p w14:paraId="316D4BF8" w14:textId="24251C5F" w:rsidR="009521A0" w:rsidRDefault="004A675A" w:rsidP="009521A0">
      <w:r>
        <w:t xml:space="preserve">In </w:t>
      </w:r>
      <w:proofErr w:type="gramStart"/>
      <w:r>
        <w:t>dem .</w:t>
      </w:r>
      <w:proofErr w:type="spellStart"/>
      <w:r>
        <w:t>gitignore</w:t>
      </w:r>
      <w:proofErr w:type="spellEnd"/>
      <w:proofErr w:type="gramEnd"/>
      <w:r>
        <w:t xml:space="preserve"> werden </w:t>
      </w:r>
      <w:r w:rsidR="00D43EB4">
        <w:t>F</w:t>
      </w:r>
      <w:r>
        <w:t>iles aufgelistet, welche nicht von git beachtet werden sollen.</w:t>
      </w:r>
    </w:p>
    <w:p w14:paraId="11B7348B" w14:textId="1F4FE674" w:rsidR="003259A6" w:rsidRDefault="003259A6" w:rsidP="009521A0">
      <w:r>
        <w:t>Dabei kann auch «*» verwendet werden um unbekannte Zeichen zu simulieren.</w:t>
      </w:r>
    </w:p>
    <w:p w14:paraId="5748C316" w14:textId="1D70FFC1" w:rsidR="003259A6" w:rsidRDefault="003259A6" w:rsidP="009521A0"/>
    <w:p w14:paraId="13106403" w14:textId="5D6E1D53" w:rsidR="003259A6" w:rsidRDefault="003259A6" w:rsidP="009521A0">
      <w:r>
        <w:t>Auf der folgenden Seite gibt es viele Vorlagen für Unterschiedliche Programmiersprachen.</w:t>
      </w:r>
    </w:p>
    <w:p w14:paraId="6BA96FE4" w14:textId="06C6772C" w:rsidR="000146B0" w:rsidRDefault="00F822C3" w:rsidP="009521A0">
      <w:hyperlink r:id="rId180" w:history="1">
        <w:r w:rsidR="003259A6" w:rsidRPr="00EA3C68">
          <w:rPr>
            <w:rStyle w:val="Hyperlink"/>
          </w:rPr>
          <w:t>https://github.com/github/gitignore</w:t>
        </w:r>
      </w:hyperlink>
    </w:p>
    <w:p w14:paraId="68B96B3E" w14:textId="290B7DAB" w:rsidR="000146B0" w:rsidRDefault="000146B0" w:rsidP="003102CF">
      <w:pPr>
        <w:pStyle w:val="Heading2"/>
      </w:pPr>
      <w:bookmarkStart w:id="578" w:name="_Toc103938931"/>
      <w:r>
        <w:t>Git Programme</w:t>
      </w:r>
      <w:bookmarkEnd w:id="578"/>
    </w:p>
    <w:p w14:paraId="204BF85A" w14:textId="49FC4520" w:rsidR="000146B0" w:rsidRDefault="000146B0" w:rsidP="000146B0">
      <w:r>
        <w:t>Um nicht alles mit der Konsole zu machen, kann man verschiedene Programme verwenden.</w:t>
      </w:r>
    </w:p>
    <w:p w14:paraId="01700B7E" w14:textId="77777777" w:rsidR="000146B0" w:rsidRDefault="000146B0" w:rsidP="009521A0"/>
    <w:p w14:paraId="5E491766" w14:textId="5F348263" w:rsidR="000146B0" w:rsidRDefault="000146B0" w:rsidP="009521A0">
      <w:r>
        <w:t xml:space="preserve">Um zu pushen, </w:t>
      </w:r>
      <w:proofErr w:type="spellStart"/>
      <w:r>
        <w:t>comitten</w:t>
      </w:r>
      <w:proofErr w:type="spellEnd"/>
      <w:r>
        <w:t xml:space="preserve"> usw. Ist </w:t>
      </w:r>
      <w:proofErr w:type="spellStart"/>
      <w:r>
        <w:t>GitExtensions</w:t>
      </w:r>
      <w:proofErr w:type="spellEnd"/>
      <w:r>
        <w:t xml:space="preserve"> ein sehr gutes Programm.</w:t>
      </w:r>
    </w:p>
    <w:p w14:paraId="48C03A56" w14:textId="2DAFDC02" w:rsidR="009521A0" w:rsidRPr="00A47BA0" w:rsidRDefault="000146B0" w:rsidP="009521A0">
      <w:r>
        <w:t xml:space="preserve">Um </w:t>
      </w:r>
      <w:r w:rsidR="00D43EB4">
        <w:t>Files</w:t>
      </w:r>
      <w:r>
        <w:t xml:space="preserve"> zu </w:t>
      </w:r>
      <w:proofErr w:type="spellStart"/>
      <w:r>
        <w:t>mergen</w:t>
      </w:r>
      <w:proofErr w:type="spellEnd"/>
      <w:r>
        <w:t xml:space="preserve"> kann man sehr gut </w:t>
      </w:r>
      <w:proofErr w:type="spellStart"/>
      <w:r>
        <w:t>VisualStudio</w:t>
      </w:r>
      <w:proofErr w:type="spellEnd"/>
      <w:r>
        <w:t xml:space="preserve"> verwenden.</w:t>
      </w:r>
    </w:p>
    <w:p w14:paraId="40879D71" w14:textId="26566F4F" w:rsidR="006835AC" w:rsidRDefault="006835AC">
      <w:pPr>
        <w:pStyle w:val="Heading1"/>
      </w:pPr>
      <w:bookmarkStart w:id="579" w:name="_Toc103938932"/>
      <w:r>
        <w:lastRenderedPageBreak/>
        <w:t>Nvidia Jetson</w:t>
      </w:r>
      <w:bookmarkEnd w:id="579"/>
    </w:p>
    <w:p w14:paraId="5E397EDD" w14:textId="390F663F" w:rsidR="003D2114" w:rsidRDefault="003D2114" w:rsidP="003D2114">
      <w:r>
        <w:t xml:space="preserve">Das Nvidia Jetson ist ein Minicomputer, der besonders </w:t>
      </w:r>
      <w:commentRangeStart w:id="580"/>
      <w:r>
        <w:t xml:space="preserve">für Künstliche Intelligenz </w:t>
      </w:r>
      <w:commentRangeEnd w:id="580"/>
      <w:r w:rsidR="004F1C2B">
        <w:rPr>
          <w:rStyle w:val="CommentReference"/>
        </w:rPr>
        <w:commentReference w:id="580"/>
      </w:r>
      <w:r>
        <w:t>verwendet wird.</w:t>
      </w:r>
    </w:p>
    <w:p w14:paraId="4133CFF4" w14:textId="24221AA4" w:rsidR="003D2114" w:rsidRDefault="003D2114" w:rsidP="003D2114">
      <w:r>
        <w:t xml:space="preserve">Der Jetson kann beispielsweise </w:t>
      </w:r>
      <w:commentRangeStart w:id="581"/>
      <w:r>
        <w:t>Kamera</w:t>
      </w:r>
      <w:r w:rsidR="00F90818">
        <w:t>i</w:t>
      </w:r>
      <w:r>
        <w:t xml:space="preserve">nput </w:t>
      </w:r>
      <w:commentRangeEnd w:id="581"/>
      <w:r w:rsidR="004F1C2B">
        <w:rPr>
          <w:rStyle w:val="CommentReference"/>
        </w:rPr>
        <w:commentReference w:id="581"/>
      </w:r>
      <w:r>
        <w:t>analysieren und Objekte erkennen, so wurden auch schon viele Roboter entwickelt, die vom Jetson gesteuert wurden.</w:t>
      </w:r>
    </w:p>
    <w:p w14:paraId="7BBDAA97" w14:textId="15457830" w:rsidR="003D2114" w:rsidRDefault="003D2114" w:rsidP="003D2114">
      <w:r>
        <w:t>Als Alltagscomputer eignet sich der Jetson jedoch eher weniger.</w:t>
      </w:r>
    </w:p>
    <w:p w14:paraId="6AC6E3EA" w14:textId="77777777" w:rsidR="006B2665" w:rsidRDefault="000B0E84" w:rsidP="006B2665">
      <w:pPr>
        <w:keepNext/>
      </w:pPr>
      <w:r w:rsidRPr="000B0E84">
        <w:rPr>
          <w:noProof/>
        </w:rPr>
        <w:drawing>
          <wp:inline distT="0" distB="0" distL="0" distR="0" wp14:anchorId="0CAC336C" wp14:editId="3599A892">
            <wp:extent cx="2945372" cy="2367342"/>
            <wp:effectExtent l="171450" t="285750" r="293370" b="128270"/>
            <wp:docPr id="377" name="Grafik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952103" cy="2372752"/>
                    </a:xfrm>
                    <a:prstGeom prst="rect">
                      <a:avLst/>
                    </a:prstGeom>
                    <a:effectLst>
                      <a:outerShdw blurRad="228600" dist="25400" dir="18960000" sx="104000" sy="104000" algn="bl" rotWithShape="0">
                        <a:prstClr val="black">
                          <a:alpha val="40000"/>
                        </a:prstClr>
                      </a:outerShdw>
                    </a:effectLst>
                  </pic:spPr>
                </pic:pic>
              </a:graphicData>
            </a:graphic>
          </wp:inline>
        </w:drawing>
      </w:r>
    </w:p>
    <w:p w14:paraId="69D86A06" w14:textId="0FAC4CF5" w:rsidR="006835AC" w:rsidRDefault="006B2665" w:rsidP="006B2665">
      <w:pPr>
        <w:pStyle w:val="Caption"/>
      </w:pPr>
      <w:bookmarkStart w:id="582" w:name="_Toc103938523"/>
      <w:r>
        <w:t xml:space="preserve">Abbildung </w:t>
      </w:r>
      <w:fldSimple w:instr=" SEQ Abbildung \* ARABIC ">
        <w:r w:rsidR="00C34C3A">
          <w:rPr>
            <w:noProof/>
          </w:rPr>
          <w:t>135</w:t>
        </w:r>
      </w:fldSimple>
      <w:r>
        <w:t>: Nvidia Jetson</w:t>
      </w:r>
      <w:bookmarkEnd w:id="582"/>
    </w:p>
    <w:p w14:paraId="787367D5" w14:textId="72166004" w:rsidR="00D81894" w:rsidRDefault="00D81894" w:rsidP="00D81894">
      <w:r>
        <w:t>Ein Anwendungsbeispiel</w:t>
      </w:r>
      <w:r w:rsidR="00F90818">
        <w:t>,</w:t>
      </w:r>
      <w:commentRangeStart w:id="583"/>
      <w:r>
        <w:t xml:space="preserve"> </w:t>
      </w:r>
      <w:commentRangeEnd w:id="583"/>
      <w:r w:rsidR="004F1C2B">
        <w:rPr>
          <w:rStyle w:val="CommentReference"/>
        </w:rPr>
        <w:commentReference w:id="583"/>
      </w:r>
      <w:r>
        <w:t>wofür der Jetson sehr gut funktioniert</w:t>
      </w:r>
      <w:r w:rsidR="00F90818">
        <w:t>,</w:t>
      </w:r>
      <w:commentRangeStart w:id="584"/>
      <w:r>
        <w:t xml:space="preserve"> </w:t>
      </w:r>
      <w:commentRangeEnd w:id="584"/>
      <w:r w:rsidR="004F1C2B">
        <w:rPr>
          <w:rStyle w:val="CommentReference"/>
        </w:rPr>
        <w:commentReference w:id="584"/>
      </w:r>
      <w:r>
        <w:t>ist das Tracking von Menschen.</w:t>
      </w:r>
    </w:p>
    <w:p w14:paraId="1C438D5C" w14:textId="1F853643" w:rsidR="00D81894" w:rsidRDefault="00D81894" w:rsidP="00D81894">
      <w:r>
        <w:t>Auch wenn gewisse Teile des Körpers verdeckt sind</w:t>
      </w:r>
      <w:r w:rsidR="00F90818">
        <w:t>,</w:t>
      </w:r>
      <w:commentRangeStart w:id="585"/>
      <w:r>
        <w:t xml:space="preserve"> </w:t>
      </w:r>
      <w:commentRangeEnd w:id="585"/>
      <w:r w:rsidR="00005F55">
        <w:rPr>
          <w:rStyle w:val="CommentReference"/>
        </w:rPr>
        <w:commentReference w:id="585"/>
      </w:r>
      <w:r>
        <w:t xml:space="preserve">können diese mithilfe </w:t>
      </w:r>
      <w:commentRangeStart w:id="586"/>
      <w:r>
        <w:t xml:space="preserve">von KI </w:t>
      </w:r>
      <w:commentRangeEnd w:id="586"/>
      <w:r w:rsidR="00005F55">
        <w:rPr>
          <w:rStyle w:val="CommentReference"/>
        </w:rPr>
        <w:commentReference w:id="586"/>
      </w:r>
      <w:r w:rsidR="00F90818">
        <w:t>b</w:t>
      </w:r>
      <w:r>
        <w:t>erechnet werden.</w:t>
      </w:r>
    </w:p>
    <w:p w14:paraId="24E1BEC2" w14:textId="77777777" w:rsidR="00E0674A" w:rsidRDefault="00E0674A" w:rsidP="00D81894"/>
    <w:p w14:paraId="7A888C69" w14:textId="77777777" w:rsidR="00E0674A" w:rsidRDefault="00E0674A" w:rsidP="00E0674A">
      <w:pPr>
        <w:keepNext/>
      </w:pPr>
      <w:commentRangeStart w:id="587"/>
      <w:r>
        <w:rPr>
          <w:noProof/>
        </w:rPr>
        <w:drawing>
          <wp:inline distT="0" distB="0" distL="0" distR="0" wp14:anchorId="4D067AF1" wp14:editId="4ABEBD3F">
            <wp:extent cx="2852928" cy="2523176"/>
            <wp:effectExtent l="0" t="0" r="508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2">
                      <a:extLst>
                        <a:ext uri="{28A0092B-C50C-407E-A947-70E740481C1C}">
                          <a14:useLocalDpi xmlns:a14="http://schemas.microsoft.com/office/drawing/2010/main" val="0"/>
                        </a:ext>
                      </a:extLst>
                    </a:blip>
                    <a:srcRect l="18476" r="18308"/>
                    <a:stretch/>
                  </pic:blipFill>
                  <pic:spPr bwMode="auto">
                    <a:xfrm>
                      <a:off x="0" y="0"/>
                      <a:ext cx="2853283" cy="2523490"/>
                    </a:xfrm>
                    <a:prstGeom prst="rect">
                      <a:avLst/>
                    </a:prstGeom>
                    <a:noFill/>
                    <a:ln>
                      <a:noFill/>
                    </a:ln>
                    <a:extLst>
                      <a:ext uri="{53640926-AAD7-44D8-BBD7-CCE9431645EC}">
                        <a14:shadowObscured xmlns:a14="http://schemas.microsoft.com/office/drawing/2010/main"/>
                      </a:ext>
                    </a:extLst>
                  </pic:spPr>
                </pic:pic>
              </a:graphicData>
            </a:graphic>
          </wp:inline>
        </w:drawing>
      </w:r>
      <w:commentRangeEnd w:id="587"/>
    </w:p>
    <w:p w14:paraId="637F80D1" w14:textId="47DA7C02" w:rsidR="00E0674A" w:rsidRDefault="00E0674A" w:rsidP="00E0674A">
      <w:pPr>
        <w:pStyle w:val="Caption"/>
      </w:pPr>
      <w:bookmarkStart w:id="588" w:name="_Toc103938524"/>
      <w:r>
        <w:t xml:space="preserve">Abbildung </w:t>
      </w:r>
      <w:fldSimple w:instr=" SEQ Abbildung \* ARABIC ">
        <w:r w:rsidR="00C34C3A">
          <w:rPr>
            <w:noProof/>
          </w:rPr>
          <w:t>136</w:t>
        </w:r>
      </w:fldSimple>
      <w:r>
        <w:t>: Beispiel Human Tracking</w:t>
      </w:r>
      <w:bookmarkEnd w:id="588"/>
    </w:p>
    <w:p w14:paraId="18A6680F" w14:textId="7AFDED61" w:rsidR="00D81894" w:rsidRPr="00D81894" w:rsidRDefault="00E0674A" w:rsidP="00D81894">
      <w:r>
        <w:rPr>
          <w:rStyle w:val="CommentReference"/>
        </w:rPr>
        <w:commentReference w:id="587"/>
      </w:r>
    </w:p>
    <w:p w14:paraId="0C162891" w14:textId="5F4AB5E6" w:rsidR="007A3720" w:rsidRDefault="007A3720" w:rsidP="007A3720">
      <w:pPr>
        <w:pStyle w:val="Heading1"/>
      </w:pPr>
      <w:bookmarkStart w:id="589" w:name="_Toc103938933"/>
      <w:r>
        <w:lastRenderedPageBreak/>
        <w:t>Calliope</w:t>
      </w:r>
      <w:bookmarkEnd w:id="589"/>
    </w:p>
    <w:p w14:paraId="1596E8FF" w14:textId="0A571AFC" w:rsidR="003C11EB" w:rsidRDefault="007A3720" w:rsidP="007A3720">
      <w:r>
        <w:t xml:space="preserve">Der Calliope mini ist ein </w:t>
      </w:r>
      <w:r w:rsidR="0077329B">
        <w:t>M</w:t>
      </w:r>
      <w:r>
        <w:t>icrocontro</w:t>
      </w:r>
      <w:r w:rsidR="0077329B">
        <w:t>l</w:t>
      </w:r>
      <w:r>
        <w:t>ler</w:t>
      </w:r>
      <w:r w:rsidR="009C0CD2">
        <w:t>,</w:t>
      </w:r>
      <w:r w:rsidR="00F77958">
        <w:t xml:space="preserve"> der gezielt für Kinder </w:t>
      </w:r>
      <w:r w:rsidR="000452C0">
        <w:t>entwickelt wurde.</w:t>
      </w:r>
    </w:p>
    <w:p w14:paraId="0B71B406" w14:textId="43947691" w:rsidR="000452C0" w:rsidRDefault="003C11EB" w:rsidP="007A3720">
      <w:r>
        <w:t xml:space="preserve">Er hat viele Sensoren, darunter ein Thermometer, </w:t>
      </w:r>
      <w:r w:rsidR="00860FEA">
        <w:t xml:space="preserve">Knöpfe </w:t>
      </w:r>
      <w:r w:rsidR="00F90818">
        <w:t>und</w:t>
      </w:r>
      <w:commentRangeStart w:id="590"/>
      <w:r w:rsidR="00860FEA">
        <w:t xml:space="preserve"> </w:t>
      </w:r>
      <w:commentRangeEnd w:id="590"/>
      <w:r w:rsidR="00005F55">
        <w:rPr>
          <w:rStyle w:val="CommentReference"/>
        </w:rPr>
        <w:commentReference w:id="590"/>
      </w:r>
      <w:r w:rsidR="00860FEA">
        <w:t>ein Mikrofon.</w:t>
      </w:r>
      <w:r w:rsidR="00E0674A">
        <w:t xml:space="preserve"> </w:t>
      </w:r>
      <w:commentRangeStart w:id="591"/>
      <w:r w:rsidR="000452C0">
        <w:t>Man kann die Sensoren zum Programmieren benutzen</w:t>
      </w:r>
      <w:r w:rsidR="00860FEA">
        <w:t>.</w:t>
      </w:r>
      <w:r w:rsidR="001B08D7">
        <w:t xml:space="preserve"> </w:t>
      </w:r>
      <w:r w:rsidR="00860FEA">
        <w:t>D</w:t>
      </w:r>
      <w:r w:rsidR="000452C0">
        <w:t>urch die</w:t>
      </w:r>
      <w:r w:rsidR="008C0C47">
        <w:t xml:space="preserve"> Grove</w:t>
      </w:r>
      <w:r w:rsidR="000452C0">
        <w:t xml:space="preserve"> Anschlüsse </w:t>
      </w:r>
      <w:r w:rsidR="00860FEA">
        <w:t xml:space="preserve">können </w:t>
      </w:r>
      <w:r w:rsidR="000452C0">
        <w:t>auch weitere Sensoren oder Aktoren verwende</w:t>
      </w:r>
      <w:r w:rsidR="00860FEA">
        <w:t>t werden</w:t>
      </w:r>
      <w:r w:rsidR="000452C0">
        <w:t>.</w:t>
      </w:r>
      <w:commentRangeEnd w:id="591"/>
      <w:r w:rsidR="002B4C7D">
        <w:rPr>
          <w:rStyle w:val="CommentReference"/>
        </w:rPr>
        <w:commentReference w:id="591"/>
      </w:r>
    </w:p>
    <w:p w14:paraId="1E540BB7" w14:textId="77777777" w:rsidR="000452C0" w:rsidRDefault="000452C0" w:rsidP="007A3720"/>
    <w:p w14:paraId="58399752" w14:textId="77777777" w:rsidR="006B2665" w:rsidRDefault="00F77958" w:rsidP="006B2665">
      <w:pPr>
        <w:keepNext/>
      </w:pPr>
      <w:r w:rsidRPr="00F77958">
        <w:rPr>
          <w:noProof/>
        </w:rPr>
        <w:drawing>
          <wp:inline distT="0" distB="0" distL="0" distR="0" wp14:anchorId="786E7DB4" wp14:editId="19703B7C">
            <wp:extent cx="6299835" cy="2099945"/>
            <wp:effectExtent l="0" t="0" r="0" b="0"/>
            <wp:docPr id="378" name="Grafik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extLst>
                        <a:ext uri="{96DAC541-7B7A-43D3-8B79-37D633B846F1}">
                          <asvg:svgBlip xmlns:asvg="http://schemas.microsoft.com/office/drawing/2016/SVG/main" r:embed="rId184"/>
                        </a:ext>
                      </a:extLst>
                    </a:blip>
                    <a:stretch>
                      <a:fillRect/>
                    </a:stretch>
                  </pic:blipFill>
                  <pic:spPr>
                    <a:xfrm>
                      <a:off x="0" y="0"/>
                      <a:ext cx="6299835" cy="2099945"/>
                    </a:xfrm>
                    <a:prstGeom prst="rect">
                      <a:avLst/>
                    </a:prstGeom>
                  </pic:spPr>
                </pic:pic>
              </a:graphicData>
            </a:graphic>
          </wp:inline>
        </w:drawing>
      </w:r>
    </w:p>
    <w:p w14:paraId="47137DB1" w14:textId="6242FA49" w:rsidR="000452C0" w:rsidRDefault="006B2665" w:rsidP="006B2665">
      <w:pPr>
        <w:pStyle w:val="Caption"/>
      </w:pPr>
      <w:bookmarkStart w:id="592" w:name="_Toc103938525"/>
      <w:r>
        <w:t xml:space="preserve">Abbildung </w:t>
      </w:r>
      <w:fldSimple w:instr=" SEQ Abbildung \* ARABIC ">
        <w:r w:rsidR="00C34C3A">
          <w:rPr>
            <w:noProof/>
          </w:rPr>
          <w:t>137</w:t>
        </w:r>
      </w:fldSimple>
      <w:r>
        <w:t>: Funktionen des Calliope</w:t>
      </w:r>
      <w:bookmarkEnd w:id="592"/>
    </w:p>
    <w:p w14:paraId="0F0135C9" w14:textId="3B155B5E" w:rsidR="000452C0" w:rsidRPr="001A5B04" w:rsidRDefault="001C381D" w:rsidP="006835AC">
      <w:r>
        <w:t>Der</w:t>
      </w:r>
      <w:r w:rsidR="000452C0">
        <w:t xml:space="preserve"> Calliope </w:t>
      </w:r>
      <w:r w:rsidR="001B08D7">
        <w:t xml:space="preserve">wird </w:t>
      </w:r>
      <w:r w:rsidR="000452C0">
        <w:t xml:space="preserve">beispielsweise mit </w:t>
      </w:r>
      <w:hyperlink r:id="rId185" w:history="1">
        <w:r w:rsidR="000452C0" w:rsidRPr="003D0E83">
          <w:rPr>
            <w:rStyle w:val="Hyperlink"/>
          </w:rPr>
          <w:t>https://lab.open-roberta.org</w:t>
        </w:r>
      </w:hyperlink>
      <w:r>
        <w:rPr>
          <w:rStyle w:val="Hyperlink"/>
        </w:rPr>
        <w:t>,</w:t>
      </w:r>
      <w:r w:rsidR="000452C0">
        <w:t xml:space="preserve"> einer </w:t>
      </w:r>
      <w:r w:rsidR="001A5B04">
        <w:t>gr</w:t>
      </w:r>
      <w:r w:rsidR="000452C0">
        <w:t xml:space="preserve">afischen Programmieroberfläche vom </w:t>
      </w:r>
      <w:r w:rsidR="009124DF" w:rsidRPr="001A5B04">
        <w:t>Fraunhofer-Institut</w:t>
      </w:r>
      <w:r w:rsidRPr="001A5B04">
        <w:t>, programmiert</w:t>
      </w:r>
      <w:r w:rsidR="009124DF" w:rsidRPr="001A5B04">
        <w:t>.</w:t>
      </w:r>
    </w:p>
    <w:p w14:paraId="3784AA12" w14:textId="4A7A049A" w:rsidR="006B2665" w:rsidRDefault="006B2665" w:rsidP="006835AC">
      <w:r w:rsidRPr="001A5B04">
        <w:t>Dabei werden verschieden</w:t>
      </w:r>
      <w:r w:rsidR="001B08D7">
        <w:t>e</w:t>
      </w:r>
      <w:r w:rsidRPr="001A5B04">
        <w:t xml:space="preserve"> </w:t>
      </w:r>
      <w:commentRangeStart w:id="593"/>
      <w:r w:rsidRPr="001A5B04">
        <w:t>Code</w:t>
      </w:r>
      <w:r w:rsidR="00F90818">
        <w:t>-</w:t>
      </w:r>
      <w:r w:rsidRPr="001A5B04">
        <w:t xml:space="preserve">Blöcke </w:t>
      </w:r>
      <w:commentRangeEnd w:id="593"/>
      <w:r w:rsidR="00005F55">
        <w:rPr>
          <w:rStyle w:val="CommentReference"/>
        </w:rPr>
        <w:commentReference w:id="593"/>
      </w:r>
      <w:r w:rsidRPr="001A5B04">
        <w:t>zusammengesteckt.</w:t>
      </w:r>
    </w:p>
    <w:p w14:paraId="162282C6" w14:textId="44FF9715" w:rsidR="00DB1002" w:rsidRDefault="00DB1002" w:rsidP="006835AC"/>
    <w:p w14:paraId="1C53E077" w14:textId="769A313F" w:rsidR="00DB1002" w:rsidRDefault="00DB1002" w:rsidP="006835AC">
      <w:r>
        <w:t>Das folgende Beispiel ist aus diesen Blöcken gemacht.</w:t>
      </w:r>
    </w:p>
    <w:p w14:paraId="146029B6" w14:textId="623BDDAD" w:rsidR="00DB1002" w:rsidRDefault="00DB1002" w:rsidP="006835AC">
      <w:r>
        <w:t>Wenn der Pin-0 mit dem Pin-Minus verbunden ist</w:t>
      </w:r>
      <w:r w:rsidR="00E0674A">
        <w:t>,</w:t>
      </w:r>
      <w:r>
        <w:t xml:space="preserve"> wird ein Ton abgespielt und ein Kreuz angezeigt.</w:t>
      </w:r>
    </w:p>
    <w:p w14:paraId="327B1822" w14:textId="23633FB2" w:rsidR="00DB1002" w:rsidRPr="001A5B04" w:rsidRDefault="00DB1002" w:rsidP="006835AC">
      <w:r>
        <w:t>Wenn nicht, wird ein Kreis angezeigt.</w:t>
      </w:r>
    </w:p>
    <w:p w14:paraId="140C781C" w14:textId="77777777" w:rsidR="006B2665" w:rsidRDefault="009124DF" w:rsidP="006B2665">
      <w:pPr>
        <w:keepNext/>
      </w:pPr>
      <w:r w:rsidRPr="009124DF">
        <w:rPr>
          <w:noProof/>
        </w:rPr>
        <w:drawing>
          <wp:inline distT="0" distB="0" distL="0" distR="0" wp14:anchorId="58AE74A3" wp14:editId="6F97C757">
            <wp:extent cx="3638953" cy="3646380"/>
            <wp:effectExtent l="57150" t="95250" r="76200" b="3048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40982" cy="3648413"/>
                    </a:xfrm>
                    <a:prstGeom prst="rect">
                      <a:avLst/>
                    </a:prstGeom>
                    <a:effectLst>
                      <a:outerShdw blurRad="63500" dist="25400" dir="19560000" algn="ctr" rotWithShape="0">
                        <a:prstClr val="black">
                          <a:alpha val="40000"/>
                        </a:prstClr>
                      </a:outerShdw>
                    </a:effectLst>
                  </pic:spPr>
                </pic:pic>
              </a:graphicData>
            </a:graphic>
          </wp:inline>
        </w:drawing>
      </w:r>
    </w:p>
    <w:p w14:paraId="6F96106C" w14:textId="336E1B94" w:rsidR="009124DF" w:rsidRDefault="006B2665" w:rsidP="006B2665">
      <w:pPr>
        <w:pStyle w:val="Caption"/>
      </w:pPr>
      <w:bookmarkStart w:id="594" w:name="_Toc103938526"/>
      <w:r>
        <w:t xml:space="preserve">Abbildung </w:t>
      </w:r>
      <w:fldSimple w:instr=" SEQ Abbildung \* ARABIC ">
        <w:r w:rsidR="00C34C3A">
          <w:rPr>
            <w:noProof/>
          </w:rPr>
          <w:t>138</w:t>
        </w:r>
      </w:fldSimple>
      <w:r>
        <w:t>: Programmierung mit Open Roberta</w:t>
      </w:r>
      <w:bookmarkEnd w:id="594"/>
    </w:p>
    <w:p w14:paraId="577A7576" w14:textId="419F91D7" w:rsidR="007222A9" w:rsidRDefault="00E91B7F" w:rsidP="007222A9">
      <w:pPr>
        <w:pStyle w:val="Heading1"/>
      </w:pPr>
      <w:r>
        <w:lastRenderedPageBreak/>
        <w:t>Power</w:t>
      </w:r>
    </w:p>
    <w:p w14:paraId="62E213D0" w14:textId="550B0CE8" w:rsidR="007222A9" w:rsidRPr="00E91B7F" w:rsidRDefault="00E91B7F" w:rsidP="007222A9">
      <w:pPr>
        <w:rPr>
          <w:lang w:val="en-GB"/>
        </w:rPr>
      </w:pPr>
      <w:r w:rsidRPr="00E91B7F">
        <w:rPr>
          <w:lang w:val="en-GB"/>
        </w:rPr>
        <w:t>In this Chapter we w</w:t>
      </w:r>
      <w:r>
        <w:rPr>
          <w:lang w:val="en-GB"/>
        </w:rPr>
        <w:t>ill take a look at the differences of AC and DC.</w:t>
      </w:r>
    </w:p>
    <w:p w14:paraId="6918C9B4" w14:textId="06739D24" w:rsidR="007222A9" w:rsidRDefault="002A5A7A" w:rsidP="007222A9">
      <w:pPr>
        <w:pStyle w:val="Heading2"/>
      </w:pPr>
      <w:r>
        <w:t xml:space="preserve">DC </w:t>
      </w:r>
      <w:proofErr w:type="spellStart"/>
      <w:r>
        <w:t>Direct</w:t>
      </w:r>
      <w:proofErr w:type="spellEnd"/>
      <w:r>
        <w:t xml:space="preserve"> </w:t>
      </w:r>
      <w:proofErr w:type="spellStart"/>
      <w:r>
        <w:t>Current</w:t>
      </w:r>
      <w:proofErr w:type="spellEnd"/>
    </w:p>
    <w:p w14:paraId="2E0580FE" w14:textId="48690256" w:rsidR="002A5A7A" w:rsidRPr="002A5A7A" w:rsidRDefault="002A5A7A" w:rsidP="007222A9">
      <w:pPr>
        <w:rPr>
          <w:lang w:val="en-GB"/>
        </w:rPr>
      </w:pPr>
      <w:r w:rsidRPr="002A5A7A">
        <w:rPr>
          <w:lang w:val="en-GB"/>
        </w:rPr>
        <w:t>DC power is constant</w:t>
      </w:r>
      <w:r>
        <w:rPr>
          <w:lang w:val="en-GB"/>
        </w:rPr>
        <w:t>. That means, that the direction always stays the same</w:t>
      </w:r>
      <w:r w:rsidRPr="002A5A7A">
        <w:rPr>
          <w:lang w:val="en-GB"/>
        </w:rPr>
        <w:t xml:space="preserve">. </w:t>
      </w:r>
      <w:r>
        <w:rPr>
          <w:lang w:val="en-GB"/>
        </w:rPr>
        <w:t>DC is needed</w:t>
      </w:r>
      <w:r w:rsidR="00DA1039" w:rsidRPr="00DA1039">
        <w:rPr>
          <w:lang w:val="en-GB"/>
        </w:rPr>
        <w:t xml:space="preserve"> </w:t>
      </w:r>
      <w:proofErr w:type="gramStart"/>
      <w:r w:rsidR="007C122E">
        <w:rPr>
          <w:lang w:val="en-GB"/>
        </w:rPr>
        <w:t>e</w:t>
      </w:r>
      <w:r w:rsidR="00DA1039">
        <w:rPr>
          <w:lang w:val="en-GB"/>
        </w:rPr>
        <w:t>.g</w:t>
      </w:r>
      <w:r w:rsidR="007C122E">
        <w:rPr>
          <w:lang w:val="en-GB"/>
        </w:rPr>
        <w:t>.</w:t>
      </w:r>
      <w:proofErr w:type="gramEnd"/>
      <w:r>
        <w:rPr>
          <w:lang w:val="en-GB"/>
        </w:rPr>
        <w:t xml:space="preserve"> for batteries, which includes all devices with a battery pack, or TVs</w:t>
      </w:r>
    </w:p>
    <w:p w14:paraId="641B5D95" w14:textId="77777777" w:rsidR="00522FFE" w:rsidRPr="00620B75" w:rsidRDefault="00522FFE" w:rsidP="007222A9">
      <w:pPr>
        <w:rPr>
          <w:lang w:val="en-GB"/>
        </w:rPr>
      </w:pPr>
    </w:p>
    <w:p w14:paraId="56498869" w14:textId="7A416AF8" w:rsidR="00522FFE" w:rsidRDefault="00620B75" w:rsidP="00522FFE">
      <w:pPr>
        <w:keepNext/>
      </w:pPr>
      <w:r>
        <w:rPr>
          <w:noProof/>
        </w:rPr>
        <w:drawing>
          <wp:inline distT="0" distB="0" distL="0" distR="0" wp14:anchorId="022206D4" wp14:editId="6D574978">
            <wp:extent cx="6299835" cy="1942465"/>
            <wp:effectExtent l="0" t="0" r="5715"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99835" cy="1942465"/>
                    </a:xfrm>
                    <a:prstGeom prst="rect">
                      <a:avLst/>
                    </a:prstGeom>
                    <a:noFill/>
                    <a:ln>
                      <a:noFill/>
                    </a:ln>
                  </pic:spPr>
                </pic:pic>
              </a:graphicData>
            </a:graphic>
          </wp:inline>
        </w:drawing>
      </w:r>
    </w:p>
    <w:p w14:paraId="371553E9" w14:textId="12A8E844" w:rsidR="00C34C3A" w:rsidRDefault="00522FFE" w:rsidP="00B91852">
      <w:pPr>
        <w:pStyle w:val="Caption"/>
      </w:pPr>
      <w:r>
        <w:t xml:space="preserve">Abbildung </w:t>
      </w:r>
      <w:r w:rsidR="00F822C3">
        <w:fldChar w:fldCharType="begin"/>
      </w:r>
      <w:r w:rsidR="00F822C3">
        <w:instrText xml:space="preserve"> SEQ Abbildung \* ARABIC </w:instrText>
      </w:r>
      <w:r w:rsidR="00F822C3">
        <w:fldChar w:fldCharType="separate"/>
      </w:r>
      <w:r w:rsidR="00C34C3A">
        <w:rPr>
          <w:noProof/>
        </w:rPr>
        <w:t>139</w:t>
      </w:r>
      <w:r w:rsidR="00F822C3">
        <w:rPr>
          <w:noProof/>
        </w:rPr>
        <w:fldChar w:fldCharType="end"/>
      </w:r>
      <w:r>
        <w:t xml:space="preserve">: </w:t>
      </w:r>
      <w:r w:rsidR="002A5A7A">
        <w:t>DC</w:t>
      </w:r>
      <w:r w:rsidR="00655A82">
        <w:t xml:space="preserve"> power</w:t>
      </w:r>
    </w:p>
    <w:p w14:paraId="0075336C" w14:textId="0D8E891E" w:rsidR="002A5A7A" w:rsidRDefault="002A5A7A" w:rsidP="00C34C3A">
      <w:pPr>
        <w:pStyle w:val="Heading2"/>
      </w:pPr>
      <w:r>
        <w:t xml:space="preserve">AC Alternate </w:t>
      </w:r>
      <w:proofErr w:type="spellStart"/>
      <w:r w:rsidR="007C122E">
        <w:t>c</w:t>
      </w:r>
      <w:r>
        <w:t>urrent</w:t>
      </w:r>
      <w:proofErr w:type="spellEnd"/>
    </w:p>
    <w:p w14:paraId="31E45A6D" w14:textId="5DDA2CCE" w:rsidR="00E96C1D" w:rsidRPr="00E96C1D" w:rsidRDefault="00E96C1D" w:rsidP="00E96C1D">
      <w:pPr>
        <w:rPr>
          <w:lang w:val="en-GB"/>
        </w:rPr>
      </w:pPr>
      <w:r w:rsidRPr="00E96C1D">
        <w:rPr>
          <w:lang w:val="en-GB"/>
        </w:rPr>
        <w:t xml:space="preserve">AC </w:t>
      </w:r>
      <w:r>
        <w:rPr>
          <w:lang w:val="en-GB"/>
        </w:rPr>
        <w:t>p</w:t>
      </w:r>
      <w:r w:rsidRPr="00E96C1D">
        <w:rPr>
          <w:lang w:val="en-GB"/>
        </w:rPr>
        <w:t>ower has an a</w:t>
      </w:r>
      <w:r>
        <w:rPr>
          <w:lang w:val="en-GB"/>
        </w:rPr>
        <w:t>mount of Hz</w:t>
      </w:r>
      <w:r w:rsidR="00DA1039">
        <w:rPr>
          <w:lang w:val="en-GB"/>
        </w:rPr>
        <w:t xml:space="preserve"> </w:t>
      </w:r>
      <w:proofErr w:type="gramStart"/>
      <w:r w:rsidR="007C122E">
        <w:rPr>
          <w:lang w:val="en-GB"/>
        </w:rPr>
        <w:t>e</w:t>
      </w:r>
      <w:r w:rsidR="00DA1039">
        <w:rPr>
          <w:lang w:val="en-GB"/>
        </w:rPr>
        <w:t>.g</w:t>
      </w:r>
      <w:r w:rsidR="007C122E">
        <w:rPr>
          <w:lang w:val="en-GB"/>
        </w:rPr>
        <w:t>.</w:t>
      </w:r>
      <w:proofErr w:type="gramEnd"/>
      <w:r>
        <w:rPr>
          <w:lang w:val="en-GB"/>
        </w:rPr>
        <w:t xml:space="preserve"> in Switzerland it has 50Hz, which means it changes the direction 100 times a second. AC is needed for everything with a motor, like a mixer. But also, a stove needs AC power.</w:t>
      </w:r>
    </w:p>
    <w:p w14:paraId="4B2821A7" w14:textId="77777777" w:rsidR="00C34C3A" w:rsidRPr="00C34C3A" w:rsidRDefault="00C34C3A" w:rsidP="00C34C3A"/>
    <w:p w14:paraId="23BEFAE8" w14:textId="77777777" w:rsidR="00C34C3A" w:rsidRDefault="00C34C3A" w:rsidP="00C34C3A">
      <w:pPr>
        <w:keepNext/>
      </w:pPr>
      <w:r>
        <w:rPr>
          <w:noProof/>
        </w:rPr>
        <w:drawing>
          <wp:inline distT="0" distB="0" distL="0" distR="0" wp14:anchorId="565D9406" wp14:editId="7FED8051">
            <wp:extent cx="2708910" cy="1840019"/>
            <wp:effectExtent l="0" t="0" r="0" b="8255"/>
            <wp:docPr id="387" name="Picture 387" descr="Verlauf der Kurve bei einphasigem Wechselstr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rlauf der Kurve bei einphasigem Wechselstrom"/>
                    <pic:cNvPicPr>
                      <a:picLocks noChangeAspect="1" noChangeArrowheads="1"/>
                    </pic:cNvPicPr>
                  </pic:nvPicPr>
                  <pic:blipFill rotWithShape="1">
                    <a:blip r:embed="rId188">
                      <a:extLst>
                        <a:ext uri="{28A0092B-C50C-407E-A947-70E740481C1C}">
                          <a14:useLocalDpi xmlns:a14="http://schemas.microsoft.com/office/drawing/2010/main" val="0"/>
                        </a:ext>
                      </a:extLst>
                    </a:blip>
                    <a:srcRect l="28496" r="28480" b="5221"/>
                    <a:stretch/>
                  </pic:blipFill>
                  <pic:spPr bwMode="auto">
                    <a:xfrm>
                      <a:off x="0" y="0"/>
                      <a:ext cx="2710428" cy="1841050"/>
                    </a:xfrm>
                    <a:prstGeom prst="rect">
                      <a:avLst/>
                    </a:prstGeom>
                    <a:noFill/>
                    <a:ln>
                      <a:noFill/>
                    </a:ln>
                    <a:extLst>
                      <a:ext uri="{53640926-AAD7-44D8-BBD7-CCE9431645EC}">
                        <a14:shadowObscured xmlns:a14="http://schemas.microsoft.com/office/drawing/2010/main"/>
                      </a:ext>
                    </a:extLst>
                  </pic:spPr>
                </pic:pic>
              </a:graphicData>
            </a:graphic>
          </wp:inline>
        </w:drawing>
      </w:r>
    </w:p>
    <w:p w14:paraId="76AB8FBF" w14:textId="52DDFE48" w:rsidR="00C34C3A" w:rsidRDefault="00C34C3A" w:rsidP="00C34C3A">
      <w:pPr>
        <w:pStyle w:val="Caption"/>
      </w:pPr>
      <w:r>
        <w:t xml:space="preserve">Abbildung </w:t>
      </w:r>
      <w:r w:rsidR="00F822C3">
        <w:fldChar w:fldCharType="begin"/>
      </w:r>
      <w:r w:rsidR="00F822C3">
        <w:instrText xml:space="preserve"> SEQ Abbildung \* ARABIC </w:instrText>
      </w:r>
      <w:r w:rsidR="00F822C3">
        <w:fldChar w:fldCharType="separate"/>
      </w:r>
      <w:r>
        <w:rPr>
          <w:noProof/>
        </w:rPr>
        <w:t>140</w:t>
      </w:r>
      <w:r w:rsidR="00F822C3">
        <w:rPr>
          <w:noProof/>
        </w:rPr>
        <w:fldChar w:fldCharType="end"/>
      </w:r>
      <w:r>
        <w:t xml:space="preserve">: </w:t>
      </w:r>
      <w:r w:rsidR="00655A82">
        <w:t>AC power</w:t>
      </w:r>
    </w:p>
    <w:p w14:paraId="0315BB0F" w14:textId="302F0949" w:rsidR="00C959CA" w:rsidRDefault="00C959CA" w:rsidP="00C959CA">
      <w:pPr>
        <w:pStyle w:val="Heading3"/>
      </w:pPr>
      <w:proofErr w:type="spellStart"/>
      <w:r>
        <w:t>Frequenc</w:t>
      </w:r>
      <w:r w:rsidR="007C122E">
        <w:t>i</w:t>
      </w:r>
      <w:r>
        <w:t>es</w:t>
      </w:r>
      <w:proofErr w:type="spellEnd"/>
    </w:p>
    <w:p w14:paraId="7403411E" w14:textId="2AA4AAD0" w:rsidR="00C959CA" w:rsidRDefault="00C959CA" w:rsidP="00C959CA">
      <w:pPr>
        <w:rPr>
          <w:lang w:val="en-GB"/>
        </w:rPr>
      </w:pPr>
      <w:r w:rsidRPr="00C959CA">
        <w:rPr>
          <w:lang w:val="en-GB"/>
        </w:rPr>
        <w:t xml:space="preserve">Like said before in Switzerland </w:t>
      </w:r>
      <w:r>
        <w:rPr>
          <w:lang w:val="en-GB"/>
        </w:rPr>
        <w:t xml:space="preserve">uses A Frequency of 50 Hz. Some Countries </w:t>
      </w:r>
      <w:proofErr w:type="gramStart"/>
      <w:r w:rsidR="00DA1039">
        <w:rPr>
          <w:lang w:val="en-GB"/>
        </w:rPr>
        <w:t>e.g.</w:t>
      </w:r>
      <w:proofErr w:type="gramEnd"/>
      <w:r w:rsidR="00DA1039">
        <w:rPr>
          <w:lang w:val="en-GB"/>
        </w:rPr>
        <w:t xml:space="preserve"> </w:t>
      </w:r>
      <w:r>
        <w:rPr>
          <w:lang w:val="en-GB"/>
        </w:rPr>
        <w:t>the USA use 60Hz.</w:t>
      </w:r>
    </w:p>
    <w:p w14:paraId="6903480F" w14:textId="6C467E4D" w:rsidR="00C959CA" w:rsidRDefault="00C959CA" w:rsidP="00C959CA">
      <w:pPr>
        <w:rPr>
          <w:lang w:val="en-GB"/>
        </w:rPr>
      </w:pPr>
      <w:r>
        <w:rPr>
          <w:lang w:val="en-GB"/>
        </w:rPr>
        <w:t>A complete List of the different frequencies can be found here:</w:t>
      </w:r>
    </w:p>
    <w:p w14:paraId="63255D99" w14:textId="3E4C2010" w:rsidR="00C959CA" w:rsidRPr="00C959CA" w:rsidRDefault="00F822C3" w:rsidP="00C959CA">
      <w:pPr>
        <w:rPr>
          <w:lang w:val="en-GB"/>
        </w:rPr>
      </w:pPr>
      <w:hyperlink r:id="rId189" w:anchor="Table_of_mains_voltages,_frequencies,_and_plugs" w:history="1">
        <w:r w:rsidR="00C959CA" w:rsidRPr="00BD07EC">
          <w:rPr>
            <w:rStyle w:val="Hyperlink"/>
            <w:lang w:val="en-GB"/>
          </w:rPr>
          <w:t>https://en.wikipedia.org/wiki/Mains_electricity_by_country#Table_of_mains_voltages,_frequencies,_and_plugs</w:t>
        </w:r>
      </w:hyperlink>
    </w:p>
    <w:p w14:paraId="4128FE19" w14:textId="77777777" w:rsidR="00664B84" w:rsidRDefault="00664B84" w:rsidP="006835AC">
      <w:pPr>
        <w:rPr>
          <w:lang w:val="en-GB"/>
        </w:rPr>
      </w:pPr>
    </w:p>
    <w:p w14:paraId="56546BB5" w14:textId="64D624CD" w:rsidR="00664B84" w:rsidRDefault="00C06613" w:rsidP="006835AC">
      <w:pPr>
        <w:rPr>
          <w:lang w:val="en-GB"/>
        </w:rPr>
      </w:pPr>
      <w:r>
        <w:rPr>
          <w:lang w:val="en-GB"/>
        </w:rPr>
        <w:t>But what happens if you plug a 50Hz device in a 60Hz plug?</w:t>
      </w:r>
    </w:p>
    <w:p w14:paraId="55D0ADDE" w14:textId="12336234" w:rsidR="00535119" w:rsidRDefault="00C06613" w:rsidP="006835AC">
      <w:pPr>
        <w:rPr>
          <w:lang w:val="en-GB"/>
        </w:rPr>
      </w:pPr>
      <w:r>
        <w:rPr>
          <w:lang w:val="en-GB"/>
        </w:rPr>
        <w:t>If it is a DC device it will convert the power and it does not affect the function of the device. But if it is an AC Device it will run faster. This doesn’t have to do anything, but it can overheat and break.</w:t>
      </w:r>
    </w:p>
    <w:p w14:paraId="55A36208" w14:textId="50D6E10A" w:rsidR="00535119" w:rsidRDefault="00535119" w:rsidP="00535119">
      <w:pPr>
        <w:pStyle w:val="Heading4"/>
        <w:rPr>
          <w:lang w:val="en-GB"/>
        </w:rPr>
      </w:pPr>
      <w:r>
        <w:rPr>
          <w:lang w:val="en-GB"/>
        </w:rPr>
        <w:t>Nettime</w:t>
      </w:r>
    </w:p>
    <w:p w14:paraId="5E8421B6" w14:textId="19E81A62" w:rsidR="00535119" w:rsidRPr="00DA1039" w:rsidRDefault="00535119" w:rsidP="00535119">
      <w:r>
        <w:rPr>
          <w:lang w:val="en-GB"/>
        </w:rPr>
        <w:t>The nettime is the time measured by the Frequency of the power</w:t>
      </w:r>
      <w:r w:rsidR="00DA1039">
        <w:rPr>
          <w:lang w:val="en-GB"/>
        </w:rPr>
        <w:t xml:space="preserve">. </w:t>
      </w:r>
      <w:proofErr w:type="gramStart"/>
      <w:r w:rsidR="00DA1039">
        <w:rPr>
          <w:lang w:val="en-GB"/>
        </w:rPr>
        <w:t>E.g.</w:t>
      </w:r>
      <w:proofErr w:type="gramEnd"/>
      <w:r>
        <w:rPr>
          <w:lang w:val="en-GB"/>
        </w:rPr>
        <w:t xml:space="preserve"> ovens use in in the built in clock. If the frequency is less than 50 Hz</w:t>
      </w:r>
      <w:r w:rsidR="005F2A82">
        <w:rPr>
          <w:lang w:val="en-GB"/>
        </w:rPr>
        <w:t>,</w:t>
      </w:r>
      <w:r>
        <w:rPr>
          <w:lang w:val="en-GB"/>
        </w:rPr>
        <w:t xml:space="preserve"> the nettime is too slow. </w:t>
      </w:r>
      <w:proofErr w:type="spellStart"/>
      <w:r w:rsidRPr="00DA1039">
        <w:t>If</w:t>
      </w:r>
      <w:proofErr w:type="spellEnd"/>
      <w:r w:rsidRPr="00DA1039">
        <w:t xml:space="preserve"> </w:t>
      </w:r>
      <w:proofErr w:type="spellStart"/>
      <w:r w:rsidRPr="00DA1039">
        <w:t>it’s</w:t>
      </w:r>
      <w:proofErr w:type="spellEnd"/>
      <w:r w:rsidRPr="00DA1039">
        <w:t xml:space="preserve"> </w:t>
      </w:r>
      <w:proofErr w:type="spellStart"/>
      <w:r w:rsidRPr="00DA1039">
        <w:t>more</w:t>
      </w:r>
      <w:proofErr w:type="spellEnd"/>
      <w:r w:rsidR="005F2A82">
        <w:t>,</w:t>
      </w:r>
      <w:r w:rsidRPr="00DA1039">
        <w:t xml:space="preserve"> </w:t>
      </w:r>
      <w:proofErr w:type="spellStart"/>
      <w:r w:rsidRPr="00DA1039">
        <w:t>the</w:t>
      </w:r>
      <w:proofErr w:type="spellEnd"/>
      <w:r w:rsidRPr="00DA1039">
        <w:t xml:space="preserve"> </w:t>
      </w:r>
      <w:proofErr w:type="spellStart"/>
      <w:r w:rsidRPr="00DA1039">
        <w:t>nettime</w:t>
      </w:r>
      <w:proofErr w:type="spellEnd"/>
      <w:r w:rsidRPr="00DA1039">
        <w:t xml:space="preserve"> </w:t>
      </w:r>
      <w:proofErr w:type="spellStart"/>
      <w:r w:rsidRPr="00DA1039">
        <w:t>is</w:t>
      </w:r>
      <w:proofErr w:type="spellEnd"/>
      <w:r w:rsidRPr="00DA1039">
        <w:t xml:space="preserve"> </w:t>
      </w:r>
      <w:proofErr w:type="spellStart"/>
      <w:r w:rsidRPr="00DA1039">
        <w:t>too</w:t>
      </w:r>
      <w:proofErr w:type="spellEnd"/>
      <w:r w:rsidRPr="00DA1039">
        <w:t xml:space="preserve"> </w:t>
      </w:r>
      <w:proofErr w:type="spellStart"/>
      <w:r w:rsidRPr="00DA1039">
        <w:t>fast</w:t>
      </w:r>
      <w:proofErr w:type="spellEnd"/>
      <w:r w:rsidRPr="00DA1039">
        <w:t xml:space="preserve">. </w:t>
      </w:r>
    </w:p>
    <w:p w14:paraId="37A2F8A7" w14:textId="5CA8E48A" w:rsidR="006835AC" w:rsidRPr="00DA1039" w:rsidRDefault="006835AC" w:rsidP="006835AC">
      <w:r w:rsidRPr="00DA1039">
        <w:br w:type="page"/>
      </w:r>
    </w:p>
    <w:p w14:paraId="035A8AA4" w14:textId="14AB2AF0" w:rsidR="00EA74DB" w:rsidRDefault="006314C2" w:rsidP="00513883">
      <w:pPr>
        <w:pStyle w:val="Title"/>
      </w:pPr>
      <w:bookmarkStart w:id="595" w:name="_Toc103938934"/>
      <w:r>
        <w:lastRenderedPageBreak/>
        <w:t>Verzeichnisse</w:t>
      </w:r>
      <w:bookmarkEnd w:id="595"/>
    </w:p>
    <w:p w14:paraId="6E318700" w14:textId="56F4D2CA" w:rsidR="00C92289" w:rsidRDefault="00C92289" w:rsidP="003102CF">
      <w:pPr>
        <w:pStyle w:val="Heading2"/>
        <w:numPr>
          <w:ilvl w:val="0"/>
          <w:numId w:val="0"/>
        </w:numPr>
      </w:pPr>
      <w:bookmarkStart w:id="596" w:name="_Toc103938935"/>
      <w:r w:rsidRPr="006314C2">
        <w:t>Abbildungsverzeichnis</w:t>
      </w:r>
      <w:bookmarkEnd w:id="596"/>
    </w:p>
    <w:p w14:paraId="617FC847" w14:textId="38AEC5D6" w:rsidR="001B08D7" w:rsidRDefault="00C92289">
      <w:pPr>
        <w:pStyle w:val="TableofFigures"/>
        <w:tabs>
          <w:tab w:val="right" w:leader="dot" w:pos="9911"/>
        </w:tabs>
        <w:rPr>
          <w:rFonts w:asciiTheme="minorHAnsi" w:eastAsiaTheme="minorEastAsia" w:hAnsiTheme="minorHAnsi" w:cstheme="minorBidi"/>
          <w:noProof/>
          <w:sz w:val="22"/>
          <w:szCs w:val="22"/>
          <w:lang w:eastAsia="de-CH"/>
        </w:rPr>
      </w:pPr>
      <w:r>
        <w:fldChar w:fldCharType="begin"/>
      </w:r>
      <w:r>
        <w:instrText xml:space="preserve"> TOC \h \z \c "Abbildung" </w:instrText>
      </w:r>
      <w:r>
        <w:fldChar w:fldCharType="separate"/>
      </w:r>
      <w:hyperlink w:anchor="_Toc103938389" w:history="1">
        <w:r w:rsidR="001B08D7" w:rsidRPr="006E078A">
          <w:rPr>
            <w:rStyle w:val="Hyperlink"/>
            <w:noProof/>
          </w:rPr>
          <w:t>Abbildung 1: An- Abwesenheitskalender in Confluence</w:t>
        </w:r>
        <w:r w:rsidR="001B08D7">
          <w:rPr>
            <w:noProof/>
            <w:webHidden/>
          </w:rPr>
          <w:tab/>
        </w:r>
        <w:r w:rsidR="001B08D7">
          <w:rPr>
            <w:noProof/>
            <w:webHidden/>
          </w:rPr>
          <w:fldChar w:fldCharType="begin"/>
        </w:r>
        <w:r w:rsidR="001B08D7">
          <w:rPr>
            <w:noProof/>
            <w:webHidden/>
          </w:rPr>
          <w:instrText xml:space="preserve"> PAGEREF _Toc103938389 \h </w:instrText>
        </w:r>
        <w:r w:rsidR="001B08D7">
          <w:rPr>
            <w:noProof/>
            <w:webHidden/>
          </w:rPr>
        </w:r>
        <w:r w:rsidR="001B08D7">
          <w:rPr>
            <w:noProof/>
            <w:webHidden/>
          </w:rPr>
          <w:fldChar w:fldCharType="separate"/>
        </w:r>
        <w:r w:rsidR="001B08D7">
          <w:rPr>
            <w:noProof/>
            <w:webHidden/>
          </w:rPr>
          <w:t>5</w:t>
        </w:r>
        <w:r w:rsidR="001B08D7">
          <w:rPr>
            <w:noProof/>
            <w:webHidden/>
          </w:rPr>
          <w:fldChar w:fldCharType="end"/>
        </w:r>
      </w:hyperlink>
    </w:p>
    <w:p w14:paraId="7E333D4E" w14:textId="21D81EB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r:id="rId190" w:anchor="_Toc103938390" w:history="1">
        <w:r w:rsidR="001B08D7" w:rsidRPr="006E078A">
          <w:rPr>
            <w:rStyle w:val="Hyperlink"/>
            <w:noProof/>
          </w:rPr>
          <w:t>Abbildung 2:Neuer KeePass Eintrag mit Zufällig generiertem Passwort</w:t>
        </w:r>
        <w:r w:rsidR="001B08D7">
          <w:rPr>
            <w:noProof/>
            <w:webHidden/>
          </w:rPr>
          <w:tab/>
        </w:r>
        <w:r w:rsidR="001B08D7">
          <w:rPr>
            <w:noProof/>
            <w:webHidden/>
          </w:rPr>
          <w:fldChar w:fldCharType="begin"/>
        </w:r>
        <w:r w:rsidR="001B08D7">
          <w:rPr>
            <w:noProof/>
            <w:webHidden/>
          </w:rPr>
          <w:instrText xml:space="preserve"> PAGEREF _Toc103938390 \h </w:instrText>
        </w:r>
        <w:r w:rsidR="001B08D7">
          <w:rPr>
            <w:noProof/>
            <w:webHidden/>
          </w:rPr>
        </w:r>
        <w:r w:rsidR="001B08D7">
          <w:rPr>
            <w:noProof/>
            <w:webHidden/>
          </w:rPr>
          <w:fldChar w:fldCharType="separate"/>
        </w:r>
        <w:r w:rsidR="001B08D7">
          <w:rPr>
            <w:noProof/>
            <w:webHidden/>
          </w:rPr>
          <w:t>6</w:t>
        </w:r>
        <w:r w:rsidR="001B08D7">
          <w:rPr>
            <w:noProof/>
            <w:webHidden/>
          </w:rPr>
          <w:fldChar w:fldCharType="end"/>
        </w:r>
      </w:hyperlink>
    </w:p>
    <w:p w14:paraId="0EC3E0A9" w14:textId="62B8A51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1" w:history="1">
        <w:r w:rsidR="001B08D7" w:rsidRPr="006E078A">
          <w:rPr>
            <w:rStyle w:val="Hyperlink"/>
            <w:noProof/>
          </w:rPr>
          <w:t>Abbildung 3; KeePass Übersicht aller Passwörter</w:t>
        </w:r>
        <w:r w:rsidR="001B08D7">
          <w:rPr>
            <w:noProof/>
            <w:webHidden/>
          </w:rPr>
          <w:tab/>
        </w:r>
        <w:r w:rsidR="001B08D7">
          <w:rPr>
            <w:noProof/>
            <w:webHidden/>
          </w:rPr>
          <w:fldChar w:fldCharType="begin"/>
        </w:r>
        <w:r w:rsidR="001B08D7">
          <w:rPr>
            <w:noProof/>
            <w:webHidden/>
          </w:rPr>
          <w:instrText xml:space="preserve"> PAGEREF _Toc103938391 \h </w:instrText>
        </w:r>
        <w:r w:rsidR="001B08D7">
          <w:rPr>
            <w:noProof/>
            <w:webHidden/>
          </w:rPr>
        </w:r>
        <w:r w:rsidR="001B08D7">
          <w:rPr>
            <w:noProof/>
            <w:webHidden/>
          </w:rPr>
          <w:fldChar w:fldCharType="separate"/>
        </w:r>
        <w:r w:rsidR="001B08D7">
          <w:rPr>
            <w:noProof/>
            <w:webHidden/>
          </w:rPr>
          <w:t>6</w:t>
        </w:r>
        <w:r w:rsidR="001B08D7">
          <w:rPr>
            <w:noProof/>
            <w:webHidden/>
          </w:rPr>
          <w:fldChar w:fldCharType="end"/>
        </w:r>
      </w:hyperlink>
    </w:p>
    <w:p w14:paraId="0B8E68AC" w14:textId="06823E6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2" w:history="1">
        <w:r w:rsidR="001B08D7" w:rsidRPr="006E078A">
          <w:rPr>
            <w:rStyle w:val="Hyperlink"/>
            <w:noProof/>
          </w:rPr>
          <w:t>Abbildung 4: Microsoft Teams Chatfunktion</w:t>
        </w:r>
        <w:r w:rsidR="001B08D7">
          <w:rPr>
            <w:noProof/>
            <w:webHidden/>
          </w:rPr>
          <w:tab/>
        </w:r>
        <w:r w:rsidR="001B08D7">
          <w:rPr>
            <w:noProof/>
            <w:webHidden/>
          </w:rPr>
          <w:fldChar w:fldCharType="begin"/>
        </w:r>
        <w:r w:rsidR="001B08D7">
          <w:rPr>
            <w:noProof/>
            <w:webHidden/>
          </w:rPr>
          <w:instrText xml:space="preserve"> PAGEREF _Toc103938392 \h </w:instrText>
        </w:r>
        <w:r w:rsidR="001B08D7">
          <w:rPr>
            <w:noProof/>
            <w:webHidden/>
          </w:rPr>
        </w:r>
        <w:r w:rsidR="001B08D7">
          <w:rPr>
            <w:noProof/>
            <w:webHidden/>
          </w:rPr>
          <w:fldChar w:fldCharType="separate"/>
        </w:r>
        <w:r w:rsidR="001B08D7">
          <w:rPr>
            <w:noProof/>
            <w:webHidden/>
          </w:rPr>
          <w:t>7</w:t>
        </w:r>
        <w:r w:rsidR="001B08D7">
          <w:rPr>
            <w:noProof/>
            <w:webHidden/>
          </w:rPr>
          <w:fldChar w:fldCharType="end"/>
        </w:r>
      </w:hyperlink>
    </w:p>
    <w:p w14:paraId="71524794" w14:textId="7B0C296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3" w:history="1">
        <w:r w:rsidR="001B08D7" w:rsidRPr="006E078A">
          <w:rPr>
            <w:rStyle w:val="Hyperlink"/>
            <w:noProof/>
          </w:rPr>
          <w:t>Abbildung 5: Office Termine-Absenzen Kalender im öffentlichen Ordner mcs Ordner</w:t>
        </w:r>
        <w:r w:rsidR="001B08D7">
          <w:rPr>
            <w:noProof/>
            <w:webHidden/>
          </w:rPr>
          <w:tab/>
        </w:r>
        <w:r w:rsidR="001B08D7">
          <w:rPr>
            <w:noProof/>
            <w:webHidden/>
          </w:rPr>
          <w:fldChar w:fldCharType="begin"/>
        </w:r>
        <w:r w:rsidR="001B08D7">
          <w:rPr>
            <w:noProof/>
            <w:webHidden/>
          </w:rPr>
          <w:instrText xml:space="preserve"> PAGEREF _Toc103938393 \h </w:instrText>
        </w:r>
        <w:r w:rsidR="001B08D7">
          <w:rPr>
            <w:noProof/>
            <w:webHidden/>
          </w:rPr>
        </w:r>
        <w:r w:rsidR="001B08D7">
          <w:rPr>
            <w:noProof/>
            <w:webHidden/>
          </w:rPr>
          <w:fldChar w:fldCharType="separate"/>
        </w:r>
        <w:r w:rsidR="001B08D7">
          <w:rPr>
            <w:noProof/>
            <w:webHidden/>
          </w:rPr>
          <w:t>8</w:t>
        </w:r>
        <w:r w:rsidR="001B08D7">
          <w:rPr>
            <w:noProof/>
            <w:webHidden/>
          </w:rPr>
          <w:fldChar w:fldCharType="end"/>
        </w:r>
      </w:hyperlink>
    </w:p>
    <w:p w14:paraId="7C90E256" w14:textId="694776F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4" w:history="1">
        <w:r w:rsidR="001B08D7" w:rsidRPr="006E078A">
          <w:rPr>
            <w:rStyle w:val="Hyperlink"/>
            <w:noProof/>
          </w:rPr>
          <w:t>Abbildung 6: Hier findet man die Einstellung zu den Email Filtern</w:t>
        </w:r>
        <w:r w:rsidR="001B08D7">
          <w:rPr>
            <w:noProof/>
            <w:webHidden/>
          </w:rPr>
          <w:tab/>
        </w:r>
        <w:r w:rsidR="001B08D7">
          <w:rPr>
            <w:noProof/>
            <w:webHidden/>
          </w:rPr>
          <w:fldChar w:fldCharType="begin"/>
        </w:r>
        <w:r w:rsidR="001B08D7">
          <w:rPr>
            <w:noProof/>
            <w:webHidden/>
          </w:rPr>
          <w:instrText xml:space="preserve"> PAGEREF _Toc103938394 \h </w:instrText>
        </w:r>
        <w:r w:rsidR="001B08D7">
          <w:rPr>
            <w:noProof/>
            <w:webHidden/>
          </w:rPr>
        </w:r>
        <w:r w:rsidR="001B08D7">
          <w:rPr>
            <w:noProof/>
            <w:webHidden/>
          </w:rPr>
          <w:fldChar w:fldCharType="separate"/>
        </w:r>
        <w:r w:rsidR="001B08D7">
          <w:rPr>
            <w:noProof/>
            <w:webHidden/>
          </w:rPr>
          <w:t>8</w:t>
        </w:r>
        <w:r w:rsidR="001B08D7">
          <w:rPr>
            <w:noProof/>
            <w:webHidden/>
          </w:rPr>
          <w:fldChar w:fldCharType="end"/>
        </w:r>
      </w:hyperlink>
    </w:p>
    <w:p w14:paraId="5D47FAE5" w14:textId="1CC7E91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5" w:history="1">
        <w:r w:rsidR="001B08D7" w:rsidRPr="006E078A">
          <w:rPr>
            <w:rStyle w:val="Hyperlink"/>
            <w:noProof/>
          </w:rPr>
          <w:t>Abbildung 7:Office-E-Mail-Filter Übersicht</w:t>
        </w:r>
        <w:r w:rsidR="001B08D7">
          <w:rPr>
            <w:noProof/>
            <w:webHidden/>
          </w:rPr>
          <w:tab/>
        </w:r>
        <w:r w:rsidR="001B08D7">
          <w:rPr>
            <w:noProof/>
            <w:webHidden/>
          </w:rPr>
          <w:fldChar w:fldCharType="begin"/>
        </w:r>
        <w:r w:rsidR="001B08D7">
          <w:rPr>
            <w:noProof/>
            <w:webHidden/>
          </w:rPr>
          <w:instrText xml:space="preserve"> PAGEREF _Toc103938395 \h </w:instrText>
        </w:r>
        <w:r w:rsidR="001B08D7">
          <w:rPr>
            <w:noProof/>
            <w:webHidden/>
          </w:rPr>
        </w:r>
        <w:r w:rsidR="001B08D7">
          <w:rPr>
            <w:noProof/>
            <w:webHidden/>
          </w:rPr>
          <w:fldChar w:fldCharType="separate"/>
        </w:r>
        <w:r w:rsidR="001B08D7">
          <w:rPr>
            <w:noProof/>
            <w:webHidden/>
          </w:rPr>
          <w:t>9</w:t>
        </w:r>
        <w:r w:rsidR="001B08D7">
          <w:rPr>
            <w:noProof/>
            <w:webHidden/>
          </w:rPr>
          <w:fldChar w:fldCharType="end"/>
        </w:r>
      </w:hyperlink>
    </w:p>
    <w:p w14:paraId="2D71148F" w14:textId="597B552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6" w:history="1">
        <w:r w:rsidR="001B08D7" w:rsidRPr="006E078A">
          <w:rPr>
            <w:rStyle w:val="Hyperlink"/>
            <w:noProof/>
          </w:rPr>
          <w:t>Abbildung 8:Office-E-Mail-Filter unterschiedliche Presets</w:t>
        </w:r>
        <w:r w:rsidR="001B08D7">
          <w:rPr>
            <w:noProof/>
            <w:webHidden/>
          </w:rPr>
          <w:tab/>
        </w:r>
        <w:r w:rsidR="001B08D7">
          <w:rPr>
            <w:noProof/>
            <w:webHidden/>
          </w:rPr>
          <w:fldChar w:fldCharType="begin"/>
        </w:r>
        <w:r w:rsidR="001B08D7">
          <w:rPr>
            <w:noProof/>
            <w:webHidden/>
          </w:rPr>
          <w:instrText xml:space="preserve"> PAGEREF _Toc103938396 \h </w:instrText>
        </w:r>
        <w:r w:rsidR="001B08D7">
          <w:rPr>
            <w:noProof/>
            <w:webHidden/>
          </w:rPr>
        </w:r>
        <w:r w:rsidR="001B08D7">
          <w:rPr>
            <w:noProof/>
            <w:webHidden/>
          </w:rPr>
          <w:fldChar w:fldCharType="separate"/>
        </w:r>
        <w:r w:rsidR="001B08D7">
          <w:rPr>
            <w:noProof/>
            <w:webHidden/>
          </w:rPr>
          <w:t>9</w:t>
        </w:r>
        <w:r w:rsidR="001B08D7">
          <w:rPr>
            <w:noProof/>
            <w:webHidden/>
          </w:rPr>
          <w:fldChar w:fldCharType="end"/>
        </w:r>
      </w:hyperlink>
    </w:p>
    <w:p w14:paraId="662E84F8" w14:textId="61D1DBD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7" w:history="1">
        <w:r w:rsidR="001B08D7" w:rsidRPr="006E078A">
          <w:rPr>
            <w:rStyle w:val="Hyperlink"/>
            <w:noProof/>
          </w:rPr>
          <w:t>Abbildung 9:Office-E-Mail-Filter Regel, Name und Regeloptionen</w:t>
        </w:r>
        <w:r w:rsidR="001B08D7">
          <w:rPr>
            <w:noProof/>
            <w:webHidden/>
          </w:rPr>
          <w:tab/>
        </w:r>
        <w:r w:rsidR="001B08D7">
          <w:rPr>
            <w:noProof/>
            <w:webHidden/>
          </w:rPr>
          <w:fldChar w:fldCharType="begin"/>
        </w:r>
        <w:r w:rsidR="001B08D7">
          <w:rPr>
            <w:noProof/>
            <w:webHidden/>
          </w:rPr>
          <w:instrText xml:space="preserve"> PAGEREF _Toc103938397 \h </w:instrText>
        </w:r>
        <w:r w:rsidR="001B08D7">
          <w:rPr>
            <w:noProof/>
            <w:webHidden/>
          </w:rPr>
        </w:r>
        <w:r w:rsidR="001B08D7">
          <w:rPr>
            <w:noProof/>
            <w:webHidden/>
          </w:rPr>
          <w:fldChar w:fldCharType="separate"/>
        </w:r>
        <w:r w:rsidR="001B08D7">
          <w:rPr>
            <w:noProof/>
            <w:webHidden/>
          </w:rPr>
          <w:t>9</w:t>
        </w:r>
        <w:r w:rsidR="001B08D7">
          <w:rPr>
            <w:noProof/>
            <w:webHidden/>
          </w:rPr>
          <w:fldChar w:fldCharType="end"/>
        </w:r>
      </w:hyperlink>
    </w:p>
    <w:p w14:paraId="21B001D3" w14:textId="049B351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8" w:history="1">
        <w:r w:rsidR="001B08D7" w:rsidRPr="006E078A">
          <w:rPr>
            <w:rStyle w:val="Hyperlink"/>
            <w:noProof/>
          </w:rPr>
          <w:t>Abbildung 10: Excel Namensmanager in dem Tab Formeln</w:t>
        </w:r>
        <w:r w:rsidR="001B08D7">
          <w:rPr>
            <w:noProof/>
            <w:webHidden/>
          </w:rPr>
          <w:tab/>
        </w:r>
        <w:r w:rsidR="001B08D7">
          <w:rPr>
            <w:noProof/>
            <w:webHidden/>
          </w:rPr>
          <w:fldChar w:fldCharType="begin"/>
        </w:r>
        <w:r w:rsidR="001B08D7">
          <w:rPr>
            <w:noProof/>
            <w:webHidden/>
          </w:rPr>
          <w:instrText xml:space="preserve"> PAGEREF _Toc103938398 \h </w:instrText>
        </w:r>
        <w:r w:rsidR="001B08D7">
          <w:rPr>
            <w:noProof/>
            <w:webHidden/>
          </w:rPr>
        </w:r>
        <w:r w:rsidR="001B08D7">
          <w:rPr>
            <w:noProof/>
            <w:webHidden/>
          </w:rPr>
          <w:fldChar w:fldCharType="separate"/>
        </w:r>
        <w:r w:rsidR="001B08D7">
          <w:rPr>
            <w:noProof/>
            <w:webHidden/>
          </w:rPr>
          <w:t>10</w:t>
        </w:r>
        <w:r w:rsidR="001B08D7">
          <w:rPr>
            <w:noProof/>
            <w:webHidden/>
          </w:rPr>
          <w:fldChar w:fldCharType="end"/>
        </w:r>
      </w:hyperlink>
    </w:p>
    <w:p w14:paraId="7842CC6C" w14:textId="090E66E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399" w:history="1">
        <w:r w:rsidR="001B08D7" w:rsidRPr="006E078A">
          <w:rPr>
            <w:rStyle w:val="Hyperlink"/>
            <w:noProof/>
          </w:rPr>
          <w:t xml:space="preserve">Abbildung 11: Excel </w:t>
        </w:r>
        <w:r w:rsidR="001B08D7" w:rsidRPr="006E078A">
          <w:rPr>
            <w:rStyle w:val="Hyperlink"/>
            <w:rFonts w:ascii="Consolas" w:hAnsi="Consolas"/>
            <w:noProof/>
          </w:rPr>
          <w:t>BEREICH.VERSCHIEBEN</w:t>
        </w:r>
        <w:r w:rsidR="001B08D7" w:rsidRPr="006E078A">
          <w:rPr>
            <w:rStyle w:val="Hyperlink"/>
            <w:noProof/>
          </w:rPr>
          <w:t xml:space="preserve"> Beispiel</w:t>
        </w:r>
        <w:r w:rsidR="001B08D7">
          <w:rPr>
            <w:noProof/>
            <w:webHidden/>
          </w:rPr>
          <w:tab/>
        </w:r>
        <w:r w:rsidR="001B08D7">
          <w:rPr>
            <w:noProof/>
            <w:webHidden/>
          </w:rPr>
          <w:fldChar w:fldCharType="begin"/>
        </w:r>
        <w:r w:rsidR="001B08D7">
          <w:rPr>
            <w:noProof/>
            <w:webHidden/>
          </w:rPr>
          <w:instrText xml:space="preserve"> PAGEREF _Toc103938399 \h </w:instrText>
        </w:r>
        <w:r w:rsidR="001B08D7">
          <w:rPr>
            <w:noProof/>
            <w:webHidden/>
          </w:rPr>
        </w:r>
        <w:r w:rsidR="001B08D7">
          <w:rPr>
            <w:noProof/>
            <w:webHidden/>
          </w:rPr>
          <w:fldChar w:fldCharType="separate"/>
        </w:r>
        <w:r w:rsidR="001B08D7">
          <w:rPr>
            <w:noProof/>
            <w:webHidden/>
          </w:rPr>
          <w:t>10</w:t>
        </w:r>
        <w:r w:rsidR="001B08D7">
          <w:rPr>
            <w:noProof/>
            <w:webHidden/>
          </w:rPr>
          <w:fldChar w:fldCharType="end"/>
        </w:r>
      </w:hyperlink>
    </w:p>
    <w:p w14:paraId="35A94418" w14:textId="787AA67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0" w:history="1">
        <w:r w:rsidR="001B08D7" w:rsidRPr="006E078A">
          <w:rPr>
            <w:rStyle w:val="Hyperlink"/>
            <w:noProof/>
          </w:rPr>
          <w:t xml:space="preserve">Abbildung 12: Excel </w:t>
        </w:r>
        <w:r w:rsidR="001B08D7" w:rsidRPr="006E078A">
          <w:rPr>
            <w:rStyle w:val="Hyperlink"/>
            <w:rFonts w:ascii="Consolas" w:hAnsi="Consolas"/>
            <w:noProof/>
          </w:rPr>
          <w:t>BEREICH.VERSCHIEBEN</w:t>
        </w:r>
        <w:r w:rsidR="001B08D7" w:rsidRPr="006E078A">
          <w:rPr>
            <w:rStyle w:val="Hyperlink"/>
            <w:noProof/>
          </w:rPr>
          <w:t xml:space="preserve"> mit </w:t>
        </w:r>
        <w:r w:rsidR="001B08D7" w:rsidRPr="006E078A">
          <w:rPr>
            <w:rStyle w:val="Hyperlink"/>
            <w:rFonts w:ascii="Consolas" w:hAnsi="Consolas"/>
            <w:noProof/>
          </w:rPr>
          <w:t>SUMME</w:t>
        </w:r>
        <w:r w:rsidR="001B08D7" w:rsidRPr="006E078A">
          <w:rPr>
            <w:rStyle w:val="Hyperlink"/>
            <w:noProof/>
          </w:rPr>
          <w:t xml:space="preserve"> kombiniert Beispiel</w:t>
        </w:r>
        <w:r w:rsidR="001B08D7">
          <w:rPr>
            <w:noProof/>
            <w:webHidden/>
          </w:rPr>
          <w:tab/>
        </w:r>
        <w:r w:rsidR="001B08D7">
          <w:rPr>
            <w:noProof/>
            <w:webHidden/>
          </w:rPr>
          <w:fldChar w:fldCharType="begin"/>
        </w:r>
        <w:r w:rsidR="001B08D7">
          <w:rPr>
            <w:noProof/>
            <w:webHidden/>
          </w:rPr>
          <w:instrText xml:space="preserve"> PAGEREF _Toc103938400 \h </w:instrText>
        </w:r>
        <w:r w:rsidR="001B08D7">
          <w:rPr>
            <w:noProof/>
            <w:webHidden/>
          </w:rPr>
        </w:r>
        <w:r w:rsidR="001B08D7">
          <w:rPr>
            <w:noProof/>
            <w:webHidden/>
          </w:rPr>
          <w:fldChar w:fldCharType="separate"/>
        </w:r>
        <w:r w:rsidR="001B08D7">
          <w:rPr>
            <w:noProof/>
            <w:webHidden/>
          </w:rPr>
          <w:t>11</w:t>
        </w:r>
        <w:r w:rsidR="001B08D7">
          <w:rPr>
            <w:noProof/>
            <w:webHidden/>
          </w:rPr>
          <w:fldChar w:fldCharType="end"/>
        </w:r>
      </w:hyperlink>
    </w:p>
    <w:p w14:paraId="39A6261C" w14:textId="6AD0B94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1" w:history="1">
        <w:r w:rsidR="001B08D7" w:rsidRPr="006E078A">
          <w:rPr>
            <w:rStyle w:val="Hyperlink"/>
            <w:noProof/>
          </w:rPr>
          <w:t xml:space="preserve">Abbildung 13: Excel </w:t>
        </w:r>
        <w:r w:rsidR="001B08D7" w:rsidRPr="006E078A">
          <w:rPr>
            <w:rStyle w:val="Hyperlink"/>
            <w:rFonts w:ascii="Consolas" w:hAnsi="Consolas"/>
            <w:noProof/>
          </w:rPr>
          <w:t>ANZAHL/ANZAHLLEEREZELLEN</w:t>
        </w:r>
        <w:r w:rsidR="001B08D7" w:rsidRPr="006E078A">
          <w:rPr>
            <w:rStyle w:val="Hyperlink"/>
            <w:noProof/>
          </w:rPr>
          <w:t xml:space="preserve"> Beispiel</w:t>
        </w:r>
        <w:r w:rsidR="001B08D7">
          <w:rPr>
            <w:noProof/>
            <w:webHidden/>
          </w:rPr>
          <w:tab/>
        </w:r>
        <w:r w:rsidR="001B08D7">
          <w:rPr>
            <w:noProof/>
            <w:webHidden/>
          </w:rPr>
          <w:fldChar w:fldCharType="begin"/>
        </w:r>
        <w:r w:rsidR="001B08D7">
          <w:rPr>
            <w:noProof/>
            <w:webHidden/>
          </w:rPr>
          <w:instrText xml:space="preserve"> PAGEREF _Toc103938401 \h </w:instrText>
        </w:r>
        <w:r w:rsidR="001B08D7">
          <w:rPr>
            <w:noProof/>
            <w:webHidden/>
          </w:rPr>
        </w:r>
        <w:r w:rsidR="001B08D7">
          <w:rPr>
            <w:noProof/>
            <w:webHidden/>
          </w:rPr>
          <w:fldChar w:fldCharType="separate"/>
        </w:r>
        <w:r w:rsidR="001B08D7">
          <w:rPr>
            <w:noProof/>
            <w:webHidden/>
          </w:rPr>
          <w:t>11</w:t>
        </w:r>
        <w:r w:rsidR="001B08D7">
          <w:rPr>
            <w:noProof/>
            <w:webHidden/>
          </w:rPr>
          <w:fldChar w:fldCharType="end"/>
        </w:r>
      </w:hyperlink>
    </w:p>
    <w:p w14:paraId="3610CE66" w14:textId="4ED4CCC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2" w:history="1">
        <w:r w:rsidR="001B08D7" w:rsidRPr="006E078A">
          <w:rPr>
            <w:rStyle w:val="Hyperlink"/>
            <w:noProof/>
          </w:rPr>
          <w:t xml:space="preserve">Abbildung 14: Excel </w:t>
        </w:r>
        <w:r w:rsidR="001B08D7" w:rsidRPr="006E078A">
          <w:rPr>
            <w:rStyle w:val="Hyperlink"/>
            <w:rFonts w:ascii="Consolas" w:hAnsi="Consolas"/>
            <w:noProof/>
          </w:rPr>
          <w:t>WENN</w:t>
        </w:r>
        <w:r w:rsidR="001B08D7" w:rsidRPr="006E078A">
          <w:rPr>
            <w:rStyle w:val="Hyperlink"/>
            <w:noProof/>
          </w:rPr>
          <w:t xml:space="preserve"> Beispiel</w:t>
        </w:r>
        <w:r w:rsidR="001B08D7">
          <w:rPr>
            <w:noProof/>
            <w:webHidden/>
          </w:rPr>
          <w:tab/>
        </w:r>
        <w:r w:rsidR="001B08D7">
          <w:rPr>
            <w:noProof/>
            <w:webHidden/>
          </w:rPr>
          <w:fldChar w:fldCharType="begin"/>
        </w:r>
        <w:r w:rsidR="001B08D7">
          <w:rPr>
            <w:noProof/>
            <w:webHidden/>
          </w:rPr>
          <w:instrText xml:space="preserve"> PAGEREF _Toc103938402 \h </w:instrText>
        </w:r>
        <w:r w:rsidR="001B08D7">
          <w:rPr>
            <w:noProof/>
            <w:webHidden/>
          </w:rPr>
        </w:r>
        <w:r w:rsidR="001B08D7">
          <w:rPr>
            <w:noProof/>
            <w:webHidden/>
          </w:rPr>
          <w:fldChar w:fldCharType="separate"/>
        </w:r>
        <w:r w:rsidR="001B08D7">
          <w:rPr>
            <w:noProof/>
            <w:webHidden/>
          </w:rPr>
          <w:t>12</w:t>
        </w:r>
        <w:r w:rsidR="001B08D7">
          <w:rPr>
            <w:noProof/>
            <w:webHidden/>
          </w:rPr>
          <w:fldChar w:fldCharType="end"/>
        </w:r>
      </w:hyperlink>
    </w:p>
    <w:p w14:paraId="3DCAEACF" w14:textId="76D4BED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3" w:history="1">
        <w:r w:rsidR="001B08D7" w:rsidRPr="006E078A">
          <w:rPr>
            <w:rStyle w:val="Hyperlink"/>
            <w:noProof/>
          </w:rPr>
          <w:t>Abbildung 15: Excel Index Beispiel</w:t>
        </w:r>
        <w:r w:rsidR="001B08D7">
          <w:rPr>
            <w:noProof/>
            <w:webHidden/>
          </w:rPr>
          <w:tab/>
        </w:r>
        <w:r w:rsidR="001B08D7">
          <w:rPr>
            <w:noProof/>
            <w:webHidden/>
          </w:rPr>
          <w:fldChar w:fldCharType="begin"/>
        </w:r>
        <w:r w:rsidR="001B08D7">
          <w:rPr>
            <w:noProof/>
            <w:webHidden/>
          </w:rPr>
          <w:instrText xml:space="preserve"> PAGEREF _Toc103938403 \h </w:instrText>
        </w:r>
        <w:r w:rsidR="001B08D7">
          <w:rPr>
            <w:noProof/>
            <w:webHidden/>
          </w:rPr>
        </w:r>
        <w:r w:rsidR="001B08D7">
          <w:rPr>
            <w:noProof/>
            <w:webHidden/>
          </w:rPr>
          <w:fldChar w:fldCharType="separate"/>
        </w:r>
        <w:r w:rsidR="001B08D7">
          <w:rPr>
            <w:noProof/>
            <w:webHidden/>
          </w:rPr>
          <w:t>12</w:t>
        </w:r>
        <w:r w:rsidR="001B08D7">
          <w:rPr>
            <w:noProof/>
            <w:webHidden/>
          </w:rPr>
          <w:fldChar w:fldCharType="end"/>
        </w:r>
      </w:hyperlink>
    </w:p>
    <w:p w14:paraId="2C9ED32E" w14:textId="5D614F7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4" w:history="1">
        <w:r w:rsidR="001B08D7" w:rsidRPr="006E078A">
          <w:rPr>
            <w:rStyle w:val="Hyperlink"/>
            <w:noProof/>
          </w:rPr>
          <w:t>Abbildung 16: Excel Zeiterfassungstabelle und Diagramm.</w:t>
        </w:r>
        <w:r w:rsidR="001B08D7">
          <w:rPr>
            <w:noProof/>
            <w:webHidden/>
          </w:rPr>
          <w:tab/>
        </w:r>
        <w:r w:rsidR="001B08D7">
          <w:rPr>
            <w:noProof/>
            <w:webHidden/>
          </w:rPr>
          <w:fldChar w:fldCharType="begin"/>
        </w:r>
        <w:r w:rsidR="001B08D7">
          <w:rPr>
            <w:noProof/>
            <w:webHidden/>
          </w:rPr>
          <w:instrText xml:space="preserve"> PAGEREF _Toc103938404 \h </w:instrText>
        </w:r>
        <w:r w:rsidR="001B08D7">
          <w:rPr>
            <w:noProof/>
            <w:webHidden/>
          </w:rPr>
        </w:r>
        <w:r w:rsidR="001B08D7">
          <w:rPr>
            <w:noProof/>
            <w:webHidden/>
          </w:rPr>
          <w:fldChar w:fldCharType="separate"/>
        </w:r>
        <w:r w:rsidR="001B08D7">
          <w:rPr>
            <w:noProof/>
            <w:webHidden/>
          </w:rPr>
          <w:t>13</w:t>
        </w:r>
        <w:r w:rsidR="001B08D7">
          <w:rPr>
            <w:noProof/>
            <w:webHidden/>
          </w:rPr>
          <w:fldChar w:fldCharType="end"/>
        </w:r>
      </w:hyperlink>
    </w:p>
    <w:p w14:paraId="6418463A" w14:textId="6F523DC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5" w:history="1">
        <w:r w:rsidR="001B08D7" w:rsidRPr="006E078A">
          <w:rPr>
            <w:rStyle w:val="Hyperlink"/>
            <w:noProof/>
          </w:rPr>
          <w:t>Abbildung 17: Datei Manager Suche mit «abc», Zeigt nur Dateien mit abc im Titel.</w:t>
        </w:r>
        <w:r w:rsidR="001B08D7">
          <w:rPr>
            <w:noProof/>
            <w:webHidden/>
          </w:rPr>
          <w:tab/>
        </w:r>
        <w:r w:rsidR="001B08D7">
          <w:rPr>
            <w:noProof/>
            <w:webHidden/>
          </w:rPr>
          <w:fldChar w:fldCharType="begin"/>
        </w:r>
        <w:r w:rsidR="001B08D7">
          <w:rPr>
            <w:noProof/>
            <w:webHidden/>
          </w:rPr>
          <w:instrText xml:space="preserve"> PAGEREF _Toc103938405 \h </w:instrText>
        </w:r>
        <w:r w:rsidR="001B08D7">
          <w:rPr>
            <w:noProof/>
            <w:webHidden/>
          </w:rPr>
        </w:r>
        <w:r w:rsidR="001B08D7">
          <w:rPr>
            <w:noProof/>
            <w:webHidden/>
          </w:rPr>
          <w:fldChar w:fldCharType="separate"/>
        </w:r>
        <w:r w:rsidR="001B08D7">
          <w:rPr>
            <w:noProof/>
            <w:webHidden/>
          </w:rPr>
          <w:t>14</w:t>
        </w:r>
        <w:r w:rsidR="001B08D7">
          <w:rPr>
            <w:noProof/>
            <w:webHidden/>
          </w:rPr>
          <w:fldChar w:fldCharType="end"/>
        </w:r>
      </w:hyperlink>
    </w:p>
    <w:p w14:paraId="124B19F5" w14:textId="3C5E7AE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6" w:history="1">
        <w:r w:rsidR="001B08D7" w:rsidRPr="006E078A">
          <w:rPr>
            <w:rStyle w:val="Hyperlink"/>
            <w:noProof/>
          </w:rPr>
          <w:t>Abbildung 18: BitLocker über das Kontextmenu aktivieren.</w:t>
        </w:r>
        <w:r w:rsidR="001B08D7">
          <w:rPr>
            <w:noProof/>
            <w:webHidden/>
          </w:rPr>
          <w:tab/>
        </w:r>
        <w:r w:rsidR="001B08D7">
          <w:rPr>
            <w:noProof/>
            <w:webHidden/>
          </w:rPr>
          <w:fldChar w:fldCharType="begin"/>
        </w:r>
        <w:r w:rsidR="001B08D7">
          <w:rPr>
            <w:noProof/>
            <w:webHidden/>
          </w:rPr>
          <w:instrText xml:space="preserve"> PAGEREF _Toc103938406 \h </w:instrText>
        </w:r>
        <w:r w:rsidR="001B08D7">
          <w:rPr>
            <w:noProof/>
            <w:webHidden/>
          </w:rPr>
        </w:r>
        <w:r w:rsidR="001B08D7">
          <w:rPr>
            <w:noProof/>
            <w:webHidden/>
          </w:rPr>
          <w:fldChar w:fldCharType="separate"/>
        </w:r>
        <w:r w:rsidR="001B08D7">
          <w:rPr>
            <w:noProof/>
            <w:webHidden/>
          </w:rPr>
          <w:t>15</w:t>
        </w:r>
        <w:r w:rsidR="001B08D7">
          <w:rPr>
            <w:noProof/>
            <w:webHidden/>
          </w:rPr>
          <w:fldChar w:fldCharType="end"/>
        </w:r>
      </w:hyperlink>
    </w:p>
    <w:p w14:paraId="662F7B48" w14:textId="33E913A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7" w:history="1">
        <w:r w:rsidR="001B08D7" w:rsidRPr="006E078A">
          <w:rPr>
            <w:rStyle w:val="Hyperlink"/>
            <w:noProof/>
          </w:rPr>
          <w:t>Abbildung 19: Wiederherstellungsschlüssel speichern oder drucken</w:t>
        </w:r>
        <w:r w:rsidR="001B08D7">
          <w:rPr>
            <w:noProof/>
            <w:webHidden/>
          </w:rPr>
          <w:tab/>
        </w:r>
        <w:r w:rsidR="001B08D7">
          <w:rPr>
            <w:noProof/>
            <w:webHidden/>
          </w:rPr>
          <w:fldChar w:fldCharType="begin"/>
        </w:r>
        <w:r w:rsidR="001B08D7">
          <w:rPr>
            <w:noProof/>
            <w:webHidden/>
          </w:rPr>
          <w:instrText xml:space="preserve"> PAGEREF _Toc103938407 \h </w:instrText>
        </w:r>
        <w:r w:rsidR="001B08D7">
          <w:rPr>
            <w:noProof/>
            <w:webHidden/>
          </w:rPr>
        </w:r>
        <w:r w:rsidR="001B08D7">
          <w:rPr>
            <w:noProof/>
            <w:webHidden/>
          </w:rPr>
          <w:fldChar w:fldCharType="separate"/>
        </w:r>
        <w:r w:rsidR="001B08D7">
          <w:rPr>
            <w:noProof/>
            <w:webHidden/>
          </w:rPr>
          <w:t>15</w:t>
        </w:r>
        <w:r w:rsidR="001B08D7">
          <w:rPr>
            <w:noProof/>
            <w:webHidden/>
          </w:rPr>
          <w:fldChar w:fldCharType="end"/>
        </w:r>
      </w:hyperlink>
    </w:p>
    <w:p w14:paraId="46996A99" w14:textId="5111CC0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08" w:history="1">
        <w:r w:rsidR="001B08D7" w:rsidRPr="006E078A">
          <w:rPr>
            <w:rStyle w:val="Hyperlink"/>
            <w:noProof/>
          </w:rPr>
          <w:t>Abbildung 20: verwendeten Speicherplatz oder gesamtes Laufwerk verschlüsseln.</w:t>
        </w:r>
        <w:r w:rsidR="001B08D7">
          <w:rPr>
            <w:noProof/>
            <w:webHidden/>
          </w:rPr>
          <w:tab/>
        </w:r>
        <w:r w:rsidR="001B08D7">
          <w:rPr>
            <w:noProof/>
            <w:webHidden/>
          </w:rPr>
          <w:fldChar w:fldCharType="begin"/>
        </w:r>
        <w:r w:rsidR="001B08D7">
          <w:rPr>
            <w:noProof/>
            <w:webHidden/>
          </w:rPr>
          <w:instrText xml:space="preserve"> PAGEREF _Toc103938408 \h </w:instrText>
        </w:r>
        <w:r w:rsidR="001B08D7">
          <w:rPr>
            <w:noProof/>
            <w:webHidden/>
          </w:rPr>
        </w:r>
        <w:r w:rsidR="001B08D7">
          <w:rPr>
            <w:noProof/>
            <w:webHidden/>
          </w:rPr>
          <w:fldChar w:fldCharType="separate"/>
        </w:r>
        <w:r w:rsidR="001B08D7">
          <w:rPr>
            <w:noProof/>
            <w:webHidden/>
          </w:rPr>
          <w:t>16</w:t>
        </w:r>
        <w:r w:rsidR="001B08D7">
          <w:rPr>
            <w:noProof/>
            <w:webHidden/>
          </w:rPr>
          <w:fldChar w:fldCharType="end"/>
        </w:r>
      </w:hyperlink>
    </w:p>
    <w:p w14:paraId="069B4993" w14:textId="1922638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r:id="rId191" w:anchor="_Toc103938409" w:history="1">
        <w:r w:rsidR="001B08D7" w:rsidRPr="006E078A">
          <w:rPr>
            <w:rStyle w:val="Hyperlink"/>
            <w:noProof/>
          </w:rPr>
          <w:t>Abbildung 21: BitLocker Abschluss</w:t>
        </w:r>
        <w:r w:rsidR="001B08D7">
          <w:rPr>
            <w:noProof/>
            <w:webHidden/>
          </w:rPr>
          <w:tab/>
        </w:r>
        <w:r w:rsidR="001B08D7">
          <w:rPr>
            <w:noProof/>
            <w:webHidden/>
          </w:rPr>
          <w:fldChar w:fldCharType="begin"/>
        </w:r>
        <w:r w:rsidR="001B08D7">
          <w:rPr>
            <w:noProof/>
            <w:webHidden/>
          </w:rPr>
          <w:instrText xml:space="preserve"> PAGEREF _Toc103938409 \h </w:instrText>
        </w:r>
        <w:r w:rsidR="001B08D7">
          <w:rPr>
            <w:noProof/>
            <w:webHidden/>
          </w:rPr>
        </w:r>
        <w:r w:rsidR="001B08D7">
          <w:rPr>
            <w:noProof/>
            <w:webHidden/>
          </w:rPr>
          <w:fldChar w:fldCharType="separate"/>
        </w:r>
        <w:r w:rsidR="001B08D7">
          <w:rPr>
            <w:noProof/>
            <w:webHidden/>
          </w:rPr>
          <w:t>16</w:t>
        </w:r>
        <w:r w:rsidR="001B08D7">
          <w:rPr>
            <w:noProof/>
            <w:webHidden/>
          </w:rPr>
          <w:fldChar w:fldCharType="end"/>
        </w:r>
      </w:hyperlink>
    </w:p>
    <w:p w14:paraId="0E6245A7" w14:textId="122AC55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r:id="rId192" w:anchor="_Toc103938410" w:history="1">
        <w:r w:rsidR="001B08D7" w:rsidRPr="006E078A">
          <w:rPr>
            <w:rStyle w:val="Hyperlink"/>
            <w:noProof/>
          </w:rPr>
          <w:t>Abbildung 22: BitLocker kompatibilität oder Sicherheit</w:t>
        </w:r>
        <w:r w:rsidR="001B08D7">
          <w:rPr>
            <w:noProof/>
            <w:webHidden/>
          </w:rPr>
          <w:tab/>
        </w:r>
        <w:r w:rsidR="001B08D7">
          <w:rPr>
            <w:noProof/>
            <w:webHidden/>
          </w:rPr>
          <w:fldChar w:fldCharType="begin"/>
        </w:r>
        <w:r w:rsidR="001B08D7">
          <w:rPr>
            <w:noProof/>
            <w:webHidden/>
          </w:rPr>
          <w:instrText xml:space="preserve"> PAGEREF _Toc103938410 \h </w:instrText>
        </w:r>
        <w:r w:rsidR="001B08D7">
          <w:rPr>
            <w:noProof/>
            <w:webHidden/>
          </w:rPr>
        </w:r>
        <w:r w:rsidR="001B08D7">
          <w:rPr>
            <w:noProof/>
            <w:webHidden/>
          </w:rPr>
          <w:fldChar w:fldCharType="separate"/>
        </w:r>
        <w:r w:rsidR="001B08D7">
          <w:rPr>
            <w:noProof/>
            <w:webHidden/>
          </w:rPr>
          <w:t>16</w:t>
        </w:r>
        <w:r w:rsidR="001B08D7">
          <w:rPr>
            <w:noProof/>
            <w:webHidden/>
          </w:rPr>
          <w:fldChar w:fldCharType="end"/>
        </w:r>
      </w:hyperlink>
    </w:p>
    <w:p w14:paraId="6B16C273" w14:textId="40C7691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1" w:history="1">
        <w:r w:rsidR="001B08D7" w:rsidRPr="006E078A">
          <w:rPr>
            <w:rStyle w:val="Hyperlink"/>
            <w:noProof/>
          </w:rPr>
          <w:t>Abbildung 23: PowerShell ISE Funktionen</w:t>
        </w:r>
        <w:r w:rsidR="001B08D7">
          <w:rPr>
            <w:noProof/>
            <w:webHidden/>
          </w:rPr>
          <w:tab/>
        </w:r>
        <w:r w:rsidR="001B08D7">
          <w:rPr>
            <w:noProof/>
            <w:webHidden/>
          </w:rPr>
          <w:fldChar w:fldCharType="begin"/>
        </w:r>
        <w:r w:rsidR="001B08D7">
          <w:rPr>
            <w:noProof/>
            <w:webHidden/>
          </w:rPr>
          <w:instrText xml:space="preserve"> PAGEREF _Toc103938411 \h </w:instrText>
        </w:r>
        <w:r w:rsidR="001B08D7">
          <w:rPr>
            <w:noProof/>
            <w:webHidden/>
          </w:rPr>
        </w:r>
        <w:r w:rsidR="001B08D7">
          <w:rPr>
            <w:noProof/>
            <w:webHidden/>
          </w:rPr>
          <w:fldChar w:fldCharType="separate"/>
        </w:r>
        <w:r w:rsidR="001B08D7">
          <w:rPr>
            <w:noProof/>
            <w:webHidden/>
          </w:rPr>
          <w:t>17</w:t>
        </w:r>
        <w:r w:rsidR="001B08D7">
          <w:rPr>
            <w:noProof/>
            <w:webHidden/>
          </w:rPr>
          <w:fldChar w:fldCharType="end"/>
        </w:r>
      </w:hyperlink>
    </w:p>
    <w:p w14:paraId="632EAB1D" w14:textId="3E60C03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2" w:history="1">
        <w:r w:rsidR="001B08D7" w:rsidRPr="006E078A">
          <w:rPr>
            <w:rStyle w:val="Hyperlink"/>
            <w:noProof/>
          </w:rPr>
          <w:t>Abbildung 24: PowerShell Taschenrechner Version 1</w:t>
        </w:r>
        <w:r w:rsidR="001B08D7">
          <w:rPr>
            <w:noProof/>
            <w:webHidden/>
          </w:rPr>
          <w:tab/>
        </w:r>
        <w:r w:rsidR="001B08D7">
          <w:rPr>
            <w:noProof/>
            <w:webHidden/>
          </w:rPr>
          <w:fldChar w:fldCharType="begin"/>
        </w:r>
        <w:r w:rsidR="001B08D7">
          <w:rPr>
            <w:noProof/>
            <w:webHidden/>
          </w:rPr>
          <w:instrText xml:space="preserve"> PAGEREF _Toc103938412 \h </w:instrText>
        </w:r>
        <w:r w:rsidR="001B08D7">
          <w:rPr>
            <w:noProof/>
            <w:webHidden/>
          </w:rPr>
        </w:r>
        <w:r w:rsidR="001B08D7">
          <w:rPr>
            <w:noProof/>
            <w:webHidden/>
          </w:rPr>
          <w:fldChar w:fldCharType="separate"/>
        </w:r>
        <w:r w:rsidR="001B08D7">
          <w:rPr>
            <w:noProof/>
            <w:webHidden/>
          </w:rPr>
          <w:t>19</w:t>
        </w:r>
        <w:r w:rsidR="001B08D7">
          <w:rPr>
            <w:noProof/>
            <w:webHidden/>
          </w:rPr>
          <w:fldChar w:fldCharType="end"/>
        </w:r>
      </w:hyperlink>
    </w:p>
    <w:p w14:paraId="106762C3" w14:textId="51C4131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3" w:history="1">
        <w:r w:rsidR="001B08D7" w:rsidRPr="006E078A">
          <w:rPr>
            <w:rStyle w:val="Hyperlink"/>
            <w:noProof/>
          </w:rPr>
          <w:t>Abbildung 25: PowerShell User Interface</w:t>
        </w:r>
        <w:r w:rsidR="001B08D7">
          <w:rPr>
            <w:noProof/>
            <w:webHidden/>
          </w:rPr>
          <w:tab/>
        </w:r>
        <w:r w:rsidR="001B08D7">
          <w:rPr>
            <w:noProof/>
            <w:webHidden/>
          </w:rPr>
          <w:fldChar w:fldCharType="begin"/>
        </w:r>
        <w:r w:rsidR="001B08D7">
          <w:rPr>
            <w:noProof/>
            <w:webHidden/>
          </w:rPr>
          <w:instrText xml:space="preserve"> PAGEREF _Toc103938413 \h </w:instrText>
        </w:r>
        <w:r w:rsidR="001B08D7">
          <w:rPr>
            <w:noProof/>
            <w:webHidden/>
          </w:rPr>
        </w:r>
        <w:r w:rsidR="001B08D7">
          <w:rPr>
            <w:noProof/>
            <w:webHidden/>
          </w:rPr>
          <w:fldChar w:fldCharType="separate"/>
        </w:r>
        <w:r w:rsidR="001B08D7">
          <w:rPr>
            <w:noProof/>
            <w:webHidden/>
          </w:rPr>
          <w:t>20</w:t>
        </w:r>
        <w:r w:rsidR="001B08D7">
          <w:rPr>
            <w:noProof/>
            <w:webHidden/>
          </w:rPr>
          <w:fldChar w:fldCharType="end"/>
        </w:r>
      </w:hyperlink>
    </w:p>
    <w:p w14:paraId="6944838B" w14:textId="2E64607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4" w:history="1">
        <w:r w:rsidR="001B08D7" w:rsidRPr="006E078A">
          <w:rPr>
            <w:rStyle w:val="Hyperlink"/>
            <w:noProof/>
          </w:rPr>
          <w:t>Abbildung 26: PowerShell Rechner ausgelagert in Funktionen</w:t>
        </w:r>
        <w:r w:rsidR="001B08D7">
          <w:rPr>
            <w:noProof/>
            <w:webHidden/>
          </w:rPr>
          <w:tab/>
        </w:r>
        <w:r w:rsidR="001B08D7">
          <w:rPr>
            <w:noProof/>
            <w:webHidden/>
          </w:rPr>
          <w:fldChar w:fldCharType="begin"/>
        </w:r>
        <w:r w:rsidR="001B08D7">
          <w:rPr>
            <w:noProof/>
            <w:webHidden/>
          </w:rPr>
          <w:instrText xml:space="preserve"> PAGEREF _Toc103938414 \h </w:instrText>
        </w:r>
        <w:r w:rsidR="001B08D7">
          <w:rPr>
            <w:noProof/>
            <w:webHidden/>
          </w:rPr>
        </w:r>
        <w:r w:rsidR="001B08D7">
          <w:rPr>
            <w:noProof/>
            <w:webHidden/>
          </w:rPr>
          <w:fldChar w:fldCharType="separate"/>
        </w:r>
        <w:r w:rsidR="001B08D7">
          <w:rPr>
            <w:noProof/>
            <w:webHidden/>
          </w:rPr>
          <w:t>21</w:t>
        </w:r>
        <w:r w:rsidR="001B08D7">
          <w:rPr>
            <w:noProof/>
            <w:webHidden/>
          </w:rPr>
          <w:fldChar w:fldCharType="end"/>
        </w:r>
      </w:hyperlink>
    </w:p>
    <w:p w14:paraId="047747E3" w14:textId="1784F58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5" w:history="1">
        <w:r w:rsidR="001B08D7" w:rsidRPr="006E078A">
          <w:rPr>
            <w:rStyle w:val="Hyperlink"/>
            <w:noProof/>
          </w:rPr>
          <w:t>Abbildung 27: Taschenrechner Version 5</w:t>
        </w:r>
        <w:r w:rsidR="001B08D7">
          <w:rPr>
            <w:noProof/>
            <w:webHidden/>
          </w:rPr>
          <w:tab/>
        </w:r>
        <w:r w:rsidR="001B08D7">
          <w:rPr>
            <w:noProof/>
            <w:webHidden/>
          </w:rPr>
          <w:fldChar w:fldCharType="begin"/>
        </w:r>
        <w:r w:rsidR="001B08D7">
          <w:rPr>
            <w:noProof/>
            <w:webHidden/>
          </w:rPr>
          <w:instrText xml:space="preserve"> PAGEREF _Toc103938415 \h </w:instrText>
        </w:r>
        <w:r w:rsidR="001B08D7">
          <w:rPr>
            <w:noProof/>
            <w:webHidden/>
          </w:rPr>
        </w:r>
        <w:r w:rsidR="001B08D7">
          <w:rPr>
            <w:noProof/>
            <w:webHidden/>
          </w:rPr>
          <w:fldChar w:fldCharType="separate"/>
        </w:r>
        <w:r w:rsidR="001B08D7">
          <w:rPr>
            <w:noProof/>
            <w:webHidden/>
          </w:rPr>
          <w:t>22</w:t>
        </w:r>
        <w:r w:rsidR="001B08D7">
          <w:rPr>
            <w:noProof/>
            <w:webHidden/>
          </w:rPr>
          <w:fldChar w:fldCharType="end"/>
        </w:r>
      </w:hyperlink>
    </w:p>
    <w:p w14:paraId="6F0D8184" w14:textId="7B73140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6" w:history="1">
        <w:r w:rsidR="001B08D7" w:rsidRPr="006E078A">
          <w:rPr>
            <w:rStyle w:val="Hyperlink"/>
            <w:noProof/>
          </w:rPr>
          <w:t>Abbildung 28: Beispiel Funktion</w:t>
        </w:r>
        <w:r w:rsidR="001B08D7">
          <w:rPr>
            <w:noProof/>
            <w:webHidden/>
          </w:rPr>
          <w:tab/>
        </w:r>
        <w:r w:rsidR="001B08D7">
          <w:rPr>
            <w:noProof/>
            <w:webHidden/>
          </w:rPr>
          <w:fldChar w:fldCharType="begin"/>
        </w:r>
        <w:r w:rsidR="001B08D7">
          <w:rPr>
            <w:noProof/>
            <w:webHidden/>
          </w:rPr>
          <w:instrText xml:space="preserve"> PAGEREF _Toc103938416 \h </w:instrText>
        </w:r>
        <w:r w:rsidR="001B08D7">
          <w:rPr>
            <w:noProof/>
            <w:webHidden/>
          </w:rPr>
        </w:r>
        <w:r w:rsidR="001B08D7">
          <w:rPr>
            <w:noProof/>
            <w:webHidden/>
          </w:rPr>
          <w:fldChar w:fldCharType="separate"/>
        </w:r>
        <w:r w:rsidR="001B08D7">
          <w:rPr>
            <w:noProof/>
            <w:webHidden/>
          </w:rPr>
          <w:t>22</w:t>
        </w:r>
        <w:r w:rsidR="001B08D7">
          <w:rPr>
            <w:noProof/>
            <w:webHidden/>
          </w:rPr>
          <w:fldChar w:fldCharType="end"/>
        </w:r>
      </w:hyperlink>
    </w:p>
    <w:p w14:paraId="742E8BAD" w14:textId="2AFE837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7" w:history="1">
        <w:r w:rsidR="001B08D7" w:rsidRPr="006E078A">
          <w:rPr>
            <w:rStyle w:val="Hyperlink"/>
            <w:noProof/>
          </w:rPr>
          <w:t>Abbildung 29: Einer Funktion Parameter mitgeben</w:t>
        </w:r>
        <w:r w:rsidR="001B08D7">
          <w:rPr>
            <w:noProof/>
            <w:webHidden/>
          </w:rPr>
          <w:tab/>
        </w:r>
        <w:r w:rsidR="001B08D7">
          <w:rPr>
            <w:noProof/>
            <w:webHidden/>
          </w:rPr>
          <w:fldChar w:fldCharType="begin"/>
        </w:r>
        <w:r w:rsidR="001B08D7">
          <w:rPr>
            <w:noProof/>
            <w:webHidden/>
          </w:rPr>
          <w:instrText xml:space="preserve"> PAGEREF _Toc103938417 \h </w:instrText>
        </w:r>
        <w:r w:rsidR="001B08D7">
          <w:rPr>
            <w:noProof/>
            <w:webHidden/>
          </w:rPr>
        </w:r>
        <w:r w:rsidR="001B08D7">
          <w:rPr>
            <w:noProof/>
            <w:webHidden/>
          </w:rPr>
          <w:fldChar w:fldCharType="separate"/>
        </w:r>
        <w:r w:rsidR="001B08D7">
          <w:rPr>
            <w:noProof/>
            <w:webHidden/>
          </w:rPr>
          <w:t>23</w:t>
        </w:r>
        <w:r w:rsidR="001B08D7">
          <w:rPr>
            <w:noProof/>
            <w:webHidden/>
          </w:rPr>
          <w:fldChar w:fldCharType="end"/>
        </w:r>
      </w:hyperlink>
    </w:p>
    <w:p w14:paraId="38B16D40" w14:textId="73716DF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8" w:history="1">
        <w:r w:rsidR="001B08D7" w:rsidRPr="006E078A">
          <w:rPr>
            <w:rStyle w:val="Hyperlink"/>
            <w:noProof/>
          </w:rPr>
          <w:t>Abbildung 30: PsObject</w:t>
        </w:r>
        <w:r w:rsidR="001B08D7">
          <w:rPr>
            <w:noProof/>
            <w:webHidden/>
          </w:rPr>
          <w:tab/>
        </w:r>
        <w:r w:rsidR="001B08D7">
          <w:rPr>
            <w:noProof/>
            <w:webHidden/>
          </w:rPr>
          <w:fldChar w:fldCharType="begin"/>
        </w:r>
        <w:r w:rsidR="001B08D7">
          <w:rPr>
            <w:noProof/>
            <w:webHidden/>
          </w:rPr>
          <w:instrText xml:space="preserve"> PAGEREF _Toc103938418 \h </w:instrText>
        </w:r>
        <w:r w:rsidR="001B08D7">
          <w:rPr>
            <w:noProof/>
            <w:webHidden/>
          </w:rPr>
        </w:r>
        <w:r w:rsidR="001B08D7">
          <w:rPr>
            <w:noProof/>
            <w:webHidden/>
          </w:rPr>
          <w:fldChar w:fldCharType="separate"/>
        </w:r>
        <w:r w:rsidR="001B08D7">
          <w:rPr>
            <w:noProof/>
            <w:webHidden/>
          </w:rPr>
          <w:t>25</w:t>
        </w:r>
        <w:r w:rsidR="001B08D7">
          <w:rPr>
            <w:noProof/>
            <w:webHidden/>
          </w:rPr>
          <w:fldChar w:fldCharType="end"/>
        </w:r>
      </w:hyperlink>
    </w:p>
    <w:p w14:paraId="09B8FE67" w14:textId="4F95D14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19" w:history="1">
        <w:r w:rsidR="001B08D7" w:rsidRPr="006E078A">
          <w:rPr>
            <w:rStyle w:val="Hyperlink"/>
            <w:noProof/>
          </w:rPr>
          <w:t>Abbildung 31: PsObject Beispiel</w:t>
        </w:r>
        <w:r w:rsidR="001B08D7">
          <w:rPr>
            <w:noProof/>
            <w:webHidden/>
          </w:rPr>
          <w:tab/>
        </w:r>
        <w:r w:rsidR="001B08D7">
          <w:rPr>
            <w:noProof/>
            <w:webHidden/>
          </w:rPr>
          <w:fldChar w:fldCharType="begin"/>
        </w:r>
        <w:r w:rsidR="001B08D7">
          <w:rPr>
            <w:noProof/>
            <w:webHidden/>
          </w:rPr>
          <w:instrText xml:space="preserve"> PAGEREF _Toc103938419 \h </w:instrText>
        </w:r>
        <w:r w:rsidR="001B08D7">
          <w:rPr>
            <w:noProof/>
            <w:webHidden/>
          </w:rPr>
        </w:r>
        <w:r w:rsidR="001B08D7">
          <w:rPr>
            <w:noProof/>
            <w:webHidden/>
          </w:rPr>
          <w:fldChar w:fldCharType="separate"/>
        </w:r>
        <w:r w:rsidR="001B08D7">
          <w:rPr>
            <w:noProof/>
            <w:webHidden/>
          </w:rPr>
          <w:t>25</w:t>
        </w:r>
        <w:r w:rsidR="001B08D7">
          <w:rPr>
            <w:noProof/>
            <w:webHidden/>
          </w:rPr>
          <w:fldChar w:fldCharType="end"/>
        </w:r>
      </w:hyperlink>
    </w:p>
    <w:p w14:paraId="19047A34" w14:textId="1036FF2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0" w:history="1">
        <w:r w:rsidR="001B08D7" w:rsidRPr="006E078A">
          <w:rPr>
            <w:rStyle w:val="Hyperlink"/>
            <w:noProof/>
          </w:rPr>
          <w:t>Abbildung 32: PopUp für Resultatespeicher</w:t>
        </w:r>
        <w:r w:rsidR="001B08D7">
          <w:rPr>
            <w:noProof/>
            <w:webHidden/>
          </w:rPr>
          <w:tab/>
        </w:r>
        <w:r w:rsidR="001B08D7">
          <w:rPr>
            <w:noProof/>
            <w:webHidden/>
          </w:rPr>
          <w:fldChar w:fldCharType="begin"/>
        </w:r>
        <w:r w:rsidR="001B08D7">
          <w:rPr>
            <w:noProof/>
            <w:webHidden/>
          </w:rPr>
          <w:instrText xml:space="preserve"> PAGEREF _Toc103938420 \h </w:instrText>
        </w:r>
        <w:r w:rsidR="001B08D7">
          <w:rPr>
            <w:noProof/>
            <w:webHidden/>
          </w:rPr>
        </w:r>
        <w:r w:rsidR="001B08D7">
          <w:rPr>
            <w:noProof/>
            <w:webHidden/>
          </w:rPr>
          <w:fldChar w:fldCharType="separate"/>
        </w:r>
        <w:r w:rsidR="001B08D7">
          <w:rPr>
            <w:noProof/>
            <w:webHidden/>
          </w:rPr>
          <w:t>25</w:t>
        </w:r>
        <w:r w:rsidR="001B08D7">
          <w:rPr>
            <w:noProof/>
            <w:webHidden/>
          </w:rPr>
          <w:fldChar w:fldCharType="end"/>
        </w:r>
      </w:hyperlink>
    </w:p>
    <w:p w14:paraId="5BD0ECFD" w14:textId="1BCED38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1" w:history="1">
        <w:r w:rsidR="001B08D7" w:rsidRPr="006E078A">
          <w:rPr>
            <w:rStyle w:val="Hyperlink"/>
            <w:noProof/>
          </w:rPr>
          <w:t>Abbildung 33: ListBox, alle Rechnungen und Ergebnisse werden aufgelistet.</w:t>
        </w:r>
        <w:r w:rsidR="001B08D7">
          <w:rPr>
            <w:noProof/>
            <w:webHidden/>
          </w:rPr>
          <w:tab/>
        </w:r>
        <w:r w:rsidR="001B08D7">
          <w:rPr>
            <w:noProof/>
            <w:webHidden/>
          </w:rPr>
          <w:fldChar w:fldCharType="begin"/>
        </w:r>
        <w:r w:rsidR="001B08D7">
          <w:rPr>
            <w:noProof/>
            <w:webHidden/>
          </w:rPr>
          <w:instrText xml:space="preserve"> PAGEREF _Toc103938421 \h </w:instrText>
        </w:r>
        <w:r w:rsidR="001B08D7">
          <w:rPr>
            <w:noProof/>
            <w:webHidden/>
          </w:rPr>
        </w:r>
        <w:r w:rsidR="001B08D7">
          <w:rPr>
            <w:noProof/>
            <w:webHidden/>
          </w:rPr>
          <w:fldChar w:fldCharType="separate"/>
        </w:r>
        <w:r w:rsidR="001B08D7">
          <w:rPr>
            <w:noProof/>
            <w:webHidden/>
          </w:rPr>
          <w:t>27</w:t>
        </w:r>
        <w:r w:rsidR="001B08D7">
          <w:rPr>
            <w:noProof/>
            <w:webHidden/>
          </w:rPr>
          <w:fldChar w:fldCharType="end"/>
        </w:r>
      </w:hyperlink>
    </w:p>
    <w:p w14:paraId="7920866A" w14:textId="276704C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2" w:history="1">
        <w:r w:rsidR="001B08D7" w:rsidRPr="006E078A">
          <w:rPr>
            <w:rStyle w:val="Hyperlink"/>
            <w:noProof/>
          </w:rPr>
          <w:t>Abbildung 34: Fehlerhaftes Anzeigen der Rechnung</w:t>
        </w:r>
        <w:r w:rsidR="001B08D7">
          <w:rPr>
            <w:noProof/>
            <w:webHidden/>
          </w:rPr>
          <w:tab/>
        </w:r>
        <w:r w:rsidR="001B08D7">
          <w:rPr>
            <w:noProof/>
            <w:webHidden/>
          </w:rPr>
          <w:fldChar w:fldCharType="begin"/>
        </w:r>
        <w:r w:rsidR="001B08D7">
          <w:rPr>
            <w:noProof/>
            <w:webHidden/>
          </w:rPr>
          <w:instrText xml:space="preserve"> PAGEREF _Toc103938422 \h </w:instrText>
        </w:r>
        <w:r w:rsidR="001B08D7">
          <w:rPr>
            <w:noProof/>
            <w:webHidden/>
          </w:rPr>
        </w:r>
        <w:r w:rsidR="001B08D7">
          <w:rPr>
            <w:noProof/>
            <w:webHidden/>
          </w:rPr>
          <w:fldChar w:fldCharType="separate"/>
        </w:r>
        <w:r w:rsidR="001B08D7">
          <w:rPr>
            <w:noProof/>
            <w:webHidden/>
          </w:rPr>
          <w:t>27</w:t>
        </w:r>
        <w:r w:rsidR="001B08D7">
          <w:rPr>
            <w:noProof/>
            <w:webHidden/>
          </w:rPr>
          <w:fldChar w:fldCharType="end"/>
        </w:r>
      </w:hyperlink>
    </w:p>
    <w:p w14:paraId="6FD18EE9" w14:textId="2747FED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3" w:history="1">
        <w:r w:rsidR="001B08D7" w:rsidRPr="006E078A">
          <w:rPr>
            <w:rStyle w:val="Hyperlink"/>
            <w:noProof/>
          </w:rPr>
          <w:t>Abbildung 35: CSV Datei als Tebelle</w:t>
        </w:r>
        <w:r w:rsidR="001B08D7">
          <w:rPr>
            <w:noProof/>
            <w:webHidden/>
          </w:rPr>
          <w:tab/>
        </w:r>
        <w:r w:rsidR="001B08D7">
          <w:rPr>
            <w:noProof/>
            <w:webHidden/>
          </w:rPr>
          <w:fldChar w:fldCharType="begin"/>
        </w:r>
        <w:r w:rsidR="001B08D7">
          <w:rPr>
            <w:noProof/>
            <w:webHidden/>
          </w:rPr>
          <w:instrText xml:space="preserve"> PAGEREF _Toc103938423 \h </w:instrText>
        </w:r>
        <w:r w:rsidR="001B08D7">
          <w:rPr>
            <w:noProof/>
            <w:webHidden/>
          </w:rPr>
        </w:r>
        <w:r w:rsidR="001B08D7">
          <w:rPr>
            <w:noProof/>
            <w:webHidden/>
          </w:rPr>
          <w:fldChar w:fldCharType="separate"/>
        </w:r>
        <w:r w:rsidR="001B08D7">
          <w:rPr>
            <w:noProof/>
            <w:webHidden/>
          </w:rPr>
          <w:t>28</w:t>
        </w:r>
        <w:r w:rsidR="001B08D7">
          <w:rPr>
            <w:noProof/>
            <w:webHidden/>
          </w:rPr>
          <w:fldChar w:fldCharType="end"/>
        </w:r>
      </w:hyperlink>
    </w:p>
    <w:p w14:paraId="55646AF8" w14:textId="02AFBA5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4" w:history="1">
        <w:r w:rsidR="001B08D7" w:rsidRPr="006E078A">
          <w:rPr>
            <w:rStyle w:val="Hyperlink"/>
            <w:noProof/>
          </w:rPr>
          <w:t>Abbildung 36: Inhalt von «</w:t>
        </w:r>
        <w:r w:rsidR="001B08D7" w:rsidRPr="006E078A">
          <w:rPr>
            <w:rStyle w:val="Hyperlink"/>
            <w:rFonts w:ascii="Lucida Console" w:hAnsi="Lucida Console" w:cs="Lucida Console"/>
            <w:noProof/>
            <w:lang w:eastAsia="de-CH"/>
          </w:rPr>
          <w:t>myinvocation</w:t>
        </w:r>
        <w:r w:rsidR="001B08D7" w:rsidRPr="006E078A">
          <w:rPr>
            <w:rStyle w:val="Hyperlink"/>
            <w:noProof/>
          </w:rPr>
          <w:t>»</w:t>
        </w:r>
        <w:r w:rsidR="001B08D7">
          <w:rPr>
            <w:noProof/>
            <w:webHidden/>
          </w:rPr>
          <w:tab/>
        </w:r>
        <w:r w:rsidR="001B08D7">
          <w:rPr>
            <w:noProof/>
            <w:webHidden/>
          </w:rPr>
          <w:fldChar w:fldCharType="begin"/>
        </w:r>
        <w:r w:rsidR="001B08D7">
          <w:rPr>
            <w:noProof/>
            <w:webHidden/>
          </w:rPr>
          <w:instrText xml:space="preserve"> PAGEREF _Toc103938424 \h </w:instrText>
        </w:r>
        <w:r w:rsidR="001B08D7">
          <w:rPr>
            <w:noProof/>
            <w:webHidden/>
          </w:rPr>
        </w:r>
        <w:r w:rsidR="001B08D7">
          <w:rPr>
            <w:noProof/>
            <w:webHidden/>
          </w:rPr>
          <w:fldChar w:fldCharType="separate"/>
        </w:r>
        <w:r w:rsidR="001B08D7">
          <w:rPr>
            <w:noProof/>
            <w:webHidden/>
          </w:rPr>
          <w:t>29</w:t>
        </w:r>
        <w:r w:rsidR="001B08D7">
          <w:rPr>
            <w:noProof/>
            <w:webHidden/>
          </w:rPr>
          <w:fldChar w:fldCharType="end"/>
        </w:r>
      </w:hyperlink>
    </w:p>
    <w:p w14:paraId="08687C58" w14:textId="5E31BB8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5" w:history="1">
        <w:r w:rsidR="001B08D7" w:rsidRPr="006E078A">
          <w:rPr>
            <w:rStyle w:val="Hyperlink"/>
            <w:noProof/>
          </w:rPr>
          <w:t>Abbildung 37: Verteilung von Ergebnissen auf mehreren Seiten</w:t>
        </w:r>
        <w:r w:rsidR="001B08D7">
          <w:rPr>
            <w:noProof/>
            <w:webHidden/>
          </w:rPr>
          <w:tab/>
        </w:r>
        <w:r w:rsidR="001B08D7">
          <w:rPr>
            <w:noProof/>
            <w:webHidden/>
          </w:rPr>
          <w:fldChar w:fldCharType="begin"/>
        </w:r>
        <w:r w:rsidR="001B08D7">
          <w:rPr>
            <w:noProof/>
            <w:webHidden/>
          </w:rPr>
          <w:instrText xml:space="preserve"> PAGEREF _Toc103938425 \h </w:instrText>
        </w:r>
        <w:r w:rsidR="001B08D7">
          <w:rPr>
            <w:noProof/>
            <w:webHidden/>
          </w:rPr>
        </w:r>
        <w:r w:rsidR="001B08D7">
          <w:rPr>
            <w:noProof/>
            <w:webHidden/>
          </w:rPr>
          <w:fldChar w:fldCharType="separate"/>
        </w:r>
        <w:r w:rsidR="001B08D7">
          <w:rPr>
            <w:noProof/>
            <w:webHidden/>
          </w:rPr>
          <w:t>29</w:t>
        </w:r>
        <w:r w:rsidR="001B08D7">
          <w:rPr>
            <w:noProof/>
            <w:webHidden/>
          </w:rPr>
          <w:fldChar w:fldCharType="end"/>
        </w:r>
      </w:hyperlink>
    </w:p>
    <w:p w14:paraId="2B77040D" w14:textId="665D88C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6" w:history="1">
        <w:r w:rsidR="001B08D7" w:rsidRPr="006E078A">
          <w:rPr>
            <w:rStyle w:val="Hyperlink"/>
            <w:noProof/>
          </w:rPr>
          <w:t>Abbildung 38: Aufbau einer IP-Adresse</w:t>
        </w:r>
        <w:r w:rsidR="001B08D7">
          <w:rPr>
            <w:noProof/>
            <w:webHidden/>
          </w:rPr>
          <w:tab/>
        </w:r>
        <w:r w:rsidR="001B08D7">
          <w:rPr>
            <w:noProof/>
            <w:webHidden/>
          </w:rPr>
          <w:fldChar w:fldCharType="begin"/>
        </w:r>
        <w:r w:rsidR="001B08D7">
          <w:rPr>
            <w:noProof/>
            <w:webHidden/>
          </w:rPr>
          <w:instrText xml:space="preserve"> PAGEREF _Toc103938426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0FE33686" w14:textId="20D06AC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7" w:history="1">
        <w:r w:rsidR="001B08D7" w:rsidRPr="006E078A">
          <w:rPr>
            <w:rStyle w:val="Hyperlink"/>
            <w:noProof/>
          </w:rPr>
          <w:t>Abbildung 39: Ping Befehl am Beispiel google.ch</w:t>
        </w:r>
        <w:r w:rsidR="001B08D7">
          <w:rPr>
            <w:noProof/>
            <w:webHidden/>
          </w:rPr>
          <w:tab/>
        </w:r>
        <w:r w:rsidR="001B08D7">
          <w:rPr>
            <w:noProof/>
            <w:webHidden/>
          </w:rPr>
          <w:fldChar w:fldCharType="begin"/>
        </w:r>
        <w:r w:rsidR="001B08D7">
          <w:rPr>
            <w:noProof/>
            <w:webHidden/>
          </w:rPr>
          <w:instrText xml:space="preserve"> PAGEREF _Toc103938427 \h </w:instrText>
        </w:r>
        <w:r w:rsidR="001B08D7">
          <w:rPr>
            <w:noProof/>
            <w:webHidden/>
          </w:rPr>
        </w:r>
        <w:r w:rsidR="001B08D7">
          <w:rPr>
            <w:noProof/>
            <w:webHidden/>
          </w:rPr>
          <w:fldChar w:fldCharType="separate"/>
        </w:r>
        <w:r w:rsidR="001B08D7">
          <w:rPr>
            <w:noProof/>
            <w:webHidden/>
          </w:rPr>
          <w:t>32</w:t>
        </w:r>
        <w:r w:rsidR="001B08D7">
          <w:rPr>
            <w:noProof/>
            <w:webHidden/>
          </w:rPr>
          <w:fldChar w:fldCharType="end"/>
        </w:r>
      </w:hyperlink>
    </w:p>
    <w:p w14:paraId="1AAF7751" w14:textId="205B5A6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8" w:history="1">
        <w:r w:rsidR="001B08D7" w:rsidRPr="006E078A">
          <w:rPr>
            <w:rStyle w:val="Hyperlink"/>
            <w:noProof/>
          </w:rPr>
          <w:t>Abbildung 40: Firewall Einstellungen über Start öffnen</w:t>
        </w:r>
        <w:r w:rsidR="001B08D7">
          <w:rPr>
            <w:noProof/>
            <w:webHidden/>
          </w:rPr>
          <w:tab/>
        </w:r>
        <w:r w:rsidR="001B08D7">
          <w:rPr>
            <w:noProof/>
            <w:webHidden/>
          </w:rPr>
          <w:fldChar w:fldCharType="begin"/>
        </w:r>
        <w:r w:rsidR="001B08D7">
          <w:rPr>
            <w:noProof/>
            <w:webHidden/>
          </w:rPr>
          <w:instrText xml:space="preserve"> PAGEREF _Toc103938428 \h </w:instrText>
        </w:r>
        <w:r w:rsidR="001B08D7">
          <w:rPr>
            <w:noProof/>
            <w:webHidden/>
          </w:rPr>
        </w:r>
        <w:r w:rsidR="001B08D7">
          <w:rPr>
            <w:noProof/>
            <w:webHidden/>
          </w:rPr>
          <w:fldChar w:fldCharType="separate"/>
        </w:r>
        <w:r w:rsidR="001B08D7">
          <w:rPr>
            <w:noProof/>
            <w:webHidden/>
          </w:rPr>
          <w:t>33</w:t>
        </w:r>
        <w:r w:rsidR="001B08D7">
          <w:rPr>
            <w:noProof/>
            <w:webHidden/>
          </w:rPr>
          <w:fldChar w:fldCharType="end"/>
        </w:r>
      </w:hyperlink>
    </w:p>
    <w:p w14:paraId="58812096" w14:textId="1CBE2AF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29" w:history="1">
        <w:r w:rsidR="001B08D7" w:rsidRPr="006E078A">
          <w:rPr>
            <w:rStyle w:val="Hyperlink"/>
            <w:noProof/>
          </w:rPr>
          <w:t>Abbildung 41: Eigenschaften von "Datei- und Druckerfreigabe"</w:t>
        </w:r>
        <w:r w:rsidR="001B08D7">
          <w:rPr>
            <w:noProof/>
            <w:webHidden/>
          </w:rPr>
          <w:tab/>
        </w:r>
        <w:r w:rsidR="001B08D7">
          <w:rPr>
            <w:noProof/>
            <w:webHidden/>
          </w:rPr>
          <w:fldChar w:fldCharType="begin"/>
        </w:r>
        <w:r w:rsidR="001B08D7">
          <w:rPr>
            <w:noProof/>
            <w:webHidden/>
          </w:rPr>
          <w:instrText xml:space="preserve"> PAGEREF _Toc103938429 \h </w:instrText>
        </w:r>
        <w:r w:rsidR="001B08D7">
          <w:rPr>
            <w:noProof/>
            <w:webHidden/>
          </w:rPr>
        </w:r>
        <w:r w:rsidR="001B08D7">
          <w:rPr>
            <w:noProof/>
            <w:webHidden/>
          </w:rPr>
          <w:fldChar w:fldCharType="separate"/>
        </w:r>
        <w:r w:rsidR="001B08D7">
          <w:rPr>
            <w:noProof/>
            <w:webHidden/>
          </w:rPr>
          <w:t>33</w:t>
        </w:r>
        <w:r w:rsidR="001B08D7">
          <w:rPr>
            <w:noProof/>
            <w:webHidden/>
          </w:rPr>
          <w:fldChar w:fldCharType="end"/>
        </w:r>
      </w:hyperlink>
    </w:p>
    <w:p w14:paraId="6CCC033D" w14:textId="3CFDE40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0" w:history="1">
        <w:r w:rsidR="001B08D7" w:rsidRPr="006E078A">
          <w:rPr>
            <w:rStyle w:val="Hyperlink"/>
            <w:noProof/>
          </w:rPr>
          <w:t>Abbildung 42: optionalfeatures öffnen</w:t>
        </w:r>
        <w:r w:rsidR="001B08D7">
          <w:rPr>
            <w:noProof/>
            <w:webHidden/>
          </w:rPr>
          <w:tab/>
        </w:r>
        <w:r w:rsidR="001B08D7">
          <w:rPr>
            <w:noProof/>
            <w:webHidden/>
          </w:rPr>
          <w:fldChar w:fldCharType="begin"/>
        </w:r>
        <w:r w:rsidR="001B08D7">
          <w:rPr>
            <w:noProof/>
            <w:webHidden/>
          </w:rPr>
          <w:instrText xml:space="preserve"> PAGEREF _Toc103938430 \h </w:instrText>
        </w:r>
        <w:r w:rsidR="001B08D7">
          <w:rPr>
            <w:noProof/>
            <w:webHidden/>
          </w:rPr>
        </w:r>
        <w:r w:rsidR="001B08D7">
          <w:rPr>
            <w:noProof/>
            <w:webHidden/>
          </w:rPr>
          <w:fldChar w:fldCharType="separate"/>
        </w:r>
        <w:r w:rsidR="001B08D7">
          <w:rPr>
            <w:noProof/>
            <w:webHidden/>
          </w:rPr>
          <w:t>35</w:t>
        </w:r>
        <w:r w:rsidR="001B08D7">
          <w:rPr>
            <w:noProof/>
            <w:webHidden/>
          </w:rPr>
          <w:fldChar w:fldCharType="end"/>
        </w:r>
      </w:hyperlink>
    </w:p>
    <w:p w14:paraId="69A538D0" w14:textId="0DF4C0D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1" w:history="1">
        <w:r w:rsidR="001B08D7" w:rsidRPr="006E078A">
          <w:rPr>
            <w:rStyle w:val="Hyperlink"/>
            <w:noProof/>
          </w:rPr>
          <w:t>Abbildung 43: Hyper-V aktivieren</w:t>
        </w:r>
        <w:r w:rsidR="001B08D7">
          <w:rPr>
            <w:noProof/>
            <w:webHidden/>
          </w:rPr>
          <w:tab/>
        </w:r>
        <w:r w:rsidR="001B08D7">
          <w:rPr>
            <w:noProof/>
            <w:webHidden/>
          </w:rPr>
          <w:fldChar w:fldCharType="begin"/>
        </w:r>
        <w:r w:rsidR="001B08D7">
          <w:rPr>
            <w:noProof/>
            <w:webHidden/>
          </w:rPr>
          <w:instrText xml:space="preserve"> PAGEREF _Toc103938431 \h </w:instrText>
        </w:r>
        <w:r w:rsidR="001B08D7">
          <w:rPr>
            <w:noProof/>
            <w:webHidden/>
          </w:rPr>
        </w:r>
        <w:r w:rsidR="001B08D7">
          <w:rPr>
            <w:noProof/>
            <w:webHidden/>
          </w:rPr>
          <w:fldChar w:fldCharType="separate"/>
        </w:r>
        <w:r w:rsidR="001B08D7">
          <w:rPr>
            <w:noProof/>
            <w:webHidden/>
          </w:rPr>
          <w:t>35</w:t>
        </w:r>
        <w:r w:rsidR="001B08D7">
          <w:rPr>
            <w:noProof/>
            <w:webHidden/>
          </w:rPr>
          <w:fldChar w:fldCharType="end"/>
        </w:r>
      </w:hyperlink>
    </w:p>
    <w:p w14:paraId="028174EF" w14:textId="793BA01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2" w:history="1">
        <w:r w:rsidR="001B08D7" w:rsidRPr="006E078A">
          <w:rPr>
            <w:rStyle w:val="Hyperlink"/>
            <w:noProof/>
          </w:rPr>
          <w:t>Abbildung 44: Manager für virtuelle Switches</w:t>
        </w:r>
        <w:r w:rsidR="001B08D7">
          <w:rPr>
            <w:noProof/>
            <w:webHidden/>
          </w:rPr>
          <w:tab/>
        </w:r>
        <w:r w:rsidR="001B08D7">
          <w:rPr>
            <w:noProof/>
            <w:webHidden/>
          </w:rPr>
          <w:fldChar w:fldCharType="begin"/>
        </w:r>
        <w:r w:rsidR="001B08D7">
          <w:rPr>
            <w:noProof/>
            <w:webHidden/>
          </w:rPr>
          <w:instrText xml:space="preserve"> PAGEREF _Toc103938432 \h </w:instrText>
        </w:r>
        <w:r w:rsidR="001B08D7">
          <w:rPr>
            <w:noProof/>
            <w:webHidden/>
          </w:rPr>
        </w:r>
        <w:r w:rsidR="001B08D7">
          <w:rPr>
            <w:noProof/>
            <w:webHidden/>
          </w:rPr>
          <w:fldChar w:fldCharType="separate"/>
        </w:r>
        <w:r w:rsidR="001B08D7">
          <w:rPr>
            <w:noProof/>
            <w:webHidden/>
          </w:rPr>
          <w:t>36</w:t>
        </w:r>
        <w:r w:rsidR="001B08D7">
          <w:rPr>
            <w:noProof/>
            <w:webHidden/>
          </w:rPr>
          <w:fldChar w:fldCharType="end"/>
        </w:r>
      </w:hyperlink>
    </w:p>
    <w:p w14:paraId="3B6FA17B" w14:textId="637422D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3" w:history="1">
        <w:r w:rsidR="001B08D7" w:rsidRPr="006E078A">
          <w:rPr>
            <w:rStyle w:val="Hyperlink"/>
            <w:noProof/>
          </w:rPr>
          <w:t>Abbildung 45: Welche Switch-Art</w:t>
        </w:r>
        <w:r w:rsidR="001B08D7">
          <w:rPr>
            <w:noProof/>
            <w:webHidden/>
          </w:rPr>
          <w:tab/>
        </w:r>
        <w:r w:rsidR="001B08D7">
          <w:rPr>
            <w:noProof/>
            <w:webHidden/>
          </w:rPr>
          <w:fldChar w:fldCharType="begin"/>
        </w:r>
        <w:r w:rsidR="001B08D7">
          <w:rPr>
            <w:noProof/>
            <w:webHidden/>
          </w:rPr>
          <w:instrText xml:space="preserve"> PAGEREF _Toc103938433 \h </w:instrText>
        </w:r>
        <w:r w:rsidR="001B08D7">
          <w:rPr>
            <w:noProof/>
            <w:webHidden/>
          </w:rPr>
        </w:r>
        <w:r w:rsidR="001B08D7">
          <w:rPr>
            <w:noProof/>
            <w:webHidden/>
          </w:rPr>
          <w:fldChar w:fldCharType="separate"/>
        </w:r>
        <w:r w:rsidR="001B08D7">
          <w:rPr>
            <w:noProof/>
            <w:webHidden/>
          </w:rPr>
          <w:t>36</w:t>
        </w:r>
        <w:r w:rsidR="001B08D7">
          <w:rPr>
            <w:noProof/>
            <w:webHidden/>
          </w:rPr>
          <w:fldChar w:fldCharType="end"/>
        </w:r>
      </w:hyperlink>
    </w:p>
    <w:p w14:paraId="4492CF6A" w14:textId="74B1D8B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4" w:history="1">
        <w:r w:rsidR="001B08D7" w:rsidRPr="006E078A">
          <w:rPr>
            <w:rStyle w:val="Hyperlink"/>
            <w:noProof/>
          </w:rPr>
          <w:t>Abbildung 46: Eine neue VM erstellen</w:t>
        </w:r>
        <w:r w:rsidR="001B08D7">
          <w:rPr>
            <w:noProof/>
            <w:webHidden/>
          </w:rPr>
          <w:tab/>
        </w:r>
        <w:r w:rsidR="001B08D7">
          <w:rPr>
            <w:noProof/>
            <w:webHidden/>
          </w:rPr>
          <w:fldChar w:fldCharType="begin"/>
        </w:r>
        <w:r w:rsidR="001B08D7">
          <w:rPr>
            <w:noProof/>
            <w:webHidden/>
          </w:rPr>
          <w:instrText xml:space="preserve"> PAGEREF _Toc103938434 \h </w:instrText>
        </w:r>
        <w:r w:rsidR="001B08D7">
          <w:rPr>
            <w:noProof/>
            <w:webHidden/>
          </w:rPr>
        </w:r>
        <w:r w:rsidR="001B08D7">
          <w:rPr>
            <w:noProof/>
            <w:webHidden/>
          </w:rPr>
          <w:fldChar w:fldCharType="separate"/>
        </w:r>
        <w:r w:rsidR="001B08D7">
          <w:rPr>
            <w:noProof/>
            <w:webHidden/>
          </w:rPr>
          <w:t>37</w:t>
        </w:r>
        <w:r w:rsidR="001B08D7">
          <w:rPr>
            <w:noProof/>
            <w:webHidden/>
          </w:rPr>
          <w:fldChar w:fldCharType="end"/>
        </w:r>
      </w:hyperlink>
    </w:p>
    <w:p w14:paraId="4F2BFD48" w14:textId="23F8216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5" w:history="1">
        <w:r w:rsidR="001B08D7" w:rsidRPr="006E078A">
          <w:rPr>
            <w:rStyle w:val="Hyperlink"/>
            <w:noProof/>
          </w:rPr>
          <w:t>Abbildung 47: Der "Assistent für neue virtuelle Computer"</w:t>
        </w:r>
        <w:r w:rsidR="001B08D7">
          <w:rPr>
            <w:noProof/>
            <w:webHidden/>
          </w:rPr>
          <w:tab/>
        </w:r>
        <w:r w:rsidR="001B08D7">
          <w:rPr>
            <w:noProof/>
            <w:webHidden/>
          </w:rPr>
          <w:fldChar w:fldCharType="begin"/>
        </w:r>
        <w:r w:rsidR="001B08D7">
          <w:rPr>
            <w:noProof/>
            <w:webHidden/>
          </w:rPr>
          <w:instrText xml:space="preserve"> PAGEREF _Toc103938435 \h </w:instrText>
        </w:r>
        <w:r w:rsidR="001B08D7">
          <w:rPr>
            <w:noProof/>
            <w:webHidden/>
          </w:rPr>
        </w:r>
        <w:r w:rsidR="001B08D7">
          <w:rPr>
            <w:noProof/>
            <w:webHidden/>
          </w:rPr>
          <w:fldChar w:fldCharType="separate"/>
        </w:r>
        <w:r w:rsidR="001B08D7">
          <w:rPr>
            <w:noProof/>
            <w:webHidden/>
          </w:rPr>
          <w:t>37</w:t>
        </w:r>
        <w:r w:rsidR="001B08D7">
          <w:rPr>
            <w:noProof/>
            <w:webHidden/>
          </w:rPr>
          <w:fldChar w:fldCharType="end"/>
        </w:r>
      </w:hyperlink>
    </w:p>
    <w:p w14:paraId="65A0A2F3" w14:textId="3C4EF6B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6" w:history="1">
        <w:r w:rsidR="001B08D7" w:rsidRPr="006E078A">
          <w:rPr>
            <w:rStyle w:val="Hyperlink"/>
            <w:noProof/>
          </w:rPr>
          <w:t>Abbildung 48: VM Name und Pfad</w:t>
        </w:r>
        <w:r w:rsidR="001B08D7">
          <w:rPr>
            <w:noProof/>
            <w:webHidden/>
          </w:rPr>
          <w:tab/>
        </w:r>
        <w:r w:rsidR="001B08D7">
          <w:rPr>
            <w:noProof/>
            <w:webHidden/>
          </w:rPr>
          <w:fldChar w:fldCharType="begin"/>
        </w:r>
        <w:r w:rsidR="001B08D7">
          <w:rPr>
            <w:noProof/>
            <w:webHidden/>
          </w:rPr>
          <w:instrText xml:space="preserve"> PAGEREF _Toc103938436 \h </w:instrText>
        </w:r>
        <w:r w:rsidR="001B08D7">
          <w:rPr>
            <w:noProof/>
            <w:webHidden/>
          </w:rPr>
        </w:r>
        <w:r w:rsidR="001B08D7">
          <w:rPr>
            <w:noProof/>
            <w:webHidden/>
          </w:rPr>
          <w:fldChar w:fldCharType="separate"/>
        </w:r>
        <w:r w:rsidR="001B08D7">
          <w:rPr>
            <w:noProof/>
            <w:webHidden/>
          </w:rPr>
          <w:t>37</w:t>
        </w:r>
        <w:r w:rsidR="001B08D7">
          <w:rPr>
            <w:noProof/>
            <w:webHidden/>
          </w:rPr>
          <w:fldChar w:fldCharType="end"/>
        </w:r>
      </w:hyperlink>
    </w:p>
    <w:p w14:paraId="5E981E6A" w14:textId="3A1924C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7" w:history="1">
        <w:r w:rsidR="001B08D7" w:rsidRPr="006E078A">
          <w:rPr>
            <w:rStyle w:val="Hyperlink"/>
            <w:noProof/>
          </w:rPr>
          <w:t>Abbildung 49: Generation der VM</w:t>
        </w:r>
        <w:r w:rsidR="001B08D7">
          <w:rPr>
            <w:noProof/>
            <w:webHidden/>
          </w:rPr>
          <w:tab/>
        </w:r>
        <w:r w:rsidR="001B08D7">
          <w:rPr>
            <w:noProof/>
            <w:webHidden/>
          </w:rPr>
          <w:fldChar w:fldCharType="begin"/>
        </w:r>
        <w:r w:rsidR="001B08D7">
          <w:rPr>
            <w:noProof/>
            <w:webHidden/>
          </w:rPr>
          <w:instrText xml:space="preserve"> PAGEREF _Toc103938437 \h </w:instrText>
        </w:r>
        <w:r w:rsidR="001B08D7">
          <w:rPr>
            <w:noProof/>
            <w:webHidden/>
          </w:rPr>
        </w:r>
        <w:r w:rsidR="001B08D7">
          <w:rPr>
            <w:noProof/>
            <w:webHidden/>
          </w:rPr>
          <w:fldChar w:fldCharType="separate"/>
        </w:r>
        <w:r w:rsidR="001B08D7">
          <w:rPr>
            <w:noProof/>
            <w:webHidden/>
          </w:rPr>
          <w:t>38</w:t>
        </w:r>
        <w:r w:rsidR="001B08D7">
          <w:rPr>
            <w:noProof/>
            <w:webHidden/>
          </w:rPr>
          <w:fldChar w:fldCharType="end"/>
        </w:r>
      </w:hyperlink>
    </w:p>
    <w:p w14:paraId="0CD3B60E" w14:textId="4822E7B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8" w:history="1">
        <w:r w:rsidR="001B08D7" w:rsidRPr="006E078A">
          <w:rPr>
            <w:rStyle w:val="Hyperlink"/>
            <w:noProof/>
          </w:rPr>
          <w:t>Abbildung 50: VM mit einem Netzwerk Verbinden</w:t>
        </w:r>
        <w:r w:rsidR="001B08D7">
          <w:rPr>
            <w:noProof/>
            <w:webHidden/>
          </w:rPr>
          <w:tab/>
        </w:r>
        <w:r w:rsidR="001B08D7">
          <w:rPr>
            <w:noProof/>
            <w:webHidden/>
          </w:rPr>
          <w:fldChar w:fldCharType="begin"/>
        </w:r>
        <w:r w:rsidR="001B08D7">
          <w:rPr>
            <w:noProof/>
            <w:webHidden/>
          </w:rPr>
          <w:instrText xml:space="preserve"> PAGEREF _Toc103938438 \h </w:instrText>
        </w:r>
        <w:r w:rsidR="001B08D7">
          <w:rPr>
            <w:noProof/>
            <w:webHidden/>
          </w:rPr>
        </w:r>
        <w:r w:rsidR="001B08D7">
          <w:rPr>
            <w:noProof/>
            <w:webHidden/>
          </w:rPr>
          <w:fldChar w:fldCharType="separate"/>
        </w:r>
        <w:r w:rsidR="001B08D7">
          <w:rPr>
            <w:noProof/>
            <w:webHidden/>
          </w:rPr>
          <w:t>38</w:t>
        </w:r>
        <w:r w:rsidR="001B08D7">
          <w:rPr>
            <w:noProof/>
            <w:webHidden/>
          </w:rPr>
          <w:fldChar w:fldCharType="end"/>
        </w:r>
      </w:hyperlink>
    </w:p>
    <w:p w14:paraId="30FBFFFE" w14:textId="55EA484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39" w:history="1">
        <w:r w:rsidR="001B08D7" w:rsidRPr="006E078A">
          <w:rPr>
            <w:rStyle w:val="Hyperlink"/>
            <w:noProof/>
          </w:rPr>
          <w:t>Abbildung 51: Virtuelle Festplatte</w:t>
        </w:r>
        <w:r w:rsidR="001B08D7">
          <w:rPr>
            <w:noProof/>
            <w:webHidden/>
          </w:rPr>
          <w:tab/>
        </w:r>
        <w:r w:rsidR="001B08D7">
          <w:rPr>
            <w:noProof/>
            <w:webHidden/>
          </w:rPr>
          <w:fldChar w:fldCharType="begin"/>
        </w:r>
        <w:r w:rsidR="001B08D7">
          <w:rPr>
            <w:noProof/>
            <w:webHidden/>
          </w:rPr>
          <w:instrText xml:space="preserve"> PAGEREF _Toc103938439 \h </w:instrText>
        </w:r>
        <w:r w:rsidR="001B08D7">
          <w:rPr>
            <w:noProof/>
            <w:webHidden/>
          </w:rPr>
        </w:r>
        <w:r w:rsidR="001B08D7">
          <w:rPr>
            <w:noProof/>
            <w:webHidden/>
          </w:rPr>
          <w:fldChar w:fldCharType="separate"/>
        </w:r>
        <w:r w:rsidR="001B08D7">
          <w:rPr>
            <w:noProof/>
            <w:webHidden/>
          </w:rPr>
          <w:t>39</w:t>
        </w:r>
        <w:r w:rsidR="001B08D7">
          <w:rPr>
            <w:noProof/>
            <w:webHidden/>
          </w:rPr>
          <w:fldChar w:fldCharType="end"/>
        </w:r>
      </w:hyperlink>
    </w:p>
    <w:p w14:paraId="4E9882FF" w14:textId="3629F8A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0" w:history="1">
        <w:r w:rsidR="001B08D7" w:rsidRPr="006E078A">
          <w:rPr>
            <w:rStyle w:val="Hyperlink"/>
            <w:noProof/>
          </w:rPr>
          <w:t>Abbildung 52: Installationsdatei</w:t>
        </w:r>
        <w:r w:rsidR="001B08D7">
          <w:rPr>
            <w:noProof/>
            <w:webHidden/>
          </w:rPr>
          <w:tab/>
        </w:r>
        <w:r w:rsidR="001B08D7">
          <w:rPr>
            <w:noProof/>
            <w:webHidden/>
          </w:rPr>
          <w:fldChar w:fldCharType="begin"/>
        </w:r>
        <w:r w:rsidR="001B08D7">
          <w:rPr>
            <w:noProof/>
            <w:webHidden/>
          </w:rPr>
          <w:instrText xml:space="preserve"> PAGEREF _Toc103938440 \h </w:instrText>
        </w:r>
        <w:r w:rsidR="001B08D7">
          <w:rPr>
            <w:noProof/>
            <w:webHidden/>
          </w:rPr>
        </w:r>
        <w:r w:rsidR="001B08D7">
          <w:rPr>
            <w:noProof/>
            <w:webHidden/>
          </w:rPr>
          <w:fldChar w:fldCharType="separate"/>
        </w:r>
        <w:r w:rsidR="001B08D7">
          <w:rPr>
            <w:noProof/>
            <w:webHidden/>
          </w:rPr>
          <w:t>39</w:t>
        </w:r>
        <w:r w:rsidR="001B08D7">
          <w:rPr>
            <w:noProof/>
            <w:webHidden/>
          </w:rPr>
          <w:fldChar w:fldCharType="end"/>
        </w:r>
      </w:hyperlink>
    </w:p>
    <w:p w14:paraId="4BE654AA" w14:textId="5F20DA7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1" w:history="1">
        <w:r w:rsidR="001B08D7" w:rsidRPr="006E078A">
          <w:rPr>
            <w:rStyle w:val="Hyperlink"/>
            <w:noProof/>
          </w:rPr>
          <w:t>Abbildung 53: Snapshot erstellen</w:t>
        </w:r>
        <w:r w:rsidR="001B08D7">
          <w:rPr>
            <w:noProof/>
            <w:webHidden/>
          </w:rPr>
          <w:tab/>
        </w:r>
        <w:r w:rsidR="001B08D7">
          <w:rPr>
            <w:noProof/>
            <w:webHidden/>
          </w:rPr>
          <w:fldChar w:fldCharType="begin"/>
        </w:r>
        <w:r w:rsidR="001B08D7">
          <w:rPr>
            <w:noProof/>
            <w:webHidden/>
          </w:rPr>
          <w:instrText xml:space="preserve"> PAGEREF _Toc103938441 \h </w:instrText>
        </w:r>
        <w:r w:rsidR="001B08D7">
          <w:rPr>
            <w:noProof/>
            <w:webHidden/>
          </w:rPr>
        </w:r>
        <w:r w:rsidR="001B08D7">
          <w:rPr>
            <w:noProof/>
            <w:webHidden/>
          </w:rPr>
          <w:fldChar w:fldCharType="separate"/>
        </w:r>
        <w:r w:rsidR="001B08D7">
          <w:rPr>
            <w:noProof/>
            <w:webHidden/>
          </w:rPr>
          <w:t>40</w:t>
        </w:r>
        <w:r w:rsidR="001B08D7">
          <w:rPr>
            <w:noProof/>
            <w:webHidden/>
          </w:rPr>
          <w:fldChar w:fldCharType="end"/>
        </w:r>
      </w:hyperlink>
    </w:p>
    <w:p w14:paraId="5E4AEA67" w14:textId="432CC92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2" w:history="1">
        <w:r w:rsidR="001B08D7" w:rsidRPr="006E078A">
          <w:rPr>
            <w:rStyle w:val="Hyperlink"/>
            <w:noProof/>
          </w:rPr>
          <w:t>Abbildung 54: Snapshot anwenden.</w:t>
        </w:r>
        <w:r w:rsidR="001B08D7">
          <w:rPr>
            <w:noProof/>
            <w:webHidden/>
          </w:rPr>
          <w:tab/>
        </w:r>
        <w:r w:rsidR="001B08D7">
          <w:rPr>
            <w:noProof/>
            <w:webHidden/>
          </w:rPr>
          <w:fldChar w:fldCharType="begin"/>
        </w:r>
        <w:r w:rsidR="001B08D7">
          <w:rPr>
            <w:noProof/>
            <w:webHidden/>
          </w:rPr>
          <w:instrText xml:space="preserve"> PAGEREF _Toc103938442 \h </w:instrText>
        </w:r>
        <w:r w:rsidR="001B08D7">
          <w:rPr>
            <w:noProof/>
            <w:webHidden/>
          </w:rPr>
        </w:r>
        <w:r w:rsidR="001B08D7">
          <w:rPr>
            <w:noProof/>
            <w:webHidden/>
          </w:rPr>
          <w:fldChar w:fldCharType="separate"/>
        </w:r>
        <w:r w:rsidR="001B08D7">
          <w:rPr>
            <w:noProof/>
            <w:webHidden/>
          </w:rPr>
          <w:t>40</w:t>
        </w:r>
        <w:r w:rsidR="001B08D7">
          <w:rPr>
            <w:noProof/>
            <w:webHidden/>
          </w:rPr>
          <w:fldChar w:fldCharType="end"/>
        </w:r>
      </w:hyperlink>
    </w:p>
    <w:p w14:paraId="7B0F59CA" w14:textId="4BC8F4F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3" w:history="1">
        <w:r w:rsidR="001B08D7" w:rsidRPr="006E078A">
          <w:rPr>
            <w:rStyle w:val="Hyperlink"/>
            <w:noProof/>
          </w:rPr>
          <w:t>Abbildung 55: Host-Namen ändern</w:t>
        </w:r>
        <w:r w:rsidR="001B08D7">
          <w:rPr>
            <w:noProof/>
            <w:webHidden/>
          </w:rPr>
          <w:tab/>
        </w:r>
        <w:r w:rsidR="001B08D7">
          <w:rPr>
            <w:noProof/>
            <w:webHidden/>
          </w:rPr>
          <w:fldChar w:fldCharType="begin"/>
        </w:r>
        <w:r w:rsidR="001B08D7">
          <w:rPr>
            <w:noProof/>
            <w:webHidden/>
          </w:rPr>
          <w:instrText xml:space="preserve"> PAGEREF _Toc103938443 \h </w:instrText>
        </w:r>
        <w:r w:rsidR="001B08D7">
          <w:rPr>
            <w:noProof/>
            <w:webHidden/>
          </w:rPr>
        </w:r>
        <w:r w:rsidR="001B08D7">
          <w:rPr>
            <w:noProof/>
            <w:webHidden/>
          </w:rPr>
          <w:fldChar w:fldCharType="separate"/>
        </w:r>
        <w:r w:rsidR="001B08D7">
          <w:rPr>
            <w:noProof/>
            <w:webHidden/>
          </w:rPr>
          <w:t>41</w:t>
        </w:r>
        <w:r w:rsidR="001B08D7">
          <w:rPr>
            <w:noProof/>
            <w:webHidden/>
          </w:rPr>
          <w:fldChar w:fldCharType="end"/>
        </w:r>
      </w:hyperlink>
    </w:p>
    <w:p w14:paraId="16F49B90" w14:textId="20BBF61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4" w:history="1">
        <w:r w:rsidR="001B08D7" w:rsidRPr="006E078A">
          <w:rPr>
            <w:rStyle w:val="Hyperlink"/>
            <w:noProof/>
          </w:rPr>
          <w:t>Abbildung 56: IP-Adresse ändern</w:t>
        </w:r>
        <w:r w:rsidR="001B08D7">
          <w:rPr>
            <w:noProof/>
            <w:webHidden/>
          </w:rPr>
          <w:tab/>
        </w:r>
        <w:r w:rsidR="001B08D7">
          <w:rPr>
            <w:noProof/>
            <w:webHidden/>
          </w:rPr>
          <w:fldChar w:fldCharType="begin"/>
        </w:r>
        <w:r w:rsidR="001B08D7">
          <w:rPr>
            <w:noProof/>
            <w:webHidden/>
          </w:rPr>
          <w:instrText xml:space="preserve"> PAGEREF _Toc103938444 \h </w:instrText>
        </w:r>
        <w:r w:rsidR="001B08D7">
          <w:rPr>
            <w:noProof/>
            <w:webHidden/>
          </w:rPr>
        </w:r>
        <w:r w:rsidR="001B08D7">
          <w:rPr>
            <w:noProof/>
            <w:webHidden/>
          </w:rPr>
          <w:fldChar w:fldCharType="separate"/>
        </w:r>
        <w:r w:rsidR="001B08D7">
          <w:rPr>
            <w:noProof/>
            <w:webHidden/>
          </w:rPr>
          <w:t>41</w:t>
        </w:r>
        <w:r w:rsidR="001B08D7">
          <w:rPr>
            <w:noProof/>
            <w:webHidden/>
          </w:rPr>
          <w:fldChar w:fldCharType="end"/>
        </w:r>
      </w:hyperlink>
    </w:p>
    <w:p w14:paraId="41009C7C" w14:textId="577ACB4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5" w:history="1">
        <w:r w:rsidR="001B08D7" w:rsidRPr="006E078A">
          <w:rPr>
            <w:rStyle w:val="Hyperlink"/>
            <w:noProof/>
          </w:rPr>
          <w:t>Abbildung 57: Active Directory Aufbau</w:t>
        </w:r>
        <w:r w:rsidR="001B08D7">
          <w:rPr>
            <w:noProof/>
            <w:webHidden/>
          </w:rPr>
          <w:tab/>
        </w:r>
        <w:r w:rsidR="001B08D7">
          <w:rPr>
            <w:noProof/>
            <w:webHidden/>
          </w:rPr>
          <w:fldChar w:fldCharType="begin"/>
        </w:r>
        <w:r w:rsidR="001B08D7">
          <w:rPr>
            <w:noProof/>
            <w:webHidden/>
          </w:rPr>
          <w:instrText xml:space="preserve"> PAGEREF _Toc103938445 \h </w:instrText>
        </w:r>
        <w:r w:rsidR="001B08D7">
          <w:rPr>
            <w:noProof/>
            <w:webHidden/>
          </w:rPr>
        </w:r>
        <w:r w:rsidR="001B08D7">
          <w:rPr>
            <w:noProof/>
            <w:webHidden/>
          </w:rPr>
          <w:fldChar w:fldCharType="separate"/>
        </w:r>
        <w:r w:rsidR="001B08D7">
          <w:rPr>
            <w:noProof/>
            <w:webHidden/>
          </w:rPr>
          <w:t>42</w:t>
        </w:r>
        <w:r w:rsidR="001B08D7">
          <w:rPr>
            <w:noProof/>
            <w:webHidden/>
          </w:rPr>
          <w:fldChar w:fldCharType="end"/>
        </w:r>
      </w:hyperlink>
    </w:p>
    <w:p w14:paraId="4F800B3A" w14:textId="70E9B98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6" w:history="1">
        <w:r w:rsidR="001B08D7" w:rsidRPr="006E078A">
          <w:rPr>
            <w:rStyle w:val="Hyperlink"/>
            <w:noProof/>
          </w:rPr>
          <w:t>Abbildung 58: einen neuen Sever hinzufügen</w:t>
        </w:r>
        <w:r w:rsidR="001B08D7">
          <w:rPr>
            <w:noProof/>
            <w:webHidden/>
          </w:rPr>
          <w:tab/>
        </w:r>
        <w:r w:rsidR="001B08D7">
          <w:rPr>
            <w:noProof/>
            <w:webHidden/>
          </w:rPr>
          <w:fldChar w:fldCharType="begin"/>
        </w:r>
        <w:r w:rsidR="001B08D7">
          <w:rPr>
            <w:noProof/>
            <w:webHidden/>
          </w:rPr>
          <w:instrText xml:space="preserve"> PAGEREF _Toc103938446 \h </w:instrText>
        </w:r>
        <w:r w:rsidR="001B08D7">
          <w:rPr>
            <w:noProof/>
            <w:webHidden/>
          </w:rPr>
        </w:r>
        <w:r w:rsidR="001B08D7">
          <w:rPr>
            <w:noProof/>
            <w:webHidden/>
          </w:rPr>
          <w:fldChar w:fldCharType="separate"/>
        </w:r>
        <w:r w:rsidR="001B08D7">
          <w:rPr>
            <w:noProof/>
            <w:webHidden/>
          </w:rPr>
          <w:t>42</w:t>
        </w:r>
        <w:r w:rsidR="001B08D7">
          <w:rPr>
            <w:noProof/>
            <w:webHidden/>
          </w:rPr>
          <w:fldChar w:fldCharType="end"/>
        </w:r>
      </w:hyperlink>
    </w:p>
    <w:p w14:paraId="7E3B832A" w14:textId="7984BCF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7" w:history="1">
        <w:r w:rsidR="001B08D7" w:rsidRPr="006E078A">
          <w:rPr>
            <w:rStyle w:val="Hyperlink"/>
            <w:noProof/>
          </w:rPr>
          <w:t>Abbildung 59: Active Directory auswählen</w:t>
        </w:r>
        <w:r w:rsidR="001B08D7">
          <w:rPr>
            <w:noProof/>
            <w:webHidden/>
          </w:rPr>
          <w:tab/>
        </w:r>
        <w:r w:rsidR="001B08D7">
          <w:rPr>
            <w:noProof/>
            <w:webHidden/>
          </w:rPr>
          <w:fldChar w:fldCharType="begin"/>
        </w:r>
        <w:r w:rsidR="001B08D7">
          <w:rPr>
            <w:noProof/>
            <w:webHidden/>
          </w:rPr>
          <w:instrText xml:space="preserve"> PAGEREF _Toc103938447 \h </w:instrText>
        </w:r>
        <w:r w:rsidR="001B08D7">
          <w:rPr>
            <w:noProof/>
            <w:webHidden/>
          </w:rPr>
        </w:r>
        <w:r w:rsidR="001B08D7">
          <w:rPr>
            <w:noProof/>
            <w:webHidden/>
          </w:rPr>
          <w:fldChar w:fldCharType="separate"/>
        </w:r>
        <w:r w:rsidR="001B08D7">
          <w:rPr>
            <w:noProof/>
            <w:webHidden/>
          </w:rPr>
          <w:t>42</w:t>
        </w:r>
        <w:r w:rsidR="001B08D7">
          <w:rPr>
            <w:noProof/>
            <w:webHidden/>
          </w:rPr>
          <w:fldChar w:fldCharType="end"/>
        </w:r>
      </w:hyperlink>
    </w:p>
    <w:p w14:paraId="4C23CCF5" w14:textId="3C57E5F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8" w:history="1">
        <w:r w:rsidR="001B08D7" w:rsidRPr="006E078A">
          <w:rPr>
            <w:rStyle w:val="Hyperlink"/>
            <w:noProof/>
          </w:rPr>
          <w:t>Abbildung 60: Den Server zu einem DC hochstufen</w:t>
        </w:r>
        <w:r w:rsidR="001B08D7">
          <w:rPr>
            <w:noProof/>
            <w:webHidden/>
          </w:rPr>
          <w:tab/>
        </w:r>
        <w:r w:rsidR="001B08D7">
          <w:rPr>
            <w:noProof/>
            <w:webHidden/>
          </w:rPr>
          <w:fldChar w:fldCharType="begin"/>
        </w:r>
        <w:r w:rsidR="001B08D7">
          <w:rPr>
            <w:noProof/>
            <w:webHidden/>
          </w:rPr>
          <w:instrText xml:space="preserve"> PAGEREF _Toc103938448 \h </w:instrText>
        </w:r>
        <w:r w:rsidR="001B08D7">
          <w:rPr>
            <w:noProof/>
            <w:webHidden/>
          </w:rPr>
        </w:r>
        <w:r w:rsidR="001B08D7">
          <w:rPr>
            <w:noProof/>
            <w:webHidden/>
          </w:rPr>
          <w:fldChar w:fldCharType="separate"/>
        </w:r>
        <w:r w:rsidR="001B08D7">
          <w:rPr>
            <w:noProof/>
            <w:webHidden/>
          </w:rPr>
          <w:t>43</w:t>
        </w:r>
        <w:r w:rsidR="001B08D7">
          <w:rPr>
            <w:noProof/>
            <w:webHidden/>
          </w:rPr>
          <w:fldChar w:fldCharType="end"/>
        </w:r>
      </w:hyperlink>
    </w:p>
    <w:p w14:paraId="147A9FA9" w14:textId="1817F03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49" w:history="1">
        <w:r w:rsidR="001B08D7" w:rsidRPr="006E078A">
          <w:rPr>
            <w:rStyle w:val="Hyperlink"/>
            <w:noProof/>
          </w:rPr>
          <w:t>Abbildung 61: Domain auswählen</w:t>
        </w:r>
        <w:r w:rsidR="001B08D7">
          <w:rPr>
            <w:noProof/>
            <w:webHidden/>
          </w:rPr>
          <w:tab/>
        </w:r>
        <w:r w:rsidR="001B08D7">
          <w:rPr>
            <w:noProof/>
            <w:webHidden/>
          </w:rPr>
          <w:fldChar w:fldCharType="begin"/>
        </w:r>
        <w:r w:rsidR="001B08D7">
          <w:rPr>
            <w:noProof/>
            <w:webHidden/>
          </w:rPr>
          <w:instrText xml:space="preserve"> PAGEREF _Toc103938449 \h </w:instrText>
        </w:r>
        <w:r w:rsidR="001B08D7">
          <w:rPr>
            <w:noProof/>
            <w:webHidden/>
          </w:rPr>
        </w:r>
        <w:r w:rsidR="001B08D7">
          <w:rPr>
            <w:noProof/>
            <w:webHidden/>
          </w:rPr>
          <w:fldChar w:fldCharType="separate"/>
        </w:r>
        <w:r w:rsidR="001B08D7">
          <w:rPr>
            <w:noProof/>
            <w:webHidden/>
          </w:rPr>
          <w:t>43</w:t>
        </w:r>
        <w:r w:rsidR="001B08D7">
          <w:rPr>
            <w:noProof/>
            <w:webHidden/>
          </w:rPr>
          <w:fldChar w:fldCharType="end"/>
        </w:r>
      </w:hyperlink>
    </w:p>
    <w:p w14:paraId="3F4BC2E7" w14:textId="2DEA382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0" w:history="1">
        <w:r w:rsidR="001B08D7" w:rsidRPr="006E078A">
          <w:rPr>
            <w:rStyle w:val="Hyperlink"/>
            <w:noProof/>
          </w:rPr>
          <w:t>Abbildung 62: Neue Objekte im AD</w:t>
        </w:r>
        <w:r w:rsidR="001B08D7">
          <w:rPr>
            <w:noProof/>
            <w:webHidden/>
          </w:rPr>
          <w:tab/>
        </w:r>
        <w:r w:rsidR="001B08D7">
          <w:rPr>
            <w:noProof/>
            <w:webHidden/>
          </w:rPr>
          <w:fldChar w:fldCharType="begin"/>
        </w:r>
        <w:r w:rsidR="001B08D7">
          <w:rPr>
            <w:noProof/>
            <w:webHidden/>
          </w:rPr>
          <w:instrText xml:space="preserve"> PAGEREF _Toc103938450 \h </w:instrText>
        </w:r>
        <w:r w:rsidR="001B08D7">
          <w:rPr>
            <w:noProof/>
            <w:webHidden/>
          </w:rPr>
        </w:r>
        <w:r w:rsidR="001B08D7">
          <w:rPr>
            <w:noProof/>
            <w:webHidden/>
          </w:rPr>
          <w:fldChar w:fldCharType="separate"/>
        </w:r>
        <w:r w:rsidR="001B08D7">
          <w:rPr>
            <w:noProof/>
            <w:webHidden/>
          </w:rPr>
          <w:t>44</w:t>
        </w:r>
        <w:r w:rsidR="001B08D7">
          <w:rPr>
            <w:noProof/>
            <w:webHidden/>
          </w:rPr>
          <w:fldChar w:fldCharType="end"/>
        </w:r>
      </w:hyperlink>
    </w:p>
    <w:p w14:paraId="5880EDB6" w14:textId="54F154A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1" w:history="1">
        <w:r w:rsidR="001B08D7" w:rsidRPr="006E078A">
          <w:rPr>
            <w:rStyle w:val="Hyperlink"/>
            <w:i/>
            <w:iCs/>
            <w:noProof/>
            <w:lang w:val="en-US"/>
          </w:rPr>
          <w:t>Abbildung 63: Forward Lookup Zone</w:t>
        </w:r>
        <w:r w:rsidR="001B08D7">
          <w:rPr>
            <w:noProof/>
            <w:webHidden/>
          </w:rPr>
          <w:tab/>
        </w:r>
        <w:r w:rsidR="001B08D7">
          <w:rPr>
            <w:noProof/>
            <w:webHidden/>
          </w:rPr>
          <w:fldChar w:fldCharType="begin"/>
        </w:r>
        <w:r w:rsidR="001B08D7">
          <w:rPr>
            <w:noProof/>
            <w:webHidden/>
          </w:rPr>
          <w:instrText xml:space="preserve"> PAGEREF _Toc103938451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652C3821" w14:textId="4687292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2" w:history="1">
        <w:r w:rsidR="001B08D7" w:rsidRPr="006E078A">
          <w:rPr>
            <w:rStyle w:val="Hyperlink"/>
            <w:i/>
            <w:iCs/>
            <w:noProof/>
          </w:rPr>
          <w:t>Abbildung 64: Reverse Lookup Zone</w:t>
        </w:r>
        <w:r w:rsidR="001B08D7">
          <w:rPr>
            <w:noProof/>
            <w:webHidden/>
          </w:rPr>
          <w:tab/>
        </w:r>
        <w:r w:rsidR="001B08D7">
          <w:rPr>
            <w:noProof/>
            <w:webHidden/>
          </w:rPr>
          <w:fldChar w:fldCharType="begin"/>
        </w:r>
        <w:r w:rsidR="001B08D7">
          <w:rPr>
            <w:noProof/>
            <w:webHidden/>
          </w:rPr>
          <w:instrText xml:space="preserve"> PAGEREF _Toc103938452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6C724219" w14:textId="1BC7F5D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3" w:history="1">
        <w:r w:rsidR="001B08D7" w:rsidRPr="006E078A">
          <w:rPr>
            <w:rStyle w:val="Hyperlink"/>
            <w:noProof/>
          </w:rPr>
          <w:t>Abbildung 65: Neue Reverse Lookup Zone</w:t>
        </w:r>
        <w:r w:rsidR="001B08D7">
          <w:rPr>
            <w:noProof/>
            <w:webHidden/>
          </w:rPr>
          <w:tab/>
        </w:r>
        <w:r w:rsidR="001B08D7">
          <w:rPr>
            <w:noProof/>
            <w:webHidden/>
          </w:rPr>
          <w:fldChar w:fldCharType="begin"/>
        </w:r>
        <w:r w:rsidR="001B08D7">
          <w:rPr>
            <w:noProof/>
            <w:webHidden/>
          </w:rPr>
          <w:instrText xml:space="preserve"> PAGEREF _Toc103938453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765E9970" w14:textId="5D82CBC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4" w:history="1">
        <w:r w:rsidR="001B08D7" w:rsidRPr="006E078A">
          <w:rPr>
            <w:rStyle w:val="Hyperlink"/>
            <w:noProof/>
          </w:rPr>
          <w:t>Abbildung 66: erfolgreiche Verbindung mit einem DNS-Server</w:t>
        </w:r>
        <w:r w:rsidR="001B08D7">
          <w:rPr>
            <w:noProof/>
            <w:webHidden/>
          </w:rPr>
          <w:tab/>
        </w:r>
        <w:r w:rsidR="001B08D7">
          <w:rPr>
            <w:noProof/>
            <w:webHidden/>
          </w:rPr>
          <w:fldChar w:fldCharType="begin"/>
        </w:r>
        <w:r w:rsidR="001B08D7">
          <w:rPr>
            <w:noProof/>
            <w:webHidden/>
          </w:rPr>
          <w:instrText xml:space="preserve"> PAGEREF _Toc103938454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26314E4E" w14:textId="6D6B017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5" w:history="1">
        <w:r w:rsidR="001B08D7" w:rsidRPr="006E078A">
          <w:rPr>
            <w:rStyle w:val="Hyperlink"/>
            <w:noProof/>
          </w:rPr>
          <w:t>Abbildung 67: Fehlgeschlagene Verbindung mit einem DNS-Server</w:t>
        </w:r>
        <w:r w:rsidR="001B08D7">
          <w:rPr>
            <w:noProof/>
            <w:webHidden/>
          </w:rPr>
          <w:tab/>
        </w:r>
        <w:r w:rsidR="001B08D7">
          <w:rPr>
            <w:noProof/>
            <w:webHidden/>
          </w:rPr>
          <w:fldChar w:fldCharType="begin"/>
        </w:r>
        <w:r w:rsidR="001B08D7">
          <w:rPr>
            <w:noProof/>
            <w:webHidden/>
          </w:rPr>
          <w:instrText xml:space="preserve"> PAGEREF _Toc103938455 \h </w:instrText>
        </w:r>
        <w:r w:rsidR="001B08D7">
          <w:rPr>
            <w:noProof/>
            <w:webHidden/>
          </w:rPr>
        </w:r>
        <w:r w:rsidR="001B08D7">
          <w:rPr>
            <w:noProof/>
            <w:webHidden/>
          </w:rPr>
          <w:fldChar w:fldCharType="separate"/>
        </w:r>
        <w:r w:rsidR="001B08D7">
          <w:rPr>
            <w:noProof/>
            <w:webHidden/>
          </w:rPr>
          <w:t>45</w:t>
        </w:r>
        <w:r w:rsidR="001B08D7">
          <w:rPr>
            <w:noProof/>
            <w:webHidden/>
          </w:rPr>
          <w:fldChar w:fldCharType="end"/>
        </w:r>
      </w:hyperlink>
    </w:p>
    <w:p w14:paraId="4C95E079" w14:textId="4D54776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6" w:history="1">
        <w:r w:rsidR="001B08D7" w:rsidRPr="006E078A">
          <w:rPr>
            <w:rStyle w:val="Hyperlink"/>
            <w:noProof/>
          </w:rPr>
          <w:t>Abbildung 68: Nicht autorisierende Antwort</w:t>
        </w:r>
        <w:r w:rsidR="001B08D7">
          <w:rPr>
            <w:noProof/>
            <w:webHidden/>
          </w:rPr>
          <w:tab/>
        </w:r>
        <w:r w:rsidR="001B08D7">
          <w:rPr>
            <w:noProof/>
            <w:webHidden/>
          </w:rPr>
          <w:fldChar w:fldCharType="begin"/>
        </w:r>
        <w:r w:rsidR="001B08D7">
          <w:rPr>
            <w:noProof/>
            <w:webHidden/>
          </w:rPr>
          <w:instrText xml:space="preserve"> PAGEREF _Toc103938456 \h </w:instrText>
        </w:r>
        <w:r w:rsidR="001B08D7">
          <w:rPr>
            <w:noProof/>
            <w:webHidden/>
          </w:rPr>
        </w:r>
        <w:r w:rsidR="001B08D7">
          <w:rPr>
            <w:noProof/>
            <w:webHidden/>
          </w:rPr>
          <w:fldChar w:fldCharType="separate"/>
        </w:r>
        <w:r w:rsidR="001B08D7">
          <w:rPr>
            <w:noProof/>
            <w:webHidden/>
          </w:rPr>
          <w:t>46</w:t>
        </w:r>
        <w:r w:rsidR="001B08D7">
          <w:rPr>
            <w:noProof/>
            <w:webHidden/>
          </w:rPr>
          <w:fldChar w:fldCharType="end"/>
        </w:r>
      </w:hyperlink>
    </w:p>
    <w:p w14:paraId="2CD16F81" w14:textId="6EC4128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7" w:history="1">
        <w:r w:rsidR="001B08D7" w:rsidRPr="006E078A">
          <w:rPr>
            <w:rStyle w:val="Hyperlink"/>
            <w:noProof/>
          </w:rPr>
          <w:t>Abbildung 69: Autorisierende Antwort mithilfe von anderem DNS-Server</w:t>
        </w:r>
        <w:r w:rsidR="001B08D7">
          <w:rPr>
            <w:noProof/>
            <w:webHidden/>
          </w:rPr>
          <w:tab/>
        </w:r>
        <w:r w:rsidR="001B08D7">
          <w:rPr>
            <w:noProof/>
            <w:webHidden/>
          </w:rPr>
          <w:fldChar w:fldCharType="begin"/>
        </w:r>
        <w:r w:rsidR="001B08D7">
          <w:rPr>
            <w:noProof/>
            <w:webHidden/>
          </w:rPr>
          <w:instrText xml:space="preserve"> PAGEREF _Toc103938457 \h </w:instrText>
        </w:r>
        <w:r w:rsidR="001B08D7">
          <w:rPr>
            <w:noProof/>
            <w:webHidden/>
          </w:rPr>
        </w:r>
        <w:r w:rsidR="001B08D7">
          <w:rPr>
            <w:noProof/>
            <w:webHidden/>
          </w:rPr>
          <w:fldChar w:fldCharType="separate"/>
        </w:r>
        <w:r w:rsidR="001B08D7">
          <w:rPr>
            <w:noProof/>
            <w:webHidden/>
          </w:rPr>
          <w:t>46</w:t>
        </w:r>
        <w:r w:rsidR="001B08D7">
          <w:rPr>
            <w:noProof/>
            <w:webHidden/>
          </w:rPr>
          <w:fldChar w:fldCharType="end"/>
        </w:r>
      </w:hyperlink>
    </w:p>
    <w:p w14:paraId="79AF70C4" w14:textId="619D4C5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8" w:history="1">
        <w:r w:rsidR="001B08D7" w:rsidRPr="006E078A">
          <w:rPr>
            <w:rStyle w:val="Hyperlink"/>
            <w:noProof/>
          </w:rPr>
          <w:t>Abbildung 70: Neuen Scope erstellen</w:t>
        </w:r>
        <w:r w:rsidR="001B08D7">
          <w:rPr>
            <w:noProof/>
            <w:webHidden/>
          </w:rPr>
          <w:tab/>
        </w:r>
        <w:r w:rsidR="001B08D7">
          <w:rPr>
            <w:noProof/>
            <w:webHidden/>
          </w:rPr>
          <w:fldChar w:fldCharType="begin"/>
        </w:r>
        <w:r w:rsidR="001B08D7">
          <w:rPr>
            <w:noProof/>
            <w:webHidden/>
          </w:rPr>
          <w:instrText xml:space="preserve"> PAGEREF _Toc103938458 \h </w:instrText>
        </w:r>
        <w:r w:rsidR="001B08D7">
          <w:rPr>
            <w:noProof/>
            <w:webHidden/>
          </w:rPr>
        </w:r>
        <w:r w:rsidR="001B08D7">
          <w:rPr>
            <w:noProof/>
            <w:webHidden/>
          </w:rPr>
          <w:fldChar w:fldCharType="separate"/>
        </w:r>
        <w:r w:rsidR="001B08D7">
          <w:rPr>
            <w:noProof/>
            <w:webHidden/>
          </w:rPr>
          <w:t>47</w:t>
        </w:r>
        <w:r w:rsidR="001B08D7">
          <w:rPr>
            <w:noProof/>
            <w:webHidden/>
          </w:rPr>
          <w:fldChar w:fldCharType="end"/>
        </w:r>
      </w:hyperlink>
    </w:p>
    <w:p w14:paraId="5A86054A" w14:textId="27366EE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59" w:history="1">
        <w:r w:rsidR="001B08D7" w:rsidRPr="006E078A">
          <w:rPr>
            <w:rStyle w:val="Hyperlink"/>
            <w:noProof/>
          </w:rPr>
          <w:t>Abbildung 71: IP-Range vergeben</w:t>
        </w:r>
        <w:r w:rsidR="001B08D7">
          <w:rPr>
            <w:noProof/>
            <w:webHidden/>
          </w:rPr>
          <w:tab/>
        </w:r>
        <w:r w:rsidR="001B08D7">
          <w:rPr>
            <w:noProof/>
            <w:webHidden/>
          </w:rPr>
          <w:fldChar w:fldCharType="begin"/>
        </w:r>
        <w:r w:rsidR="001B08D7">
          <w:rPr>
            <w:noProof/>
            <w:webHidden/>
          </w:rPr>
          <w:instrText xml:space="preserve"> PAGEREF _Toc103938459 \h </w:instrText>
        </w:r>
        <w:r w:rsidR="001B08D7">
          <w:rPr>
            <w:noProof/>
            <w:webHidden/>
          </w:rPr>
        </w:r>
        <w:r w:rsidR="001B08D7">
          <w:rPr>
            <w:noProof/>
            <w:webHidden/>
          </w:rPr>
          <w:fldChar w:fldCharType="separate"/>
        </w:r>
        <w:r w:rsidR="001B08D7">
          <w:rPr>
            <w:noProof/>
            <w:webHidden/>
          </w:rPr>
          <w:t>47</w:t>
        </w:r>
        <w:r w:rsidR="001B08D7">
          <w:rPr>
            <w:noProof/>
            <w:webHidden/>
          </w:rPr>
          <w:fldChar w:fldCharType="end"/>
        </w:r>
      </w:hyperlink>
    </w:p>
    <w:p w14:paraId="6285CBE9" w14:textId="0A57A8D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0" w:history="1">
        <w:r w:rsidR="001B08D7" w:rsidRPr="006E078A">
          <w:rPr>
            <w:rStyle w:val="Hyperlink"/>
            <w:i/>
            <w:iCs/>
            <w:noProof/>
          </w:rPr>
          <w:t>Abbildung 72: DHCP Whitelist</w:t>
        </w:r>
        <w:r w:rsidR="001B08D7">
          <w:rPr>
            <w:noProof/>
            <w:webHidden/>
          </w:rPr>
          <w:tab/>
        </w:r>
        <w:r w:rsidR="001B08D7">
          <w:rPr>
            <w:noProof/>
            <w:webHidden/>
          </w:rPr>
          <w:fldChar w:fldCharType="begin"/>
        </w:r>
        <w:r w:rsidR="001B08D7">
          <w:rPr>
            <w:noProof/>
            <w:webHidden/>
          </w:rPr>
          <w:instrText xml:space="preserve"> PAGEREF _Toc103938460 \h </w:instrText>
        </w:r>
        <w:r w:rsidR="001B08D7">
          <w:rPr>
            <w:noProof/>
            <w:webHidden/>
          </w:rPr>
        </w:r>
        <w:r w:rsidR="001B08D7">
          <w:rPr>
            <w:noProof/>
            <w:webHidden/>
          </w:rPr>
          <w:fldChar w:fldCharType="separate"/>
        </w:r>
        <w:r w:rsidR="001B08D7">
          <w:rPr>
            <w:noProof/>
            <w:webHidden/>
          </w:rPr>
          <w:t>48</w:t>
        </w:r>
        <w:r w:rsidR="001B08D7">
          <w:rPr>
            <w:noProof/>
            <w:webHidden/>
          </w:rPr>
          <w:fldChar w:fldCharType="end"/>
        </w:r>
      </w:hyperlink>
    </w:p>
    <w:p w14:paraId="41EC964A" w14:textId="37D6B13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1" w:history="1">
        <w:r w:rsidR="001B08D7" w:rsidRPr="006E078A">
          <w:rPr>
            <w:rStyle w:val="Hyperlink"/>
            <w:i/>
            <w:iCs/>
            <w:noProof/>
          </w:rPr>
          <w:t>Abbildung 73: DHCP Blacklist</w:t>
        </w:r>
        <w:r w:rsidR="001B08D7">
          <w:rPr>
            <w:noProof/>
            <w:webHidden/>
          </w:rPr>
          <w:tab/>
        </w:r>
        <w:r w:rsidR="001B08D7">
          <w:rPr>
            <w:noProof/>
            <w:webHidden/>
          </w:rPr>
          <w:fldChar w:fldCharType="begin"/>
        </w:r>
        <w:r w:rsidR="001B08D7">
          <w:rPr>
            <w:noProof/>
            <w:webHidden/>
          </w:rPr>
          <w:instrText xml:space="preserve"> PAGEREF _Toc103938461 \h </w:instrText>
        </w:r>
        <w:r w:rsidR="001B08D7">
          <w:rPr>
            <w:noProof/>
            <w:webHidden/>
          </w:rPr>
        </w:r>
        <w:r w:rsidR="001B08D7">
          <w:rPr>
            <w:noProof/>
            <w:webHidden/>
          </w:rPr>
          <w:fldChar w:fldCharType="separate"/>
        </w:r>
        <w:r w:rsidR="001B08D7">
          <w:rPr>
            <w:noProof/>
            <w:webHidden/>
          </w:rPr>
          <w:t>48</w:t>
        </w:r>
        <w:r w:rsidR="001B08D7">
          <w:rPr>
            <w:noProof/>
            <w:webHidden/>
          </w:rPr>
          <w:fldChar w:fldCharType="end"/>
        </w:r>
      </w:hyperlink>
    </w:p>
    <w:p w14:paraId="2C4E7D42" w14:textId="7496138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2" w:history="1">
        <w:r w:rsidR="001B08D7" w:rsidRPr="006E078A">
          <w:rPr>
            <w:rStyle w:val="Hyperlink"/>
            <w:noProof/>
          </w:rPr>
          <w:t>Abbildung 74: DHCP Black und Whitelist</w:t>
        </w:r>
        <w:r w:rsidR="001B08D7">
          <w:rPr>
            <w:noProof/>
            <w:webHidden/>
          </w:rPr>
          <w:tab/>
        </w:r>
        <w:r w:rsidR="001B08D7">
          <w:rPr>
            <w:noProof/>
            <w:webHidden/>
          </w:rPr>
          <w:fldChar w:fldCharType="begin"/>
        </w:r>
        <w:r w:rsidR="001B08D7">
          <w:rPr>
            <w:noProof/>
            <w:webHidden/>
          </w:rPr>
          <w:instrText xml:space="preserve"> PAGEREF _Toc103938462 \h </w:instrText>
        </w:r>
        <w:r w:rsidR="001B08D7">
          <w:rPr>
            <w:noProof/>
            <w:webHidden/>
          </w:rPr>
        </w:r>
        <w:r w:rsidR="001B08D7">
          <w:rPr>
            <w:noProof/>
            <w:webHidden/>
          </w:rPr>
          <w:fldChar w:fldCharType="separate"/>
        </w:r>
        <w:r w:rsidR="001B08D7">
          <w:rPr>
            <w:noProof/>
            <w:webHidden/>
          </w:rPr>
          <w:t>48</w:t>
        </w:r>
        <w:r w:rsidR="001B08D7">
          <w:rPr>
            <w:noProof/>
            <w:webHidden/>
          </w:rPr>
          <w:fldChar w:fldCharType="end"/>
        </w:r>
      </w:hyperlink>
    </w:p>
    <w:p w14:paraId="5A2827CA" w14:textId="1C3AEA2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3" w:history="1">
        <w:r w:rsidR="001B08D7" w:rsidRPr="006E078A">
          <w:rPr>
            <w:rStyle w:val="Hyperlink"/>
            <w:noProof/>
          </w:rPr>
          <w:t>Abbildung 75: Weitere Scope Optionen</w:t>
        </w:r>
        <w:r w:rsidR="001B08D7">
          <w:rPr>
            <w:noProof/>
            <w:webHidden/>
          </w:rPr>
          <w:tab/>
        </w:r>
        <w:r w:rsidR="001B08D7">
          <w:rPr>
            <w:noProof/>
            <w:webHidden/>
          </w:rPr>
          <w:fldChar w:fldCharType="begin"/>
        </w:r>
        <w:r w:rsidR="001B08D7">
          <w:rPr>
            <w:noProof/>
            <w:webHidden/>
          </w:rPr>
          <w:instrText xml:space="preserve"> PAGEREF _Toc103938463 \h </w:instrText>
        </w:r>
        <w:r w:rsidR="001B08D7">
          <w:rPr>
            <w:noProof/>
            <w:webHidden/>
          </w:rPr>
        </w:r>
        <w:r w:rsidR="001B08D7">
          <w:rPr>
            <w:noProof/>
            <w:webHidden/>
          </w:rPr>
          <w:fldChar w:fldCharType="separate"/>
        </w:r>
        <w:r w:rsidR="001B08D7">
          <w:rPr>
            <w:noProof/>
            <w:webHidden/>
          </w:rPr>
          <w:t>49</w:t>
        </w:r>
        <w:r w:rsidR="001B08D7">
          <w:rPr>
            <w:noProof/>
            <w:webHidden/>
          </w:rPr>
          <w:fldChar w:fldCharType="end"/>
        </w:r>
      </w:hyperlink>
    </w:p>
    <w:p w14:paraId="518B4FEA" w14:textId="784AAD3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4" w:history="1">
        <w:r w:rsidR="001B08D7" w:rsidRPr="006E078A">
          <w:rPr>
            <w:rStyle w:val="Hyperlink"/>
            <w:noProof/>
          </w:rPr>
          <w:t>Abbildung 76: einer Domäne beitreten</w:t>
        </w:r>
        <w:r w:rsidR="001B08D7">
          <w:rPr>
            <w:noProof/>
            <w:webHidden/>
          </w:rPr>
          <w:tab/>
        </w:r>
        <w:r w:rsidR="001B08D7">
          <w:rPr>
            <w:noProof/>
            <w:webHidden/>
          </w:rPr>
          <w:fldChar w:fldCharType="begin"/>
        </w:r>
        <w:r w:rsidR="001B08D7">
          <w:rPr>
            <w:noProof/>
            <w:webHidden/>
          </w:rPr>
          <w:instrText xml:space="preserve"> PAGEREF _Toc103938464 \h </w:instrText>
        </w:r>
        <w:r w:rsidR="001B08D7">
          <w:rPr>
            <w:noProof/>
            <w:webHidden/>
          </w:rPr>
        </w:r>
        <w:r w:rsidR="001B08D7">
          <w:rPr>
            <w:noProof/>
            <w:webHidden/>
          </w:rPr>
          <w:fldChar w:fldCharType="separate"/>
        </w:r>
        <w:r w:rsidR="001B08D7">
          <w:rPr>
            <w:noProof/>
            <w:webHidden/>
          </w:rPr>
          <w:t>49</w:t>
        </w:r>
        <w:r w:rsidR="001B08D7">
          <w:rPr>
            <w:noProof/>
            <w:webHidden/>
          </w:rPr>
          <w:fldChar w:fldCharType="end"/>
        </w:r>
      </w:hyperlink>
    </w:p>
    <w:p w14:paraId="6885B48C" w14:textId="6DD89B7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5" w:history="1">
        <w:r w:rsidR="001B08D7" w:rsidRPr="006E078A">
          <w:rPr>
            <w:rStyle w:val="Hyperlink"/>
            <w:noProof/>
          </w:rPr>
          <w:t>Abbildung 77: File and Storage Services</w:t>
        </w:r>
        <w:r w:rsidR="001B08D7">
          <w:rPr>
            <w:noProof/>
            <w:webHidden/>
          </w:rPr>
          <w:tab/>
        </w:r>
        <w:r w:rsidR="001B08D7">
          <w:rPr>
            <w:noProof/>
            <w:webHidden/>
          </w:rPr>
          <w:fldChar w:fldCharType="begin"/>
        </w:r>
        <w:r w:rsidR="001B08D7">
          <w:rPr>
            <w:noProof/>
            <w:webHidden/>
          </w:rPr>
          <w:instrText xml:space="preserve"> PAGEREF _Toc103938465 \h </w:instrText>
        </w:r>
        <w:r w:rsidR="001B08D7">
          <w:rPr>
            <w:noProof/>
            <w:webHidden/>
          </w:rPr>
        </w:r>
        <w:r w:rsidR="001B08D7">
          <w:rPr>
            <w:noProof/>
            <w:webHidden/>
          </w:rPr>
          <w:fldChar w:fldCharType="separate"/>
        </w:r>
        <w:r w:rsidR="001B08D7">
          <w:rPr>
            <w:noProof/>
            <w:webHidden/>
          </w:rPr>
          <w:t>50</w:t>
        </w:r>
        <w:r w:rsidR="001B08D7">
          <w:rPr>
            <w:noProof/>
            <w:webHidden/>
          </w:rPr>
          <w:fldChar w:fldCharType="end"/>
        </w:r>
      </w:hyperlink>
    </w:p>
    <w:p w14:paraId="6C6C5851" w14:textId="19A5786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6" w:history="1">
        <w:r w:rsidR="001B08D7" w:rsidRPr="006E078A">
          <w:rPr>
            <w:rStyle w:val="Hyperlink"/>
            <w:noProof/>
          </w:rPr>
          <w:t>Abbildung 78: Neues Share erstellen</w:t>
        </w:r>
        <w:r w:rsidR="001B08D7">
          <w:rPr>
            <w:noProof/>
            <w:webHidden/>
          </w:rPr>
          <w:tab/>
        </w:r>
        <w:r w:rsidR="001B08D7">
          <w:rPr>
            <w:noProof/>
            <w:webHidden/>
          </w:rPr>
          <w:fldChar w:fldCharType="begin"/>
        </w:r>
        <w:r w:rsidR="001B08D7">
          <w:rPr>
            <w:noProof/>
            <w:webHidden/>
          </w:rPr>
          <w:instrText xml:space="preserve"> PAGEREF _Toc103938466 \h </w:instrText>
        </w:r>
        <w:r w:rsidR="001B08D7">
          <w:rPr>
            <w:noProof/>
            <w:webHidden/>
          </w:rPr>
        </w:r>
        <w:r w:rsidR="001B08D7">
          <w:rPr>
            <w:noProof/>
            <w:webHidden/>
          </w:rPr>
          <w:fldChar w:fldCharType="separate"/>
        </w:r>
        <w:r w:rsidR="001B08D7">
          <w:rPr>
            <w:noProof/>
            <w:webHidden/>
          </w:rPr>
          <w:t>50</w:t>
        </w:r>
        <w:r w:rsidR="001B08D7">
          <w:rPr>
            <w:noProof/>
            <w:webHidden/>
          </w:rPr>
          <w:fldChar w:fldCharType="end"/>
        </w:r>
      </w:hyperlink>
    </w:p>
    <w:p w14:paraId="13850620" w14:textId="3C160D6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7" w:history="1">
        <w:r w:rsidR="001B08D7" w:rsidRPr="006E078A">
          <w:rPr>
            <w:rStyle w:val="Hyperlink"/>
            <w:noProof/>
          </w:rPr>
          <w:t>Abbildung 79: Über Adressleiste auf Share zugreifen</w:t>
        </w:r>
        <w:r w:rsidR="001B08D7">
          <w:rPr>
            <w:noProof/>
            <w:webHidden/>
          </w:rPr>
          <w:tab/>
        </w:r>
        <w:r w:rsidR="001B08D7">
          <w:rPr>
            <w:noProof/>
            <w:webHidden/>
          </w:rPr>
          <w:fldChar w:fldCharType="begin"/>
        </w:r>
        <w:r w:rsidR="001B08D7">
          <w:rPr>
            <w:noProof/>
            <w:webHidden/>
          </w:rPr>
          <w:instrText xml:space="preserve"> PAGEREF _Toc103938467 \h </w:instrText>
        </w:r>
        <w:r w:rsidR="001B08D7">
          <w:rPr>
            <w:noProof/>
            <w:webHidden/>
          </w:rPr>
        </w:r>
        <w:r w:rsidR="001B08D7">
          <w:rPr>
            <w:noProof/>
            <w:webHidden/>
          </w:rPr>
          <w:fldChar w:fldCharType="separate"/>
        </w:r>
        <w:r w:rsidR="001B08D7">
          <w:rPr>
            <w:noProof/>
            <w:webHidden/>
          </w:rPr>
          <w:t>50</w:t>
        </w:r>
        <w:r w:rsidR="001B08D7">
          <w:rPr>
            <w:noProof/>
            <w:webHidden/>
          </w:rPr>
          <w:fldChar w:fldCharType="end"/>
        </w:r>
      </w:hyperlink>
    </w:p>
    <w:p w14:paraId="7148C646" w14:textId="2F89246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8" w:history="1">
        <w:r w:rsidR="001B08D7" w:rsidRPr="006E078A">
          <w:rPr>
            <w:rStyle w:val="Hyperlink"/>
            <w:noProof/>
          </w:rPr>
          <w:t>Abbildung 80: Gruppenrichtlinien</w:t>
        </w:r>
        <w:r w:rsidR="001B08D7">
          <w:rPr>
            <w:noProof/>
            <w:webHidden/>
          </w:rPr>
          <w:tab/>
        </w:r>
        <w:r w:rsidR="001B08D7">
          <w:rPr>
            <w:noProof/>
            <w:webHidden/>
          </w:rPr>
          <w:fldChar w:fldCharType="begin"/>
        </w:r>
        <w:r w:rsidR="001B08D7">
          <w:rPr>
            <w:noProof/>
            <w:webHidden/>
          </w:rPr>
          <w:instrText xml:space="preserve"> PAGEREF _Toc103938468 \h </w:instrText>
        </w:r>
        <w:r w:rsidR="001B08D7">
          <w:rPr>
            <w:noProof/>
            <w:webHidden/>
          </w:rPr>
        </w:r>
        <w:r w:rsidR="001B08D7">
          <w:rPr>
            <w:noProof/>
            <w:webHidden/>
          </w:rPr>
          <w:fldChar w:fldCharType="separate"/>
        </w:r>
        <w:r w:rsidR="001B08D7">
          <w:rPr>
            <w:noProof/>
            <w:webHidden/>
          </w:rPr>
          <w:t>51</w:t>
        </w:r>
        <w:r w:rsidR="001B08D7">
          <w:rPr>
            <w:noProof/>
            <w:webHidden/>
          </w:rPr>
          <w:fldChar w:fldCharType="end"/>
        </w:r>
      </w:hyperlink>
    </w:p>
    <w:p w14:paraId="0FEB64AB" w14:textId="083ABEA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69" w:history="1">
        <w:r w:rsidR="001B08D7" w:rsidRPr="006E078A">
          <w:rPr>
            <w:rStyle w:val="Hyperlink"/>
            <w:noProof/>
          </w:rPr>
          <w:t>Abbildung 81: Neue Gruppenrichtlinie erstellen</w:t>
        </w:r>
        <w:r w:rsidR="001B08D7">
          <w:rPr>
            <w:noProof/>
            <w:webHidden/>
          </w:rPr>
          <w:tab/>
        </w:r>
        <w:r w:rsidR="001B08D7">
          <w:rPr>
            <w:noProof/>
            <w:webHidden/>
          </w:rPr>
          <w:fldChar w:fldCharType="begin"/>
        </w:r>
        <w:r w:rsidR="001B08D7">
          <w:rPr>
            <w:noProof/>
            <w:webHidden/>
          </w:rPr>
          <w:instrText xml:space="preserve"> PAGEREF _Toc103938469 \h </w:instrText>
        </w:r>
        <w:r w:rsidR="001B08D7">
          <w:rPr>
            <w:noProof/>
            <w:webHidden/>
          </w:rPr>
        </w:r>
        <w:r w:rsidR="001B08D7">
          <w:rPr>
            <w:noProof/>
            <w:webHidden/>
          </w:rPr>
          <w:fldChar w:fldCharType="separate"/>
        </w:r>
        <w:r w:rsidR="001B08D7">
          <w:rPr>
            <w:noProof/>
            <w:webHidden/>
          </w:rPr>
          <w:t>51</w:t>
        </w:r>
        <w:r w:rsidR="001B08D7">
          <w:rPr>
            <w:noProof/>
            <w:webHidden/>
          </w:rPr>
          <w:fldChar w:fldCharType="end"/>
        </w:r>
      </w:hyperlink>
    </w:p>
    <w:p w14:paraId="5481A3B3" w14:textId="4FDD560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0" w:history="1">
        <w:r w:rsidR="001B08D7" w:rsidRPr="006E078A">
          <w:rPr>
            <w:rStyle w:val="Hyperlink"/>
            <w:noProof/>
          </w:rPr>
          <w:t>Abbildung 82: Neue Festplattenverbindung</w:t>
        </w:r>
        <w:r w:rsidR="001B08D7">
          <w:rPr>
            <w:noProof/>
            <w:webHidden/>
          </w:rPr>
          <w:tab/>
        </w:r>
        <w:r w:rsidR="001B08D7">
          <w:rPr>
            <w:noProof/>
            <w:webHidden/>
          </w:rPr>
          <w:fldChar w:fldCharType="begin"/>
        </w:r>
        <w:r w:rsidR="001B08D7">
          <w:rPr>
            <w:noProof/>
            <w:webHidden/>
          </w:rPr>
          <w:instrText xml:space="preserve"> PAGEREF _Toc103938470 \h </w:instrText>
        </w:r>
        <w:r w:rsidR="001B08D7">
          <w:rPr>
            <w:noProof/>
            <w:webHidden/>
          </w:rPr>
        </w:r>
        <w:r w:rsidR="001B08D7">
          <w:rPr>
            <w:noProof/>
            <w:webHidden/>
          </w:rPr>
          <w:fldChar w:fldCharType="separate"/>
        </w:r>
        <w:r w:rsidR="001B08D7">
          <w:rPr>
            <w:noProof/>
            <w:webHidden/>
          </w:rPr>
          <w:t>51</w:t>
        </w:r>
        <w:r w:rsidR="001B08D7">
          <w:rPr>
            <w:noProof/>
            <w:webHidden/>
          </w:rPr>
          <w:fldChar w:fldCharType="end"/>
        </w:r>
      </w:hyperlink>
    </w:p>
    <w:p w14:paraId="0C71F0FB" w14:textId="0713D42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1" w:history="1">
        <w:r w:rsidR="001B08D7" w:rsidRPr="006E078A">
          <w:rPr>
            <w:rStyle w:val="Hyperlink"/>
            <w:noProof/>
          </w:rPr>
          <w:t>Abbildung 83: Geteilter Ordner auf dem Client</w:t>
        </w:r>
        <w:r w:rsidR="001B08D7">
          <w:rPr>
            <w:noProof/>
            <w:webHidden/>
          </w:rPr>
          <w:tab/>
        </w:r>
        <w:r w:rsidR="001B08D7">
          <w:rPr>
            <w:noProof/>
            <w:webHidden/>
          </w:rPr>
          <w:fldChar w:fldCharType="begin"/>
        </w:r>
        <w:r w:rsidR="001B08D7">
          <w:rPr>
            <w:noProof/>
            <w:webHidden/>
          </w:rPr>
          <w:instrText xml:space="preserve"> PAGEREF _Toc103938471 \h </w:instrText>
        </w:r>
        <w:r w:rsidR="001B08D7">
          <w:rPr>
            <w:noProof/>
            <w:webHidden/>
          </w:rPr>
        </w:r>
        <w:r w:rsidR="001B08D7">
          <w:rPr>
            <w:noProof/>
            <w:webHidden/>
          </w:rPr>
          <w:fldChar w:fldCharType="separate"/>
        </w:r>
        <w:r w:rsidR="001B08D7">
          <w:rPr>
            <w:noProof/>
            <w:webHidden/>
          </w:rPr>
          <w:t>52</w:t>
        </w:r>
        <w:r w:rsidR="001B08D7">
          <w:rPr>
            <w:noProof/>
            <w:webHidden/>
          </w:rPr>
          <w:fldChar w:fldCharType="end"/>
        </w:r>
      </w:hyperlink>
    </w:p>
    <w:p w14:paraId="0A3696B1" w14:textId="464905F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2" w:history="1">
        <w:r w:rsidR="001B08D7" w:rsidRPr="006E078A">
          <w:rPr>
            <w:rStyle w:val="Hyperlink"/>
            <w:noProof/>
            <w:lang w:val="en-US"/>
          </w:rPr>
          <w:t>Abbildung 84: Share Permissions von «Authenticated Users»</w:t>
        </w:r>
        <w:r w:rsidR="001B08D7">
          <w:rPr>
            <w:noProof/>
            <w:webHidden/>
          </w:rPr>
          <w:tab/>
        </w:r>
        <w:r w:rsidR="001B08D7">
          <w:rPr>
            <w:noProof/>
            <w:webHidden/>
          </w:rPr>
          <w:fldChar w:fldCharType="begin"/>
        </w:r>
        <w:r w:rsidR="001B08D7">
          <w:rPr>
            <w:noProof/>
            <w:webHidden/>
          </w:rPr>
          <w:instrText xml:space="preserve"> PAGEREF _Toc103938472 \h </w:instrText>
        </w:r>
        <w:r w:rsidR="001B08D7">
          <w:rPr>
            <w:noProof/>
            <w:webHidden/>
          </w:rPr>
        </w:r>
        <w:r w:rsidR="001B08D7">
          <w:rPr>
            <w:noProof/>
            <w:webHidden/>
          </w:rPr>
          <w:fldChar w:fldCharType="separate"/>
        </w:r>
        <w:r w:rsidR="001B08D7">
          <w:rPr>
            <w:noProof/>
            <w:webHidden/>
          </w:rPr>
          <w:t>52</w:t>
        </w:r>
        <w:r w:rsidR="001B08D7">
          <w:rPr>
            <w:noProof/>
            <w:webHidden/>
          </w:rPr>
          <w:fldChar w:fldCharType="end"/>
        </w:r>
      </w:hyperlink>
    </w:p>
    <w:p w14:paraId="6B3FBF0B" w14:textId="0DE0805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3" w:history="1">
        <w:r w:rsidR="001B08D7" w:rsidRPr="006E078A">
          <w:rPr>
            <w:rStyle w:val="Hyperlink"/>
            <w:noProof/>
          </w:rPr>
          <w:t>Abbildung 86: Berechtigungen von «Authenticated Users»</w:t>
        </w:r>
        <w:r w:rsidR="001B08D7">
          <w:rPr>
            <w:noProof/>
            <w:webHidden/>
          </w:rPr>
          <w:tab/>
        </w:r>
        <w:r w:rsidR="001B08D7">
          <w:rPr>
            <w:noProof/>
            <w:webHidden/>
          </w:rPr>
          <w:fldChar w:fldCharType="begin"/>
        </w:r>
        <w:r w:rsidR="001B08D7">
          <w:rPr>
            <w:noProof/>
            <w:webHidden/>
          </w:rPr>
          <w:instrText xml:space="preserve"> PAGEREF _Toc103938473 \h </w:instrText>
        </w:r>
        <w:r w:rsidR="001B08D7">
          <w:rPr>
            <w:noProof/>
            <w:webHidden/>
          </w:rPr>
        </w:r>
        <w:r w:rsidR="001B08D7">
          <w:rPr>
            <w:noProof/>
            <w:webHidden/>
          </w:rPr>
          <w:fldChar w:fldCharType="separate"/>
        </w:r>
        <w:r w:rsidR="001B08D7">
          <w:rPr>
            <w:noProof/>
            <w:webHidden/>
          </w:rPr>
          <w:t>53</w:t>
        </w:r>
        <w:r w:rsidR="001B08D7">
          <w:rPr>
            <w:noProof/>
            <w:webHidden/>
          </w:rPr>
          <w:fldChar w:fldCharType="end"/>
        </w:r>
      </w:hyperlink>
    </w:p>
    <w:p w14:paraId="0790F26D" w14:textId="49666AF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r:id="rId193" w:anchor="_Toc103938474" w:history="1">
        <w:r w:rsidR="001B08D7" w:rsidRPr="006E078A">
          <w:rPr>
            <w:rStyle w:val="Hyperlink"/>
            <w:noProof/>
          </w:rPr>
          <w:t>Abbildung 85: Berechtigungen von «CREATOR OWNER»</w:t>
        </w:r>
        <w:r w:rsidR="001B08D7">
          <w:rPr>
            <w:noProof/>
            <w:webHidden/>
          </w:rPr>
          <w:tab/>
        </w:r>
        <w:r w:rsidR="001B08D7">
          <w:rPr>
            <w:noProof/>
            <w:webHidden/>
          </w:rPr>
          <w:fldChar w:fldCharType="begin"/>
        </w:r>
        <w:r w:rsidR="001B08D7">
          <w:rPr>
            <w:noProof/>
            <w:webHidden/>
          </w:rPr>
          <w:instrText xml:space="preserve"> PAGEREF _Toc103938474 \h </w:instrText>
        </w:r>
        <w:r w:rsidR="001B08D7">
          <w:rPr>
            <w:noProof/>
            <w:webHidden/>
          </w:rPr>
        </w:r>
        <w:r w:rsidR="001B08D7">
          <w:rPr>
            <w:noProof/>
            <w:webHidden/>
          </w:rPr>
          <w:fldChar w:fldCharType="separate"/>
        </w:r>
        <w:r w:rsidR="001B08D7">
          <w:rPr>
            <w:noProof/>
            <w:webHidden/>
          </w:rPr>
          <w:t>53</w:t>
        </w:r>
        <w:r w:rsidR="001B08D7">
          <w:rPr>
            <w:noProof/>
            <w:webHidden/>
          </w:rPr>
          <w:fldChar w:fldCharType="end"/>
        </w:r>
      </w:hyperlink>
    </w:p>
    <w:p w14:paraId="5EB0E296" w14:textId="0AC81D6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5" w:history="1">
        <w:r w:rsidR="001B08D7" w:rsidRPr="006E078A">
          <w:rPr>
            <w:rStyle w:val="Hyperlink"/>
            <w:noProof/>
          </w:rPr>
          <w:t>Abbildung 87: GPO Folder konfiguration</w:t>
        </w:r>
        <w:r w:rsidR="001B08D7">
          <w:rPr>
            <w:noProof/>
            <w:webHidden/>
          </w:rPr>
          <w:tab/>
        </w:r>
        <w:r w:rsidR="001B08D7">
          <w:rPr>
            <w:noProof/>
            <w:webHidden/>
          </w:rPr>
          <w:fldChar w:fldCharType="begin"/>
        </w:r>
        <w:r w:rsidR="001B08D7">
          <w:rPr>
            <w:noProof/>
            <w:webHidden/>
          </w:rPr>
          <w:instrText xml:space="preserve"> PAGEREF _Toc103938475 \h </w:instrText>
        </w:r>
        <w:r w:rsidR="001B08D7">
          <w:rPr>
            <w:noProof/>
            <w:webHidden/>
          </w:rPr>
        </w:r>
        <w:r w:rsidR="001B08D7">
          <w:rPr>
            <w:noProof/>
            <w:webHidden/>
          </w:rPr>
          <w:fldChar w:fldCharType="separate"/>
        </w:r>
        <w:r w:rsidR="001B08D7">
          <w:rPr>
            <w:noProof/>
            <w:webHidden/>
          </w:rPr>
          <w:t>53</w:t>
        </w:r>
        <w:r w:rsidR="001B08D7">
          <w:rPr>
            <w:noProof/>
            <w:webHidden/>
          </w:rPr>
          <w:fldChar w:fldCharType="end"/>
        </w:r>
      </w:hyperlink>
    </w:p>
    <w:p w14:paraId="42F18E07" w14:textId="687E1D5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6" w:history="1">
        <w:r w:rsidR="001B08D7" w:rsidRPr="006E078A">
          <w:rPr>
            <w:rStyle w:val="Hyperlink"/>
            <w:noProof/>
          </w:rPr>
          <w:t>Abbildung 88: Netzlaufwerk Konfiguration</w:t>
        </w:r>
        <w:r w:rsidR="001B08D7">
          <w:rPr>
            <w:noProof/>
            <w:webHidden/>
          </w:rPr>
          <w:tab/>
        </w:r>
        <w:r w:rsidR="001B08D7">
          <w:rPr>
            <w:noProof/>
            <w:webHidden/>
          </w:rPr>
          <w:fldChar w:fldCharType="begin"/>
        </w:r>
        <w:r w:rsidR="001B08D7">
          <w:rPr>
            <w:noProof/>
            <w:webHidden/>
          </w:rPr>
          <w:instrText xml:space="preserve"> PAGEREF _Toc103938476 \h </w:instrText>
        </w:r>
        <w:r w:rsidR="001B08D7">
          <w:rPr>
            <w:noProof/>
            <w:webHidden/>
          </w:rPr>
        </w:r>
        <w:r w:rsidR="001B08D7">
          <w:rPr>
            <w:noProof/>
            <w:webHidden/>
          </w:rPr>
          <w:fldChar w:fldCharType="separate"/>
        </w:r>
        <w:r w:rsidR="001B08D7">
          <w:rPr>
            <w:noProof/>
            <w:webHidden/>
          </w:rPr>
          <w:t>54</w:t>
        </w:r>
        <w:r w:rsidR="001B08D7">
          <w:rPr>
            <w:noProof/>
            <w:webHidden/>
          </w:rPr>
          <w:fldChar w:fldCharType="end"/>
        </w:r>
      </w:hyperlink>
    </w:p>
    <w:p w14:paraId="47E26DD9" w14:textId="4A7991C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7" w:history="1">
        <w:r w:rsidR="001B08D7" w:rsidRPr="006E078A">
          <w:rPr>
            <w:rStyle w:val="Hyperlink"/>
            <w:noProof/>
          </w:rPr>
          <w:t>Abbildung 89: Berechtigungen eines Ordners</w:t>
        </w:r>
        <w:r w:rsidR="001B08D7">
          <w:rPr>
            <w:noProof/>
            <w:webHidden/>
          </w:rPr>
          <w:tab/>
        </w:r>
        <w:r w:rsidR="001B08D7">
          <w:rPr>
            <w:noProof/>
            <w:webHidden/>
          </w:rPr>
          <w:fldChar w:fldCharType="begin"/>
        </w:r>
        <w:r w:rsidR="001B08D7">
          <w:rPr>
            <w:noProof/>
            <w:webHidden/>
          </w:rPr>
          <w:instrText xml:space="preserve"> PAGEREF _Toc103938477 \h </w:instrText>
        </w:r>
        <w:r w:rsidR="001B08D7">
          <w:rPr>
            <w:noProof/>
            <w:webHidden/>
          </w:rPr>
        </w:r>
        <w:r w:rsidR="001B08D7">
          <w:rPr>
            <w:noProof/>
            <w:webHidden/>
          </w:rPr>
          <w:fldChar w:fldCharType="separate"/>
        </w:r>
        <w:r w:rsidR="001B08D7">
          <w:rPr>
            <w:noProof/>
            <w:webHidden/>
          </w:rPr>
          <w:t>54</w:t>
        </w:r>
        <w:r w:rsidR="001B08D7">
          <w:rPr>
            <w:noProof/>
            <w:webHidden/>
          </w:rPr>
          <w:fldChar w:fldCharType="end"/>
        </w:r>
      </w:hyperlink>
    </w:p>
    <w:p w14:paraId="549CE65D" w14:textId="638A00E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8" w:history="1">
        <w:r w:rsidR="001B08D7" w:rsidRPr="006E078A">
          <w:rPr>
            <w:rStyle w:val="Hyperlink"/>
            <w:noProof/>
          </w:rPr>
          <w:t>Abbildung 90: Erweiterte Sicherheitseinstellungen</w:t>
        </w:r>
        <w:r w:rsidR="001B08D7">
          <w:rPr>
            <w:noProof/>
            <w:webHidden/>
          </w:rPr>
          <w:tab/>
        </w:r>
        <w:r w:rsidR="001B08D7">
          <w:rPr>
            <w:noProof/>
            <w:webHidden/>
          </w:rPr>
          <w:fldChar w:fldCharType="begin"/>
        </w:r>
        <w:r w:rsidR="001B08D7">
          <w:rPr>
            <w:noProof/>
            <w:webHidden/>
          </w:rPr>
          <w:instrText xml:space="preserve"> PAGEREF _Toc103938478 \h </w:instrText>
        </w:r>
        <w:r w:rsidR="001B08D7">
          <w:rPr>
            <w:noProof/>
            <w:webHidden/>
          </w:rPr>
        </w:r>
        <w:r w:rsidR="001B08D7">
          <w:rPr>
            <w:noProof/>
            <w:webHidden/>
          </w:rPr>
          <w:fldChar w:fldCharType="separate"/>
        </w:r>
        <w:r w:rsidR="001B08D7">
          <w:rPr>
            <w:noProof/>
            <w:webHidden/>
          </w:rPr>
          <w:t>55</w:t>
        </w:r>
        <w:r w:rsidR="001B08D7">
          <w:rPr>
            <w:noProof/>
            <w:webHidden/>
          </w:rPr>
          <w:fldChar w:fldCharType="end"/>
        </w:r>
      </w:hyperlink>
    </w:p>
    <w:p w14:paraId="223E5108" w14:textId="3DD9F30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79" w:history="1">
        <w:r w:rsidR="001B08D7" w:rsidRPr="006E078A">
          <w:rPr>
            <w:rStyle w:val="Hyperlink"/>
            <w:noProof/>
          </w:rPr>
          <w:t>Abbildung 91: Berechtigungen in den erweiterten Sicherheitseinstellungen</w:t>
        </w:r>
        <w:r w:rsidR="001B08D7">
          <w:rPr>
            <w:noProof/>
            <w:webHidden/>
          </w:rPr>
          <w:tab/>
        </w:r>
        <w:r w:rsidR="001B08D7">
          <w:rPr>
            <w:noProof/>
            <w:webHidden/>
          </w:rPr>
          <w:fldChar w:fldCharType="begin"/>
        </w:r>
        <w:r w:rsidR="001B08D7">
          <w:rPr>
            <w:noProof/>
            <w:webHidden/>
          </w:rPr>
          <w:instrText xml:space="preserve"> PAGEREF _Toc103938479 \h </w:instrText>
        </w:r>
        <w:r w:rsidR="001B08D7">
          <w:rPr>
            <w:noProof/>
            <w:webHidden/>
          </w:rPr>
        </w:r>
        <w:r w:rsidR="001B08D7">
          <w:rPr>
            <w:noProof/>
            <w:webHidden/>
          </w:rPr>
          <w:fldChar w:fldCharType="separate"/>
        </w:r>
        <w:r w:rsidR="001B08D7">
          <w:rPr>
            <w:noProof/>
            <w:webHidden/>
          </w:rPr>
          <w:t>56</w:t>
        </w:r>
        <w:r w:rsidR="001B08D7">
          <w:rPr>
            <w:noProof/>
            <w:webHidden/>
          </w:rPr>
          <w:fldChar w:fldCharType="end"/>
        </w:r>
      </w:hyperlink>
    </w:p>
    <w:p w14:paraId="4BB7722D" w14:textId="3351FD7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0" w:history="1">
        <w:r w:rsidR="001B08D7" w:rsidRPr="006E078A">
          <w:rPr>
            <w:rStyle w:val="Hyperlink"/>
            <w:noProof/>
          </w:rPr>
          <w:t>Abbildung 92: Share-Berechtigungen anpassen</w:t>
        </w:r>
        <w:r w:rsidR="001B08D7">
          <w:rPr>
            <w:noProof/>
            <w:webHidden/>
          </w:rPr>
          <w:tab/>
        </w:r>
        <w:r w:rsidR="001B08D7">
          <w:rPr>
            <w:noProof/>
            <w:webHidden/>
          </w:rPr>
          <w:fldChar w:fldCharType="begin"/>
        </w:r>
        <w:r w:rsidR="001B08D7">
          <w:rPr>
            <w:noProof/>
            <w:webHidden/>
          </w:rPr>
          <w:instrText xml:space="preserve"> PAGEREF _Toc103938480 \h </w:instrText>
        </w:r>
        <w:r w:rsidR="001B08D7">
          <w:rPr>
            <w:noProof/>
            <w:webHidden/>
          </w:rPr>
        </w:r>
        <w:r w:rsidR="001B08D7">
          <w:rPr>
            <w:noProof/>
            <w:webHidden/>
          </w:rPr>
          <w:fldChar w:fldCharType="separate"/>
        </w:r>
        <w:r w:rsidR="001B08D7">
          <w:rPr>
            <w:noProof/>
            <w:webHidden/>
          </w:rPr>
          <w:t>57</w:t>
        </w:r>
        <w:r w:rsidR="001B08D7">
          <w:rPr>
            <w:noProof/>
            <w:webHidden/>
          </w:rPr>
          <w:fldChar w:fldCharType="end"/>
        </w:r>
      </w:hyperlink>
    </w:p>
    <w:p w14:paraId="57A4131F" w14:textId="6FD1787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1" w:history="1">
        <w:r w:rsidR="001B08D7" w:rsidRPr="006E078A">
          <w:rPr>
            <w:rStyle w:val="Hyperlink"/>
            <w:noProof/>
          </w:rPr>
          <w:t>Abbildung 93: Verhalten von Share und NTFS Berechtigungen</w:t>
        </w:r>
        <w:r w:rsidR="001B08D7">
          <w:rPr>
            <w:noProof/>
            <w:webHidden/>
          </w:rPr>
          <w:tab/>
        </w:r>
        <w:r w:rsidR="001B08D7">
          <w:rPr>
            <w:noProof/>
            <w:webHidden/>
          </w:rPr>
          <w:fldChar w:fldCharType="begin"/>
        </w:r>
        <w:r w:rsidR="001B08D7">
          <w:rPr>
            <w:noProof/>
            <w:webHidden/>
          </w:rPr>
          <w:instrText xml:space="preserve"> PAGEREF _Toc103938481 \h </w:instrText>
        </w:r>
        <w:r w:rsidR="001B08D7">
          <w:rPr>
            <w:noProof/>
            <w:webHidden/>
          </w:rPr>
        </w:r>
        <w:r w:rsidR="001B08D7">
          <w:rPr>
            <w:noProof/>
            <w:webHidden/>
          </w:rPr>
          <w:fldChar w:fldCharType="separate"/>
        </w:r>
        <w:r w:rsidR="001B08D7">
          <w:rPr>
            <w:noProof/>
            <w:webHidden/>
          </w:rPr>
          <w:t>58</w:t>
        </w:r>
        <w:r w:rsidR="001B08D7">
          <w:rPr>
            <w:noProof/>
            <w:webHidden/>
          </w:rPr>
          <w:fldChar w:fldCharType="end"/>
        </w:r>
      </w:hyperlink>
    </w:p>
    <w:p w14:paraId="4C7E5FE2" w14:textId="3BF03B5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2" w:history="1">
        <w:r w:rsidR="001B08D7" w:rsidRPr="006E078A">
          <w:rPr>
            <w:rStyle w:val="Hyperlink"/>
            <w:noProof/>
          </w:rPr>
          <w:t>Abbildung 94: Aufbau Gruppenrichtlinien</w:t>
        </w:r>
        <w:r w:rsidR="001B08D7">
          <w:rPr>
            <w:noProof/>
            <w:webHidden/>
          </w:rPr>
          <w:tab/>
        </w:r>
        <w:r w:rsidR="001B08D7">
          <w:rPr>
            <w:noProof/>
            <w:webHidden/>
          </w:rPr>
          <w:fldChar w:fldCharType="begin"/>
        </w:r>
        <w:r w:rsidR="001B08D7">
          <w:rPr>
            <w:noProof/>
            <w:webHidden/>
          </w:rPr>
          <w:instrText xml:space="preserve"> PAGEREF _Toc103938482 \h </w:instrText>
        </w:r>
        <w:r w:rsidR="001B08D7">
          <w:rPr>
            <w:noProof/>
            <w:webHidden/>
          </w:rPr>
        </w:r>
        <w:r w:rsidR="001B08D7">
          <w:rPr>
            <w:noProof/>
            <w:webHidden/>
          </w:rPr>
          <w:fldChar w:fldCharType="separate"/>
        </w:r>
        <w:r w:rsidR="001B08D7">
          <w:rPr>
            <w:noProof/>
            <w:webHidden/>
          </w:rPr>
          <w:t>59</w:t>
        </w:r>
        <w:r w:rsidR="001B08D7">
          <w:rPr>
            <w:noProof/>
            <w:webHidden/>
          </w:rPr>
          <w:fldChar w:fldCharType="end"/>
        </w:r>
      </w:hyperlink>
    </w:p>
    <w:p w14:paraId="27312FDA" w14:textId="1BFCD55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3" w:history="1">
        <w:r w:rsidR="001B08D7" w:rsidRPr="006E078A">
          <w:rPr>
            <w:rStyle w:val="Hyperlink"/>
            <w:noProof/>
          </w:rPr>
          <w:t>Abbildung 95: Aufbau GPO Editor</w:t>
        </w:r>
        <w:r w:rsidR="001B08D7">
          <w:rPr>
            <w:noProof/>
            <w:webHidden/>
          </w:rPr>
          <w:tab/>
        </w:r>
        <w:r w:rsidR="001B08D7">
          <w:rPr>
            <w:noProof/>
            <w:webHidden/>
          </w:rPr>
          <w:fldChar w:fldCharType="begin"/>
        </w:r>
        <w:r w:rsidR="001B08D7">
          <w:rPr>
            <w:noProof/>
            <w:webHidden/>
          </w:rPr>
          <w:instrText xml:space="preserve"> PAGEREF _Toc103938483 \h </w:instrText>
        </w:r>
        <w:r w:rsidR="001B08D7">
          <w:rPr>
            <w:noProof/>
            <w:webHidden/>
          </w:rPr>
        </w:r>
        <w:r w:rsidR="001B08D7">
          <w:rPr>
            <w:noProof/>
            <w:webHidden/>
          </w:rPr>
          <w:fldChar w:fldCharType="separate"/>
        </w:r>
        <w:r w:rsidR="001B08D7">
          <w:rPr>
            <w:noProof/>
            <w:webHidden/>
          </w:rPr>
          <w:t>59</w:t>
        </w:r>
        <w:r w:rsidR="001B08D7">
          <w:rPr>
            <w:noProof/>
            <w:webHidden/>
          </w:rPr>
          <w:fldChar w:fldCharType="end"/>
        </w:r>
      </w:hyperlink>
    </w:p>
    <w:p w14:paraId="2505945D" w14:textId="22A9283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4" w:history="1">
        <w:r w:rsidR="001B08D7" w:rsidRPr="006E078A">
          <w:rPr>
            <w:rStyle w:val="Hyperlink"/>
            <w:noProof/>
          </w:rPr>
          <w:t>Abbildung 96: Fehlermeldung bei unzureichender Passwortkomplexität</w:t>
        </w:r>
        <w:r w:rsidR="001B08D7">
          <w:rPr>
            <w:noProof/>
            <w:webHidden/>
          </w:rPr>
          <w:tab/>
        </w:r>
        <w:r w:rsidR="001B08D7">
          <w:rPr>
            <w:noProof/>
            <w:webHidden/>
          </w:rPr>
          <w:fldChar w:fldCharType="begin"/>
        </w:r>
        <w:r w:rsidR="001B08D7">
          <w:rPr>
            <w:noProof/>
            <w:webHidden/>
          </w:rPr>
          <w:instrText xml:space="preserve"> PAGEREF _Toc103938484 \h </w:instrText>
        </w:r>
        <w:r w:rsidR="001B08D7">
          <w:rPr>
            <w:noProof/>
            <w:webHidden/>
          </w:rPr>
        </w:r>
        <w:r w:rsidR="001B08D7">
          <w:rPr>
            <w:noProof/>
            <w:webHidden/>
          </w:rPr>
          <w:fldChar w:fldCharType="separate"/>
        </w:r>
        <w:r w:rsidR="001B08D7">
          <w:rPr>
            <w:noProof/>
            <w:webHidden/>
          </w:rPr>
          <w:t>60</w:t>
        </w:r>
        <w:r w:rsidR="001B08D7">
          <w:rPr>
            <w:noProof/>
            <w:webHidden/>
          </w:rPr>
          <w:fldChar w:fldCharType="end"/>
        </w:r>
      </w:hyperlink>
    </w:p>
    <w:p w14:paraId="62198947" w14:textId="635C294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5" w:history="1">
        <w:r w:rsidR="001B08D7" w:rsidRPr="006E078A">
          <w:rPr>
            <w:rStyle w:val="Hyperlink"/>
            <w:noProof/>
          </w:rPr>
          <w:t>Abbildung 97: Logon Skript einrichten</w:t>
        </w:r>
        <w:r w:rsidR="001B08D7">
          <w:rPr>
            <w:noProof/>
            <w:webHidden/>
          </w:rPr>
          <w:tab/>
        </w:r>
        <w:r w:rsidR="001B08D7">
          <w:rPr>
            <w:noProof/>
            <w:webHidden/>
          </w:rPr>
          <w:fldChar w:fldCharType="begin"/>
        </w:r>
        <w:r w:rsidR="001B08D7">
          <w:rPr>
            <w:noProof/>
            <w:webHidden/>
          </w:rPr>
          <w:instrText xml:space="preserve"> PAGEREF _Toc103938485 \h </w:instrText>
        </w:r>
        <w:r w:rsidR="001B08D7">
          <w:rPr>
            <w:noProof/>
            <w:webHidden/>
          </w:rPr>
        </w:r>
        <w:r w:rsidR="001B08D7">
          <w:rPr>
            <w:noProof/>
            <w:webHidden/>
          </w:rPr>
          <w:fldChar w:fldCharType="separate"/>
        </w:r>
        <w:r w:rsidR="001B08D7">
          <w:rPr>
            <w:noProof/>
            <w:webHidden/>
          </w:rPr>
          <w:t>61</w:t>
        </w:r>
        <w:r w:rsidR="001B08D7">
          <w:rPr>
            <w:noProof/>
            <w:webHidden/>
          </w:rPr>
          <w:fldChar w:fldCharType="end"/>
        </w:r>
      </w:hyperlink>
    </w:p>
    <w:p w14:paraId="08B44C4D" w14:textId="279063A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6" w:history="1">
        <w:r w:rsidR="001B08D7" w:rsidRPr="006E078A">
          <w:rPr>
            <w:rStyle w:val="Hyperlink"/>
            <w:noProof/>
          </w:rPr>
          <w:t>Abbildung 98: Firewall Einstellungen exportieren</w:t>
        </w:r>
        <w:r w:rsidR="001B08D7">
          <w:rPr>
            <w:noProof/>
            <w:webHidden/>
          </w:rPr>
          <w:tab/>
        </w:r>
        <w:r w:rsidR="001B08D7">
          <w:rPr>
            <w:noProof/>
            <w:webHidden/>
          </w:rPr>
          <w:fldChar w:fldCharType="begin"/>
        </w:r>
        <w:r w:rsidR="001B08D7">
          <w:rPr>
            <w:noProof/>
            <w:webHidden/>
          </w:rPr>
          <w:instrText xml:space="preserve"> PAGEREF _Toc103938486 \h </w:instrText>
        </w:r>
        <w:r w:rsidR="001B08D7">
          <w:rPr>
            <w:noProof/>
            <w:webHidden/>
          </w:rPr>
        </w:r>
        <w:r w:rsidR="001B08D7">
          <w:rPr>
            <w:noProof/>
            <w:webHidden/>
          </w:rPr>
          <w:fldChar w:fldCharType="separate"/>
        </w:r>
        <w:r w:rsidR="001B08D7">
          <w:rPr>
            <w:noProof/>
            <w:webHidden/>
          </w:rPr>
          <w:t>61</w:t>
        </w:r>
        <w:r w:rsidR="001B08D7">
          <w:rPr>
            <w:noProof/>
            <w:webHidden/>
          </w:rPr>
          <w:fldChar w:fldCharType="end"/>
        </w:r>
      </w:hyperlink>
    </w:p>
    <w:p w14:paraId="07DFE1D8" w14:textId="0D35BCC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7" w:history="1">
        <w:r w:rsidR="001B08D7" w:rsidRPr="006E078A">
          <w:rPr>
            <w:rStyle w:val="Hyperlink"/>
            <w:noProof/>
          </w:rPr>
          <w:t>Abbildung 99: Namenskonzept Norm</w:t>
        </w:r>
        <w:r w:rsidR="001B08D7">
          <w:rPr>
            <w:noProof/>
            <w:webHidden/>
          </w:rPr>
          <w:tab/>
        </w:r>
        <w:r w:rsidR="001B08D7">
          <w:rPr>
            <w:noProof/>
            <w:webHidden/>
          </w:rPr>
          <w:fldChar w:fldCharType="begin"/>
        </w:r>
        <w:r w:rsidR="001B08D7">
          <w:rPr>
            <w:noProof/>
            <w:webHidden/>
          </w:rPr>
          <w:instrText xml:space="preserve"> PAGEREF _Toc103938487 \h </w:instrText>
        </w:r>
        <w:r w:rsidR="001B08D7">
          <w:rPr>
            <w:noProof/>
            <w:webHidden/>
          </w:rPr>
        </w:r>
        <w:r w:rsidR="001B08D7">
          <w:rPr>
            <w:noProof/>
            <w:webHidden/>
          </w:rPr>
          <w:fldChar w:fldCharType="separate"/>
        </w:r>
        <w:r w:rsidR="001B08D7">
          <w:rPr>
            <w:noProof/>
            <w:webHidden/>
          </w:rPr>
          <w:t>66</w:t>
        </w:r>
        <w:r w:rsidR="001B08D7">
          <w:rPr>
            <w:noProof/>
            <w:webHidden/>
          </w:rPr>
          <w:fldChar w:fldCharType="end"/>
        </w:r>
      </w:hyperlink>
    </w:p>
    <w:p w14:paraId="32E7D3F7" w14:textId="783EDDE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8" w:history="1">
        <w:r w:rsidR="001B08D7" w:rsidRPr="006E078A">
          <w:rPr>
            <w:rStyle w:val="Hyperlink"/>
            <w:noProof/>
          </w:rPr>
          <w:t>Abbildung 100: Namenskonzept Virtuelle Server</w:t>
        </w:r>
        <w:r w:rsidR="001B08D7">
          <w:rPr>
            <w:noProof/>
            <w:webHidden/>
          </w:rPr>
          <w:tab/>
        </w:r>
        <w:r w:rsidR="001B08D7">
          <w:rPr>
            <w:noProof/>
            <w:webHidden/>
          </w:rPr>
          <w:fldChar w:fldCharType="begin"/>
        </w:r>
        <w:r w:rsidR="001B08D7">
          <w:rPr>
            <w:noProof/>
            <w:webHidden/>
          </w:rPr>
          <w:instrText xml:space="preserve"> PAGEREF _Toc103938488 \h </w:instrText>
        </w:r>
        <w:r w:rsidR="001B08D7">
          <w:rPr>
            <w:noProof/>
            <w:webHidden/>
          </w:rPr>
        </w:r>
        <w:r w:rsidR="001B08D7">
          <w:rPr>
            <w:noProof/>
            <w:webHidden/>
          </w:rPr>
          <w:fldChar w:fldCharType="separate"/>
        </w:r>
        <w:r w:rsidR="001B08D7">
          <w:rPr>
            <w:noProof/>
            <w:webHidden/>
          </w:rPr>
          <w:t>66</w:t>
        </w:r>
        <w:r w:rsidR="001B08D7">
          <w:rPr>
            <w:noProof/>
            <w:webHidden/>
          </w:rPr>
          <w:fldChar w:fldCharType="end"/>
        </w:r>
      </w:hyperlink>
    </w:p>
    <w:p w14:paraId="02BB82ED" w14:textId="4FD72BE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89" w:history="1">
        <w:r w:rsidR="001B08D7" w:rsidRPr="006E078A">
          <w:rPr>
            <w:rStyle w:val="Hyperlink"/>
            <w:noProof/>
          </w:rPr>
          <w:t>Abbildung 101: Ordnerstruktur Active Directory</w:t>
        </w:r>
        <w:r w:rsidR="001B08D7">
          <w:rPr>
            <w:noProof/>
            <w:webHidden/>
          </w:rPr>
          <w:tab/>
        </w:r>
        <w:r w:rsidR="001B08D7">
          <w:rPr>
            <w:noProof/>
            <w:webHidden/>
          </w:rPr>
          <w:fldChar w:fldCharType="begin"/>
        </w:r>
        <w:r w:rsidR="001B08D7">
          <w:rPr>
            <w:noProof/>
            <w:webHidden/>
          </w:rPr>
          <w:instrText xml:space="preserve"> PAGEREF _Toc103938489 \h </w:instrText>
        </w:r>
        <w:r w:rsidR="001B08D7">
          <w:rPr>
            <w:noProof/>
            <w:webHidden/>
          </w:rPr>
        </w:r>
        <w:r w:rsidR="001B08D7">
          <w:rPr>
            <w:noProof/>
            <w:webHidden/>
          </w:rPr>
          <w:fldChar w:fldCharType="separate"/>
        </w:r>
        <w:r w:rsidR="001B08D7">
          <w:rPr>
            <w:noProof/>
            <w:webHidden/>
          </w:rPr>
          <w:t>67</w:t>
        </w:r>
        <w:r w:rsidR="001B08D7">
          <w:rPr>
            <w:noProof/>
            <w:webHidden/>
          </w:rPr>
          <w:fldChar w:fldCharType="end"/>
        </w:r>
      </w:hyperlink>
    </w:p>
    <w:p w14:paraId="6E9A698E" w14:textId="304232E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0" w:history="1">
        <w:r w:rsidR="001B08D7" w:rsidRPr="006E078A">
          <w:rPr>
            <w:rStyle w:val="Hyperlink"/>
            <w:noProof/>
          </w:rPr>
          <w:t>Abbildung 102: Ordnerstruktur Abteilungen</w:t>
        </w:r>
        <w:r w:rsidR="001B08D7">
          <w:rPr>
            <w:noProof/>
            <w:webHidden/>
          </w:rPr>
          <w:tab/>
        </w:r>
        <w:r w:rsidR="001B08D7">
          <w:rPr>
            <w:noProof/>
            <w:webHidden/>
          </w:rPr>
          <w:fldChar w:fldCharType="begin"/>
        </w:r>
        <w:r w:rsidR="001B08D7">
          <w:rPr>
            <w:noProof/>
            <w:webHidden/>
          </w:rPr>
          <w:instrText xml:space="preserve"> PAGEREF _Toc103938490 \h </w:instrText>
        </w:r>
        <w:r w:rsidR="001B08D7">
          <w:rPr>
            <w:noProof/>
            <w:webHidden/>
          </w:rPr>
        </w:r>
        <w:r w:rsidR="001B08D7">
          <w:rPr>
            <w:noProof/>
            <w:webHidden/>
          </w:rPr>
          <w:fldChar w:fldCharType="separate"/>
        </w:r>
        <w:r w:rsidR="001B08D7">
          <w:rPr>
            <w:noProof/>
            <w:webHidden/>
          </w:rPr>
          <w:t>67</w:t>
        </w:r>
        <w:r w:rsidR="001B08D7">
          <w:rPr>
            <w:noProof/>
            <w:webHidden/>
          </w:rPr>
          <w:fldChar w:fldCharType="end"/>
        </w:r>
      </w:hyperlink>
    </w:p>
    <w:p w14:paraId="34D053EA" w14:textId="4B2F1CE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1" w:history="1">
        <w:r w:rsidR="001B08D7" w:rsidRPr="006E078A">
          <w:rPr>
            <w:rStyle w:val="Hyperlink"/>
            <w:noProof/>
          </w:rPr>
          <w:t>Abbildung 103: Ordnerstruktur im Ordner "Group"</w:t>
        </w:r>
        <w:r w:rsidR="001B08D7">
          <w:rPr>
            <w:noProof/>
            <w:webHidden/>
          </w:rPr>
          <w:tab/>
        </w:r>
        <w:r w:rsidR="001B08D7">
          <w:rPr>
            <w:noProof/>
            <w:webHidden/>
          </w:rPr>
          <w:fldChar w:fldCharType="begin"/>
        </w:r>
        <w:r w:rsidR="001B08D7">
          <w:rPr>
            <w:noProof/>
            <w:webHidden/>
          </w:rPr>
          <w:instrText xml:space="preserve"> PAGEREF _Toc103938491 \h </w:instrText>
        </w:r>
        <w:r w:rsidR="001B08D7">
          <w:rPr>
            <w:noProof/>
            <w:webHidden/>
          </w:rPr>
        </w:r>
        <w:r w:rsidR="001B08D7">
          <w:rPr>
            <w:noProof/>
            <w:webHidden/>
          </w:rPr>
          <w:fldChar w:fldCharType="separate"/>
        </w:r>
        <w:r w:rsidR="001B08D7">
          <w:rPr>
            <w:noProof/>
            <w:webHidden/>
          </w:rPr>
          <w:t>67</w:t>
        </w:r>
        <w:r w:rsidR="001B08D7">
          <w:rPr>
            <w:noProof/>
            <w:webHidden/>
          </w:rPr>
          <w:fldChar w:fldCharType="end"/>
        </w:r>
      </w:hyperlink>
    </w:p>
    <w:p w14:paraId="373014FF" w14:textId="0208CC4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2" w:history="1">
        <w:r w:rsidR="001B08D7" w:rsidRPr="006E078A">
          <w:rPr>
            <w:rStyle w:val="Hyperlink"/>
            <w:noProof/>
          </w:rPr>
          <w:t>Abbildung 104: Unterteilung der Gruppen</w:t>
        </w:r>
        <w:r w:rsidR="001B08D7">
          <w:rPr>
            <w:noProof/>
            <w:webHidden/>
          </w:rPr>
          <w:tab/>
        </w:r>
        <w:r w:rsidR="001B08D7">
          <w:rPr>
            <w:noProof/>
            <w:webHidden/>
          </w:rPr>
          <w:fldChar w:fldCharType="begin"/>
        </w:r>
        <w:r w:rsidR="001B08D7">
          <w:rPr>
            <w:noProof/>
            <w:webHidden/>
          </w:rPr>
          <w:instrText xml:space="preserve"> PAGEREF _Toc103938492 \h </w:instrText>
        </w:r>
        <w:r w:rsidR="001B08D7">
          <w:rPr>
            <w:noProof/>
            <w:webHidden/>
          </w:rPr>
        </w:r>
        <w:r w:rsidR="001B08D7">
          <w:rPr>
            <w:noProof/>
            <w:webHidden/>
          </w:rPr>
          <w:fldChar w:fldCharType="separate"/>
        </w:r>
        <w:r w:rsidR="001B08D7">
          <w:rPr>
            <w:noProof/>
            <w:webHidden/>
          </w:rPr>
          <w:t>67</w:t>
        </w:r>
        <w:r w:rsidR="001B08D7">
          <w:rPr>
            <w:noProof/>
            <w:webHidden/>
          </w:rPr>
          <w:fldChar w:fldCharType="end"/>
        </w:r>
      </w:hyperlink>
    </w:p>
    <w:p w14:paraId="4AA23E12" w14:textId="6E0DF0B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3" w:history="1">
        <w:r w:rsidR="001B08D7" w:rsidRPr="006E078A">
          <w:rPr>
            <w:rStyle w:val="Hyperlink"/>
            <w:noProof/>
          </w:rPr>
          <w:t>Abbildung 105: Ordnerstruktur Shares</w:t>
        </w:r>
        <w:r w:rsidR="001B08D7">
          <w:rPr>
            <w:noProof/>
            <w:webHidden/>
          </w:rPr>
          <w:tab/>
        </w:r>
        <w:r w:rsidR="001B08D7">
          <w:rPr>
            <w:noProof/>
            <w:webHidden/>
          </w:rPr>
          <w:fldChar w:fldCharType="begin"/>
        </w:r>
        <w:r w:rsidR="001B08D7">
          <w:rPr>
            <w:noProof/>
            <w:webHidden/>
          </w:rPr>
          <w:instrText xml:space="preserve"> PAGEREF _Toc103938493 \h </w:instrText>
        </w:r>
        <w:r w:rsidR="001B08D7">
          <w:rPr>
            <w:noProof/>
            <w:webHidden/>
          </w:rPr>
        </w:r>
        <w:r w:rsidR="001B08D7">
          <w:rPr>
            <w:noProof/>
            <w:webHidden/>
          </w:rPr>
          <w:fldChar w:fldCharType="separate"/>
        </w:r>
        <w:r w:rsidR="001B08D7">
          <w:rPr>
            <w:noProof/>
            <w:webHidden/>
          </w:rPr>
          <w:t>68</w:t>
        </w:r>
        <w:r w:rsidR="001B08D7">
          <w:rPr>
            <w:noProof/>
            <w:webHidden/>
          </w:rPr>
          <w:fldChar w:fldCharType="end"/>
        </w:r>
      </w:hyperlink>
    </w:p>
    <w:p w14:paraId="4D3424A9" w14:textId="2182B47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4" w:history="1">
        <w:r w:rsidR="001B08D7" w:rsidRPr="006E078A">
          <w:rPr>
            <w:rStyle w:val="Hyperlink"/>
            <w:noProof/>
          </w:rPr>
          <w:t>Abbildung 106: Die drei Netzlaufwerke im File Explorer</w:t>
        </w:r>
        <w:r w:rsidR="001B08D7">
          <w:rPr>
            <w:noProof/>
            <w:webHidden/>
          </w:rPr>
          <w:tab/>
        </w:r>
        <w:r w:rsidR="001B08D7">
          <w:rPr>
            <w:noProof/>
            <w:webHidden/>
          </w:rPr>
          <w:fldChar w:fldCharType="begin"/>
        </w:r>
        <w:r w:rsidR="001B08D7">
          <w:rPr>
            <w:noProof/>
            <w:webHidden/>
          </w:rPr>
          <w:instrText xml:space="preserve"> PAGEREF _Toc103938494 \h </w:instrText>
        </w:r>
        <w:r w:rsidR="001B08D7">
          <w:rPr>
            <w:noProof/>
            <w:webHidden/>
          </w:rPr>
        </w:r>
        <w:r w:rsidR="001B08D7">
          <w:rPr>
            <w:noProof/>
            <w:webHidden/>
          </w:rPr>
          <w:fldChar w:fldCharType="separate"/>
        </w:r>
        <w:r w:rsidR="001B08D7">
          <w:rPr>
            <w:noProof/>
            <w:webHidden/>
          </w:rPr>
          <w:t>68</w:t>
        </w:r>
        <w:r w:rsidR="001B08D7">
          <w:rPr>
            <w:noProof/>
            <w:webHidden/>
          </w:rPr>
          <w:fldChar w:fldCharType="end"/>
        </w:r>
      </w:hyperlink>
    </w:p>
    <w:p w14:paraId="646F455A" w14:textId="31BD41F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5" w:history="1">
        <w:r w:rsidR="001B08D7" w:rsidRPr="006E078A">
          <w:rPr>
            <w:rStyle w:val="Hyperlink"/>
            <w:noProof/>
          </w:rPr>
          <w:t>Abbildung 107: .NET Funktionsweise</w:t>
        </w:r>
        <w:r w:rsidR="001B08D7">
          <w:rPr>
            <w:noProof/>
            <w:webHidden/>
          </w:rPr>
          <w:tab/>
        </w:r>
        <w:r w:rsidR="001B08D7">
          <w:rPr>
            <w:noProof/>
            <w:webHidden/>
          </w:rPr>
          <w:fldChar w:fldCharType="begin"/>
        </w:r>
        <w:r w:rsidR="001B08D7">
          <w:rPr>
            <w:noProof/>
            <w:webHidden/>
          </w:rPr>
          <w:instrText xml:space="preserve"> PAGEREF _Toc103938495 \h </w:instrText>
        </w:r>
        <w:r w:rsidR="001B08D7">
          <w:rPr>
            <w:noProof/>
            <w:webHidden/>
          </w:rPr>
        </w:r>
        <w:r w:rsidR="001B08D7">
          <w:rPr>
            <w:noProof/>
            <w:webHidden/>
          </w:rPr>
          <w:fldChar w:fldCharType="separate"/>
        </w:r>
        <w:r w:rsidR="001B08D7">
          <w:rPr>
            <w:noProof/>
            <w:webHidden/>
          </w:rPr>
          <w:t>69</w:t>
        </w:r>
        <w:r w:rsidR="001B08D7">
          <w:rPr>
            <w:noProof/>
            <w:webHidden/>
          </w:rPr>
          <w:fldChar w:fldCharType="end"/>
        </w:r>
      </w:hyperlink>
    </w:p>
    <w:p w14:paraId="1BC4855C" w14:textId="176C05B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6" w:history="1">
        <w:r w:rsidR="001B08D7" w:rsidRPr="006E078A">
          <w:rPr>
            <w:rStyle w:val="Hyperlink"/>
            <w:noProof/>
          </w:rPr>
          <w:t>Abbildung 108: Klasse in neuer Datei erstellen</w:t>
        </w:r>
        <w:r w:rsidR="001B08D7">
          <w:rPr>
            <w:noProof/>
            <w:webHidden/>
          </w:rPr>
          <w:tab/>
        </w:r>
        <w:r w:rsidR="001B08D7">
          <w:rPr>
            <w:noProof/>
            <w:webHidden/>
          </w:rPr>
          <w:fldChar w:fldCharType="begin"/>
        </w:r>
        <w:r w:rsidR="001B08D7">
          <w:rPr>
            <w:noProof/>
            <w:webHidden/>
          </w:rPr>
          <w:instrText xml:space="preserve"> PAGEREF _Toc103938496 \h </w:instrText>
        </w:r>
        <w:r w:rsidR="001B08D7">
          <w:rPr>
            <w:noProof/>
            <w:webHidden/>
          </w:rPr>
        </w:r>
        <w:r w:rsidR="001B08D7">
          <w:rPr>
            <w:noProof/>
            <w:webHidden/>
          </w:rPr>
          <w:fldChar w:fldCharType="separate"/>
        </w:r>
        <w:r w:rsidR="001B08D7">
          <w:rPr>
            <w:noProof/>
            <w:webHidden/>
          </w:rPr>
          <w:t>78</w:t>
        </w:r>
        <w:r w:rsidR="001B08D7">
          <w:rPr>
            <w:noProof/>
            <w:webHidden/>
          </w:rPr>
          <w:fldChar w:fldCharType="end"/>
        </w:r>
      </w:hyperlink>
    </w:p>
    <w:p w14:paraId="5D3CD0F8" w14:textId="0DE89A3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7" w:history="1">
        <w:r w:rsidR="001B08D7" w:rsidRPr="006E078A">
          <w:rPr>
            <w:rStyle w:val="Hyperlink"/>
            <w:noProof/>
          </w:rPr>
          <w:t>Abbildung 109: C# Projekt Referenz hinzufügen</w:t>
        </w:r>
        <w:r w:rsidR="001B08D7">
          <w:rPr>
            <w:noProof/>
            <w:webHidden/>
          </w:rPr>
          <w:tab/>
        </w:r>
        <w:r w:rsidR="001B08D7">
          <w:rPr>
            <w:noProof/>
            <w:webHidden/>
          </w:rPr>
          <w:fldChar w:fldCharType="begin"/>
        </w:r>
        <w:r w:rsidR="001B08D7">
          <w:rPr>
            <w:noProof/>
            <w:webHidden/>
          </w:rPr>
          <w:instrText xml:space="preserve"> PAGEREF _Toc103938497 \h </w:instrText>
        </w:r>
        <w:r w:rsidR="001B08D7">
          <w:rPr>
            <w:noProof/>
            <w:webHidden/>
          </w:rPr>
        </w:r>
        <w:r w:rsidR="001B08D7">
          <w:rPr>
            <w:noProof/>
            <w:webHidden/>
          </w:rPr>
          <w:fldChar w:fldCharType="separate"/>
        </w:r>
        <w:r w:rsidR="001B08D7">
          <w:rPr>
            <w:noProof/>
            <w:webHidden/>
          </w:rPr>
          <w:t>81</w:t>
        </w:r>
        <w:r w:rsidR="001B08D7">
          <w:rPr>
            <w:noProof/>
            <w:webHidden/>
          </w:rPr>
          <w:fldChar w:fldCharType="end"/>
        </w:r>
      </w:hyperlink>
    </w:p>
    <w:p w14:paraId="01299CEE" w14:textId="6A32183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8" w:history="1">
        <w:r w:rsidR="001B08D7" w:rsidRPr="006E078A">
          <w:rPr>
            <w:rStyle w:val="Hyperlink"/>
            <w:noProof/>
          </w:rPr>
          <w:t>Abbildung 110: Beispiel für das Schlüsselwort #region</w:t>
        </w:r>
        <w:r w:rsidR="001B08D7">
          <w:rPr>
            <w:noProof/>
            <w:webHidden/>
          </w:rPr>
          <w:tab/>
        </w:r>
        <w:r w:rsidR="001B08D7">
          <w:rPr>
            <w:noProof/>
            <w:webHidden/>
          </w:rPr>
          <w:fldChar w:fldCharType="begin"/>
        </w:r>
        <w:r w:rsidR="001B08D7">
          <w:rPr>
            <w:noProof/>
            <w:webHidden/>
          </w:rPr>
          <w:instrText xml:space="preserve"> PAGEREF _Toc103938498 \h </w:instrText>
        </w:r>
        <w:r w:rsidR="001B08D7">
          <w:rPr>
            <w:noProof/>
            <w:webHidden/>
          </w:rPr>
        </w:r>
        <w:r w:rsidR="001B08D7">
          <w:rPr>
            <w:noProof/>
            <w:webHidden/>
          </w:rPr>
          <w:fldChar w:fldCharType="separate"/>
        </w:r>
        <w:r w:rsidR="001B08D7">
          <w:rPr>
            <w:noProof/>
            <w:webHidden/>
          </w:rPr>
          <w:t>83</w:t>
        </w:r>
        <w:r w:rsidR="001B08D7">
          <w:rPr>
            <w:noProof/>
            <w:webHidden/>
          </w:rPr>
          <w:fldChar w:fldCharType="end"/>
        </w:r>
      </w:hyperlink>
    </w:p>
    <w:p w14:paraId="3475F9FA" w14:textId="20C1AFC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499" w:history="1">
        <w:r w:rsidR="001B08D7" w:rsidRPr="006E078A">
          <w:rPr>
            <w:rStyle w:val="Hyperlink"/>
            <w:noProof/>
          </w:rPr>
          <w:t>Abbildung 111: Label</w:t>
        </w:r>
        <w:r w:rsidR="001B08D7">
          <w:rPr>
            <w:noProof/>
            <w:webHidden/>
          </w:rPr>
          <w:tab/>
        </w:r>
        <w:r w:rsidR="001B08D7">
          <w:rPr>
            <w:noProof/>
            <w:webHidden/>
          </w:rPr>
          <w:fldChar w:fldCharType="begin"/>
        </w:r>
        <w:r w:rsidR="001B08D7">
          <w:rPr>
            <w:noProof/>
            <w:webHidden/>
          </w:rPr>
          <w:instrText xml:space="preserve"> PAGEREF _Toc103938499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2D03C969" w14:textId="512888BB"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0" w:history="1">
        <w:r w:rsidR="001B08D7" w:rsidRPr="006E078A">
          <w:rPr>
            <w:rStyle w:val="Hyperlink"/>
            <w:noProof/>
          </w:rPr>
          <w:t>Abbildung 112: Textfeld</w:t>
        </w:r>
        <w:r w:rsidR="001B08D7">
          <w:rPr>
            <w:noProof/>
            <w:webHidden/>
          </w:rPr>
          <w:tab/>
        </w:r>
        <w:r w:rsidR="001B08D7">
          <w:rPr>
            <w:noProof/>
            <w:webHidden/>
          </w:rPr>
          <w:fldChar w:fldCharType="begin"/>
        </w:r>
        <w:r w:rsidR="001B08D7">
          <w:rPr>
            <w:noProof/>
            <w:webHidden/>
          </w:rPr>
          <w:instrText xml:space="preserve"> PAGEREF _Toc103938500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05527B1B" w14:textId="4E5BA5C9"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1" w:history="1">
        <w:r w:rsidR="001B08D7" w:rsidRPr="006E078A">
          <w:rPr>
            <w:rStyle w:val="Hyperlink"/>
            <w:noProof/>
          </w:rPr>
          <w:t>Abbildung 113: Button</w:t>
        </w:r>
        <w:r w:rsidR="001B08D7">
          <w:rPr>
            <w:noProof/>
            <w:webHidden/>
          </w:rPr>
          <w:tab/>
        </w:r>
        <w:r w:rsidR="001B08D7">
          <w:rPr>
            <w:noProof/>
            <w:webHidden/>
          </w:rPr>
          <w:fldChar w:fldCharType="begin"/>
        </w:r>
        <w:r w:rsidR="001B08D7">
          <w:rPr>
            <w:noProof/>
            <w:webHidden/>
          </w:rPr>
          <w:instrText xml:space="preserve"> PAGEREF _Toc103938501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48496E3F" w14:textId="258A61D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2" w:history="1">
        <w:r w:rsidR="001B08D7" w:rsidRPr="006E078A">
          <w:rPr>
            <w:rStyle w:val="Hyperlink"/>
            <w:noProof/>
          </w:rPr>
          <w:t>Abbildung 114: CheckBox und RadioButton</w:t>
        </w:r>
        <w:r w:rsidR="001B08D7">
          <w:rPr>
            <w:noProof/>
            <w:webHidden/>
          </w:rPr>
          <w:tab/>
        </w:r>
        <w:r w:rsidR="001B08D7">
          <w:rPr>
            <w:noProof/>
            <w:webHidden/>
          </w:rPr>
          <w:fldChar w:fldCharType="begin"/>
        </w:r>
        <w:r w:rsidR="001B08D7">
          <w:rPr>
            <w:noProof/>
            <w:webHidden/>
          </w:rPr>
          <w:instrText xml:space="preserve"> PAGEREF _Toc103938502 \h </w:instrText>
        </w:r>
        <w:r w:rsidR="001B08D7">
          <w:rPr>
            <w:noProof/>
            <w:webHidden/>
          </w:rPr>
        </w:r>
        <w:r w:rsidR="001B08D7">
          <w:rPr>
            <w:noProof/>
            <w:webHidden/>
          </w:rPr>
          <w:fldChar w:fldCharType="separate"/>
        </w:r>
        <w:r w:rsidR="001B08D7">
          <w:rPr>
            <w:noProof/>
            <w:webHidden/>
          </w:rPr>
          <w:t>85</w:t>
        </w:r>
        <w:r w:rsidR="001B08D7">
          <w:rPr>
            <w:noProof/>
            <w:webHidden/>
          </w:rPr>
          <w:fldChar w:fldCharType="end"/>
        </w:r>
      </w:hyperlink>
    </w:p>
    <w:p w14:paraId="44174842" w14:textId="5216F33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3" w:history="1">
        <w:r w:rsidR="001B08D7" w:rsidRPr="006E078A">
          <w:rPr>
            <w:rStyle w:val="Hyperlink"/>
            <w:noProof/>
          </w:rPr>
          <w:t>Abbildung 115: FlowLayoutPanel</w:t>
        </w:r>
        <w:r w:rsidR="001B08D7">
          <w:rPr>
            <w:noProof/>
            <w:webHidden/>
          </w:rPr>
          <w:tab/>
        </w:r>
        <w:r w:rsidR="001B08D7">
          <w:rPr>
            <w:noProof/>
            <w:webHidden/>
          </w:rPr>
          <w:fldChar w:fldCharType="begin"/>
        </w:r>
        <w:r w:rsidR="001B08D7">
          <w:rPr>
            <w:noProof/>
            <w:webHidden/>
          </w:rPr>
          <w:instrText xml:space="preserve"> PAGEREF _Toc103938503 \h </w:instrText>
        </w:r>
        <w:r w:rsidR="001B08D7">
          <w:rPr>
            <w:noProof/>
            <w:webHidden/>
          </w:rPr>
        </w:r>
        <w:r w:rsidR="001B08D7">
          <w:rPr>
            <w:noProof/>
            <w:webHidden/>
          </w:rPr>
          <w:fldChar w:fldCharType="separate"/>
        </w:r>
        <w:r w:rsidR="001B08D7">
          <w:rPr>
            <w:noProof/>
            <w:webHidden/>
          </w:rPr>
          <w:t>86</w:t>
        </w:r>
        <w:r w:rsidR="001B08D7">
          <w:rPr>
            <w:noProof/>
            <w:webHidden/>
          </w:rPr>
          <w:fldChar w:fldCharType="end"/>
        </w:r>
      </w:hyperlink>
    </w:p>
    <w:p w14:paraId="4C3BD435" w14:textId="76BA9A3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4" w:history="1">
        <w:r w:rsidR="001B08D7" w:rsidRPr="006E078A">
          <w:rPr>
            <w:rStyle w:val="Hyperlink"/>
            <w:noProof/>
          </w:rPr>
          <w:t>Abbildung 116: GroupBox</w:t>
        </w:r>
        <w:r w:rsidR="001B08D7">
          <w:rPr>
            <w:noProof/>
            <w:webHidden/>
          </w:rPr>
          <w:tab/>
        </w:r>
        <w:r w:rsidR="001B08D7">
          <w:rPr>
            <w:noProof/>
            <w:webHidden/>
          </w:rPr>
          <w:fldChar w:fldCharType="begin"/>
        </w:r>
        <w:r w:rsidR="001B08D7">
          <w:rPr>
            <w:noProof/>
            <w:webHidden/>
          </w:rPr>
          <w:instrText xml:space="preserve"> PAGEREF _Toc103938504 \h </w:instrText>
        </w:r>
        <w:r w:rsidR="001B08D7">
          <w:rPr>
            <w:noProof/>
            <w:webHidden/>
          </w:rPr>
        </w:r>
        <w:r w:rsidR="001B08D7">
          <w:rPr>
            <w:noProof/>
            <w:webHidden/>
          </w:rPr>
          <w:fldChar w:fldCharType="separate"/>
        </w:r>
        <w:r w:rsidR="001B08D7">
          <w:rPr>
            <w:noProof/>
            <w:webHidden/>
          </w:rPr>
          <w:t>86</w:t>
        </w:r>
        <w:r w:rsidR="001B08D7">
          <w:rPr>
            <w:noProof/>
            <w:webHidden/>
          </w:rPr>
          <w:fldChar w:fldCharType="end"/>
        </w:r>
      </w:hyperlink>
    </w:p>
    <w:p w14:paraId="2E48D2FE" w14:textId="52270EB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5" w:history="1">
        <w:r w:rsidR="001B08D7" w:rsidRPr="006E078A">
          <w:rPr>
            <w:rStyle w:val="Hyperlink"/>
            <w:noProof/>
          </w:rPr>
          <w:t>Abbildung 117: Panel</w:t>
        </w:r>
        <w:r w:rsidR="001B08D7">
          <w:rPr>
            <w:noProof/>
            <w:webHidden/>
          </w:rPr>
          <w:tab/>
        </w:r>
        <w:r w:rsidR="001B08D7">
          <w:rPr>
            <w:noProof/>
            <w:webHidden/>
          </w:rPr>
          <w:fldChar w:fldCharType="begin"/>
        </w:r>
        <w:r w:rsidR="001B08D7">
          <w:rPr>
            <w:noProof/>
            <w:webHidden/>
          </w:rPr>
          <w:instrText xml:space="preserve"> PAGEREF _Toc103938505 \h </w:instrText>
        </w:r>
        <w:r w:rsidR="001B08D7">
          <w:rPr>
            <w:noProof/>
            <w:webHidden/>
          </w:rPr>
        </w:r>
        <w:r w:rsidR="001B08D7">
          <w:rPr>
            <w:noProof/>
            <w:webHidden/>
          </w:rPr>
          <w:fldChar w:fldCharType="separate"/>
        </w:r>
        <w:r w:rsidR="001B08D7">
          <w:rPr>
            <w:noProof/>
            <w:webHidden/>
          </w:rPr>
          <w:t>86</w:t>
        </w:r>
        <w:r w:rsidR="001B08D7">
          <w:rPr>
            <w:noProof/>
            <w:webHidden/>
          </w:rPr>
          <w:fldChar w:fldCharType="end"/>
        </w:r>
      </w:hyperlink>
    </w:p>
    <w:p w14:paraId="3AD316AB" w14:textId="0B95301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6" w:history="1">
        <w:r w:rsidR="001B08D7" w:rsidRPr="006E078A">
          <w:rPr>
            <w:rStyle w:val="Hyperlink"/>
            <w:noProof/>
          </w:rPr>
          <w:t>Abbildung 118: SplitContainer</w:t>
        </w:r>
        <w:r w:rsidR="001B08D7">
          <w:rPr>
            <w:noProof/>
            <w:webHidden/>
          </w:rPr>
          <w:tab/>
        </w:r>
        <w:r w:rsidR="001B08D7">
          <w:rPr>
            <w:noProof/>
            <w:webHidden/>
          </w:rPr>
          <w:fldChar w:fldCharType="begin"/>
        </w:r>
        <w:r w:rsidR="001B08D7">
          <w:rPr>
            <w:noProof/>
            <w:webHidden/>
          </w:rPr>
          <w:instrText xml:space="preserve"> PAGEREF _Toc103938506 \h </w:instrText>
        </w:r>
        <w:r w:rsidR="001B08D7">
          <w:rPr>
            <w:noProof/>
            <w:webHidden/>
          </w:rPr>
        </w:r>
        <w:r w:rsidR="001B08D7">
          <w:rPr>
            <w:noProof/>
            <w:webHidden/>
          </w:rPr>
          <w:fldChar w:fldCharType="separate"/>
        </w:r>
        <w:r w:rsidR="001B08D7">
          <w:rPr>
            <w:noProof/>
            <w:webHidden/>
          </w:rPr>
          <w:t>86</w:t>
        </w:r>
        <w:r w:rsidR="001B08D7">
          <w:rPr>
            <w:noProof/>
            <w:webHidden/>
          </w:rPr>
          <w:fldChar w:fldCharType="end"/>
        </w:r>
      </w:hyperlink>
    </w:p>
    <w:p w14:paraId="4F196108" w14:textId="348A771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7" w:history="1">
        <w:r w:rsidR="001B08D7" w:rsidRPr="006E078A">
          <w:rPr>
            <w:rStyle w:val="Hyperlink"/>
            <w:noProof/>
          </w:rPr>
          <w:t>Abbildung 119: TabControl</w:t>
        </w:r>
        <w:r w:rsidR="001B08D7">
          <w:rPr>
            <w:noProof/>
            <w:webHidden/>
          </w:rPr>
          <w:tab/>
        </w:r>
        <w:r w:rsidR="001B08D7">
          <w:rPr>
            <w:noProof/>
            <w:webHidden/>
          </w:rPr>
          <w:fldChar w:fldCharType="begin"/>
        </w:r>
        <w:r w:rsidR="001B08D7">
          <w:rPr>
            <w:noProof/>
            <w:webHidden/>
          </w:rPr>
          <w:instrText xml:space="preserve"> PAGEREF _Toc103938507 \h </w:instrText>
        </w:r>
        <w:r w:rsidR="001B08D7">
          <w:rPr>
            <w:noProof/>
            <w:webHidden/>
          </w:rPr>
        </w:r>
        <w:r w:rsidR="001B08D7">
          <w:rPr>
            <w:noProof/>
            <w:webHidden/>
          </w:rPr>
          <w:fldChar w:fldCharType="separate"/>
        </w:r>
        <w:r w:rsidR="001B08D7">
          <w:rPr>
            <w:noProof/>
            <w:webHidden/>
          </w:rPr>
          <w:t>87</w:t>
        </w:r>
        <w:r w:rsidR="001B08D7">
          <w:rPr>
            <w:noProof/>
            <w:webHidden/>
          </w:rPr>
          <w:fldChar w:fldCharType="end"/>
        </w:r>
      </w:hyperlink>
    </w:p>
    <w:p w14:paraId="1BAC519E" w14:textId="689811C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8" w:history="1">
        <w:r w:rsidR="001B08D7" w:rsidRPr="006E078A">
          <w:rPr>
            <w:rStyle w:val="Hyperlink"/>
            <w:noProof/>
          </w:rPr>
          <w:t>Abbildung 120: TableLayoutPanel</w:t>
        </w:r>
        <w:r w:rsidR="001B08D7">
          <w:rPr>
            <w:noProof/>
            <w:webHidden/>
          </w:rPr>
          <w:tab/>
        </w:r>
        <w:r w:rsidR="001B08D7">
          <w:rPr>
            <w:noProof/>
            <w:webHidden/>
          </w:rPr>
          <w:fldChar w:fldCharType="begin"/>
        </w:r>
        <w:r w:rsidR="001B08D7">
          <w:rPr>
            <w:noProof/>
            <w:webHidden/>
          </w:rPr>
          <w:instrText xml:space="preserve"> PAGEREF _Toc103938508 \h </w:instrText>
        </w:r>
        <w:r w:rsidR="001B08D7">
          <w:rPr>
            <w:noProof/>
            <w:webHidden/>
          </w:rPr>
        </w:r>
        <w:r w:rsidR="001B08D7">
          <w:rPr>
            <w:noProof/>
            <w:webHidden/>
          </w:rPr>
          <w:fldChar w:fldCharType="separate"/>
        </w:r>
        <w:r w:rsidR="001B08D7">
          <w:rPr>
            <w:noProof/>
            <w:webHidden/>
          </w:rPr>
          <w:t>87</w:t>
        </w:r>
        <w:r w:rsidR="001B08D7">
          <w:rPr>
            <w:noProof/>
            <w:webHidden/>
          </w:rPr>
          <w:fldChar w:fldCharType="end"/>
        </w:r>
      </w:hyperlink>
    </w:p>
    <w:p w14:paraId="3CC3C87B" w14:textId="001AA89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09" w:history="1">
        <w:r w:rsidR="001B08D7" w:rsidRPr="006E078A">
          <w:rPr>
            <w:rStyle w:val="Hyperlink"/>
            <w:noProof/>
          </w:rPr>
          <w:t>Abbildung 121: Vertikale Header WPF Datagrid</w:t>
        </w:r>
        <w:r w:rsidR="001B08D7">
          <w:rPr>
            <w:noProof/>
            <w:webHidden/>
          </w:rPr>
          <w:tab/>
        </w:r>
        <w:r w:rsidR="001B08D7">
          <w:rPr>
            <w:noProof/>
            <w:webHidden/>
          </w:rPr>
          <w:fldChar w:fldCharType="begin"/>
        </w:r>
        <w:r w:rsidR="001B08D7">
          <w:rPr>
            <w:noProof/>
            <w:webHidden/>
          </w:rPr>
          <w:instrText xml:space="preserve"> PAGEREF _Toc103938509 \h </w:instrText>
        </w:r>
        <w:r w:rsidR="001B08D7">
          <w:rPr>
            <w:noProof/>
            <w:webHidden/>
          </w:rPr>
        </w:r>
        <w:r w:rsidR="001B08D7">
          <w:rPr>
            <w:noProof/>
            <w:webHidden/>
          </w:rPr>
          <w:fldChar w:fldCharType="separate"/>
        </w:r>
        <w:r w:rsidR="001B08D7">
          <w:rPr>
            <w:noProof/>
            <w:webHidden/>
          </w:rPr>
          <w:t>88</w:t>
        </w:r>
        <w:r w:rsidR="001B08D7">
          <w:rPr>
            <w:noProof/>
            <w:webHidden/>
          </w:rPr>
          <w:fldChar w:fldCharType="end"/>
        </w:r>
      </w:hyperlink>
    </w:p>
    <w:p w14:paraId="3DEEE55C" w14:textId="17BF32E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r:id="rId194" w:anchor="_Toc103938510" w:history="1">
        <w:r w:rsidR="001B08D7" w:rsidRPr="006E078A">
          <w:rPr>
            <w:rStyle w:val="Hyperlink"/>
            <w:noProof/>
          </w:rPr>
          <w:t>Abbildung 122: Testfunktionsnamen Konzept</w:t>
        </w:r>
        <w:r w:rsidR="001B08D7">
          <w:rPr>
            <w:noProof/>
            <w:webHidden/>
          </w:rPr>
          <w:tab/>
        </w:r>
        <w:r w:rsidR="001B08D7">
          <w:rPr>
            <w:noProof/>
            <w:webHidden/>
          </w:rPr>
          <w:fldChar w:fldCharType="begin"/>
        </w:r>
        <w:r w:rsidR="001B08D7">
          <w:rPr>
            <w:noProof/>
            <w:webHidden/>
          </w:rPr>
          <w:instrText xml:space="preserve"> PAGEREF _Toc103938510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10E1C9A0" w14:textId="2218E76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1" w:history="1">
        <w:r w:rsidR="001B08D7" w:rsidRPr="006E078A">
          <w:rPr>
            <w:rStyle w:val="Hyperlink"/>
            <w:noProof/>
          </w:rPr>
          <w:t>Abbildung 123: Raid 0</w:t>
        </w:r>
        <w:r w:rsidR="001B08D7">
          <w:rPr>
            <w:noProof/>
            <w:webHidden/>
          </w:rPr>
          <w:tab/>
        </w:r>
        <w:r w:rsidR="001B08D7">
          <w:rPr>
            <w:noProof/>
            <w:webHidden/>
          </w:rPr>
          <w:fldChar w:fldCharType="begin"/>
        </w:r>
        <w:r w:rsidR="001B08D7">
          <w:rPr>
            <w:noProof/>
            <w:webHidden/>
          </w:rPr>
          <w:instrText xml:space="preserve"> PAGEREF _Toc103938511 \h </w:instrText>
        </w:r>
        <w:r w:rsidR="001B08D7">
          <w:rPr>
            <w:noProof/>
            <w:webHidden/>
          </w:rPr>
        </w:r>
        <w:r w:rsidR="001B08D7">
          <w:rPr>
            <w:noProof/>
            <w:webHidden/>
          </w:rPr>
          <w:fldChar w:fldCharType="separate"/>
        </w:r>
        <w:r w:rsidR="001B08D7">
          <w:rPr>
            <w:noProof/>
            <w:webHidden/>
          </w:rPr>
          <w:t>94</w:t>
        </w:r>
        <w:r w:rsidR="001B08D7">
          <w:rPr>
            <w:noProof/>
            <w:webHidden/>
          </w:rPr>
          <w:fldChar w:fldCharType="end"/>
        </w:r>
      </w:hyperlink>
    </w:p>
    <w:p w14:paraId="4100B260" w14:textId="17DC52E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2" w:history="1">
        <w:r w:rsidR="001B08D7" w:rsidRPr="006E078A">
          <w:rPr>
            <w:rStyle w:val="Hyperlink"/>
            <w:noProof/>
          </w:rPr>
          <w:t>Abbildung 124: Raid 1</w:t>
        </w:r>
        <w:r w:rsidR="001B08D7">
          <w:rPr>
            <w:noProof/>
            <w:webHidden/>
          </w:rPr>
          <w:tab/>
        </w:r>
        <w:r w:rsidR="001B08D7">
          <w:rPr>
            <w:noProof/>
            <w:webHidden/>
          </w:rPr>
          <w:fldChar w:fldCharType="begin"/>
        </w:r>
        <w:r w:rsidR="001B08D7">
          <w:rPr>
            <w:noProof/>
            <w:webHidden/>
          </w:rPr>
          <w:instrText xml:space="preserve"> PAGEREF _Toc103938512 \h </w:instrText>
        </w:r>
        <w:r w:rsidR="001B08D7">
          <w:rPr>
            <w:noProof/>
            <w:webHidden/>
          </w:rPr>
        </w:r>
        <w:r w:rsidR="001B08D7">
          <w:rPr>
            <w:noProof/>
            <w:webHidden/>
          </w:rPr>
          <w:fldChar w:fldCharType="separate"/>
        </w:r>
        <w:r w:rsidR="001B08D7">
          <w:rPr>
            <w:noProof/>
            <w:webHidden/>
          </w:rPr>
          <w:t>95</w:t>
        </w:r>
        <w:r w:rsidR="001B08D7">
          <w:rPr>
            <w:noProof/>
            <w:webHidden/>
          </w:rPr>
          <w:fldChar w:fldCharType="end"/>
        </w:r>
      </w:hyperlink>
    </w:p>
    <w:p w14:paraId="52C7F001" w14:textId="6ABAC44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3" w:history="1">
        <w:r w:rsidR="001B08D7" w:rsidRPr="006E078A">
          <w:rPr>
            <w:rStyle w:val="Hyperlink"/>
            <w:noProof/>
          </w:rPr>
          <w:t>Abbildung 125: Raid 5</w:t>
        </w:r>
        <w:r w:rsidR="001B08D7">
          <w:rPr>
            <w:noProof/>
            <w:webHidden/>
          </w:rPr>
          <w:tab/>
        </w:r>
        <w:r w:rsidR="001B08D7">
          <w:rPr>
            <w:noProof/>
            <w:webHidden/>
          </w:rPr>
          <w:fldChar w:fldCharType="begin"/>
        </w:r>
        <w:r w:rsidR="001B08D7">
          <w:rPr>
            <w:noProof/>
            <w:webHidden/>
          </w:rPr>
          <w:instrText xml:space="preserve"> PAGEREF _Toc103938513 \h </w:instrText>
        </w:r>
        <w:r w:rsidR="001B08D7">
          <w:rPr>
            <w:noProof/>
            <w:webHidden/>
          </w:rPr>
        </w:r>
        <w:r w:rsidR="001B08D7">
          <w:rPr>
            <w:noProof/>
            <w:webHidden/>
          </w:rPr>
          <w:fldChar w:fldCharType="separate"/>
        </w:r>
        <w:r w:rsidR="001B08D7">
          <w:rPr>
            <w:noProof/>
            <w:webHidden/>
          </w:rPr>
          <w:t>95</w:t>
        </w:r>
        <w:r w:rsidR="001B08D7">
          <w:rPr>
            <w:noProof/>
            <w:webHidden/>
          </w:rPr>
          <w:fldChar w:fldCharType="end"/>
        </w:r>
      </w:hyperlink>
    </w:p>
    <w:p w14:paraId="5B4F3C1D" w14:textId="553FBE3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4" w:history="1">
        <w:r w:rsidR="001B08D7" w:rsidRPr="006E078A">
          <w:rPr>
            <w:rStyle w:val="Hyperlink"/>
            <w:noProof/>
          </w:rPr>
          <w:t>Abbildung 126: Raid 1+0</w:t>
        </w:r>
        <w:r w:rsidR="001B08D7">
          <w:rPr>
            <w:noProof/>
            <w:webHidden/>
          </w:rPr>
          <w:tab/>
        </w:r>
        <w:r w:rsidR="001B08D7">
          <w:rPr>
            <w:noProof/>
            <w:webHidden/>
          </w:rPr>
          <w:fldChar w:fldCharType="begin"/>
        </w:r>
        <w:r w:rsidR="001B08D7">
          <w:rPr>
            <w:noProof/>
            <w:webHidden/>
          </w:rPr>
          <w:instrText xml:space="preserve"> PAGEREF _Toc103938514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09C21801" w14:textId="6942B51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5" w:history="1">
        <w:r w:rsidR="001B08D7" w:rsidRPr="006E078A">
          <w:rPr>
            <w:rStyle w:val="Hyperlink"/>
            <w:noProof/>
          </w:rPr>
          <w:t>Abbildung 127: Raid 1+5</w:t>
        </w:r>
        <w:r w:rsidR="001B08D7">
          <w:rPr>
            <w:noProof/>
            <w:webHidden/>
          </w:rPr>
          <w:tab/>
        </w:r>
        <w:r w:rsidR="001B08D7">
          <w:rPr>
            <w:noProof/>
            <w:webHidden/>
          </w:rPr>
          <w:fldChar w:fldCharType="begin"/>
        </w:r>
        <w:r w:rsidR="001B08D7">
          <w:rPr>
            <w:noProof/>
            <w:webHidden/>
          </w:rPr>
          <w:instrText xml:space="preserve"> PAGEREF _Toc103938515 \h </w:instrText>
        </w:r>
        <w:r w:rsidR="001B08D7">
          <w:rPr>
            <w:noProof/>
            <w:webHidden/>
          </w:rPr>
        </w:r>
        <w:r w:rsidR="001B08D7">
          <w:rPr>
            <w:noProof/>
            <w:webHidden/>
          </w:rPr>
          <w:fldChar w:fldCharType="separate"/>
        </w:r>
        <w:r w:rsidR="001B08D7">
          <w:rPr>
            <w:noProof/>
            <w:webHidden/>
          </w:rPr>
          <w:t>96</w:t>
        </w:r>
        <w:r w:rsidR="001B08D7">
          <w:rPr>
            <w:noProof/>
            <w:webHidden/>
          </w:rPr>
          <w:fldChar w:fldCharType="end"/>
        </w:r>
      </w:hyperlink>
    </w:p>
    <w:p w14:paraId="761F8E50" w14:textId="29DAF87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6" w:history="1">
        <w:r w:rsidR="001B08D7" w:rsidRPr="006E078A">
          <w:rPr>
            <w:rStyle w:val="Hyperlink"/>
            <w:noProof/>
          </w:rPr>
          <w:t>Abbildung 128: SHR Raid</w:t>
        </w:r>
        <w:r w:rsidR="001B08D7">
          <w:rPr>
            <w:noProof/>
            <w:webHidden/>
          </w:rPr>
          <w:tab/>
        </w:r>
        <w:r w:rsidR="001B08D7">
          <w:rPr>
            <w:noProof/>
            <w:webHidden/>
          </w:rPr>
          <w:fldChar w:fldCharType="begin"/>
        </w:r>
        <w:r w:rsidR="001B08D7">
          <w:rPr>
            <w:noProof/>
            <w:webHidden/>
          </w:rPr>
          <w:instrText xml:space="preserve"> PAGEREF _Toc103938516 \h </w:instrText>
        </w:r>
        <w:r w:rsidR="001B08D7">
          <w:rPr>
            <w:noProof/>
            <w:webHidden/>
          </w:rPr>
        </w:r>
        <w:r w:rsidR="001B08D7">
          <w:rPr>
            <w:noProof/>
            <w:webHidden/>
          </w:rPr>
          <w:fldChar w:fldCharType="separate"/>
        </w:r>
        <w:r w:rsidR="001B08D7">
          <w:rPr>
            <w:noProof/>
            <w:webHidden/>
          </w:rPr>
          <w:t>97</w:t>
        </w:r>
        <w:r w:rsidR="001B08D7">
          <w:rPr>
            <w:noProof/>
            <w:webHidden/>
          </w:rPr>
          <w:fldChar w:fldCharType="end"/>
        </w:r>
      </w:hyperlink>
    </w:p>
    <w:p w14:paraId="33A39CDB" w14:textId="11EDBEB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7" w:history="1">
        <w:r w:rsidR="001B08D7" w:rsidRPr="006E078A">
          <w:rPr>
            <w:rStyle w:val="Hyperlink"/>
            <w:noProof/>
          </w:rPr>
          <w:t>Abbildung 129: Python Environment in Visual Studio hinzufügen</w:t>
        </w:r>
        <w:r w:rsidR="001B08D7">
          <w:rPr>
            <w:noProof/>
            <w:webHidden/>
          </w:rPr>
          <w:tab/>
        </w:r>
        <w:r w:rsidR="001B08D7">
          <w:rPr>
            <w:noProof/>
            <w:webHidden/>
          </w:rPr>
          <w:fldChar w:fldCharType="begin"/>
        </w:r>
        <w:r w:rsidR="001B08D7">
          <w:rPr>
            <w:noProof/>
            <w:webHidden/>
          </w:rPr>
          <w:instrText xml:space="preserve"> PAGEREF _Toc103938517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26C558E6" w14:textId="048800B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8" w:history="1">
        <w:r w:rsidR="001B08D7" w:rsidRPr="006E078A">
          <w:rPr>
            <w:rStyle w:val="Hyperlink"/>
            <w:noProof/>
          </w:rPr>
          <w:t>Abbildung 130: Einstellungen Python Environment</w:t>
        </w:r>
        <w:r w:rsidR="001B08D7">
          <w:rPr>
            <w:noProof/>
            <w:webHidden/>
          </w:rPr>
          <w:tab/>
        </w:r>
        <w:r w:rsidR="001B08D7">
          <w:rPr>
            <w:noProof/>
            <w:webHidden/>
          </w:rPr>
          <w:fldChar w:fldCharType="begin"/>
        </w:r>
        <w:r w:rsidR="001B08D7">
          <w:rPr>
            <w:noProof/>
            <w:webHidden/>
          </w:rPr>
          <w:instrText xml:space="preserve"> PAGEREF _Toc103938518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7BF03323" w14:textId="0DE3A96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19" w:history="1">
        <w:r w:rsidR="001B08D7" w:rsidRPr="006E078A">
          <w:rPr>
            <w:rStyle w:val="Hyperlink"/>
            <w:noProof/>
          </w:rPr>
          <w:t>Abbildung 131: Neue Azure Funktion erstellen</w:t>
        </w:r>
        <w:r w:rsidR="001B08D7">
          <w:rPr>
            <w:noProof/>
            <w:webHidden/>
          </w:rPr>
          <w:tab/>
        </w:r>
        <w:r w:rsidR="001B08D7">
          <w:rPr>
            <w:noProof/>
            <w:webHidden/>
          </w:rPr>
          <w:fldChar w:fldCharType="begin"/>
        </w:r>
        <w:r w:rsidR="001B08D7">
          <w:rPr>
            <w:noProof/>
            <w:webHidden/>
          </w:rPr>
          <w:instrText xml:space="preserve"> PAGEREF _Toc103938519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48E6BFC6" w14:textId="02D1673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0" w:history="1">
        <w:r w:rsidR="001B08D7" w:rsidRPr="006E078A">
          <w:rPr>
            <w:rStyle w:val="Hyperlink"/>
            <w:noProof/>
          </w:rPr>
          <w:t>Abbildung 132: App Service</w:t>
        </w:r>
        <w:r w:rsidR="001B08D7">
          <w:rPr>
            <w:noProof/>
            <w:webHidden/>
          </w:rPr>
          <w:tab/>
        </w:r>
        <w:r w:rsidR="001B08D7">
          <w:rPr>
            <w:noProof/>
            <w:webHidden/>
          </w:rPr>
          <w:fldChar w:fldCharType="begin"/>
        </w:r>
        <w:r w:rsidR="001B08D7">
          <w:rPr>
            <w:noProof/>
            <w:webHidden/>
          </w:rPr>
          <w:instrText xml:space="preserve"> PAGEREF _Toc103938520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5757E4B9" w14:textId="191455E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1" w:history="1">
        <w:r w:rsidR="001B08D7" w:rsidRPr="006E078A">
          <w:rPr>
            <w:rStyle w:val="Hyperlink"/>
            <w:noProof/>
          </w:rPr>
          <w:t>Abbildung 133: Azure Function</w:t>
        </w:r>
        <w:r w:rsidR="001B08D7">
          <w:rPr>
            <w:noProof/>
            <w:webHidden/>
          </w:rPr>
          <w:tab/>
        </w:r>
        <w:r w:rsidR="001B08D7">
          <w:rPr>
            <w:noProof/>
            <w:webHidden/>
          </w:rPr>
          <w:fldChar w:fldCharType="begin"/>
        </w:r>
        <w:r w:rsidR="001B08D7">
          <w:rPr>
            <w:noProof/>
            <w:webHidden/>
          </w:rPr>
          <w:instrText xml:space="preserve"> PAGEREF _Toc103938521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61EE6638" w14:textId="7CD1B7C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2" w:history="1">
        <w:r w:rsidR="001B08D7" w:rsidRPr="006E078A">
          <w:rPr>
            <w:rStyle w:val="Hyperlink"/>
            <w:noProof/>
          </w:rPr>
          <w:t>Abbildung 134: Postman GUI</w:t>
        </w:r>
        <w:r w:rsidR="001B08D7">
          <w:rPr>
            <w:noProof/>
            <w:webHidden/>
          </w:rPr>
          <w:tab/>
        </w:r>
        <w:r w:rsidR="001B08D7">
          <w:rPr>
            <w:noProof/>
            <w:webHidden/>
          </w:rPr>
          <w:fldChar w:fldCharType="begin"/>
        </w:r>
        <w:r w:rsidR="001B08D7">
          <w:rPr>
            <w:noProof/>
            <w:webHidden/>
          </w:rPr>
          <w:instrText xml:space="preserve"> PAGEREF _Toc103938522 \h </w:instrText>
        </w:r>
        <w:r w:rsidR="001B08D7">
          <w:rPr>
            <w:noProof/>
            <w:webHidden/>
          </w:rPr>
        </w:r>
        <w:r w:rsidR="001B08D7">
          <w:rPr>
            <w:noProof/>
            <w:webHidden/>
          </w:rPr>
          <w:fldChar w:fldCharType="separate"/>
        </w:r>
        <w:r w:rsidR="001B08D7">
          <w:rPr>
            <w:noProof/>
            <w:webHidden/>
          </w:rPr>
          <w:t>103</w:t>
        </w:r>
        <w:r w:rsidR="001B08D7">
          <w:rPr>
            <w:noProof/>
            <w:webHidden/>
          </w:rPr>
          <w:fldChar w:fldCharType="end"/>
        </w:r>
      </w:hyperlink>
    </w:p>
    <w:p w14:paraId="11D46A75" w14:textId="0856418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3" w:history="1">
        <w:r w:rsidR="001B08D7" w:rsidRPr="006E078A">
          <w:rPr>
            <w:rStyle w:val="Hyperlink"/>
            <w:noProof/>
          </w:rPr>
          <w:t>Abbildung 135: Nvidia Jetson</w:t>
        </w:r>
        <w:r w:rsidR="001B08D7">
          <w:rPr>
            <w:noProof/>
            <w:webHidden/>
          </w:rPr>
          <w:tab/>
        </w:r>
        <w:r w:rsidR="001B08D7">
          <w:rPr>
            <w:noProof/>
            <w:webHidden/>
          </w:rPr>
          <w:fldChar w:fldCharType="begin"/>
        </w:r>
        <w:r w:rsidR="001B08D7">
          <w:rPr>
            <w:noProof/>
            <w:webHidden/>
          </w:rPr>
          <w:instrText xml:space="preserve"> PAGEREF _Toc103938523 \h </w:instrText>
        </w:r>
        <w:r w:rsidR="001B08D7">
          <w:rPr>
            <w:noProof/>
            <w:webHidden/>
          </w:rPr>
        </w:r>
        <w:r w:rsidR="001B08D7">
          <w:rPr>
            <w:noProof/>
            <w:webHidden/>
          </w:rPr>
          <w:fldChar w:fldCharType="separate"/>
        </w:r>
        <w:r w:rsidR="001B08D7">
          <w:rPr>
            <w:noProof/>
            <w:webHidden/>
          </w:rPr>
          <w:t>114</w:t>
        </w:r>
        <w:r w:rsidR="001B08D7">
          <w:rPr>
            <w:noProof/>
            <w:webHidden/>
          </w:rPr>
          <w:fldChar w:fldCharType="end"/>
        </w:r>
      </w:hyperlink>
    </w:p>
    <w:p w14:paraId="1D04C480" w14:textId="7DC20427"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4" w:history="1">
        <w:r w:rsidR="001B08D7" w:rsidRPr="006E078A">
          <w:rPr>
            <w:rStyle w:val="Hyperlink"/>
            <w:noProof/>
          </w:rPr>
          <w:t>Abbildung 136: Beispiel Human Tracking</w:t>
        </w:r>
        <w:r w:rsidR="001B08D7">
          <w:rPr>
            <w:noProof/>
            <w:webHidden/>
          </w:rPr>
          <w:tab/>
        </w:r>
        <w:r w:rsidR="001B08D7">
          <w:rPr>
            <w:noProof/>
            <w:webHidden/>
          </w:rPr>
          <w:fldChar w:fldCharType="begin"/>
        </w:r>
        <w:r w:rsidR="001B08D7">
          <w:rPr>
            <w:noProof/>
            <w:webHidden/>
          </w:rPr>
          <w:instrText xml:space="preserve"> PAGEREF _Toc103938524 \h </w:instrText>
        </w:r>
        <w:r w:rsidR="001B08D7">
          <w:rPr>
            <w:noProof/>
            <w:webHidden/>
          </w:rPr>
        </w:r>
        <w:r w:rsidR="001B08D7">
          <w:rPr>
            <w:noProof/>
            <w:webHidden/>
          </w:rPr>
          <w:fldChar w:fldCharType="separate"/>
        </w:r>
        <w:r w:rsidR="001B08D7">
          <w:rPr>
            <w:noProof/>
            <w:webHidden/>
          </w:rPr>
          <w:t>114</w:t>
        </w:r>
        <w:r w:rsidR="001B08D7">
          <w:rPr>
            <w:noProof/>
            <w:webHidden/>
          </w:rPr>
          <w:fldChar w:fldCharType="end"/>
        </w:r>
      </w:hyperlink>
    </w:p>
    <w:p w14:paraId="5AF32C9A" w14:textId="1C7C13E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5" w:history="1">
        <w:r w:rsidR="001B08D7" w:rsidRPr="006E078A">
          <w:rPr>
            <w:rStyle w:val="Hyperlink"/>
            <w:noProof/>
          </w:rPr>
          <w:t>Abbildung 137: Funktionen des Calliope</w:t>
        </w:r>
        <w:r w:rsidR="001B08D7">
          <w:rPr>
            <w:noProof/>
            <w:webHidden/>
          </w:rPr>
          <w:tab/>
        </w:r>
        <w:r w:rsidR="001B08D7">
          <w:rPr>
            <w:noProof/>
            <w:webHidden/>
          </w:rPr>
          <w:fldChar w:fldCharType="begin"/>
        </w:r>
        <w:r w:rsidR="001B08D7">
          <w:rPr>
            <w:noProof/>
            <w:webHidden/>
          </w:rPr>
          <w:instrText xml:space="preserve"> PAGEREF _Toc103938525 \h </w:instrText>
        </w:r>
        <w:r w:rsidR="001B08D7">
          <w:rPr>
            <w:noProof/>
            <w:webHidden/>
          </w:rPr>
        </w:r>
        <w:r w:rsidR="001B08D7">
          <w:rPr>
            <w:noProof/>
            <w:webHidden/>
          </w:rPr>
          <w:fldChar w:fldCharType="separate"/>
        </w:r>
        <w:r w:rsidR="001B08D7">
          <w:rPr>
            <w:noProof/>
            <w:webHidden/>
          </w:rPr>
          <w:t>115</w:t>
        </w:r>
        <w:r w:rsidR="001B08D7">
          <w:rPr>
            <w:noProof/>
            <w:webHidden/>
          </w:rPr>
          <w:fldChar w:fldCharType="end"/>
        </w:r>
      </w:hyperlink>
    </w:p>
    <w:p w14:paraId="3E030270" w14:textId="2BD02D5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6" w:history="1">
        <w:r w:rsidR="001B08D7" w:rsidRPr="006E078A">
          <w:rPr>
            <w:rStyle w:val="Hyperlink"/>
            <w:noProof/>
          </w:rPr>
          <w:t>Abbildung 138: Programmierung mit Open Roberta</w:t>
        </w:r>
        <w:r w:rsidR="001B08D7">
          <w:rPr>
            <w:noProof/>
            <w:webHidden/>
          </w:rPr>
          <w:tab/>
        </w:r>
        <w:r w:rsidR="001B08D7">
          <w:rPr>
            <w:noProof/>
            <w:webHidden/>
          </w:rPr>
          <w:fldChar w:fldCharType="begin"/>
        </w:r>
        <w:r w:rsidR="001B08D7">
          <w:rPr>
            <w:noProof/>
            <w:webHidden/>
          </w:rPr>
          <w:instrText xml:space="preserve"> PAGEREF _Toc103938526 \h </w:instrText>
        </w:r>
        <w:r w:rsidR="001B08D7">
          <w:rPr>
            <w:noProof/>
            <w:webHidden/>
          </w:rPr>
        </w:r>
        <w:r w:rsidR="001B08D7">
          <w:rPr>
            <w:noProof/>
            <w:webHidden/>
          </w:rPr>
          <w:fldChar w:fldCharType="separate"/>
        </w:r>
        <w:r w:rsidR="001B08D7">
          <w:rPr>
            <w:noProof/>
            <w:webHidden/>
          </w:rPr>
          <w:t>115</w:t>
        </w:r>
        <w:r w:rsidR="001B08D7">
          <w:rPr>
            <w:noProof/>
            <w:webHidden/>
          </w:rPr>
          <w:fldChar w:fldCharType="end"/>
        </w:r>
      </w:hyperlink>
    </w:p>
    <w:p w14:paraId="6828B264" w14:textId="14814B25" w:rsidR="00FF6E49" w:rsidRPr="006314C2" w:rsidRDefault="00C92289" w:rsidP="006314C2">
      <w:r>
        <w:fldChar w:fldCharType="end"/>
      </w:r>
      <w:r w:rsidR="00FF6E49">
        <w:br w:type="page"/>
      </w:r>
    </w:p>
    <w:p w14:paraId="4B7D6D8E" w14:textId="77777777" w:rsidR="001B08D7" w:rsidRDefault="00FF6E49" w:rsidP="003102CF">
      <w:pPr>
        <w:pStyle w:val="Heading2"/>
        <w:numPr>
          <w:ilvl w:val="0"/>
          <w:numId w:val="0"/>
        </w:numPr>
        <w:rPr>
          <w:noProof/>
        </w:rPr>
      </w:pPr>
      <w:bookmarkStart w:id="597" w:name="_Toc103938936"/>
      <w:r w:rsidRPr="00EA74DB">
        <w:lastRenderedPageBreak/>
        <w:t>Tabellenverzeichnis</w:t>
      </w:r>
      <w:bookmarkEnd w:id="597"/>
      <w:r>
        <w:fldChar w:fldCharType="begin"/>
      </w:r>
      <w:r>
        <w:instrText xml:space="preserve"> TOC \h \z \c "Tabelle" </w:instrText>
      </w:r>
      <w:r>
        <w:fldChar w:fldCharType="separate"/>
      </w:r>
    </w:p>
    <w:p w14:paraId="25E0C511" w14:textId="5C89601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7" w:history="1">
        <w:r w:rsidR="001B08D7" w:rsidRPr="00A44CEB">
          <w:rPr>
            <w:rStyle w:val="Hyperlink"/>
            <w:noProof/>
          </w:rPr>
          <w:t>Tabelle 1: Datei Manager Suchkriterien</w:t>
        </w:r>
        <w:r w:rsidR="001B08D7">
          <w:rPr>
            <w:noProof/>
            <w:webHidden/>
          </w:rPr>
          <w:tab/>
        </w:r>
        <w:r w:rsidR="001B08D7">
          <w:rPr>
            <w:noProof/>
            <w:webHidden/>
          </w:rPr>
          <w:fldChar w:fldCharType="begin"/>
        </w:r>
        <w:r w:rsidR="001B08D7">
          <w:rPr>
            <w:noProof/>
            <w:webHidden/>
          </w:rPr>
          <w:instrText xml:space="preserve"> PAGEREF _Toc103938527 \h </w:instrText>
        </w:r>
        <w:r w:rsidR="001B08D7">
          <w:rPr>
            <w:noProof/>
            <w:webHidden/>
          </w:rPr>
        </w:r>
        <w:r w:rsidR="001B08D7">
          <w:rPr>
            <w:noProof/>
            <w:webHidden/>
          </w:rPr>
          <w:fldChar w:fldCharType="separate"/>
        </w:r>
        <w:r w:rsidR="001B08D7">
          <w:rPr>
            <w:noProof/>
            <w:webHidden/>
          </w:rPr>
          <w:t>14</w:t>
        </w:r>
        <w:r w:rsidR="001B08D7">
          <w:rPr>
            <w:noProof/>
            <w:webHidden/>
          </w:rPr>
          <w:fldChar w:fldCharType="end"/>
        </w:r>
      </w:hyperlink>
    </w:p>
    <w:p w14:paraId="3AF4E6E8" w14:textId="3AFD1E1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8" w:history="1">
        <w:r w:rsidR="001B08D7" w:rsidRPr="00A44CEB">
          <w:rPr>
            <w:rStyle w:val="Hyperlink"/>
            <w:noProof/>
          </w:rPr>
          <w:t>Tabelle 2: PowerShell Datentypen</w:t>
        </w:r>
        <w:r w:rsidR="001B08D7">
          <w:rPr>
            <w:noProof/>
            <w:webHidden/>
          </w:rPr>
          <w:tab/>
        </w:r>
        <w:r w:rsidR="001B08D7">
          <w:rPr>
            <w:noProof/>
            <w:webHidden/>
          </w:rPr>
          <w:fldChar w:fldCharType="begin"/>
        </w:r>
        <w:r w:rsidR="001B08D7">
          <w:rPr>
            <w:noProof/>
            <w:webHidden/>
          </w:rPr>
          <w:instrText xml:space="preserve"> PAGEREF _Toc103938528 \h </w:instrText>
        </w:r>
        <w:r w:rsidR="001B08D7">
          <w:rPr>
            <w:noProof/>
            <w:webHidden/>
          </w:rPr>
        </w:r>
        <w:r w:rsidR="001B08D7">
          <w:rPr>
            <w:noProof/>
            <w:webHidden/>
          </w:rPr>
          <w:fldChar w:fldCharType="separate"/>
        </w:r>
        <w:r w:rsidR="001B08D7">
          <w:rPr>
            <w:noProof/>
            <w:webHidden/>
          </w:rPr>
          <w:t>24</w:t>
        </w:r>
        <w:r w:rsidR="001B08D7">
          <w:rPr>
            <w:noProof/>
            <w:webHidden/>
          </w:rPr>
          <w:fldChar w:fldCharType="end"/>
        </w:r>
      </w:hyperlink>
    </w:p>
    <w:p w14:paraId="604B21EE" w14:textId="7B96049C"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29" w:history="1">
        <w:r w:rsidR="001B08D7" w:rsidRPr="00A44CEB">
          <w:rPr>
            <w:rStyle w:val="Hyperlink"/>
            <w:noProof/>
          </w:rPr>
          <w:t>Tabelle 3: Private IP-Adressbereiche</w:t>
        </w:r>
        <w:r w:rsidR="001B08D7">
          <w:rPr>
            <w:noProof/>
            <w:webHidden/>
          </w:rPr>
          <w:tab/>
        </w:r>
        <w:r w:rsidR="001B08D7">
          <w:rPr>
            <w:noProof/>
            <w:webHidden/>
          </w:rPr>
          <w:fldChar w:fldCharType="begin"/>
        </w:r>
        <w:r w:rsidR="001B08D7">
          <w:rPr>
            <w:noProof/>
            <w:webHidden/>
          </w:rPr>
          <w:instrText xml:space="preserve"> PAGEREF _Toc103938529 \h </w:instrText>
        </w:r>
        <w:r w:rsidR="001B08D7">
          <w:rPr>
            <w:noProof/>
            <w:webHidden/>
          </w:rPr>
        </w:r>
        <w:r w:rsidR="001B08D7">
          <w:rPr>
            <w:noProof/>
            <w:webHidden/>
          </w:rPr>
          <w:fldChar w:fldCharType="separate"/>
        </w:r>
        <w:r w:rsidR="001B08D7">
          <w:rPr>
            <w:noProof/>
            <w:webHidden/>
          </w:rPr>
          <w:t>31</w:t>
        </w:r>
        <w:r w:rsidR="001B08D7">
          <w:rPr>
            <w:noProof/>
            <w:webHidden/>
          </w:rPr>
          <w:fldChar w:fldCharType="end"/>
        </w:r>
      </w:hyperlink>
    </w:p>
    <w:p w14:paraId="3D618486" w14:textId="31D24A45"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0" w:history="1">
        <w:r w:rsidR="001B08D7" w:rsidRPr="00A44CEB">
          <w:rPr>
            <w:rStyle w:val="Hyperlink"/>
            <w:noProof/>
          </w:rPr>
          <w:t>Tabelle 4: Kompatibilität von VM Generation 1 und 2</w:t>
        </w:r>
        <w:r w:rsidR="001B08D7">
          <w:rPr>
            <w:noProof/>
            <w:webHidden/>
          </w:rPr>
          <w:tab/>
        </w:r>
        <w:r w:rsidR="001B08D7">
          <w:rPr>
            <w:noProof/>
            <w:webHidden/>
          </w:rPr>
          <w:fldChar w:fldCharType="begin"/>
        </w:r>
        <w:r w:rsidR="001B08D7">
          <w:rPr>
            <w:noProof/>
            <w:webHidden/>
          </w:rPr>
          <w:instrText xml:space="preserve"> PAGEREF _Toc103938530 \h </w:instrText>
        </w:r>
        <w:r w:rsidR="001B08D7">
          <w:rPr>
            <w:noProof/>
            <w:webHidden/>
          </w:rPr>
        </w:r>
        <w:r w:rsidR="001B08D7">
          <w:rPr>
            <w:noProof/>
            <w:webHidden/>
          </w:rPr>
          <w:fldChar w:fldCharType="separate"/>
        </w:r>
        <w:r w:rsidR="001B08D7">
          <w:rPr>
            <w:noProof/>
            <w:webHidden/>
          </w:rPr>
          <w:t>38</w:t>
        </w:r>
        <w:r w:rsidR="001B08D7">
          <w:rPr>
            <w:noProof/>
            <w:webHidden/>
          </w:rPr>
          <w:fldChar w:fldCharType="end"/>
        </w:r>
      </w:hyperlink>
    </w:p>
    <w:p w14:paraId="6125D315" w14:textId="60EF3B7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1" w:history="1">
        <w:r w:rsidR="001B08D7" w:rsidRPr="00A44CEB">
          <w:rPr>
            <w:rStyle w:val="Hyperlink"/>
            <w:noProof/>
          </w:rPr>
          <w:t>Tabelle 5: IP-Verteilung in der Abteilung Software</w:t>
        </w:r>
        <w:r w:rsidR="001B08D7">
          <w:rPr>
            <w:noProof/>
            <w:webHidden/>
          </w:rPr>
          <w:tab/>
        </w:r>
        <w:r w:rsidR="001B08D7">
          <w:rPr>
            <w:noProof/>
            <w:webHidden/>
          </w:rPr>
          <w:fldChar w:fldCharType="begin"/>
        </w:r>
        <w:r w:rsidR="001B08D7">
          <w:rPr>
            <w:noProof/>
            <w:webHidden/>
          </w:rPr>
          <w:instrText xml:space="preserve"> PAGEREF _Toc103938531 \h </w:instrText>
        </w:r>
        <w:r w:rsidR="001B08D7">
          <w:rPr>
            <w:noProof/>
            <w:webHidden/>
          </w:rPr>
        </w:r>
        <w:r w:rsidR="001B08D7">
          <w:rPr>
            <w:noProof/>
            <w:webHidden/>
          </w:rPr>
          <w:fldChar w:fldCharType="separate"/>
        </w:r>
        <w:r w:rsidR="001B08D7">
          <w:rPr>
            <w:noProof/>
            <w:webHidden/>
          </w:rPr>
          <w:t>63</w:t>
        </w:r>
        <w:r w:rsidR="001B08D7">
          <w:rPr>
            <w:noProof/>
            <w:webHidden/>
          </w:rPr>
          <w:fldChar w:fldCharType="end"/>
        </w:r>
      </w:hyperlink>
    </w:p>
    <w:p w14:paraId="031FB4A2" w14:textId="06814F8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2" w:history="1">
        <w:r w:rsidR="001B08D7" w:rsidRPr="00A44CEB">
          <w:rPr>
            <w:rStyle w:val="Hyperlink"/>
            <w:noProof/>
          </w:rPr>
          <w:t>Tabelle 6: Legende zum Standort</w:t>
        </w:r>
        <w:r w:rsidR="001B08D7">
          <w:rPr>
            <w:noProof/>
            <w:webHidden/>
          </w:rPr>
          <w:tab/>
        </w:r>
        <w:r w:rsidR="001B08D7">
          <w:rPr>
            <w:noProof/>
            <w:webHidden/>
          </w:rPr>
          <w:fldChar w:fldCharType="begin"/>
        </w:r>
        <w:r w:rsidR="001B08D7">
          <w:rPr>
            <w:noProof/>
            <w:webHidden/>
          </w:rPr>
          <w:instrText xml:space="preserve"> PAGEREF _Toc103938532 \h </w:instrText>
        </w:r>
        <w:r w:rsidR="001B08D7">
          <w:rPr>
            <w:noProof/>
            <w:webHidden/>
          </w:rPr>
        </w:r>
        <w:r w:rsidR="001B08D7">
          <w:rPr>
            <w:noProof/>
            <w:webHidden/>
          </w:rPr>
          <w:fldChar w:fldCharType="separate"/>
        </w:r>
        <w:r w:rsidR="001B08D7">
          <w:rPr>
            <w:noProof/>
            <w:webHidden/>
          </w:rPr>
          <w:t>64</w:t>
        </w:r>
        <w:r w:rsidR="001B08D7">
          <w:rPr>
            <w:noProof/>
            <w:webHidden/>
          </w:rPr>
          <w:fldChar w:fldCharType="end"/>
        </w:r>
      </w:hyperlink>
    </w:p>
    <w:p w14:paraId="726162D2" w14:textId="695ECE8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3" w:history="1">
        <w:r w:rsidR="001B08D7" w:rsidRPr="00A44CEB">
          <w:rPr>
            <w:rStyle w:val="Hyperlink"/>
            <w:noProof/>
          </w:rPr>
          <w:t>Tabelle 7: Legende zur Abteilung</w:t>
        </w:r>
        <w:r w:rsidR="001B08D7">
          <w:rPr>
            <w:noProof/>
            <w:webHidden/>
          </w:rPr>
          <w:tab/>
        </w:r>
        <w:r w:rsidR="001B08D7">
          <w:rPr>
            <w:noProof/>
            <w:webHidden/>
          </w:rPr>
          <w:fldChar w:fldCharType="begin"/>
        </w:r>
        <w:r w:rsidR="001B08D7">
          <w:rPr>
            <w:noProof/>
            <w:webHidden/>
          </w:rPr>
          <w:instrText xml:space="preserve"> PAGEREF _Toc103938533 \h </w:instrText>
        </w:r>
        <w:r w:rsidR="001B08D7">
          <w:rPr>
            <w:noProof/>
            <w:webHidden/>
          </w:rPr>
        </w:r>
        <w:r w:rsidR="001B08D7">
          <w:rPr>
            <w:noProof/>
            <w:webHidden/>
          </w:rPr>
          <w:fldChar w:fldCharType="separate"/>
        </w:r>
        <w:r w:rsidR="001B08D7">
          <w:rPr>
            <w:noProof/>
            <w:webHidden/>
          </w:rPr>
          <w:t>64</w:t>
        </w:r>
        <w:r w:rsidR="001B08D7">
          <w:rPr>
            <w:noProof/>
            <w:webHidden/>
          </w:rPr>
          <w:fldChar w:fldCharType="end"/>
        </w:r>
      </w:hyperlink>
    </w:p>
    <w:p w14:paraId="1D19066F" w14:textId="0D5526D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4" w:history="1">
        <w:r w:rsidR="001B08D7" w:rsidRPr="00A44CEB">
          <w:rPr>
            <w:rStyle w:val="Hyperlink"/>
            <w:noProof/>
          </w:rPr>
          <w:t>Tabelle 8: Neue IP-Verteilung</w:t>
        </w:r>
        <w:r w:rsidR="001B08D7">
          <w:rPr>
            <w:noProof/>
            <w:webHidden/>
          </w:rPr>
          <w:tab/>
        </w:r>
        <w:r w:rsidR="001B08D7">
          <w:rPr>
            <w:noProof/>
            <w:webHidden/>
          </w:rPr>
          <w:fldChar w:fldCharType="begin"/>
        </w:r>
        <w:r w:rsidR="001B08D7">
          <w:rPr>
            <w:noProof/>
            <w:webHidden/>
          </w:rPr>
          <w:instrText xml:space="preserve"> PAGEREF _Toc103938534 \h </w:instrText>
        </w:r>
        <w:r w:rsidR="001B08D7">
          <w:rPr>
            <w:noProof/>
            <w:webHidden/>
          </w:rPr>
        </w:r>
        <w:r w:rsidR="001B08D7">
          <w:rPr>
            <w:noProof/>
            <w:webHidden/>
          </w:rPr>
          <w:fldChar w:fldCharType="separate"/>
        </w:r>
        <w:r w:rsidR="001B08D7">
          <w:rPr>
            <w:noProof/>
            <w:webHidden/>
          </w:rPr>
          <w:t>64</w:t>
        </w:r>
        <w:r w:rsidR="001B08D7">
          <w:rPr>
            <w:noProof/>
            <w:webHidden/>
          </w:rPr>
          <w:fldChar w:fldCharType="end"/>
        </w:r>
      </w:hyperlink>
    </w:p>
    <w:p w14:paraId="64188958" w14:textId="62DA6CF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5" w:history="1">
        <w:r w:rsidR="001B08D7" w:rsidRPr="00A44CEB">
          <w:rPr>
            <w:rStyle w:val="Hyperlink"/>
            <w:noProof/>
          </w:rPr>
          <w:t>Tabelle 9: Namenskonzept Abkürzungen</w:t>
        </w:r>
        <w:r w:rsidR="001B08D7">
          <w:rPr>
            <w:noProof/>
            <w:webHidden/>
          </w:rPr>
          <w:tab/>
        </w:r>
        <w:r w:rsidR="001B08D7">
          <w:rPr>
            <w:noProof/>
            <w:webHidden/>
          </w:rPr>
          <w:fldChar w:fldCharType="begin"/>
        </w:r>
        <w:r w:rsidR="001B08D7">
          <w:rPr>
            <w:noProof/>
            <w:webHidden/>
          </w:rPr>
          <w:instrText xml:space="preserve"> PAGEREF _Toc103938535 \h </w:instrText>
        </w:r>
        <w:r w:rsidR="001B08D7">
          <w:rPr>
            <w:noProof/>
            <w:webHidden/>
          </w:rPr>
        </w:r>
        <w:r w:rsidR="001B08D7">
          <w:rPr>
            <w:noProof/>
            <w:webHidden/>
          </w:rPr>
          <w:fldChar w:fldCharType="separate"/>
        </w:r>
        <w:r w:rsidR="001B08D7">
          <w:rPr>
            <w:noProof/>
            <w:webHidden/>
          </w:rPr>
          <w:t>66</w:t>
        </w:r>
        <w:r w:rsidR="001B08D7">
          <w:rPr>
            <w:noProof/>
            <w:webHidden/>
          </w:rPr>
          <w:fldChar w:fldCharType="end"/>
        </w:r>
      </w:hyperlink>
    </w:p>
    <w:p w14:paraId="1C59D794" w14:textId="478654E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6" w:history="1">
        <w:r w:rsidR="001B08D7" w:rsidRPr="00A44CEB">
          <w:rPr>
            <w:rStyle w:val="Hyperlink"/>
            <w:noProof/>
          </w:rPr>
          <w:t>Tabelle 10: C# Datentypen</w:t>
        </w:r>
        <w:r w:rsidR="001B08D7">
          <w:rPr>
            <w:noProof/>
            <w:webHidden/>
          </w:rPr>
          <w:tab/>
        </w:r>
        <w:r w:rsidR="001B08D7">
          <w:rPr>
            <w:noProof/>
            <w:webHidden/>
          </w:rPr>
          <w:fldChar w:fldCharType="begin"/>
        </w:r>
        <w:r w:rsidR="001B08D7">
          <w:rPr>
            <w:noProof/>
            <w:webHidden/>
          </w:rPr>
          <w:instrText xml:space="preserve"> PAGEREF _Toc103938536 \h </w:instrText>
        </w:r>
        <w:r w:rsidR="001B08D7">
          <w:rPr>
            <w:noProof/>
            <w:webHidden/>
          </w:rPr>
        </w:r>
        <w:r w:rsidR="001B08D7">
          <w:rPr>
            <w:noProof/>
            <w:webHidden/>
          </w:rPr>
          <w:fldChar w:fldCharType="separate"/>
        </w:r>
        <w:r w:rsidR="001B08D7">
          <w:rPr>
            <w:noProof/>
            <w:webHidden/>
          </w:rPr>
          <w:t>70</w:t>
        </w:r>
        <w:r w:rsidR="001B08D7">
          <w:rPr>
            <w:noProof/>
            <w:webHidden/>
          </w:rPr>
          <w:fldChar w:fldCharType="end"/>
        </w:r>
      </w:hyperlink>
    </w:p>
    <w:p w14:paraId="3DAFFDBE" w14:textId="5EAB11B6"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7" w:history="1">
        <w:r w:rsidR="001B08D7" w:rsidRPr="00A44CEB">
          <w:rPr>
            <w:rStyle w:val="Hyperlink"/>
            <w:noProof/>
          </w:rPr>
          <w:t>Tabelle 11: C# Rechenoperatoren</w:t>
        </w:r>
        <w:r w:rsidR="001B08D7">
          <w:rPr>
            <w:noProof/>
            <w:webHidden/>
          </w:rPr>
          <w:tab/>
        </w:r>
        <w:r w:rsidR="001B08D7">
          <w:rPr>
            <w:noProof/>
            <w:webHidden/>
          </w:rPr>
          <w:fldChar w:fldCharType="begin"/>
        </w:r>
        <w:r w:rsidR="001B08D7">
          <w:rPr>
            <w:noProof/>
            <w:webHidden/>
          </w:rPr>
          <w:instrText xml:space="preserve"> PAGEREF _Toc103938537 \h </w:instrText>
        </w:r>
        <w:r w:rsidR="001B08D7">
          <w:rPr>
            <w:noProof/>
            <w:webHidden/>
          </w:rPr>
        </w:r>
        <w:r w:rsidR="001B08D7">
          <w:rPr>
            <w:noProof/>
            <w:webHidden/>
          </w:rPr>
          <w:fldChar w:fldCharType="separate"/>
        </w:r>
        <w:r w:rsidR="001B08D7">
          <w:rPr>
            <w:noProof/>
            <w:webHidden/>
          </w:rPr>
          <w:t>70</w:t>
        </w:r>
        <w:r w:rsidR="001B08D7">
          <w:rPr>
            <w:noProof/>
            <w:webHidden/>
          </w:rPr>
          <w:fldChar w:fldCharType="end"/>
        </w:r>
      </w:hyperlink>
    </w:p>
    <w:p w14:paraId="23A6259C" w14:textId="6A88312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8" w:history="1">
        <w:r w:rsidR="001B08D7" w:rsidRPr="00A44CEB">
          <w:rPr>
            <w:rStyle w:val="Hyperlink"/>
            <w:noProof/>
          </w:rPr>
          <w:t>Tabelle 12: C# Vergleichsoperatoren</w:t>
        </w:r>
        <w:r w:rsidR="001B08D7">
          <w:rPr>
            <w:noProof/>
            <w:webHidden/>
          </w:rPr>
          <w:tab/>
        </w:r>
        <w:r w:rsidR="001B08D7">
          <w:rPr>
            <w:noProof/>
            <w:webHidden/>
          </w:rPr>
          <w:fldChar w:fldCharType="begin"/>
        </w:r>
        <w:r w:rsidR="001B08D7">
          <w:rPr>
            <w:noProof/>
            <w:webHidden/>
          </w:rPr>
          <w:instrText xml:space="preserve"> PAGEREF _Toc103938538 \h </w:instrText>
        </w:r>
        <w:r w:rsidR="001B08D7">
          <w:rPr>
            <w:noProof/>
            <w:webHidden/>
          </w:rPr>
        </w:r>
        <w:r w:rsidR="001B08D7">
          <w:rPr>
            <w:noProof/>
            <w:webHidden/>
          </w:rPr>
          <w:fldChar w:fldCharType="separate"/>
        </w:r>
        <w:r w:rsidR="001B08D7">
          <w:rPr>
            <w:noProof/>
            <w:webHidden/>
          </w:rPr>
          <w:t>71</w:t>
        </w:r>
        <w:r w:rsidR="001B08D7">
          <w:rPr>
            <w:noProof/>
            <w:webHidden/>
          </w:rPr>
          <w:fldChar w:fldCharType="end"/>
        </w:r>
      </w:hyperlink>
    </w:p>
    <w:p w14:paraId="37FDA55E" w14:textId="44A22991"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39" w:history="1">
        <w:r w:rsidR="001B08D7" w:rsidRPr="00A44CEB">
          <w:rPr>
            <w:rStyle w:val="Hyperlink"/>
            <w:noProof/>
          </w:rPr>
          <w:t>Tabelle 13: C# Zuweisungsoperatoren</w:t>
        </w:r>
        <w:r w:rsidR="001B08D7">
          <w:rPr>
            <w:noProof/>
            <w:webHidden/>
          </w:rPr>
          <w:tab/>
        </w:r>
        <w:r w:rsidR="001B08D7">
          <w:rPr>
            <w:noProof/>
            <w:webHidden/>
          </w:rPr>
          <w:fldChar w:fldCharType="begin"/>
        </w:r>
        <w:r w:rsidR="001B08D7">
          <w:rPr>
            <w:noProof/>
            <w:webHidden/>
          </w:rPr>
          <w:instrText xml:space="preserve"> PAGEREF _Toc103938539 \h </w:instrText>
        </w:r>
        <w:r w:rsidR="001B08D7">
          <w:rPr>
            <w:noProof/>
            <w:webHidden/>
          </w:rPr>
        </w:r>
        <w:r w:rsidR="001B08D7">
          <w:rPr>
            <w:noProof/>
            <w:webHidden/>
          </w:rPr>
          <w:fldChar w:fldCharType="separate"/>
        </w:r>
        <w:r w:rsidR="001B08D7">
          <w:rPr>
            <w:noProof/>
            <w:webHidden/>
          </w:rPr>
          <w:t>72</w:t>
        </w:r>
        <w:r w:rsidR="001B08D7">
          <w:rPr>
            <w:noProof/>
            <w:webHidden/>
          </w:rPr>
          <w:fldChar w:fldCharType="end"/>
        </w:r>
      </w:hyperlink>
    </w:p>
    <w:p w14:paraId="18BDDCDE" w14:textId="17D0FC3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0" w:history="1">
        <w:r w:rsidR="001B08D7" w:rsidRPr="00A44CEB">
          <w:rPr>
            <w:rStyle w:val="Hyperlink"/>
            <w:noProof/>
          </w:rPr>
          <w:t>Tabelle 14: Schlüsselwörter in X Unit und N Unit</w:t>
        </w:r>
        <w:r w:rsidR="001B08D7">
          <w:rPr>
            <w:noProof/>
            <w:webHidden/>
          </w:rPr>
          <w:tab/>
        </w:r>
        <w:r w:rsidR="001B08D7">
          <w:rPr>
            <w:noProof/>
            <w:webHidden/>
          </w:rPr>
          <w:fldChar w:fldCharType="begin"/>
        </w:r>
        <w:r w:rsidR="001B08D7">
          <w:rPr>
            <w:noProof/>
            <w:webHidden/>
          </w:rPr>
          <w:instrText xml:space="preserve"> PAGEREF _Toc103938540 \h </w:instrText>
        </w:r>
        <w:r w:rsidR="001B08D7">
          <w:rPr>
            <w:noProof/>
            <w:webHidden/>
          </w:rPr>
        </w:r>
        <w:r w:rsidR="001B08D7">
          <w:rPr>
            <w:noProof/>
            <w:webHidden/>
          </w:rPr>
          <w:fldChar w:fldCharType="separate"/>
        </w:r>
        <w:r w:rsidR="001B08D7">
          <w:rPr>
            <w:noProof/>
            <w:webHidden/>
          </w:rPr>
          <w:t>92</w:t>
        </w:r>
        <w:r w:rsidR="001B08D7">
          <w:rPr>
            <w:noProof/>
            <w:webHidden/>
          </w:rPr>
          <w:fldChar w:fldCharType="end"/>
        </w:r>
      </w:hyperlink>
    </w:p>
    <w:p w14:paraId="46CF02B2" w14:textId="2DB6D4C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1" w:history="1">
        <w:r w:rsidR="001B08D7" w:rsidRPr="00A44CEB">
          <w:rPr>
            <w:rStyle w:val="Hyperlink"/>
            <w:noProof/>
          </w:rPr>
          <w:t>Tabelle 15: HTTP-Status-Codes</w:t>
        </w:r>
        <w:r w:rsidR="001B08D7">
          <w:rPr>
            <w:noProof/>
            <w:webHidden/>
          </w:rPr>
          <w:tab/>
        </w:r>
        <w:r w:rsidR="001B08D7">
          <w:rPr>
            <w:noProof/>
            <w:webHidden/>
          </w:rPr>
          <w:fldChar w:fldCharType="begin"/>
        </w:r>
        <w:r w:rsidR="001B08D7">
          <w:rPr>
            <w:noProof/>
            <w:webHidden/>
          </w:rPr>
          <w:instrText xml:space="preserve"> PAGEREF _Toc103938541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5C07F1DD" w14:textId="0494990C" w:rsidR="00C92289" w:rsidRDefault="00FF6E49" w:rsidP="00104051">
      <w:r>
        <w:fldChar w:fldCharType="end"/>
      </w:r>
    </w:p>
    <w:p w14:paraId="53C02518" w14:textId="1B6373ED" w:rsidR="002D65BD" w:rsidRDefault="002D65BD" w:rsidP="003102CF">
      <w:pPr>
        <w:pStyle w:val="Heading2"/>
        <w:numPr>
          <w:ilvl w:val="0"/>
          <w:numId w:val="0"/>
        </w:numPr>
      </w:pPr>
      <w:bookmarkStart w:id="598" w:name="_Toc103938937"/>
      <w:r>
        <w:t>CodeSnippet-Verzeichnis</w:t>
      </w:r>
      <w:bookmarkEnd w:id="598"/>
    </w:p>
    <w:p w14:paraId="5206359A" w14:textId="1F9C4777" w:rsidR="001B08D7" w:rsidRDefault="002D65BD">
      <w:pPr>
        <w:pStyle w:val="TableofFigures"/>
        <w:tabs>
          <w:tab w:val="right" w:leader="dot" w:pos="9911"/>
        </w:tabs>
        <w:rPr>
          <w:rFonts w:asciiTheme="minorHAnsi" w:eastAsiaTheme="minorEastAsia" w:hAnsiTheme="minorHAnsi" w:cstheme="minorBidi"/>
          <w:noProof/>
          <w:sz w:val="22"/>
          <w:szCs w:val="22"/>
          <w:lang w:eastAsia="de-CH"/>
        </w:rPr>
      </w:pPr>
      <w:r>
        <w:fldChar w:fldCharType="begin"/>
      </w:r>
      <w:r>
        <w:instrText xml:space="preserve"> TOC \h \z \c "CodeSnippet" </w:instrText>
      </w:r>
      <w:r>
        <w:fldChar w:fldCharType="separate"/>
      </w:r>
      <w:hyperlink w:anchor="_Toc103938542" w:history="1">
        <w:r w:rsidR="001B08D7" w:rsidRPr="004D2622">
          <w:rPr>
            <w:rStyle w:val="Hyperlink"/>
            <w:noProof/>
          </w:rPr>
          <w:t>CodeSnippet 1: Python Syntax</w:t>
        </w:r>
        <w:r w:rsidR="001B08D7">
          <w:rPr>
            <w:noProof/>
            <w:webHidden/>
          </w:rPr>
          <w:tab/>
        </w:r>
        <w:r w:rsidR="001B08D7">
          <w:rPr>
            <w:noProof/>
            <w:webHidden/>
          </w:rPr>
          <w:fldChar w:fldCharType="begin"/>
        </w:r>
        <w:r w:rsidR="001B08D7">
          <w:rPr>
            <w:noProof/>
            <w:webHidden/>
          </w:rPr>
          <w:instrText xml:space="preserve"> PAGEREF _Toc103938542 \h </w:instrText>
        </w:r>
        <w:r w:rsidR="001B08D7">
          <w:rPr>
            <w:noProof/>
            <w:webHidden/>
          </w:rPr>
        </w:r>
        <w:r w:rsidR="001B08D7">
          <w:rPr>
            <w:noProof/>
            <w:webHidden/>
          </w:rPr>
          <w:fldChar w:fldCharType="separate"/>
        </w:r>
        <w:r w:rsidR="001B08D7">
          <w:rPr>
            <w:noProof/>
            <w:webHidden/>
          </w:rPr>
          <w:t>98</w:t>
        </w:r>
        <w:r w:rsidR="001B08D7">
          <w:rPr>
            <w:noProof/>
            <w:webHidden/>
          </w:rPr>
          <w:fldChar w:fldCharType="end"/>
        </w:r>
      </w:hyperlink>
    </w:p>
    <w:p w14:paraId="534340FE" w14:textId="734F247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3" w:history="1">
        <w:r w:rsidR="001B08D7" w:rsidRPr="004D2622">
          <w:rPr>
            <w:rStyle w:val="Hyperlink"/>
            <w:noProof/>
          </w:rPr>
          <w:t>CodeSnippet 2: Python Module installieren</w:t>
        </w:r>
        <w:r w:rsidR="001B08D7">
          <w:rPr>
            <w:noProof/>
            <w:webHidden/>
          </w:rPr>
          <w:tab/>
        </w:r>
        <w:r w:rsidR="001B08D7">
          <w:rPr>
            <w:noProof/>
            <w:webHidden/>
          </w:rPr>
          <w:fldChar w:fldCharType="begin"/>
        </w:r>
        <w:r w:rsidR="001B08D7">
          <w:rPr>
            <w:noProof/>
            <w:webHidden/>
          </w:rPr>
          <w:instrText xml:space="preserve"> PAGEREF _Toc103938543 \h </w:instrText>
        </w:r>
        <w:r w:rsidR="001B08D7">
          <w:rPr>
            <w:noProof/>
            <w:webHidden/>
          </w:rPr>
        </w:r>
        <w:r w:rsidR="001B08D7">
          <w:rPr>
            <w:noProof/>
            <w:webHidden/>
          </w:rPr>
          <w:fldChar w:fldCharType="separate"/>
        </w:r>
        <w:r w:rsidR="001B08D7">
          <w:rPr>
            <w:noProof/>
            <w:webHidden/>
          </w:rPr>
          <w:t>99</w:t>
        </w:r>
        <w:r w:rsidR="001B08D7">
          <w:rPr>
            <w:noProof/>
            <w:webHidden/>
          </w:rPr>
          <w:fldChar w:fldCharType="end"/>
        </w:r>
      </w:hyperlink>
    </w:p>
    <w:p w14:paraId="56212744" w14:textId="4F4CAC3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4" w:history="1">
        <w:r w:rsidR="001B08D7" w:rsidRPr="004D2622">
          <w:rPr>
            <w:rStyle w:val="Hyperlink"/>
            <w:noProof/>
          </w:rPr>
          <w:t>CodeSnippet 3: Python Module von requirements.txt installieren</w:t>
        </w:r>
        <w:r w:rsidR="001B08D7">
          <w:rPr>
            <w:noProof/>
            <w:webHidden/>
          </w:rPr>
          <w:tab/>
        </w:r>
        <w:r w:rsidR="001B08D7">
          <w:rPr>
            <w:noProof/>
            <w:webHidden/>
          </w:rPr>
          <w:fldChar w:fldCharType="begin"/>
        </w:r>
        <w:r w:rsidR="001B08D7">
          <w:rPr>
            <w:noProof/>
            <w:webHidden/>
          </w:rPr>
          <w:instrText xml:space="preserve"> PAGEREF _Toc103938544 \h </w:instrText>
        </w:r>
        <w:r w:rsidR="001B08D7">
          <w:rPr>
            <w:noProof/>
            <w:webHidden/>
          </w:rPr>
        </w:r>
        <w:r w:rsidR="001B08D7">
          <w:rPr>
            <w:noProof/>
            <w:webHidden/>
          </w:rPr>
          <w:fldChar w:fldCharType="separate"/>
        </w:r>
        <w:r w:rsidR="001B08D7">
          <w:rPr>
            <w:noProof/>
            <w:webHidden/>
          </w:rPr>
          <w:t>99</w:t>
        </w:r>
        <w:r w:rsidR="001B08D7">
          <w:rPr>
            <w:noProof/>
            <w:webHidden/>
          </w:rPr>
          <w:fldChar w:fldCharType="end"/>
        </w:r>
      </w:hyperlink>
    </w:p>
    <w:p w14:paraId="50EC311F" w14:textId="45FCBFC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5" w:history="1">
        <w:r w:rsidR="001B08D7" w:rsidRPr="004D2622">
          <w:rPr>
            <w:rStyle w:val="Hyperlink"/>
            <w:noProof/>
            <w:lang w:val="en-GB"/>
          </w:rPr>
          <w:t>CodeSnippet 4: Azure Request Parameter</w:t>
        </w:r>
        <w:r w:rsidR="001B08D7">
          <w:rPr>
            <w:noProof/>
            <w:webHidden/>
          </w:rPr>
          <w:tab/>
        </w:r>
        <w:r w:rsidR="001B08D7">
          <w:rPr>
            <w:noProof/>
            <w:webHidden/>
          </w:rPr>
          <w:fldChar w:fldCharType="begin"/>
        </w:r>
        <w:r w:rsidR="001B08D7">
          <w:rPr>
            <w:noProof/>
            <w:webHidden/>
          </w:rPr>
          <w:instrText xml:space="preserve"> PAGEREF _Toc103938545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10254ECD" w14:textId="0634921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6" w:history="1">
        <w:r w:rsidR="001B08D7" w:rsidRPr="004D2622">
          <w:rPr>
            <w:rStyle w:val="Hyperlink"/>
            <w:noProof/>
            <w:lang w:val="en-GB"/>
          </w:rPr>
          <w:t>CodeSnippet 5: Azure Request Body</w:t>
        </w:r>
        <w:r w:rsidR="001B08D7">
          <w:rPr>
            <w:noProof/>
            <w:webHidden/>
          </w:rPr>
          <w:tab/>
        </w:r>
        <w:r w:rsidR="001B08D7">
          <w:rPr>
            <w:noProof/>
            <w:webHidden/>
          </w:rPr>
          <w:fldChar w:fldCharType="begin"/>
        </w:r>
        <w:r w:rsidR="001B08D7">
          <w:rPr>
            <w:noProof/>
            <w:webHidden/>
          </w:rPr>
          <w:instrText xml:space="preserve"> PAGEREF _Toc103938546 \h </w:instrText>
        </w:r>
        <w:r w:rsidR="001B08D7">
          <w:rPr>
            <w:noProof/>
            <w:webHidden/>
          </w:rPr>
        </w:r>
        <w:r w:rsidR="001B08D7">
          <w:rPr>
            <w:noProof/>
            <w:webHidden/>
          </w:rPr>
          <w:fldChar w:fldCharType="separate"/>
        </w:r>
        <w:r w:rsidR="001B08D7">
          <w:rPr>
            <w:noProof/>
            <w:webHidden/>
          </w:rPr>
          <w:t>100</w:t>
        </w:r>
        <w:r w:rsidR="001B08D7">
          <w:rPr>
            <w:noProof/>
            <w:webHidden/>
          </w:rPr>
          <w:fldChar w:fldCharType="end"/>
        </w:r>
      </w:hyperlink>
    </w:p>
    <w:p w14:paraId="024CCE77" w14:textId="771A3A2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7" w:history="1">
        <w:r w:rsidR="001B08D7" w:rsidRPr="004D2622">
          <w:rPr>
            <w:rStyle w:val="Hyperlink"/>
            <w:noProof/>
          </w:rPr>
          <w:t>CodeSnippet 6: return Azure Function</w:t>
        </w:r>
        <w:r w:rsidR="001B08D7">
          <w:rPr>
            <w:noProof/>
            <w:webHidden/>
          </w:rPr>
          <w:tab/>
        </w:r>
        <w:r w:rsidR="001B08D7">
          <w:rPr>
            <w:noProof/>
            <w:webHidden/>
          </w:rPr>
          <w:fldChar w:fldCharType="begin"/>
        </w:r>
        <w:r w:rsidR="001B08D7">
          <w:rPr>
            <w:noProof/>
            <w:webHidden/>
          </w:rPr>
          <w:instrText xml:space="preserve"> PAGEREF _Toc103938547 \h </w:instrText>
        </w:r>
        <w:r w:rsidR="001B08D7">
          <w:rPr>
            <w:noProof/>
            <w:webHidden/>
          </w:rPr>
        </w:r>
        <w:r w:rsidR="001B08D7">
          <w:rPr>
            <w:noProof/>
            <w:webHidden/>
          </w:rPr>
          <w:fldChar w:fldCharType="separate"/>
        </w:r>
        <w:r w:rsidR="001B08D7">
          <w:rPr>
            <w:noProof/>
            <w:webHidden/>
          </w:rPr>
          <w:t>101</w:t>
        </w:r>
        <w:r w:rsidR="001B08D7">
          <w:rPr>
            <w:noProof/>
            <w:webHidden/>
          </w:rPr>
          <w:fldChar w:fldCharType="end"/>
        </w:r>
      </w:hyperlink>
    </w:p>
    <w:p w14:paraId="5799635A" w14:textId="4F0C82E4"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8" w:history="1">
        <w:r w:rsidR="001B08D7" w:rsidRPr="004D2622">
          <w:rPr>
            <w:rStyle w:val="Hyperlink"/>
            <w:noProof/>
            <w:lang w:val="en-GB"/>
          </w:rPr>
          <w:t>CodeSnippet 7: express generator</w:t>
        </w:r>
        <w:r w:rsidR="001B08D7">
          <w:rPr>
            <w:noProof/>
            <w:webHidden/>
          </w:rPr>
          <w:tab/>
        </w:r>
        <w:r w:rsidR="001B08D7">
          <w:rPr>
            <w:noProof/>
            <w:webHidden/>
          </w:rPr>
          <w:fldChar w:fldCharType="begin"/>
        </w:r>
        <w:r w:rsidR="001B08D7">
          <w:rPr>
            <w:noProof/>
            <w:webHidden/>
          </w:rPr>
          <w:instrText xml:space="preserve"> PAGEREF _Toc103938548 \h </w:instrText>
        </w:r>
        <w:r w:rsidR="001B08D7">
          <w:rPr>
            <w:noProof/>
            <w:webHidden/>
          </w:rPr>
        </w:r>
        <w:r w:rsidR="001B08D7">
          <w:rPr>
            <w:noProof/>
            <w:webHidden/>
          </w:rPr>
          <w:fldChar w:fldCharType="separate"/>
        </w:r>
        <w:r w:rsidR="001B08D7">
          <w:rPr>
            <w:noProof/>
            <w:webHidden/>
          </w:rPr>
          <w:t>102</w:t>
        </w:r>
        <w:r w:rsidR="001B08D7">
          <w:rPr>
            <w:noProof/>
            <w:webHidden/>
          </w:rPr>
          <w:fldChar w:fldCharType="end"/>
        </w:r>
      </w:hyperlink>
    </w:p>
    <w:p w14:paraId="32854F69" w14:textId="151C831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49" w:history="1">
        <w:r w:rsidR="001B08D7" w:rsidRPr="004D2622">
          <w:rPr>
            <w:rStyle w:val="Hyperlink"/>
            <w:noProof/>
          </w:rPr>
          <w:t>CodeSnippet 8: Beispiel für HTML-Tag</w:t>
        </w:r>
        <w:r w:rsidR="001B08D7">
          <w:rPr>
            <w:noProof/>
            <w:webHidden/>
          </w:rPr>
          <w:tab/>
        </w:r>
        <w:r w:rsidR="001B08D7">
          <w:rPr>
            <w:noProof/>
            <w:webHidden/>
          </w:rPr>
          <w:fldChar w:fldCharType="begin"/>
        </w:r>
        <w:r w:rsidR="001B08D7">
          <w:rPr>
            <w:noProof/>
            <w:webHidden/>
          </w:rPr>
          <w:instrText xml:space="preserve"> PAGEREF _Toc103938549 \h </w:instrText>
        </w:r>
        <w:r w:rsidR="001B08D7">
          <w:rPr>
            <w:noProof/>
            <w:webHidden/>
          </w:rPr>
        </w:r>
        <w:r w:rsidR="001B08D7">
          <w:rPr>
            <w:noProof/>
            <w:webHidden/>
          </w:rPr>
          <w:fldChar w:fldCharType="separate"/>
        </w:r>
        <w:r w:rsidR="001B08D7">
          <w:rPr>
            <w:noProof/>
            <w:webHidden/>
          </w:rPr>
          <w:t>106</w:t>
        </w:r>
        <w:r w:rsidR="001B08D7">
          <w:rPr>
            <w:noProof/>
            <w:webHidden/>
          </w:rPr>
          <w:fldChar w:fldCharType="end"/>
        </w:r>
      </w:hyperlink>
    </w:p>
    <w:p w14:paraId="3F444636" w14:textId="5173DAA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0" w:history="1">
        <w:r w:rsidR="001B08D7" w:rsidRPr="004D2622">
          <w:rPr>
            <w:rStyle w:val="Hyperlink"/>
            <w:noProof/>
          </w:rPr>
          <w:t>CodeSnippet 9: HTML Tags</w:t>
        </w:r>
        <w:r w:rsidR="001B08D7">
          <w:rPr>
            <w:noProof/>
            <w:webHidden/>
          </w:rPr>
          <w:tab/>
        </w:r>
        <w:r w:rsidR="001B08D7">
          <w:rPr>
            <w:noProof/>
            <w:webHidden/>
          </w:rPr>
          <w:fldChar w:fldCharType="begin"/>
        </w:r>
        <w:r w:rsidR="001B08D7">
          <w:rPr>
            <w:noProof/>
            <w:webHidden/>
          </w:rPr>
          <w:instrText xml:space="preserve"> PAGEREF _Toc103938550 \h </w:instrText>
        </w:r>
        <w:r w:rsidR="001B08D7">
          <w:rPr>
            <w:noProof/>
            <w:webHidden/>
          </w:rPr>
        </w:r>
        <w:r w:rsidR="001B08D7">
          <w:rPr>
            <w:noProof/>
            <w:webHidden/>
          </w:rPr>
          <w:fldChar w:fldCharType="separate"/>
        </w:r>
        <w:r w:rsidR="001B08D7">
          <w:rPr>
            <w:noProof/>
            <w:webHidden/>
          </w:rPr>
          <w:t>106</w:t>
        </w:r>
        <w:r w:rsidR="001B08D7">
          <w:rPr>
            <w:noProof/>
            <w:webHidden/>
          </w:rPr>
          <w:fldChar w:fldCharType="end"/>
        </w:r>
      </w:hyperlink>
    </w:p>
    <w:p w14:paraId="39466201" w14:textId="2EA7FD40"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1" w:history="1">
        <w:r w:rsidR="001B08D7" w:rsidRPr="004D2622">
          <w:rPr>
            <w:rStyle w:val="Hyperlink"/>
            <w:noProof/>
            <w:lang w:val="en-GB"/>
          </w:rPr>
          <w:t>CodeSnippet 10: html und CSS</w:t>
        </w:r>
        <w:r w:rsidR="001B08D7">
          <w:rPr>
            <w:noProof/>
            <w:webHidden/>
          </w:rPr>
          <w:tab/>
        </w:r>
        <w:r w:rsidR="001B08D7">
          <w:rPr>
            <w:noProof/>
            <w:webHidden/>
          </w:rPr>
          <w:fldChar w:fldCharType="begin"/>
        </w:r>
        <w:r w:rsidR="001B08D7">
          <w:rPr>
            <w:noProof/>
            <w:webHidden/>
          </w:rPr>
          <w:instrText xml:space="preserve"> PAGEREF _Toc103938551 \h </w:instrText>
        </w:r>
        <w:r w:rsidR="001B08D7">
          <w:rPr>
            <w:noProof/>
            <w:webHidden/>
          </w:rPr>
        </w:r>
        <w:r w:rsidR="001B08D7">
          <w:rPr>
            <w:noProof/>
            <w:webHidden/>
          </w:rPr>
          <w:fldChar w:fldCharType="separate"/>
        </w:r>
        <w:r w:rsidR="001B08D7">
          <w:rPr>
            <w:noProof/>
            <w:webHidden/>
          </w:rPr>
          <w:t>107</w:t>
        </w:r>
        <w:r w:rsidR="001B08D7">
          <w:rPr>
            <w:noProof/>
            <w:webHidden/>
          </w:rPr>
          <w:fldChar w:fldCharType="end"/>
        </w:r>
      </w:hyperlink>
    </w:p>
    <w:p w14:paraId="5C2A98C7" w14:textId="78267072"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2" w:history="1">
        <w:r w:rsidR="001B08D7" w:rsidRPr="004D2622">
          <w:rPr>
            <w:rStyle w:val="Hyperlink"/>
            <w:noProof/>
          </w:rPr>
          <w:t>CodeSnippet 11: CSS Grössenabhängige Einstellungen</w:t>
        </w:r>
        <w:r w:rsidR="001B08D7">
          <w:rPr>
            <w:noProof/>
            <w:webHidden/>
          </w:rPr>
          <w:tab/>
        </w:r>
        <w:r w:rsidR="001B08D7">
          <w:rPr>
            <w:noProof/>
            <w:webHidden/>
          </w:rPr>
          <w:fldChar w:fldCharType="begin"/>
        </w:r>
        <w:r w:rsidR="001B08D7">
          <w:rPr>
            <w:noProof/>
            <w:webHidden/>
          </w:rPr>
          <w:instrText xml:space="preserve"> PAGEREF _Toc103938552 \h </w:instrText>
        </w:r>
        <w:r w:rsidR="001B08D7">
          <w:rPr>
            <w:noProof/>
            <w:webHidden/>
          </w:rPr>
        </w:r>
        <w:r w:rsidR="001B08D7">
          <w:rPr>
            <w:noProof/>
            <w:webHidden/>
          </w:rPr>
          <w:fldChar w:fldCharType="separate"/>
        </w:r>
        <w:r w:rsidR="001B08D7">
          <w:rPr>
            <w:noProof/>
            <w:webHidden/>
          </w:rPr>
          <w:t>108</w:t>
        </w:r>
        <w:r w:rsidR="001B08D7">
          <w:rPr>
            <w:noProof/>
            <w:webHidden/>
          </w:rPr>
          <w:fldChar w:fldCharType="end"/>
        </w:r>
      </w:hyperlink>
    </w:p>
    <w:p w14:paraId="6933F104" w14:textId="4D4902AF"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3" w:history="1">
        <w:r w:rsidR="001B08D7" w:rsidRPr="004D2622">
          <w:rPr>
            <w:rStyle w:val="Hyperlink"/>
            <w:noProof/>
          </w:rPr>
          <w:t>CodeSnippet 12: Unterschied React / HTML</w:t>
        </w:r>
        <w:r w:rsidR="001B08D7">
          <w:rPr>
            <w:noProof/>
            <w:webHidden/>
          </w:rPr>
          <w:tab/>
        </w:r>
        <w:r w:rsidR="001B08D7">
          <w:rPr>
            <w:noProof/>
            <w:webHidden/>
          </w:rPr>
          <w:fldChar w:fldCharType="begin"/>
        </w:r>
        <w:r w:rsidR="001B08D7">
          <w:rPr>
            <w:noProof/>
            <w:webHidden/>
          </w:rPr>
          <w:instrText xml:space="preserve"> PAGEREF _Toc103938553 \h </w:instrText>
        </w:r>
        <w:r w:rsidR="001B08D7">
          <w:rPr>
            <w:noProof/>
            <w:webHidden/>
          </w:rPr>
        </w:r>
        <w:r w:rsidR="001B08D7">
          <w:rPr>
            <w:noProof/>
            <w:webHidden/>
          </w:rPr>
          <w:fldChar w:fldCharType="separate"/>
        </w:r>
        <w:r w:rsidR="001B08D7">
          <w:rPr>
            <w:noProof/>
            <w:webHidden/>
          </w:rPr>
          <w:t>108</w:t>
        </w:r>
        <w:r w:rsidR="001B08D7">
          <w:rPr>
            <w:noProof/>
            <w:webHidden/>
          </w:rPr>
          <w:fldChar w:fldCharType="end"/>
        </w:r>
      </w:hyperlink>
    </w:p>
    <w:p w14:paraId="08B227C8" w14:textId="07958B68"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4" w:history="1">
        <w:r w:rsidR="001B08D7" w:rsidRPr="004D2622">
          <w:rPr>
            <w:rStyle w:val="Hyperlink"/>
            <w:noProof/>
            <w:lang w:val="en-GB"/>
          </w:rPr>
          <w:t>CodeSnippet 13: Beispiell React Class</w:t>
        </w:r>
        <w:r w:rsidR="001B08D7">
          <w:rPr>
            <w:noProof/>
            <w:webHidden/>
          </w:rPr>
          <w:tab/>
        </w:r>
        <w:r w:rsidR="001B08D7">
          <w:rPr>
            <w:noProof/>
            <w:webHidden/>
          </w:rPr>
          <w:fldChar w:fldCharType="begin"/>
        </w:r>
        <w:r w:rsidR="001B08D7">
          <w:rPr>
            <w:noProof/>
            <w:webHidden/>
          </w:rPr>
          <w:instrText xml:space="preserve"> PAGEREF _Toc103938554 \h </w:instrText>
        </w:r>
        <w:r w:rsidR="001B08D7">
          <w:rPr>
            <w:noProof/>
            <w:webHidden/>
          </w:rPr>
        </w:r>
        <w:r w:rsidR="001B08D7">
          <w:rPr>
            <w:noProof/>
            <w:webHidden/>
          </w:rPr>
          <w:fldChar w:fldCharType="separate"/>
        </w:r>
        <w:r w:rsidR="001B08D7">
          <w:rPr>
            <w:noProof/>
            <w:webHidden/>
          </w:rPr>
          <w:t>109</w:t>
        </w:r>
        <w:r w:rsidR="001B08D7">
          <w:rPr>
            <w:noProof/>
            <w:webHidden/>
          </w:rPr>
          <w:fldChar w:fldCharType="end"/>
        </w:r>
      </w:hyperlink>
    </w:p>
    <w:p w14:paraId="35ACEAC4" w14:textId="6FD9C7C3"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5" w:history="1">
        <w:r w:rsidR="001B08D7" w:rsidRPr="004D2622">
          <w:rPr>
            <w:rStyle w:val="Hyperlink"/>
            <w:noProof/>
            <w:lang w:val="en-GB"/>
          </w:rPr>
          <w:t>CodeSnippet 14: React Margin im Header setzen</w:t>
        </w:r>
        <w:r w:rsidR="001B08D7">
          <w:rPr>
            <w:noProof/>
            <w:webHidden/>
          </w:rPr>
          <w:tab/>
        </w:r>
        <w:r w:rsidR="001B08D7">
          <w:rPr>
            <w:noProof/>
            <w:webHidden/>
          </w:rPr>
          <w:fldChar w:fldCharType="begin"/>
        </w:r>
        <w:r w:rsidR="001B08D7">
          <w:rPr>
            <w:noProof/>
            <w:webHidden/>
          </w:rPr>
          <w:instrText xml:space="preserve"> PAGEREF _Toc103938555 \h </w:instrText>
        </w:r>
        <w:r w:rsidR="001B08D7">
          <w:rPr>
            <w:noProof/>
            <w:webHidden/>
          </w:rPr>
        </w:r>
        <w:r w:rsidR="001B08D7">
          <w:rPr>
            <w:noProof/>
            <w:webHidden/>
          </w:rPr>
          <w:fldChar w:fldCharType="separate"/>
        </w:r>
        <w:r w:rsidR="001B08D7">
          <w:rPr>
            <w:noProof/>
            <w:webHidden/>
          </w:rPr>
          <w:t>109</w:t>
        </w:r>
        <w:r w:rsidR="001B08D7">
          <w:rPr>
            <w:noProof/>
            <w:webHidden/>
          </w:rPr>
          <w:fldChar w:fldCharType="end"/>
        </w:r>
      </w:hyperlink>
    </w:p>
    <w:p w14:paraId="45B72324" w14:textId="316DC8E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6" w:history="1">
        <w:r w:rsidR="001B08D7" w:rsidRPr="004D2622">
          <w:rPr>
            <w:rStyle w:val="Hyperlink"/>
            <w:noProof/>
          </w:rPr>
          <w:t>CodeSnippet 15: localStorage</w:t>
        </w:r>
        <w:r w:rsidR="001B08D7">
          <w:rPr>
            <w:noProof/>
            <w:webHidden/>
          </w:rPr>
          <w:tab/>
        </w:r>
        <w:r w:rsidR="001B08D7">
          <w:rPr>
            <w:noProof/>
            <w:webHidden/>
          </w:rPr>
          <w:fldChar w:fldCharType="begin"/>
        </w:r>
        <w:r w:rsidR="001B08D7">
          <w:rPr>
            <w:noProof/>
            <w:webHidden/>
          </w:rPr>
          <w:instrText xml:space="preserve"> PAGEREF _Toc103938556 \h </w:instrText>
        </w:r>
        <w:r w:rsidR="001B08D7">
          <w:rPr>
            <w:noProof/>
            <w:webHidden/>
          </w:rPr>
        </w:r>
        <w:r w:rsidR="001B08D7">
          <w:rPr>
            <w:noProof/>
            <w:webHidden/>
          </w:rPr>
          <w:fldChar w:fldCharType="separate"/>
        </w:r>
        <w:r w:rsidR="001B08D7">
          <w:rPr>
            <w:noProof/>
            <w:webHidden/>
          </w:rPr>
          <w:t>110</w:t>
        </w:r>
        <w:r w:rsidR="001B08D7">
          <w:rPr>
            <w:noProof/>
            <w:webHidden/>
          </w:rPr>
          <w:fldChar w:fldCharType="end"/>
        </w:r>
      </w:hyperlink>
    </w:p>
    <w:p w14:paraId="1DCBEFED" w14:textId="3028EFFA"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7" w:history="1">
        <w:r w:rsidR="001B08D7" w:rsidRPr="004D2622">
          <w:rPr>
            <w:rStyle w:val="Hyperlink"/>
            <w:noProof/>
          </w:rPr>
          <w:t>CodeSnippet 16: Cookies setzen und lesen</w:t>
        </w:r>
        <w:r w:rsidR="001B08D7">
          <w:rPr>
            <w:noProof/>
            <w:webHidden/>
          </w:rPr>
          <w:tab/>
        </w:r>
        <w:r w:rsidR="001B08D7">
          <w:rPr>
            <w:noProof/>
            <w:webHidden/>
          </w:rPr>
          <w:fldChar w:fldCharType="begin"/>
        </w:r>
        <w:r w:rsidR="001B08D7">
          <w:rPr>
            <w:noProof/>
            <w:webHidden/>
          </w:rPr>
          <w:instrText xml:space="preserve"> PAGEREF _Toc103938557 \h </w:instrText>
        </w:r>
        <w:r w:rsidR="001B08D7">
          <w:rPr>
            <w:noProof/>
            <w:webHidden/>
          </w:rPr>
        </w:r>
        <w:r w:rsidR="001B08D7">
          <w:rPr>
            <w:noProof/>
            <w:webHidden/>
          </w:rPr>
          <w:fldChar w:fldCharType="separate"/>
        </w:r>
        <w:r w:rsidR="001B08D7">
          <w:rPr>
            <w:noProof/>
            <w:webHidden/>
          </w:rPr>
          <w:t>110</w:t>
        </w:r>
        <w:r w:rsidR="001B08D7">
          <w:rPr>
            <w:noProof/>
            <w:webHidden/>
          </w:rPr>
          <w:fldChar w:fldCharType="end"/>
        </w:r>
      </w:hyperlink>
    </w:p>
    <w:p w14:paraId="33C01464" w14:textId="387DE84E"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8" w:history="1">
        <w:r w:rsidR="001B08D7" w:rsidRPr="004D2622">
          <w:rPr>
            <w:rStyle w:val="Hyperlink"/>
            <w:noProof/>
          </w:rPr>
          <w:t>CodeSnippet 17: git Befehle</w:t>
        </w:r>
        <w:r w:rsidR="001B08D7">
          <w:rPr>
            <w:noProof/>
            <w:webHidden/>
          </w:rPr>
          <w:tab/>
        </w:r>
        <w:r w:rsidR="001B08D7">
          <w:rPr>
            <w:noProof/>
            <w:webHidden/>
          </w:rPr>
          <w:fldChar w:fldCharType="begin"/>
        </w:r>
        <w:r w:rsidR="001B08D7">
          <w:rPr>
            <w:noProof/>
            <w:webHidden/>
          </w:rPr>
          <w:instrText xml:space="preserve"> PAGEREF _Toc103938558 \h </w:instrText>
        </w:r>
        <w:r w:rsidR="001B08D7">
          <w:rPr>
            <w:noProof/>
            <w:webHidden/>
          </w:rPr>
        </w:r>
        <w:r w:rsidR="001B08D7">
          <w:rPr>
            <w:noProof/>
            <w:webHidden/>
          </w:rPr>
          <w:fldChar w:fldCharType="separate"/>
        </w:r>
        <w:r w:rsidR="001B08D7">
          <w:rPr>
            <w:noProof/>
            <w:webHidden/>
          </w:rPr>
          <w:t>112</w:t>
        </w:r>
        <w:r w:rsidR="001B08D7">
          <w:rPr>
            <w:noProof/>
            <w:webHidden/>
          </w:rPr>
          <w:fldChar w:fldCharType="end"/>
        </w:r>
      </w:hyperlink>
    </w:p>
    <w:p w14:paraId="6ADB0A21" w14:textId="0843402D" w:rsidR="001B08D7" w:rsidRDefault="00F822C3">
      <w:pPr>
        <w:pStyle w:val="TableofFigures"/>
        <w:tabs>
          <w:tab w:val="right" w:leader="dot" w:pos="9911"/>
        </w:tabs>
        <w:rPr>
          <w:rFonts w:asciiTheme="minorHAnsi" w:eastAsiaTheme="minorEastAsia" w:hAnsiTheme="minorHAnsi" w:cstheme="minorBidi"/>
          <w:noProof/>
          <w:sz w:val="22"/>
          <w:szCs w:val="22"/>
          <w:lang w:eastAsia="de-CH"/>
        </w:rPr>
      </w:pPr>
      <w:hyperlink w:anchor="_Toc103938559" w:history="1">
        <w:r w:rsidR="001B08D7" w:rsidRPr="004D2622">
          <w:rPr>
            <w:rStyle w:val="Hyperlink"/>
            <w:noProof/>
          </w:rPr>
          <w:t>CodeSnippet 18: git Befehle für externes Repo</w:t>
        </w:r>
        <w:r w:rsidR="001B08D7">
          <w:rPr>
            <w:noProof/>
            <w:webHidden/>
          </w:rPr>
          <w:tab/>
        </w:r>
        <w:r w:rsidR="001B08D7">
          <w:rPr>
            <w:noProof/>
            <w:webHidden/>
          </w:rPr>
          <w:fldChar w:fldCharType="begin"/>
        </w:r>
        <w:r w:rsidR="001B08D7">
          <w:rPr>
            <w:noProof/>
            <w:webHidden/>
          </w:rPr>
          <w:instrText xml:space="preserve"> PAGEREF _Toc103938559 \h </w:instrText>
        </w:r>
        <w:r w:rsidR="001B08D7">
          <w:rPr>
            <w:noProof/>
            <w:webHidden/>
          </w:rPr>
        </w:r>
        <w:r w:rsidR="001B08D7">
          <w:rPr>
            <w:noProof/>
            <w:webHidden/>
          </w:rPr>
          <w:fldChar w:fldCharType="separate"/>
        </w:r>
        <w:r w:rsidR="001B08D7">
          <w:rPr>
            <w:noProof/>
            <w:webHidden/>
          </w:rPr>
          <w:t>112</w:t>
        </w:r>
        <w:r w:rsidR="001B08D7">
          <w:rPr>
            <w:noProof/>
            <w:webHidden/>
          </w:rPr>
          <w:fldChar w:fldCharType="end"/>
        </w:r>
      </w:hyperlink>
    </w:p>
    <w:p w14:paraId="539F1DD2" w14:textId="702090F7" w:rsidR="002D65BD" w:rsidRPr="00104051" w:rsidRDefault="002D65BD" w:rsidP="00104051">
      <w:r>
        <w:fldChar w:fldCharType="end"/>
      </w:r>
    </w:p>
    <w:sectPr w:rsidR="002D65BD" w:rsidRPr="00104051" w:rsidSect="00B333E2">
      <w:headerReference w:type="default" r:id="rId195"/>
      <w:footerReference w:type="default" r:id="rId196"/>
      <w:headerReference w:type="first" r:id="rId197"/>
      <w:pgSz w:w="11906" w:h="16838" w:code="9"/>
      <w:pgMar w:top="1134" w:right="851" w:bottom="1134" w:left="1134" w:header="567" w:footer="39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Adrian Roelli" w:date="2020-08-06T07:53:00Z" w:initials="AR">
    <w:p w14:paraId="3E733E15" w14:textId="15D7CE77" w:rsidR="0025353A" w:rsidRDefault="0025353A">
      <w:pPr>
        <w:pStyle w:val="CommentText"/>
      </w:pPr>
      <w:r>
        <w:rPr>
          <w:rStyle w:val="CommentReference"/>
        </w:rPr>
        <w:annotationRef/>
      </w:r>
      <w:r>
        <w:t>Rechtschreibung prüfen, Satzstellung prüfen</w:t>
      </w:r>
    </w:p>
  </w:comment>
  <w:comment w:id="6" w:author="Adrian Roelli" w:date="2020-08-13T11:54:00Z" w:initials="AR">
    <w:p w14:paraId="4F199550" w14:textId="5C99BB8E" w:rsidR="0025353A" w:rsidRDefault="0025353A">
      <w:pPr>
        <w:pStyle w:val="CommentText"/>
      </w:pPr>
      <w:r>
        <w:rPr>
          <w:rStyle w:val="CommentReference"/>
        </w:rPr>
        <w:annotationRef/>
      </w:r>
      <w:r>
        <w:t>Auflistungen müssen eingerückt sein, sonst bricht es den Lesefluss (und es sieht komisch aus)</w:t>
      </w:r>
    </w:p>
  </w:comment>
  <w:comment w:id="8" w:author="Adrian Roelli" w:date="2020-08-06T07:54:00Z" w:initials="AR">
    <w:p w14:paraId="13186F45" w14:textId="76DFC701" w:rsidR="0025353A" w:rsidRDefault="0025353A">
      <w:pPr>
        <w:pStyle w:val="CommentText"/>
      </w:pPr>
      <w:r>
        <w:rPr>
          <w:rStyle w:val="CommentReference"/>
        </w:rPr>
        <w:annotationRef/>
      </w:r>
      <w:r>
        <w:t>Satzaufbau prüfen</w:t>
      </w:r>
    </w:p>
  </w:comment>
  <w:comment w:id="10" w:author="Adrian Roelli" w:date="2020-08-06T07:51:00Z" w:initials="AR">
    <w:p w14:paraId="01492092" w14:textId="6FE4FAB7" w:rsidR="0025353A" w:rsidRDefault="0025353A">
      <w:pPr>
        <w:pStyle w:val="CommentText"/>
      </w:pPr>
      <w:r>
        <w:rPr>
          <w:rStyle w:val="CommentReference"/>
        </w:rPr>
        <w:annotationRef/>
      </w:r>
      <w:r>
        <w:t>Bild gehört zum Kapitel -&gt; unterhalb vom Kapitel anordnen</w:t>
      </w:r>
    </w:p>
  </w:comment>
  <w:comment w:id="11" w:author="Adrian Roelli" w:date="2020-08-13T11:51:00Z" w:initials="AR">
    <w:p w14:paraId="45CDD34A" w14:textId="296CE5B6" w:rsidR="0025353A" w:rsidRDefault="0025353A">
      <w:pPr>
        <w:pStyle w:val="CommentText"/>
      </w:pPr>
      <w:r>
        <w:rPr>
          <w:rStyle w:val="CommentReference"/>
        </w:rPr>
        <w:annotationRef/>
      </w:r>
      <w:r>
        <w:t>hier beginnt neues Thema -&gt; Zeilenumbruch</w:t>
      </w:r>
    </w:p>
  </w:comment>
  <w:comment w:id="12" w:author="Adrian Roelli" w:date="2020-08-13T11:52:00Z" w:initials="AR">
    <w:p w14:paraId="118B488C" w14:textId="77777777" w:rsidR="0025353A" w:rsidRDefault="0025353A" w:rsidP="00AC3D14">
      <w:pPr>
        <w:pStyle w:val="CommentText"/>
      </w:pPr>
      <w:r>
        <w:rPr>
          <w:rStyle w:val="CommentReference"/>
        </w:rPr>
        <w:annotationRef/>
      </w:r>
      <w:r>
        <w:rPr>
          <w:rStyle w:val="CommentReference"/>
        </w:rPr>
        <w:annotationRef/>
      </w:r>
      <w:r>
        <w:t>hier beginnt neues Thema -&gt; Zeilenumbruch</w:t>
      </w:r>
    </w:p>
    <w:p w14:paraId="45B3583E" w14:textId="276AD391" w:rsidR="0025353A" w:rsidRDefault="0025353A">
      <w:pPr>
        <w:pStyle w:val="CommentText"/>
      </w:pPr>
    </w:p>
  </w:comment>
  <w:comment w:id="14" w:author="Adrian Roelli" w:date="2020-08-13T11:52:00Z" w:initials="AR">
    <w:p w14:paraId="1867D942" w14:textId="1E7F30CD" w:rsidR="0025353A" w:rsidRDefault="0025353A">
      <w:pPr>
        <w:pStyle w:val="CommentText"/>
      </w:pPr>
      <w:r>
        <w:rPr>
          <w:rStyle w:val="CommentReference"/>
        </w:rPr>
        <w:annotationRef/>
      </w:r>
      <w:r>
        <w:t xml:space="preserve">es ist nicht klar was du mit «automatisch vervollständigen» meinst -&gt; besser beschreiben was du meinst </w:t>
      </w:r>
    </w:p>
  </w:comment>
  <w:comment w:id="16" w:author="Adrian Roelli" w:date="2020-08-13T12:01:00Z" w:initials="AR">
    <w:p w14:paraId="0CE600EB" w14:textId="115B148D" w:rsidR="0025353A" w:rsidRDefault="0025353A">
      <w:pPr>
        <w:pStyle w:val="CommentText"/>
      </w:pPr>
      <w:r>
        <w:rPr>
          <w:rStyle w:val="CommentReference"/>
        </w:rPr>
        <w:annotationRef/>
      </w:r>
      <w:r>
        <w:t>ist das der korrekte Produktename? Achtung, der Name kommt wahrscheinlich auch noch an anderen Stellen vor -&gt; alle anpassen, nicht nur hier wo der Kommentar steht!!!</w:t>
      </w:r>
    </w:p>
  </w:comment>
  <w:comment w:id="17" w:author="Adrian Roelli" w:date="2020-08-06T08:02:00Z" w:initials="AR">
    <w:p w14:paraId="1B103D69" w14:textId="7A14F714" w:rsidR="0025353A" w:rsidRDefault="0025353A">
      <w:pPr>
        <w:pStyle w:val="CommentText"/>
      </w:pPr>
      <w:r>
        <w:rPr>
          <w:rStyle w:val="CommentReference"/>
        </w:rPr>
        <w:annotationRef/>
      </w:r>
      <w:r>
        <w:t>Wie funktioniert ein/dieser Passwortmanager?</w:t>
      </w:r>
    </w:p>
    <w:p w14:paraId="6F2C4F30" w14:textId="40085777" w:rsidR="0025353A" w:rsidRDefault="0025353A">
      <w:pPr>
        <w:pStyle w:val="CommentText"/>
      </w:pPr>
    </w:p>
  </w:comment>
  <w:comment w:id="18" w:author="Adrian Roelli" w:date="2020-08-13T12:10:00Z" w:initials="AR">
    <w:p w14:paraId="2FC2E42F" w14:textId="6BFAC3A3" w:rsidR="0025353A" w:rsidRDefault="0025353A">
      <w:pPr>
        <w:pStyle w:val="CommentText"/>
      </w:pPr>
      <w:r>
        <w:rPr>
          <w:rStyle w:val="CommentReference"/>
        </w:rPr>
        <w:annotationRef/>
      </w:r>
      <w:r>
        <w:t>Es ist eine Datenbank die in einer Datei abgespeichert ist</w:t>
      </w:r>
    </w:p>
  </w:comment>
  <w:comment w:id="19" w:author="Adrian Roelli" w:date="2020-08-13T11:58:00Z" w:initials="AR">
    <w:p w14:paraId="1707DC27" w14:textId="1989ACD1" w:rsidR="0025353A" w:rsidRDefault="0025353A">
      <w:pPr>
        <w:pStyle w:val="CommentText"/>
      </w:pPr>
      <w:r>
        <w:rPr>
          <w:rStyle w:val="CommentReference"/>
        </w:rPr>
        <w:annotationRef/>
      </w:r>
      <w:r>
        <w:t>man schaut nicht die Datei an, KeePass kann die Login-Daten aus der verschlüsselten Datei anzeigen, wenn das Passwort korrekt ist!</w:t>
      </w:r>
    </w:p>
  </w:comment>
  <w:comment w:id="21" w:author="Adrian Roelli" w:date="2020-08-13T12:15:00Z" w:initials="AR">
    <w:p w14:paraId="3EAEE83B" w14:textId="7D95FA03" w:rsidR="0025353A" w:rsidRDefault="0025353A">
      <w:pPr>
        <w:pStyle w:val="CommentText"/>
      </w:pPr>
      <w:r>
        <w:rPr>
          <w:rStyle w:val="CommentReference"/>
        </w:rPr>
        <w:annotationRef/>
      </w:r>
      <w:r>
        <w:t>Das nennt man Toolbar</w:t>
      </w:r>
    </w:p>
  </w:comment>
  <w:comment w:id="20" w:author="Adrian Roelli" w:date="2020-08-13T12:09:00Z" w:initials="AR">
    <w:p w14:paraId="33082E21" w14:textId="5FD862F9" w:rsidR="0025353A" w:rsidRDefault="0025353A">
      <w:pPr>
        <w:pStyle w:val="CommentText"/>
      </w:pPr>
      <w:r>
        <w:rPr>
          <w:rStyle w:val="CommentReference"/>
        </w:rPr>
        <w:annotationRef/>
      </w:r>
      <w:proofErr w:type="spellStart"/>
      <w:r>
        <w:t>Hmmm</w:t>
      </w:r>
      <w:proofErr w:type="spellEnd"/>
      <w:r>
        <w:t xml:space="preserve">…, bin nicht sicher aber </w:t>
      </w:r>
      <w:proofErr w:type="gramStart"/>
      <w:r>
        <w:t>meine</w:t>
      </w:r>
      <w:proofErr w:type="gramEnd"/>
      <w:r>
        <w:t xml:space="preserve"> dass man «nach der Installation» zuerst eine neue Datenbank erstellen muss. Erst dann kann man in dieser Datenbank mit dem Schlüssel-Icon neue Einträge machen.</w:t>
      </w:r>
    </w:p>
  </w:comment>
  <w:comment w:id="27" w:author="Adrian Roelli" w:date="2020-08-06T08:10:00Z" w:initials="AR">
    <w:p w14:paraId="09D0BD32" w14:textId="1367A99A" w:rsidR="0025353A" w:rsidRDefault="0025353A">
      <w:pPr>
        <w:pStyle w:val="CommentText"/>
      </w:pPr>
      <w:r>
        <w:rPr>
          <w:rStyle w:val="CommentReference"/>
        </w:rPr>
        <w:annotationRef/>
      </w:r>
      <w:r>
        <w:t>ist das wirklich ein System? ich meine es gibt dafür einen besseren Begriff</w:t>
      </w:r>
    </w:p>
  </w:comment>
  <w:comment w:id="31" w:author="Adrian Roelli" w:date="2020-08-06T08:17:00Z" w:initials="AR">
    <w:p w14:paraId="1F07D288" w14:textId="27A6CCD5" w:rsidR="0025353A" w:rsidRDefault="0025353A">
      <w:pPr>
        <w:pStyle w:val="CommentText"/>
      </w:pPr>
      <w:r>
        <w:rPr>
          <w:rStyle w:val="CommentReference"/>
        </w:rPr>
        <w:annotationRef/>
      </w:r>
      <w:r>
        <w:t>Das ging doch nicht so einfach, weil es anders funktioniert als die Kalender von Mitarbeitern anzuzeigen (wir mussten zuerst jemanden anderen Fragen wie das geht). Deshalb würde ich beschreiben wie das geht (am besten gleich beide Varianten).</w:t>
      </w:r>
    </w:p>
  </w:comment>
  <w:comment w:id="32" w:author="Adrian Roelli" w:date="2020-08-06T08:16:00Z" w:initials="AR">
    <w:p w14:paraId="0C3569A4" w14:textId="1469199A" w:rsidR="0025353A" w:rsidRDefault="0025353A">
      <w:pPr>
        <w:pStyle w:val="CommentText"/>
      </w:pPr>
      <w:r>
        <w:rPr>
          <w:rStyle w:val="CommentReference"/>
        </w:rPr>
        <w:annotationRef/>
      </w:r>
      <w:r>
        <w:t>«</w:t>
      </w:r>
      <w:proofErr w:type="spellStart"/>
      <w:r>
        <w:t>in dem</w:t>
      </w:r>
      <w:proofErr w:type="spellEnd"/>
      <w:r>
        <w:t>», denn «indem» bedeutet etwas anderes</w:t>
      </w:r>
    </w:p>
  </w:comment>
  <w:comment w:id="33" w:author="Adrian Roelli" w:date="2020-08-13T12:22:00Z" w:initials="AR">
    <w:p w14:paraId="76BBF3A0" w14:textId="5490FB15" w:rsidR="0025353A" w:rsidRDefault="0025353A">
      <w:pPr>
        <w:pStyle w:val="CommentText"/>
      </w:pPr>
      <w:r>
        <w:rPr>
          <w:rStyle w:val="CommentReference"/>
        </w:rPr>
        <w:annotationRef/>
      </w:r>
      <w:r>
        <w:t>Was musstes du suchen? -&gt; das versteht man nicht</w:t>
      </w:r>
    </w:p>
  </w:comment>
  <w:comment w:id="34" w:author="Adrian Roelli" w:date="2020-08-13T12:22:00Z" w:initials="AR">
    <w:p w14:paraId="5D061821" w14:textId="77777777" w:rsidR="0025353A" w:rsidRDefault="0025353A">
      <w:pPr>
        <w:pStyle w:val="CommentText"/>
      </w:pPr>
      <w:r>
        <w:rPr>
          <w:rStyle w:val="CommentReference"/>
        </w:rPr>
        <w:annotationRef/>
      </w:r>
      <w:r>
        <w:t>ist doch wunderschön rot unterstrichen, das springt einem förmlich ins Auge</w:t>
      </w:r>
    </w:p>
    <w:p w14:paraId="42440F9C" w14:textId="64DE9728" w:rsidR="0025353A" w:rsidRDefault="0025353A">
      <w:pPr>
        <w:pStyle w:val="CommentText"/>
      </w:pPr>
      <w:r>
        <w:t>Ist bei dir das Anzeigen der Rechtschreibefehler nicht aktiviert?</w:t>
      </w:r>
    </w:p>
  </w:comment>
  <w:comment w:id="35" w:author="Adrian Roelli" w:date="2020-08-13T12:24:00Z" w:initials="AR">
    <w:p w14:paraId="4C3BC2C0" w14:textId="4F3279CD" w:rsidR="0025353A" w:rsidRDefault="0025353A">
      <w:pPr>
        <w:pStyle w:val="CommentText"/>
      </w:pPr>
      <w:r>
        <w:rPr>
          <w:rStyle w:val="CommentReference"/>
        </w:rPr>
        <w:annotationRef/>
      </w:r>
      <w:r>
        <w:t>zeig doch gleich den markierten Ordner im Bild, dann weiss man auch wie die Datei heisst</w:t>
      </w:r>
    </w:p>
  </w:comment>
  <w:comment w:id="39" w:author="Adrian Roelli" w:date="2020-08-13T12:27:00Z" w:initials="AR">
    <w:p w14:paraId="063C99B4" w14:textId="6FE1BFE1" w:rsidR="0025353A" w:rsidRDefault="0025353A">
      <w:pPr>
        <w:pStyle w:val="CommentText"/>
      </w:pPr>
      <w:r>
        <w:rPr>
          <w:rStyle w:val="CommentReference"/>
        </w:rPr>
        <w:annotationRef/>
      </w:r>
      <w:r>
        <w:t>die Satzstellung erlaubt kein Verb an dieser Stelle</w:t>
      </w:r>
    </w:p>
  </w:comment>
  <w:comment w:id="40" w:author="Adrian Roelli" w:date="2020-08-13T12:28:00Z" w:initials="AR">
    <w:p w14:paraId="60BA213E" w14:textId="0DD59253" w:rsidR="0025353A" w:rsidRDefault="0025353A">
      <w:pPr>
        <w:pStyle w:val="CommentText"/>
      </w:pPr>
      <w:r>
        <w:rPr>
          <w:rStyle w:val="CommentReference"/>
        </w:rPr>
        <w:annotationRef/>
      </w:r>
      <w:r>
        <w:t>?</w:t>
      </w:r>
    </w:p>
  </w:comment>
  <w:comment w:id="42" w:author="Adrian Roelli" w:date="2020-08-13T12:30:00Z" w:initials="AR">
    <w:p w14:paraId="19F0D4E0" w14:textId="011284AF" w:rsidR="0025353A" w:rsidRDefault="0025353A">
      <w:pPr>
        <w:pStyle w:val="CommentText"/>
      </w:pPr>
      <w:r>
        <w:rPr>
          <w:rStyle w:val="CommentReference"/>
        </w:rPr>
        <w:annotationRef/>
      </w:r>
      <w:r>
        <w:t>Du hast hier zwei Bilder nebeneinander, der Text ist aber teils ober-unterhalb -&gt; das ist schwierig zu lesen/verstehen</w:t>
      </w:r>
    </w:p>
  </w:comment>
  <w:comment w:id="46" w:author="Adrian Roelli" w:date="2020-08-06T08:27:00Z" w:initials="AR">
    <w:p w14:paraId="780BA033" w14:textId="53D5F2C8" w:rsidR="0025353A" w:rsidRDefault="0025353A">
      <w:pPr>
        <w:pStyle w:val="CommentText"/>
      </w:pPr>
      <w:r>
        <w:rPr>
          <w:rStyle w:val="CommentReference"/>
        </w:rPr>
        <w:annotationRef/>
      </w:r>
      <w:proofErr w:type="gramStart"/>
      <w:r>
        <w:t>!nicht</w:t>
      </w:r>
      <w:proofErr w:type="gramEnd"/>
      <w:r>
        <w:t xml:space="preserve"> zu lange Sätze, in der Regel eine Information pro Satz!</w:t>
      </w:r>
    </w:p>
  </w:comment>
  <w:comment w:id="47" w:author="Adrian Roelli" w:date="2020-08-06T08:28:00Z" w:initials="AR">
    <w:p w14:paraId="51CFBD3E" w14:textId="40654AC3" w:rsidR="0025353A" w:rsidRDefault="0025353A">
      <w:pPr>
        <w:pStyle w:val="CommentText"/>
      </w:pPr>
      <w:r>
        <w:rPr>
          <w:rStyle w:val="CommentReference"/>
        </w:rPr>
        <w:annotationRef/>
      </w:r>
      <w:r>
        <w:t>«müssen» klingt so als wenn es eine Qual war, ich hoffe dem ist nicht so ;-)</w:t>
      </w:r>
    </w:p>
  </w:comment>
  <w:comment w:id="52" w:author="Adrian Roelli" w:date="2020-08-20T08:48:00Z" w:initials="AR">
    <w:p w14:paraId="7E0BFBA5" w14:textId="2CC1F702" w:rsidR="0025353A" w:rsidRDefault="0025353A">
      <w:pPr>
        <w:pStyle w:val="CommentText"/>
      </w:pPr>
      <w:r>
        <w:rPr>
          <w:rStyle w:val="CommentReference"/>
        </w:rPr>
        <w:annotationRef/>
      </w:r>
    </w:p>
  </w:comment>
  <w:comment w:id="51" w:author="Adrian Roelli" w:date="2020-08-20T08:40:00Z" w:initials="AR">
    <w:p w14:paraId="13DA0BFC" w14:textId="6FEA7132" w:rsidR="0025353A" w:rsidRDefault="0025353A">
      <w:pPr>
        <w:pStyle w:val="CommentText"/>
      </w:pPr>
      <w:r>
        <w:rPr>
          <w:rStyle w:val="CommentReference"/>
        </w:rPr>
        <w:annotationRef/>
      </w:r>
      <w:r>
        <w:t>3 Schreibfehler</w:t>
      </w:r>
    </w:p>
  </w:comment>
  <w:comment w:id="54" w:author="Adrian Roelli" w:date="2020-08-18T17:42:00Z" w:initials="AR">
    <w:p w14:paraId="32536523" w14:textId="77777777" w:rsidR="0025353A" w:rsidRDefault="0025353A">
      <w:pPr>
        <w:pStyle w:val="CommentText"/>
      </w:pPr>
      <w:r>
        <w:rPr>
          <w:rStyle w:val="CommentReference"/>
        </w:rPr>
        <w:annotationRef/>
      </w:r>
      <w:r>
        <w:t xml:space="preserve">«von und bis», beim Lesen bemerkt man </w:t>
      </w:r>
      <w:proofErr w:type="gramStart"/>
      <w:r>
        <w:t>nicht</w:t>
      </w:r>
      <w:proofErr w:type="gramEnd"/>
      <w:r>
        <w:t xml:space="preserve"> dass das Texte in Zellen vom unteren Bild sind!</w:t>
      </w:r>
    </w:p>
    <w:p w14:paraId="17BBE915" w14:textId="77777777" w:rsidR="0025353A" w:rsidRDefault="0025353A">
      <w:pPr>
        <w:pStyle w:val="CommentText"/>
      </w:pPr>
      <w:r>
        <w:t>Auch die Zahlen 2 und 5 solltest du beschreiben was diese bedeuten.</w:t>
      </w:r>
    </w:p>
    <w:p w14:paraId="53BE365B" w14:textId="2B72979E" w:rsidR="0025353A" w:rsidRDefault="0025353A">
      <w:pPr>
        <w:pStyle w:val="CommentText"/>
      </w:pPr>
      <w:r>
        <w:t>Ich würde den ganzen Absatz auf die neue Seite zum Bild verschieben um die Lesbarkeit zu erhöhen.</w:t>
      </w:r>
    </w:p>
  </w:comment>
  <w:comment w:id="59" w:author="Adrian Roelli" w:date="2020-08-18T17:35:00Z" w:initials="AR">
    <w:p w14:paraId="6B892EFD" w14:textId="59830FC2" w:rsidR="0025353A" w:rsidRDefault="0025353A">
      <w:pPr>
        <w:pStyle w:val="CommentText"/>
      </w:pPr>
      <w:r>
        <w:rPr>
          <w:rStyle w:val="CommentReference"/>
        </w:rPr>
        <w:annotationRef/>
      </w:r>
      <w:r>
        <w:t>Zelle B2</w:t>
      </w:r>
    </w:p>
  </w:comment>
  <w:comment w:id="60" w:author="Adrian Roelli" w:date="2020-08-18T17:35:00Z" w:initials="AR">
    <w:p w14:paraId="140062FD" w14:textId="693134A1" w:rsidR="0025353A" w:rsidRDefault="0025353A">
      <w:pPr>
        <w:pStyle w:val="CommentText"/>
      </w:pPr>
      <w:r>
        <w:rPr>
          <w:rStyle w:val="CommentReference"/>
        </w:rPr>
        <w:annotationRef/>
      </w:r>
      <w:r>
        <w:t>gut erklärt, die roten Striche würde ich weglassen (verwirren, sagen nichts aus)</w:t>
      </w:r>
    </w:p>
  </w:comment>
  <w:comment w:id="65" w:author="Adrian Roelli" w:date="2020-08-18T17:46:00Z" w:initials="AR">
    <w:p w14:paraId="25938E63" w14:textId="6D3642F2" w:rsidR="0025353A" w:rsidRDefault="0025353A">
      <w:pPr>
        <w:pStyle w:val="CommentText"/>
      </w:pPr>
      <w:r>
        <w:rPr>
          <w:rStyle w:val="CommentReference"/>
        </w:rPr>
        <w:annotationRef/>
      </w:r>
      <w:r>
        <w:t>.</w:t>
      </w:r>
    </w:p>
  </w:comment>
  <w:comment w:id="66" w:author="Adrian Roelli" w:date="2020-08-20T08:48:00Z" w:initials="AR">
    <w:p w14:paraId="282DCA31" w14:textId="18593B8E" w:rsidR="0025353A" w:rsidRDefault="0025353A">
      <w:pPr>
        <w:pStyle w:val="CommentText"/>
      </w:pPr>
      <w:r>
        <w:rPr>
          <w:rStyle w:val="CommentReference"/>
        </w:rPr>
        <w:annotationRef/>
      </w:r>
      <w:r>
        <w:t>anders formulieren</w:t>
      </w:r>
    </w:p>
  </w:comment>
  <w:comment w:id="67" w:author="Adrian Roelli" w:date="2020-08-13T13:24:00Z" w:initials="AR">
    <w:p w14:paraId="40319AD1" w14:textId="12865371" w:rsidR="0025353A" w:rsidRDefault="0025353A">
      <w:pPr>
        <w:pStyle w:val="CommentText"/>
      </w:pPr>
      <w:r>
        <w:rPr>
          <w:rStyle w:val="CommentReference"/>
        </w:rPr>
        <w:annotationRef/>
      </w:r>
      <w:r>
        <w:t>Die ganze Beschreibung bringt mir nichts. Selbst wenn ich es verstehen möchte habe ich keine Chance zu verstehen was damit gemacht wird.</w:t>
      </w:r>
    </w:p>
  </w:comment>
  <w:comment w:id="72" w:author="Adrian Roelli" w:date="2020-08-18T17:51:00Z" w:initials="AR">
    <w:p w14:paraId="6041C61A" w14:textId="71A49993" w:rsidR="0025353A" w:rsidRDefault="0025353A">
      <w:pPr>
        <w:pStyle w:val="CommentText"/>
      </w:pPr>
      <w:r>
        <w:rPr>
          <w:rStyle w:val="CommentReference"/>
        </w:rPr>
        <w:annotationRef/>
      </w:r>
      <w:r>
        <w:t>Was sind das für kleine Buchstaben und Zahlen im Bild, was sagen die aus?</w:t>
      </w:r>
    </w:p>
  </w:comment>
  <w:comment w:id="74" w:author="Adrian Roelli" w:date="2020-08-18T17:52:00Z" w:initials="AR">
    <w:p w14:paraId="52A49FFA" w14:textId="42D7EDC0" w:rsidR="0025353A" w:rsidRDefault="0025353A">
      <w:pPr>
        <w:pStyle w:val="CommentText"/>
      </w:pPr>
      <w:r>
        <w:rPr>
          <w:rStyle w:val="CommentReference"/>
        </w:rPr>
        <w:annotationRef/>
      </w:r>
      <w:r>
        <w:t>Achte darauf, dass du bei den Bilder-Beschriftungen etwas mehr Information reinpackst. z.B. «Dateimanager-Suche nach Objekten die den Text «abc» enthalten</w:t>
      </w:r>
    </w:p>
  </w:comment>
  <w:comment w:id="75" w:author="Adrian Roelli" w:date="2020-08-18T17:50:00Z" w:initials="AR">
    <w:p w14:paraId="655DC63D" w14:textId="3A22B335" w:rsidR="0025353A" w:rsidRDefault="0025353A">
      <w:pPr>
        <w:pStyle w:val="CommentText"/>
      </w:pPr>
      <w:r>
        <w:rPr>
          <w:rStyle w:val="CommentReference"/>
        </w:rPr>
        <w:annotationRef/>
      </w:r>
      <w:r>
        <w:t xml:space="preserve">Was fehlt ist der </w:t>
      </w:r>
      <w:proofErr w:type="gramStart"/>
      <w:r>
        <w:t>Hinweis</w:t>
      </w:r>
      <w:proofErr w:type="gramEnd"/>
      <w:r>
        <w:t xml:space="preserve"> dass die Schlüsselwörter abhängig von der Sprache sind.</w:t>
      </w:r>
    </w:p>
  </w:comment>
  <w:comment w:id="77" w:author="Remo Schneller" w:date="2020-08-12T11:01:00Z" w:initials="RS">
    <w:p w14:paraId="7B75CBF9" w14:textId="0EF0A7C2" w:rsidR="0025353A" w:rsidRDefault="0025353A">
      <w:pPr>
        <w:pStyle w:val="CommentText"/>
      </w:pPr>
      <w:r>
        <w:rPr>
          <w:rStyle w:val="CommentReference"/>
        </w:rPr>
        <w:annotationRef/>
      </w:r>
      <w:r>
        <w:t>Abbildungen brauchen eine Beschreibung, nur anhand der Nummer hilft das Abbildungsverzeichnis nichts.</w:t>
      </w:r>
    </w:p>
  </w:comment>
  <w:comment w:id="79" w:author="Remo Schneller" w:date="2020-08-12T11:02:00Z" w:initials="RS">
    <w:p w14:paraId="416072D3" w14:textId="46BF0863" w:rsidR="0025353A" w:rsidRDefault="0025353A">
      <w:pPr>
        <w:pStyle w:val="CommentText"/>
      </w:pPr>
      <w:r>
        <w:rPr>
          <w:rStyle w:val="CommentReference"/>
        </w:rPr>
        <w:annotationRef/>
      </w:r>
      <w:r>
        <w:t>Besser nicht zu lange Sätze.</w:t>
      </w:r>
    </w:p>
  </w:comment>
  <w:comment w:id="83" w:author="Remo Schneller" w:date="2020-08-12T11:03:00Z" w:initials="RS">
    <w:p w14:paraId="50538D10" w14:textId="5782C108" w:rsidR="0025353A" w:rsidRDefault="0025353A">
      <w:pPr>
        <w:pStyle w:val="CommentText"/>
      </w:pPr>
      <w:r>
        <w:rPr>
          <w:rStyle w:val="CommentReference"/>
        </w:rPr>
        <w:annotationRef/>
      </w:r>
      <w:r>
        <w:t>Warum grauer Hintergrund?</w:t>
      </w:r>
    </w:p>
  </w:comment>
  <w:comment w:id="91" w:author="Adrian Roelli" w:date="2020-09-03T14:19:00Z" w:initials="AR">
    <w:p w14:paraId="7280CF45" w14:textId="75E65F4B" w:rsidR="0025353A" w:rsidRDefault="0025353A">
      <w:pPr>
        <w:pStyle w:val="CommentText"/>
      </w:pPr>
      <w:r>
        <w:rPr>
          <w:rStyle w:val="CommentReference"/>
        </w:rPr>
        <w:annotationRef/>
      </w:r>
      <w:r>
        <w:t xml:space="preserve">das nennt man «Syntax </w:t>
      </w:r>
      <w:proofErr w:type="spellStart"/>
      <w:r>
        <w:t>Highlighting</w:t>
      </w:r>
      <w:proofErr w:type="spellEnd"/>
      <w:r>
        <w:t>».</w:t>
      </w:r>
    </w:p>
  </w:comment>
  <w:comment w:id="94" w:author="Adrian Roelli" w:date="2020-09-03T14:21:00Z" w:initials="AR">
    <w:p w14:paraId="50C688DB" w14:textId="1E0666C9" w:rsidR="0025353A" w:rsidRDefault="0025353A">
      <w:pPr>
        <w:pStyle w:val="CommentText"/>
      </w:pPr>
      <w:r>
        <w:rPr>
          <w:rStyle w:val="CommentReference"/>
        </w:rPr>
        <w:annotationRef/>
      </w:r>
      <w:r>
        <w:t xml:space="preserve">, um </w:t>
      </w:r>
      <w:proofErr w:type="spellStart"/>
      <w:r>
        <w:t>Skirpts</w:t>
      </w:r>
      <w:proofErr w:type="spellEnd"/>
      <w:r>
        <w:t xml:space="preserve"> auszuführen.</w:t>
      </w:r>
    </w:p>
  </w:comment>
  <w:comment w:id="95" w:author="Adrian Roelli" w:date="2020-09-23T08:52:00Z" w:initials="AR">
    <w:p w14:paraId="284F25FC" w14:textId="498D727A" w:rsidR="0025353A" w:rsidRDefault="0025353A">
      <w:pPr>
        <w:pStyle w:val="CommentText"/>
      </w:pPr>
      <w:r>
        <w:rPr>
          <w:rStyle w:val="CommentReference"/>
        </w:rPr>
        <w:annotationRef/>
      </w:r>
      <w:r>
        <w:t xml:space="preserve">Ich würde diesen Teil auch oberhalb des Codes schreiben (z.B. </w:t>
      </w:r>
      <w:proofErr w:type="gramStart"/>
      <w:r>
        <w:t>«..</w:t>
      </w:r>
      <w:proofErr w:type="gramEnd"/>
      <w:r>
        <w:t xml:space="preserve"> ausführen und folgendes in die PowerShell Konsole eintippen:»</w:t>
      </w:r>
    </w:p>
    <w:p w14:paraId="0633D857" w14:textId="686FC028" w:rsidR="0025353A" w:rsidRDefault="0025353A">
      <w:pPr>
        <w:pStyle w:val="CommentText"/>
      </w:pPr>
      <w:r>
        <w:t>Das ist einfacher zu lesen. Zudem hat die Auto-Vervollständigung von Word auf der neuen Zeile mit einem grossen «I» angefangen, was falsch ist.</w:t>
      </w:r>
    </w:p>
  </w:comment>
  <w:comment w:id="97" w:author="Adrian Roelli" w:date="2020-09-03T14:22:00Z" w:initials="AR">
    <w:p w14:paraId="09FC3EC1" w14:textId="2AD557EB" w:rsidR="0025353A" w:rsidRDefault="0025353A">
      <w:pPr>
        <w:pStyle w:val="CommentText"/>
      </w:pPr>
      <w:r>
        <w:rPr>
          <w:rStyle w:val="CommentReference"/>
        </w:rPr>
        <w:annotationRef/>
      </w:r>
      <w:r>
        <w:t>herantasten</w:t>
      </w:r>
    </w:p>
  </w:comment>
  <w:comment w:id="98" w:author="Adrian Roelli" w:date="2020-09-23T08:55:00Z" w:initials="AR">
    <w:p w14:paraId="222BB572" w14:textId="75BBCE6D" w:rsidR="0025353A" w:rsidRDefault="0025353A">
      <w:pPr>
        <w:pStyle w:val="CommentText"/>
      </w:pPr>
      <w:r>
        <w:rPr>
          <w:rStyle w:val="CommentReference"/>
        </w:rPr>
        <w:annotationRef/>
      </w:r>
      <w:r>
        <w:t>klingt komisch</w:t>
      </w:r>
    </w:p>
  </w:comment>
  <w:comment w:id="99" w:author="Adrian Roelli" w:date="2020-09-03T14:23:00Z" w:initials="AR">
    <w:p w14:paraId="1F0CD0CB" w14:textId="78AF8E4A" w:rsidR="0025353A" w:rsidRDefault="0025353A">
      <w:pPr>
        <w:pStyle w:val="CommentText"/>
      </w:pPr>
      <w:r>
        <w:rPr>
          <w:rStyle w:val="CommentReference"/>
        </w:rPr>
        <w:annotationRef/>
      </w:r>
      <w:r>
        <w:t xml:space="preserve">einen oder </w:t>
      </w:r>
      <w:proofErr w:type="gramStart"/>
      <w:r>
        <w:t>einem ?</w:t>
      </w:r>
      <w:proofErr w:type="gramEnd"/>
    </w:p>
  </w:comment>
  <w:comment w:id="101" w:author="Adrian Roelli" w:date="2020-09-03T14:24:00Z" w:initials="AR">
    <w:p w14:paraId="65307591" w14:textId="7829EBBA" w:rsidR="0025353A" w:rsidRDefault="0025353A">
      <w:pPr>
        <w:pStyle w:val="CommentText"/>
      </w:pPr>
      <w:r>
        <w:rPr>
          <w:rStyle w:val="CommentReference"/>
        </w:rPr>
        <w:annotationRef/>
      </w:r>
      <w:r>
        <w:t>Satzstellung prüfen</w:t>
      </w:r>
    </w:p>
  </w:comment>
  <w:comment w:id="102" w:author="Adrian Roelli" w:date="2020-09-23T08:56:00Z" w:initials="AR">
    <w:p w14:paraId="40EB29DA" w14:textId="20B94D82" w:rsidR="0025353A" w:rsidRDefault="0025353A" w:rsidP="00671609">
      <w:pPr>
        <w:pStyle w:val="CommentText"/>
        <w:numPr>
          <w:ilvl w:val="0"/>
          <w:numId w:val="23"/>
        </w:numPr>
      </w:pPr>
      <w:r>
        <w:rPr>
          <w:rStyle w:val="CommentReference"/>
        </w:rPr>
        <w:annotationRef/>
      </w:r>
      <w:r>
        <w:t>eingeben</w:t>
      </w:r>
    </w:p>
  </w:comment>
  <w:comment w:id="103" w:author="Adrian Roelli" w:date="2020-09-23T08:57:00Z" w:initials="AR">
    <w:p w14:paraId="4060406E" w14:textId="1DD46DA4" w:rsidR="0025353A" w:rsidRDefault="0025353A">
      <w:pPr>
        <w:pStyle w:val="CommentText"/>
      </w:pPr>
      <w:r>
        <w:rPr>
          <w:rStyle w:val="CommentReference"/>
        </w:rPr>
        <w:annotationRef/>
      </w:r>
      <w:r>
        <w:t>Code in anderer Schriftart darstellen --&gt; habe ich doch schon öfters gesagt, nicht?</w:t>
      </w:r>
    </w:p>
    <w:p w14:paraId="797EEF7C" w14:textId="6B208D7E" w:rsidR="0025353A" w:rsidRPr="0055427E" w:rsidRDefault="0025353A">
      <w:pPr>
        <w:pStyle w:val="CommentText"/>
      </w:pPr>
      <w:r w:rsidRPr="0055427E">
        <w:t>z.B. Consolas in kurs</w:t>
      </w:r>
      <w:r>
        <w:t>iv</w:t>
      </w:r>
    </w:p>
    <w:p w14:paraId="7FDF2FA4" w14:textId="1E00811C" w:rsidR="0025353A" w:rsidRDefault="0025353A">
      <w:pPr>
        <w:pStyle w:val="CommentText"/>
      </w:pPr>
      <w:r>
        <w:t>Kommt öfters vor im Rest des Dokumentes.</w:t>
      </w:r>
    </w:p>
  </w:comment>
  <w:comment w:id="106" w:author="Adrian Roelli" w:date="2020-09-03T14:33:00Z" w:initials="AR">
    <w:p w14:paraId="3AC86731" w14:textId="1772E790" w:rsidR="0025353A" w:rsidRDefault="0025353A">
      <w:pPr>
        <w:pStyle w:val="CommentText"/>
      </w:pPr>
      <w:r>
        <w:rPr>
          <w:rStyle w:val="CommentReference"/>
        </w:rPr>
        <w:annotationRef/>
      </w:r>
      <w:r>
        <w:t>was ist schon normal … gibt es auch ein abnormales PowerShell? -&gt; richtig/verständlich beschreiben</w:t>
      </w:r>
    </w:p>
  </w:comment>
  <w:comment w:id="107" w:author="Adrian Roelli" w:date="2020-09-03T14:34:00Z" w:initials="AR">
    <w:p w14:paraId="11AD5B84" w14:textId="77777777" w:rsidR="0025353A" w:rsidRDefault="0025353A">
      <w:pPr>
        <w:pStyle w:val="CommentText"/>
      </w:pPr>
      <w:r>
        <w:rPr>
          <w:rStyle w:val="CommentReference"/>
        </w:rPr>
        <w:annotationRef/>
      </w:r>
      <w:r>
        <w:t>Satzstellung ungünstig -&gt; drehen:</w:t>
      </w:r>
    </w:p>
    <w:p w14:paraId="620ACF7D" w14:textId="53A39291" w:rsidR="0025353A" w:rsidRDefault="0025353A">
      <w:pPr>
        <w:pStyle w:val="CommentText"/>
      </w:pPr>
      <w:r>
        <w:t xml:space="preserve">«Dadurch ist es </w:t>
      </w:r>
      <w:r w:rsidRPr="009B48CA">
        <w:rPr>
          <w:strike/>
        </w:rPr>
        <w:t>aber</w:t>
      </w:r>
      <w:r>
        <w:t xml:space="preserve"> möglich, dass das Skript weiter</w:t>
      </w:r>
      <w:r w:rsidRPr="00663063">
        <w:t>läuft</w:t>
      </w:r>
      <w:r>
        <w:t>, sobald eine Taste gedrückt wird.»</w:t>
      </w:r>
    </w:p>
  </w:comment>
  <w:comment w:id="108" w:author="Adrian Roelli" w:date="2020-09-23T09:17:00Z" w:initials="AR">
    <w:p w14:paraId="269A2607" w14:textId="16BF5590" w:rsidR="0025353A" w:rsidRDefault="0025353A">
      <w:pPr>
        <w:pStyle w:val="CommentText"/>
      </w:pPr>
      <w:r>
        <w:rPr>
          <w:rStyle w:val="CommentReference"/>
        </w:rPr>
        <w:annotationRef/>
      </w:r>
      <w:r>
        <w:t xml:space="preserve">Ist </w:t>
      </w:r>
      <w:proofErr w:type="gramStart"/>
      <w:r>
        <w:t>das Code</w:t>
      </w:r>
      <w:proofErr w:type="gramEnd"/>
      <w:r>
        <w:t>? Falls ja dann sollte das wohl nicht mit Leerzeichen sein.</w:t>
      </w:r>
    </w:p>
  </w:comment>
  <w:comment w:id="109" w:author="Adrian Roelli" w:date="2020-09-23T09:18:00Z" w:initials="AR">
    <w:p w14:paraId="4542372D" w14:textId="6600F7E1" w:rsidR="0025353A" w:rsidRDefault="0025353A">
      <w:pPr>
        <w:pStyle w:val="CommentText"/>
      </w:pPr>
      <w:r>
        <w:rPr>
          <w:rStyle w:val="CommentReference"/>
        </w:rPr>
        <w:annotationRef/>
      </w:r>
      <w:r>
        <w:t>Eine Variable wird «erstellt», das Fachwort ist «deklariert».</w:t>
      </w:r>
    </w:p>
  </w:comment>
  <w:comment w:id="110" w:author="Adrian Roelli" w:date="2020-09-23T09:19:00Z" w:initials="AR">
    <w:p w14:paraId="4E325678" w14:textId="7DDBD1DD" w:rsidR="0025353A" w:rsidRDefault="0025353A">
      <w:pPr>
        <w:pStyle w:val="CommentText"/>
      </w:pPr>
      <w:r>
        <w:rPr>
          <w:rStyle w:val="CommentReference"/>
        </w:rPr>
        <w:annotationRef/>
      </w:r>
      <w:r>
        <w:t>Was meinst du damit, das verstehe ich nicht?</w:t>
      </w:r>
    </w:p>
  </w:comment>
  <w:comment w:id="111" w:author="Adrian Roelli" w:date="2020-09-23T09:21:00Z" w:initials="AR">
    <w:p w14:paraId="2171C358" w14:textId="36B0BAA3" w:rsidR="0025353A" w:rsidRDefault="0025353A">
      <w:pPr>
        <w:pStyle w:val="CommentText"/>
      </w:pPr>
      <w:r>
        <w:rPr>
          <w:rStyle w:val="CommentReference"/>
        </w:rPr>
        <w:annotationRef/>
      </w:r>
      <w:r>
        <w:t>Werte werden «in» eine Variable geschrieben, nicht «auf». Ein besserer Begriff wäre «zuweisen» -&gt; «… der Wert wird der Variable $</w:t>
      </w:r>
      <w:proofErr w:type="spellStart"/>
      <w:r>
        <w:t>UserInput</w:t>
      </w:r>
      <w:proofErr w:type="spellEnd"/>
      <w:r>
        <w:t xml:space="preserve"> zugewiesen»</w:t>
      </w:r>
    </w:p>
  </w:comment>
  <w:comment w:id="112" w:author="Adrian Roelli" w:date="2020-09-23T09:22:00Z" w:initials="AR">
    <w:p w14:paraId="34F4BFCE" w14:textId="5FACDE43" w:rsidR="0025353A" w:rsidRDefault="0025353A">
      <w:pPr>
        <w:pStyle w:val="CommentText"/>
      </w:pPr>
      <w:r>
        <w:rPr>
          <w:rStyle w:val="CommentReference"/>
        </w:rPr>
        <w:annotationRef/>
      </w:r>
      <w:r>
        <w:t>Was meinst du damit, was kann frei gewählt werden?</w:t>
      </w:r>
    </w:p>
  </w:comment>
  <w:comment w:id="113" w:author="Adrian Roelli" w:date="2020-09-03T14:37:00Z" w:initials="AR">
    <w:p w14:paraId="453AAF00" w14:textId="405A0672" w:rsidR="0025353A" w:rsidRDefault="0025353A" w:rsidP="00ED52BA">
      <w:pPr>
        <w:pStyle w:val="CommentText"/>
      </w:pPr>
      <w:r>
        <w:rPr>
          <w:rStyle w:val="CommentReference"/>
        </w:rPr>
        <w:annotationRef/>
      </w:r>
      <w:r>
        <w:t>Ein ganzes Kapitel das die Tasten-Lesen Problematik erklärt, aber doch nur ein paar Sätze, keine Grafiken, kein Code? Damit kannst du keinem etwas erklären. Man ahnt höchstens, dass da etwas nicht so einfach ist, aber keine Ahnung was genau und wie man das löst.</w:t>
      </w:r>
    </w:p>
  </w:comment>
  <w:comment w:id="115" w:author="Adrian Roelli" w:date="2020-09-23T09:25:00Z" w:initials="AR">
    <w:p w14:paraId="05D7A827" w14:textId="5ECF7176" w:rsidR="0025353A" w:rsidRDefault="0025353A">
      <w:pPr>
        <w:pStyle w:val="CommentText"/>
      </w:pPr>
      <w:r>
        <w:rPr>
          <w:rStyle w:val="CommentReference"/>
        </w:rPr>
        <w:annotationRef/>
      </w:r>
      <w:r>
        <w:t>Gross/Kleinschreibung</w:t>
      </w:r>
    </w:p>
  </w:comment>
  <w:comment w:id="116" w:author="Adrian Roelli" w:date="2020-09-03T14:51:00Z" w:initials="AR">
    <w:p w14:paraId="58B62CC3" w14:textId="0614B515" w:rsidR="0025353A" w:rsidRDefault="0025353A">
      <w:pPr>
        <w:pStyle w:val="CommentText"/>
      </w:pPr>
      <w:r>
        <w:rPr>
          <w:rStyle w:val="CommentReference"/>
        </w:rPr>
        <w:annotationRef/>
      </w:r>
      <w:r>
        <w:t>Schreibfehler</w:t>
      </w:r>
    </w:p>
  </w:comment>
  <w:comment w:id="118" w:author="Adrian Roelli" w:date="2020-09-03T15:19:00Z" w:initials="AR">
    <w:p w14:paraId="1B13F3BD" w14:textId="642F3ADA" w:rsidR="0025353A" w:rsidRDefault="0025353A">
      <w:pPr>
        <w:pStyle w:val="CommentText"/>
      </w:pPr>
      <w:r>
        <w:rPr>
          <w:rStyle w:val="CommentReference"/>
        </w:rPr>
        <w:annotationRef/>
      </w:r>
      <w:r>
        <w:t>Schreibfehler</w:t>
      </w:r>
    </w:p>
  </w:comment>
  <w:comment w:id="121" w:author="Adrian Roelli" w:date="2020-09-03T15:24:00Z" w:initials="AR">
    <w:p w14:paraId="4F474564" w14:textId="651959D6" w:rsidR="0025353A" w:rsidRDefault="0025353A">
      <w:pPr>
        <w:pStyle w:val="CommentText"/>
      </w:pPr>
      <w:r>
        <w:rPr>
          <w:rStyle w:val="CommentReference"/>
        </w:rPr>
        <w:annotationRef/>
      </w:r>
      <w:r>
        <w:t>Code, Code, Code, Code – fehlt</w:t>
      </w:r>
    </w:p>
  </w:comment>
  <w:comment w:id="119" w:author="Adrian Roelli" w:date="2020-09-03T15:23:00Z" w:initials="AR">
    <w:p w14:paraId="432BDE7D" w14:textId="7A4F4CEE" w:rsidR="0025353A" w:rsidRDefault="0025353A">
      <w:pPr>
        <w:pStyle w:val="CommentText"/>
      </w:pPr>
      <w:r>
        <w:rPr>
          <w:rStyle w:val="CommentReference"/>
        </w:rPr>
        <w:annotationRef/>
      </w:r>
      <w:r>
        <w:t>anders formulieren, ist ein «</w:t>
      </w:r>
      <w:proofErr w:type="spellStart"/>
      <w:r>
        <w:t>verchrügleter</w:t>
      </w:r>
      <w:proofErr w:type="spellEnd"/>
      <w:r>
        <w:t>» Satz</w:t>
      </w:r>
    </w:p>
  </w:comment>
  <w:comment w:id="120" w:author="Adrian Roelli" w:date="2020-09-23T09:27:00Z" w:initials="AR">
    <w:p w14:paraId="55649A14" w14:textId="60B3F57D" w:rsidR="0025353A" w:rsidRDefault="0025353A">
      <w:pPr>
        <w:pStyle w:val="CommentText"/>
      </w:pPr>
      <w:r>
        <w:rPr>
          <w:rStyle w:val="CommentReference"/>
        </w:rPr>
        <w:annotationRef/>
      </w:r>
      <w:r>
        <w:t>Ich meine dieser Satz ist überflüssig, sagt nichts aus.</w:t>
      </w:r>
    </w:p>
  </w:comment>
  <w:comment w:id="124" w:author="Adrian Roelli" w:date="2020-09-03T15:24:00Z" w:initials="AR">
    <w:p w14:paraId="18985E8E" w14:textId="79106FE9" w:rsidR="0025353A" w:rsidRDefault="0025353A">
      <w:pPr>
        <w:pStyle w:val="CommentText"/>
      </w:pPr>
      <w:r>
        <w:rPr>
          <w:rStyle w:val="CommentReference"/>
        </w:rPr>
        <w:annotationRef/>
      </w:r>
      <w:proofErr w:type="gramStart"/>
      <w:r>
        <w:t>Schreibfehler ?</w:t>
      </w:r>
      <w:proofErr w:type="gramEnd"/>
    </w:p>
  </w:comment>
  <w:comment w:id="123" w:author="Adrian Roelli" w:date="2020-09-03T15:25:00Z" w:initials="AR">
    <w:p w14:paraId="16C45B42" w14:textId="361B1935" w:rsidR="0025353A" w:rsidRDefault="0025353A">
      <w:pPr>
        <w:pStyle w:val="CommentText"/>
      </w:pPr>
      <w:r>
        <w:rPr>
          <w:rStyle w:val="CommentReference"/>
        </w:rPr>
        <w:annotationRef/>
      </w:r>
      <w:r>
        <w:t>Satzaufbau falsch</w:t>
      </w:r>
    </w:p>
  </w:comment>
  <w:comment w:id="128" w:author="Adrian Roelli" w:date="2020-09-23T09:31:00Z" w:initials="AR">
    <w:p w14:paraId="36B0DEA3" w14:textId="034662F6" w:rsidR="0025353A" w:rsidRDefault="0025353A" w:rsidP="001870D4">
      <w:pPr>
        <w:pStyle w:val="CommentText"/>
      </w:pPr>
      <w:r>
        <w:rPr>
          <w:rStyle w:val="CommentReference"/>
        </w:rPr>
        <w:annotationRef/>
      </w:r>
      <w:r>
        <w:t>Da versteht man nicht was du dem Leser mitteilen willst. Denke da fehlen Informationen: was, warum, wo, wie …</w:t>
      </w:r>
    </w:p>
  </w:comment>
  <w:comment w:id="130" w:author="Adrian Roelli" w:date="2020-09-03T15:26:00Z" w:initials="AR">
    <w:p w14:paraId="48A2CABD" w14:textId="354F0088" w:rsidR="0025353A" w:rsidRDefault="0025353A">
      <w:pPr>
        <w:pStyle w:val="CommentText"/>
      </w:pPr>
      <w:r>
        <w:rPr>
          <w:rStyle w:val="CommentReference"/>
        </w:rPr>
        <w:annotationRef/>
      </w:r>
      <w:r>
        <w:t>2 Sätze, klingt do falsch so wie es ist -&gt; lies mal laut, dann merkst du es selber</w:t>
      </w:r>
    </w:p>
  </w:comment>
  <w:comment w:id="131" w:author="Adrian Roelli" w:date="2020-09-23T09:36:00Z" w:initials="AR">
    <w:p w14:paraId="178AC824" w14:textId="77777777" w:rsidR="0025353A" w:rsidRDefault="0025353A">
      <w:pPr>
        <w:pStyle w:val="CommentText"/>
      </w:pPr>
      <w:r>
        <w:rPr>
          <w:rStyle w:val="CommentReference"/>
        </w:rPr>
        <w:annotationRef/>
      </w:r>
      <w:proofErr w:type="spellStart"/>
      <w:r>
        <w:t>function</w:t>
      </w:r>
      <w:proofErr w:type="spellEnd"/>
      <w:r>
        <w:t xml:space="preserve"> ist ein «Schlüsselwort». Jede Programmiersprache hat </w:t>
      </w:r>
      <w:proofErr w:type="spellStart"/>
      <w:r>
        <w:t>Schlüsselwörtert</w:t>
      </w:r>
      <w:proofErr w:type="spellEnd"/>
      <w:r>
        <w:t xml:space="preserve"> die reserviert sind, das heisst sie können nicht für z.B. Variablen- und Methodennamen verwendet werden.</w:t>
      </w:r>
    </w:p>
    <w:p w14:paraId="4CDAB71E" w14:textId="77777777" w:rsidR="0025353A" w:rsidRDefault="0025353A">
      <w:pPr>
        <w:pStyle w:val="CommentText"/>
      </w:pPr>
    </w:p>
    <w:p w14:paraId="6B042CB2" w14:textId="6B629739" w:rsidR="0025353A" w:rsidRDefault="0025353A" w:rsidP="00671609">
      <w:pPr>
        <w:pStyle w:val="CommentText"/>
        <w:numPr>
          <w:ilvl w:val="0"/>
          <w:numId w:val="23"/>
        </w:numPr>
      </w:pPr>
      <w:r>
        <w:t>«Mit dem Schlüsselwort «</w:t>
      </w:r>
      <w:proofErr w:type="spellStart"/>
      <w:r>
        <w:t>function</w:t>
      </w:r>
      <w:proofErr w:type="spellEnd"/>
      <w:r>
        <w:t>» und …»</w:t>
      </w:r>
    </w:p>
  </w:comment>
  <w:comment w:id="132" w:author="Adrian Roelli" w:date="2020-09-03T15:29:00Z" w:initials="AR">
    <w:p w14:paraId="0EF622B0" w14:textId="50EC736C" w:rsidR="0025353A" w:rsidRDefault="0025353A">
      <w:pPr>
        <w:pStyle w:val="CommentText"/>
      </w:pPr>
      <w:r>
        <w:rPr>
          <w:rStyle w:val="CommentReference"/>
        </w:rPr>
        <w:annotationRef/>
      </w:r>
      <w:r>
        <w:t xml:space="preserve">in den geschweiften Klammern steht der Code, der die Funktion </w:t>
      </w:r>
      <w:proofErr w:type="gramStart"/>
      <w:r>
        <w:t>ausführt</w:t>
      </w:r>
      <w:proofErr w:type="gramEnd"/>
      <w:r>
        <w:t xml:space="preserve"> wenn sie aufgerufen wird -&gt; anders beschreiben</w:t>
      </w:r>
    </w:p>
  </w:comment>
  <w:comment w:id="135" w:author="Adrian Roelli" w:date="2020-09-23T09:40:00Z" w:initials="AR">
    <w:p w14:paraId="405068E8" w14:textId="4034633F" w:rsidR="0025353A" w:rsidRDefault="0025353A">
      <w:pPr>
        <w:pStyle w:val="CommentText"/>
      </w:pPr>
      <w:r>
        <w:rPr>
          <w:rStyle w:val="CommentReference"/>
        </w:rPr>
        <w:annotationRef/>
      </w:r>
      <w:r>
        <w:t>«… kann man die Funktion mit dem Funktionsnamen aufrufen…»</w:t>
      </w:r>
    </w:p>
  </w:comment>
  <w:comment w:id="134" w:author="Adrian Roelli" w:date="2020-09-03T15:31:00Z" w:initials="AR">
    <w:p w14:paraId="1A14D000" w14:textId="7D8C52C3" w:rsidR="0025353A" w:rsidRDefault="0025353A">
      <w:pPr>
        <w:pStyle w:val="CommentText"/>
      </w:pPr>
      <w:r>
        <w:rPr>
          <w:rStyle w:val="CommentReference"/>
        </w:rPr>
        <w:annotationRef/>
      </w:r>
      <w:r>
        <w:t>Klingt nach einem Indianer-Dialekt ;-)</w:t>
      </w:r>
    </w:p>
  </w:comment>
  <w:comment w:id="137" w:author="Adrian Roelli" w:date="2020-09-23T11:39:00Z" w:initials="AR">
    <w:p w14:paraId="5457A042" w14:textId="3575E8AE" w:rsidR="0025353A" w:rsidRDefault="0025353A">
      <w:pPr>
        <w:pStyle w:val="CommentText"/>
      </w:pPr>
      <w:r>
        <w:rPr>
          <w:rStyle w:val="CommentReference"/>
        </w:rPr>
        <w:annotationRef/>
      </w:r>
      <w:r>
        <w:t>Unterkapitel für Funktions-Parameter</w:t>
      </w:r>
    </w:p>
  </w:comment>
  <w:comment w:id="138" w:author="Adrian Roelli" w:date="2020-09-23T09:42:00Z" w:initials="AR">
    <w:p w14:paraId="41903CED" w14:textId="1454E449" w:rsidR="0025353A" w:rsidRDefault="0025353A">
      <w:pPr>
        <w:pStyle w:val="CommentText"/>
      </w:pPr>
      <w:r>
        <w:rPr>
          <w:rStyle w:val="CommentReference"/>
        </w:rPr>
        <w:annotationRef/>
      </w:r>
      <w:r>
        <w:t>Einer Funktion werden «Werte übergeben», das ist die Kernaussage dieses Satzes. Der Funktion ist es egal ob man ihr beim Aufruf direkt Werte oder Variablen übergibt. Somit würde ich den Satz so anfangen:</w:t>
      </w:r>
    </w:p>
    <w:p w14:paraId="278D8C7C" w14:textId="7DB429E6" w:rsidR="0025353A" w:rsidRDefault="0025353A">
      <w:pPr>
        <w:pStyle w:val="CommentText"/>
      </w:pPr>
      <w:r>
        <w:t xml:space="preserve">«Wenn man einer Funktion Werte zum </w:t>
      </w:r>
      <w:proofErr w:type="spellStart"/>
      <w:r>
        <w:t>berechnen</w:t>
      </w:r>
      <w:proofErr w:type="spellEnd"/>
      <w:r>
        <w:t xml:space="preserve"> übergeben will…»</w:t>
      </w:r>
    </w:p>
  </w:comment>
  <w:comment w:id="140" w:author="Adrian Roelli" w:date="2020-09-03T15:33:00Z" w:initials="AR">
    <w:p w14:paraId="5D11A180" w14:textId="77777777" w:rsidR="0025353A" w:rsidRDefault="0025353A">
      <w:pPr>
        <w:pStyle w:val="CommentText"/>
      </w:pPr>
      <w:r>
        <w:rPr>
          <w:rStyle w:val="CommentReference"/>
        </w:rPr>
        <w:annotationRef/>
      </w:r>
      <w:r>
        <w:t>Beschreib genauer wie der Ablauf ist. Du hast es zwar beschrieben, aufgrund der Schreibweise bin ich aber nicht sicher ob du es genau verstanden hast.</w:t>
      </w:r>
    </w:p>
    <w:p w14:paraId="0B500080" w14:textId="0A104007" w:rsidR="0025353A" w:rsidRDefault="0025353A">
      <w:pPr>
        <w:pStyle w:val="CommentText"/>
      </w:pPr>
      <w:r>
        <w:t>Evtl. kannst du zusätzlich zum geänderten Text auch noch mit Pfeilen oder so in der Grafik aufzeigen was abläuft.</w:t>
      </w:r>
    </w:p>
  </w:comment>
  <w:comment w:id="143" w:author="Adrian Roelli" w:date="2020-09-03T15:38:00Z" w:initials="AR">
    <w:p w14:paraId="2C74FB4D" w14:textId="7C20E107" w:rsidR="0025353A" w:rsidRDefault="0025353A">
      <w:pPr>
        <w:pStyle w:val="CommentText"/>
      </w:pPr>
      <w:r>
        <w:rPr>
          <w:rStyle w:val="CommentReference"/>
        </w:rPr>
        <w:annotationRef/>
      </w:r>
      <w:r>
        <w:t xml:space="preserve">was ist ein </w:t>
      </w:r>
      <w:proofErr w:type="spellStart"/>
      <w:proofErr w:type="gramStart"/>
      <w:r>
        <w:t>char</w:t>
      </w:r>
      <w:proofErr w:type="spellEnd"/>
      <w:r>
        <w:t xml:space="preserve"> ?</w:t>
      </w:r>
      <w:proofErr w:type="gramEnd"/>
    </w:p>
  </w:comment>
  <w:comment w:id="144" w:author="Adrian Roelli" w:date="2020-09-03T15:38:00Z" w:initials="AR">
    <w:p w14:paraId="0297ED12" w14:textId="77777777" w:rsidR="0025353A" w:rsidRDefault="0025353A">
      <w:pPr>
        <w:pStyle w:val="CommentText"/>
      </w:pPr>
      <w:r>
        <w:rPr>
          <w:rStyle w:val="CommentReference"/>
        </w:rPr>
        <w:annotationRef/>
      </w:r>
      <w:r>
        <w:t xml:space="preserve">du meinst </w:t>
      </w:r>
      <w:proofErr w:type="gramStart"/>
      <w:r>
        <w:t>wahrscheinlich</w:t>
      </w:r>
      <w:proofErr w:type="gramEnd"/>
      <w:r>
        <w:t xml:space="preserve"> dass es keinen anderen Datentyp gibt der eine grössere Zahl darstellen kann?</w:t>
      </w:r>
    </w:p>
    <w:p w14:paraId="1465C2EE" w14:textId="6230CB33" w:rsidR="0025353A" w:rsidRDefault="0025353A">
      <w:pPr>
        <w:pStyle w:val="CommentText"/>
      </w:pPr>
      <w:r>
        <w:t>Und was ist ein double, was stellt der für Zahlen dar?</w:t>
      </w:r>
    </w:p>
  </w:comment>
  <w:comment w:id="145" w:author="Adrian Roelli" w:date="2020-09-03T15:40:00Z" w:initials="AR">
    <w:p w14:paraId="04F03D85" w14:textId="1BEB81DD" w:rsidR="0025353A" w:rsidRDefault="0025353A">
      <w:pPr>
        <w:pStyle w:val="CommentText"/>
      </w:pPr>
      <w:r>
        <w:rPr>
          <w:rStyle w:val="CommentReference"/>
        </w:rPr>
        <w:annotationRef/>
      </w:r>
    </w:p>
  </w:comment>
  <w:comment w:id="142" w:author="Adrian Roelli" w:date="2020-09-03T15:46:00Z" w:initials="AR">
    <w:p w14:paraId="509F356C" w14:textId="551C5813" w:rsidR="0025353A" w:rsidRDefault="0025353A">
      <w:pPr>
        <w:pStyle w:val="CommentText"/>
      </w:pPr>
      <w:r>
        <w:rPr>
          <w:rStyle w:val="CommentReference"/>
        </w:rPr>
        <w:annotationRef/>
      </w:r>
      <w:r>
        <w:t xml:space="preserve">Formatierung der Typ-Spalte ungünstig (das mit den Zahlenwerten): Ich würde </w:t>
      </w:r>
      <w:proofErr w:type="gramStart"/>
      <w:r>
        <w:t>eine zusätzlich Spalte</w:t>
      </w:r>
      <w:proofErr w:type="gramEnd"/>
      <w:r>
        <w:t xml:space="preserve"> einfügen für «Art». Bei </w:t>
      </w:r>
      <w:proofErr w:type="spellStart"/>
      <w:r>
        <w:t>int</w:t>
      </w:r>
      <w:proofErr w:type="spellEnd"/>
      <w:r>
        <w:t xml:space="preserve">, </w:t>
      </w:r>
      <w:proofErr w:type="spellStart"/>
      <w:r>
        <w:t>dec</w:t>
      </w:r>
      <w:proofErr w:type="spellEnd"/>
      <w:r>
        <w:t xml:space="preserve">, </w:t>
      </w:r>
      <w:proofErr w:type="spellStart"/>
      <w:r>
        <w:t>byte</w:t>
      </w:r>
      <w:proofErr w:type="spellEnd"/>
      <w:r>
        <w:t xml:space="preserve">, … steht dann «Zahl», bei </w:t>
      </w:r>
      <w:proofErr w:type="spellStart"/>
      <w:r>
        <w:t>string</w:t>
      </w:r>
      <w:proofErr w:type="spellEnd"/>
      <w:r>
        <w:t xml:space="preserve"> steht «Text» usw.</w:t>
      </w:r>
    </w:p>
  </w:comment>
  <w:comment w:id="151" w:author="Adrian Roelli" w:date="2020-09-23T09:47:00Z" w:initials="AR">
    <w:p w14:paraId="4BF41DB2" w14:textId="77777777" w:rsidR="0025353A" w:rsidRDefault="0025353A" w:rsidP="000F6CAD">
      <w:pPr>
        <w:pStyle w:val="CommentText"/>
      </w:pPr>
      <w:r>
        <w:rPr>
          <w:rStyle w:val="CommentReference"/>
        </w:rPr>
        <w:annotationRef/>
      </w:r>
      <w:r>
        <w:t xml:space="preserve">Hei </w:t>
      </w:r>
      <w:proofErr w:type="spellStart"/>
      <w:r>
        <w:t>ei</w:t>
      </w:r>
      <w:proofErr w:type="spellEnd"/>
      <w:r>
        <w:t xml:space="preserve"> </w:t>
      </w:r>
      <w:proofErr w:type="spellStart"/>
      <w:r>
        <w:t>ei</w:t>
      </w:r>
      <w:proofErr w:type="spellEnd"/>
      <w:r>
        <w:t xml:space="preserve"> Nico, da bin ich jetzt enttäuscht!</w:t>
      </w:r>
    </w:p>
    <w:p w14:paraId="6F242096" w14:textId="77777777" w:rsidR="0025353A" w:rsidRDefault="0025353A" w:rsidP="000F6CAD">
      <w:pPr>
        <w:pStyle w:val="CommentText"/>
      </w:pPr>
      <w:r>
        <w:t xml:space="preserve">Ein ganzes Kapitel über </w:t>
      </w:r>
      <w:proofErr w:type="spellStart"/>
      <w:r>
        <w:t>irgend etwas</w:t>
      </w:r>
      <w:proofErr w:type="spellEnd"/>
      <w:r>
        <w:t xml:space="preserve"> und kein einziges Bild. Kein Mensch der das liest weiss um was es hier geht!!!</w:t>
      </w:r>
    </w:p>
    <w:p w14:paraId="5802FC0C" w14:textId="77777777" w:rsidR="0025353A" w:rsidRDefault="0025353A" w:rsidP="000F6CAD">
      <w:pPr>
        <w:pStyle w:val="CommentText"/>
      </w:pPr>
      <w:r>
        <w:t>Hatten wir doch schon so oft diskutiert, warum klappt das noch immer nicht?</w:t>
      </w:r>
    </w:p>
  </w:comment>
  <w:comment w:id="154" w:author="Adrian Roelli" w:date="2020-09-23T09:53:00Z" w:initials="AR">
    <w:p w14:paraId="101952ED" w14:textId="6406A785" w:rsidR="0025353A" w:rsidRDefault="0025353A">
      <w:pPr>
        <w:pStyle w:val="CommentText"/>
      </w:pPr>
      <w:r>
        <w:rPr>
          <w:rStyle w:val="CommentReference"/>
        </w:rPr>
        <w:annotationRef/>
      </w:r>
      <w:r>
        <w:t>Der Titel sagt nichts aus</w:t>
      </w:r>
    </w:p>
  </w:comment>
  <w:comment w:id="155" w:author="Adrian Roelli" w:date="2020-09-23T09:50:00Z" w:initials="AR">
    <w:p w14:paraId="31263198" w14:textId="5F210067" w:rsidR="0025353A" w:rsidRDefault="0025353A">
      <w:pPr>
        <w:pStyle w:val="CommentText"/>
      </w:pPr>
      <w:r>
        <w:rPr>
          <w:rStyle w:val="CommentReference"/>
        </w:rPr>
        <w:annotationRef/>
      </w:r>
      <w:r>
        <w:t xml:space="preserve">Du schreibst zwei Mal «erstellen» für zwei unterschiedliche Sachen. Folglich hast du das </w:t>
      </w:r>
      <w:proofErr w:type="gramStart"/>
      <w:r>
        <w:t>mit dem Add-Type</w:t>
      </w:r>
      <w:proofErr w:type="gramEnd"/>
      <w:r>
        <w:t xml:space="preserve"> wohl nicht verstanden --&gt; beschreiben</w:t>
      </w:r>
    </w:p>
  </w:comment>
  <w:comment w:id="157" w:author="Adrian Roelli" w:date="2020-09-23T09:53:00Z" w:initials="AR">
    <w:p w14:paraId="6E558908" w14:textId="5C1F984E" w:rsidR="0025353A" w:rsidRDefault="0025353A">
      <w:pPr>
        <w:pStyle w:val="CommentText"/>
      </w:pPr>
      <w:r>
        <w:rPr>
          <w:rStyle w:val="CommentReference"/>
        </w:rPr>
        <w:annotationRef/>
      </w:r>
      <w:r>
        <w:t>Ist ja schön und gut, aber was ist eine «</w:t>
      </w:r>
      <w:proofErr w:type="spellStart"/>
      <w:r>
        <w:t>ListBox</w:t>
      </w:r>
      <w:proofErr w:type="spellEnd"/>
      <w:r>
        <w:t>»?</w:t>
      </w:r>
    </w:p>
  </w:comment>
  <w:comment w:id="159" w:author="Adrian Roelli" w:date="2020-09-23T09:56:00Z" w:initials="AR">
    <w:p w14:paraId="46D1B4C7" w14:textId="6F8618AE" w:rsidR="0025353A" w:rsidRDefault="0025353A">
      <w:pPr>
        <w:pStyle w:val="CommentText"/>
      </w:pPr>
      <w:r>
        <w:rPr>
          <w:rStyle w:val="CommentReference"/>
        </w:rPr>
        <w:annotationRef/>
      </w:r>
      <w:r>
        <w:t>Viel zu viel auf einmal und unvollständig beschrieben. Mindestens folgendes sollte einzeln und dann im gesamten beschrieben werden:</w:t>
      </w:r>
      <w:r>
        <w:br/>
        <w:t xml:space="preserve">- </w:t>
      </w:r>
      <w:proofErr w:type="spellStart"/>
      <w:r>
        <w:t>Listbox</w:t>
      </w:r>
      <w:proofErr w:type="spellEnd"/>
    </w:p>
    <w:p w14:paraId="399F8471" w14:textId="77777777" w:rsidR="0025353A" w:rsidRDefault="0025353A">
      <w:pPr>
        <w:pStyle w:val="CommentText"/>
      </w:pPr>
      <w:r>
        <w:t xml:space="preserve">- </w:t>
      </w:r>
      <w:proofErr w:type="spellStart"/>
      <w:r>
        <w:t>psobject</w:t>
      </w:r>
      <w:proofErr w:type="spellEnd"/>
    </w:p>
    <w:p w14:paraId="18243CEC" w14:textId="77777777" w:rsidR="0025353A" w:rsidRDefault="0025353A">
      <w:pPr>
        <w:pStyle w:val="CommentText"/>
      </w:pPr>
      <w:r>
        <w:t xml:space="preserve">- Schreiben in die </w:t>
      </w:r>
      <w:proofErr w:type="spellStart"/>
      <w:r>
        <w:t>Listbox</w:t>
      </w:r>
      <w:proofErr w:type="spellEnd"/>
    </w:p>
    <w:p w14:paraId="4322D7D4" w14:textId="21F0F1BC" w:rsidR="0025353A" w:rsidRDefault="0025353A">
      <w:pPr>
        <w:pStyle w:val="CommentText"/>
      </w:pPr>
      <w:r>
        <w:t xml:space="preserve">- Bestimmten selektierte Zeile in der </w:t>
      </w:r>
      <w:proofErr w:type="spellStart"/>
      <w:r>
        <w:t>Listbox</w:t>
      </w:r>
      <w:proofErr w:type="spellEnd"/>
      <w:r>
        <w:t xml:space="preserve"> (Varianten)</w:t>
      </w:r>
    </w:p>
  </w:comment>
  <w:comment w:id="162" w:author="Adrian Roelli" w:date="2020-09-23T10:03:00Z" w:initials="AR">
    <w:p w14:paraId="2E921202" w14:textId="77777777" w:rsidR="0025353A" w:rsidRDefault="0025353A">
      <w:pPr>
        <w:pStyle w:val="CommentText"/>
      </w:pPr>
      <w:r>
        <w:rPr>
          <w:rStyle w:val="CommentReference"/>
        </w:rPr>
        <w:annotationRef/>
      </w:r>
      <w:r>
        <w:t xml:space="preserve">Wie lange hattest du bis das funktioniert hatte? </w:t>
      </w:r>
    </w:p>
    <w:p w14:paraId="3479CB09" w14:textId="77777777" w:rsidR="0025353A" w:rsidRDefault="0025353A">
      <w:pPr>
        <w:pStyle w:val="CommentText"/>
      </w:pPr>
      <w:r>
        <w:t>Gibt es dazu nicht mehr zu schreiben?</w:t>
      </w:r>
    </w:p>
    <w:p w14:paraId="5BA8ADA2" w14:textId="77777777" w:rsidR="0025353A" w:rsidRDefault="0025353A">
      <w:pPr>
        <w:pStyle w:val="CommentText"/>
      </w:pPr>
      <w:r>
        <w:t>Kein Code?</w:t>
      </w:r>
    </w:p>
    <w:p w14:paraId="57B99D09" w14:textId="77777777" w:rsidR="0025353A" w:rsidRDefault="0025353A">
      <w:pPr>
        <w:pStyle w:val="CommentText"/>
      </w:pPr>
      <w:r>
        <w:t>Keine Beschreibung was ein CSV ist?</w:t>
      </w:r>
    </w:p>
    <w:p w14:paraId="05B5784B" w14:textId="77777777" w:rsidR="0025353A" w:rsidRDefault="0025353A">
      <w:pPr>
        <w:pStyle w:val="CommentText"/>
      </w:pPr>
      <w:r>
        <w:t>Wie liest man CSV ein? Welche Probleme gab es?</w:t>
      </w:r>
    </w:p>
    <w:p w14:paraId="66D11963" w14:textId="77777777" w:rsidR="0025353A" w:rsidRDefault="0025353A">
      <w:pPr>
        <w:pStyle w:val="CommentText"/>
      </w:pPr>
      <w:r>
        <w:t>Keine Bilder?</w:t>
      </w:r>
    </w:p>
    <w:p w14:paraId="566FE7F6" w14:textId="77777777" w:rsidR="0025353A" w:rsidRDefault="0025353A">
      <w:pPr>
        <w:pStyle w:val="CommentText"/>
      </w:pPr>
    </w:p>
    <w:p w14:paraId="2953C515" w14:textId="0622E26D" w:rsidR="0025353A" w:rsidRDefault="0025353A" w:rsidP="00671609">
      <w:pPr>
        <w:pStyle w:val="CommentText"/>
        <w:numPr>
          <w:ilvl w:val="0"/>
          <w:numId w:val="23"/>
        </w:numPr>
      </w:pPr>
      <w:r>
        <w:t>ganzes Kapitel stark ausbauen</w:t>
      </w:r>
    </w:p>
  </w:comment>
  <w:comment w:id="167" w:author="Adrian Roelli" w:date="2020-09-23T11:35:00Z" w:initials="AR">
    <w:p w14:paraId="0F229371" w14:textId="77777777" w:rsidR="0025353A" w:rsidRDefault="0025353A" w:rsidP="008C19B2">
      <w:pPr>
        <w:pStyle w:val="CommentText"/>
      </w:pPr>
      <w:r>
        <w:rPr>
          <w:rStyle w:val="CommentReference"/>
        </w:rPr>
        <w:annotationRef/>
      </w:r>
      <w:r>
        <w:t xml:space="preserve">Ganzes Kapitel überarbeiten! </w:t>
      </w:r>
      <w:proofErr w:type="spellStart"/>
      <w:r>
        <w:t>Evlt</w:t>
      </w:r>
      <w:proofErr w:type="spellEnd"/>
      <w:r>
        <w:t>. ist der Titel nicht günstig.</w:t>
      </w:r>
    </w:p>
  </w:comment>
  <w:comment w:id="177" w:author="Nico Egli" w:date="2020-10-07T09:41:00Z" w:initials="NE">
    <w:p w14:paraId="36237B33" w14:textId="77777777" w:rsidR="0025353A" w:rsidRDefault="0025353A" w:rsidP="00383ABA">
      <w:pPr>
        <w:pStyle w:val="CommentText"/>
      </w:pPr>
      <w:r>
        <w:rPr>
          <w:rStyle w:val="CommentReference"/>
        </w:rPr>
        <w:annotationRef/>
      </w:r>
      <w:r>
        <w:t>Nur Private</w:t>
      </w:r>
    </w:p>
  </w:comment>
  <w:comment w:id="178" w:author="Nico Egli" w:date="2020-10-07T09:47:00Z" w:initials="NE">
    <w:p w14:paraId="1A9FBE61" w14:textId="1623407E" w:rsidR="0025353A" w:rsidRDefault="0025353A">
      <w:pPr>
        <w:pStyle w:val="CommentText"/>
      </w:pPr>
      <w:r>
        <w:rPr>
          <w:rStyle w:val="CommentReference"/>
        </w:rPr>
        <w:annotationRef/>
      </w:r>
      <w:proofErr w:type="spellStart"/>
      <w:r>
        <w:t>klassen</w:t>
      </w:r>
      <w:proofErr w:type="spellEnd"/>
    </w:p>
  </w:comment>
  <w:comment w:id="183" w:author="Nico Egli" w:date="2020-10-07T09:43:00Z" w:initials="NE">
    <w:p w14:paraId="34F2CC2A" w14:textId="2624C5F0" w:rsidR="0025353A" w:rsidRDefault="0025353A">
      <w:pPr>
        <w:pStyle w:val="CommentText"/>
      </w:pPr>
      <w:r>
        <w:rPr>
          <w:rStyle w:val="CommentReference"/>
        </w:rPr>
        <w:annotationRef/>
      </w:r>
      <w:r>
        <w:t>Auf Tabelle verweisen</w:t>
      </w:r>
    </w:p>
  </w:comment>
  <w:comment w:id="184" w:author="Nico Egli" w:date="2020-10-07T09:43:00Z" w:initials="NE">
    <w:p w14:paraId="6BCA47E0" w14:textId="5F362C64" w:rsidR="0025353A" w:rsidRDefault="0025353A">
      <w:pPr>
        <w:pStyle w:val="CommentText"/>
      </w:pPr>
      <w:r>
        <w:rPr>
          <w:rStyle w:val="CommentReference"/>
        </w:rPr>
        <w:annotationRef/>
      </w:r>
      <w:r>
        <w:t>Wieso</w:t>
      </w:r>
    </w:p>
  </w:comment>
  <w:comment w:id="187" w:author="Nico Egli" w:date="2020-10-07T09:44:00Z" w:initials="NE">
    <w:p w14:paraId="3C51E5CD" w14:textId="6BECC60A" w:rsidR="0025353A" w:rsidRDefault="0025353A">
      <w:pPr>
        <w:pStyle w:val="CommentText"/>
      </w:pPr>
      <w:r>
        <w:rPr>
          <w:rStyle w:val="CommentReference"/>
        </w:rPr>
        <w:annotationRef/>
      </w:r>
      <w:r>
        <w:t>Wieso gibt es ipv6</w:t>
      </w:r>
    </w:p>
  </w:comment>
  <w:comment w:id="190" w:author="Remo Schneller" w:date="2020-10-29T14:21:00Z" w:initials="RS">
    <w:p w14:paraId="6D321D06" w14:textId="0308B801" w:rsidR="0025353A" w:rsidRDefault="0025353A">
      <w:pPr>
        <w:pStyle w:val="CommentText"/>
      </w:pPr>
      <w:r>
        <w:rPr>
          <w:rStyle w:val="CommentReference"/>
        </w:rPr>
        <w:annotationRef/>
      </w:r>
      <w:r>
        <w:t>Füllwort. Der Satz gibt gleichviel Information mit oder ohne «nur»</w:t>
      </w:r>
    </w:p>
  </w:comment>
  <w:comment w:id="191" w:author="Remo Schneller" w:date="2020-10-29T14:22:00Z" w:initials="RS">
    <w:p w14:paraId="0087A268" w14:textId="249FB6F5" w:rsidR="0025353A" w:rsidRDefault="0025353A">
      <w:pPr>
        <w:pStyle w:val="CommentText"/>
      </w:pPr>
      <w:r>
        <w:rPr>
          <w:rStyle w:val="CommentReference"/>
        </w:rPr>
        <w:annotationRef/>
      </w:r>
      <w:r>
        <w:t>Funktioniert Ping nur mit URL? Was ist mit Hosts?</w:t>
      </w:r>
    </w:p>
  </w:comment>
  <w:comment w:id="193" w:author="Remo Schneller" w:date="2020-10-29T14:22:00Z" w:initials="RS">
    <w:p w14:paraId="1E3AAB40" w14:textId="5F7C3E52" w:rsidR="0025353A" w:rsidRDefault="0025353A">
      <w:pPr>
        <w:pStyle w:val="CommentText"/>
      </w:pPr>
      <w:r>
        <w:rPr>
          <w:rStyle w:val="CommentReference"/>
        </w:rPr>
        <w:annotationRef/>
      </w:r>
      <w:r>
        <w:t>Was für eine?</w:t>
      </w:r>
    </w:p>
  </w:comment>
  <w:comment w:id="202" w:author="Remo Schneller" w:date="2020-10-29T14:22:00Z" w:initials="RS">
    <w:p w14:paraId="3C6FC07B" w14:textId="65752FD3" w:rsidR="0025353A" w:rsidRDefault="0025353A">
      <w:pPr>
        <w:pStyle w:val="CommentText"/>
      </w:pPr>
      <w:r>
        <w:rPr>
          <w:rStyle w:val="CommentReference"/>
        </w:rPr>
        <w:annotationRef/>
      </w:r>
      <w:r>
        <w:t>Kann das nicht gefährlich sein, wenn man von überall her angepingt werden kann? Wie ist das im Internet?</w:t>
      </w:r>
    </w:p>
  </w:comment>
  <w:comment w:id="205" w:author="Remo Schneller" w:date="2020-11-04T10:01:00Z" w:initials="RS">
    <w:p w14:paraId="3780DD9A" w14:textId="619AF1E6" w:rsidR="0025353A" w:rsidRDefault="0025353A">
      <w:pPr>
        <w:pStyle w:val="CommentText"/>
      </w:pPr>
      <w:r>
        <w:rPr>
          <w:rStyle w:val="CommentReference"/>
        </w:rPr>
        <w:annotationRef/>
      </w:r>
      <w:r>
        <w:t>Wie ist das auf Servern?</w:t>
      </w:r>
    </w:p>
  </w:comment>
  <w:comment w:id="206" w:author="Remo Schneller" w:date="2020-10-29T14:23:00Z" w:initials="RS">
    <w:p w14:paraId="77E3C8B0" w14:textId="20CFE2B9" w:rsidR="0025353A" w:rsidRDefault="0025353A">
      <w:pPr>
        <w:pStyle w:val="CommentText"/>
      </w:pPr>
      <w:r>
        <w:rPr>
          <w:rStyle w:val="CommentReference"/>
        </w:rPr>
        <w:annotationRef/>
      </w:r>
      <w:r>
        <w:t>Sicher? Wie ist das Lizenzmodell?</w:t>
      </w:r>
    </w:p>
  </w:comment>
  <w:comment w:id="207" w:author="Nico Egli" w:date="2020-10-29T15:59:00Z" w:initials="NE">
    <w:p w14:paraId="2B9BCD5E" w14:textId="56A84E77" w:rsidR="0025353A" w:rsidRDefault="0025353A">
      <w:pPr>
        <w:pStyle w:val="CommentText"/>
      </w:pPr>
      <w:r>
        <w:rPr>
          <w:rStyle w:val="CommentReference"/>
        </w:rPr>
        <w:annotationRef/>
      </w:r>
      <w:r>
        <w:t xml:space="preserve">Gibt keinen Preis. </w:t>
      </w:r>
    </w:p>
  </w:comment>
  <w:comment w:id="208" w:author="Remo Schneller" w:date="2020-10-29T14:24:00Z" w:initials="RS">
    <w:p w14:paraId="6239845C" w14:textId="035A1661" w:rsidR="0025353A" w:rsidRDefault="0025353A">
      <w:pPr>
        <w:pStyle w:val="CommentText"/>
      </w:pPr>
      <w:r>
        <w:rPr>
          <w:rStyle w:val="CommentReference"/>
        </w:rPr>
        <w:annotationRef/>
      </w:r>
      <w:r>
        <w:t>Einmalig? Pro Jahr?</w:t>
      </w:r>
    </w:p>
  </w:comment>
  <w:comment w:id="211" w:author="Remo Schneller" w:date="2020-10-29T14:25:00Z" w:initials="RS">
    <w:p w14:paraId="41B44FAE" w14:textId="160AE876" w:rsidR="0025353A" w:rsidRDefault="0025353A">
      <w:pPr>
        <w:pStyle w:val="CommentText"/>
      </w:pPr>
      <w:r>
        <w:rPr>
          <w:rStyle w:val="CommentReference"/>
        </w:rPr>
        <w:annotationRef/>
      </w:r>
      <w:r>
        <w:t>Für was sind VMs gut? Warum setzt man sie ein?</w:t>
      </w:r>
    </w:p>
  </w:comment>
  <w:comment w:id="212" w:author="Remo Schneller" w:date="2020-10-29T14:24:00Z" w:initials="RS">
    <w:p w14:paraId="3219455B" w14:textId="23279CBA" w:rsidR="0025353A" w:rsidRDefault="0025353A">
      <w:pPr>
        <w:pStyle w:val="CommentText"/>
      </w:pPr>
      <w:r>
        <w:rPr>
          <w:rStyle w:val="CommentReference"/>
        </w:rPr>
        <w:annotationRef/>
      </w:r>
      <w:r>
        <w:t>Was ist ein VM Player Hyper-V?</w:t>
      </w:r>
      <w:r>
        <w:br/>
        <w:t>VMware Player?</w:t>
      </w:r>
    </w:p>
  </w:comment>
  <w:comment w:id="219" w:author="Remo Schneller" w:date="2020-10-29T14:25:00Z" w:initials="RS">
    <w:p w14:paraId="3B84A732" w14:textId="75F4B52A" w:rsidR="0025353A" w:rsidRDefault="0025353A">
      <w:pPr>
        <w:pStyle w:val="CommentText"/>
      </w:pPr>
      <w:r>
        <w:rPr>
          <w:rStyle w:val="CommentReference"/>
        </w:rPr>
        <w:annotationRef/>
      </w:r>
      <w:r>
        <w:t>rechten</w:t>
      </w:r>
    </w:p>
  </w:comment>
  <w:comment w:id="220" w:author="Remo Schneller" w:date="2020-10-29T14:26:00Z" w:initials="RS">
    <w:p w14:paraId="47D6F5D5" w14:textId="77299149" w:rsidR="0025353A" w:rsidRDefault="0025353A">
      <w:pPr>
        <w:pStyle w:val="CommentText"/>
      </w:pPr>
      <w:r>
        <w:rPr>
          <w:rStyle w:val="CommentReference"/>
        </w:rPr>
        <w:annotationRef/>
      </w:r>
      <w:r>
        <w:t xml:space="preserve">virtuell =&gt; Klein, </w:t>
      </w:r>
      <w:proofErr w:type="spellStart"/>
      <w:r>
        <w:t>adjektiv</w:t>
      </w:r>
      <w:proofErr w:type="spellEnd"/>
    </w:p>
  </w:comment>
  <w:comment w:id="224" w:author="Remo Schneller" w:date="2020-10-29T14:26:00Z" w:initials="RS">
    <w:p w14:paraId="661EFFB5" w14:textId="3A4F1859" w:rsidR="0025353A" w:rsidRDefault="0025353A">
      <w:pPr>
        <w:pStyle w:val="CommentText"/>
      </w:pPr>
      <w:r>
        <w:rPr>
          <w:rStyle w:val="CommentReference"/>
        </w:rPr>
        <w:annotationRef/>
      </w:r>
      <w:r>
        <w:t>?</w:t>
      </w:r>
    </w:p>
  </w:comment>
  <w:comment w:id="233" w:author="Remo Schneller" w:date="2020-10-29T14:28:00Z" w:initials="RS">
    <w:p w14:paraId="2D500519" w14:textId="77777777" w:rsidR="0025353A" w:rsidRDefault="0025353A">
      <w:pPr>
        <w:pStyle w:val="CommentText"/>
      </w:pPr>
      <w:r>
        <w:rPr>
          <w:rStyle w:val="CommentReference"/>
        </w:rPr>
        <w:annotationRef/>
      </w:r>
      <w:r>
        <w:t>Vorteile/Nachteile Snapshots?</w:t>
      </w:r>
    </w:p>
    <w:p w14:paraId="1CD2A4D4" w14:textId="0E6D35A7" w:rsidR="0025353A" w:rsidRDefault="0025353A">
      <w:pPr>
        <w:pStyle w:val="CommentText"/>
      </w:pPr>
      <w:r>
        <w:t>Geschwindigkeit?</w:t>
      </w:r>
    </w:p>
  </w:comment>
  <w:comment w:id="235" w:author="Remo Schneller" w:date="2020-10-29T14:29:00Z" w:initials="RS">
    <w:p w14:paraId="0EAFF155" w14:textId="1F4145E3" w:rsidR="0025353A" w:rsidRDefault="0025353A">
      <w:pPr>
        <w:pStyle w:val="CommentText"/>
      </w:pPr>
      <w:r>
        <w:rPr>
          <w:rStyle w:val="CommentReference"/>
        </w:rPr>
        <w:annotationRef/>
      </w:r>
      <w:r>
        <w:t>Installation von was?</w:t>
      </w:r>
    </w:p>
  </w:comment>
  <w:comment w:id="249" w:author="Remo Schneller" w:date="2020-10-29T14:30:00Z" w:initials="RS">
    <w:p w14:paraId="70D676DD" w14:textId="4D805818" w:rsidR="0025353A" w:rsidRDefault="0025353A">
      <w:pPr>
        <w:pStyle w:val="CommentText"/>
      </w:pPr>
      <w:r>
        <w:rPr>
          <w:rStyle w:val="CommentReference"/>
        </w:rPr>
        <w:annotationRef/>
      </w:r>
      <w:r>
        <w:t>Und sonst? Unterschiede?</w:t>
      </w:r>
    </w:p>
  </w:comment>
  <w:comment w:id="250" w:author="Remo Schneller" w:date="2020-10-29T14:30:00Z" w:initials="RS">
    <w:p w14:paraId="2622CB1E" w14:textId="6925F936" w:rsidR="0025353A" w:rsidRDefault="0025353A">
      <w:pPr>
        <w:pStyle w:val="CommentText"/>
      </w:pPr>
      <w:r>
        <w:rPr>
          <w:rStyle w:val="CommentReference"/>
        </w:rPr>
        <w:annotationRef/>
      </w:r>
      <w:r>
        <w:t>Was ist das?</w:t>
      </w:r>
    </w:p>
  </w:comment>
  <w:comment w:id="251" w:author="Remo Schneller" w:date="2020-11-04T10:09:00Z" w:initials="RS">
    <w:p w14:paraId="103EEB6F" w14:textId="7E99BC05" w:rsidR="0025353A" w:rsidRDefault="0025353A">
      <w:pPr>
        <w:pStyle w:val="CommentText"/>
      </w:pPr>
      <w:r>
        <w:rPr>
          <w:rStyle w:val="CommentReference"/>
        </w:rPr>
        <w:annotationRef/>
      </w:r>
      <w:r>
        <w:t xml:space="preserve">Nochmal </w:t>
      </w:r>
      <w:proofErr w:type="gramStart"/>
      <w:r>
        <w:t>nach prüfen</w:t>
      </w:r>
      <w:proofErr w:type="gramEnd"/>
      <w:r>
        <w:t>. Für was ist ein Global Catalog Server?</w:t>
      </w:r>
    </w:p>
  </w:comment>
  <w:comment w:id="253" w:author="Remo Schneller" w:date="2020-10-29T14:31:00Z" w:initials="RS">
    <w:p w14:paraId="14EC455C" w14:textId="1CFF3AC3" w:rsidR="0025353A" w:rsidRDefault="0025353A">
      <w:pPr>
        <w:pStyle w:val="CommentText"/>
      </w:pPr>
      <w:r>
        <w:rPr>
          <w:rStyle w:val="CommentReference"/>
        </w:rPr>
        <w:annotationRef/>
      </w:r>
      <w:r>
        <w:t>Verweise</w:t>
      </w:r>
    </w:p>
  </w:comment>
  <w:comment w:id="254" w:author="Remo Schneller" w:date="2020-10-29T14:31:00Z" w:initials="RS">
    <w:p w14:paraId="067DFEEB" w14:textId="3B92CD47" w:rsidR="0025353A" w:rsidRDefault="0025353A">
      <w:pPr>
        <w:pStyle w:val="CommentText"/>
      </w:pPr>
      <w:r>
        <w:rPr>
          <w:rStyle w:val="CommentReference"/>
        </w:rPr>
        <w:annotationRef/>
      </w:r>
      <w:r>
        <w:t>Rechtschreibung</w:t>
      </w:r>
    </w:p>
  </w:comment>
  <w:comment w:id="257" w:author="Remo Schneller" w:date="2020-10-29T14:32:00Z" w:initials="RS">
    <w:p w14:paraId="46631BC6" w14:textId="6705B56F" w:rsidR="0025353A" w:rsidRDefault="0025353A">
      <w:pPr>
        <w:pStyle w:val="CommentText"/>
      </w:pPr>
      <w:r>
        <w:rPr>
          <w:rStyle w:val="CommentReference"/>
        </w:rPr>
        <w:annotationRef/>
      </w:r>
      <w:r>
        <w:t>Bildbeschriftungen?</w:t>
      </w:r>
    </w:p>
  </w:comment>
  <w:comment w:id="259" w:author="Remo Schneller" w:date="2020-10-29T14:33:00Z" w:initials="RS">
    <w:p w14:paraId="4930407F" w14:textId="77777777" w:rsidR="0025353A" w:rsidRDefault="0025353A">
      <w:pPr>
        <w:pStyle w:val="CommentText"/>
      </w:pPr>
      <w:r>
        <w:rPr>
          <w:rStyle w:val="CommentReference"/>
        </w:rPr>
        <w:annotationRef/>
      </w:r>
      <w:r>
        <w:t>Neue Schreibweise?</w:t>
      </w:r>
    </w:p>
    <w:p w14:paraId="610E5823" w14:textId="6C68DA89" w:rsidR="0025353A" w:rsidRDefault="0025353A">
      <w:pPr>
        <w:pStyle w:val="CommentText"/>
      </w:pPr>
      <w:r>
        <w:t xml:space="preserve">Vorher </w:t>
      </w:r>
      <w:proofErr w:type="gramStart"/>
      <w:r>
        <w:t>immer..</w:t>
      </w:r>
      <w:proofErr w:type="gramEnd"/>
      <w:r>
        <w:t xml:space="preserve"> Man geht </w:t>
      </w:r>
      <w:proofErr w:type="spellStart"/>
      <w:r>
        <w:t>hierzug</w:t>
      </w:r>
      <w:proofErr w:type="spellEnd"/>
    </w:p>
  </w:comment>
  <w:comment w:id="260" w:author="Remo Schneller" w:date="2020-10-29T14:33:00Z" w:initials="RS">
    <w:p w14:paraId="0D94A512" w14:textId="608D09BE" w:rsidR="0025353A" w:rsidRDefault="0025353A">
      <w:pPr>
        <w:pStyle w:val="CommentText"/>
      </w:pPr>
      <w:r>
        <w:rPr>
          <w:rStyle w:val="CommentReference"/>
        </w:rPr>
        <w:annotationRef/>
      </w:r>
      <w:r>
        <w:t>Die gleiche was?</w:t>
      </w:r>
    </w:p>
  </w:comment>
  <w:comment w:id="261" w:author="Remo Schneller" w:date="2020-10-20T08:23:00Z" w:initials="RS">
    <w:p w14:paraId="035CB7C9" w14:textId="77777777" w:rsidR="0025353A" w:rsidRDefault="0025353A">
      <w:pPr>
        <w:pStyle w:val="CommentText"/>
      </w:pPr>
      <w:r>
        <w:rPr>
          <w:rStyle w:val="CommentReference"/>
        </w:rPr>
        <w:annotationRef/>
      </w:r>
      <w:r>
        <w:t xml:space="preserve">Was ist </w:t>
      </w:r>
      <w:proofErr w:type="gramStart"/>
      <w:r>
        <w:t>eine Forward</w:t>
      </w:r>
      <w:proofErr w:type="gramEnd"/>
      <w:r>
        <w:t>/Reverse Lookup Zone?</w:t>
      </w:r>
    </w:p>
    <w:p w14:paraId="77D963A5" w14:textId="5086EE17" w:rsidR="0025353A" w:rsidRDefault="0025353A">
      <w:pPr>
        <w:pStyle w:val="CommentText"/>
      </w:pPr>
      <w:r>
        <w:t>Wie kann ich DNS testen? (Konsole)</w:t>
      </w:r>
    </w:p>
  </w:comment>
  <w:comment w:id="263" w:author="Remo Schneller" w:date="2020-10-20T08:25:00Z" w:initials="RS">
    <w:p w14:paraId="26D9698F" w14:textId="6C995094" w:rsidR="0025353A" w:rsidRDefault="0025353A">
      <w:pPr>
        <w:pStyle w:val="CommentText"/>
      </w:pPr>
      <w:r>
        <w:rPr>
          <w:rStyle w:val="CommentReference"/>
        </w:rPr>
        <w:annotationRef/>
      </w:r>
      <w:proofErr w:type="gramStart"/>
      <w:r>
        <w:t>DNS Suffix</w:t>
      </w:r>
      <w:proofErr w:type="gramEnd"/>
      <w:r>
        <w:t xml:space="preserve"> anschauen</w:t>
      </w:r>
    </w:p>
  </w:comment>
  <w:comment w:id="267" w:author="Remo Schneller" w:date="2020-11-04T10:11:00Z" w:initials="RS">
    <w:p w14:paraId="09C5D3E6" w14:textId="50D52741" w:rsidR="0025353A" w:rsidRDefault="0025353A">
      <w:pPr>
        <w:pStyle w:val="CommentText"/>
      </w:pPr>
      <w:r>
        <w:rPr>
          <w:rStyle w:val="CommentReference"/>
        </w:rPr>
        <w:annotationRef/>
      </w:r>
      <w:r>
        <w:t>Sicher? Was heisst von einem anderen?</w:t>
      </w:r>
    </w:p>
  </w:comment>
  <w:comment w:id="270" w:author="Remo Schneller" w:date="2020-11-04T10:13:00Z" w:initials="RS">
    <w:p w14:paraId="1C4FCE71" w14:textId="5281CAC0" w:rsidR="0025353A" w:rsidRDefault="0025353A">
      <w:pPr>
        <w:pStyle w:val="CommentText"/>
      </w:pPr>
      <w:r>
        <w:rPr>
          <w:rStyle w:val="CommentReference"/>
        </w:rPr>
        <w:annotationRef/>
      </w:r>
      <w:r>
        <w:t>Immer?</w:t>
      </w:r>
    </w:p>
  </w:comment>
  <w:comment w:id="271" w:author="Remo Schneller" w:date="2020-10-20T08:23:00Z" w:initials="RS">
    <w:p w14:paraId="6368D633" w14:textId="19524211" w:rsidR="0025353A" w:rsidRDefault="0025353A">
      <w:pPr>
        <w:pStyle w:val="CommentText"/>
      </w:pPr>
      <w:r>
        <w:rPr>
          <w:rStyle w:val="CommentReference"/>
        </w:rPr>
        <w:annotationRef/>
      </w:r>
      <w:r>
        <w:t>Was ist den eingestellt bei einfach alles bestätigen?</w:t>
      </w:r>
    </w:p>
  </w:comment>
  <w:comment w:id="274" w:author="Remo Schneller" w:date="2020-10-20T08:24:00Z" w:initials="RS">
    <w:p w14:paraId="29E833D2" w14:textId="77777777" w:rsidR="0025353A" w:rsidRDefault="0025353A">
      <w:pPr>
        <w:pStyle w:val="CommentText"/>
      </w:pPr>
      <w:r>
        <w:rPr>
          <w:rStyle w:val="CommentReference"/>
        </w:rPr>
        <w:annotationRef/>
      </w:r>
      <w:r>
        <w:t>Wie wird ein Gateway/DNS etc. gesetzt?</w:t>
      </w:r>
    </w:p>
    <w:p w14:paraId="03BD47AB" w14:textId="466002D9" w:rsidR="0025353A" w:rsidRDefault="0025353A">
      <w:pPr>
        <w:pStyle w:val="CommentText"/>
      </w:pPr>
      <w:r>
        <w:t>Was kann man alles über DHCP einstellen?</w:t>
      </w:r>
    </w:p>
  </w:comment>
  <w:comment w:id="276" w:author="Remo Schneller" w:date="2020-11-04T10:14:00Z" w:initials="RS">
    <w:p w14:paraId="49D94D09" w14:textId="6B359171" w:rsidR="0025353A" w:rsidRDefault="0025353A">
      <w:pPr>
        <w:pStyle w:val="CommentText"/>
      </w:pPr>
      <w:r>
        <w:rPr>
          <w:rStyle w:val="CommentReference"/>
        </w:rPr>
        <w:annotationRef/>
      </w:r>
      <w:r>
        <w:t>Blacklist?</w:t>
      </w:r>
    </w:p>
  </w:comment>
  <w:comment w:id="284" w:author="Remo Schneller" w:date="2020-11-04T10:15:00Z" w:initials="RS">
    <w:p w14:paraId="01199C55" w14:textId="3F467FA8" w:rsidR="0025353A" w:rsidRDefault="0025353A">
      <w:pPr>
        <w:pStyle w:val="CommentText"/>
      </w:pPr>
      <w:r>
        <w:rPr>
          <w:rStyle w:val="CommentReference"/>
        </w:rPr>
        <w:annotationRef/>
      </w:r>
      <w:r>
        <w:t>Kein Deutsch</w:t>
      </w:r>
    </w:p>
  </w:comment>
  <w:comment w:id="286" w:author="Remo Schneller" w:date="2020-11-04T10:16:00Z" w:initials="RS">
    <w:p w14:paraId="0E9C1D83" w14:textId="219840B2" w:rsidR="0025353A" w:rsidRDefault="0025353A">
      <w:pPr>
        <w:pStyle w:val="CommentText"/>
      </w:pPr>
      <w:r>
        <w:rPr>
          <w:rStyle w:val="CommentReference"/>
        </w:rPr>
        <w:annotationRef/>
      </w:r>
      <w:r>
        <w:t>Verb fehlt, sonst kein Satz</w:t>
      </w:r>
    </w:p>
  </w:comment>
  <w:comment w:id="287" w:author="Remo Schneller" w:date="2020-10-20T08:26:00Z" w:initials="RS">
    <w:p w14:paraId="4D29CCB7" w14:textId="77777777" w:rsidR="0025353A" w:rsidRDefault="0025353A">
      <w:pPr>
        <w:pStyle w:val="CommentText"/>
      </w:pPr>
      <w:r>
        <w:rPr>
          <w:rStyle w:val="CommentReference"/>
        </w:rPr>
        <w:annotationRef/>
      </w:r>
      <w:r>
        <w:t>Was für Berechtigungen? Auf was werden sie gesetzt?</w:t>
      </w:r>
    </w:p>
    <w:p w14:paraId="14DA4F58" w14:textId="091EDB8F" w:rsidR="0025353A" w:rsidRDefault="0025353A">
      <w:pPr>
        <w:pStyle w:val="CommentText"/>
      </w:pPr>
      <w:r>
        <w:t xml:space="preserve">Unterschied Share Berechtigungen und Ordner Berechtigungen </w:t>
      </w:r>
      <w:proofErr w:type="spellStart"/>
      <w:r>
        <w:t>etc</w:t>
      </w:r>
      <w:proofErr w:type="spellEnd"/>
      <w:r>
        <w:t>?</w:t>
      </w:r>
    </w:p>
  </w:comment>
  <w:comment w:id="288" w:author="Nico Egli" w:date="2020-10-23T15:09:00Z" w:initials="NE">
    <w:p w14:paraId="3335282A" w14:textId="0868E6CE" w:rsidR="0025353A" w:rsidRDefault="0025353A">
      <w:pPr>
        <w:pStyle w:val="CommentText"/>
      </w:pPr>
      <w:r>
        <w:rPr>
          <w:rStyle w:val="CommentReference"/>
        </w:rPr>
        <w:annotationRef/>
      </w:r>
      <w:r>
        <w:fldChar w:fldCharType="begin"/>
      </w:r>
      <w:r>
        <w:instrText xml:space="preserve"> REF _Ref54358233 \r \h </w:instrText>
      </w:r>
      <w:r>
        <w:fldChar w:fldCharType="separate"/>
      </w:r>
      <w:r>
        <w:t>6.6.1</w:t>
      </w:r>
      <w:r>
        <w:fldChar w:fldCharType="end"/>
      </w:r>
    </w:p>
  </w:comment>
  <w:comment w:id="289" w:author="Remo Schneller" w:date="2020-11-04T10:16:00Z" w:initials="RS">
    <w:p w14:paraId="68F6A755" w14:textId="71B4C82E" w:rsidR="0025353A" w:rsidRDefault="0025353A">
      <w:pPr>
        <w:pStyle w:val="CommentText"/>
      </w:pPr>
      <w:r>
        <w:rPr>
          <w:rStyle w:val="CommentReference"/>
        </w:rPr>
        <w:annotationRef/>
      </w:r>
      <w:r>
        <w:t>Welche Datei?</w:t>
      </w:r>
    </w:p>
  </w:comment>
  <w:comment w:id="293" w:author="Remo Schneller" w:date="2020-11-04T10:17:00Z" w:initials="RS">
    <w:p w14:paraId="209579E6" w14:textId="21722CEC" w:rsidR="0025353A" w:rsidRDefault="0025353A">
      <w:pPr>
        <w:pStyle w:val="CommentText"/>
      </w:pPr>
      <w:r>
        <w:rPr>
          <w:rStyle w:val="CommentReference"/>
        </w:rPr>
        <w:annotationRef/>
      </w:r>
    </w:p>
  </w:comment>
  <w:comment w:id="309" w:author="Remo Schneller" w:date="2020-11-04T10:20:00Z" w:initials="RS">
    <w:p w14:paraId="05C72F15" w14:textId="1E522158" w:rsidR="0025353A" w:rsidRDefault="0025353A">
      <w:pPr>
        <w:pStyle w:val="CommentText"/>
      </w:pPr>
      <w:r>
        <w:rPr>
          <w:rStyle w:val="CommentReference"/>
        </w:rPr>
        <w:annotationRef/>
      </w:r>
      <w:r>
        <w:t>Was für Dinge?</w:t>
      </w:r>
    </w:p>
  </w:comment>
  <w:comment w:id="314" w:author="Nico Egli" w:date="2020-10-29T09:39:00Z" w:initials="NE">
    <w:p w14:paraId="521A5258" w14:textId="6C0718D4" w:rsidR="0025353A" w:rsidRDefault="0025353A">
      <w:pPr>
        <w:pStyle w:val="CommentText"/>
      </w:pPr>
      <w:r>
        <w:rPr>
          <w:rStyle w:val="CommentReference"/>
        </w:rPr>
        <w:annotationRef/>
      </w:r>
      <w:r>
        <w:t>Kann trotzdem nichts ändern</w:t>
      </w:r>
    </w:p>
  </w:comment>
  <w:comment w:id="323" w:author="Remo Schneller" w:date="2020-10-29T14:37:00Z" w:initials="RS">
    <w:p w14:paraId="062B9BFD" w14:textId="77777777" w:rsidR="0025353A" w:rsidRDefault="0025353A">
      <w:pPr>
        <w:pStyle w:val="CommentText"/>
      </w:pPr>
      <w:r>
        <w:rPr>
          <w:rStyle w:val="CommentReference"/>
        </w:rPr>
        <w:annotationRef/>
      </w:r>
      <w:r>
        <w:t>Was gibt es für Einstellungen?</w:t>
      </w:r>
    </w:p>
    <w:p w14:paraId="218F1AEF" w14:textId="06CE85E1" w:rsidR="0025353A" w:rsidRDefault="0025353A">
      <w:pPr>
        <w:pStyle w:val="CommentText"/>
      </w:pPr>
      <w:r>
        <w:t xml:space="preserve">Wie ist die </w:t>
      </w:r>
      <w:proofErr w:type="spellStart"/>
      <w:r>
        <w:t>default</w:t>
      </w:r>
      <w:proofErr w:type="spellEnd"/>
      <w:r>
        <w:t xml:space="preserve"> </w:t>
      </w:r>
      <w:proofErr w:type="spellStart"/>
      <w:r>
        <w:t>komplexität</w:t>
      </w:r>
      <w:proofErr w:type="spellEnd"/>
      <w:r>
        <w:t>?</w:t>
      </w:r>
    </w:p>
  </w:comment>
  <w:comment w:id="350" w:author="Adrian Roelli" w:date="2021-01-20T07:18:00Z" w:initials="AR">
    <w:p w14:paraId="1887C46A" w14:textId="78479ECA" w:rsidR="0025353A" w:rsidRDefault="0025353A">
      <w:pPr>
        <w:pStyle w:val="CommentText"/>
      </w:pPr>
      <w:r>
        <w:rPr>
          <w:rStyle w:val="CommentReference"/>
        </w:rPr>
        <w:annotationRef/>
      </w:r>
      <w:r>
        <w:t xml:space="preserve">Das ist so nicht korrekt --&gt; siehe </w:t>
      </w:r>
      <w:hyperlink r:id="rId1" w:history="1">
        <w:r w:rsidRPr="0036754C">
          <w:rPr>
            <w:rStyle w:val="Hyperlink"/>
          </w:rPr>
          <w:t>https://de.wikipedia.org/wiki/.NET</w:t>
        </w:r>
      </w:hyperlink>
    </w:p>
    <w:p w14:paraId="1465746C" w14:textId="77777777" w:rsidR="0025353A" w:rsidRDefault="0025353A">
      <w:pPr>
        <w:pStyle w:val="CommentText"/>
      </w:pPr>
    </w:p>
    <w:p w14:paraId="75269055" w14:textId="77777777" w:rsidR="0025353A" w:rsidRDefault="0025353A" w:rsidP="001D408B">
      <w:pPr>
        <w:pStyle w:val="NormalWeb"/>
        <w:rPr>
          <w:lang w:eastAsia="de-CH"/>
        </w:rPr>
      </w:pPr>
      <w:r>
        <w:rPr>
          <w:b/>
          <w:bCs/>
        </w:rPr>
        <w:t>.NET</w:t>
      </w:r>
      <w:r>
        <w:t xml:space="preserve"> [</w:t>
      </w:r>
      <w:hyperlink r:id="rId2" w:tooltip="Liste der IPA-Zeichen" w:history="1">
        <w:r>
          <w:rPr>
            <w:rStyle w:val="Hyperlink"/>
          </w:rPr>
          <w:t>ˈ</w:t>
        </w:r>
        <w:proofErr w:type="spellStart"/>
        <w:r>
          <w:rPr>
            <w:rStyle w:val="Hyperlink"/>
          </w:rPr>
          <w:t>dɔtnɛt</w:t>
        </w:r>
        <w:proofErr w:type="spellEnd"/>
      </w:hyperlink>
      <w:r>
        <w:t xml:space="preserve">], teilweise auch als </w:t>
      </w:r>
      <w:r>
        <w:rPr>
          <w:b/>
          <w:bCs/>
        </w:rPr>
        <w:t>Microsoft .NET</w:t>
      </w:r>
      <w:r>
        <w:t xml:space="preserve"> bezeichnet, dient als Sammelbegriff für mehrere von </w:t>
      </w:r>
      <w:hyperlink r:id="rId3" w:tooltip="Microsoft" w:history="1">
        <w:r>
          <w:rPr>
            <w:rStyle w:val="Hyperlink"/>
          </w:rPr>
          <w:t>Microsoft</w:t>
        </w:r>
      </w:hyperlink>
      <w:r>
        <w:t xml:space="preserve"> herausgegebene </w:t>
      </w:r>
      <w:hyperlink r:id="rId4" w:tooltip="Plattform (Computer)" w:history="1">
        <w:r>
          <w:rPr>
            <w:rStyle w:val="Hyperlink"/>
          </w:rPr>
          <w:t>Software-Plattformen</w:t>
        </w:r>
      </w:hyperlink>
      <w:r>
        <w:t xml:space="preserve">, die der Entwicklung und Ausführung von </w:t>
      </w:r>
      <w:hyperlink r:id="rId5" w:tooltip="Anwendungsprogramm" w:history="1">
        <w:r>
          <w:rPr>
            <w:rStyle w:val="Hyperlink"/>
          </w:rPr>
          <w:t>Anwendungsprogrammen</w:t>
        </w:r>
      </w:hyperlink>
      <w:r>
        <w:t xml:space="preserve"> dienen, Produkte, </w:t>
      </w:r>
      <w:hyperlink r:id="rId6" w:tooltip="Framework" w:history="1">
        <w:r>
          <w:rPr>
            <w:rStyle w:val="Hyperlink"/>
          </w:rPr>
          <w:t>Frameworks</w:t>
        </w:r>
      </w:hyperlink>
      <w:r>
        <w:t xml:space="preserve">, </w:t>
      </w:r>
      <w:hyperlink r:id="rId7" w:tooltip="Programmiersprache" w:history="1">
        <w:r>
          <w:rPr>
            <w:rStyle w:val="Hyperlink"/>
          </w:rPr>
          <w:t>Programmiersprachen</w:t>
        </w:r>
      </w:hyperlink>
      <w:r>
        <w:t xml:space="preserve"> und alles, was mit den genannten in Verbindung steht, etwa Werkzeuge und Technologien. </w:t>
      </w:r>
    </w:p>
    <w:p w14:paraId="637C0B95" w14:textId="77777777" w:rsidR="0025353A" w:rsidRDefault="0025353A" w:rsidP="001D408B">
      <w:pPr>
        <w:pStyle w:val="NormalWeb"/>
      </w:pPr>
      <w:r>
        <w:t>Die Veröffentlichung der .NET-Plattform wurde von Microsoft erstmals im Jahr 2000 offiziell bekanntgegeben.</w:t>
      </w:r>
      <w:hyperlink r:id="rId8" w:anchor="cite_note-1" w:history="1">
        <w:r>
          <w:rPr>
            <w:rStyle w:val="Hyperlink"/>
            <w:vertAlign w:val="superscript"/>
          </w:rPr>
          <w:t>[1]</w:t>
        </w:r>
      </w:hyperlink>
      <w:r>
        <w:t xml:space="preserve"> 2002 wurde das Framework dann als Teil von Visual Studio .NET veröffentlicht.</w:t>
      </w:r>
      <w:hyperlink r:id="rId9" w:anchor="cite_note-2" w:history="1">
        <w:r>
          <w:rPr>
            <w:rStyle w:val="Hyperlink"/>
            <w:vertAlign w:val="superscript"/>
          </w:rPr>
          <w:t>[2]</w:t>
        </w:r>
      </w:hyperlink>
      <w:r>
        <w:t xml:space="preserve"> </w:t>
      </w:r>
    </w:p>
    <w:p w14:paraId="28D532F7" w14:textId="77777777" w:rsidR="0025353A" w:rsidRDefault="0025353A" w:rsidP="001D408B">
      <w:pPr>
        <w:pStyle w:val="NormalWeb"/>
      </w:pPr>
      <w:r>
        <w:t xml:space="preserve">Die Bedeutung der einzelnen Teile und Technologien, die .NET umfasst, hat sich im Laufe der Zeit gewandelt. Stand November 2020 spielen folgende Frameworks eine herausgehobene Rolle in der Praxis: </w:t>
      </w:r>
    </w:p>
    <w:p w14:paraId="1610ED6C" w14:textId="77777777" w:rsidR="0025353A" w:rsidRDefault="0025353A" w:rsidP="00671609">
      <w:pPr>
        <w:numPr>
          <w:ilvl w:val="0"/>
          <w:numId w:val="33"/>
        </w:numPr>
        <w:spacing w:before="100" w:beforeAutospacing="1" w:after="100" w:afterAutospacing="1"/>
      </w:pPr>
      <w:proofErr w:type="gramStart"/>
      <w:r>
        <w:t>das</w:t>
      </w:r>
      <w:proofErr w:type="gramEnd"/>
      <w:r>
        <w:t xml:space="preserve"> nur unter Windows unterstützte klassische </w:t>
      </w:r>
      <w:hyperlink r:id="rId10" w:tooltip=".NET Framework" w:history="1">
        <w:r>
          <w:rPr>
            <w:rStyle w:val="Hyperlink"/>
          </w:rPr>
          <w:t>.NET Framework</w:t>
        </w:r>
      </w:hyperlink>
      <w:r>
        <w:t>, das mit der Version 4.8 in der letzten Version vorliegt.</w:t>
      </w:r>
    </w:p>
    <w:p w14:paraId="22710AD9" w14:textId="77777777" w:rsidR="0025353A" w:rsidRDefault="0025353A" w:rsidP="00671609">
      <w:pPr>
        <w:numPr>
          <w:ilvl w:val="0"/>
          <w:numId w:val="33"/>
        </w:numPr>
        <w:spacing w:before="100" w:beforeAutospacing="1" w:after="100" w:afterAutospacing="1"/>
      </w:pPr>
      <w:r>
        <w:t xml:space="preserve">das als dessen Nachfolger positionierte, auf verschiedenen Plattformen unterstützte Framework </w:t>
      </w:r>
      <w:hyperlink r:id="rId11" w:tooltip=".NET 5" w:history="1">
        <w:r>
          <w:rPr>
            <w:rStyle w:val="Hyperlink"/>
          </w:rPr>
          <w:t>.NET 5</w:t>
        </w:r>
      </w:hyperlink>
      <w:r>
        <w:t xml:space="preserve"> (bei dem auch einige Techniken gekündigt wurden). Es wurde mehrere Jahre parallel unter der Bezeichnung .NET Core entwickelt.</w:t>
      </w:r>
    </w:p>
    <w:p w14:paraId="65B9ECAA" w14:textId="77777777" w:rsidR="0025353A" w:rsidRDefault="0025353A" w:rsidP="00671609">
      <w:pPr>
        <w:numPr>
          <w:ilvl w:val="0"/>
          <w:numId w:val="33"/>
        </w:numPr>
        <w:spacing w:before="100" w:beforeAutospacing="1" w:after="100" w:afterAutospacing="1"/>
      </w:pPr>
      <w:r>
        <w:t xml:space="preserve">die Plattform </w:t>
      </w:r>
      <w:hyperlink r:id="rId12" w:tooltip="Mono (Software)" w:history="1">
        <w:r>
          <w:rPr>
            <w:rStyle w:val="Hyperlink"/>
          </w:rPr>
          <w:t>Mono</w:t>
        </w:r>
      </w:hyperlink>
      <w:r>
        <w:t xml:space="preserve"> und darauf basierende Techniken (von Microsoft meist als Xamarin bezeichnet). Diese unterstützt seit längerem .NET auf verschiedenen Plattformen (in der Vergangenheit jedoch oft unvollständig implementiert</w:t>
      </w:r>
      <w:hyperlink r:id="rId13" w:anchor="cite_note-3" w:history="1">
        <w:r>
          <w:rPr>
            <w:rStyle w:val="Hyperlink"/>
            <w:vertAlign w:val="superscript"/>
          </w:rPr>
          <w:t>[3]</w:t>
        </w:r>
      </w:hyperlink>
      <w:r>
        <w:t xml:space="preserve"> ). Ab November 2021 sollen die .NET 6.0 </w:t>
      </w:r>
      <w:hyperlink r:id="rId14" w:tooltip="Programmierschnittstelle" w:history="1">
        <w:r>
          <w:rPr>
            <w:rStyle w:val="Hyperlink"/>
          </w:rPr>
          <w:t>Klassenbibliotheken</w:t>
        </w:r>
      </w:hyperlink>
      <w:r>
        <w:t xml:space="preserve"> und das </w:t>
      </w:r>
      <w:hyperlink r:id="rId15" w:tooltip="Software Development Kit" w:history="1">
        <w:r>
          <w:rPr>
            <w:rStyle w:val="Hyperlink"/>
          </w:rPr>
          <w:t>SDK</w:t>
        </w:r>
      </w:hyperlink>
      <w:r>
        <w:t xml:space="preserve"> gemeinsam auch für Mono genutzt werden.</w:t>
      </w:r>
      <w:hyperlink r:id="rId16" w:anchor="cite_note-4" w:history="1">
        <w:r>
          <w:rPr>
            <w:rStyle w:val="Hyperlink"/>
            <w:vertAlign w:val="superscript"/>
          </w:rPr>
          <w:t>[4]</w:t>
        </w:r>
      </w:hyperlink>
    </w:p>
    <w:p w14:paraId="196EF0A2" w14:textId="6EA393AE" w:rsidR="0025353A" w:rsidRDefault="0025353A">
      <w:pPr>
        <w:pStyle w:val="CommentText"/>
      </w:pPr>
    </w:p>
  </w:comment>
  <w:comment w:id="351" w:author="Adrian Roelli" w:date="2021-01-20T07:20:00Z" w:initials="AR">
    <w:p w14:paraId="28B91AB0" w14:textId="13B3AC3A" w:rsidR="0025353A" w:rsidRDefault="0025353A">
      <w:pPr>
        <w:pStyle w:val="CommentText"/>
      </w:pPr>
      <w:r>
        <w:rPr>
          <w:rStyle w:val="CommentReference"/>
        </w:rPr>
        <w:annotationRef/>
      </w:r>
      <w:r>
        <w:t>Das Wort «Jedoch» passt hier nicht, --&gt; «Ausserdem wird auch die Sprache ‘Lego Mindstorms’ unterstützt.»</w:t>
      </w:r>
    </w:p>
  </w:comment>
  <w:comment w:id="354" w:author="Adrian Roelli" w:date="2021-01-20T07:25:00Z" w:initials="AR">
    <w:p w14:paraId="483B2D6A" w14:textId="2A247277" w:rsidR="0025353A" w:rsidRDefault="0025353A">
      <w:pPr>
        <w:pStyle w:val="CommentText"/>
      </w:pPr>
      <w:r>
        <w:rPr>
          <w:rStyle w:val="CommentReference"/>
        </w:rPr>
        <w:annotationRef/>
      </w:r>
      <w:r>
        <w:t>Für jeden Schritt angeben wo das abläuft (z.B. Entwicklungsrechner, Zielrechner, …)</w:t>
      </w:r>
    </w:p>
  </w:comment>
  <w:comment w:id="359" w:author="Adrian Roelli" w:date="2021-01-20T08:06:00Z" w:initials="AR">
    <w:p w14:paraId="31CEE6FB" w14:textId="15C5C4B4" w:rsidR="0025353A" w:rsidRDefault="0025353A">
      <w:pPr>
        <w:pStyle w:val="CommentText"/>
      </w:pPr>
      <w:r>
        <w:rPr>
          <w:rStyle w:val="CommentReference"/>
        </w:rPr>
        <w:annotationRef/>
      </w:r>
      <w:r>
        <w:t>ganzes Kapitel sehr gut beschrieben, bravo!</w:t>
      </w:r>
    </w:p>
  </w:comment>
  <w:comment w:id="366" w:author="Adrian Roelli" w:date="2021-01-20T08:04:00Z" w:initials="AR">
    <w:p w14:paraId="48CDCE32" w14:textId="74035E04" w:rsidR="0025353A" w:rsidRDefault="0025353A">
      <w:pPr>
        <w:pStyle w:val="CommentText"/>
      </w:pPr>
      <w:r>
        <w:t>Das hast du nicht ergänzt:</w:t>
      </w:r>
    </w:p>
    <w:p w14:paraId="43D46689" w14:textId="77777777" w:rsidR="0025353A" w:rsidRDefault="0025353A">
      <w:pPr>
        <w:pStyle w:val="CommentText"/>
      </w:pPr>
    </w:p>
    <w:p w14:paraId="6A60636F" w14:textId="1A6C325A" w:rsidR="0025353A" w:rsidRDefault="0025353A">
      <w:pPr>
        <w:pStyle w:val="CommentText"/>
      </w:pPr>
      <w:r>
        <w:rPr>
          <w:rStyle w:val="CommentReference"/>
        </w:rPr>
        <w:annotationRef/>
      </w:r>
      <w:r>
        <w:t>Achtung, i++ und ++i sind möglich --&gt; auf Unterschied hinweisen</w:t>
      </w:r>
    </w:p>
  </w:comment>
  <w:comment w:id="367" w:author="Nico Egli" w:date="2021-01-29T15:26:00Z" w:initials="NE">
    <w:p w14:paraId="266AD5F0" w14:textId="2B523E6A" w:rsidR="0025353A" w:rsidRDefault="0025353A">
      <w:pPr>
        <w:pStyle w:val="CommentText"/>
      </w:pPr>
      <w:r>
        <w:rPr>
          <w:rStyle w:val="CommentReference"/>
        </w:rPr>
        <w:annotationRef/>
      </w:r>
      <w:r>
        <w:t>Unten</w:t>
      </w:r>
    </w:p>
  </w:comment>
  <w:comment w:id="369" w:author="Adrian Roelli" w:date="2021-01-25T09:36:00Z" w:initials="AR">
    <w:p w14:paraId="04F59CCC" w14:textId="77777777" w:rsidR="0025353A" w:rsidRDefault="0025353A">
      <w:pPr>
        <w:pStyle w:val="CommentText"/>
      </w:pPr>
      <w:r>
        <w:rPr>
          <w:rStyle w:val="CommentReference"/>
        </w:rPr>
        <w:annotationRef/>
      </w:r>
      <w:r>
        <w:t>Vorsicht mit null.</w:t>
      </w:r>
    </w:p>
    <w:p w14:paraId="1129D675" w14:textId="191991A8" w:rsidR="0025353A" w:rsidRPr="00E33099" w:rsidRDefault="0025353A">
      <w:pPr>
        <w:pStyle w:val="CommentText"/>
      </w:pPr>
      <w:r>
        <w:t xml:space="preserve">Beim Programmieren ist null ein Schlüsselwort das in C# bedeutet, dass kein Wert gesetzt ist (zum Beispiel bei Klassen-Instanzen). Hier in diesem Fall ist das kein </w:t>
      </w:r>
      <w:proofErr w:type="gramStart"/>
      <w:r>
        <w:t>Problem</w:t>
      </w:r>
      <w:proofErr w:type="gramEnd"/>
      <w:r>
        <w:t xml:space="preserve"> weil ein </w:t>
      </w:r>
      <w:proofErr w:type="spellStart"/>
      <w:r>
        <w:t>int</w:t>
      </w:r>
      <w:proofErr w:type="spellEnd"/>
      <w:r>
        <w:t xml:space="preserve"> nie </w:t>
      </w:r>
      <w:r>
        <w:rPr>
          <w:i/>
        </w:rPr>
        <w:t>null</w:t>
      </w:r>
      <w:r>
        <w:t xml:space="preserve"> sein kann, sondern immer einen Wert gesetzt hat.</w:t>
      </w:r>
    </w:p>
  </w:comment>
  <w:comment w:id="371" w:author="Adrian Roelli" w:date="2021-01-20T08:25:00Z" w:initials="AR">
    <w:p w14:paraId="3322B019" w14:textId="77777777" w:rsidR="0025353A" w:rsidRDefault="0025353A">
      <w:pPr>
        <w:pStyle w:val="CommentText"/>
      </w:pPr>
      <w:r>
        <w:rPr>
          <w:rStyle w:val="CommentReference"/>
        </w:rPr>
        <w:annotationRef/>
      </w:r>
      <w:r>
        <w:t xml:space="preserve">Hei </w:t>
      </w:r>
      <w:proofErr w:type="spellStart"/>
      <w:r>
        <w:t>ei</w:t>
      </w:r>
      <w:proofErr w:type="spellEnd"/>
      <w:r>
        <w:t xml:space="preserve"> </w:t>
      </w:r>
      <w:proofErr w:type="spellStart"/>
      <w:r>
        <w:t>ei</w:t>
      </w:r>
      <w:proofErr w:type="spellEnd"/>
      <w:r>
        <w:t>, ab hier hast du wohl wieder gewurstelt (</w:t>
      </w:r>
      <w:proofErr w:type="spellStart"/>
      <w:r>
        <w:t>evlt</w:t>
      </w:r>
      <w:proofErr w:type="spellEnd"/>
      <w:r>
        <w:t>. keine Lust mehr gehabt zum Dokumentieren?).</w:t>
      </w:r>
    </w:p>
    <w:p w14:paraId="75BD7C64" w14:textId="77777777" w:rsidR="0025353A" w:rsidRDefault="0025353A">
      <w:pPr>
        <w:pStyle w:val="CommentText"/>
      </w:pPr>
    </w:p>
    <w:p w14:paraId="14FDF739" w14:textId="492CE29F" w:rsidR="0025353A" w:rsidRDefault="0025353A" w:rsidP="00671609">
      <w:pPr>
        <w:pStyle w:val="CommentText"/>
        <w:numPr>
          <w:ilvl w:val="0"/>
          <w:numId w:val="34"/>
        </w:numPr>
      </w:pPr>
      <w:r>
        <w:t xml:space="preserve"> Kapitel-Strukturierung ist wild</w:t>
      </w:r>
    </w:p>
    <w:p w14:paraId="77503C8E" w14:textId="77777777" w:rsidR="0025353A" w:rsidRDefault="0025353A" w:rsidP="00671609">
      <w:pPr>
        <w:pStyle w:val="CommentText"/>
        <w:numPr>
          <w:ilvl w:val="0"/>
          <w:numId w:val="34"/>
        </w:numPr>
      </w:pPr>
      <w:r>
        <w:t xml:space="preserve"> auf einmal ein neuer Style </w:t>
      </w:r>
      <w:r>
        <w:rPr>
          <w:noProof/>
        </w:rPr>
        <w:drawing>
          <wp:inline distT="0" distB="0" distL="0" distR="0" wp14:anchorId="06E2DDE3" wp14:editId="69A3A30B">
            <wp:extent cx="707884" cy="269670"/>
            <wp:effectExtent l="0" t="0" r="0" b="0"/>
            <wp:docPr id="373" name="Grafik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17588" cy="273367"/>
                    </a:xfrm>
                    <a:prstGeom prst="rect">
                      <a:avLst/>
                    </a:prstGeom>
                  </pic:spPr>
                </pic:pic>
              </a:graphicData>
            </a:graphic>
          </wp:inline>
        </w:drawing>
      </w:r>
    </w:p>
    <w:p w14:paraId="44BAA0BA" w14:textId="77777777" w:rsidR="0025353A" w:rsidRDefault="0025353A" w:rsidP="00671609">
      <w:pPr>
        <w:pStyle w:val="CommentText"/>
        <w:numPr>
          <w:ilvl w:val="0"/>
          <w:numId w:val="34"/>
        </w:numPr>
      </w:pPr>
      <w:r>
        <w:t xml:space="preserve"> auf einmal rote Kapitelschrift</w:t>
      </w:r>
    </w:p>
    <w:p w14:paraId="7F2459E5" w14:textId="77777777" w:rsidR="0025353A" w:rsidRDefault="0025353A" w:rsidP="00671609">
      <w:pPr>
        <w:pStyle w:val="CommentText"/>
        <w:numPr>
          <w:ilvl w:val="0"/>
          <w:numId w:val="34"/>
        </w:numPr>
      </w:pPr>
      <w:r>
        <w:t xml:space="preserve"> Kapitel «</w:t>
      </w:r>
      <w:proofErr w:type="spellStart"/>
      <w:r>
        <w:t>Until</w:t>
      </w:r>
      <w:proofErr w:type="spellEnd"/>
      <w:r>
        <w:t xml:space="preserve"> und </w:t>
      </w:r>
      <w:proofErr w:type="spellStart"/>
      <w:r>
        <w:t>while</w:t>
      </w:r>
      <w:proofErr w:type="spellEnd"/>
      <w:r>
        <w:t>» mit einer Art Untertitel für «</w:t>
      </w:r>
      <w:proofErr w:type="spellStart"/>
      <w:r>
        <w:t>Until</w:t>
      </w:r>
      <w:proofErr w:type="spellEnd"/>
      <w:r>
        <w:t xml:space="preserve">» der wohl keiner sein </w:t>
      </w:r>
      <w:proofErr w:type="gramStart"/>
      <w:r>
        <w:t>sollte</w:t>
      </w:r>
      <w:proofErr w:type="gramEnd"/>
      <w:r>
        <w:t xml:space="preserve"> sondern nur ein Hervorheben.</w:t>
      </w:r>
    </w:p>
    <w:p w14:paraId="53F523A3" w14:textId="77777777" w:rsidR="0025353A" w:rsidRDefault="0025353A" w:rsidP="00583D26">
      <w:pPr>
        <w:pStyle w:val="CommentText"/>
      </w:pPr>
    </w:p>
    <w:p w14:paraId="3582D818" w14:textId="77777777" w:rsidR="0025353A" w:rsidRDefault="0025353A" w:rsidP="00583D26">
      <w:pPr>
        <w:pStyle w:val="CommentText"/>
        <w:rPr>
          <w:highlight w:val="yellow"/>
        </w:rPr>
      </w:pPr>
      <w:r w:rsidRPr="00583D26">
        <w:rPr>
          <w:highlight w:val="yellow"/>
        </w:rPr>
        <w:t>Weil die Strukturierung nicht durchgängig/einheitlich ist, wird die Doku schwer lesbar. Klar, wenn man es genug lange anschaut versteht man was Nico sich dabei gedacht hat. Aber, ein Text soll auf Anhieb gut verständlich sein, und das schafft man nur mit einer sauberen/stetigen Strukturierung und dem Durchziehen eines Formatierungskonzeptes</w:t>
      </w:r>
      <w:r>
        <w:rPr>
          <w:highlight w:val="yellow"/>
        </w:rPr>
        <w:t xml:space="preserve">. </w:t>
      </w:r>
    </w:p>
    <w:p w14:paraId="66CB02D9" w14:textId="7F25BBBA" w:rsidR="0025353A" w:rsidRDefault="0025353A" w:rsidP="00671609">
      <w:pPr>
        <w:pStyle w:val="CommentText"/>
        <w:numPr>
          <w:ilvl w:val="0"/>
          <w:numId w:val="23"/>
        </w:numPr>
      </w:pPr>
      <w:r>
        <w:rPr>
          <w:highlight w:val="yellow"/>
        </w:rPr>
        <w:t>Das müssen wir weiter verbessern, bis es sitzt … und wenn es 50 x korrigiert werden muss (was langweilig ist, für alle)!</w:t>
      </w:r>
      <w:r>
        <w:t xml:space="preserve"> </w:t>
      </w:r>
    </w:p>
  </w:comment>
  <w:comment w:id="373" w:author="Adrian Roelli" w:date="2021-01-20T08:12:00Z" w:initials="AR">
    <w:p w14:paraId="076EEE34" w14:textId="4B9DA9E9" w:rsidR="0025353A" w:rsidRDefault="0025353A">
      <w:pPr>
        <w:pStyle w:val="CommentText"/>
      </w:pPr>
      <w:r>
        <w:rPr>
          <w:rStyle w:val="CommentReference"/>
        </w:rPr>
        <w:annotationRef/>
      </w:r>
      <w:r>
        <w:t>«… steht die Bedingung (Abfrage oder ein Boolean). Nur wenn die Bedingung «true» ist, dann wird der Code in den geschweiften Klammern {} ausgeführt.»</w:t>
      </w:r>
    </w:p>
  </w:comment>
  <w:comment w:id="374" w:author="Adrian Roelli" w:date="2021-01-20T08:13:00Z" w:initials="AR">
    <w:p w14:paraId="7A8C1A92" w14:textId="11265408" w:rsidR="0025353A" w:rsidRDefault="0025353A">
      <w:pPr>
        <w:pStyle w:val="CommentText"/>
      </w:pPr>
      <w:r>
        <w:rPr>
          <w:rStyle w:val="CommentReference"/>
        </w:rPr>
        <w:annotationRef/>
      </w:r>
      <w:r>
        <w:t xml:space="preserve">wird nicht geschrieben was das macht. Generell ist hier ein zwei Beispiele hilfreich. Denn </w:t>
      </w:r>
      <w:proofErr w:type="spellStart"/>
      <w:proofErr w:type="gramStart"/>
      <w:r>
        <w:t>if</w:t>
      </w:r>
      <w:proofErr w:type="spellEnd"/>
      <w:r>
        <w:t>(</w:t>
      </w:r>
      <w:proofErr w:type="gramEnd"/>
      <w:r>
        <w:t xml:space="preserve">){} </w:t>
      </w:r>
      <w:proofErr w:type="spellStart"/>
      <w:r>
        <w:t>else</w:t>
      </w:r>
      <w:proofErr w:type="spellEnd"/>
      <w:r>
        <w:t xml:space="preserve">{} und </w:t>
      </w:r>
      <w:proofErr w:type="spellStart"/>
      <w:r>
        <w:t>if</w:t>
      </w:r>
      <w:proofErr w:type="spellEnd"/>
      <w:r>
        <w:t xml:space="preserve">(){} </w:t>
      </w:r>
      <w:proofErr w:type="spellStart"/>
      <w:r>
        <w:t>else</w:t>
      </w:r>
      <w:proofErr w:type="spellEnd"/>
      <w:r>
        <w:t xml:space="preserve"> </w:t>
      </w:r>
      <w:proofErr w:type="spellStart"/>
      <w:r>
        <w:t>if</w:t>
      </w:r>
      <w:proofErr w:type="spellEnd"/>
      <w:r>
        <w:t>(){} verhalten sich anders …</w:t>
      </w:r>
    </w:p>
  </w:comment>
  <w:comment w:id="376" w:author="Adrian Roelli" w:date="2021-01-20T08:18:00Z" w:initials="AR">
    <w:p w14:paraId="076AD3C1" w14:textId="77777777" w:rsidR="0025353A" w:rsidRDefault="0025353A">
      <w:pPr>
        <w:pStyle w:val="CommentText"/>
      </w:pPr>
      <w:r>
        <w:rPr>
          <w:rStyle w:val="CommentReference"/>
        </w:rPr>
        <w:annotationRef/>
      </w:r>
      <w:r w:rsidRPr="00F828ED">
        <w:rPr>
          <w:highlight w:val="red"/>
        </w:rPr>
        <w:t xml:space="preserve">Die Unterscheidung von Text und Code ist nicht gegeben. Zwar ist alles in «», jedoch wird Code und Text der Konsolenausgabe nicht unterschieden --&gt; Code soll in Texten </w:t>
      </w:r>
      <w:r w:rsidRPr="00F828ED">
        <w:rPr>
          <w:i/>
          <w:highlight w:val="red"/>
        </w:rPr>
        <w:t>kursiv</w:t>
      </w:r>
      <w:r w:rsidRPr="00F828ED">
        <w:rPr>
          <w:highlight w:val="red"/>
        </w:rPr>
        <w:t xml:space="preserve"> sein.</w:t>
      </w:r>
    </w:p>
    <w:p w14:paraId="43692D34" w14:textId="77777777" w:rsidR="0025353A" w:rsidRDefault="0025353A">
      <w:pPr>
        <w:pStyle w:val="CommentText"/>
      </w:pPr>
    </w:p>
    <w:p w14:paraId="3D1FAB62" w14:textId="57FCD44C" w:rsidR="0025353A" w:rsidRDefault="0025353A">
      <w:pPr>
        <w:pStyle w:val="CommentText"/>
      </w:pPr>
      <w:r>
        <w:t xml:space="preserve">Gilt für das gesamte C# </w:t>
      </w:r>
      <w:proofErr w:type="gramStart"/>
      <w:r>
        <w:t>Kapitel !</w:t>
      </w:r>
      <w:proofErr w:type="gramEnd"/>
    </w:p>
  </w:comment>
  <w:comment w:id="377" w:author="Adrian Roelli" w:date="2021-01-20T08:22:00Z" w:initials="AR">
    <w:p w14:paraId="0114FBF3" w14:textId="77777777" w:rsidR="0025353A" w:rsidRDefault="0025353A">
      <w:pPr>
        <w:pStyle w:val="CommentText"/>
      </w:pPr>
      <w:r>
        <w:rPr>
          <w:rStyle w:val="CommentReference"/>
        </w:rPr>
        <w:annotationRef/>
      </w:r>
      <w:r>
        <w:t>«Auch wenn …»</w:t>
      </w:r>
    </w:p>
    <w:p w14:paraId="1F0E25BB" w14:textId="093DB1C7" w:rsidR="0025353A" w:rsidRDefault="0025353A">
      <w:pPr>
        <w:pStyle w:val="CommentText"/>
      </w:pPr>
      <w:r>
        <w:t>verdeutlicht, dass die Schleife mindestens einmal ausgeführt wird, egal was in der Bedingung steht!</w:t>
      </w:r>
    </w:p>
  </w:comment>
  <w:comment w:id="378" w:author="Adrian Roelli" w:date="2021-01-20T08:23:00Z" w:initials="AR">
    <w:p w14:paraId="0936558F" w14:textId="49C798CC" w:rsidR="0025353A" w:rsidRDefault="0025353A">
      <w:pPr>
        <w:pStyle w:val="CommentText"/>
      </w:pPr>
      <w:r>
        <w:rPr>
          <w:rStyle w:val="CommentReference"/>
        </w:rPr>
        <w:annotationRef/>
      </w:r>
      <w:r>
        <w:t>,</w:t>
      </w:r>
    </w:p>
  </w:comment>
  <w:comment w:id="381" w:author="Adrian Roelli" w:date="2021-01-20T08:39:00Z" w:initials="AR">
    <w:p w14:paraId="39B2A16E" w14:textId="7D3CDFF9" w:rsidR="0025353A" w:rsidRDefault="0025353A">
      <w:pPr>
        <w:pStyle w:val="CommentText"/>
      </w:pPr>
      <w:r>
        <w:rPr>
          <w:rStyle w:val="CommentReference"/>
        </w:rPr>
        <w:annotationRef/>
      </w:r>
      <w:r>
        <w:t>falsches Wort, anders beschreiben</w:t>
      </w:r>
    </w:p>
  </w:comment>
  <w:comment w:id="382" w:author="Adrian Roelli" w:date="2021-01-20T08:40:00Z" w:initials="AR">
    <w:p w14:paraId="236944E7" w14:textId="34CADFD6" w:rsidR="0025353A" w:rsidRDefault="0025353A">
      <w:pPr>
        <w:pStyle w:val="CommentText"/>
      </w:pPr>
      <w:r>
        <w:rPr>
          <w:rStyle w:val="CommentReference"/>
        </w:rPr>
        <w:annotationRef/>
      </w:r>
      <w:r>
        <w:t>Hier finde ich diese Formatierung passend, sie hebt etwas spezielles hervor --&gt; gut so</w:t>
      </w:r>
    </w:p>
  </w:comment>
  <w:comment w:id="383" w:author="Adrian Roelli" w:date="2021-01-20T08:41:00Z" w:initials="AR">
    <w:p w14:paraId="65F9F34D" w14:textId="73B022C4" w:rsidR="0025353A" w:rsidRDefault="0025353A">
      <w:pPr>
        <w:pStyle w:val="CommentText"/>
      </w:pPr>
      <w:r>
        <w:rPr>
          <w:rStyle w:val="CommentReference"/>
        </w:rPr>
        <w:annotationRef/>
      </w:r>
      <w:r>
        <w:t>Zwei Sätze, aber nur der zweite sagt etwas aus --&gt; anders formulieren</w:t>
      </w:r>
    </w:p>
  </w:comment>
  <w:comment w:id="385" w:author="Adrian Roelli" w:date="2021-01-25T09:42:00Z" w:initials="AR">
    <w:p w14:paraId="1A2A4A32" w14:textId="0CBE6D48" w:rsidR="0025353A" w:rsidRDefault="0025353A">
      <w:pPr>
        <w:pStyle w:val="CommentText"/>
      </w:pPr>
      <w:r>
        <w:rPr>
          <w:rStyle w:val="CommentReference"/>
        </w:rPr>
        <w:annotationRef/>
      </w:r>
      <w:r>
        <w:t>entscheide dich, manchmal schreibst du Schlüsselwörter in der Überschrift gross/klein</w:t>
      </w:r>
    </w:p>
  </w:comment>
  <w:comment w:id="386" w:author="Adrian Roelli" w:date="2021-01-20T08:45:00Z" w:initials="AR">
    <w:p w14:paraId="58D93FF7" w14:textId="3A44DAA4" w:rsidR="0025353A" w:rsidRDefault="0025353A">
      <w:pPr>
        <w:pStyle w:val="CommentText"/>
      </w:pPr>
      <w:r>
        <w:rPr>
          <w:rStyle w:val="CommentReference"/>
        </w:rPr>
        <w:annotationRef/>
      </w:r>
      <w:r>
        <w:t>hä?</w:t>
      </w:r>
    </w:p>
  </w:comment>
  <w:comment w:id="387" w:author="Adrian Roelli" w:date="2021-01-20T08:44:00Z" w:initials="AR">
    <w:p w14:paraId="5FB68AD5" w14:textId="58BDAF0B" w:rsidR="0025353A" w:rsidRDefault="0025353A">
      <w:pPr>
        <w:pStyle w:val="CommentText"/>
      </w:pPr>
      <w:r>
        <w:rPr>
          <w:rStyle w:val="CommentReference"/>
        </w:rPr>
        <w:annotationRef/>
      </w:r>
      <w:r>
        <w:t xml:space="preserve">da drängt sich eine Aufzählung regelrecht </w:t>
      </w:r>
      <w:proofErr w:type="gramStart"/>
      <w:r>
        <w:t>auf !</w:t>
      </w:r>
      <w:proofErr w:type="gramEnd"/>
    </w:p>
  </w:comment>
  <w:comment w:id="394" w:author="Adrian Roelli" w:date="2021-01-25T09:48:00Z" w:initials="AR">
    <w:p w14:paraId="120E3E8C" w14:textId="5A07EF54" w:rsidR="0025353A" w:rsidRDefault="0025353A">
      <w:pPr>
        <w:pStyle w:val="CommentText"/>
      </w:pPr>
      <w:r>
        <w:rPr>
          <w:rStyle w:val="CommentReference"/>
        </w:rPr>
        <w:annotationRef/>
      </w:r>
      <w:r>
        <w:t>man nennt das übrigens «null-basiert». Die meisten Indexes in der Informatik sind 0-basiert, es gibt aber auch 1-basierte (</w:t>
      </w:r>
      <w:proofErr w:type="gramStart"/>
      <w:r>
        <w:t>eher</w:t>
      </w:r>
      <w:proofErr w:type="gramEnd"/>
      <w:r>
        <w:t xml:space="preserve"> wenn es für den Benutzer sichtbar sein soll)!</w:t>
      </w:r>
    </w:p>
  </w:comment>
  <w:comment w:id="396" w:author="Adrian Roelli" w:date="2021-01-25T09:50:00Z" w:initials="AR">
    <w:p w14:paraId="7D7558EE" w14:textId="26F8DECF" w:rsidR="0025353A" w:rsidRDefault="0025353A">
      <w:pPr>
        <w:pStyle w:val="CommentText"/>
      </w:pPr>
      <w:r>
        <w:rPr>
          <w:rStyle w:val="CommentReference"/>
        </w:rPr>
        <w:annotationRef/>
      </w:r>
      <w:r>
        <w:t>Nomen?</w:t>
      </w:r>
    </w:p>
  </w:comment>
  <w:comment w:id="397" w:author="Adrian Roelli" w:date="2021-03-12T16:40:00Z" w:initials="AR">
    <w:p w14:paraId="68DD427C" w14:textId="7CBAC4AA" w:rsidR="0025353A" w:rsidRDefault="0025353A">
      <w:pPr>
        <w:pStyle w:val="CommentText"/>
      </w:pPr>
      <w:r>
        <w:rPr>
          <w:rStyle w:val="CommentReference"/>
        </w:rPr>
        <w:annotationRef/>
      </w:r>
      <w:r>
        <w:t>falsche Form des Wortes, lies den Satz dann merkst du es</w:t>
      </w:r>
    </w:p>
  </w:comment>
  <w:comment w:id="406" w:author="Adrian Roelli" w:date="2021-01-25T09:55:00Z" w:initials="AR">
    <w:p w14:paraId="6E8943DB" w14:textId="77777777" w:rsidR="0025353A" w:rsidRDefault="0025353A" w:rsidP="005B6B16">
      <w:pPr>
        <w:pStyle w:val="CommentText"/>
      </w:pPr>
      <w:r>
        <w:rPr>
          <w:rStyle w:val="CommentReference"/>
        </w:rPr>
        <w:annotationRef/>
      </w:r>
      <w:r>
        <w:t xml:space="preserve">gehört für mich zum Satz, würde ich einfach in () schreiben, oder nach </w:t>
      </w:r>
      <w:proofErr w:type="gramStart"/>
      <w:r>
        <w:t>einem ,</w:t>
      </w:r>
      <w:proofErr w:type="gramEnd"/>
    </w:p>
  </w:comment>
  <w:comment w:id="407" w:author="Adrian Roelli" w:date="2021-03-12T16:42:00Z" w:initials="AR">
    <w:p w14:paraId="22FD0A44" w14:textId="77777777" w:rsidR="0025353A" w:rsidRDefault="0025353A" w:rsidP="005B6B16">
      <w:pPr>
        <w:pStyle w:val="CommentText"/>
      </w:pPr>
      <w:r>
        <w:rPr>
          <w:rStyle w:val="CommentReference"/>
        </w:rPr>
        <w:annotationRef/>
      </w:r>
      <w:r>
        <w:t>Gross/Kleinschreibung</w:t>
      </w:r>
    </w:p>
  </w:comment>
  <w:comment w:id="408" w:author="Adrian Roelli" w:date="2021-01-25T09:57:00Z" w:initials="AR">
    <w:p w14:paraId="607FA725" w14:textId="77777777" w:rsidR="0025353A" w:rsidRDefault="0025353A" w:rsidP="005B6B16">
      <w:pPr>
        <w:pStyle w:val="CommentText"/>
      </w:pPr>
      <w:r>
        <w:rPr>
          <w:rStyle w:val="CommentReference"/>
        </w:rPr>
        <w:annotationRef/>
      </w:r>
      <w:r>
        <w:t xml:space="preserve">Code muss als solches sichtbar sein (untergegangen beim </w:t>
      </w:r>
      <w:proofErr w:type="spellStart"/>
      <w:r>
        <w:t>überarbeiten</w:t>
      </w:r>
      <w:proofErr w:type="spellEnd"/>
      <w:r>
        <w:t>?)</w:t>
      </w:r>
    </w:p>
  </w:comment>
  <w:comment w:id="409" w:author="Adrian Roelli" w:date="2021-01-25T09:57:00Z" w:initials="AR">
    <w:p w14:paraId="1C3C2B7B" w14:textId="77777777" w:rsidR="0025353A" w:rsidRDefault="0025353A" w:rsidP="005B6B16">
      <w:pPr>
        <w:pStyle w:val="CommentText"/>
      </w:pPr>
      <w:r>
        <w:rPr>
          <w:rStyle w:val="CommentReference"/>
        </w:rPr>
        <w:annotationRef/>
      </w:r>
      <w:r>
        <w:t xml:space="preserve">einmal machst du Querverweise mit, dann wieder ohne Kapitelnummern! Ohne </w:t>
      </w:r>
      <w:proofErr w:type="gramStart"/>
      <w:r>
        <w:t>unbrauchbar</w:t>
      </w:r>
      <w:proofErr w:type="gramEnd"/>
      <w:r>
        <w:t xml:space="preserve"> wenn das Dokument ausgedruckt ist.</w:t>
      </w:r>
    </w:p>
  </w:comment>
  <w:comment w:id="411" w:author="Adrian Roelli" w:date="2021-03-12T16:43:00Z" w:initials="AR">
    <w:p w14:paraId="245B86EE" w14:textId="77777777" w:rsidR="0025353A" w:rsidRDefault="0025353A" w:rsidP="005B6B16">
      <w:pPr>
        <w:pStyle w:val="CommentText"/>
      </w:pPr>
      <w:r>
        <w:rPr>
          <w:rStyle w:val="CommentReference"/>
        </w:rPr>
        <w:annotationRef/>
      </w:r>
      <w:r>
        <w:t xml:space="preserve">ich würde noch schreiben von welcher Klasse ein Klassenobjekt erstellt wird. Ist zwar in diesem einfachen Beispiel klar, bei komplexeren Beispielen jedoch zwingend. -&gt; ich </w:t>
      </w:r>
      <w:proofErr w:type="spellStart"/>
      <w:r>
        <w:t>würd’s</w:t>
      </w:r>
      <w:proofErr w:type="spellEnd"/>
      <w:r>
        <w:t xml:space="preserve"> mir angewöhnen immer eindeutig zu schreiben</w:t>
      </w:r>
    </w:p>
  </w:comment>
  <w:comment w:id="413" w:author="Adrian Roelli" w:date="2021-03-12T16:45:00Z" w:initials="AR">
    <w:p w14:paraId="63720D0F" w14:textId="77777777" w:rsidR="0025353A" w:rsidRDefault="0025353A" w:rsidP="005B6B16">
      <w:pPr>
        <w:pStyle w:val="CommentText"/>
      </w:pPr>
      <w:r>
        <w:rPr>
          <w:rStyle w:val="CommentReference"/>
        </w:rPr>
        <w:annotationRef/>
      </w:r>
      <w:r>
        <w:t>Schlüsselwörter sind falsch geschrieben -&gt; müssen klein sein</w:t>
      </w:r>
    </w:p>
  </w:comment>
  <w:comment w:id="414" w:author="Adrian Roelli" w:date="2021-03-12T16:48:00Z" w:initials="AR">
    <w:p w14:paraId="296BDF7A" w14:textId="77777777" w:rsidR="0025353A" w:rsidRDefault="0025353A" w:rsidP="005B6B16">
      <w:pPr>
        <w:pStyle w:val="CommentText"/>
      </w:pPr>
      <w:r>
        <w:rPr>
          <w:rStyle w:val="CommentReference"/>
        </w:rPr>
        <w:annotationRef/>
      </w:r>
      <w:r>
        <w:t>Das stimmt nicht, man kann eine Instanz erzeugen aber nur innerhalb der Klasse (in jeder Methode dieser Klasse). Was du wohl schreiben wolltest ist, dass sonst keiner eine Instanz erstellen kann.</w:t>
      </w:r>
      <w:r>
        <w:br/>
        <w:t>Der Rest stimmt so.</w:t>
      </w:r>
    </w:p>
  </w:comment>
  <w:comment w:id="415" w:author="Adrian Roelli" w:date="2021-03-12T16:50:00Z" w:initials="AR">
    <w:p w14:paraId="2A691BCC" w14:textId="77777777" w:rsidR="0025353A" w:rsidRDefault="0025353A" w:rsidP="005B6B16">
      <w:pPr>
        <w:pStyle w:val="CommentText"/>
      </w:pPr>
      <w:r>
        <w:rPr>
          <w:rStyle w:val="CommentReference"/>
        </w:rPr>
        <w:annotationRef/>
      </w:r>
      <w:r>
        <w:t>Gross/Kleinschreibung</w:t>
      </w:r>
    </w:p>
  </w:comment>
  <w:comment w:id="428" w:author="Nico Egli" w:date="2021-03-19T16:16:00Z" w:initials="NE">
    <w:p w14:paraId="313B66BA" w14:textId="697752AC" w:rsidR="0025353A" w:rsidRDefault="0025353A">
      <w:pPr>
        <w:pStyle w:val="CommentText"/>
      </w:pPr>
      <w:r>
        <w:rPr>
          <w:rStyle w:val="CommentReference"/>
        </w:rPr>
        <w:annotationRef/>
      </w:r>
      <w:r>
        <w:t>So wie ich es auf Google verstanden habe ist es das gleiche. Kann auch falsch sein.</w:t>
      </w:r>
    </w:p>
  </w:comment>
  <w:comment w:id="427" w:author="Adrian Roelli" w:date="2021-03-12T16:52:00Z" w:initials="AR">
    <w:p w14:paraId="0361AC46" w14:textId="4BD4AF86" w:rsidR="0025353A" w:rsidRDefault="0025353A">
      <w:pPr>
        <w:pStyle w:val="CommentText"/>
      </w:pPr>
      <w:r>
        <w:rPr>
          <w:rStyle w:val="CommentReference"/>
        </w:rPr>
        <w:annotationRef/>
      </w:r>
      <w:r>
        <w:t xml:space="preserve">falsch, ist wie </w:t>
      </w:r>
      <w:proofErr w:type="spellStart"/>
      <w:r>
        <w:t>protected</w:t>
      </w:r>
      <w:proofErr w:type="spellEnd"/>
      <w:r>
        <w:t xml:space="preserve"> aber zusätzlich nur innerhalb dieser Assembly sichtbar. Das heisst wenn eine Klasse von einer anderen Assembly von dieser da ableiten will, dann geht das nicht.</w:t>
      </w:r>
    </w:p>
  </w:comment>
  <w:comment w:id="435" w:author="Adrian Roelli" w:date="2021-03-12T16:54:00Z" w:initials="AR">
    <w:p w14:paraId="39B27717" w14:textId="6E011DD7" w:rsidR="0025353A" w:rsidRDefault="0025353A">
      <w:pPr>
        <w:pStyle w:val="CommentText"/>
      </w:pPr>
      <w:r>
        <w:rPr>
          <w:rStyle w:val="CommentReference"/>
        </w:rPr>
        <w:annotationRef/>
      </w:r>
      <w:r>
        <w:t xml:space="preserve">Dieses Thema werden wir später mehr im Detail anschauen. Aufgrund deiner kurzen Beschreibung merke </w:t>
      </w:r>
      <w:proofErr w:type="gramStart"/>
      <w:r>
        <w:t>ich</w:t>
      </w:r>
      <w:proofErr w:type="gramEnd"/>
      <w:r>
        <w:t xml:space="preserve"> dass wir da noch einiges zusammen anschauen sollten. --&gt; Das ist absolut ok so, habe ich nicht anders erwartet, das haben wir ja nur knapp angeschaut. Für den Moment ist das prima so, du musst nichts ergänzen!</w:t>
      </w:r>
    </w:p>
  </w:comment>
  <w:comment w:id="535" w:author="Michael Giger" w:date="2022-04-14T11:30:00Z" w:initials="MG">
    <w:p w14:paraId="110F1EEB" w14:textId="77777777" w:rsidR="00A16CCC" w:rsidRDefault="00AF5B46">
      <w:pPr>
        <w:pStyle w:val="CommentText"/>
      </w:pPr>
      <w:r>
        <w:rPr>
          <w:rStyle w:val="CommentReference"/>
        </w:rPr>
        <w:annotationRef/>
      </w:r>
      <w:r w:rsidR="00A16CCC">
        <w:t>Verbessere Satzstruktur + Interpunktion</w:t>
      </w:r>
    </w:p>
    <w:p w14:paraId="0C21D75E" w14:textId="77777777" w:rsidR="00A16CCC" w:rsidRDefault="00A16CCC">
      <w:pPr>
        <w:pStyle w:val="CommentText"/>
      </w:pPr>
    </w:p>
    <w:p w14:paraId="094FFB42" w14:textId="77777777" w:rsidR="00A16CCC" w:rsidRDefault="00A16CCC" w:rsidP="00A25E6E">
      <w:pPr>
        <w:pStyle w:val="CommentText"/>
      </w:pPr>
      <w:r>
        <w:t>Beschreibe zudem, wie genau JWT Tokens für die Authentifizierung benutzt werden.</w:t>
      </w:r>
    </w:p>
  </w:comment>
  <w:comment w:id="537" w:author="Michael Giger" w:date="2022-04-14T11:04:00Z" w:initials="MG">
    <w:p w14:paraId="263FF7A8" w14:textId="5C66B8BD" w:rsidR="00A16CCC" w:rsidRDefault="00230F01" w:rsidP="00F3104C">
      <w:pPr>
        <w:rPr>
          <w:szCs w:val="20"/>
        </w:rPr>
      </w:pPr>
      <w:r>
        <w:rPr>
          <w:rStyle w:val="CommentReference"/>
        </w:rPr>
        <w:annotationRef/>
      </w:r>
      <w:r w:rsidR="00A16CCC">
        <w:t xml:space="preserve">Wie kann man herausfinden, welcher Teil des Tokens zum Header / Payload / </w:t>
      </w:r>
      <w:proofErr w:type="spellStart"/>
      <w:r w:rsidR="00A16CCC">
        <w:t>Signature</w:t>
      </w:r>
      <w:proofErr w:type="spellEnd"/>
      <w:r w:rsidR="00A16CCC">
        <w:t xml:space="preserve"> gehört?</w:t>
      </w:r>
    </w:p>
    <w:p w14:paraId="7F0CA2C6" w14:textId="77777777" w:rsidR="00A16CCC" w:rsidRDefault="00A16CCC" w:rsidP="00F3104C"/>
    <w:p w14:paraId="22CD6F5B" w14:textId="77777777" w:rsidR="00A16CCC" w:rsidRDefault="00A16CCC" w:rsidP="00F3104C">
      <w:pPr>
        <w:pStyle w:val="CommentText"/>
      </w:pPr>
      <w:r>
        <w:t>Erwähne das Base 64 Encoding.</w:t>
      </w:r>
    </w:p>
  </w:comment>
  <w:comment w:id="538" w:author="Michael Giger" w:date="2022-04-14T11:02:00Z" w:initials="MG">
    <w:p w14:paraId="008CFD5A" w14:textId="3E35BF6A" w:rsidR="00471BB7" w:rsidRDefault="00471BB7" w:rsidP="00DF4CB9">
      <w:pPr>
        <w:pStyle w:val="CommentText"/>
      </w:pPr>
      <w:r>
        <w:rPr>
          <w:rStyle w:val="CommentReference"/>
        </w:rPr>
        <w:annotationRef/>
      </w:r>
      <w:r>
        <w:t>Mache draus einen Satz mit einem Prädikat (Verb).</w:t>
      </w:r>
    </w:p>
  </w:comment>
  <w:comment w:id="539" w:author="Michael Giger" w:date="2022-05-23T08:14:00Z" w:initials="MG">
    <w:p w14:paraId="12953DE6" w14:textId="77777777" w:rsidR="00005F55" w:rsidRDefault="00005F55" w:rsidP="005001EE">
      <w:pPr>
        <w:pStyle w:val="CommentText"/>
      </w:pPr>
      <w:r>
        <w:rPr>
          <w:rStyle w:val="CommentReference"/>
        </w:rPr>
        <w:annotationRef/>
      </w:r>
      <w:r>
        <w:t>Prädikate sind normalerweise das zweite Element in einem Hauptsatz.</w:t>
      </w:r>
    </w:p>
  </w:comment>
  <w:comment w:id="540" w:author="Michael Giger" w:date="2022-05-23T08:15:00Z" w:initials="MG">
    <w:p w14:paraId="1BE332A6" w14:textId="77777777" w:rsidR="00005F55" w:rsidRDefault="00005F55" w:rsidP="0071760A">
      <w:pPr>
        <w:pStyle w:val="CommentText"/>
      </w:pPr>
      <w:r>
        <w:rPr>
          <w:rStyle w:val="CommentReference"/>
        </w:rPr>
        <w:annotationRef/>
      </w:r>
      <w:r>
        <w:t>Zudem: Um was für einen Typ handelt es sich dabei?</w:t>
      </w:r>
    </w:p>
  </w:comment>
  <w:comment w:id="541" w:author="Michael Giger" w:date="2022-05-06T08:28:00Z" w:initials="MG">
    <w:p w14:paraId="54670D4F" w14:textId="761AD6CE" w:rsidR="00D81894" w:rsidRDefault="00D81894" w:rsidP="00D81894">
      <w:pPr>
        <w:pStyle w:val="CommentText"/>
      </w:pPr>
      <w:r>
        <w:rPr>
          <w:rStyle w:val="CommentReference"/>
        </w:rPr>
        <w:annotationRef/>
      </w:r>
      <w:r>
        <w:t>Satzstruktur komisch + ungeeignete Präposition</w:t>
      </w:r>
    </w:p>
  </w:comment>
  <w:comment w:id="542" w:author="Michael Giger" w:date="2022-04-14T11:25:00Z" w:initials="MG">
    <w:p w14:paraId="107684AA" w14:textId="77777777" w:rsidR="00D81894" w:rsidRDefault="00D81894" w:rsidP="00D81894">
      <w:pPr>
        <w:pStyle w:val="CommentText"/>
      </w:pPr>
      <w:r>
        <w:rPr>
          <w:rStyle w:val="CommentReference"/>
        </w:rPr>
        <w:annotationRef/>
      </w:r>
      <w:r>
        <w:t xml:space="preserve">Erkläre, dass HMAC SHA256 auch einen Secret Key besitzt, der beim </w:t>
      </w:r>
      <w:proofErr w:type="spellStart"/>
      <w:r>
        <w:t>Hashing</w:t>
      </w:r>
      <w:proofErr w:type="spellEnd"/>
      <w:r>
        <w:t xml:space="preserve"> benutzt wird.</w:t>
      </w:r>
    </w:p>
  </w:comment>
  <w:comment w:id="560" w:author="Michael Giger" w:date="2022-05-23T08:26:00Z" w:initials="MG">
    <w:p w14:paraId="5CE67D64" w14:textId="77777777" w:rsidR="007216BD" w:rsidRDefault="007216BD" w:rsidP="0042698F">
      <w:pPr>
        <w:pStyle w:val="CommentText"/>
      </w:pPr>
      <w:r>
        <w:rPr>
          <w:rStyle w:val="CommentReference"/>
        </w:rPr>
        <w:annotationRef/>
      </w:r>
      <w:r>
        <w:t>Satzzeichen</w:t>
      </w:r>
    </w:p>
  </w:comment>
  <w:comment w:id="561" w:author="Michael Giger" w:date="2022-05-23T08:26:00Z" w:initials="MG">
    <w:p w14:paraId="79B6060F" w14:textId="77777777" w:rsidR="007216BD" w:rsidRDefault="007216BD" w:rsidP="002039CA">
      <w:pPr>
        <w:pStyle w:val="CommentText"/>
      </w:pPr>
      <w:r>
        <w:rPr>
          <w:rStyle w:val="CommentReference"/>
        </w:rPr>
        <w:annotationRef/>
      </w:r>
      <w:r>
        <w:t>Genitiv benutzen</w:t>
      </w:r>
    </w:p>
  </w:comment>
  <w:comment w:id="562" w:author="Michael Giger" w:date="2022-05-23T08:26:00Z" w:initials="MG">
    <w:p w14:paraId="3EE7D95A" w14:textId="77777777" w:rsidR="007216BD" w:rsidRDefault="007216BD" w:rsidP="00007D1F">
      <w:pPr>
        <w:pStyle w:val="CommentText"/>
      </w:pPr>
      <w:r>
        <w:rPr>
          <w:rStyle w:val="CommentReference"/>
        </w:rPr>
        <w:annotationRef/>
      </w:r>
      <w:r>
        <w:t>Kompletten Satz schreiben.</w:t>
      </w:r>
    </w:p>
  </w:comment>
  <w:comment w:id="563" w:author="Michael Giger" w:date="2022-05-31T08:16:00Z" w:initials="MG">
    <w:p w14:paraId="63E7F3A7" w14:textId="77777777" w:rsidR="00BE1D66" w:rsidRDefault="00BE1D66" w:rsidP="00D81A03">
      <w:pPr>
        <w:pStyle w:val="CommentText"/>
      </w:pPr>
      <w:r>
        <w:rPr>
          <w:rStyle w:val="CommentReference"/>
        </w:rPr>
        <w:annotationRef/>
      </w:r>
      <w:r>
        <w:t>"Fixe" ist ein Adjektiv, also kleingeschrieben</w:t>
      </w:r>
    </w:p>
  </w:comment>
  <w:comment w:id="580" w:author="Michael Giger" w:date="2022-05-23T08:07:00Z" w:initials="MG">
    <w:p w14:paraId="5B00E247" w14:textId="547B40D5" w:rsidR="004F1C2B" w:rsidRDefault="004F1C2B" w:rsidP="00E808E5">
      <w:pPr>
        <w:pStyle w:val="CommentText"/>
      </w:pPr>
      <w:r>
        <w:rPr>
          <w:rStyle w:val="CommentReference"/>
        </w:rPr>
        <w:annotationRef/>
      </w:r>
      <w:r>
        <w:t>Umformulieren</w:t>
      </w:r>
    </w:p>
  </w:comment>
  <w:comment w:id="581" w:author="Michael Giger" w:date="2022-05-23T08:04:00Z" w:initials="MG">
    <w:p w14:paraId="1802C0B3" w14:textId="4BF59AEE" w:rsidR="004F1C2B" w:rsidRDefault="004F1C2B" w:rsidP="00520F92">
      <w:pPr>
        <w:pStyle w:val="CommentText"/>
      </w:pPr>
      <w:r>
        <w:rPr>
          <w:rStyle w:val="CommentReference"/>
        </w:rPr>
        <w:annotationRef/>
      </w:r>
      <w:r>
        <w:t>Zusammenschreiben</w:t>
      </w:r>
    </w:p>
  </w:comment>
  <w:comment w:id="583" w:author="Michael Giger" w:date="2022-05-23T08:07:00Z" w:initials="MG">
    <w:p w14:paraId="4924B317" w14:textId="77777777" w:rsidR="004F1C2B" w:rsidRDefault="004F1C2B" w:rsidP="00EE449A">
      <w:pPr>
        <w:pStyle w:val="CommentText"/>
      </w:pPr>
      <w:r>
        <w:rPr>
          <w:rStyle w:val="CommentReference"/>
        </w:rPr>
        <w:annotationRef/>
      </w:r>
      <w:r>
        <w:t>Satzzeichen</w:t>
      </w:r>
    </w:p>
  </w:comment>
  <w:comment w:id="584" w:author="Michael Giger" w:date="2022-05-23T08:07:00Z" w:initials="MG">
    <w:p w14:paraId="6B24457E" w14:textId="77777777" w:rsidR="004F1C2B" w:rsidRDefault="004F1C2B" w:rsidP="0080005E">
      <w:pPr>
        <w:pStyle w:val="CommentText"/>
      </w:pPr>
      <w:r>
        <w:rPr>
          <w:rStyle w:val="CommentReference"/>
        </w:rPr>
        <w:annotationRef/>
      </w:r>
      <w:r>
        <w:t>Satzzeichen</w:t>
      </w:r>
    </w:p>
  </w:comment>
  <w:comment w:id="585" w:author="Michael Giger" w:date="2022-05-23T08:09:00Z" w:initials="MG">
    <w:p w14:paraId="007D9535" w14:textId="77777777" w:rsidR="00005F55" w:rsidRDefault="00005F55" w:rsidP="00E63A69">
      <w:pPr>
        <w:pStyle w:val="CommentText"/>
      </w:pPr>
      <w:r>
        <w:rPr>
          <w:rStyle w:val="CommentReference"/>
        </w:rPr>
        <w:annotationRef/>
      </w:r>
      <w:r>
        <w:t>Satzzeichen</w:t>
      </w:r>
    </w:p>
  </w:comment>
  <w:comment w:id="586" w:author="Michael Giger" w:date="2022-05-23T08:10:00Z" w:initials="MG">
    <w:p w14:paraId="1E8B0520" w14:textId="77777777" w:rsidR="00005F55" w:rsidRDefault="00005F55" w:rsidP="00F817CC">
      <w:pPr>
        <w:pStyle w:val="CommentText"/>
      </w:pPr>
      <w:r>
        <w:rPr>
          <w:rStyle w:val="CommentReference"/>
        </w:rPr>
        <w:annotationRef/>
      </w:r>
      <w:r>
        <w:t>Kasus + Gross- / Kleinschreibung</w:t>
      </w:r>
    </w:p>
  </w:comment>
  <w:comment w:id="587" w:author="Nico Egli" w:date="2022-05-20T07:57:00Z" w:initials="NE">
    <w:p w14:paraId="6A9B1FB6" w14:textId="565055CB" w:rsidR="00E0674A" w:rsidRDefault="00E0674A">
      <w:pPr>
        <w:pStyle w:val="CommentText"/>
      </w:pPr>
      <w:r>
        <w:rPr>
          <w:rStyle w:val="CommentReference"/>
        </w:rPr>
        <w:annotationRef/>
      </w:r>
      <w:r>
        <w:t>Beim Drucken nimmt es ein Standbild</w:t>
      </w:r>
    </w:p>
  </w:comment>
  <w:comment w:id="590" w:author="Michael Giger" w:date="2022-05-23T08:11:00Z" w:initials="MG">
    <w:p w14:paraId="7538E9F7" w14:textId="77777777" w:rsidR="00005F55" w:rsidRDefault="00005F55" w:rsidP="00774177">
      <w:pPr>
        <w:pStyle w:val="CommentText"/>
      </w:pPr>
      <w:r>
        <w:rPr>
          <w:rStyle w:val="CommentReference"/>
        </w:rPr>
        <w:annotationRef/>
      </w:r>
      <w:r>
        <w:t>Sollte es hier nicht "und" sein?</w:t>
      </w:r>
    </w:p>
  </w:comment>
  <w:comment w:id="591" w:author="Michael Giger" w:date="2022-04-14T10:54:00Z" w:initials="MG">
    <w:p w14:paraId="361AA943" w14:textId="23749288" w:rsidR="002B4C7D" w:rsidRDefault="002B4C7D" w:rsidP="00AB704C">
      <w:pPr>
        <w:rPr>
          <w:szCs w:val="20"/>
        </w:rPr>
      </w:pPr>
      <w:r>
        <w:rPr>
          <w:rStyle w:val="CommentReference"/>
        </w:rPr>
        <w:annotationRef/>
      </w:r>
      <w:r>
        <w:t>Das geht hier zu schnell. Beschreibe zuerst, dass der Calliope mini verschiedene Sensoren hat. In einem nächsten Satz kannst du erwähnen, wofür die Sensoren dienen.</w:t>
      </w:r>
    </w:p>
    <w:p w14:paraId="37DC3181" w14:textId="77777777" w:rsidR="002B4C7D" w:rsidRDefault="002B4C7D" w:rsidP="00AB704C"/>
    <w:p w14:paraId="1563E441" w14:textId="77777777" w:rsidR="002B4C7D" w:rsidRDefault="002B4C7D" w:rsidP="00AB704C">
      <w:pPr>
        <w:pStyle w:val="CommentText"/>
      </w:pPr>
      <w:r>
        <w:t>Am Schluss kannst du dann die Anschlüsse erwähnen, an welche noch weitere Sensoren angeschlossen werden können.</w:t>
      </w:r>
    </w:p>
  </w:comment>
  <w:comment w:id="593" w:author="Michael Giger" w:date="2022-05-23T08:12:00Z" w:initials="MG">
    <w:p w14:paraId="42050D42" w14:textId="77777777" w:rsidR="00005F55" w:rsidRDefault="00005F55" w:rsidP="00A87A29">
      <w:pPr>
        <w:pStyle w:val="CommentText"/>
      </w:pPr>
      <w:r>
        <w:rPr>
          <w:rStyle w:val="CommentReference"/>
        </w:rPr>
        <w:annotationRef/>
      </w:r>
      <w:r>
        <w:t>Bindestrich oder zusammengeschrieben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E733E15" w15:done="0"/>
  <w15:commentEx w15:paraId="4F199550" w15:done="0"/>
  <w15:commentEx w15:paraId="13186F45" w15:done="0"/>
  <w15:commentEx w15:paraId="01492092" w15:done="0"/>
  <w15:commentEx w15:paraId="45CDD34A" w15:done="0"/>
  <w15:commentEx w15:paraId="45B3583E" w15:done="0"/>
  <w15:commentEx w15:paraId="1867D942" w15:done="0"/>
  <w15:commentEx w15:paraId="0CE600EB" w15:done="0"/>
  <w15:commentEx w15:paraId="6F2C4F30" w15:done="0"/>
  <w15:commentEx w15:paraId="2FC2E42F" w15:done="0"/>
  <w15:commentEx w15:paraId="1707DC27" w15:done="0"/>
  <w15:commentEx w15:paraId="3EAEE83B" w15:done="0"/>
  <w15:commentEx w15:paraId="33082E21" w15:done="0"/>
  <w15:commentEx w15:paraId="09D0BD32" w15:done="0"/>
  <w15:commentEx w15:paraId="1F07D288" w15:done="0"/>
  <w15:commentEx w15:paraId="0C3569A4" w15:done="0"/>
  <w15:commentEx w15:paraId="76BBF3A0" w15:done="0"/>
  <w15:commentEx w15:paraId="42440F9C" w15:done="0"/>
  <w15:commentEx w15:paraId="4C3BC2C0" w15:done="0"/>
  <w15:commentEx w15:paraId="063C99B4" w15:done="0"/>
  <w15:commentEx w15:paraId="60BA213E" w15:done="0"/>
  <w15:commentEx w15:paraId="19F0D4E0" w15:done="0"/>
  <w15:commentEx w15:paraId="780BA033" w15:done="0"/>
  <w15:commentEx w15:paraId="51CFBD3E" w15:done="0"/>
  <w15:commentEx w15:paraId="7E0BFBA5" w15:done="0"/>
  <w15:commentEx w15:paraId="13DA0BFC" w15:done="0"/>
  <w15:commentEx w15:paraId="53BE365B" w15:done="0"/>
  <w15:commentEx w15:paraId="6B892EFD" w15:done="0"/>
  <w15:commentEx w15:paraId="140062FD" w15:done="0"/>
  <w15:commentEx w15:paraId="25938E63" w15:done="0"/>
  <w15:commentEx w15:paraId="282DCA31" w15:done="0"/>
  <w15:commentEx w15:paraId="40319AD1" w15:done="0"/>
  <w15:commentEx w15:paraId="6041C61A" w15:done="0"/>
  <w15:commentEx w15:paraId="52A49FFA" w15:done="0"/>
  <w15:commentEx w15:paraId="655DC63D" w15:done="0"/>
  <w15:commentEx w15:paraId="7B75CBF9" w15:done="0"/>
  <w15:commentEx w15:paraId="416072D3" w15:done="0"/>
  <w15:commentEx w15:paraId="50538D10" w15:done="0"/>
  <w15:commentEx w15:paraId="7280CF45" w15:done="0"/>
  <w15:commentEx w15:paraId="50C688DB" w15:done="0"/>
  <w15:commentEx w15:paraId="0633D857" w15:done="0"/>
  <w15:commentEx w15:paraId="09FC3EC1" w15:done="0"/>
  <w15:commentEx w15:paraId="222BB572" w15:done="0"/>
  <w15:commentEx w15:paraId="1F0CD0CB" w15:done="0"/>
  <w15:commentEx w15:paraId="65307591" w15:done="0"/>
  <w15:commentEx w15:paraId="40EB29DA" w15:done="0"/>
  <w15:commentEx w15:paraId="7FDF2FA4" w15:done="0"/>
  <w15:commentEx w15:paraId="3AC86731" w15:done="0"/>
  <w15:commentEx w15:paraId="620ACF7D" w15:done="0"/>
  <w15:commentEx w15:paraId="269A2607" w15:done="0"/>
  <w15:commentEx w15:paraId="4542372D" w15:done="0"/>
  <w15:commentEx w15:paraId="4E325678" w15:done="0"/>
  <w15:commentEx w15:paraId="2171C358" w15:done="0"/>
  <w15:commentEx w15:paraId="34F4BFCE" w15:done="0"/>
  <w15:commentEx w15:paraId="453AAF00" w15:done="0"/>
  <w15:commentEx w15:paraId="05D7A827" w15:done="0"/>
  <w15:commentEx w15:paraId="58B62CC3" w15:done="0"/>
  <w15:commentEx w15:paraId="1B13F3BD" w15:done="0"/>
  <w15:commentEx w15:paraId="4F474564" w15:done="0"/>
  <w15:commentEx w15:paraId="432BDE7D" w15:done="0"/>
  <w15:commentEx w15:paraId="55649A14" w15:done="0"/>
  <w15:commentEx w15:paraId="18985E8E" w15:done="0"/>
  <w15:commentEx w15:paraId="16C45B42" w15:done="0"/>
  <w15:commentEx w15:paraId="36B0DEA3" w15:done="0"/>
  <w15:commentEx w15:paraId="48A2CABD" w15:done="0"/>
  <w15:commentEx w15:paraId="6B042CB2" w15:done="0"/>
  <w15:commentEx w15:paraId="0EF622B0" w15:done="0"/>
  <w15:commentEx w15:paraId="405068E8" w15:done="0"/>
  <w15:commentEx w15:paraId="1A14D000" w15:done="0"/>
  <w15:commentEx w15:paraId="5457A042" w15:done="0"/>
  <w15:commentEx w15:paraId="278D8C7C" w15:done="0"/>
  <w15:commentEx w15:paraId="0B500080" w15:done="0"/>
  <w15:commentEx w15:paraId="2C74FB4D" w15:done="0"/>
  <w15:commentEx w15:paraId="1465C2EE" w15:done="0"/>
  <w15:commentEx w15:paraId="04F03D85" w15:done="0"/>
  <w15:commentEx w15:paraId="509F356C" w15:done="0"/>
  <w15:commentEx w15:paraId="5802FC0C" w15:done="0"/>
  <w15:commentEx w15:paraId="101952ED" w15:done="0"/>
  <w15:commentEx w15:paraId="31263198" w15:done="0"/>
  <w15:commentEx w15:paraId="6E558908" w15:done="0"/>
  <w15:commentEx w15:paraId="4322D7D4" w15:done="0"/>
  <w15:commentEx w15:paraId="2953C515" w15:done="0"/>
  <w15:commentEx w15:paraId="0F229371" w15:done="0"/>
  <w15:commentEx w15:paraId="36237B33" w15:done="0"/>
  <w15:commentEx w15:paraId="1A9FBE61" w15:done="0"/>
  <w15:commentEx w15:paraId="34F2CC2A" w15:done="0"/>
  <w15:commentEx w15:paraId="6BCA47E0" w15:done="0"/>
  <w15:commentEx w15:paraId="3C51E5CD" w15:done="0"/>
  <w15:commentEx w15:paraId="6D321D06" w15:done="0"/>
  <w15:commentEx w15:paraId="0087A268" w15:done="0"/>
  <w15:commentEx w15:paraId="1E3AAB40" w15:done="0"/>
  <w15:commentEx w15:paraId="3C6FC07B" w15:done="0"/>
  <w15:commentEx w15:paraId="3780DD9A" w15:done="0"/>
  <w15:commentEx w15:paraId="77E3C8B0" w15:done="0"/>
  <w15:commentEx w15:paraId="2B9BCD5E" w15:paraIdParent="77E3C8B0" w15:done="0"/>
  <w15:commentEx w15:paraId="6239845C" w15:done="0"/>
  <w15:commentEx w15:paraId="41B44FAE" w15:done="0"/>
  <w15:commentEx w15:paraId="3219455B" w15:done="0"/>
  <w15:commentEx w15:paraId="3B84A732" w15:done="0"/>
  <w15:commentEx w15:paraId="47D6F5D5" w15:done="0"/>
  <w15:commentEx w15:paraId="661EFFB5" w15:done="0"/>
  <w15:commentEx w15:paraId="1CD2A4D4" w15:done="0"/>
  <w15:commentEx w15:paraId="0EAFF155" w15:done="0"/>
  <w15:commentEx w15:paraId="70D676DD" w15:done="0"/>
  <w15:commentEx w15:paraId="2622CB1E" w15:done="0"/>
  <w15:commentEx w15:paraId="103EEB6F" w15:done="0"/>
  <w15:commentEx w15:paraId="14EC455C" w15:done="0"/>
  <w15:commentEx w15:paraId="067DFEEB" w15:done="0"/>
  <w15:commentEx w15:paraId="46631BC6" w15:done="0"/>
  <w15:commentEx w15:paraId="610E5823" w15:done="0"/>
  <w15:commentEx w15:paraId="0D94A512" w15:done="0"/>
  <w15:commentEx w15:paraId="77D963A5" w15:done="0"/>
  <w15:commentEx w15:paraId="26D9698F" w15:done="0"/>
  <w15:commentEx w15:paraId="09C5D3E6" w15:done="0"/>
  <w15:commentEx w15:paraId="1C4FCE71" w15:done="0"/>
  <w15:commentEx w15:paraId="6368D633" w15:done="0"/>
  <w15:commentEx w15:paraId="03BD47AB" w15:done="0"/>
  <w15:commentEx w15:paraId="49D94D09" w15:done="0"/>
  <w15:commentEx w15:paraId="01199C55" w15:done="0"/>
  <w15:commentEx w15:paraId="0E9C1D83" w15:done="0"/>
  <w15:commentEx w15:paraId="14DA4F58" w15:done="0"/>
  <w15:commentEx w15:paraId="3335282A" w15:paraIdParent="14DA4F58" w15:done="0"/>
  <w15:commentEx w15:paraId="68F6A755" w15:done="0"/>
  <w15:commentEx w15:paraId="209579E6" w15:done="0"/>
  <w15:commentEx w15:paraId="05C72F15" w15:done="0"/>
  <w15:commentEx w15:paraId="521A5258" w15:done="0"/>
  <w15:commentEx w15:paraId="218F1AEF" w15:done="0"/>
  <w15:commentEx w15:paraId="196EF0A2" w15:done="0"/>
  <w15:commentEx w15:paraId="28B91AB0" w15:done="0"/>
  <w15:commentEx w15:paraId="483B2D6A" w15:done="0"/>
  <w15:commentEx w15:paraId="31CEE6FB" w15:done="0"/>
  <w15:commentEx w15:paraId="6A60636F" w15:done="0"/>
  <w15:commentEx w15:paraId="266AD5F0" w15:paraIdParent="6A60636F" w15:done="0"/>
  <w15:commentEx w15:paraId="1129D675" w15:done="0"/>
  <w15:commentEx w15:paraId="66CB02D9" w15:done="0"/>
  <w15:commentEx w15:paraId="076EEE34" w15:done="0"/>
  <w15:commentEx w15:paraId="7A8C1A92" w15:done="0"/>
  <w15:commentEx w15:paraId="3D1FAB62" w15:done="0"/>
  <w15:commentEx w15:paraId="1F0E25BB" w15:done="0"/>
  <w15:commentEx w15:paraId="0936558F" w15:done="0"/>
  <w15:commentEx w15:paraId="39B2A16E" w15:done="0"/>
  <w15:commentEx w15:paraId="236944E7" w15:done="0"/>
  <w15:commentEx w15:paraId="65F9F34D" w15:done="0"/>
  <w15:commentEx w15:paraId="1A2A4A32" w15:done="0"/>
  <w15:commentEx w15:paraId="58D93FF7" w15:done="0"/>
  <w15:commentEx w15:paraId="5FB68AD5" w15:done="0"/>
  <w15:commentEx w15:paraId="120E3E8C" w15:done="0"/>
  <w15:commentEx w15:paraId="7D7558EE" w15:done="0"/>
  <w15:commentEx w15:paraId="68DD427C" w15:done="0"/>
  <w15:commentEx w15:paraId="6E8943DB" w15:done="0"/>
  <w15:commentEx w15:paraId="22FD0A44" w15:done="0"/>
  <w15:commentEx w15:paraId="607FA725" w15:done="0"/>
  <w15:commentEx w15:paraId="1C3C2B7B" w15:done="0"/>
  <w15:commentEx w15:paraId="245B86EE" w15:done="0"/>
  <w15:commentEx w15:paraId="63720D0F" w15:done="0"/>
  <w15:commentEx w15:paraId="296BDF7A" w15:done="0"/>
  <w15:commentEx w15:paraId="2A691BCC" w15:done="0"/>
  <w15:commentEx w15:paraId="313B66BA" w15:done="0"/>
  <w15:commentEx w15:paraId="0361AC46" w15:done="0"/>
  <w15:commentEx w15:paraId="39B27717" w15:done="0"/>
  <w15:commentEx w15:paraId="094FFB42" w15:done="1"/>
  <w15:commentEx w15:paraId="22CD6F5B" w15:done="1"/>
  <w15:commentEx w15:paraId="008CFD5A" w15:done="1"/>
  <w15:commentEx w15:paraId="12953DE6" w15:paraIdParent="008CFD5A" w15:done="1"/>
  <w15:commentEx w15:paraId="1BE332A6" w15:paraIdParent="008CFD5A" w15:done="1"/>
  <w15:commentEx w15:paraId="54670D4F" w15:done="1"/>
  <w15:commentEx w15:paraId="107684AA" w15:done="1"/>
  <w15:commentEx w15:paraId="5CE67D64" w15:done="1"/>
  <w15:commentEx w15:paraId="79B6060F" w15:done="1"/>
  <w15:commentEx w15:paraId="3EE7D95A" w15:done="1"/>
  <w15:commentEx w15:paraId="63E7F3A7" w15:paraIdParent="3EE7D95A" w15:done="1"/>
  <w15:commentEx w15:paraId="5B00E247" w15:done="1"/>
  <w15:commentEx w15:paraId="1802C0B3" w15:done="1"/>
  <w15:commentEx w15:paraId="4924B317" w15:done="1"/>
  <w15:commentEx w15:paraId="6B24457E" w15:done="1"/>
  <w15:commentEx w15:paraId="007D9535" w15:done="1"/>
  <w15:commentEx w15:paraId="1E8B0520" w15:done="1"/>
  <w15:commentEx w15:paraId="6A9B1FB6" w15:done="1"/>
  <w15:commentEx w15:paraId="7538E9F7" w15:done="1"/>
  <w15:commentEx w15:paraId="1563E441" w15:done="1"/>
  <w15:commentEx w15:paraId="42050D4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2D63576" w16cex:dateUtc="2020-08-06T05:53:00Z"/>
  <w16cex:commentExtensible w16cex:durableId="22DFA87B" w16cex:dateUtc="2020-08-13T09:54:00Z"/>
  <w16cex:commentExtensible w16cex:durableId="22D635CD" w16cex:dateUtc="2020-08-06T05:54:00Z"/>
  <w16cex:commentExtensible w16cex:durableId="22D63503" w16cex:dateUtc="2020-08-06T05:51:00Z"/>
  <w16cex:commentExtensible w16cex:durableId="22DFA7D3" w16cex:dateUtc="2020-08-13T09:51:00Z"/>
  <w16cex:commentExtensible w16cex:durableId="22DFA7FA" w16cex:dateUtc="2020-08-13T09:52:00Z"/>
  <w16cex:commentExtensible w16cex:durableId="22DFA816" w16cex:dateUtc="2020-08-13T09:52:00Z"/>
  <w16cex:commentExtensible w16cex:durableId="22DFAA12" w16cex:dateUtc="2020-08-13T10:01:00Z"/>
  <w16cex:commentExtensible w16cex:durableId="22D637AA" w16cex:dateUtc="2020-08-06T06:02:00Z"/>
  <w16cex:commentExtensible w16cex:durableId="22DFAC25" w16cex:dateUtc="2020-08-13T10:10:00Z"/>
  <w16cex:commentExtensible w16cex:durableId="22DFA97B" w16cex:dateUtc="2020-08-13T09:58:00Z"/>
  <w16cex:commentExtensible w16cex:durableId="22DFAD53" w16cex:dateUtc="2020-08-13T10:15:00Z"/>
  <w16cex:commentExtensible w16cex:durableId="22DFABDC" w16cex:dateUtc="2020-08-13T10:09:00Z"/>
  <w16cex:commentExtensible w16cex:durableId="22D6395A" w16cex:dateUtc="2020-08-06T06:10:00Z"/>
  <w16cex:commentExtensible w16cex:durableId="22D63B16" w16cex:dateUtc="2020-08-06T06:17:00Z"/>
  <w16cex:commentExtensible w16cex:durableId="22D63AF4" w16cex:dateUtc="2020-08-06T06:16:00Z"/>
  <w16cex:commentExtensible w16cex:durableId="22DFAEF8" w16cex:dateUtc="2020-08-13T10:22:00Z"/>
  <w16cex:commentExtensible w16cex:durableId="22DFAF21" w16cex:dateUtc="2020-08-13T10:22:00Z"/>
  <w16cex:commentExtensible w16cex:durableId="22DFAF99" w16cex:dateUtc="2020-08-13T10:24:00Z"/>
  <w16cex:commentExtensible w16cex:durableId="22DFB032" w16cex:dateUtc="2020-08-13T10:27:00Z"/>
  <w16cex:commentExtensible w16cex:durableId="22DFB08A" w16cex:dateUtc="2020-08-13T10:28:00Z"/>
  <w16cex:commentExtensible w16cex:durableId="22DFB101" w16cex:dateUtc="2020-08-13T10:30:00Z"/>
  <w16cex:commentExtensible w16cex:durableId="22D63D8D" w16cex:dateUtc="2020-08-06T06:27:00Z"/>
  <w16cex:commentExtensible w16cex:durableId="22D63DC7" w16cex:dateUtc="2020-08-06T06:28:00Z"/>
  <w16cex:commentExtensible w16cex:durableId="22E8B746" w16cex:dateUtc="2020-08-20T06:48:00Z"/>
  <w16cex:commentExtensible w16cex:durableId="22E8B595" w16cex:dateUtc="2020-08-20T06:40:00Z"/>
  <w16cex:commentExtensible w16cex:durableId="22E6919C" w16cex:dateUtc="2020-08-18T15:42:00Z"/>
  <w16cex:commentExtensible w16cex:durableId="22E68FCD" w16cex:dateUtc="2020-08-18T15:35:00Z"/>
  <w16cex:commentExtensible w16cex:durableId="22E68FF8" w16cex:dateUtc="2020-08-18T15:35:00Z"/>
  <w16cex:commentExtensible w16cex:durableId="22E69270" w16cex:dateUtc="2020-08-18T15:46:00Z"/>
  <w16cex:commentExtensible w16cex:durableId="22E8B75A" w16cex:dateUtc="2020-08-20T06:48:00Z"/>
  <w16cex:commentExtensible w16cex:durableId="22DFBD74" w16cex:dateUtc="2020-08-13T11:24:00Z"/>
  <w16cex:commentExtensible w16cex:durableId="22E6939A" w16cex:dateUtc="2020-08-18T15:51:00Z"/>
  <w16cex:commentExtensible w16cex:durableId="22E693C1" w16cex:dateUtc="2020-08-18T15:52:00Z"/>
  <w16cex:commentExtensible w16cex:durableId="22E6936A" w16cex:dateUtc="2020-08-18T15:50:00Z"/>
  <w16cex:commentExtensible w16cex:durableId="22DE4A6E" w16cex:dateUtc="2020-08-12T09:01:00Z"/>
  <w16cex:commentExtensible w16cex:durableId="22DE4AB9" w16cex:dateUtc="2020-08-12T09:02:00Z"/>
  <w16cex:commentExtensible w16cex:durableId="22DE4B03" w16cex:dateUtc="2020-08-12T09:03:00Z"/>
  <w16cex:commentExtensible w16cex:durableId="22FB7A0F" w16cex:dateUtc="2020-09-03T12:19:00Z"/>
  <w16cex:commentExtensible w16cex:durableId="22FB7A6A" w16cex:dateUtc="2020-09-03T12:21:00Z"/>
  <w16cex:commentExtensible w16cex:durableId="23158B65" w16cex:dateUtc="2020-09-23T06:52:00Z"/>
  <w16cex:commentExtensible w16cex:durableId="22FB7ABB" w16cex:dateUtc="2020-09-03T12:22:00Z"/>
  <w16cex:commentExtensible w16cex:durableId="23158BFA" w16cex:dateUtc="2020-09-23T06:55:00Z"/>
  <w16cex:commentExtensible w16cex:durableId="22FB7AE0" w16cex:dateUtc="2020-09-03T12:23:00Z"/>
  <w16cex:commentExtensible w16cex:durableId="22FB7B2B" w16cex:dateUtc="2020-09-03T12:24:00Z"/>
  <w16cex:commentExtensible w16cex:durableId="23158C39" w16cex:dateUtc="2020-09-23T06:56:00Z"/>
  <w16cex:commentExtensible w16cex:durableId="23158C75" w16cex:dateUtc="2020-09-23T06:57:00Z"/>
  <w16cex:commentExtensible w16cex:durableId="22FB7D2F" w16cex:dateUtc="2020-09-03T12:33:00Z"/>
  <w16cex:commentExtensible w16cex:durableId="22FB7D77" w16cex:dateUtc="2020-09-03T12:34:00Z"/>
  <w16cex:commentExtensible w16cex:durableId="23159112" w16cex:dateUtc="2020-09-23T07:17:00Z"/>
  <w16cex:commentExtensible w16cex:durableId="2315914D" w16cex:dateUtc="2020-09-23T07:18:00Z"/>
  <w16cex:commentExtensible w16cex:durableId="231591A6" w16cex:dateUtc="2020-09-23T07:19:00Z"/>
  <w16cex:commentExtensible w16cex:durableId="231591FE" w16cex:dateUtc="2020-09-23T07:21:00Z"/>
  <w16cex:commentExtensible w16cex:durableId="23159257" w16cex:dateUtc="2020-09-23T07:22:00Z"/>
  <w16cex:commentExtensible w16cex:durableId="22FB7E43" w16cex:dateUtc="2020-09-03T12:37:00Z"/>
  <w16cex:commentExtensible w16cex:durableId="231592F1" w16cex:dateUtc="2020-09-23T07:25:00Z"/>
  <w16cex:commentExtensible w16cex:durableId="22FB8186" w16cex:dateUtc="2020-09-03T12:51:00Z"/>
  <w16cex:commentExtensible w16cex:durableId="22FB8806" w16cex:dateUtc="2020-09-03T13:19:00Z"/>
  <w16cex:commentExtensible w16cex:durableId="22FB8910" w16cex:dateUtc="2020-09-03T13:24:00Z"/>
  <w16cex:commentExtensible w16cex:durableId="22FB88E7" w16cex:dateUtc="2020-09-03T13:23:00Z"/>
  <w16cex:commentExtensible w16cex:durableId="23159384" w16cex:dateUtc="2020-09-23T07:27:00Z"/>
  <w16cex:commentExtensible w16cex:durableId="22FB893F" w16cex:dateUtc="2020-09-03T13:24:00Z"/>
  <w16cex:commentExtensible w16cex:durableId="22FB894D" w16cex:dateUtc="2020-09-03T13:25:00Z"/>
  <w16cex:commentExtensible w16cex:durableId="23159456" w16cex:dateUtc="2020-09-23T07:31:00Z"/>
  <w16cex:commentExtensible w16cex:durableId="22FB89B3" w16cex:dateUtc="2020-09-03T13:26:00Z"/>
  <w16cex:commentExtensible w16cex:durableId="231595B0" w16cex:dateUtc="2020-09-23T07:36:00Z"/>
  <w16cex:commentExtensible w16cex:durableId="22FB8A77" w16cex:dateUtc="2020-09-03T13:29:00Z"/>
  <w16cex:commentExtensible w16cex:durableId="23159681" w16cex:dateUtc="2020-09-23T07:40:00Z"/>
  <w16cex:commentExtensible w16cex:durableId="22FB8AD7" w16cex:dateUtc="2020-09-03T13:31:00Z"/>
  <w16cex:commentExtensible w16cex:durableId="2315B26E" w16cex:dateUtc="2020-09-23T09:39:00Z"/>
  <w16cex:commentExtensible w16cex:durableId="231596FE" w16cex:dateUtc="2020-09-23T07:42:00Z"/>
  <w16cex:commentExtensible w16cex:durableId="22FB8B63" w16cex:dateUtc="2020-09-03T13:33:00Z"/>
  <w16cex:commentExtensible w16cex:durableId="22FB8C69" w16cex:dateUtc="2020-09-03T13:38:00Z"/>
  <w16cex:commentExtensible w16cex:durableId="22FB8C8A" w16cex:dateUtc="2020-09-03T13:38:00Z"/>
  <w16cex:commentExtensible w16cex:durableId="22FB8CE5" w16cex:dateUtc="2020-09-03T13:40:00Z"/>
  <w16cex:commentExtensible w16cex:durableId="22FB8E55" w16cex:dateUtc="2020-09-03T13:46:00Z"/>
  <w16cex:commentExtensible w16cex:durableId="2315984A" w16cex:dateUtc="2020-09-23T07:47:00Z"/>
  <w16cex:commentExtensible w16cex:durableId="2315999F" w16cex:dateUtc="2020-09-23T07:53:00Z"/>
  <w16cex:commentExtensible w16cex:durableId="231598FE" w16cex:dateUtc="2020-09-23T07:50:00Z"/>
  <w16cex:commentExtensible w16cex:durableId="231599B7" w16cex:dateUtc="2020-09-23T07:53:00Z"/>
  <w16cex:commentExtensible w16cex:durableId="23159A51" w16cex:dateUtc="2020-09-23T07:56:00Z"/>
  <w16cex:commentExtensible w16cex:durableId="23159BE4" w16cex:dateUtc="2020-09-23T08:03:00Z"/>
  <w16cex:commentExtensible w16cex:durableId="2315B18D" w16cex:dateUtc="2020-09-23T09:35:00Z"/>
  <w16cex:commentExtensible w16cex:durableId="23280BE0" w16cex:dateUtc="2020-10-07T07:41:00Z"/>
  <w16cex:commentExtensible w16cex:durableId="23280D4C" w16cex:dateUtc="2020-10-07T07:47:00Z"/>
  <w16cex:commentExtensible w16cex:durableId="23280C2E" w16cex:dateUtc="2020-10-07T07:43:00Z"/>
  <w16cex:commentExtensible w16cex:durableId="23280C57" w16cex:dateUtc="2020-10-07T07:43:00Z"/>
  <w16cex:commentExtensible w16cex:durableId="23280C88" w16cex:dateUtc="2020-10-07T07:44:00Z"/>
  <w16cex:commentExtensible w16cex:durableId="23454EAA" w16cex:dateUtc="2020-10-29T13:21:00Z"/>
  <w16cex:commentExtensible w16cex:durableId="23454EAB" w16cex:dateUtc="2020-10-29T13:22:00Z"/>
  <w16cex:commentExtensible w16cex:durableId="23454EAE" w16cex:dateUtc="2020-10-29T13:22:00Z"/>
  <w16cex:commentExtensible w16cex:durableId="23454EBE" w16cex:dateUtc="2020-10-29T13:22:00Z"/>
  <w16cex:commentExtensible w16cex:durableId="234CFA90" w16cex:dateUtc="2020-11-04T09:01:00Z"/>
  <w16cex:commentExtensible w16cex:durableId="23454EF7" w16cex:dateUtc="2020-10-29T13:23:00Z"/>
  <w16cex:commentExtensible w16cex:durableId="2345656A" w16cex:dateUtc="2020-10-29T14:59:00Z"/>
  <w16cex:commentExtensible w16cex:durableId="23454F0C" w16cex:dateUtc="2020-10-29T13:24:00Z"/>
  <w16cex:commentExtensible w16cex:durableId="23454F59" w16cex:dateUtc="2020-10-29T13:25:00Z"/>
  <w16cex:commentExtensible w16cex:durableId="23454F1F" w16cex:dateUtc="2020-10-29T13:24:00Z"/>
  <w16cex:commentExtensible w16cex:durableId="23454F76" w16cex:dateUtc="2020-10-29T13:25:00Z"/>
  <w16cex:commentExtensible w16cex:durableId="23454F81" w16cex:dateUtc="2020-10-29T13:26:00Z"/>
  <w16cex:commentExtensible w16cex:durableId="23454FB0" w16cex:dateUtc="2020-10-29T13:26:00Z"/>
  <w16cex:commentExtensible w16cex:durableId="23455024" w16cex:dateUtc="2020-10-29T13:28:00Z"/>
  <w16cex:commentExtensible w16cex:durableId="2345503E" w16cex:dateUtc="2020-10-29T13:29:00Z"/>
  <w16cex:commentExtensible w16cex:durableId="2345509F" w16cex:dateUtc="2020-10-29T13:30:00Z"/>
  <w16cex:commentExtensible w16cex:durableId="23455096" w16cex:dateUtc="2020-10-29T13:30:00Z"/>
  <w16cex:commentExtensible w16cex:durableId="234CFC43" w16cex:dateUtc="2020-11-04T09:09:00Z"/>
  <w16cex:commentExtensible w16cex:durableId="234550C7" w16cex:dateUtc="2020-10-29T13:31:00Z"/>
  <w16cex:commentExtensible w16cex:durableId="234550D8" w16cex:dateUtc="2020-10-29T13:31:00Z"/>
  <w16cex:commentExtensible w16cex:durableId="23455110" w16cex:dateUtc="2020-10-29T13:32:00Z"/>
  <w16cex:commentExtensible w16cex:durableId="23455121" w16cex:dateUtc="2020-10-29T13:33:00Z"/>
  <w16cex:commentExtensible w16cex:durableId="2345513C" w16cex:dateUtc="2020-10-29T13:33:00Z"/>
  <w16cex:commentExtensible w16cex:durableId="23391CE4" w16cex:dateUtc="2020-10-20T06:23:00Z"/>
  <w16cex:commentExtensible w16cex:durableId="23391D71" w16cex:dateUtc="2020-10-20T06:25:00Z"/>
  <w16cex:commentExtensible w16cex:durableId="234CFCB6" w16cex:dateUtc="2020-11-04T09:11:00Z"/>
  <w16cex:commentExtensible w16cex:durableId="234CFD2E" w16cex:dateUtc="2020-11-04T09:13:00Z"/>
  <w16cex:commentExtensible w16cex:durableId="23391D18" w16cex:dateUtc="2020-10-20T06:23:00Z"/>
  <w16cex:commentExtensible w16cex:durableId="23391D48" w16cex:dateUtc="2020-10-20T06:24:00Z"/>
  <w16cex:commentExtensible w16cex:durableId="234CFD6D" w16cex:dateUtc="2020-11-04T09:14:00Z"/>
  <w16cex:commentExtensible w16cex:durableId="234CFDDB" w16cex:dateUtc="2020-11-04T09:15:00Z"/>
  <w16cex:commentExtensible w16cex:durableId="234CFDE7" w16cex:dateUtc="2020-11-04T09:16:00Z"/>
  <w16cex:commentExtensible w16cex:durableId="23391D9F" w16cex:dateUtc="2020-10-20T06:26:00Z"/>
  <w16cex:commentExtensible w16cex:durableId="233D70C4" w16cex:dateUtc="2020-10-23T13:09:00Z"/>
  <w16cex:commentExtensible w16cex:durableId="234CFDFB" w16cex:dateUtc="2020-11-04T09:16:00Z"/>
  <w16cex:commentExtensible w16cex:durableId="234CFE29" w16cex:dateUtc="2020-11-04T09:17:00Z"/>
  <w16cex:commentExtensible w16cex:durableId="234CFEEB" w16cex:dateUtc="2020-11-04T09:20:00Z"/>
  <w16cex:commentExtensible w16cex:durableId="23450C4D" w16cex:dateUtc="2020-10-29T08:39:00Z"/>
  <w16cex:commentExtensible w16cex:durableId="23455230" w16cex:dateUtc="2020-10-29T13:37:00Z"/>
  <w16cex:commentExtensible w16cex:durableId="23B257DD" w16cex:dateUtc="2021-01-20T06:18:00Z"/>
  <w16cex:commentExtensible w16cex:durableId="23B25858" w16cex:dateUtc="2021-01-20T06:20:00Z"/>
  <w16cex:commentExtensible w16cex:durableId="23B2597F" w16cex:dateUtc="2021-01-20T06:25:00Z"/>
  <w16cex:commentExtensible w16cex:durableId="23B262EB" w16cex:dateUtc="2021-01-20T07:06:00Z"/>
  <w16cex:commentExtensible w16cex:durableId="23B262A1" w16cex:dateUtc="2021-01-20T07:04:00Z"/>
  <w16cex:commentExtensible w16cex:durableId="23BEA7E6" w16cex:dateUtc="2021-01-29T14:26:00Z"/>
  <w16cex:commentExtensible w16cex:durableId="23B90FB9" w16cex:dateUtc="2021-01-25T08:36:00Z"/>
  <w16cex:commentExtensible w16cex:durableId="23B2678D" w16cex:dateUtc="2021-01-20T07:25:00Z"/>
  <w16cex:commentExtensible w16cex:durableId="23B26476" w16cex:dateUtc="2021-01-20T07:12:00Z"/>
  <w16cex:commentExtensible w16cex:durableId="23B264B1" w16cex:dateUtc="2021-01-20T07:13:00Z"/>
  <w16cex:commentExtensible w16cex:durableId="23B265D0" w16cex:dateUtc="2021-01-20T07:18:00Z"/>
  <w16cex:commentExtensible w16cex:durableId="23B266BF" w16cex:dateUtc="2021-01-20T07:22:00Z"/>
  <w16cex:commentExtensible w16cex:durableId="23B26701" w16cex:dateUtc="2021-01-20T07:23:00Z"/>
  <w16cex:commentExtensible w16cex:durableId="23B26ACE" w16cex:dateUtc="2021-01-20T07:39:00Z"/>
  <w16cex:commentExtensible w16cex:durableId="23B26AF1" w16cex:dateUtc="2021-01-20T07:40:00Z"/>
  <w16cex:commentExtensible w16cex:durableId="23B26B34" w16cex:dateUtc="2021-01-20T07:41:00Z"/>
  <w16cex:commentExtensible w16cex:durableId="23B91120" w16cex:dateUtc="2021-01-25T08:42:00Z"/>
  <w16cex:commentExtensible w16cex:durableId="23B26C45" w16cex:dateUtc="2021-01-20T07:45:00Z"/>
  <w16cex:commentExtensible w16cex:durableId="23B26BF6" w16cex:dateUtc="2021-01-20T07:44:00Z"/>
  <w16cex:commentExtensible w16cex:durableId="23B91266" w16cex:dateUtc="2021-01-25T08:48:00Z"/>
  <w16cex:commentExtensible w16cex:durableId="23B912DF" w16cex:dateUtc="2021-01-25T08:50:00Z"/>
  <w16cex:commentExtensible w16cex:durableId="23F617F8" w16cex:dateUtc="2021-03-12T15:40:00Z"/>
  <w16cex:commentExtensible w16cex:durableId="23B9140A" w16cex:dateUtc="2021-01-25T08:55:00Z"/>
  <w16cex:commentExtensible w16cex:durableId="23F61874" w16cex:dateUtc="2021-03-12T15:42:00Z"/>
  <w16cex:commentExtensible w16cex:durableId="23B9147E" w16cex:dateUtc="2021-01-25T08:57:00Z"/>
  <w16cex:commentExtensible w16cex:durableId="23B914A6" w16cex:dateUtc="2021-01-25T08:57:00Z"/>
  <w16cex:commentExtensible w16cex:durableId="23F618AC" w16cex:dateUtc="2021-03-12T15:43:00Z"/>
  <w16cex:commentExtensible w16cex:durableId="23F61927" w16cex:dateUtc="2021-03-12T15:45:00Z"/>
  <w16cex:commentExtensible w16cex:durableId="23F619D4" w16cex:dateUtc="2021-03-12T15:48:00Z"/>
  <w16cex:commentExtensible w16cex:durableId="23F61A48" w16cex:dateUtc="2021-03-12T15:50:00Z"/>
  <w16cex:commentExtensible w16cex:durableId="23FF4CDA" w16cex:dateUtc="2021-03-19T15:16:00Z"/>
  <w16cex:commentExtensible w16cex:durableId="23F61AB8" w16cex:dateUtc="2021-03-12T15:52:00Z"/>
  <w16cex:commentExtensible w16cex:durableId="23F61B5E" w16cex:dateUtc="2021-03-12T15:54:00Z"/>
  <w16cex:commentExtensible w16cex:durableId="26028438" w16cex:dateUtc="2022-04-14T09:30:00Z"/>
  <w16cex:commentExtensible w16cex:durableId="26027E2A" w16cex:dateUtc="2022-04-14T09:04:00Z"/>
  <w16cex:commentExtensible w16cex:durableId="26027DBA" w16cex:dateUtc="2022-04-14T09:02:00Z"/>
  <w16cex:commentExtensible w16cex:durableId="2635C0D1" w16cex:dateUtc="2022-05-23T06:14:00Z"/>
  <w16cex:commentExtensible w16cex:durableId="2635C128" w16cex:dateUtc="2022-05-23T06:15:00Z"/>
  <w16cex:commentExtensible w16cex:durableId="261F5ABC" w16cex:dateUtc="2022-05-06T06:28:00Z"/>
  <w16cex:commentExtensible w16cex:durableId="2602830D" w16cex:dateUtc="2022-04-14T09:25:00Z"/>
  <w16cex:commentExtensible w16cex:durableId="2635C39A" w16cex:dateUtc="2022-05-23T06:26:00Z"/>
  <w16cex:commentExtensible w16cex:durableId="2635C3AC" w16cex:dateUtc="2022-05-23T06:26:00Z"/>
  <w16cex:commentExtensible w16cex:durableId="2635C3C0" w16cex:dateUtc="2022-05-23T06:26:00Z"/>
  <w16cex:commentExtensible w16cex:durableId="26404D75" w16cex:dateUtc="2022-05-31T06:16:00Z"/>
  <w16cex:commentExtensible w16cex:durableId="2635BF37" w16cex:dateUtc="2022-05-23T06:07:00Z"/>
  <w16cex:commentExtensible w16cex:durableId="2635BEAE" w16cex:dateUtc="2022-05-23T06:04:00Z"/>
  <w16cex:commentExtensible w16cex:durableId="2635BF46" w16cex:dateUtc="2022-05-23T06:07:00Z"/>
  <w16cex:commentExtensible w16cex:durableId="2635BF57" w16cex:dateUtc="2022-05-23T06:07:00Z"/>
  <w16cex:commentExtensible w16cex:durableId="2635BFD1" w16cex:dateUtc="2022-05-23T06:09:00Z"/>
  <w16cex:commentExtensible w16cex:durableId="2635BFE8" w16cex:dateUtc="2022-05-23T06:10:00Z"/>
  <w16cex:commentExtensible w16cex:durableId="2631C871" w16cex:dateUtc="2022-05-20T05:57:00Z"/>
  <w16cex:commentExtensible w16cex:durableId="2635C03B" w16cex:dateUtc="2022-05-23T06:11:00Z"/>
  <w16cex:commentExtensible w16cex:durableId="26027BD7" w16cex:dateUtc="2022-04-14T08:54:00Z"/>
  <w16cex:commentExtensible w16cex:durableId="2635C05E" w16cex:dateUtc="2022-05-23T06: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E733E15" w16cid:durableId="22D63576"/>
  <w16cid:commentId w16cid:paraId="4F199550" w16cid:durableId="22DFA87B"/>
  <w16cid:commentId w16cid:paraId="13186F45" w16cid:durableId="22D635CD"/>
  <w16cid:commentId w16cid:paraId="01492092" w16cid:durableId="22D63503"/>
  <w16cid:commentId w16cid:paraId="45CDD34A" w16cid:durableId="22DFA7D3"/>
  <w16cid:commentId w16cid:paraId="45B3583E" w16cid:durableId="22DFA7FA"/>
  <w16cid:commentId w16cid:paraId="1867D942" w16cid:durableId="22DFA816"/>
  <w16cid:commentId w16cid:paraId="0CE600EB" w16cid:durableId="22DFAA12"/>
  <w16cid:commentId w16cid:paraId="6F2C4F30" w16cid:durableId="22D637AA"/>
  <w16cid:commentId w16cid:paraId="2FC2E42F" w16cid:durableId="22DFAC25"/>
  <w16cid:commentId w16cid:paraId="1707DC27" w16cid:durableId="22DFA97B"/>
  <w16cid:commentId w16cid:paraId="3EAEE83B" w16cid:durableId="22DFAD53"/>
  <w16cid:commentId w16cid:paraId="33082E21" w16cid:durableId="22DFABDC"/>
  <w16cid:commentId w16cid:paraId="09D0BD32" w16cid:durableId="22D6395A"/>
  <w16cid:commentId w16cid:paraId="1F07D288" w16cid:durableId="22D63B16"/>
  <w16cid:commentId w16cid:paraId="0C3569A4" w16cid:durableId="22D63AF4"/>
  <w16cid:commentId w16cid:paraId="76BBF3A0" w16cid:durableId="22DFAEF8"/>
  <w16cid:commentId w16cid:paraId="42440F9C" w16cid:durableId="22DFAF21"/>
  <w16cid:commentId w16cid:paraId="4C3BC2C0" w16cid:durableId="22DFAF99"/>
  <w16cid:commentId w16cid:paraId="063C99B4" w16cid:durableId="22DFB032"/>
  <w16cid:commentId w16cid:paraId="60BA213E" w16cid:durableId="22DFB08A"/>
  <w16cid:commentId w16cid:paraId="19F0D4E0" w16cid:durableId="22DFB101"/>
  <w16cid:commentId w16cid:paraId="780BA033" w16cid:durableId="22D63D8D"/>
  <w16cid:commentId w16cid:paraId="51CFBD3E" w16cid:durableId="22D63DC7"/>
  <w16cid:commentId w16cid:paraId="7E0BFBA5" w16cid:durableId="22E8B746"/>
  <w16cid:commentId w16cid:paraId="13DA0BFC" w16cid:durableId="22E8B595"/>
  <w16cid:commentId w16cid:paraId="53BE365B" w16cid:durableId="22E6919C"/>
  <w16cid:commentId w16cid:paraId="6B892EFD" w16cid:durableId="22E68FCD"/>
  <w16cid:commentId w16cid:paraId="140062FD" w16cid:durableId="22E68FF8"/>
  <w16cid:commentId w16cid:paraId="25938E63" w16cid:durableId="22E69270"/>
  <w16cid:commentId w16cid:paraId="282DCA31" w16cid:durableId="22E8B75A"/>
  <w16cid:commentId w16cid:paraId="40319AD1" w16cid:durableId="22DFBD74"/>
  <w16cid:commentId w16cid:paraId="6041C61A" w16cid:durableId="22E6939A"/>
  <w16cid:commentId w16cid:paraId="52A49FFA" w16cid:durableId="22E693C1"/>
  <w16cid:commentId w16cid:paraId="655DC63D" w16cid:durableId="22E6936A"/>
  <w16cid:commentId w16cid:paraId="7B75CBF9" w16cid:durableId="22DE4A6E"/>
  <w16cid:commentId w16cid:paraId="416072D3" w16cid:durableId="22DE4AB9"/>
  <w16cid:commentId w16cid:paraId="50538D10" w16cid:durableId="22DE4B03"/>
  <w16cid:commentId w16cid:paraId="7280CF45" w16cid:durableId="22FB7A0F"/>
  <w16cid:commentId w16cid:paraId="50C688DB" w16cid:durableId="22FB7A6A"/>
  <w16cid:commentId w16cid:paraId="0633D857" w16cid:durableId="23158B65"/>
  <w16cid:commentId w16cid:paraId="09FC3EC1" w16cid:durableId="22FB7ABB"/>
  <w16cid:commentId w16cid:paraId="222BB572" w16cid:durableId="23158BFA"/>
  <w16cid:commentId w16cid:paraId="1F0CD0CB" w16cid:durableId="22FB7AE0"/>
  <w16cid:commentId w16cid:paraId="65307591" w16cid:durableId="22FB7B2B"/>
  <w16cid:commentId w16cid:paraId="40EB29DA" w16cid:durableId="23158C39"/>
  <w16cid:commentId w16cid:paraId="7FDF2FA4" w16cid:durableId="23158C75"/>
  <w16cid:commentId w16cid:paraId="3AC86731" w16cid:durableId="22FB7D2F"/>
  <w16cid:commentId w16cid:paraId="620ACF7D" w16cid:durableId="22FB7D77"/>
  <w16cid:commentId w16cid:paraId="269A2607" w16cid:durableId="23159112"/>
  <w16cid:commentId w16cid:paraId="4542372D" w16cid:durableId="2315914D"/>
  <w16cid:commentId w16cid:paraId="4E325678" w16cid:durableId="231591A6"/>
  <w16cid:commentId w16cid:paraId="2171C358" w16cid:durableId="231591FE"/>
  <w16cid:commentId w16cid:paraId="34F4BFCE" w16cid:durableId="23159257"/>
  <w16cid:commentId w16cid:paraId="453AAF00" w16cid:durableId="22FB7E43"/>
  <w16cid:commentId w16cid:paraId="05D7A827" w16cid:durableId="231592F1"/>
  <w16cid:commentId w16cid:paraId="58B62CC3" w16cid:durableId="22FB8186"/>
  <w16cid:commentId w16cid:paraId="1B13F3BD" w16cid:durableId="22FB8806"/>
  <w16cid:commentId w16cid:paraId="4F474564" w16cid:durableId="22FB8910"/>
  <w16cid:commentId w16cid:paraId="432BDE7D" w16cid:durableId="22FB88E7"/>
  <w16cid:commentId w16cid:paraId="55649A14" w16cid:durableId="23159384"/>
  <w16cid:commentId w16cid:paraId="18985E8E" w16cid:durableId="22FB893F"/>
  <w16cid:commentId w16cid:paraId="16C45B42" w16cid:durableId="22FB894D"/>
  <w16cid:commentId w16cid:paraId="36B0DEA3" w16cid:durableId="23159456"/>
  <w16cid:commentId w16cid:paraId="48A2CABD" w16cid:durableId="22FB89B3"/>
  <w16cid:commentId w16cid:paraId="6B042CB2" w16cid:durableId="231595B0"/>
  <w16cid:commentId w16cid:paraId="0EF622B0" w16cid:durableId="22FB8A77"/>
  <w16cid:commentId w16cid:paraId="405068E8" w16cid:durableId="23159681"/>
  <w16cid:commentId w16cid:paraId="1A14D000" w16cid:durableId="22FB8AD7"/>
  <w16cid:commentId w16cid:paraId="5457A042" w16cid:durableId="2315B26E"/>
  <w16cid:commentId w16cid:paraId="278D8C7C" w16cid:durableId="231596FE"/>
  <w16cid:commentId w16cid:paraId="0B500080" w16cid:durableId="22FB8B63"/>
  <w16cid:commentId w16cid:paraId="2C74FB4D" w16cid:durableId="22FB8C69"/>
  <w16cid:commentId w16cid:paraId="1465C2EE" w16cid:durableId="22FB8C8A"/>
  <w16cid:commentId w16cid:paraId="04F03D85" w16cid:durableId="22FB8CE5"/>
  <w16cid:commentId w16cid:paraId="509F356C" w16cid:durableId="22FB8E55"/>
  <w16cid:commentId w16cid:paraId="5802FC0C" w16cid:durableId="2315984A"/>
  <w16cid:commentId w16cid:paraId="101952ED" w16cid:durableId="2315999F"/>
  <w16cid:commentId w16cid:paraId="31263198" w16cid:durableId="231598FE"/>
  <w16cid:commentId w16cid:paraId="6E558908" w16cid:durableId="231599B7"/>
  <w16cid:commentId w16cid:paraId="4322D7D4" w16cid:durableId="23159A51"/>
  <w16cid:commentId w16cid:paraId="2953C515" w16cid:durableId="23159BE4"/>
  <w16cid:commentId w16cid:paraId="0F229371" w16cid:durableId="2315B18D"/>
  <w16cid:commentId w16cid:paraId="36237B33" w16cid:durableId="23280BE0"/>
  <w16cid:commentId w16cid:paraId="1A9FBE61" w16cid:durableId="23280D4C"/>
  <w16cid:commentId w16cid:paraId="34F2CC2A" w16cid:durableId="23280C2E"/>
  <w16cid:commentId w16cid:paraId="6BCA47E0" w16cid:durableId="23280C57"/>
  <w16cid:commentId w16cid:paraId="3C51E5CD" w16cid:durableId="23280C88"/>
  <w16cid:commentId w16cid:paraId="6D321D06" w16cid:durableId="23454EAA"/>
  <w16cid:commentId w16cid:paraId="0087A268" w16cid:durableId="23454EAB"/>
  <w16cid:commentId w16cid:paraId="1E3AAB40" w16cid:durableId="23454EAE"/>
  <w16cid:commentId w16cid:paraId="3C6FC07B" w16cid:durableId="23454EBE"/>
  <w16cid:commentId w16cid:paraId="3780DD9A" w16cid:durableId="234CFA90"/>
  <w16cid:commentId w16cid:paraId="77E3C8B0" w16cid:durableId="23454EF7"/>
  <w16cid:commentId w16cid:paraId="2B9BCD5E" w16cid:durableId="2345656A"/>
  <w16cid:commentId w16cid:paraId="6239845C" w16cid:durableId="23454F0C"/>
  <w16cid:commentId w16cid:paraId="41B44FAE" w16cid:durableId="23454F59"/>
  <w16cid:commentId w16cid:paraId="3219455B" w16cid:durableId="23454F1F"/>
  <w16cid:commentId w16cid:paraId="3B84A732" w16cid:durableId="23454F76"/>
  <w16cid:commentId w16cid:paraId="47D6F5D5" w16cid:durableId="23454F81"/>
  <w16cid:commentId w16cid:paraId="661EFFB5" w16cid:durableId="23454FB0"/>
  <w16cid:commentId w16cid:paraId="1CD2A4D4" w16cid:durableId="23455024"/>
  <w16cid:commentId w16cid:paraId="0EAFF155" w16cid:durableId="2345503E"/>
  <w16cid:commentId w16cid:paraId="70D676DD" w16cid:durableId="2345509F"/>
  <w16cid:commentId w16cid:paraId="2622CB1E" w16cid:durableId="23455096"/>
  <w16cid:commentId w16cid:paraId="103EEB6F" w16cid:durableId="234CFC43"/>
  <w16cid:commentId w16cid:paraId="14EC455C" w16cid:durableId="234550C7"/>
  <w16cid:commentId w16cid:paraId="067DFEEB" w16cid:durableId="234550D8"/>
  <w16cid:commentId w16cid:paraId="46631BC6" w16cid:durableId="23455110"/>
  <w16cid:commentId w16cid:paraId="610E5823" w16cid:durableId="23455121"/>
  <w16cid:commentId w16cid:paraId="0D94A512" w16cid:durableId="2345513C"/>
  <w16cid:commentId w16cid:paraId="77D963A5" w16cid:durableId="23391CE4"/>
  <w16cid:commentId w16cid:paraId="26D9698F" w16cid:durableId="23391D71"/>
  <w16cid:commentId w16cid:paraId="09C5D3E6" w16cid:durableId="234CFCB6"/>
  <w16cid:commentId w16cid:paraId="1C4FCE71" w16cid:durableId="234CFD2E"/>
  <w16cid:commentId w16cid:paraId="6368D633" w16cid:durableId="23391D18"/>
  <w16cid:commentId w16cid:paraId="03BD47AB" w16cid:durableId="23391D48"/>
  <w16cid:commentId w16cid:paraId="49D94D09" w16cid:durableId="234CFD6D"/>
  <w16cid:commentId w16cid:paraId="01199C55" w16cid:durableId="234CFDDB"/>
  <w16cid:commentId w16cid:paraId="0E9C1D83" w16cid:durableId="234CFDE7"/>
  <w16cid:commentId w16cid:paraId="14DA4F58" w16cid:durableId="23391D9F"/>
  <w16cid:commentId w16cid:paraId="3335282A" w16cid:durableId="233D70C4"/>
  <w16cid:commentId w16cid:paraId="68F6A755" w16cid:durableId="234CFDFB"/>
  <w16cid:commentId w16cid:paraId="209579E6" w16cid:durableId="234CFE29"/>
  <w16cid:commentId w16cid:paraId="05C72F15" w16cid:durableId="234CFEEB"/>
  <w16cid:commentId w16cid:paraId="521A5258" w16cid:durableId="23450C4D"/>
  <w16cid:commentId w16cid:paraId="218F1AEF" w16cid:durableId="23455230"/>
  <w16cid:commentId w16cid:paraId="196EF0A2" w16cid:durableId="23B257DD"/>
  <w16cid:commentId w16cid:paraId="28B91AB0" w16cid:durableId="23B25858"/>
  <w16cid:commentId w16cid:paraId="483B2D6A" w16cid:durableId="23B2597F"/>
  <w16cid:commentId w16cid:paraId="31CEE6FB" w16cid:durableId="23B262EB"/>
  <w16cid:commentId w16cid:paraId="6A60636F" w16cid:durableId="23B262A1"/>
  <w16cid:commentId w16cid:paraId="266AD5F0" w16cid:durableId="23BEA7E6"/>
  <w16cid:commentId w16cid:paraId="1129D675" w16cid:durableId="23B90FB9"/>
  <w16cid:commentId w16cid:paraId="66CB02D9" w16cid:durableId="23B2678D"/>
  <w16cid:commentId w16cid:paraId="076EEE34" w16cid:durableId="23B26476"/>
  <w16cid:commentId w16cid:paraId="7A8C1A92" w16cid:durableId="23B264B1"/>
  <w16cid:commentId w16cid:paraId="3D1FAB62" w16cid:durableId="23B265D0"/>
  <w16cid:commentId w16cid:paraId="1F0E25BB" w16cid:durableId="23B266BF"/>
  <w16cid:commentId w16cid:paraId="0936558F" w16cid:durableId="23B26701"/>
  <w16cid:commentId w16cid:paraId="39B2A16E" w16cid:durableId="23B26ACE"/>
  <w16cid:commentId w16cid:paraId="236944E7" w16cid:durableId="23B26AF1"/>
  <w16cid:commentId w16cid:paraId="65F9F34D" w16cid:durableId="23B26B34"/>
  <w16cid:commentId w16cid:paraId="1A2A4A32" w16cid:durableId="23B91120"/>
  <w16cid:commentId w16cid:paraId="58D93FF7" w16cid:durableId="23B26C45"/>
  <w16cid:commentId w16cid:paraId="5FB68AD5" w16cid:durableId="23B26BF6"/>
  <w16cid:commentId w16cid:paraId="120E3E8C" w16cid:durableId="23B91266"/>
  <w16cid:commentId w16cid:paraId="7D7558EE" w16cid:durableId="23B912DF"/>
  <w16cid:commentId w16cid:paraId="68DD427C" w16cid:durableId="23F617F8"/>
  <w16cid:commentId w16cid:paraId="6E8943DB" w16cid:durableId="23B9140A"/>
  <w16cid:commentId w16cid:paraId="22FD0A44" w16cid:durableId="23F61874"/>
  <w16cid:commentId w16cid:paraId="607FA725" w16cid:durableId="23B9147E"/>
  <w16cid:commentId w16cid:paraId="1C3C2B7B" w16cid:durableId="23B914A6"/>
  <w16cid:commentId w16cid:paraId="245B86EE" w16cid:durableId="23F618AC"/>
  <w16cid:commentId w16cid:paraId="63720D0F" w16cid:durableId="23F61927"/>
  <w16cid:commentId w16cid:paraId="296BDF7A" w16cid:durableId="23F619D4"/>
  <w16cid:commentId w16cid:paraId="2A691BCC" w16cid:durableId="23F61A48"/>
  <w16cid:commentId w16cid:paraId="313B66BA" w16cid:durableId="23FF4CDA"/>
  <w16cid:commentId w16cid:paraId="0361AC46" w16cid:durableId="23F61AB8"/>
  <w16cid:commentId w16cid:paraId="39B27717" w16cid:durableId="23F61B5E"/>
  <w16cid:commentId w16cid:paraId="094FFB42" w16cid:durableId="26028438"/>
  <w16cid:commentId w16cid:paraId="22CD6F5B" w16cid:durableId="26027E2A"/>
  <w16cid:commentId w16cid:paraId="008CFD5A" w16cid:durableId="26027DBA"/>
  <w16cid:commentId w16cid:paraId="12953DE6" w16cid:durableId="2635C0D1"/>
  <w16cid:commentId w16cid:paraId="1BE332A6" w16cid:durableId="2635C128"/>
  <w16cid:commentId w16cid:paraId="54670D4F" w16cid:durableId="261F5ABC"/>
  <w16cid:commentId w16cid:paraId="107684AA" w16cid:durableId="2602830D"/>
  <w16cid:commentId w16cid:paraId="5CE67D64" w16cid:durableId="2635C39A"/>
  <w16cid:commentId w16cid:paraId="79B6060F" w16cid:durableId="2635C3AC"/>
  <w16cid:commentId w16cid:paraId="3EE7D95A" w16cid:durableId="2635C3C0"/>
  <w16cid:commentId w16cid:paraId="63E7F3A7" w16cid:durableId="26404D75"/>
  <w16cid:commentId w16cid:paraId="5B00E247" w16cid:durableId="2635BF37"/>
  <w16cid:commentId w16cid:paraId="1802C0B3" w16cid:durableId="2635BEAE"/>
  <w16cid:commentId w16cid:paraId="4924B317" w16cid:durableId="2635BF46"/>
  <w16cid:commentId w16cid:paraId="6B24457E" w16cid:durableId="2635BF57"/>
  <w16cid:commentId w16cid:paraId="007D9535" w16cid:durableId="2635BFD1"/>
  <w16cid:commentId w16cid:paraId="1E8B0520" w16cid:durableId="2635BFE8"/>
  <w16cid:commentId w16cid:paraId="6A9B1FB6" w16cid:durableId="2631C871"/>
  <w16cid:commentId w16cid:paraId="7538E9F7" w16cid:durableId="2635C03B"/>
  <w16cid:commentId w16cid:paraId="1563E441" w16cid:durableId="26027BD7"/>
  <w16cid:commentId w16cid:paraId="42050D42" w16cid:durableId="2635C0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30536" w14:textId="77777777" w:rsidR="00E73578" w:rsidRDefault="00E73578">
      <w:r>
        <w:separator/>
      </w:r>
    </w:p>
  </w:endnote>
  <w:endnote w:type="continuationSeparator" w:id="0">
    <w:p w14:paraId="3988FC78" w14:textId="77777777" w:rsidR="00E73578" w:rsidRDefault="00E735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BD19C" w14:textId="0BAE62CB" w:rsidR="0025353A" w:rsidRPr="00691899" w:rsidRDefault="0025353A" w:rsidP="00A43B57">
    <w:pPr>
      <w:pStyle w:val="Footer"/>
      <w:tabs>
        <w:tab w:val="clear" w:pos="4961"/>
        <w:tab w:val="left" w:pos="851"/>
        <w:tab w:val="center" w:pos="4962"/>
      </w:tabs>
      <w:ind w:left="851" w:hanging="851"/>
    </w:pPr>
    <w:r w:rsidRPr="00691899">
      <w:t>Erstellt:</w:t>
    </w:r>
    <w:r w:rsidRPr="00691899">
      <w:tab/>
    </w:r>
    <w:r>
      <w:fldChar w:fldCharType="begin"/>
    </w:r>
    <w:r>
      <w:instrText xml:space="preserve"> CREATEDATE  \@ "dd.MM.yyyy"  \* MERGEFORMAT </w:instrText>
    </w:r>
    <w:r>
      <w:fldChar w:fldCharType="separate"/>
    </w:r>
    <w:r w:rsidR="00E0674A">
      <w:rPr>
        <w:noProof/>
      </w:rPr>
      <w:t>29.04.2022</w:t>
    </w:r>
    <w:r>
      <w:fldChar w:fldCharType="end"/>
    </w:r>
    <w:r w:rsidR="00A43B57">
      <w:tab/>
    </w:r>
    <w:sdt>
      <w:sdtPr>
        <w:alias w:val="Autor"/>
        <w:tag w:val=""/>
        <w:id w:val="-922959362"/>
        <w:dataBinding w:prefixMappings="xmlns:ns0='http://purl.org/dc/elements/1.1/' xmlns:ns1='http://schemas.openxmlformats.org/package/2006/metadata/core-properties' " w:xpath="/ns1:coreProperties[1]/ns0:creator[1]" w:storeItemID="{6C3C8BC8-F283-45AE-878A-BAB7291924A1}"/>
        <w:text/>
      </w:sdtPr>
      <w:sdtEndPr/>
      <w:sdtContent>
        <w:r>
          <w:t>Nico Egli</w:t>
        </w:r>
      </w:sdtContent>
    </w:sdt>
    <w:r>
      <w:fldChar w:fldCharType="begin"/>
    </w:r>
    <w:r>
      <w:instrText xml:space="preserve"> USERADDRESS  </w:instrText>
    </w:r>
    <w:r>
      <w:fldChar w:fldCharType="end"/>
    </w:r>
    <w:r>
      <w:tab/>
      <w:t xml:space="preserve">© Copyright </w:t>
    </w:r>
    <w:r>
      <w:fldChar w:fldCharType="begin"/>
    </w:r>
    <w:r>
      <w:instrText xml:space="preserve"> DATE  \@ "yyyy"  \* MERGEFORMAT </w:instrText>
    </w:r>
    <w:r>
      <w:fldChar w:fldCharType="separate"/>
    </w:r>
    <w:r w:rsidR="00620B75">
      <w:rPr>
        <w:noProof/>
      </w:rPr>
      <w:t>2022</w:t>
    </w:r>
    <w:r>
      <w:fldChar w:fldCharType="end"/>
    </w:r>
    <w:r>
      <w:t xml:space="preserve"> mcs </w:t>
    </w:r>
    <w:proofErr w:type="spellStart"/>
    <w:proofErr w:type="gramStart"/>
    <w:r>
      <w:t>ag</w:t>
    </w:r>
    <w:proofErr w:type="spellEnd"/>
    <w:r>
      <w:t xml:space="preserve">  </w:t>
    </w:r>
    <w:r w:rsidRPr="00691899">
      <w:t>•</w:t>
    </w:r>
    <w:proofErr w:type="gramEnd"/>
    <w:r w:rsidRPr="00691899">
      <w:t xml:space="preserve">  www.mcs.ch</w:t>
    </w:r>
  </w:p>
  <w:p w14:paraId="11834EF1" w14:textId="32B016E2" w:rsidR="0025353A" w:rsidRPr="00691899" w:rsidRDefault="0025353A" w:rsidP="0027206C">
    <w:pPr>
      <w:pStyle w:val="Footer"/>
      <w:tabs>
        <w:tab w:val="clear" w:pos="4961"/>
        <w:tab w:val="left" w:pos="851"/>
        <w:tab w:val="left" w:pos="2183"/>
        <w:tab w:val="left" w:pos="2490"/>
        <w:tab w:val="left" w:pos="4665"/>
      </w:tabs>
      <w:ind w:left="851" w:hanging="851"/>
    </w:pPr>
    <w:r w:rsidRPr="00691899">
      <w:t>Geändert:</w:t>
    </w:r>
    <w:r w:rsidRPr="00691899">
      <w:tab/>
    </w:r>
    <w:r>
      <w:fldChar w:fldCharType="begin"/>
    </w:r>
    <w:r>
      <w:instrText xml:space="preserve"> DATE  \@ "dd.MM.yyyy"  \* MERGEFORMAT </w:instrText>
    </w:r>
    <w:r>
      <w:fldChar w:fldCharType="separate"/>
    </w:r>
    <w:r w:rsidR="00620B75">
      <w:rPr>
        <w:noProof/>
      </w:rPr>
      <w:t>29.06.2022</w:t>
    </w:r>
    <w:r>
      <w:fldChar w:fldCharType="end"/>
    </w:r>
    <w:r>
      <w:tab/>
    </w:r>
    <w:r>
      <w:tab/>
    </w:r>
    <w:r>
      <w:tab/>
    </w:r>
    <w:r>
      <w:tab/>
    </w:r>
    <w:r w:rsidRPr="00691899">
      <w:t xml:space="preserve">Datei: </w:t>
    </w:r>
    <w:r>
      <w:t>Lerndokumentation</w:t>
    </w:r>
  </w:p>
  <w:p w14:paraId="68D058A9" w14:textId="77777777" w:rsidR="0025353A" w:rsidRDefault="0025353A" w:rsidP="0090557F">
    <w:pPr>
      <w:pStyle w:val="Footer"/>
      <w:tabs>
        <w:tab w:val="clear" w:pos="4961"/>
        <w:tab w:val="left" w:pos="851"/>
        <w:tab w:val="left" w:pos="2183"/>
      </w:tabs>
      <w:ind w:left="851" w:hanging="851"/>
    </w:pPr>
    <w:r>
      <w:t>Freigabe:</w:t>
    </w:r>
    <w:r>
      <w:tab/>
      <w:t>--</w:t>
    </w:r>
    <w:r>
      <w:tab/>
    </w:r>
    <w:r>
      <w:tab/>
      <w:t xml:space="preserve">Seite </w:t>
    </w:r>
    <w:r>
      <w:fldChar w:fldCharType="begin"/>
    </w:r>
    <w:r>
      <w:instrText xml:space="preserve"> PAGE  \* MERGEFORMAT </w:instrText>
    </w:r>
    <w:r>
      <w:fldChar w:fldCharType="separate"/>
    </w:r>
    <w:r>
      <w:rPr>
        <w:noProof/>
      </w:rPr>
      <w:t>1</w:t>
    </w:r>
    <w:r>
      <w:rPr>
        <w:noProof/>
      </w:rPr>
      <w:fldChar w:fldCharType="end"/>
    </w:r>
    <w:r>
      <w:t xml:space="preserve"> / </w:t>
    </w:r>
    <w:r w:rsidR="00F822C3">
      <w:fldChar w:fldCharType="begin"/>
    </w:r>
    <w:r w:rsidR="00F822C3">
      <w:instrText xml:space="preserve"> NUMPAGES  \* MERGEFORMAT </w:instrText>
    </w:r>
    <w:r w:rsidR="00F822C3">
      <w:fldChar w:fldCharType="separate"/>
    </w:r>
    <w:r>
      <w:rPr>
        <w:noProof/>
      </w:rPr>
      <w:t>1</w:t>
    </w:r>
    <w:r w:rsidR="00F822C3">
      <w:rPr>
        <w:noProof/>
      </w:rPr>
      <w:fldChar w:fldCharType="end"/>
    </w:r>
    <w:bookmarkStart w:id="599" w:name="_Toc86388213"/>
    <w:bookmarkEnd w:id="599"/>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1204D4" w14:textId="77777777" w:rsidR="00E73578" w:rsidRDefault="00E73578">
      <w:r>
        <w:separator/>
      </w:r>
    </w:p>
  </w:footnote>
  <w:footnote w:type="continuationSeparator" w:id="0">
    <w:p w14:paraId="42C6EA0E" w14:textId="77777777" w:rsidR="00E73578" w:rsidRDefault="00E73578">
      <w:r>
        <w:continuationSeparator/>
      </w:r>
    </w:p>
  </w:footnote>
  <w:footnote w:id="1">
    <w:p w14:paraId="1EE2DAAE" w14:textId="64D1FE72" w:rsidR="0025353A" w:rsidRPr="00E0614B" w:rsidRDefault="0025353A">
      <w:pPr>
        <w:pStyle w:val="FootnoteText"/>
        <w:rPr>
          <w:sz w:val="16"/>
          <w:szCs w:val="16"/>
        </w:rPr>
      </w:pPr>
      <w:r w:rsidRPr="00E0614B">
        <w:rPr>
          <w:rStyle w:val="FootnoteReference"/>
          <w:sz w:val="16"/>
          <w:szCs w:val="16"/>
        </w:rPr>
        <w:footnoteRef/>
      </w:r>
      <w:r w:rsidRPr="00E0614B">
        <w:rPr>
          <w:sz w:val="16"/>
          <w:szCs w:val="16"/>
        </w:rPr>
        <w:t xml:space="preserve"> https://blog.varonis.de/der-unterschied-zwischen-freigaben-und-ntfs-berechtigungen/</w:t>
      </w:r>
    </w:p>
  </w:footnote>
  <w:footnote w:id="2">
    <w:p w14:paraId="4B5CDCE2" w14:textId="3DCF105E" w:rsidR="0025353A" w:rsidRPr="00245430" w:rsidRDefault="0025353A" w:rsidP="005B6B16">
      <w:pPr>
        <w:pStyle w:val="FootnoteText"/>
        <w:rPr>
          <w:lang w:val="en-US"/>
        </w:rPr>
      </w:pPr>
      <w:r>
        <w:rPr>
          <w:rStyle w:val="FootnoteReference"/>
        </w:rPr>
        <w:footnoteRef/>
      </w:r>
      <w:r w:rsidRPr="00203A54">
        <w:rPr>
          <w:rStyle w:val="LinkZchn"/>
        </w:rPr>
        <w:fldChar w:fldCharType="begin"/>
      </w:r>
      <w:r w:rsidRPr="00245430">
        <w:rPr>
          <w:rStyle w:val="LinkZchn"/>
          <w:lang w:val="en-US"/>
        </w:rPr>
        <w:instrText xml:space="preserve"> REF _Ref59112845 \r \h  \* MERGEFORMAT </w:instrText>
      </w:r>
      <w:r w:rsidRPr="00203A54">
        <w:rPr>
          <w:rStyle w:val="LinkZchn"/>
        </w:rPr>
      </w:r>
      <w:r w:rsidRPr="00203A54">
        <w:rPr>
          <w:rStyle w:val="LinkZchn"/>
        </w:rPr>
        <w:fldChar w:fldCharType="separate"/>
      </w:r>
      <w:r w:rsidR="00E0674A">
        <w:rPr>
          <w:rStyle w:val="LinkZchn"/>
          <w:lang w:val="en-US"/>
        </w:rPr>
        <w:t>7.4.6</w:t>
      </w:r>
      <w:r w:rsidRPr="00203A54">
        <w:rPr>
          <w:rStyle w:val="LinkZchn"/>
        </w:rPr>
        <w:fldChar w:fldCharType="end"/>
      </w:r>
      <w:r w:rsidRPr="00245430">
        <w:rPr>
          <w:rStyle w:val="LinkZchn"/>
          <w:lang w:val="en-US"/>
        </w:rPr>
        <w:t xml:space="preserve"> </w:t>
      </w:r>
      <w:r w:rsidRPr="00203A54">
        <w:rPr>
          <w:rStyle w:val="LinkZchn"/>
        </w:rPr>
        <w:fldChar w:fldCharType="begin"/>
      </w:r>
      <w:r w:rsidRPr="00245430">
        <w:rPr>
          <w:rStyle w:val="LinkZchn"/>
          <w:lang w:val="en-US"/>
        </w:rPr>
        <w:instrText xml:space="preserve"> REF _Ref59112845 \h  \* MERGEFORMAT </w:instrText>
      </w:r>
      <w:r w:rsidRPr="00203A54">
        <w:rPr>
          <w:rStyle w:val="LinkZchn"/>
        </w:rPr>
      </w:r>
      <w:r w:rsidRPr="00203A54">
        <w:rPr>
          <w:rStyle w:val="LinkZchn"/>
        </w:rPr>
        <w:fldChar w:fldCharType="separate"/>
      </w:r>
      <w:r w:rsidR="00E0674A" w:rsidRPr="00E0674A">
        <w:rPr>
          <w:rStyle w:val="LinkZchn"/>
          <w:lang w:val="en-US"/>
        </w:rPr>
        <w:t>throw/break</w:t>
      </w:r>
      <w:r w:rsidRPr="00203A54">
        <w:rPr>
          <w:rStyle w:val="LinkZchn"/>
        </w:rPr>
        <w:fldChar w:fldCharType="end"/>
      </w:r>
    </w:p>
  </w:footnote>
  <w:footnote w:id="3">
    <w:p w14:paraId="64742951" w14:textId="1672C5D9" w:rsidR="00946470" w:rsidRPr="00245430" w:rsidRDefault="00946470">
      <w:pPr>
        <w:pStyle w:val="FootnoteText"/>
        <w:rPr>
          <w:lang w:val="en-US"/>
        </w:rPr>
      </w:pPr>
      <w:r>
        <w:rPr>
          <w:rStyle w:val="FootnoteReference"/>
        </w:rPr>
        <w:footnoteRef/>
      </w:r>
      <w:r w:rsidRPr="00245430">
        <w:rPr>
          <w:lang w:val="en-US"/>
        </w:rPr>
        <w:t xml:space="preserve"> </w:t>
      </w:r>
      <w:r w:rsidR="00F822C3">
        <w:fldChar w:fldCharType="begin"/>
      </w:r>
      <w:r w:rsidR="00F822C3" w:rsidRPr="00620B75">
        <w:rPr>
          <w:lang w:val="en-GB"/>
        </w:rPr>
        <w:instrText>HYPERLINK "https://upload.wikimedia.org/wikipedia/commons/thumb/9/9b/RAID_0.svg/220px-RAID_0.svg.png"</w:instrText>
      </w:r>
      <w:r w:rsidR="00F822C3">
        <w:fldChar w:fldCharType="separate"/>
      </w:r>
      <w:r w:rsidRPr="00245430">
        <w:rPr>
          <w:rStyle w:val="Hyperlink"/>
          <w:lang w:val="en-US"/>
        </w:rPr>
        <w:t>https://upload.wikimedia.org/wikipedia/commons/thumb/9/9b/RAID_0.svg/220px-RAID_0.svg.png</w:t>
      </w:r>
      <w:r w:rsidR="00F822C3">
        <w:rPr>
          <w:rStyle w:val="Hyperlink"/>
          <w:lang w:val="en-US"/>
        </w:rPr>
        <w:fldChar w:fldCharType="end"/>
      </w:r>
      <w:r w:rsidRPr="00245430">
        <w:rPr>
          <w:lang w:val="en-US"/>
        </w:rPr>
        <w:t xml:space="preserve"> </w:t>
      </w:r>
    </w:p>
  </w:footnote>
  <w:footnote w:id="4">
    <w:p w14:paraId="3EF87B37" w14:textId="2504FD59" w:rsidR="00946470" w:rsidRPr="00245430" w:rsidRDefault="00946470">
      <w:pPr>
        <w:pStyle w:val="FootnoteText"/>
        <w:rPr>
          <w:lang w:val="en-US"/>
        </w:rPr>
      </w:pPr>
      <w:r>
        <w:rPr>
          <w:rStyle w:val="FootnoteReference"/>
        </w:rPr>
        <w:footnoteRef/>
      </w:r>
      <w:r w:rsidRPr="00245430">
        <w:rPr>
          <w:lang w:val="en-US"/>
        </w:rPr>
        <w:t xml:space="preserve"> </w:t>
      </w:r>
      <w:r w:rsidR="00F822C3">
        <w:fldChar w:fldCharType="begin"/>
      </w:r>
      <w:r w:rsidR="00F822C3" w:rsidRPr="00620B75">
        <w:rPr>
          <w:lang w:val="en-US"/>
        </w:rPr>
        <w:instrText>HYPERLINK "https://upload.wikimedia.org/wikipedia/commons/thumb/b/b7/RAID_1.svg/220px-RAID_1.svg.png"</w:instrText>
      </w:r>
      <w:r w:rsidR="00F822C3">
        <w:fldChar w:fldCharType="separate"/>
      </w:r>
      <w:r w:rsidRPr="00245430">
        <w:rPr>
          <w:rStyle w:val="Hyperlink"/>
          <w:lang w:val="en-US"/>
        </w:rPr>
        <w:t>https://upload.wikimedia.org/wikipedia/commons/thumb/b/b7/RAID_1.svg/220px-RAID_1.svg.png</w:t>
      </w:r>
      <w:r w:rsidR="00F822C3">
        <w:rPr>
          <w:rStyle w:val="Hyperlink"/>
          <w:lang w:val="en-US"/>
        </w:rPr>
        <w:fldChar w:fldCharType="end"/>
      </w:r>
      <w:r w:rsidRPr="00245430">
        <w:rPr>
          <w:lang w:val="en-US"/>
        </w:rPr>
        <w:t xml:space="preserve"> </w:t>
      </w:r>
    </w:p>
  </w:footnote>
  <w:footnote w:id="5">
    <w:p w14:paraId="11E9590B" w14:textId="358BA68F" w:rsidR="00946470" w:rsidRPr="00245430" w:rsidRDefault="00946470">
      <w:pPr>
        <w:pStyle w:val="FootnoteText"/>
        <w:rPr>
          <w:lang w:val="en-US"/>
        </w:rPr>
      </w:pPr>
      <w:r>
        <w:rPr>
          <w:rStyle w:val="FootnoteReference"/>
        </w:rPr>
        <w:footnoteRef/>
      </w:r>
      <w:r w:rsidRPr="00245430">
        <w:rPr>
          <w:lang w:val="en-US"/>
        </w:rPr>
        <w:t xml:space="preserve"> </w:t>
      </w:r>
      <w:r w:rsidR="00F822C3">
        <w:fldChar w:fldCharType="begin"/>
      </w:r>
      <w:r w:rsidR="00F822C3" w:rsidRPr="00620B75">
        <w:rPr>
          <w:lang w:val="en-US"/>
        </w:rPr>
        <w:instrText>HYPERLINK "https://www.thomas-krenn.com/de/wikiDE/im</w:instrText>
      </w:r>
      <w:r w:rsidR="00F822C3" w:rsidRPr="00620B75">
        <w:rPr>
          <w:lang w:val="en-US"/>
        </w:rPr>
        <w:instrText>ages/thumb/d/d5/RAID-5.png/350px-RAID-5.png"</w:instrText>
      </w:r>
      <w:r w:rsidR="00F822C3">
        <w:fldChar w:fldCharType="separate"/>
      </w:r>
      <w:r w:rsidRPr="00245430">
        <w:rPr>
          <w:rStyle w:val="Hyperlink"/>
          <w:lang w:val="en-US"/>
        </w:rPr>
        <w:t>https://www.thomas-krenn.com/de/wikiDE/images/thumb/d/d5/RAID-5.png/350px-RAID-5.png</w:t>
      </w:r>
      <w:r w:rsidR="00F822C3">
        <w:rPr>
          <w:rStyle w:val="Hyperlink"/>
          <w:lang w:val="en-US"/>
        </w:rPr>
        <w:fldChar w:fldCharType="end"/>
      </w:r>
      <w:r w:rsidRPr="00245430">
        <w:rPr>
          <w:lang w:val="en-US"/>
        </w:rPr>
        <w:t xml:space="preserve"> </w:t>
      </w:r>
    </w:p>
  </w:footnote>
  <w:footnote w:id="6">
    <w:p w14:paraId="71CE1C42" w14:textId="7A7B319B" w:rsidR="00B07A14" w:rsidRPr="00245430" w:rsidRDefault="00B07A14">
      <w:pPr>
        <w:pStyle w:val="FootnoteText"/>
        <w:rPr>
          <w:lang w:val="en-US"/>
        </w:rPr>
      </w:pPr>
      <w:r>
        <w:rPr>
          <w:rStyle w:val="FootnoteReference"/>
        </w:rPr>
        <w:footnoteRef/>
      </w:r>
      <w:r w:rsidRPr="00245430">
        <w:rPr>
          <w:lang w:val="en-US"/>
        </w:rPr>
        <w:t xml:space="preserve"> </w:t>
      </w:r>
      <w:r w:rsidR="00F822C3">
        <w:fldChar w:fldCharType="begin"/>
      </w:r>
      <w:r w:rsidR="00F822C3" w:rsidRPr="00620B75">
        <w:rPr>
          <w:lang w:val="en-US"/>
        </w:rPr>
        <w:instrText>HYPERLINK "https://www.thomas-krenn.com/de/wikiDE/images/thumb/4/41/RAID-10.png/350px-RAID-10.png"</w:instrText>
      </w:r>
      <w:r w:rsidR="00F822C3">
        <w:fldChar w:fldCharType="separate"/>
      </w:r>
      <w:r w:rsidRPr="00245430">
        <w:rPr>
          <w:rStyle w:val="Hyperlink"/>
          <w:lang w:val="en-US"/>
        </w:rPr>
        <w:t>https://www.thomas-krenn.com/de/wikiDE/images/thumb/4/41/RAID-10.png/350px-RAID-10.png</w:t>
      </w:r>
      <w:r w:rsidR="00F822C3">
        <w:rPr>
          <w:rStyle w:val="Hyperlink"/>
          <w:lang w:val="en-US"/>
        </w:rPr>
        <w:fldChar w:fldCharType="end"/>
      </w:r>
      <w:r w:rsidRPr="00245430">
        <w:rPr>
          <w:lang w:val="en-US"/>
        </w:rPr>
        <w:t xml:space="preserve"> </w:t>
      </w:r>
    </w:p>
  </w:footnote>
  <w:footnote w:id="7">
    <w:p w14:paraId="254FA325" w14:textId="2E9A5984" w:rsidR="00B07A14" w:rsidRPr="00245430" w:rsidRDefault="00B07A14">
      <w:pPr>
        <w:pStyle w:val="FootnoteText"/>
        <w:rPr>
          <w:lang w:val="en-US"/>
        </w:rPr>
      </w:pPr>
      <w:r>
        <w:rPr>
          <w:rStyle w:val="FootnoteReference"/>
        </w:rPr>
        <w:footnoteRef/>
      </w:r>
      <w:r w:rsidRPr="00245430">
        <w:rPr>
          <w:lang w:val="en-US"/>
        </w:rPr>
        <w:t xml:space="preserve"> </w:t>
      </w:r>
      <w:r w:rsidR="00F822C3">
        <w:fldChar w:fldCharType="begin"/>
      </w:r>
      <w:r w:rsidR="00F822C3" w:rsidRPr="00620B75">
        <w:rPr>
          <w:lang w:val="en-US"/>
        </w:rPr>
        <w:instrText>HYPERLINK "https://kompendium.infotip.de/assets/images/e/ABB_2609_01_06_RAID15-1c2b4fee.gif"</w:instrText>
      </w:r>
      <w:r w:rsidR="00F822C3">
        <w:fldChar w:fldCharType="separate"/>
      </w:r>
      <w:r w:rsidRPr="00245430">
        <w:rPr>
          <w:rStyle w:val="Hyperlink"/>
          <w:lang w:val="en-US"/>
        </w:rPr>
        <w:t>https://kompendium.infotip.de/assets/images/e/ABB_2609_01_06_RAID15-1c2b4fee.gif</w:t>
      </w:r>
      <w:r w:rsidR="00F822C3">
        <w:rPr>
          <w:rStyle w:val="Hyperlink"/>
          <w:lang w:val="en-US"/>
        </w:rPr>
        <w:fldChar w:fldCharType="end"/>
      </w:r>
      <w:r w:rsidRPr="00245430">
        <w:rPr>
          <w:lang w:val="en-US"/>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8319C" w14:textId="77777777" w:rsidR="0025353A" w:rsidRDefault="0025353A">
    <w:pPr>
      <w:pStyle w:val="Header"/>
    </w:pPr>
    <w:r>
      <w:rPr>
        <w:noProof/>
        <w:lang w:eastAsia="de-CH"/>
      </w:rPr>
      <w:drawing>
        <wp:anchor distT="0" distB="0" distL="114300" distR="114300" simplePos="0" relativeHeight="251658240" behindDoc="0" locked="0" layoutInCell="1" allowOverlap="1" wp14:anchorId="6834A812" wp14:editId="4720AEE7">
          <wp:simplePos x="0" y="0"/>
          <wp:positionH relativeFrom="column">
            <wp:posOffset>5486400</wp:posOffset>
          </wp:positionH>
          <wp:positionV relativeFrom="paragraph">
            <wp:posOffset>-31115</wp:posOffset>
          </wp:positionV>
          <wp:extent cx="831850" cy="424180"/>
          <wp:effectExtent l="19050" t="0" r="6350" b="0"/>
          <wp:wrapNone/>
          <wp:docPr id="371" name="Bild 2" descr="MCS_sof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CS_soft_Logo"/>
                  <pic:cNvPicPr>
                    <a:picLocks noChangeAspect="1" noChangeArrowheads="1"/>
                  </pic:cNvPicPr>
                </pic:nvPicPr>
                <pic:blipFill>
                  <a:blip r:embed="rId1"/>
                  <a:srcRect/>
                  <a:stretch>
                    <a:fillRect/>
                  </a:stretch>
                </pic:blipFill>
                <pic:spPr bwMode="auto">
                  <a:xfrm>
                    <a:off x="0" y="0"/>
                    <a:ext cx="831850" cy="42418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9F5B6C" w14:textId="77777777" w:rsidR="0025353A" w:rsidRDefault="0025353A">
    <w:pPr>
      <w:pStyle w:val="Header"/>
    </w:pPr>
    <w:r>
      <w:rPr>
        <w:noProof/>
        <w:lang w:eastAsia="de-CH"/>
      </w:rPr>
      <w:drawing>
        <wp:anchor distT="0" distB="0" distL="114300" distR="114300" simplePos="0" relativeHeight="251657216" behindDoc="0" locked="0" layoutInCell="1" allowOverlap="1" wp14:anchorId="4BE2B121" wp14:editId="52B21754">
          <wp:simplePos x="0" y="0"/>
          <wp:positionH relativeFrom="column">
            <wp:posOffset>5487035</wp:posOffset>
          </wp:positionH>
          <wp:positionV relativeFrom="paragraph">
            <wp:posOffset>-31115</wp:posOffset>
          </wp:positionV>
          <wp:extent cx="831850" cy="424180"/>
          <wp:effectExtent l="19050" t="0" r="6350" b="0"/>
          <wp:wrapNone/>
          <wp:docPr id="372" name="Bild 1" descr="MCS_sof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S_soft_Logo"/>
                  <pic:cNvPicPr>
                    <a:picLocks noChangeAspect="1" noChangeArrowheads="1"/>
                  </pic:cNvPicPr>
                </pic:nvPicPr>
                <pic:blipFill>
                  <a:blip r:embed="rId1"/>
                  <a:srcRect/>
                  <a:stretch>
                    <a:fillRect/>
                  </a:stretch>
                </pic:blipFill>
                <pic:spPr bwMode="auto">
                  <a:xfrm>
                    <a:off x="0" y="0"/>
                    <a:ext cx="831850" cy="424180"/>
                  </a:xfrm>
                  <a:prstGeom prst="rect">
                    <a:avLst/>
                  </a:prstGeom>
                  <a:noFill/>
                  <a:ln w="9525">
                    <a:noFill/>
                    <a:miter lim="800000"/>
                    <a:headEnd/>
                    <a:tailEn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D5A90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5C349F4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8DF8FA6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7A04DC2"/>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898950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0E6FDFE"/>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EB4B10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C5E66FA"/>
    <w:lvl w:ilvl="0">
      <w:start w:val="1"/>
      <w:numFmt w:val="bullet"/>
      <w:pStyle w:val="ListBullet2"/>
      <w:lvlText w:val=""/>
      <w:lvlJc w:val="left"/>
      <w:pPr>
        <w:tabs>
          <w:tab w:val="num" w:pos="360"/>
        </w:tabs>
        <w:ind w:left="360" w:hanging="360"/>
      </w:pPr>
      <w:rPr>
        <w:rFonts w:ascii="Symbol" w:hAnsi="Symbol" w:hint="default"/>
      </w:rPr>
    </w:lvl>
  </w:abstractNum>
  <w:abstractNum w:abstractNumId="8" w15:restartNumberingAfterBreak="0">
    <w:nsid w:val="FFFFFF88"/>
    <w:multiLevelType w:val="singleLevel"/>
    <w:tmpl w:val="0628799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782C5C2"/>
    <w:lvl w:ilvl="0">
      <w:start w:val="1"/>
      <w:numFmt w:val="bullet"/>
      <w:pStyle w:val="ListBullet"/>
      <w:lvlText w:val=""/>
      <w:lvlJc w:val="left"/>
      <w:pPr>
        <w:tabs>
          <w:tab w:val="num" w:pos="397"/>
        </w:tabs>
        <w:ind w:left="397" w:hanging="397"/>
      </w:pPr>
      <w:rPr>
        <w:rFonts w:ascii="Symbol" w:hAnsi="Symbol" w:hint="default"/>
        <w:color w:val="009E94"/>
        <w:sz w:val="28"/>
      </w:rPr>
    </w:lvl>
  </w:abstractNum>
  <w:abstractNum w:abstractNumId="10" w15:restartNumberingAfterBreak="0">
    <w:nsid w:val="01792011"/>
    <w:multiLevelType w:val="hybridMultilevel"/>
    <w:tmpl w:val="BDF4BE6A"/>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0564040F"/>
    <w:multiLevelType w:val="hybridMultilevel"/>
    <w:tmpl w:val="D01E96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0697099E"/>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1E370C5"/>
    <w:multiLevelType w:val="hybridMultilevel"/>
    <w:tmpl w:val="D1B22E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1889743A"/>
    <w:multiLevelType w:val="hybridMultilevel"/>
    <w:tmpl w:val="552CD43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1B595CA1"/>
    <w:multiLevelType w:val="hybridMultilevel"/>
    <w:tmpl w:val="D3BEB6B4"/>
    <w:lvl w:ilvl="0" w:tplc="C674D54E">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1B86176B"/>
    <w:multiLevelType w:val="multilevel"/>
    <w:tmpl w:val="D1DC62BE"/>
    <w:lvl w:ilvl="0">
      <w:start w:val="1"/>
      <w:numFmt w:val="decimal"/>
      <w:pStyle w:val="Heading1"/>
      <w:lvlText w:val="%1."/>
      <w:lvlJc w:val="left"/>
      <w:pPr>
        <w:tabs>
          <w:tab w:val="num" w:pos="710"/>
        </w:tabs>
        <w:ind w:left="710" w:firstLine="0"/>
      </w:pPr>
      <w:rPr>
        <w:rFonts w:hint="default"/>
      </w:rPr>
    </w:lvl>
    <w:lvl w:ilvl="1">
      <w:start w:val="1"/>
      <w:numFmt w:val="decimal"/>
      <w:pStyle w:val="Heading2"/>
      <w:lvlText w:val="%1.%2."/>
      <w:lvlJc w:val="left"/>
      <w:pPr>
        <w:tabs>
          <w:tab w:val="num" w:pos="1475"/>
        </w:tabs>
        <w:ind w:left="568" w:firstLine="0"/>
      </w:pPr>
      <w:rPr>
        <w:rFonts w:hint="default"/>
      </w:rPr>
    </w:lvl>
    <w:lvl w:ilvl="2">
      <w:start w:val="1"/>
      <w:numFmt w:val="decimal"/>
      <w:pStyle w:val="Heading3"/>
      <w:lvlText w:val="%1.%2.%3."/>
      <w:lvlJc w:val="left"/>
      <w:pPr>
        <w:tabs>
          <w:tab w:val="num" w:pos="2297"/>
        </w:tabs>
        <w:ind w:left="1276" w:firstLine="0"/>
      </w:pPr>
      <w:rPr>
        <w:rFonts w:hint="default"/>
      </w:rPr>
    </w:lvl>
    <w:lvl w:ilvl="3">
      <w:start w:val="1"/>
      <w:numFmt w:val="decimal"/>
      <w:pStyle w:val="Heading4"/>
      <w:lvlText w:val="%1.%2.%3.%4."/>
      <w:lvlJc w:val="left"/>
      <w:pPr>
        <w:tabs>
          <w:tab w:val="num" w:pos="1247"/>
        </w:tabs>
        <w:ind w:left="0" w:firstLine="0"/>
      </w:pPr>
      <w:rPr>
        <w:rFonts w:hint="default"/>
      </w:rPr>
    </w:lvl>
    <w:lvl w:ilvl="4">
      <w:start w:val="1"/>
      <w:numFmt w:val="decimal"/>
      <w:pStyle w:val="Heading6"/>
      <w:lvlText w:val="%1.%2.%3.%4.%5."/>
      <w:lvlJc w:val="left"/>
      <w:pPr>
        <w:tabs>
          <w:tab w:val="num" w:pos="3240"/>
        </w:tabs>
        <w:ind w:left="1152" w:hanging="792"/>
      </w:pPr>
      <w:rPr>
        <w:rFonts w:hint="default"/>
        <w:color w:val="auto"/>
      </w:rPr>
    </w:lvl>
    <w:lvl w:ilvl="5">
      <w:start w:val="1"/>
      <w:numFmt w:val="decimal"/>
      <w:lvlText w:val="%1.%2.%3.%4.%5.%6."/>
      <w:lvlJc w:val="left"/>
      <w:pPr>
        <w:tabs>
          <w:tab w:val="num" w:pos="4320"/>
        </w:tabs>
        <w:ind w:left="1656" w:hanging="936"/>
      </w:pPr>
      <w:rPr>
        <w:rFonts w:hint="default"/>
      </w:rPr>
    </w:lvl>
    <w:lvl w:ilvl="6">
      <w:start w:val="1"/>
      <w:numFmt w:val="decimal"/>
      <w:lvlText w:val="%1.%2.%3.%4.%5.%6.%7."/>
      <w:lvlJc w:val="left"/>
      <w:pPr>
        <w:tabs>
          <w:tab w:val="num" w:pos="5400"/>
        </w:tabs>
        <w:ind w:left="2160" w:hanging="1080"/>
      </w:pPr>
      <w:rPr>
        <w:rFonts w:hint="default"/>
      </w:rPr>
    </w:lvl>
    <w:lvl w:ilvl="7">
      <w:start w:val="1"/>
      <w:numFmt w:val="decimal"/>
      <w:lvlText w:val="%1.%2.%3.%4.%5.%6.%7.%8."/>
      <w:lvlJc w:val="left"/>
      <w:pPr>
        <w:tabs>
          <w:tab w:val="num" w:pos="6120"/>
        </w:tabs>
        <w:ind w:left="2664" w:hanging="1224"/>
      </w:pPr>
      <w:rPr>
        <w:rFonts w:hint="default"/>
      </w:rPr>
    </w:lvl>
    <w:lvl w:ilvl="8">
      <w:start w:val="1"/>
      <w:numFmt w:val="decimal"/>
      <w:lvlText w:val="%1.%2.%3.%4.%5.%6.%7.%8.%9."/>
      <w:lvlJc w:val="left"/>
      <w:pPr>
        <w:tabs>
          <w:tab w:val="num" w:pos="7200"/>
        </w:tabs>
        <w:ind w:left="3240" w:hanging="1440"/>
      </w:pPr>
      <w:rPr>
        <w:rFonts w:hint="default"/>
      </w:rPr>
    </w:lvl>
  </w:abstractNum>
  <w:abstractNum w:abstractNumId="17" w15:restartNumberingAfterBreak="0">
    <w:nsid w:val="21B71A1E"/>
    <w:multiLevelType w:val="hybridMultilevel"/>
    <w:tmpl w:val="1AEAEE5E"/>
    <w:lvl w:ilvl="0" w:tplc="3C807F38">
      <w:numFmt w:val="bullet"/>
      <w:lvlText w:val="-"/>
      <w:lvlJc w:val="left"/>
      <w:pPr>
        <w:ind w:left="720" w:hanging="360"/>
      </w:pPr>
      <w:rPr>
        <w:rFonts w:ascii="Arial" w:eastAsia="MS Mincho"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2570760E"/>
    <w:multiLevelType w:val="hybridMultilevel"/>
    <w:tmpl w:val="8AC4075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25B11E8F"/>
    <w:multiLevelType w:val="hybridMultilevel"/>
    <w:tmpl w:val="36C216F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81325FE"/>
    <w:multiLevelType w:val="hybridMultilevel"/>
    <w:tmpl w:val="8052407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2A007721"/>
    <w:multiLevelType w:val="hybridMultilevel"/>
    <w:tmpl w:val="9F96CEE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15:restartNumberingAfterBreak="0">
    <w:nsid w:val="2B617100"/>
    <w:multiLevelType w:val="hybridMultilevel"/>
    <w:tmpl w:val="49BAF4EA"/>
    <w:lvl w:ilvl="0" w:tplc="4DF04556">
      <w:start w:val="1"/>
      <w:numFmt w:val="decimal"/>
      <w:pStyle w:val="List"/>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2AA64FB"/>
    <w:multiLevelType w:val="hybridMultilevel"/>
    <w:tmpl w:val="64D2266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34AC6C22"/>
    <w:multiLevelType w:val="hybridMultilevel"/>
    <w:tmpl w:val="28629F68"/>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407D3768"/>
    <w:multiLevelType w:val="hybridMultilevel"/>
    <w:tmpl w:val="B7BC2C9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44954CDC"/>
    <w:multiLevelType w:val="hybridMultilevel"/>
    <w:tmpl w:val="F2AC6E4E"/>
    <w:lvl w:ilvl="0" w:tplc="4016DF4E">
      <w:start w:val="1"/>
      <w:numFmt w:val="bullet"/>
      <w:lvlText w:val=""/>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47955081"/>
    <w:multiLevelType w:val="hybridMultilevel"/>
    <w:tmpl w:val="65B2CFE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15:restartNumberingAfterBreak="0">
    <w:nsid w:val="47967EB5"/>
    <w:multiLevelType w:val="multilevel"/>
    <w:tmpl w:val="93D60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9811BF"/>
    <w:multiLevelType w:val="hybridMultilevel"/>
    <w:tmpl w:val="F01029E0"/>
    <w:lvl w:ilvl="0" w:tplc="A5F0612A">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51353496"/>
    <w:multiLevelType w:val="hybridMultilevel"/>
    <w:tmpl w:val="498E562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51B01AAE"/>
    <w:multiLevelType w:val="hybridMultilevel"/>
    <w:tmpl w:val="4162A434"/>
    <w:lvl w:ilvl="0" w:tplc="C472E134">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56E272D4"/>
    <w:multiLevelType w:val="hybridMultilevel"/>
    <w:tmpl w:val="01DC9D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677710A0"/>
    <w:multiLevelType w:val="hybridMultilevel"/>
    <w:tmpl w:val="D46E2E6E"/>
    <w:lvl w:ilvl="0" w:tplc="08070001">
      <w:start w:val="1"/>
      <w:numFmt w:val="bullet"/>
      <w:lvlText w:val=""/>
      <w:lvlJc w:val="left"/>
      <w:pPr>
        <w:ind w:left="776" w:hanging="360"/>
      </w:pPr>
      <w:rPr>
        <w:rFonts w:ascii="Symbol" w:hAnsi="Symbol" w:hint="default"/>
      </w:rPr>
    </w:lvl>
    <w:lvl w:ilvl="1" w:tplc="08070003" w:tentative="1">
      <w:start w:val="1"/>
      <w:numFmt w:val="bullet"/>
      <w:lvlText w:val="o"/>
      <w:lvlJc w:val="left"/>
      <w:pPr>
        <w:ind w:left="1496" w:hanging="360"/>
      </w:pPr>
      <w:rPr>
        <w:rFonts w:ascii="Courier New" w:hAnsi="Courier New" w:cs="Courier New" w:hint="default"/>
      </w:rPr>
    </w:lvl>
    <w:lvl w:ilvl="2" w:tplc="08070005" w:tentative="1">
      <w:start w:val="1"/>
      <w:numFmt w:val="bullet"/>
      <w:lvlText w:val=""/>
      <w:lvlJc w:val="left"/>
      <w:pPr>
        <w:ind w:left="2216" w:hanging="360"/>
      </w:pPr>
      <w:rPr>
        <w:rFonts w:ascii="Wingdings" w:hAnsi="Wingdings" w:hint="default"/>
      </w:rPr>
    </w:lvl>
    <w:lvl w:ilvl="3" w:tplc="08070001" w:tentative="1">
      <w:start w:val="1"/>
      <w:numFmt w:val="bullet"/>
      <w:lvlText w:val=""/>
      <w:lvlJc w:val="left"/>
      <w:pPr>
        <w:ind w:left="2936" w:hanging="360"/>
      </w:pPr>
      <w:rPr>
        <w:rFonts w:ascii="Symbol" w:hAnsi="Symbol" w:hint="default"/>
      </w:rPr>
    </w:lvl>
    <w:lvl w:ilvl="4" w:tplc="08070003" w:tentative="1">
      <w:start w:val="1"/>
      <w:numFmt w:val="bullet"/>
      <w:lvlText w:val="o"/>
      <w:lvlJc w:val="left"/>
      <w:pPr>
        <w:ind w:left="3656" w:hanging="360"/>
      </w:pPr>
      <w:rPr>
        <w:rFonts w:ascii="Courier New" w:hAnsi="Courier New" w:cs="Courier New" w:hint="default"/>
      </w:rPr>
    </w:lvl>
    <w:lvl w:ilvl="5" w:tplc="08070005" w:tentative="1">
      <w:start w:val="1"/>
      <w:numFmt w:val="bullet"/>
      <w:lvlText w:val=""/>
      <w:lvlJc w:val="left"/>
      <w:pPr>
        <w:ind w:left="4376" w:hanging="360"/>
      </w:pPr>
      <w:rPr>
        <w:rFonts w:ascii="Wingdings" w:hAnsi="Wingdings" w:hint="default"/>
      </w:rPr>
    </w:lvl>
    <w:lvl w:ilvl="6" w:tplc="08070001" w:tentative="1">
      <w:start w:val="1"/>
      <w:numFmt w:val="bullet"/>
      <w:lvlText w:val=""/>
      <w:lvlJc w:val="left"/>
      <w:pPr>
        <w:ind w:left="5096" w:hanging="360"/>
      </w:pPr>
      <w:rPr>
        <w:rFonts w:ascii="Symbol" w:hAnsi="Symbol" w:hint="default"/>
      </w:rPr>
    </w:lvl>
    <w:lvl w:ilvl="7" w:tplc="08070003" w:tentative="1">
      <w:start w:val="1"/>
      <w:numFmt w:val="bullet"/>
      <w:lvlText w:val="o"/>
      <w:lvlJc w:val="left"/>
      <w:pPr>
        <w:ind w:left="5816" w:hanging="360"/>
      </w:pPr>
      <w:rPr>
        <w:rFonts w:ascii="Courier New" w:hAnsi="Courier New" w:cs="Courier New" w:hint="default"/>
      </w:rPr>
    </w:lvl>
    <w:lvl w:ilvl="8" w:tplc="08070005" w:tentative="1">
      <w:start w:val="1"/>
      <w:numFmt w:val="bullet"/>
      <w:lvlText w:val=""/>
      <w:lvlJc w:val="left"/>
      <w:pPr>
        <w:ind w:left="6536" w:hanging="360"/>
      </w:pPr>
      <w:rPr>
        <w:rFonts w:ascii="Wingdings" w:hAnsi="Wingdings" w:hint="default"/>
      </w:rPr>
    </w:lvl>
  </w:abstractNum>
  <w:abstractNum w:abstractNumId="34" w15:restartNumberingAfterBreak="0">
    <w:nsid w:val="67D07337"/>
    <w:multiLevelType w:val="hybridMultilevel"/>
    <w:tmpl w:val="8AEAB11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67E0371C"/>
    <w:multiLevelType w:val="hybridMultilevel"/>
    <w:tmpl w:val="7D522D94"/>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6" w15:restartNumberingAfterBreak="0">
    <w:nsid w:val="68222F5D"/>
    <w:multiLevelType w:val="multilevel"/>
    <w:tmpl w:val="04090023"/>
    <w:styleLink w:val="ArticleSection"/>
    <w:lvl w:ilvl="0">
      <w:start w:val="1"/>
      <w:numFmt w:val="upperRoman"/>
      <w:lvlText w:val="Artikel %1."/>
      <w:lvlJc w:val="left"/>
      <w:pPr>
        <w:tabs>
          <w:tab w:val="num" w:pos="1440"/>
        </w:tabs>
        <w:ind w:left="0" w:firstLine="0"/>
      </w:pPr>
    </w:lvl>
    <w:lvl w:ilvl="1">
      <w:start w:val="1"/>
      <w:numFmt w:val="decimalZero"/>
      <w:isLgl/>
      <w:lvlText w:val="Abschnitt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37" w15:restartNumberingAfterBreak="0">
    <w:nsid w:val="6C195211"/>
    <w:multiLevelType w:val="hybridMultilevel"/>
    <w:tmpl w:val="DCD207E2"/>
    <w:lvl w:ilvl="0" w:tplc="5BC8743E">
      <w:numFmt w:val="decimal"/>
      <w:lvlText w:val="%1."/>
      <w:lvlJc w:val="left"/>
      <w:pPr>
        <w:ind w:left="1080" w:hanging="720"/>
      </w:pPr>
      <w:rPr>
        <w:rFonts w:cs="Times New Roman" w:hint="default"/>
        <w:b w:val="0"/>
        <w:sz w:val="20"/>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8" w15:restartNumberingAfterBreak="0">
    <w:nsid w:val="6F3A54C9"/>
    <w:multiLevelType w:val="hybridMultilevel"/>
    <w:tmpl w:val="BD82A0D2"/>
    <w:lvl w:ilvl="0" w:tplc="08070005">
      <w:start w:val="1"/>
      <w:numFmt w:val="bullet"/>
      <w:lvlText w:val=""/>
      <w:lvlJc w:val="left"/>
      <w:pPr>
        <w:ind w:left="720" w:hanging="360"/>
      </w:pPr>
      <w:rPr>
        <w:rFonts w:ascii="Wingdings" w:hAnsi="Wingding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71D668D7"/>
    <w:multiLevelType w:val="hybridMultilevel"/>
    <w:tmpl w:val="7A3245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0" w15:restartNumberingAfterBreak="0">
    <w:nsid w:val="732359C0"/>
    <w:multiLevelType w:val="hybridMultilevel"/>
    <w:tmpl w:val="46C8E98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1" w15:restartNumberingAfterBreak="0">
    <w:nsid w:val="73863CF4"/>
    <w:multiLevelType w:val="hybridMultilevel"/>
    <w:tmpl w:val="313AE71E"/>
    <w:lvl w:ilvl="0" w:tplc="08070001">
      <w:start w:val="1"/>
      <w:numFmt w:val="bullet"/>
      <w:lvlText w:val=""/>
      <w:lvlJc w:val="left"/>
      <w:pPr>
        <w:ind w:left="720" w:hanging="360"/>
      </w:pPr>
      <w:rPr>
        <w:rFonts w:ascii="Symbol" w:hAnsi="Symbo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42" w15:restartNumberingAfterBreak="0">
    <w:nsid w:val="772631BB"/>
    <w:multiLevelType w:val="hybridMultilevel"/>
    <w:tmpl w:val="6F8E115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3" w15:restartNumberingAfterBreak="0">
    <w:nsid w:val="798A68DE"/>
    <w:multiLevelType w:val="hybridMultilevel"/>
    <w:tmpl w:val="9EEC6CC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4" w15:restartNumberingAfterBreak="0">
    <w:nsid w:val="799A621B"/>
    <w:multiLevelType w:val="hybridMultilevel"/>
    <w:tmpl w:val="F3CA502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5" w15:restartNumberingAfterBreak="0">
    <w:nsid w:val="7BA8219D"/>
    <w:multiLevelType w:val="hybridMultilevel"/>
    <w:tmpl w:val="9E525E02"/>
    <w:lvl w:ilvl="0" w:tplc="D298BA06">
      <w:start w:val="1"/>
      <w:numFmt w:val="bullet"/>
      <w:lvlText w:val=""/>
      <w:lvlJc w:val="left"/>
      <w:pPr>
        <w:ind w:left="720" w:hanging="360"/>
      </w:pPr>
      <w:rPr>
        <w:rFonts w:ascii="Symbol" w:hAnsi="Symbol" w:hint="default"/>
        <w:color w:val="auto"/>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C2B56BB"/>
    <w:multiLevelType w:val="hybridMultilevel"/>
    <w:tmpl w:val="A358084E"/>
    <w:lvl w:ilvl="0" w:tplc="B69C0308">
      <w:numFmt w:val="bullet"/>
      <w:lvlText w:val=""/>
      <w:lvlJc w:val="left"/>
      <w:pPr>
        <w:ind w:left="720" w:hanging="360"/>
      </w:pPr>
      <w:rPr>
        <w:rFonts w:ascii="Wingdings" w:eastAsia="Times New Roman" w:hAnsi="Wingding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7" w15:restartNumberingAfterBreak="0">
    <w:nsid w:val="7CBB6B1A"/>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8" w15:restartNumberingAfterBreak="0">
    <w:nsid w:val="7DA7416F"/>
    <w:multiLevelType w:val="hybridMultilevel"/>
    <w:tmpl w:val="17E617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416782767">
    <w:abstractNumId w:val="7"/>
  </w:num>
  <w:num w:numId="2" w16cid:durableId="2092584369">
    <w:abstractNumId w:val="9"/>
  </w:num>
  <w:num w:numId="3" w16cid:durableId="1580597800">
    <w:abstractNumId w:val="22"/>
  </w:num>
  <w:num w:numId="4" w16cid:durableId="2146004889">
    <w:abstractNumId w:val="6"/>
  </w:num>
  <w:num w:numId="5" w16cid:durableId="1626698031">
    <w:abstractNumId w:val="5"/>
  </w:num>
  <w:num w:numId="6" w16cid:durableId="271137350">
    <w:abstractNumId w:val="4"/>
  </w:num>
  <w:num w:numId="7" w16cid:durableId="1669212017">
    <w:abstractNumId w:val="8"/>
  </w:num>
  <w:num w:numId="8" w16cid:durableId="228344748">
    <w:abstractNumId w:val="3"/>
  </w:num>
  <w:num w:numId="9" w16cid:durableId="1917586899">
    <w:abstractNumId w:val="2"/>
  </w:num>
  <w:num w:numId="10" w16cid:durableId="1968394138">
    <w:abstractNumId w:val="1"/>
  </w:num>
  <w:num w:numId="11" w16cid:durableId="460850215">
    <w:abstractNumId w:val="0"/>
  </w:num>
  <w:num w:numId="12" w16cid:durableId="1055465513">
    <w:abstractNumId w:val="47"/>
  </w:num>
  <w:num w:numId="13" w16cid:durableId="385031989">
    <w:abstractNumId w:val="12"/>
  </w:num>
  <w:num w:numId="14" w16cid:durableId="1780181247">
    <w:abstractNumId w:val="36"/>
  </w:num>
  <w:num w:numId="15" w16cid:durableId="231278563">
    <w:abstractNumId w:val="16"/>
  </w:num>
  <w:num w:numId="16" w16cid:durableId="548499761">
    <w:abstractNumId w:val="27"/>
  </w:num>
  <w:num w:numId="17" w16cid:durableId="2077043208">
    <w:abstractNumId w:val="14"/>
  </w:num>
  <w:num w:numId="18" w16cid:durableId="1637300030">
    <w:abstractNumId w:val="24"/>
  </w:num>
  <w:num w:numId="19" w16cid:durableId="1840074018">
    <w:abstractNumId w:val="48"/>
  </w:num>
  <w:num w:numId="20" w16cid:durableId="546188020">
    <w:abstractNumId w:val="21"/>
  </w:num>
  <w:num w:numId="21" w16cid:durableId="1408385525">
    <w:abstractNumId w:val="30"/>
  </w:num>
  <w:num w:numId="22" w16cid:durableId="1867711262">
    <w:abstractNumId w:val="33"/>
  </w:num>
  <w:num w:numId="23" w16cid:durableId="2063433555">
    <w:abstractNumId w:val="46"/>
  </w:num>
  <w:num w:numId="24" w16cid:durableId="899293931">
    <w:abstractNumId w:val="32"/>
  </w:num>
  <w:num w:numId="25" w16cid:durableId="71658415">
    <w:abstractNumId w:val="11"/>
  </w:num>
  <w:num w:numId="26" w16cid:durableId="492140817">
    <w:abstractNumId w:val="19"/>
  </w:num>
  <w:num w:numId="27" w16cid:durableId="43261590">
    <w:abstractNumId w:val="10"/>
  </w:num>
  <w:num w:numId="28" w16cid:durableId="163865389">
    <w:abstractNumId w:val="35"/>
  </w:num>
  <w:num w:numId="29" w16cid:durableId="529269035">
    <w:abstractNumId w:val="44"/>
  </w:num>
  <w:num w:numId="30" w16cid:durableId="1704865011">
    <w:abstractNumId w:val="25"/>
  </w:num>
  <w:num w:numId="31" w16cid:durableId="534119408">
    <w:abstractNumId w:val="18"/>
  </w:num>
  <w:num w:numId="32" w16cid:durableId="171845981">
    <w:abstractNumId w:val="43"/>
  </w:num>
  <w:num w:numId="33" w16cid:durableId="1437602299">
    <w:abstractNumId w:val="28"/>
  </w:num>
  <w:num w:numId="34" w16cid:durableId="1314943292">
    <w:abstractNumId w:val="29"/>
  </w:num>
  <w:num w:numId="35" w16cid:durableId="1761752968">
    <w:abstractNumId w:val="23"/>
  </w:num>
  <w:num w:numId="36" w16cid:durableId="1687318392">
    <w:abstractNumId w:val="39"/>
  </w:num>
  <w:num w:numId="37" w16cid:durableId="1962880751">
    <w:abstractNumId w:val="42"/>
  </w:num>
  <w:num w:numId="38" w16cid:durableId="1268198384">
    <w:abstractNumId w:val="13"/>
  </w:num>
  <w:num w:numId="39" w16cid:durableId="478544958">
    <w:abstractNumId w:val="34"/>
  </w:num>
  <w:num w:numId="40" w16cid:durableId="298652494">
    <w:abstractNumId w:val="40"/>
  </w:num>
  <w:num w:numId="41" w16cid:durableId="660502208">
    <w:abstractNumId w:val="31"/>
  </w:num>
  <w:num w:numId="42" w16cid:durableId="1973824785">
    <w:abstractNumId w:val="41"/>
  </w:num>
  <w:num w:numId="43" w16cid:durableId="780488382">
    <w:abstractNumId w:val="20"/>
  </w:num>
  <w:num w:numId="44" w16cid:durableId="1495801426">
    <w:abstractNumId w:val="26"/>
  </w:num>
  <w:num w:numId="45" w16cid:durableId="167445867">
    <w:abstractNumId w:val="45"/>
  </w:num>
  <w:num w:numId="46" w16cid:durableId="613829928">
    <w:abstractNumId w:val="17"/>
  </w:num>
  <w:num w:numId="47" w16cid:durableId="1210337277">
    <w:abstractNumId w:val="38"/>
  </w:num>
  <w:num w:numId="48" w16cid:durableId="832766062">
    <w:abstractNumId w:val="37"/>
  </w:num>
  <w:num w:numId="49" w16cid:durableId="1203901570">
    <w:abstractNumId w:val="15"/>
  </w:num>
  <w:numIdMacAtCleanup w:val="3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rian Roelli">
    <w15:presenceInfo w15:providerId="AD" w15:userId="S::adrian.roelli@mcs.ch::e99c6cc9-5386-4160-9b66-d564479c45a3"/>
  </w15:person>
  <w15:person w15:author="Remo Schneller">
    <w15:presenceInfo w15:providerId="AD" w15:userId="S::remo.schneller@mcs.ch::730625b1-a79f-466b-872f-7558164b17f0"/>
  </w15:person>
  <w15:person w15:author="Nico Egli">
    <w15:presenceInfo w15:providerId="AD" w15:userId="S::nico.egli@mcs.ch::2647e260-7c6b-4ee9-b671-454ea04da8a9"/>
  </w15:person>
  <w15:person w15:author="Michael Giger">
    <w15:presenceInfo w15:providerId="AD" w15:userId="S::michael.giger@mcs.ch::c1e6e916-72f5-44f1-985b-a700f5e9948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activeWritingStyle w:appName="MSWord" w:lang="de-CH" w:vendorID="64" w:dllVersion="4096" w:nlCheck="1" w:checkStyle="0"/>
  <w:activeWritingStyle w:appName="MSWord" w:lang="de-DE" w:vendorID="64" w:dllVersion="4096" w:nlCheck="1" w:checkStyle="0"/>
  <w:activeWritingStyle w:appName="MSWord" w:lang="en-US" w:vendorID="64" w:dllVersion="4096" w:nlCheck="1" w:checkStyle="0"/>
  <w:activeWritingStyle w:appName="MSWord" w:lang="fr-CH" w:vendorID="64" w:dllVersion="4096" w:nlCheck="1" w:checkStyle="0"/>
  <w:activeWritingStyle w:appName="MSWord" w:lang="de-DE" w:vendorID="64" w:dllVersion="0" w:nlCheck="1" w:checkStyle="0"/>
  <w:activeWritingStyle w:appName="MSWord" w:lang="de-CH" w:vendorID="64" w:dllVersion="0" w:nlCheck="1" w:checkStyle="0"/>
  <w:activeWritingStyle w:appName="MSWord" w:lang="en-US" w:vendorID="64" w:dllVersion="0" w:nlCheck="1" w:checkStyle="0"/>
  <w:activeWritingStyle w:appName="MSWord" w:lang="fr-CH" w:vendorID="64" w:dllVersion="0" w:nlCheck="1" w:checkStyle="0"/>
  <w:activeWritingStyle w:appName="MSWord" w:lang="en-GB" w:vendorID="64" w:dllVersion="4096" w:nlCheck="1" w:checkStyle="0"/>
  <w:activeWritingStyle w:appName="MSWord" w:lang="en-GB" w:vendorID="64" w:dllVersion="0"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autoHyphenation/>
  <w:hyphenationZone w:val="357"/>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4B49"/>
    <w:rsid w:val="00000BD4"/>
    <w:rsid w:val="00005A3A"/>
    <w:rsid w:val="00005F55"/>
    <w:rsid w:val="00010E9D"/>
    <w:rsid w:val="000146B0"/>
    <w:rsid w:val="0002066E"/>
    <w:rsid w:val="000226FA"/>
    <w:rsid w:val="00023412"/>
    <w:rsid w:val="00027874"/>
    <w:rsid w:val="00032BAA"/>
    <w:rsid w:val="00033DEF"/>
    <w:rsid w:val="000407E7"/>
    <w:rsid w:val="00040A5A"/>
    <w:rsid w:val="00041298"/>
    <w:rsid w:val="00043501"/>
    <w:rsid w:val="000452C0"/>
    <w:rsid w:val="00046013"/>
    <w:rsid w:val="000472BC"/>
    <w:rsid w:val="00047B4A"/>
    <w:rsid w:val="00050978"/>
    <w:rsid w:val="00052106"/>
    <w:rsid w:val="000522C1"/>
    <w:rsid w:val="00057D72"/>
    <w:rsid w:val="000614B7"/>
    <w:rsid w:val="00061DF4"/>
    <w:rsid w:val="00062975"/>
    <w:rsid w:val="00063710"/>
    <w:rsid w:val="00064467"/>
    <w:rsid w:val="00065864"/>
    <w:rsid w:val="00065E84"/>
    <w:rsid w:val="000700D2"/>
    <w:rsid w:val="00070652"/>
    <w:rsid w:val="000743A5"/>
    <w:rsid w:val="00075152"/>
    <w:rsid w:val="000802DF"/>
    <w:rsid w:val="00087F01"/>
    <w:rsid w:val="00090166"/>
    <w:rsid w:val="000906CB"/>
    <w:rsid w:val="00097EC1"/>
    <w:rsid w:val="000A0B9A"/>
    <w:rsid w:val="000A5790"/>
    <w:rsid w:val="000A639B"/>
    <w:rsid w:val="000B0E84"/>
    <w:rsid w:val="000B0E99"/>
    <w:rsid w:val="000B33D8"/>
    <w:rsid w:val="000B34A7"/>
    <w:rsid w:val="000B4BE6"/>
    <w:rsid w:val="000B6323"/>
    <w:rsid w:val="000B6913"/>
    <w:rsid w:val="000C141F"/>
    <w:rsid w:val="000C238B"/>
    <w:rsid w:val="000C2BE8"/>
    <w:rsid w:val="000C2DE7"/>
    <w:rsid w:val="000C3013"/>
    <w:rsid w:val="000C352A"/>
    <w:rsid w:val="000C511D"/>
    <w:rsid w:val="000C6508"/>
    <w:rsid w:val="000C69AA"/>
    <w:rsid w:val="000C72F8"/>
    <w:rsid w:val="000D10EE"/>
    <w:rsid w:val="000D1745"/>
    <w:rsid w:val="000D4B72"/>
    <w:rsid w:val="000E0D3B"/>
    <w:rsid w:val="000F0E44"/>
    <w:rsid w:val="000F41DB"/>
    <w:rsid w:val="000F6CAD"/>
    <w:rsid w:val="00104051"/>
    <w:rsid w:val="00105861"/>
    <w:rsid w:val="001068C8"/>
    <w:rsid w:val="00106DC1"/>
    <w:rsid w:val="001227DF"/>
    <w:rsid w:val="0013275E"/>
    <w:rsid w:val="00133039"/>
    <w:rsid w:val="0013492E"/>
    <w:rsid w:val="00135D9F"/>
    <w:rsid w:val="00142858"/>
    <w:rsid w:val="00142CD9"/>
    <w:rsid w:val="00142D4B"/>
    <w:rsid w:val="0014447F"/>
    <w:rsid w:val="00146327"/>
    <w:rsid w:val="001508B0"/>
    <w:rsid w:val="001511FB"/>
    <w:rsid w:val="001520C1"/>
    <w:rsid w:val="001522E1"/>
    <w:rsid w:val="00152A66"/>
    <w:rsid w:val="001533B8"/>
    <w:rsid w:val="0015417C"/>
    <w:rsid w:val="00157E89"/>
    <w:rsid w:val="00161F60"/>
    <w:rsid w:val="001628B8"/>
    <w:rsid w:val="001636D4"/>
    <w:rsid w:val="00164704"/>
    <w:rsid w:val="00165353"/>
    <w:rsid w:val="00165599"/>
    <w:rsid w:val="00166B5A"/>
    <w:rsid w:val="001672AA"/>
    <w:rsid w:val="00167E2D"/>
    <w:rsid w:val="00170DB1"/>
    <w:rsid w:val="00171D52"/>
    <w:rsid w:val="001720B8"/>
    <w:rsid w:val="0017329C"/>
    <w:rsid w:val="00174590"/>
    <w:rsid w:val="00175057"/>
    <w:rsid w:val="00175504"/>
    <w:rsid w:val="001825DD"/>
    <w:rsid w:val="001861CE"/>
    <w:rsid w:val="00186743"/>
    <w:rsid w:val="001870D4"/>
    <w:rsid w:val="00193C39"/>
    <w:rsid w:val="00194E19"/>
    <w:rsid w:val="001950E0"/>
    <w:rsid w:val="001967AE"/>
    <w:rsid w:val="0019714D"/>
    <w:rsid w:val="001A1F99"/>
    <w:rsid w:val="001A4547"/>
    <w:rsid w:val="001A5B04"/>
    <w:rsid w:val="001A60F5"/>
    <w:rsid w:val="001B08D7"/>
    <w:rsid w:val="001B1C1F"/>
    <w:rsid w:val="001B289A"/>
    <w:rsid w:val="001B3FB5"/>
    <w:rsid w:val="001B4130"/>
    <w:rsid w:val="001B4671"/>
    <w:rsid w:val="001B550E"/>
    <w:rsid w:val="001B59AF"/>
    <w:rsid w:val="001B5D9B"/>
    <w:rsid w:val="001B7A19"/>
    <w:rsid w:val="001C0C22"/>
    <w:rsid w:val="001C2194"/>
    <w:rsid w:val="001C381D"/>
    <w:rsid w:val="001C4155"/>
    <w:rsid w:val="001D0BA2"/>
    <w:rsid w:val="001D369C"/>
    <w:rsid w:val="001D408B"/>
    <w:rsid w:val="001D418B"/>
    <w:rsid w:val="001E1904"/>
    <w:rsid w:val="001E32E8"/>
    <w:rsid w:val="001E39A2"/>
    <w:rsid w:val="001E571B"/>
    <w:rsid w:val="001E65FC"/>
    <w:rsid w:val="001E715C"/>
    <w:rsid w:val="001E72C5"/>
    <w:rsid w:val="001F6E53"/>
    <w:rsid w:val="00200651"/>
    <w:rsid w:val="00202052"/>
    <w:rsid w:val="00203A54"/>
    <w:rsid w:val="00203B39"/>
    <w:rsid w:val="00203F4B"/>
    <w:rsid w:val="0020453A"/>
    <w:rsid w:val="0020481D"/>
    <w:rsid w:val="0020497B"/>
    <w:rsid w:val="00204CED"/>
    <w:rsid w:val="002057E3"/>
    <w:rsid w:val="0020621D"/>
    <w:rsid w:val="0020698D"/>
    <w:rsid w:val="0020727B"/>
    <w:rsid w:val="002106C8"/>
    <w:rsid w:val="00211353"/>
    <w:rsid w:val="0021345C"/>
    <w:rsid w:val="00214B00"/>
    <w:rsid w:val="00215EEC"/>
    <w:rsid w:val="002220B7"/>
    <w:rsid w:val="00224982"/>
    <w:rsid w:val="00226F3D"/>
    <w:rsid w:val="00230322"/>
    <w:rsid w:val="00230F01"/>
    <w:rsid w:val="00231276"/>
    <w:rsid w:val="00234C75"/>
    <w:rsid w:val="00235C74"/>
    <w:rsid w:val="00236568"/>
    <w:rsid w:val="00237B76"/>
    <w:rsid w:val="00241F47"/>
    <w:rsid w:val="00245430"/>
    <w:rsid w:val="00252021"/>
    <w:rsid w:val="0025353A"/>
    <w:rsid w:val="00261792"/>
    <w:rsid w:val="0026212A"/>
    <w:rsid w:val="00263A11"/>
    <w:rsid w:val="00266AAE"/>
    <w:rsid w:val="00266B9C"/>
    <w:rsid w:val="002714F6"/>
    <w:rsid w:val="0027206C"/>
    <w:rsid w:val="00275CE0"/>
    <w:rsid w:val="002776E3"/>
    <w:rsid w:val="002803FA"/>
    <w:rsid w:val="002823AD"/>
    <w:rsid w:val="0028315B"/>
    <w:rsid w:val="00291BA9"/>
    <w:rsid w:val="002930F8"/>
    <w:rsid w:val="002932AE"/>
    <w:rsid w:val="002966DF"/>
    <w:rsid w:val="002A1833"/>
    <w:rsid w:val="002A2192"/>
    <w:rsid w:val="002A5A7A"/>
    <w:rsid w:val="002A5B33"/>
    <w:rsid w:val="002A6686"/>
    <w:rsid w:val="002B2153"/>
    <w:rsid w:val="002B2DF0"/>
    <w:rsid w:val="002B4C7D"/>
    <w:rsid w:val="002B4F6C"/>
    <w:rsid w:val="002B5ABB"/>
    <w:rsid w:val="002C5DD2"/>
    <w:rsid w:val="002D01FE"/>
    <w:rsid w:val="002D2BA5"/>
    <w:rsid w:val="002D4402"/>
    <w:rsid w:val="002D58E2"/>
    <w:rsid w:val="002D5933"/>
    <w:rsid w:val="002D65BD"/>
    <w:rsid w:val="002E3150"/>
    <w:rsid w:val="002E47E2"/>
    <w:rsid w:val="002E5873"/>
    <w:rsid w:val="002E7350"/>
    <w:rsid w:val="002E7D2E"/>
    <w:rsid w:val="002F073B"/>
    <w:rsid w:val="002F1018"/>
    <w:rsid w:val="002F1C36"/>
    <w:rsid w:val="002F560A"/>
    <w:rsid w:val="003009D2"/>
    <w:rsid w:val="00303952"/>
    <w:rsid w:val="00305BDC"/>
    <w:rsid w:val="00307AA1"/>
    <w:rsid w:val="003102CF"/>
    <w:rsid w:val="00316709"/>
    <w:rsid w:val="00317DF0"/>
    <w:rsid w:val="00322F35"/>
    <w:rsid w:val="0032364E"/>
    <w:rsid w:val="00323A1D"/>
    <w:rsid w:val="003246AA"/>
    <w:rsid w:val="003259A6"/>
    <w:rsid w:val="00326856"/>
    <w:rsid w:val="003319BB"/>
    <w:rsid w:val="0033437B"/>
    <w:rsid w:val="00343595"/>
    <w:rsid w:val="003438D7"/>
    <w:rsid w:val="00343A46"/>
    <w:rsid w:val="00344020"/>
    <w:rsid w:val="003448DF"/>
    <w:rsid w:val="0034707F"/>
    <w:rsid w:val="00347863"/>
    <w:rsid w:val="00350ABB"/>
    <w:rsid w:val="00352487"/>
    <w:rsid w:val="00352F69"/>
    <w:rsid w:val="003549C2"/>
    <w:rsid w:val="003554BE"/>
    <w:rsid w:val="003561E0"/>
    <w:rsid w:val="00360051"/>
    <w:rsid w:val="00362130"/>
    <w:rsid w:val="0036520D"/>
    <w:rsid w:val="00371E57"/>
    <w:rsid w:val="00372703"/>
    <w:rsid w:val="00375302"/>
    <w:rsid w:val="00375A72"/>
    <w:rsid w:val="00381EE3"/>
    <w:rsid w:val="00383633"/>
    <w:rsid w:val="00383ABA"/>
    <w:rsid w:val="00383ABC"/>
    <w:rsid w:val="0038526E"/>
    <w:rsid w:val="00390957"/>
    <w:rsid w:val="003925D2"/>
    <w:rsid w:val="00392F37"/>
    <w:rsid w:val="00395FC7"/>
    <w:rsid w:val="00396326"/>
    <w:rsid w:val="003A0C03"/>
    <w:rsid w:val="003A3600"/>
    <w:rsid w:val="003A409A"/>
    <w:rsid w:val="003A47B9"/>
    <w:rsid w:val="003A48CF"/>
    <w:rsid w:val="003A5279"/>
    <w:rsid w:val="003B1E1F"/>
    <w:rsid w:val="003B6865"/>
    <w:rsid w:val="003C11EB"/>
    <w:rsid w:val="003C123E"/>
    <w:rsid w:val="003C153C"/>
    <w:rsid w:val="003C23F7"/>
    <w:rsid w:val="003C5062"/>
    <w:rsid w:val="003C6010"/>
    <w:rsid w:val="003D2114"/>
    <w:rsid w:val="003D3164"/>
    <w:rsid w:val="003D324A"/>
    <w:rsid w:val="003D3494"/>
    <w:rsid w:val="003D352A"/>
    <w:rsid w:val="003D50EE"/>
    <w:rsid w:val="003D5249"/>
    <w:rsid w:val="003E2A0E"/>
    <w:rsid w:val="003E3359"/>
    <w:rsid w:val="003E7507"/>
    <w:rsid w:val="003E7CC0"/>
    <w:rsid w:val="003F01E5"/>
    <w:rsid w:val="003F12FC"/>
    <w:rsid w:val="003F1C28"/>
    <w:rsid w:val="003F20A6"/>
    <w:rsid w:val="003F3034"/>
    <w:rsid w:val="003F35A6"/>
    <w:rsid w:val="003F375F"/>
    <w:rsid w:val="003F40BE"/>
    <w:rsid w:val="003F5EEE"/>
    <w:rsid w:val="003F74EF"/>
    <w:rsid w:val="00401615"/>
    <w:rsid w:val="00401BBC"/>
    <w:rsid w:val="004026D5"/>
    <w:rsid w:val="00403898"/>
    <w:rsid w:val="00404B19"/>
    <w:rsid w:val="00404FB4"/>
    <w:rsid w:val="0040518D"/>
    <w:rsid w:val="0040582B"/>
    <w:rsid w:val="00407389"/>
    <w:rsid w:val="004132CD"/>
    <w:rsid w:val="00413903"/>
    <w:rsid w:val="00417673"/>
    <w:rsid w:val="00420769"/>
    <w:rsid w:val="00423BA6"/>
    <w:rsid w:val="00424486"/>
    <w:rsid w:val="004244BA"/>
    <w:rsid w:val="00431473"/>
    <w:rsid w:val="00432102"/>
    <w:rsid w:val="004327ED"/>
    <w:rsid w:val="0043359E"/>
    <w:rsid w:val="0044293A"/>
    <w:rsid w:val="00442C83"/>
    <w:rsid w:val="004433A0"/>
    <w:rsid w:val="004439C1"/>
    <w:rsid w:val="00443C7C"/>
    <w:rsid w:val="004441A1"/>
    <w:rsid w:val="0044437E"/>
    <w:rsid w:val="00445A37"/>
    <w:rsid w:val="00446644"/>
    <w:rsid w:val="0045034C"/>
    <w:rsid w:val="00451299"/>
    <w:rsid w:val="00451633"/>
    <w:rsid w:val="004541E0"/>
    <w:rsid w:val="004558C3"/>
    <w:rsid w:val="00456ECE"/>
    <w:rsid w:val="00457149"/>
    <w:rsid w:val="00457AED"/>
    <w:rsid w:val="004605ED"/>
    <w:rsid w:val="00465A00"/>
    <w:rsid w:val="00466720"/>
    <w:rsid w:val="00467DF3"/>
    <w:rsid w:val="00471BB7"/>
    <w:rsid w:val="00475C26"/>
    <w:rsid w:val="0048049F"/>
    <w:rsid w:val="0048110E"/>
    <w:rsid w:val="004811FB"/>
    <w:rsid w:val="00482FDF"/>
    <w:rsid w:val="0048591A"/>
    <w:rsid w:val="0048647A"/>
    <w:rsid w:val="004947D5"/>
    <w:rsid w:val="004968E1"/>
    <w:rsid w:val="00496E27"/>
    <w:rsid w:val="004A0C36"/>
    <w:rsid w:val="004A33D2"/>
    <w:rsid w:val="004A675A"/>
    <w:rsid w:val="004A676D"/>
    <w:rsid w:val="004B1777"/>
    <w:rsid w:val="004B202F"/>
    <w:rsid w:val="004B3653"/>
    <w:rsid w:val="004B4378"/>
    <w:rsid w:val="004B487F"/>
    <w:rsid w:val="004B4E7D"/>
    <w:rsid w:val="004B5C4A"/>
    <w:rsid w:val="004C3D01"/>
    <w:rsid w:val="004C4FBB"/>
    <w:rsid w:val="004C6CFA"/>
    <w:rsid w:val="004C7538"/>
    <w:rsid w:val="004D091F"/>
    <w:rsid w:val="004D1C1F"/>
    <w:rsid w:val="004D24E8"/>
    <w:rsid w:val="004D3775"/>
    <w:rsid w:val="004D42CD"/>
    <w:rsid w:val="004D5261"/>
    <w:rsid w:val="004D5A5E"/>
    <w:rsid w:val="004D5D8D"/>
    <w:rsid w:val="004E6E6A"/>
    <w:rsid w:val="004E7B0C"/>
    <w:rsid w:val="004F13FE"/>
    <w:rsid w:val="004F1679"/>
    <w:rsid w:val="004F1C2B"/>
    <w:rsid w:val="004F27EE"/>
    <w:rsid w:val="004F45E4"/>
    <w:rsid w:val="004F5BA8"/>
    <w:rsid w:val="004F65D8"/>
    <w:rsid w:val="004F6F04"/>
    <w:rsid w:val="004F6F5E"/>
    <w:rsid w:val="005014E8"/>
    <w:rsid w:val="0050212A"/>
    <w:rsid w:val="00503722"/>
    <w:rsid w:val="00505E42"/>
    <w:rsid w:val="00505FD8"/>
    <w:rsid w:val="00506DF5"/>
    <w:rsid w:val="00507397"/>
    <w:rsid w:val="00513883"/>
    <w:rsid w:val="00515D63"/>
    <w:rsid w:val="00515D9B"/>
    <w:rsid w:val="00517617"/>
    <w:rsid w:val="00517EB4"/>
    <w:rsid w:val="005206B6"/>
    <w:rsid w:val="00521FCC"/>
    <w:rsid w:val="00522FFE"/>
    <w:rsid w:val="00523946"/>
    <w:rsid w:val="00526707"/>
    <w:rsid w:val="00530FFD"/>
    <w:rsid w:val="005310A3"/>
    <w:rsid w:val="005322B5"/>
    <w:rsid w:val="00533115"/>
    <w:rsid w:val="00533422"/>
    <w:rsid w:val="00535119"/>
    <w:rsid w:val="0054008D"/>
    <w:rsid w:val="00540556"/>
    <w:rsid w:val="00542A7F"/>
    <w:rsid w:val="00542BB4"/>
    <w:rsid w:val="005473B3"/>
    <w:rsid w:val="00551F69"/>
    <w:rsid w:val="00552028"/>
    <w:rsid w:val="0055234B"/>
    <w:rsid w:val="0055427E"/>
    <w:rsid w:val="005543EA"/>
    <w:rsid w:val="005575BB"/>
    <w:rsid w:val="005602A1"/>
    <w:rsid w:val="00560D02"/>
    <w:rsid w:val="00560EBF"/>
    <w:rsid w:val="00564D7A"/>
    <w:rsid w:val="005652CB"/>
    <w:rsid w:val="00575AAE"/>
    <w:rsid w:val="00577CCF"/>
    <w:rsid w:val="0058057C"/>
    <w:rsid w:val="00580724"/>
    <w:rsid w:val="005807F1"/>
    <w:rsid w:val="00580E77"/>
    <w:rsid w:val="00582DBE"/>
    <w:rsid w:val="00583D26"/>
    <w:rsid w:val="00584B6B"/>
    <w:rsid w:val="00585247"/>
    <w:rsid w:val="00585E1C"/>
    <w:rsid w:val="00586A4B"/>
    <w:rsid w:val="00590A9B"/>
    <w:rsid w:val="00590D17"/>
    <w:rsid w:val="005970FC"/>
    <w:rsid w:val="00597814"/>
    <w:rsid w:val="005A0237"/>
    <w:rsid w:val="005A4822"/>
    <w:rsid w:val="005B0906"/>
    <w:rsid w:val="005B6B16"/>
    <w:rsid w:val="005B6C62"/>
    <w:rsid w:val="005C0131"/>
    <w:rsid w:val="005C43AA"/>
    <w:rsid w:val="005C6D69"/>
    <w:rsid w:val="005D0413"/>
    <w:rsid w:val="005D1CB4"/>
    <w:rsid w:val="005D1FD9"/>
    <w:rsid w:val="005D47F5"/>
    <w:rsid w:val="005D5404"/>
    <w:rsid w:val="005D7E43"/>
    <w:rsid w:val="005E01E8"/>
    <w:rsid w:val="005E0498"/>
    <w:rsid w:val="005E262F"/>
    <w:rsid w:val="005E2A2A"/>
    <w:rsid w:val="005E4B7A"/>
    <w:rsid w:val="005E7606"/>
    <w:rsid w:val="005F2643"/>
    <w:rsid w:val="005F2A82"/>
    <w:rsid w:val="005F55FC"/>
    <w:rsid w:val="005F58DC"/>
    <w:rsid w:val="005F6EBC"/>
    <w:rsid w:val="0060285F"/>
    <w:rsid w:val="00602BE2"/>
    <w:rsid w:val="006034FE"/>
    <w:rsid w:val="00603973"/>
    <w:rsid w:val="00605E56"/>
    <w:rsid w:val="006073A4"/>
    <w:rsid w:val="006075C0"/>
    <w:rsid w:val="00610CA4"/>
    <w:rsid w:val="00611240"/>
    <w:rsid w:val="00612DA2"/>
    <w:rsid w:val="006137B1"/>
    <w:rsid w:val="00615188"/>
    <w:rsid w:val="00616A5B"/>
    <w:rsid w:val="00620753"/>
    <w:rsid w:val="00620B75"/>
    <w:rsid w:val="00623D66"/>
    <w:rsid w:val="006249CB"/>
    <w:rsid w:val="00626E9E"/>
    <w:rsid w:val="00627723"/>
    <w:rsid w:val="00630345"/>
    <w:rsid w:val="006305B6"/>
    <w:rsid w:val="0063136F"/>
    <w:rsid w:val="006314C2"/>
    <w:rsid w:val="00632236"/>
    <w:rsid w:val="006363F7"/>
    <w:rsid w:val="0064096C"/>
    <w:rsid w:val="00641169"/>
    <w:rsid w:val="0064668C"/>
    <w:rsid w:val="00655A82"/>
    <w:rsid w:val="00655ECE"/>
    <w:rsid w:val="00662250"/>
    <w:rsid w:val="00663063"/>
    <w:rsid w:val="006645CE"/>
    <w:rsid w:val="00664B84"/>
    <w:rsid w:val="00665ED6"/>
    <w:rsid w:val="00666CED"/>
    <w:rsid w:val="00667809"/>
    <w:rsid w:val="00667E61"/>
    <w:rsid w:val="00671609"/>
    <w:rsid w:val="006725F7"/>
    <w:rsid w:val="00675AC7"/>
    <w:rsid w:val="00675F76"/>
    <w:rsid w:val="00680F2F"/>
    <w:rsid w:val="00681725"/>
    <w:rsid w:val="006835AC"/>
    <w:rsid w:val="006842A3"/>
    <w:rsid w:val="00684747"/>
    <w:rsid w:val="006847EA"/>
    <w:rsid w:val="00684CC4"/>
    <w:rsid w:val="0068590B"/>
    <w:rsid w:val="00685CE0"/>
    <w:rsid w:val="00685EC3"/>
    <w:rsid w:val="00690AEE"/>
    <w:rsid w:val="00691081"/>
    <w:rsid w:val="006918B9"/>
    <w:rsid w:val="0069207F"/>
    <w:rsid w:val="00692382"/>
    <w:rsid w:val="006A13A6"/>
    <w:rsid w:val="006A1AD2"/>
    <w:rsid w:val="006A3CF8"/>
    <w:rsid w:val="006B15D9"/>
    <w:rsid w:val="006B2665"/>
    <w:rsid w:val="006B7962"/>
    <w:rsid w:val="006C1996"/>
    <w:rsid w:val="006C2CB4"/>
    <w:rsid w:val="006C4AA3"/>
    <w:rsid w:val="006C7FB5"/>
    <w:rsid w:val="006D3D71"/>
    <w:rsid w:val="006D47FA"/>
    <w:rsid w:val="006D5B30"/>
    <w:rsid w:val="006D7650"/>
    <w:rsid w:val="006E4E3C"/>
    <w:rsid w:val="006E5AFC"/>
    <w:rsid w:val="006E6A71"/>
    <w:rsid w:val="006E711F"/>
    <w:rsid w:val="006F1626"/>
    <w:rsid w:val="006F3143"/>
    <w:rsid w:val="006F50A9"/>
    <w:rsid w:val="006F555D"/>
    <w:rsid w:val="006F6D51"/>
    <w:rsid w:val="006F6F2A"/>
    <w:rsid w:val="006F72BF"/>
    <w:rsid w:val="00700226"/>
    <w:rsid w:val="00701070"/>
    <w:rsid w:val="007024BD"/>
    <w:rsid w:val="00702A9A"/>
    <w:rsid w:val="007038B8"/>
    <w:rsid w:val="00703A80"/>
    <w:rsid w:val="00704865"/>
    <w:rsid w:val="0070510E"/>
    <w:rsid w:val="00705407"/>
    <w:rsid w:val="007109FC"/>
    <w:rsid w:val="00710AFA"/>
    <w:rsid w:val="0071125E"/>
    <w:rsid w:val="00715DCC"/>
    <w:rsid w:val="007168A6"/>
    <w:rsid w:val="0071777E"/>
    <w:rsid w:val="00717D88"/>
    <w:rsid w:val="00720376"/>
    <w:rsid w:val="007216BD"/>
    <w:rsid w:val="00721B3A"/>
    <w:rsid w:val="00721F2F"/>
    <w:rsid w:val="007222A9"/>
    <w:rsid w:val="007243C4"/>
    <w:rsid w:val="00725074"/>
    <w:rsid w:val="00725185"/>
    <w:rsid w:val="007258A1"/>
    <w:rsid w:val="007328AC"/>
    <w:rsid w:val="00735A01"/>
    <w:rsid w:val="00742DC2"/>
    <w:rsid w:val="00742FD9"/>
    <w:rsid w:val="00744B49"/>
    <w:rsid w:val="00745F3B"/>
    <w:rsid w:val="00751698"/>
    <w:rsid w:val="00753D58"/>
    <w:rsid w:val="00760355"/>
    <w:rsid w:val="00763BA2"/>
    <w:rsid w:val="00764DCE"/>
    <w:rsid w:val="00765D62"/>
    <w:rsid w:val="0077329B"/>
    <w:rsid w:val="007738E4"/>
    <w:rsid w:val="0077418F"/>
    <w:rsid w:val="007755B3"/>
    <w:rsid w:val="007763EC"/>
    <w:rsid w:val="007768E2"/>
    <w:rsid w:val="00776C4A"/>
    <w:rsid w:val="0078025B"/>
    <w:rsid w:val="00780900"/>
    <w:rsid w:val="0079035B"/>
    <w:rsid w:val="00792892"/>
    <w:rsid w:val="0079310E"/>
    <w:rsid w:val="00793E07"/>
    <w:rsid w:val="007946A5"/>
    <w:rsid w:val="007959B4"/>
    <w:rsid w:val="007A2223"/>
    <w:rsid w:val="007A333F"/>
    <w:rsid w:val="007A3720"/>
    <w:rsid w:val="007B0D8D"/>
    <w:rsid w:val="007B6224"/>
    <w:rsid w:val="007C095D"/>
    <w:rsid w:val="007C122E"/>
    <w:rsid w:val="007C1247"/>
    <w:rsid w:val="007C191F"/>
    <w:rsid w:val="007C1E6E"/>
    <w:rsid w:val="007C6365"/>
    <w:rsid w:val="007C67A5"/>
    <w:rsid w:val="007C67F9"/>
    <w:rsid w:val="007D3A01"/>
    <w:rsid w:val="007D3EAC"/>
    <w:rsid w:val="007D54C9"/>
    <w:rsid w:val="007D57F2"/>
    <w:rsid w:val="007D7F38"/>
    <w:rsid w:val="007E57B7"/>
    <w:rsid w:val="007E5E52"/>
    <w:rsid w:val="007E5FFD"/>
    <w:rsid w:val="007E7ABF"/>
    <w:rsid w:val="007F1C10"/>
    <w:rsid w:val="00803C55"/>
    <w:rsid w:val="008104B0"/>
    <w:rsid w:val="008110C6"/>
    <w:rsid w:val="00811B23"/>
    <w:rsid w:val="00811D75"/>
    <w:rsid w:val="00813292"/>
    <w:rsid w:val="00820084"/>
    <w:rsid w:val="008214C9"/>
    <w:rsid w:val="00822949"/>
    <w:rsid w:val="00825666"/>
    <w:rsid w:val="008256F7"/>
    <w:rsid w:val="00826148"/>
    <w:rsid w:val="00826178"/>
    <w:rsid w:val="00830730"/>
    <w:rsid w:val="0083242B"/>
    <w:rsid w:val="00832D08"/>
    <w:rsid w:val="00833ECF"/>
    <w:rsid w:val="008358A2"/>
    <w:rsid w:val="00837331"/>
    <w:rsid w:val="00837D8B"/>
    <w:rsid w:val="00840990"/>
    <w:rsid w:val="008412DB"/>
    <w:rsid w:val="0084283D"/>
    <w:rsid w:val="0084706D"/>
    <w:rsid w:val="00857884"/>
    <w:rsid w:val="00860190"/>
    <w:rsid w:val="00860FEA"/>
    <w:rsid w:val="008617FD"/>
    <w:rsid w:val="008620DF"/>
    <w:rsid w:val="00864654"/>
    <w:rsid w:val="00872C29"/>
    <w:rsid w:val="008762DB"/>
    <w:rsid w:val="00876F5A"/>
    <w:rsid w:val="00891B34"/>
    <w:rsid w:val="00893186"/>
    <w:rsid w:val="008939CA"/>
    <w:rsid w:val="0089556C"/>
    <w:rsid w:val="00896A7F"/>
    <w:rsid w:val="008A6C16"/>
    <w:rsid w:val="008A71EE"/>
    <w:rsid w:val="008B07E9"/>
    <w:rsid w:val="008B273E"/>
    <w:rsid w:val="008B4EAA"/>
    <w:rsid w:val="008C0108"/>
    <w:rsid w:val="008C0C47"/>
    <w:rsid w:val="008C19B2"/>
    <w:rsid w:val="008C2914"/>
    <w:rsid w:val="008C521D"/>
    <w:rsid w:val="008C5AC5"/>
    <w:rsid w:val="008C7ED9"/>
    <w:rsid w:val="008D11C4"/>
    <w:rsid w:val="008D35FA"/>
    <w:rsid w:val="008D4381"/>
    <w:rsid w:val="008D55F6"/>
    <w:rsid w:val="008E3012"/>
    <w:rsid w:val="008E4E9E"/>
    <w:rsid w:val="008F0450"/>
    <w:rsid w:val="008F24E4"/>
    <w:rsid w:val="008F2FCA"/>
    <w:rsid w:val="008F7C92"/>
    <w:rsid w:val="009051EB"/>
    <w:rsid w:val="0090557F"/>
    <w:rsid w:val="009076AC"/>
    <w:rsid w:val="00907ED2"/>
    <w:rsid w:val="00910266"/>
    <w:rsid w:val="00910345"/>
    <w:rsid w:val="009122C8"/>
    <w:rsid w:val="009124DF"/>
    <w:rsid w:val="009130D6"/>
    <w:rsid w:val="00913113"/>
    <w:rsid w:val="00914DDD"/>
    <w:rsid w:val="009171EE"/>
    <w:rsid w:val="0092198A"/>
    <w:rsid w:val="009231B5"/>
    <w:rsid w:val="00926D45"/>
    <w:rsid w:val="00936952"/>
    <w:rsid w:val="00941717"/>
    <w:rsid w:val="00941D77"/>
    <w:rsid w:val="009443AF"/>
    <w:rsid w:val="00944603"/>
    <w:rsid w:val="00945D25"/>
    <w:rsid w:val="00946470"/>
    <w:rsid w:val="009469F9"/>
    <w:rsid w:val="00951473"/>
    <w:rsid w:val="0095177E"/>
    <w:rsid w:val="009521A0"/>
    <w:rsid w:val="009528AB"/>
    <w:rsid w:val="00952A8E"/>
    <w:rsid w:val="009552E7"/>
    <w:rsid w:val="00955AA2"/>
    <w:rsid w:val="00960B98"/>
    <w:rsid w:val="009625D4"/>
    <w:rsid w:val="00962BC0"/>
    <w:rsid w:val="009634DE"/>
    <w:rsid w:val="00967576"/>
    <w:rsid w:val="009715C4"/>
    <w:rsid w:val="00971781"/>
    <w:rsid w:val="00973EFE"/>
    <w:rsid w:val="0097534B"/>
    <w:rsid w:val="00975B8E"/>
    <w:rsid w:val="009765BD"/>
    <w:rsid w:val="00977F41"/>
    <w:rsid w:val="00982986"/>
    <w:rsid w:val="009847E5"/>
    <w:rsid w:val="00985655"/>
    <w:rsid w:val="00986F6C"/>
    <w:rsid w:val="00990607"/>
    <w:rsid w:val="0099172A"/>
    <w:rsid w:val="00994015"/>
    <w:rsid w:val="009962F0"/>
    <w:rsid w:val="00997D51"/>
    <w:rsid w:val="009A03F1"/>
    <w:rsid w:val="009A297D"/>
    <w:rsid w:val="009A5B7E"/>
    <w:rsid w:val="009A6639"/>
    <w:rsid w:val="009A66AA"/>
    <w:rsid w:val="009B008A"/>
    <w:rsid w:val="009B0397"/>
    <w:rsid w:val="009B16EC"/>
    <w:rsid w:val="009B48CA"/>
    <w:rsid w:val="009B6D86"/>
    <w:rsid w:val="009C0CD2"/>
    <w:rsid w:val="009C1411"/>
    <w:rsid w:val="009C5B58"/>
    <w:rsid w:val="009D260E"/>
    <w:rsid w:val="009D5243"/>
    <w:rsid w:val="009D7BAC"/>
    <w:rsid w:val="009E072B"/>
    <w:rsid w:val="009E0B26"/>
    <w:rsid w:val="009E17E5"/>
    <w:rsid w:val="009E3688"/>
    <w:rsid w:val="009F6156"/>
    <w:rsid w:val="00A0046A"/>
    <w:rsid w:val="00A026E0"/>
    <w:rsid w:val="00A02C8C"/>
    <w:rsid w:val="00A05604"/>
    <w:rsid w:val="00A06613"/>
    <w:rsid w:val="00A1573E"/>
    <w:rsid w:val="00A16123"/>
    <w:rsid w:val="00A16CCC"/>
    <w:rsid w:val="00A16E93"/>
    <w:rsid w:val="00A228C7"/>
    <w:rsid w:val="00A2463D"/>
    <w:rsid w:val="00A2606C"/>
    <w:rsid w:val="00A2619E"/>
    <w:rsid w:val="00A3067D"/>
    <w:rsid w:val="00A33E00"/>
    <w:rsid w:val="00A37EAA"/>
    <w:rsid w:val="00A41E63"/>
    <w:rsid w:val="00A42A5D"/>
    <w:rsid w:val="00A43939"/>
    <w:rsid w:val="00A43B57"/>
    <w:rsid w:val="00A455E8"/>
    <w:rsid w:val="00A47BA0"/>
    <w:rsid w:val="00A50EAA"/>
    <w:rsid w:val="00A53D5D"/>
    <w:rsid w:val="00A5411D"/>
    <w:rsid w:val="00A54647"/>
    <w:rsid w:val="00A564B3"/>
    <w:rsid w:val="00A56A29"/>
    <w:rsid w:val="00A6119A"/>
    <w:rsid w:val="00A65A3A"/>
    <w:rsid w:val="00A665FB"/>
    <w:rsid w:val="00A70F4B"/>
    <w:rsid w:val="00A72850"/>
    <w:rsid w:val="00A738AE"/>
    <w:rsid w:val="00A74BD6"/>
    <w:rsid w:val="00A756EC"/>
    <w:rsid w:val="00A76732"/>
    <w:rsid w:val="00A771A0"/>
    <w:rsid w:val="00A81532"/>
    <w:rsid w:val="00A818A1"/>
    <w:rsid w:val="00A83D25"/>
    <w:rsid w:val="00A85205"/>
    <w:rsid w:val="00A875B6"/>
    <w:rsid w:val="00A90145"/>
    <w:rsid w:val="00A90C5E"/>
    <w:rsid w:val="00A92E46"/>
    <w:rsid w:val="00A97BA3"/>
    <w:rsid w:val="00AA3601"/>
    <w:rsid w:val="00AA36FD"/>
    <w:rsid w:val="00AA46CB"/>
    <w:rsid w:val="00AA5D2E"/>
    <w:rsid w:val="00AB0BB8"/>
    <w:rsid w:val="00AB0EEA"/>
    <w:rsid w:val="00AB1F9D"/>
    <w:rsid w:val="00AB270B"/>
    <w:rsid w:val="00AB3A79"/>
    <w:rsid w:val="00AB636B"/>
    <w:rsid w:val="00AB7E5B"/>
    <w:rsid w:val="00AC0272"/>
    <w:rsid w:val="00AC1A19"/>
    <w:rsid w:val="00AC1F08"/>
    <w:rsid w:val="00AC3ACE"/>
    <w:rsid w:val="00AC3D14"/>
    <w:rsid w:val="00AC58A3"/>
    <w:rsid w:val="00AC6CAF"/>
    <w:rsid w:val="00AC7CE5"/>
    <w:rsid w:val="00AD0DAE"/>
    <w:rsid w:val="00AD5831"/>
    <w:rsid w:val="00AD64B1"/>
    <w:rsid w:val="00AD6D70"/>
    <w:rsid w:val="00AD7062"/>
    <w:rsid w:val="00AE1550"/>
    <w:rsid w:val="00AE1EFF"/>
    <w:rsid w:val="00AE2124"/>
    <w:rsid w:val="00AE27AA"/>
    <w:rsid w:val="00AE291E"/>
    <w:rsid w:val="00AE3065"/>
    <w:rsid w:val="00AE5403"/>
    <w:rsid w:val="00AF005C"/>
    <w:rsid w:val="00AF0760"/>
    <w:rsid w:val="00AF1DF7"/>
    <w:rsid w:val="00AF1FE3"/>
    <w:rsid w:val="00AF3CA9"/>
    <w:rsid w:val="00AF5B46"/>
    <w:rsid w:val="00AF6EE7"/>
    <w:rsid w:val="00AF74CF"/>
    <w:rsid w:val="00B02BFE"/>
    <w:rsid w:val="00B06C21"/>
    <w:rsid w:val="00B07A14"/>
    <w:rsid w:val="00B07B65"/>
    <w:rsid w:val="00B07D5F"/>
    <w:rsid w:val="00B114F2"/>
    <w:rsid w:val="00B1269D"/>
    <w:rsid w:val="00B1327E"/>
    <w:rsid w:val="00B13892"/>
    <w:rsid w:val="00B148E9"/>
    <w:rsid w:val="00B17202"/>
    <w:rsid w:val="00B20CB2"/>
    <w:rsid w:val="00B238C6"/>
    <w:rsid w:val="00B23B24"/>
    <w:rsid w:val="00B248CB"/>
    <w:rsid w:val="00B24D52"/>
    <w:rsid w:val="00B263D3"/>
    <w:rsid w:val="00B26423"/>
    <w:rsid w:val="00B333E2"/>
    <w:rsid w:val="00B33C12"/>
    <w:rsid w:val="00B33FC8"/>
    <w:rsid w:val="00B345B6"/>
    <w:rsid w:val="00B35476"/>
    <w:rsid w:val="00B3611F"/>
    <w:rsid w:val="00B363F0"/>
    <w:rsid w:val="00B403F6"/>
    <w:rsid w:val="00B41F52"/>
    <w:rsid w:val="00B50407"/>
    <w:rsid w:val="00B53204"/>
    <w:rsid w:val="00B53CC0"/>
    <w:rsid w:val="00B56A9D"/>
    <w:rsid w:val="00B56EB8"/>
    <w:rsid w:val="00B571AE"/>
    <w:rsid w:val="00B572B8"/>
    <w:rsid w:val="00B6169D"/>
    <w:rsid w:val="00B61F3F"/>
    <w:rsid w:val="00B6296F"/>
    <w:rsid w:val="00B70195"/>
    <w:rsid w:val="00B704AF"/>
    <w:rsid w:val="00B71F6D"/>
    <w:rsid w:val="00B7203D"/>
    <w:rsid w:val="00B721AD"/>
    <w:rsid w:val="00B737A3"/>
    <w:rsid w:val="00B7507D"/>
    <w:rsid w:val="00B82580"/>
    <w:rsid w:val="00B83CDC"/>
    <w:rsid w:val="00B91852"/>
    <w:rsid w:val="00B91995"/>
    <w:rsid w:val="00B91E51"/>
    <w:rsid w:val="00B92432"/>
    <w:rsid w:val="00B94489"/>
    <w:rsid w:val="00B960BA"/>
    <w:rsid w:val="00B970EC"/>
    <w:rsid w:val="00BA06AC"/>
    <w:rsid w:val="00BA0E28"/>
    <w:rsid w:val="00BA17AA"/>
    <w:rsid w:val="00BA4B63"/>
    <w:rsid w:val="00BB3A0B"/>
    <w:rsid w:val="00BB42FB"/>
    <w:rsid w:val="00BB43C3"/>
    <w:rsid w:val="00BB4761"/>
    <w:rsid w:val="00BB7EBF"/>
    <w:rsid w:val="00BC24D1"/>
    <w:rsid w:val="00BC2F0D"/>
    <w:rsid w:val="00BC4890"/>
    <w:rsid w:val="00BD10D0"/>
    <w:rsid w:val="00BD4373"/>
    <w:rsid w:val="00BD7CE7"/>
    <w:rsid w:val="00BE0D82"/>
    <w:rsid w:val="00BE1D66"/>
    <w:rsid w:val="00BE1FBB"/>
    <w:rsid w:val="00BE3B8F"/>
    <w:rsid w:val="00BE6053"/>
    <w:rsid w:val="00BF3AE1"/>
    <w:rsid w:val="00BF69C0"/>
    <w:rsid w:val="00C0174F"/>
    <w:rsid w:val="00C018AC"/>
    <w:rsid w:val="00C0333B"/>
    <w:rsid w:val="00C0408C"/>
    <w:rsid w:val="00C049E2"/>
    <w:rsid w:val="00C054C2"/>
    <w:rsid w:val="00C060A7"/>
    <w:rsid w:val="00C06613"/>
    <w:rsid w:val="00C1157D"/>
    <w:rsid w:val="00C13E73"/>
    <w:rsid w:val="00C143FC"/>
    <w:rsid w:val="00C20961"/>
    <w:rsid w:val="00C21BD4"/>
    <w:rsid w:val="00C245CE"/>
    <w:rsid w:val="00C2466B"/>
    <w:rsid w:val="00C32CBF"/>
    <w:rsid w:val="00C34C3A"/>
    <w:rsid w:val="00C3632A"/>
    <w:rsid w:val="00C41621"/>
    <w:rsid w:val="00C44D3E"/>
    <w:rsid w:val="00C50188"/>
    <w:rsid w:val="00C50C1F"/>
    <w:rsid w:val="00C53AF9"/>
    <w:rsid w:val="00C54E56"/>
    <w:rsid w:val="00C568C7"/>
    <w:rsid w:val="00C61FC8"/>
    <w:rsid w:val="00C625E9"/>
    <w:rsid w:val="00C672D8"/>
    <w:rsid w:val="00C713AB"/>
    <w:rsid w:val="00C71A21"/>
    <w:rsid w:val="00C73524"/>
    <w:rsid w:val="00C74FB2"/>
    <w:rsid w:val="00C75614"/>
    <w:rsid w:val="00C76382"/>
    <w:rsid w:val="00C76BE7"/>
    <w:rsid w:val="00C77448"/>
    <w:rsid w:val="00C77CAD"/>
    <w:rsid w:val="00C80F79"/>
    <w:rsid w:val="00C84ADC"/>
    <w:rsid w:val="00C92289"/>
    <w:rsid w:val="00C92719"/>
    <w:rsid w:val="00C940D3"/>
    <w:rsid w:val="00C94B0B"/>
    <w:rsid w:val="00C959CA"/>
    <w:rsid w:val="00C968AD"/>
    <w:rsid w:val="00C97573"/>
    <w:rsid w:val="00C97863"/>
    <w:rsid w:val="00CA05B2"/>
    <w:rsid w:val="00CA10C6"/>
    <w:rsid w:val="00CA1DD0"/>
    <w:rsid w:val="00CA21E6"/>
    <w:rsid w:val="00CA2D44"/>
    <w:rsid w:val="00CA3ED8"/>
    <w:rsid w:val="00CA4D1C"/>
    <w:rsid w:val="00CA6153"/>
    <w:rsid w:val="00CA7434"/>
    <w:rsid w:val="00CB09FD"/>
    <w:rsid w:val="00CB2E43"/>
    <w:rsid w:val="00CB739F"/>
    <w:rsid w:val="00CB73CD"/>
    <w:rsid w:val="00CB7C33"/>
    <w:rsid w:val="00CB7E0C"/>
    <w:rsid w:val="00CC0A2D"/>
    <w:rsid w:val="00CC14B7"/>
    <w:rsid w:val="00CC4002"/>
    <w:rsid w:val="00CC49F9"/>
    <w:rsid w:val="00CC5246"/>
    <w:rsid w:val="00CC5AEF"/>
    <w:rsid w:val="00CD0353"/>
    <w:rsid w:val="00CD12BA"/>
    <w:rsid w:val="00CD254D"/>
    <w:rsid w:val="00CD74AE"/>
    <w:rsid w:val="00CE1E42"/>
    <w:rsid w:val="00CE452D"/>
    <w:rsid w:val="00CE5124"/>
    <w:rsid w:val="00CE61AD"/>
    <w:rsid w:val="00CE73B1"/>
    <w:rsid w:val="00CE7ED3"/>
    <w:rsid w:val="00CF3E00"/>
    <w:rsid w:val="00CF651A"/>
    <w:rsid w:val="00D03630"/>
    <w:rsid w:val="00D056BE"/>
    <w:rsid w:val="00D05E46"/>
    <w:rsid w:val="00D11919"/>
    <w:rsid w:val="00D139D9"/>
    <w:rsid w:val="00D25EC8"/>
    <w:rsid w:val="00D3012E"/>
    <w:rsid w:val="00D30235"/>
    <w:rsid w:val="00D32601"/>
    <w:rsid w:val="00D35710"/>
    <w:rsid w:val="00D35FDD"/>
    <w:rsid w:val="00D40037"/>
    <w:rsid w:val="00D40CE8"/>
    <w:rsid w:val="00D40CF5"/>
    <w:rsid w:val="00D42936"/>
    <w:rsid w:val="00D433E7"/>
    <w:rsid w:val="00D4373F"/>
    <w:rsid w:val="00D43EB4"/>
    <w:rsid w:val="00D47498"/>
    <w:rsid w:val="00D508D6"/>
    <w:rsid w:val="00D50CE4"/>
    <w:rsid w:val="00D511AA"/>
    <w:rsid w:val="00D52905"/>
    <w:rsid w:val="00D57E94"/>
    <w:rsid w:val="00D6260E"/>
    <w:rsid w:val="00D627CF"/>
    <w:rsid w:val="00D65043"/>
    <w:rsid w:val="00D65102"/>
    <w:rsid w:val="00D65432"/>
    <w:rsid w:val="00D666D8"/>
    <w:rsid w:val="00D70FD2"/>
    <w:rsid w:val="00D74916"/>
    <w:rsid w:val="00D75012"/>
    <w:rsid w:val="00D75811"/>
    <w:rsid w:val="00D80CB8"/>
    <w:rsid w:val="00D81894"/>
    <w:rsid w:val="00D84769"/>
    <w:rsid w:val="00D84B68"/>
    <w:rsid w:val="00D860B8"/>
    <w:rsid w:val="00D91720"/>
    <w:rsid w:val="00D92143"/>
    <w:rsid w:val="00D93536"/>
    <w:rsid w:val="00D93BAA"/>
    <w:rsid w:val="00DA0114"/>
    <w:rsid w:val="00DA0EC9"/>
    <w:rsid w:val="00DA1039"/>
    <w:rsid w:val="00DB065A"/>
    <w:rsid w:val="00DB07D7"/>
    <w:rsid w:val="00DB0AEB"/>
    <w:rsid w:val="00DB1002"/>
    <w:rsid w:val="00DB48C8"/>
    <w:rsid w:val="00DB601E"/>
    <w:rsid w:val="00DB6CB2"/>
    <w:rsid w:val="00DC6DAD"/>
    <w:rsid w:val="00DD4092"/>
    <w:rsid w:val="00DD41FE"/>
    <w:rsid w:val="00DD4C12"/>
    <w:rsid w:val="00DD6183"/>
    <w:rsid w:val="00DD6414"/>
    <w:rsid w:val="00DE295B"/>
    <w:rsid w:val="00DE46EB"/>
    <w:rsid w:val="00DE4CE9"/>
    <w:rsid w:val="00DE4E97"/>
    <w:rsid w:val="00DE57A1"/>
    <w:rsid w:val="00DE6192"/>
    <w:rsid w:val="00DE77F5"/>
    <w:rsid w:val="00DF168E"/>
    <w:rsid w:val="00DF40BA"/>
    <w:rsid w:val="00DF74DF"/>
    <w:rsid w:val="00DF7716"/>
    <w:rsid w:val="00E04915"/>
    <w:rsid w:val="00E05878"/>
    <w:rsid w:val="00E0614B"/>
    <w:rsid w:val="00E0674A"/>
    <w:rsid w:val="00E06819"/>
    <w:rsid w:val="00E068B0"/>
    <w:rsid w:val="00E07C46"/>
    <w:rsid w:val="00E13425"/>
    <w:rsid w:val="00E1528C"/>
    <w:rsid w:val="00E152D1"/>
    <w:rsid w:val="00E168B7"/>
    <w:rsid w:val="00E16BA0"/>
    <w:rsid w:val="00E16BBD"/>
    <w:rsid w:val="00E16DDD"/>
    <w:rsid w:val="00E20A55"/>
    <w:rsid w:val="00E217D1"/>
    <w:rsid w:val="00E232E5"/>
    <w:rsid w:val="00E23819"/>
    <w:rsid w:val="00E25B7A"/>
    <w:rsid w:val="00E25F1C"/>
    <w:rsid w:val="00E27903"/>
    <w:rsid w:val="00E33099"/>
    <w:rsid w:val="00E33A78"/>
    <w:rsid w:val="00E346D1"/>
    <w:rsid w:val="00E348E8"/>
    <w:rsid w:val="00E36C0D"/>
    <w:rsid w:val="00E41294"/>
    <w:rsid w:val="00E47141"/>
    <w:rsid w:val="00E52883"/>
    <w:rsid w:val="00E55393"/>
    <w:rsid w:val="00E57F5F"/>
    <w:rsid w:val="00E65A2F"/>
    <w:rsid w:val="00E67010"/>
    <w:rsid w:val="00E7027C"/>
    <w:rsid w:val="00E728E3"/>
    <w:rsid w:val="00E73578"/>
    <w:rsid w:val="00E737AF"/>
    <w:rsid w:val="00E74854"/>
    <w:rsid w:val="00E8115D"/>
    <w:rsid w:val="00E82762"/>
    <w:rsid w:val="00E839B7"/>
    <w:rsid w:val="00E83ED1"/>
    <w:rsid w:val="00E85336"/>
    <w:rsid w:val="00E85D58"/>
    <w:rsid w:val="00E8752F"/>
    <w:rsid w:val="00E90966"/>
    <w:rsid w:val="00E91B7F"/>
    <w:rsid w:val="00E96C1D"/>
    <w:rsid w:val="00E97D0D"/>
    <w:rsid w:val="00EA0B05"/>
    <w:rsid w:val="00EA3801"/>
    <w:rsid w:val="00EA6027"/>
    <w:rsid w:val="00EA6A29"/>
    <w:rsid w:val="00EA74DB"/>
    <w:rsid w:val="00EB0A6F"/>
    <w:rsid w:val="00EB0D1F"/>
    <w:rsid w:val="00EB134A"/>
    <w:rsid w:val="00EB2009"/>
    <w:rsid w:val="00EB5524"/>
    <w:rsid w:val="00EB5C7D"/>
    <w:rsid w:val="00EB6A37"/>
    <w:rsid w:val="00EC05CB"/>
    <w:rsid w:val="00EC14BE"/>
    <w:rsid w:val="00EC25BA"/>
    <w:rsid w:val="00EC355C"/>
    <w:rsid w:val="00EC7223"/>
    <w:rsid w:val="00EC7B24"/>
    <w:rsid w:val="00EC7D1D"/>
    <w:rsid w:val="00ED2032"/>
    <w:rsid w:val="00ED2BFE"/>
    <w:rsid w:val="00ED31A1"/>
    <w:rsid w:val="00ED52BA"/>
    <w:rsid w:val="00EE1625"/>
    <w:rsid w:val="00EE2AAC"/>
    <w:rsid w:val="00EE3B8C"/>
    <w:rsid w:val="00EF0578"/>
    <w:rsid w:val="00EF3E93"/>
    <w:rsid w:val="00EF68EC"/>
    <w:rsid w:val="00EF7D21"/>
    <w:rsid w:val="00F0029A"/>
    <w:rsid w:val="00F01F6E"/>
    <w:rsid w:val="00F04346"/>
    <w:rsid w:val="00F045A1"/>
    <w:rsid w:val="00F07429"/>
    <w:rsid w:val="00F141FE"/>
    <w:rsid w:val="00F17715"/>
    <w:rsid w:val="00F209FB"/>
    <w:rsid w:val="00F20AB2"/>
    <w:rsid w:val="00F22E4F"/>
    <w:rsid w:val="00F23F05"/>
    <w:rsid w:val="00F25688"/>
    <w:rsid w:val="00F258CB"/>
    <w:rsid w:val="00F31C1D"/>
    <w:rsid w:val="00F350DC"/>
    <w:rsid w:val="00F35D11"/>
    <w:rsid w:val="00F379B3"/>
    <w:rsid w:val="00F42D58"/>
    <w:rsid w:val="00F43C90"/>
    <w:rsid w:val="00F441C4"/>
    <w:rsid w:val="00F450BB"/>
    <w:rsid w:val="00F47719"/>
    <w:rsid w:val="00F50938"/>
    <w:rsid w:val="00F5149E"/>
    <w:rsid w:val="00F526F9"/>
    <w:rsid w:val="00F536DB"/>
    <w:rsid w:val="00F53EFB"/>
    <w:rsid w:val="00F5463B"/>
    <w:rsid w:val="00F56E3E"/>
    <w:rsid w:val="00F60183"/>
    <w:rsid w:val="00F61104"/>
    <w:rsid w:val="00F6161B"/>
    <w:rsid w:val="00F63EFD"/>
    <w:rsid w:val="00F66040"/>
    <w:rsid w:val="00F66CB5"/>
    <w:rsid w:val="00F71700"/>
    <w:rsid w:val="00F737EA"/>
    <w:rsid w:val="00F77805"/>
    <w:rsid w:val="00F77958"/>
    <w:rsid w:val="00F81F39"/>
    <w:rsid w:val="00F822C3"/>
    <w:rsid w:val="00F828ED"/>
    <w:rsid w:val="00F84CB5"/>
    <w:rsid w:val="00F8526E"/>
    <w:rsid w:val="00F8731B"/>
    <w:rsid w:val="00F90748"/>
    <w:rsid w:val="00F90818"/>
    <w:rsid w:val="00F91205"/>
    <w:rsid w:val="00F93A1C"/>
    <w:rsid w:val="00F96CA6"/>
    <w:rsid w:val="00FA0B41"/>
    <w:rsid w:val="00FA6386"/>
    <w:rsid w:val="00FB0E28"/>
    <w:rsid w:val="00FB20F5"/>
    <w:rsid w:val="00FB55D1"/>
    <w:rsid w:val="00FC0274"/>
    <w:rsid w:val="00FC1124"/>
    <w:rsid w:val="00FC44F8"/>
    <w:rsid w:val="00FC4C73"/>
    <w:rsid w:val="00FC53A1"/>
    <w:rsid w:val="00FC75BF"/>
    <w:rsid w:val="00FD0745"/>
    <w:rsid w:val="00FD1AB0"/>
    <w:rsid w:val="00FD5597"/>
    <w:rsid w:val="00FE3F39"/>
    <w:rsid w:val="00FE70F5"/>
    <w:rsid w:val="00FF26D5"/>
    <w:rsid w:val="00FF3079"/>
    <w:rsid w:val="00FF6E49"/>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714DCC"/>
  <w15:docId w15:val="{88552965-98DE-4B93-B849-D4C52CA54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lsdException w:name="heading 6" w:semiHidden="1" w:unhideWhenUsed="1" w:qFormat="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847EA"/>
    <w:rPr>
      <w:rFonts w:ascii="Arial" w:hAnsi="Arial"/>
      <w:szCs w:val="24"/>
      <w:lang w:eastAsia="en-US"/>
    </w:rPr>
  </w:style>
  <w:style w:type="paragraph" w:styleId="Heading1">
    <w:name w:val="heading 1"/>
    <w:basedOn w:val="Normal"/>
    <w:next w:val="Normal"/>
    <w:qFormat/>
    <w:rsid w:val="003102CF"/>
    <w:pPr>
      <w:keepNext/>
      <w:pageBreakBefore/>
      <w:numPr>
        <w:numId w:val="15"/>
      </w:numPr>
      <w:tabs>
        <w:tab w:val="clear" w:pos="710"/>
        <w:tab w:val="left" w:pos="851"/>
      </w:tabs>
      <w:spacing w:before="360" w:after="120"/>
      <w:ind w:left="0"/>
      <w:outlineLvl w:val="0"/>
    </w:pPr>
    <w:rPr>
      <w:rFonts w:cs="Arial"/>
      <w:b/>
      <w:bCs/>
      <w:kern w:val="32"/>
      <w:sz w:val="32"/>
      <w:szCs w:val="32"/>
    </w:rPr>
  </w:style>
  <w:style w:type="paragraph" w:styleId="Heading2">
    <w:name w:val="heading 2"/>
    <w:basedOn w:val="Normal"/>
    <w:next w:val="Normal"/>
    <w:qFormat/>
    <w:rsid w:val="003102CF"/>
    <w:pPr>
      <w:keepNext/>
      <w:widowControl w:val="0"/>
      <w:numPr>
        <w:ilvl w:val="1"/>
        <w:numId w:val="15"/>
      </w:numPr>
      <w:tabs>
        <w:tab w:val="clear" w:pos="1475"/>
        <w:tab w:val="num" w:pos="993"/>
      </w:tabs>
      <w:spacing w:before="360" w:after="120"/>
      <w:ind w:left="0"/>
      <w:outlineLvl w:val="1"/>
    </w:pPr>
    <w:rPr>
      <w:rFonts w:cs="Arial"/>
      <w:b/>
      <w:bCs/>
      <w:iCs/>
      <w:sz w:val="32"/>
      <w:szCs w:val="28"/>
    </w:rPr>
  </w:style>
  <w:style w:type="paragraph" w:styleId="Heading3">
    <w:name w:val="heading 3"/>
    <w:basedOn w:val="Heading2"/>
    <w:next w:val="Normal"/>
    <w:qFormat/>
    <w:rsid w:val="003102CF"/>
    <w:pPr>
      <w:numPr>
        <w:ilvl w:val="2"/>
      </w:numPr>
      <w:tabs>
        <w:tab w:val="clear" w:pos="2297"/>
        <w:tab w:val="left" w:pos="1418"/>
      </w:tabs>
      <w:ind w:left="0"/>
      <w:outlineLvl w:val="2"/>
    </w:pPr>
    <w:rPr>
      <w:bCs w:val="0"/>
      <w:szCs w:val="26"/>
    </w:rPr>
  </w:style>
  <w:style w:type="paragraph" w:styleId="Heading4">
    <w:name w:val="heading 4"/>
    <w:basedOn w:val="Heading3"/>
    <w:next w:val="Normal"/>
    <w:qFormat/>
    <w:rsid w:val="003102CF"/>
    <w:pPr>
      <w:numPr>
        <w:ilvl w:val="3"/>
      </w:numPr>
      <w:tabs>
        <w:tab w:val="clear" w:pos="1247"/>
        <w:tab w:val="clear" w:pos="1418"/>
        <w:tab w:val="left" w:pos="1560"/>
      </w:tabs>
      <w:outlineLvl w:val="3"/>
    </w:pPr>
    <w:rPr>
      <w:bCs/>
      <w:szCs w:val="28"/>
    </w:rPr>
  </w:style>
  <w:style w:type="paragraph" w:styleId="Heading5">
    <w:name w:val="heading 5"/>
    <w:aliases w:val="löschen"/>
    <w:basedOn w:val="Normal"/>
    <w:next w:val="Normal"/>
    <w:rsid w:val="009051EB"/>
    <w:pPr>
      <w:outlineLvl w:val="4"/>
    </w:pPr>
    <w:rPr>
      <w:rFonts w:ascii="Consolas" w:hAnsi="Consolas"/>
    </w:rPr>
  </w:style>
  <w:style w:type="paragraph" w:styleId="Heading6">
    <w:name w:val="heading 6"/>
    <w:basedOn w:val="Heading4"/>
    <w:next w:val="Normal"/>
    <w:qFormat/>
    <w:rsid w:val="003102CF"/>
    <w:pPr>
      <w:numPr>
        <w:ilvl w:val="4"/>
      </w:numPr>
      <w:tabs>
        <w:tab w:val="clear" w:pos="1560"/>
        <w:tab w:val="clear" w:pos="3240"/>
        <w:tab w:val="left" w:pos="1843"/>
      </w:tabs>
      <w:ind w:left="0" w:firstLine="0"/>
      <w:outlineLvl w:val="5"/>
    </w:pPr>
  </w:style>
  <w:style w:type="paragraph" w:styleId="Heading7">
    <w:name w:val="heading 7"/>
    <w:basedOn w:val="Normal"/>
    <w:next w:val="Normal"/>
    <w:rsid w:val="001D0BA2"/>
    <w:pPr>
      <w:spacing w:before="240" w:after="60"/>
      <w:outlineLvl w:val="6"/>
    </w:pPr>
    <w:rPr>
      <w:rFonts w:ascii="Times New Roman" w:hAnsi="Times New Roman"/>
      <w:sz w:val="24"/>
    </w:rPr>
  </w:style>
  <w:style w:type="paragraph" w:styleId="Heading8">
    <w:name w:val="heading 8"/>
    <w:basedOn w:val="Normal"/>
    <w:next w:val="Normal"/>
    <w:rsid w:val="001D0BA2"/>
    <w:pPr>
      <w:spacing w:before="240" w:after="60"/>
      <w:outlineLvl w:val="7"/>
    </w:pPr>
    <w:rPr>
      <w:rFonts w:ascii="Times New Roman" w:hAnsi="Times New Roman"/>
      <w:i/>
      <w:iCs/>
      <w:sz w:val="24"/>
    </w:rPr>
  </w:style>
  <w:style w:type="paragraph" w:styleId="Heading9">
    <w:name w:val="heading 9"/>
    <w:basedOn w:val="Normal"/>
    <w:next w:val="Normal"/>
    <w:link w:val="Heading9Char"/>
    <w:qFormat/>
    <w:rsid w:val="00AE27AA"/>
    <w:pPr>
      <w:spacing w:before="240" w:after="60"/>
      <w:outlineLvl w:val="8"/>
    </w:pPr>
    <w:rPr>
      <w:rFonts w:cs="Arial"/>
      <w:b/>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582DBE"/>
    <w:pPr>
      <w:tabs>
        <w:tab w:val="center" w:pos="4153"/>
        <w:tab w:val="right" w:pos="8306"/>
      </w:tabs>
    </w:pPr>
    <w:rPr>
      <w:sz w:val="16"/>
    </w:rPr>
  </w:style>
  <w:style w:type="paragraph" w:styleId="Title">
    <w:name w:val="Title"/>
    <w:basedOn w:val="Normal"/>
    <w:qFormat/>
    <w:rsid w:val="00395FC7"/>
    <w:pPr>
      <w:spacing w:before="480" w:after="480"/>
      <w:jc w:val="right"/>
      <w:outlineLvl w:val="0"/>
    </w:pPr>
    <w:rPr>
      <w:rFonts w:cs="Arial"/>
      <w:b/>
      <w:bCs/>
      <w:kern w:val="28"/>
      <w:sz w:val="72"/>
      <w:szCs w:val="72"/>
    </w:rPr>
  </w:style>
  <w:style w:type="paragraph" w:customStyle="1" w:styleId="NormalAbsatz">
    <w:name w:val="Normal Absatz"/>
    <w:basedOn w:val="Normal"/>
    <w:rsid w:val="00582DBE"/>
    <w:pPr>
      <w:spacing w:before="120" w:after="120"/>
    </w:pPr>
  </w:style>
  <w:style w:type="paragraph" w:styleId="Footer">
    <w:name w:val="footer"/>
    <w:basedOn w:val="Normal"/>
    <w:pPr>
      <w:pBdr>
        <w:top w:val="single" w:sz="4" w:space="1" w:color="auto"/>
      </w:pBdr>
      <w:tabs>
        <w:tab w:val="center" w:pos="4961"/>
        <w:tab w:val="right" w:pos="9923"/>
      </w:tabs>
      <w:spacing w:line="200" w:lineRule="exact"/>
    </w:pPr>
    <w:rPr>
      <w:sz w:val="16"/>
    </w:rPr>
  </w:style>
  <w:style w:type="paragraph" w:styleId="Subtitle">
    <w:name w:val="Subtitle"/>
    <w:basedOn w:val="Normal"/>
    <w:next w:val="Normal"/>
    <w:rsid w:val="00582DBE"/>
    <w:pPr>
      <w:spacing w:before="240"/>
    </w:pPr>
    <w:rPr>
      <w:rFonts w:cs="Arial"/>
      <w:b/>
    </w:rPr>
  </w:style>
  <w:style w:type="paragraph" w:styleId="ListBullet">
    <w:name w:val="List Bullet"/>
    <w:basedOn w:val="NormalAbsatz"/>
    <w:autoRedefine/>
    <w:rsid w:val="00582DBE"/>
    <w:pPr>
      <w:numPr>
        <w:numId w:val="2"/>
      </w:numPr>
      <w:spacing w:before="60" w:after="60"/>
    </w:pPr>
  </w:style>
  <w:style w:type="paragraph" w:styleId="ListBullet2">
    <w:name w:val="List Bullet 2"/>
    <w:basedOn w:val="NormalAbsatz"/>
    <w:rsid w:val="00582DBE"/>
    <w:pPr>
      <w:numPr>
        <w:numId w:val="1"/>
      </w:numPr>
      <w:tabs>
        <w:tab w:val="clear" w:pos="360"/>
        <w:tab w:val="left" w:pos="397"/>
      </w:tabs>
      <w:spacing w:before="60" w:after="60"/>
      <w:ind w:left="397" w:hanging="397"/>
    </w:pPr>
  </w:style>
  <w:style w:type="paragraph" w:styleId="List">
    <w:name w:val="List"/>
    <w:basedOn w:val="NormalAbsatz"/>
    <w:rsid w:val="00582DBE"/>
    <w:pPr>
      <w:numPr>
        <w:numId w:val="3"/>
      </w:numPr>
      <w:tabs>
        <w:tab w:val="left" w:pos="397"/>
      </w:tabs>
      <w:spacing w:before="60" w:after="60"/>
      <w:ind w:left="397" w:hanging="397"/>
    </w:pPr>
  </w:style>
  <w:style w:type="paragraph" w:styleId="Index1">
    <w:name w:val="index 1"/>
    <w:basedOn w:val="Normal"/>
    <w:next w:val="Normal"/>
    <w:pPr>
      <w:ind w:left="227" w:hanging="227"/>
    </w:pPr>
  </w:style>
  <w:style w:type="paragraph" w:styleId="Index2">
    <w:name w:val="index 2"/>
    <w:basedOn w:val="Normal"/>
    <w:next w:val="Normal"/>
    <w:pPr>
      <w:ind w:left="454" w:hanging="227"/>
    </w:pPr>
  </w:style>
  <w:style w:type="paragraph" w:styleId="TOC1">
    <w:name w:val="toc 1"/>
    <w:basedOn w:val="Normal"/>
    <w:next w:val="Normal"/>
    <w:uiPriority w:val="39"/>
    <w:rsid w:val="00E839B7"/>
    <w:pPr>
      <w:pBdr>
        <w:bottom w:val="single" w:sz="4" w:space="1" w:color="auto"/>
      </w:pBdr>
      <w:tabs>
        <w:tab w:val="left" w:pos="851"/>
        <w:tab w:val="right" w:leader="dot" w:pos="9923"/>
      </w:tabs>
      <w:spacing w:before="120"/>
    </w:pPr>
    <w:rPr>
      <w:b/>
    </w:rPr>
  </w:style>
  <w:style w:type="paragraph" w:styleId="TOC2">
    <w:name w:val="toc 2"/>
    <w:basedOn w:val="Normal"/>
    <w:next w:val="Normal"/>
    <w:uiPriority w:val="39"/>
    <w:pPr>
      <w:tabs>
        <w:tab w:val="left" w:pos="851"/>
        <w:tab w:val="right" w:leader="dot" w:pos="9923"/>
      </w:tabs>
      <w:ind w:left="113"/>
    </w:pPr>
  </w:style>
  <w:style w:type="paragraph" w:styleId="TOC3">
    <w:name w:val="toc 3"/>
    <w:basedOn w:val="Normal"/>
    <w:next w:val="Normal"/>
    <w:uiPriority w:val="39"/>
    <w:pPr>
      <w:tabs>
        <w:tab w:val="left" w:pos="851"/>
        <w:tab w:val="right" w:leader="dot" w:pos="9923"/>
      </w:tabs>
      <w:ind w:left="113"/>
    </w:pPr>
  </w:style>
  <w:style w:type="paragraph" w:styleId="TOC4">
    <w:name w:val="toc 4"/>
    <w:basedOn w:val="Normal"/>
    <w:next w:val="Normal"/>
    <w:uiPriority w:val="39"/>
    <w:pPr>
      <w:tabs>
        <w:tab w:val="left" w:pos="851"/>
        <w:tab w:val="right" w:leader="dot" w:pos="9923"/>
      </w:tabs>
      <w:ind w:left="113"/>
    </w:pPr>
  </w:style>
  <w:style w:type="character" w:styleId="Hyperlink">
    <w:name w:val="Hyperlink"/>
    <w:basedOn w:val="DefaultParagraphFont"/>
    <w:uiPriority w:val="99"/>
    <w:rsid w:val="00582DBE"/>
    <w:rPr>
      <w:rFonts w:ascii="Arial" w:hAnsi="Arial"/>
      <w:color w:val="0000FF"/>
      <w:sz w:val="20"/>
      <w:u w:val="single"/>
    </w:rPr>
  </w:style>
  <w:style w:type="paragraph" w:styleId="IndexHeading">
    <w:name w:val="index heading"/>
    <w:basedOn w:val="Subtitle"/>
    <w:next w:val="Index1"/>
    <w:semiHidden/>
  </w:style>
  <w:style w:type="paragraph" w:styleId="TOAHeading">
    <w:name w:val="toa heading"/>
    <w:basedOn w:val="Subtitle"/>
    <w:next w:val="Normal"/>
    <w:semiHidden/>
    <w:pPr>
      <w:spacing w:before="120"/>
    </w:pPr>
    <w:rPr>
      <w:bCs/>
    </w:rPr>
  </w:style>
  <w:style w:type="paragraph" w:styleId="TOC5">
    <w:name w:val="toc 5"/>
    <w:basedOn w:val="Normal"/>
    <w:next w:val="Normal"/>
    <w:autoRedefine/>
    <w:uiPriority w:val="39"/>
    <w:pPr>
      <w:ind w:left="880"/>
    </w:pPr>
  </w:style>
  <w:style w:type="paragraph" w:styleId="TableofAuthorities">
    <w:name w:val="table of authorities"/>
    <w:basedOn w:val="Normal"/>
    <w:next w:val="Normal"/>
    <w:semiHidden/>
    <w:pPr>
      <w:ind w:left="220" w:hanging="220"/>
    </w:pPr>
  </w:style>
  <w:style w:type="paragraph" w:customStyle="1" w:styleId="Normal10pt">
    <w:name w:val="Normal 10pt"/>
    <w:basedOn w:val="Normal"/>
    <w:semiHidden/>
    <w:rsid w:val="001D0BA2"/>
  </w:style>
  <w:style w:type="paragraph" w:styleId="TOC6">
    <w:name w:val="toc 6"/>
    <w:basedOn w:val="Normal"/>
    <w:next w:val="Normal"/>
    <w:autoRedefine/>
    <w:uiPriority w:val="39"/>
    <w:pPr>
      <w:ind w:left="1100"/>
    </w:pPr>
  </w:style>
  <w:style w:type="paragraph" w:styleId="TOC7">
    <w:name w:val="toc 7"/>
    <w:basedOn w:val="Normal"/>
    <w:next w:val="Normal"/>
    <w:autoRedefine/>
    <w:uiPriority w:val="39"/>
    <w:pPr>
      <w:ind w:left="1320"/>
    </w:pPr>
  </w:style>
  <w:style w:type="paragraph" w:styleId="TOC8">
    <w:name w:val="toc 8"/>
    <w:basedOn w:val="Normal"/>
    <w:next w:val="Normal"/>
    <w:autoRedefine/>
    <w:uiPriority w:val="39"/>
    <w:pPr>
      <w:ind w:left="1540"/>
    </w:pPr>
  </w:style>
  <w:style w:type="paragraph" w:styleId="TOC9">
    <w:name w:val="toc 9"/>
    <w:basedOn w:val="Normal"/>
    <w:next w:val="Normal"/>
    <w:autoRedefine/>
    <w:uiPriority w:val="39"/>
    <w:pPr>
      <w:ind w:left="1760"/>
    </w:pPr>
  </w:style>
  <w:style w:type="paragraph" w:styleId="HTMLAddress">
    <w:name w:val="HTML Address"/>
    <w:basedOn w:val="Normal"/>
    <w:semiHidden/>
    <w:rsid w:val="001D0BA2"/>
    <w:rPr>
      <w:i/>
      <w:iCs/>
    </w:rPr>
  </w:style>
  <w:style w:type="character" w:styleId="HTMLAcronym">
    <w:name w:val="HTML Acronym"/>
    <w:basedOn w:val="DefaultParagraphFont"/>
    <w:semiHidden/>
    <w:rsid w:val="001D0BA2"/>
  </w:style>
  <w:style w:type="character" w:styleId="HTMLSample">
    <w:name w:val="HTML Sample"/>
    <w:basedOn w:val="DefaultParagraphFont"/>
    <w:semiHidden/>
    <w:rsid w:val="001D0BA2"/>
    <w:rPr>
      <w:rFonts w:ascii="Courier New" w:hAnsi="Courier New" w:cs="Courier New"/>
    </w:rPr>
  </w:style>
  <w:style w:type="character" w:styleId="HTMLCode">
    <w:name w:val="HTML Code"/>
    <w:basedOn w:val="DefaultParagraphFont"/>
    <w:uiPriority w:val="99"/>
    <w:semiHidden/>
    <w:rsid w:val="001D0BA2"/>
    <w:rPr>
      <w:rFonts w:ascii="Courier New" w:hAnsi="Courier New" w:cs="Courier New"/>
      <w:sz w:val="20"/>
      <w:szCs w:val="20"/>
    </w:rPr>
  </w:style>
  <w:style w:type="character" w:styleId="HTMLDefinition">
    <w:name w:val="HTML Definition"/>
    <w:basedOn w:val="DefaultParagraphFont"/>
    <w:semiHidden/>
    <w:rsid w:val="001D0BA2"/>
    <w:rPr>
      <w:i/>
      <w:iCs/>
    </w:rPr>
  </w:style>
  <w:style w:type="character" w:styleId="HTMLTypewriter">
    <w:name w:val="HTML Typewriter"/>
    <w:basedOn w:val="DefaultParagraphFont"/>
    <w:semiHidden/>
    <w:rsid w:val="001D0BA2"/>
    <w:rPr>
      <w:rFonts w:ascii="Courier New" w:hAnsi="Courier New" w:cs="Courier New"/>
      <w:sz w:val="20"/>
      <w:szCs w:val="20"/>
    </w:rPr>
  </w:style>
  <w:style w:type="character" w:styleId="HTMLKeyboard">
    <w:name w:val="HTML Keyboard"/>
    <w:basedOn w:val="DefaultParagraphFont"/>
    <w:semiHidden/>
    <w:rsid w:val="001D0BA2"/>
    <w:rPr>
      <w:rFonts w:ascii="Courier New" w:hAnsi="Courier New" w:cs="Courier New"/>
      <w:sz w:val="20"/>
      <w:szCs w:val="20"/>
    </w:rPr>
  </w:style>
  <w:style w:type="character" w:styleId="HTMLVariable">
    <w:name w:val="HTML Variable"/>
    <w:basedOn w:val="DefaultParagraphFont"/>
    <w:semiHidden/>
    <w:rsid w:val="001D0BA2"/>
    <w:rPr>
      <w:i/>
      <w:iCs/>
    </w:rPr>
  </w:style>
  <w:style w:type="paragraph" w:styleId="HTMLPreformatted">
    <w:name w:val="HTML Preformatted"/>
    <w:basedOn w:val="Normal"/>
    <w:link w:val="HTMLPreformattedChar"/>
    <w:uiPriority w:val="99"/>
    <w:semiHidden/>
    <w:rsid w:val="001D0BA2"/>
    <w:rPr>
      <w:rFonts w:ascii="Courier New" w:hAnsi="Courier New" w:cs="Courier New"/>
      <w:szCs w:val="20"/>
    </w:rPr>
  </w:style>
  <w:style w:type="character" w:styleId="HTMLCite">
    <w:name w:val="HTML Cite"/>
    <w:basedOn w:val="DefaultParagraphFont"/>
    <w:semiHidden/>
    <w:rsid w:val="001D0BA2"/>
    <w:rPr>
      <w:i/>
      <w:iCs/>
    </w:rPr>
  </w:style>
  <w:style w:type="character" w:styleId="Emphasis">
    <w:name w:val="Emphasis"/>
    <w:basedOn w:val="DefaultParagraphFont"/>
    <w:uiPriority w:val="20"/>
    <w:rsid w:val="001D0BA2"/>
    <w:rPr>
      <w:i/>
      <w:iCs/>
    </w:rPr>
  </w:style>
  <w:style w:type="paragraph" w:styleId="List4">
    <w:name w:val="List 4"/>
    <w:basedOn w:val="Normal"/>
    <w:semiHidden/>
    <w:rsid w:val="001D0BA2"/>
    <w:pPr>
      <w:ind w:left="1132" w:hanging="283"/>
    </w:pPr>
  </w:style>
  <w:style w:type="paragraph" w:styleId="List5">
    <w:name w:val="List 5"/>
    <w:basedOn w:val="Normal"/>
    <w:semiHidden/>
    <w:rsid w:val="001D0BA2"/>
    <w:pPr>
      <w:ind w:left="1415" w:hanging="283"/>
    </w:pPr>
  </w:style>
  <w:style w:type="paragraph" w:styleId="ListContinue">
    <w:name w:val="List Continue"/>
    <w:basedOn w:val="Normal"/>
    <w:semiHidden/>
    <w:rsid w:val="001D0BA2"/>
    <w:pPr>
      <w:spacing w:after="120"/>
      <w:ind w:left="283"/>
    </w:pPr>
  </w:style>
  <w:style w:type="paragraph" w:styleId="ListContinue2">
    <w:name w:val="List Continue 2"/>
    <w:basedOn w:val="Normal"/>
    <w:semiHidden/>
    <w:rsid w:val="001D0BA2"/>
    <w:pPr>
      <w:spacing w:after="120"/>
      <w:ind w:left="566"/>
    </w:pPr>
  </w:style>
  <w:style w:type="paragraph" w:styleId="ListContinue3">
    <w:name w:val="List Continue 3"/>
    <w:basedOn w:val="Normal"/>
    <w:semiHidden/>
    <w:rsid w:val="001D0BA2"/>
    <w:pPr>
      <w:spacing w:after="120"/>
      <w:ind w:left="849"/>
    </w:pPr>
  </w:style>
  <w:style w:type="paragraph" w:styleId="ListContinue4">
    <w:name w:val="List Continue 4"/>
    <w:basedOn w:val="Normal"/>
    <w:semiHidden/>
    <w:rsid w:val="001D0BA2"/>
    <w:pPr>
      <w:spacing w:after="120"/>
      <w:ind w:left="1132"/>
    </w:pPr>
  </w:style>
  <w:style w:type="paragraph" w:styleId="ListContinue5">
    <w:name w:val="List Continue 5"/>
    <w:basedOn w:val="Normal"/>
    <w:semiHidden/>
    <w:rsid w:val="001D0BA2"/>
    <w:pPr>
      <w:spacing w:after="120"/>
      <w:ind w:left="1415"/>
    </w:pPr>
  </w:style>
  <w:style w:type="paragraph" w:styleId="ListNumber">
    <w:name w:val="List Number"/>
    <w:basedOn w:val="Normal"/>
    <w:semiHidden/>
    <w:rsid w:val="001D0BA2"/>
    <w:pPr>
      <w:numPr>
        <w:numId w:val="7"/>
      </w:numPr>
    </w:pPr>
  </w:style>
  <w:style w:type="paragraph" w:styleId="ListNumber2">
    <w:name w:val="List Number 2"/>
    <w:basedOn w:val="Normal"/>
    <w:semiHidden/>
    <w:rsid w:val="001D0BA2"/>
    <w:pPr>
      <w:numPr>
        <w:numId w:val="8"/>
      </w:numPr>
    </w:pPr>
  </w:style>
  <w:style w:type="paragraph" w:styleId="ListNumber3">
    <w:name w:val="List Number 3"/>
    <w:basedOn w:val="Normal"/>
    <w:semiHidden/>
    <w:rsid w:val="001D0BA2"/>
    <w:pPr>
      <w:numPr>
        <w:numId w:val="9"/>
      </w:numPr>
    </w:pPr>
  </w:style>
  <w:style w:type="paragraph" w:styleId="ListNumber4">
    <w:name w:val="List Number 4"/>
    <w:basedOn w:val="Normal"/>
    <w:semiHidden/>
    <w:rsid w:val="001D0BA2"/>
    <w:pPr>
      <w:numPr>
        <w:numId w:val="10"/>
      </w:numPr>
    </w:pPr>
  </w:style>
  <w:style w:type="paragraph" w:styleId="ListNumber5">
    <w:name w:val="List Number 5"/>
    <w:basedOn w:val="Normal"/>
    <w:semiHidden/>
    <w:rsid w:val="001D0BA2"/>
    <w:pPr>
      <w:numPr>
        <w:numId w:val="11"/>
      </w:numPr>
    </w:pPr>
  </w:style>
  <w:style w:type="paragraph" w:styleId="MessageHeader">
    <w:name w:val="Message Header"/>
    <w:basedOn w:val="Normal"/>
    <w:semiHidden/>
    <w:rsid w:val="001D0BA2"/>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rPr>
  </w:style>
  <w:style w:type="paragraph" w:styleId="PlainText">
    <w:name w:val="Plain Text"/>
    <w:basedOn w:val="Normal"/>
    <w:semiHidden/>
    <w:rsid w:val="001D0BA2"/>
    <w:rPr>
      <w:rFonts w:ascii="Courier New" w:hAnsi="Courier New" w:cs="Courier New"/>
      <w:szCs w:val="20"/>
    </w:rPr>
  </w:style>
  <w:style w:type="paragraph" w:styleId="NormalWeb">
    <w:name w:val="Normal (Web)"/>
    <w:basedOn w:val="Normal"/>
    <w:uiPriority w:val="99"/>
    <w:semiHidden/>
    <w:rsid w:val="001D0BA2"/>
    <w:rPr>
      <w:rFonts w:ascii="Times New Roman" w:hAnsi="Times New Roman"/>
      <w:sz w:val="24"/>
    </w:rPr>
  </w:style>
  <w:style w:type="table" w:styleId="Table3Deffects1">
    <w:name w:val="Table 3D effects 1"/>
    <w:basedOn w:val="TableNormal"/>
    <w:semiHidden/>
    <w:rsid w:val="001D0BA2"/>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1D0BA2"/>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1D0BA2"/>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imple2">
    <w:name w:val="Table Simple 2"/>
    <w:basedOn w:val="TableNormal"/>
    <w:semiHidden/>
    <w:rsid w:val="001D0BA2"/>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1D0BA2"/>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1D0BA2"/>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1D0BA2"/>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1D0BA2"/>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1D0BA2"/>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1D0BA2"/>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1D0BA2"/>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1D0BA2"/>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1D0BA2"/>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1D0BA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1D0BA2"/>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1D0BA2"/>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1D0BA2"/>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1D0BA2"/>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1D0BA2"/>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1D0BA2"/>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1D0BA2"/>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1D0BA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1D0BA2"/>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1D0BA2"/>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1D0BA2"/>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1D0BA2"/>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1D0BA2"/>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1D0BA2"/>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1D0BA2"/>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1D0BA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1D0BA2"/>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1D0BA2"/>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1D0BA2"/>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1D0BA2"/>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1D0BA2"/>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1D0BA2"/>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1D0BA2"/>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1D0BA2"/>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1D0BA2"/>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1D0BA2"/>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Grid">
    <w:name w:val="Table Grid"/>
    <w:basedOn w:val="TableNormal"/>
    <w:rsid w:val="001D0B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Theme">
    <w:name w:val="Table Theme"/>
    <w:basedOn w:val="TableNormal"/>
    <w:semiHidden/>
    <w:rsid w:val="001D0BA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semiHidden/>
    <w:rsid w:val="001D0BA2"/>
    <w:pPr>
      <w:spacing w:after="120"/>
    </w:pPr>
  </w:style>
  <w:style w:type="paragraph" w:styleId="BodyText2">
    <w:name w:val="Body Text 2"/>
    <w:basedOn w:val="Normal"/>
    <w:semiHidden/>
    <w:rsid w:val="001D0BA2"/>
    <w:pPr>
      <w:spacing w:after="120" w:line="480" w:lineRule="auto"/>
    </w:pPr>
  </w:style>
  <w:style w:type="paragraph" w:styleId="BodyText3">
    <w:name w:val="Body Text 3"/>
    <w:basedOn w:val="Normal"/>
    <w:semiHidden/>
    <w:rsid w:val="001D0BA2"/>
    <w:pPr>
      <w:spacing w:after="120"/>
    </w:pPr>
    <w:rPr>
      <w:sz w:val="16"/>
      <w:szCs w:val="16"/>
    </w:rPr>
  </w:style>
  <w:style w:type="paragraph" w:styleId="BodyTextIndent2">
    <w:name w:val="Body Text Indent 2"/>
    <w:basedOn w:val="Normal"/>
    <w:semiHidden/>
    <w:rsid w:val="001D0BA2"/>
    <w:pPr>
      <w:spacing w:after="120" w:line="480" w:lineRule="auto"/>
      <w:ind w:left="283"/>
    </w:pPr>
  </w:style>
  <w:style w:type="paragraph" w:styleId="BodyTextIndent3">
    <w:name w:val="Body Text Indent 3"/>
    <w:basedOn w:val="Normal"/>
    <w:semiHidden/>
    <w:rsid w:val="001D0BA2"/>
    <w:pPr>
      <w:spacing w:after="120"/>
      <w:ind w:left="283"/>
    </w:pPr>
    <w:rPr>
      <w:sz w:val="16"/>
      <w:szCs w:val="16"/>
    </w:rPr>
  </w:style>
  <w:style w:type="paragraph" w:styleId="BodyTextFirstIndent">
    <w:name w:val="Body Text First Indent"/>
    <w:basedOn w:val="BodyText"/>
    <w:semiHidden/>
    <w:rsid w:val="001D0BA2"/>
    <w:pPr>
      <w:ind w:firstLine="210"/>
    </w:pPr>
  </w:style>
  <w:style w:type="paragraph" w:styleId="BodyTextIndent">
    <w:name w:val="Body Text Indent"/>
    <w:basedOn w:val="Normal"/>
    <w:semiHidden/>
    <w:rsid w:val="001D0BA2"/>
    <w:pPr>
      <w:spacing w:after="120"/>
      <w:ind w:left="283"/>
    </w:pPr>
  </w:style>
  <w:style w:type="paragraph" w:styleId="BodyTextFirstIndent2">
    <w:name w:val="Body Text First Indent 2"/>
    <w:basedOn w:val="BodyTextIndent"/>
    <w:semiHidden/>
    <w:rsid w:val="001D0BA2"/>
    <w:pPr>
      <w:ind w:firstLine="210"/>
    </w:pPr>
  </w:style>
  <w:style w:type="paragraph" w:styleId="EnvelopeReturn">
    <w:name w:val="envelope return"/>
    <w:basedOn w:val="Normal"/>
    <w:semiHidden/>
    <w:rsid w:val="001D0BA2"/>
    <w:rPr>
      <w:rFonts w:cs="Arial"/>
      <w:szCs w:val="20"/>
    </w:rPr>
  </w:style>
  <w:style w:type="paragraph" w:styleId="EnvelopeAddress">
    <w:name w:val="envelope address"/>
    <w:basedOn w:val="Normal"/>
    <w:semiHidden/>
    <w:rsid w:val="001D0BA2"/>
    <w:pPr>
      <w:framePr w:w="7920" w:h="1980" w:hRule="exact" w:hSpace="180" w:wrap="auto" w:hAnchor="page" w:xAlign="center" w:yAlign="bottom"/>
      <w:ind w:left="2880"/>
    </w:pPr>
    <w:rPr>
      <w:rFonts w:cs="Arial"/>
      <w:sz w:val="24"/>
    </w:rPr>
  </w:style>
  <w:style w:type="paragraph" w:styleId="Signature">
    <w:name w:val="Signature"/>
    <w:basedOn w:val="Normal"/>
    <w:semiHidden/>
    <w:rsid w:val="001D0BA2"/>
    <w:pPr>
      <w:ind w:left="4252"/>
    </w:pPr>
  </w:style>
  <w:style w:type="paragraph" w:styleId="Salutation">
    <w:name w:val="Salutation"/>
    <w:basedOn w:val="Normal"/>
    <w:next w:val="Normal"/>
    <w:semiHidden/>
    <w:rsid w:val="001D0BA2"/>
    <w:pPr>
      <w:spacing w:after="220"/>
    </w:pPr>
  </w:style>
  <w:style w:type="numbering" w:styleId="111111">
    <w:name w:val="Outline List 2"/>
    <w:basedOn w:val="NoList"/>
    <w:semiHidden/>
    <w:rsid w:val="004811FB"/>
    <w:pPr>
      <w:numPr>
        <w:numId w:val="12"/>
      </w:numPr>
    </w:pPr>
  </w:style>
  <w:style w:type="numbering" w:styleId="1ai">
    <w:name w:val="Outline List 1"/>
    <w:basedOn w:val="NoList"/>
    <w:semiHidden/>
    <w:rsid w:val="004811FB"/>
    <w:pPr>
      <w:numPr>
        <w:numId w:val="13"/>
      </w:numPr>
    </w:pPr>
  </w:style>
  <w:style w:type="paragraph" w:styleId="ListBullet3">
    <w:name w:val="List Bullet 3"/>
    <w:basedOn w:val="Normal"/>
    <w:semiHidden/>
    <w:rsid w:val="004811FB"/>
    <w:pPr>
      <w:numPr>
        <w:numId w:val="4"/>
      </w:numPr>
    </w:pPr>
  </w:style>
  <w:style w:type="paragraph" w:styleId="ListBullet4">
    <w:name w:val="List Bullet 4"/>
    <w:basedOn w:val="Normal"/>
    <w:semiHidden/>
    <w:rsid w:val="004811FB"/>
    <w:pPr>
      <w:numPr>
        <w:numId w:val="5"/>
      </w:numPr>
    </w:pPr>
  </w:style>
  <w:style w:type="paragraph" w:styleId="ListBullet5">
    <w:name w:val="List Bullet 5"/>
    <w:basedOn w:val="Normal"/>
    <w:semiHidden/>
    <w:rsid w:val="004811FB"/>
    <w:pPr>
      <w:numPr>
        <w:numId w:val="6"/>
      </w:numPr>
    </w:pPr>
  </w:style>
  <w:style w:type="character" w:styleId="FollowedHyperlink">
    <w:name w:val="FollowedHyperlink"/>
    <w:basedOn w:val="DefaultParagraphFont"/>
    <w:semiHidden/>
    <w:rsid w:val="004811FB"/>
    <w:rPr>
      <w:color w:val="800080"/>
      <w:u w:val="single"/>
    </w:rPr>
  </w:style>
  <w:style w:type="character" w:styleId="PageNumber">
    <w:name w:val="page number"/>
    <w:basedOn w:val="DefaultParagraphFont"/>
    <w:rsid w:val="004811FB"/>
    <w:rPr>
      <w:rFonts w:ascii="Arial" w:hAnsi="Arial"/>
      <w:sz w:val="16"/>
      <w:szCs w:val="16"/>
    </w:rPr>
  </w:style>
  <w:style w:type="table" w:styleId="TableContemporary">
    <w:name w:val="Table Contemporary"/>
    <w:basedOn w:val="TableNormal"/>
    <w:semiHidden/>
    <w:rsid w:val="00266B9C"/>
    <w:rPr>
      <w:rFonts w:ascii="Arial" w:hAnsi="Arial"/>
      <w:sz w:val="22"/>
      <w:szCs w:val="22"/>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vAlign w:val="center"/>
    </w:tc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rsid w:val="003F375F"/>
    <w:rPr>
      <w:rFonts w:ascii="Arial" w:hAnsi="Arial"/>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tcPr>
      <w:shd w:val="clear" w:color="auto" w:fill="auto"/>
      <w:vAlign w:val="center"/>
    </w:tcPr>
    <w:tblStylePr w:type="firstRow">
      <w:rPr>
        <w:rFonts w:ascii="Arial" w:hAnsi="Arial"/>
        <w:b/>
      </w:rPr>
      <w:tblPr/>
      <w:tcPr>
        <w:tcBorders>
          <w:bottom w:val="single" w:sz="6" w:space="0" w:color="008000"/>
        </w:tcBorders>
        <w:shd w:val="clear" w:color="auto" w:fill="auto"/>
      </w:tcPr>
    </w:tblStylePr>
    <w:tblStylePr w:type="lastRow">
      <w:tblPr/>
      <w:tcPr>
        <w:tcBorders>
          <w:top w:val="single" w:sz="6" w:space="0" w:color="008000"/>
        </w:tcBorders>
        <w:shd w:val="clear" w:color="auto" w:fill="auto"/>
      </w:tcPr>
    </w:tblStylePr>
  </w:style>
  <w:style w:type="paragraph" w:styleId="List2">
    <w:name w:val="List 2"/>
    <w:basedOn w:val="Normal"/>
    <w:semiHidden/>
    <w:rsid w:val="004811FB"/>
    <w:pPr>
      <w:ind w:left="566" w:hanging="283"/>
    </w:pPr>
  </w:style>
  <w:style w:type="paragraph" w:styleId="List3">
    <w:name w:val="List 3"/>
    <w:basedOn w:val="Normal"/>
    <w:semiHidden/>
    <w:rsid w:val="004811FB"/>
    <w:pPr>
      <w:ind w:left="849" w:hanging="283"/>
    </w:pPr>
  </w:style>
  <w:style w:type="numbering" w:styleId="ArticleSection">
    <w:name w:val="Outline List 3"/>
    <w:basedOn w:val="NoList"/>
    <w:semiHidden/>
    <w:rsid w:val="003F5EEE"/>
    <w:pPr>
      <w:numPr>
        <w:numId w:val="14"/>
      </w:numPr>
    </w:pPr>
  </w:style>
  <w:style w:type="paragraph" w:styleId="BlockText">
    <w:name w:val="Block Text"/>
    <w:basedOn w:val="Normal"/>
    <w:semiHidden/>
    <w:rsid w:val="003F5EEE"/>
    <w:pPr>
      <w:spacing w:after="120"/>
      <w:ind w:left="1440" w:right="1440"/>
    </w:pPr>
  </w:style>
  <w:style w:type="paragraph" w:styleId="Date">
    <w:name w:val="Date"/>
    <w:basedOn w:val="Normal"/>
    <w:next w:val="Normal"/>
    <w:semiHidden/>
    <w:rsid w:val="003F5EEE"/>
  </w:style>
  <w:style w:type="paragraph" w:styleId="E-mailSignature">
    <w:name w:val="E-mail Signature"/>
    <w:basedOn w:val="Normal"/>
    <w:semiHidden/>
    <w:rsid w:val="003F5EEE"/>
  </w:style>
  <w:style w:type="character" w:styleId="Strong">
    <w:name w:val="Strong"/>
    <w:basedOn w:val="DefaultParagraphFont"/>
    <w:rsid w:val="003F5EEE"/>
    <w:rPr>
      <w:b/>
      <w:bCs/>
    </w:rPr>
  </w:style>
  <w:style w:type="paragraph" w:styleId="NoteHeading">
    <w:name w:val="Note Heading"/>
    <w:basedOn w:val="Normal"/>
    <w:next w:val="Normal"/>
    <w:semiHidden/>
    <w:rsid w:val="003F5EEE"/>
  </w:style>
  <w:style w:type="character" w:styleId="LineNumber">
    <w:name w:val="line number"/>
    <w:basedOn w:val="DefaultParagraphFont"/>
    <w:rsid w:val="003F5EEE"/>
    <w:rPr>
      <w:rFonts w:ascii="Arial" w:hAnsi="Arial"/>
      <w:sz w:val="16"/>
    </w:rPr>
  </w:style>
  <w:style w:type="paragraph" w:styleId="NormalIndent">
    <w:name w:val="Normal Indent"/>
    <w:basedOn w:val="Normal"/>
    <w:rsid w:val="00582DBE"/>
    <w:pPr>
      <w:spacing w:before="120" w:after="120"/>
      <w:ind w:left="397"/>
    </w:pPr>
  </w:style>
  <w:style w:type="paragraph" w:styleId="Closing">
    <w:name w:val="Closing"/>
    <w:basedOn w:val="Normal"/>
    <w:semiHidden/>
    <w:rsid w:val="00582DBE"/>
    <w:pPr>
      <w:ind w:left="4252"/>
    </w:pPr>
  </w:style>
  <w:style w:type="paragraph" w:customStyle="1" w:styleId="Titel-Bericht">
    <w:name w:val="Titel-Bericht"/>
    <w:basedOn w:val="Normal"/>
    <w:next w:val="Normal"/>
    <w:rsid w:val="00EC25BA"/>
    <w:rPr>
      <w:b/>
      <w:sz w:val="44"/>
    </w:rPr>
  </w:style>
  <w:style w:type="character" w:styleId="PlaceholderText">
    <w:name w:val="Placeholder Text"/>
    <w:basedOn w:val="DefaultParagraphFont"/>
    <w:uiPriority w:val="99"/>
    <w:semiHidden/>
    <w:rsid w:val="004F65D8"/>
    <w:rPr>
      <w:color w:val="808080"/>
    </w:rPr>
  </w:style>
  <w:style w:type="paragraph" w:styleId="BalloonText">
    <w:name w:val="Balloon Text"/>
    <w:basedOn w:val="Normal"/>
    <w:link w:val="BalloonTextChar"/>
    <w:rsid w:val="004F65D8"/>
    <w:rPr>
      <w:rFonts w:ascii="Tahoma" w:hAnsi="Tahoma" w:cs="Tahoma"/>
      <w:sz w:val="16"/>
      <w:szCs w:val="16"/>
    </w:rPr>
  </w:style>
  <w:style w:type="character" w:customStyle="1" w:styleId="BalloonTextChar">
    <w:name w:val="Balloon Text Char"/>
    <w:basedOn w:val="DefaultParagraphFont"/>
    <w:link w:val="BalloonText"/>
    <w:rsid w:val="004F65D8"/>
    <w:rPr>
      <w:rFonts w:ascii="Tahoma" w:hAnsi="Tahoma" w:cs="Tahoma"/>
      <w:sz w:val="16"/>
      <w:szCs w:val="16"/>
      <w:lang w:eastAsia="en-US"/>
    </w:rPr>
  </w:style>
  <w:style w:type="paragraph" w:styleId="NoSpacing">
    <w:name w:val="No Spacing"/>
    <w:link w:val="NoSpacingChar"/>
    <w:uiPriority w:val="1"/>
    <w:rsid w:val="00C049E2"/>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C049E2"/>
    <w:rPr>
      <w:rFonts w:asciiTheme="minorHAnsi" w:eastAsiaTheme="minorEastAsia" w:hAnsiTheme="minorHAnsi" w:cstheme="minorBidi"/>
      <w:sz w:val="22"/>
      <w:szCs w:val="22"/>
    </w:rPr>
  </w:style>
  <w:style w:type="paragraph" w:styleId="TOCHeading">
    <w:name w:val="TOC Heading"/>
    <w:basedOn w:val="Heading1"/>
    <w:next w:val="Normal"/>
    <w:uiPriority w:val="39"/>
    <w:unhideWhenUsed/>
    <w:rsid w:val="00203F4B"/>
    <w:pPr>
      <w:keepLines/>
      <w:numPr>
        <w:numId w:val="0"/>
      </w:numPr>
      <w:tabs>
        <w:tab w:val="left" w:pos="709"/>
      </w:tabs>
      <w:spacing w:before="240" w:after="0" w:line="259" w:lineRule="auto"/>
      <w:outlineLvl w:val="9"/>
    </w:pPr>
    <w:rPr>
      <w:rFonts w:asciiTheme="majorHAnsi" w:eastAsiaTheme="majorEastAsia" w:hAnsiTheme="majorHAnsi" w:cstheme="majorBidi"/>
      <w:b w:val="0"/>
      <w:bCs w:val="0"/>
      <w:color w:val="365F91" w:themeColor="accent1" w:themeShade="BF"/>
      <w:kern w:val="0"/>
      <w:lang w:eastAsia="de-CH"/>
    </w:rPr>
  </w:style>
  <w:style w:type="character" w:styleId="SubtleEmphasis">
    <w:name w:val="Subtle Emphasis"/>
    <w:basedOn w:val="DefaultParagraphFont"/>
    <w:uiPriority w:val="19"/>
    <w:rsid w:val="0013492E"/>
    <w:rPr>
      <w:i/>
      <w:iCs/>
      <w:color w:val="404040" w:themeColor="text1" w:themeTint="BF"/>
    </w:rPr>
  </w:style>
  <w:style w:type="character" w:styleId="CommentReference">
    <w:name w:val="annotation reference"/>
    <w:basedOn w:val="DefaultParagraphFont"/>
    <w:semiHidden/>
    <w:unhideWhenUsed/>
    <w:rsid w:val="001B1C1F"/>
    <w:rPr>
      <w:sz w:val="16"/>
      <w:szCs w:val="16"/>
    </w:rPr>
  </w:style>
  <w:style w:type="paragraph" w:styleId="CommentText">
    <w:name w:val="annotation text"/>
    <w:basedOn w:val="Normal"/>
    <w:link w:val="CommentTextChar"/>
    <w:unhideWhenUsed/>
    <w:rsid w:val="001B1C1F"/>
    <w:rPr>
      <w:szCs w:val="20"/>
    </w:rPr>
  </w:style>
  <w:style w:type="character" w:customStyle="1" w:styleId="CommentTextChar">
    <w:name w:val="Comment Text Char"/>
    <w:basedOn w:val="DefaultParagraphFont"/>
    <w:link w:val="CommentText"/>
    <w:rsid w:val="001B1C1F"/>
    <w:rPr>
      <w:rFonts w:ascii="Arial" w:hAnsi="Arial"/>
      <w:lang w:eastAsia="en-US"/>
    </w:rPr>
  </w:style>
  <w:style w:type="paragraph" w:styleId="CommentSubject">
    <w:name w:val="annotation subject"/>
    <w:basedOn w:val="CommentText"/>
    <w:next w:val="CommentText"/>
    <w:link w:val="CommentSubjectChar"/>
    <w:semiHidden/>
    <w:unhideWhenUsed/>
    <w:rsid w:val="001B1C1F"/>
    <w:rPr>
      <w:b/>
      <w:bCs/>
    </w:rPr>
  </w:style>
  <w:style w:type="character" w:customStyle="1" w:styleId="CommentSubjectChar">
    <w:name w:val="Comment Subject Char"/>
    <w:basedOn w:val="CommentTextChar"/>
    <w:link w:val="CommentSubject"/>
    <w:semiHidden/>
    <w:rsid w:val="001B1C1F"/>
    <w:rPr>
      <w:rFonts w:ascii="Arial" w:hAnsi="Arial"/>
      <w:b/>
      <w:bCs/>
      <w:lang w:eastAsia="en-US"/>
    </w:rPr>
  </w:style>
  <w:style w:type="paragraph" w:styleId="Caption">
    <w:name w:val="caption"/>
    <w:basedOn w:val="Normal"/>
    <w:next w:val="Normal"/>
    <w:link w:val="CaptionChar"/>
    <w:unhideWhenUsed/>
    <w:qFormat/>
    <w:rsid w:val="004026D5"/>
    <w:pPr>
      <w:spacing w:after="200"/>
    </w:pPr>
    <w:rPr>
      <w:i/>
      <w:iCs/>
      <w:color w:val="1F497D" w:themeColor="text2"/>
      <w:sz w:val="18"/>
      <w:szCs w:val="18"/>
    </w:rPr>
  </w:style>
  <w:style w:type="character" w:styleId="UnresolvedMention">
    <w:name w:val="Unresolved Mention"/>
    <w:basedOn w:val="DefaultParagraphFont"/>
    <w:uiPriority w:val="99"/>
    <w:semiHidden/>
    <w:unhideWhenUsed/>
    <w:rsid w:val="004026D5"/>
    <w:rPr>
      <w:color w:val="605E5C"/>
      <w:shd w:val="clear" w:color="auto" w:fill="E1DFDD"/>
    </w:rPr>
  </w:style>
  <w:style w:type="paragraph" w:styleId="ListParagraph">
    <w:name w:val="List Paragraph"/>
    <w:basedOn w:val="Normal"/>
    <w:uiPriority w:val="34"/>
    <w:qFormat/>
    <w:rsid w:val="00063710"/>
    <w:pPr>
      <w:ind w:left="720"/>
      <w:contextualSpacing/>
    </w:pPr>
  </w:style>
  <w:style w:type="paragraph" w:styleId="TableofFigures">
    <w:name w:val="table of figures"/>
    <w:basedOn w:val="Normal"/>
    <w:next w:val="Normal"/>
    <w:uiPriority w:val="99"/>
    <w:unhideWhenUsed/>
    <w:rsid w:val="00C92289"/>
  </w:style>
  <w:style w:type="paragraph" w:styleId="Revision">
    <w:name w:val="Revision"/>
    <w:hidden/>
    <w:uiPriority w:val="99"/>
    <w:semiHidden/>
    <w:rsid w:val="0058057C"/>
    <w:rPr>
      <w:rFonts w:ascii="Arial" w:hAnsi="Arial"/>
      <w:szCs w:val="24"/>
      <w:lang w:eastAsia="en-US"/>
    </w:rPr>
  </w:style>
  <w:style w:type="paragraph" w:customStyle="1" w:styleId="Wichtigberschrift">
    <w:name w:val="Wichtig_Überschrift"/>
    <w:next w:val="WichtigInhalt"/>
    <w:link w:val="WichtigberschriftZchn"/>
    <w:qFormat/>
    <w:rsid w:val="000614B7"/>
    <w:pPr>
      <w:spacing w:before="120" w:after="60"/>
    </w:pPr>
    <w:rPr>
      <w:rFonts w:ascii="Arial" w:hAnsi="Arial"/>
      <w:color w:val="CC0000"/>
      <w:sz w:val="22"/>
      <w:szCs w:val="24"/>
      <w:lang w:eastAsia="en-US"/>
    </w:rPr>
  </w:style>
  <w:style w:type="paragraph" w:customStyle="1" w:styleId="WichtigInhalt">
    <w:name w:val="Wichtig_Inhalt"/>
    <w:next w:val="Normal"/>
    <w:link w:val="WichtigInhaltZchn"/>
    <w:qFormat/>
    <w:rsid w:val="00896A7F"/>
    <w:pPr>
      <w:pBdr>
        <w:top w:val="single" w:sz="4" w:space="5" w:color="CC0000"/>
        <w:left w:val="single" w:sz="48" w:space="10" w:color="FFFFFF" w:themeColor="background1"/>
        <w:bottom w:val="single" w:sz="4" w:space="5" w:color="CC0000"/>
        <w:right w:val="single" w:sz="48" w:space="10" w:color="FFFFFF" w:themeColor="background1"/>
      </w:pBdr>
      <w:shd w:val="clear" w:color="auto" w:fill="E8E8E8"/>
      <w:spacing w:after="240"/>
      <w:ind w:left="567" w:right="567"/>
    </w:pPr>
    <w:rPr>
      <w:rFonts w:ascii="Arial" w:hAnsi="Arial"/>
      <w:szCs w:val="24"/>
      <w:lang w:eastAsia="en-US"/>
    </w:rPr>
  </w:style>
  <w:style w:type="character" w:customStyle="1" w:styleId="WichtigberschriftZchn">
    <w:name w:val="Wichtig_Überschrift Zchn"/>
    <w:basedOn w:val="DefaultParagraphFont"/>
    <w:link w:val="Wichtigberschrift"/>
    <w:rsid w:val="000614B7"/>
    <w:rPr>
      <w:rFonts w:ascii="Arial" w:hAnsi="Arial"/>
      <w:color w:val="CC0000"/>
      <w:sz w:val="22"/>
      <w:szCs w:val="24"/>
      <w:lang w:eastAsia="en-US"/>
    </w:rPr>
  </w:style>
  <w:style w:type="character" w:customStyle="1" w:styleId="WichtigInhaltZchn">
    <w:name w:val="Wichtig_Inhalt Zchn"/>
    <w:basedOn w:val="DefaultParagraphFont"/>
    <w:link w:val="WichtigInhalt"/>
    <w:rsid w:val="00896A7F"/>
    <w:rPr>
      <w:rFonts w:ascii="Arial" w:hAnsi="Arial"/>
      <w:szCs w:val="24"/>
      <w:shd w:val="clear" w:color="auto" w:fill="E8E8E8"/>
      <w:lang w:eastAsia="en-US"/>
    </w:rPr>
  </w:style>
  <w:style w:type="paragraph" w:styleId="FootnoteText">
    <w:name w:val="footnote text"/>
    <w:basedOn w:val="Normal"/>
    <w:link w:val="FootnoteTextChar"/>
    <w:semiHidden/>
    <w:unhideWhenUsed/>
    <w:rsid w:val="003F3034"/>
    <w:rPr>
      <w:szCs w:val="20"/>
    </w:rPr>
  </w:style>
  <w:style w:type="character" w:customStyle="1" w:styleId="FootnoteTextChar">
    <w:name w:val="Footnote Text Char"/>
    <w:basedOn w:val="DefaultParagraphFont"/>
    <w:link w:val="FootnoteText"/>
    <w:semiHidden/>
    <w:rsid w:val="003F3034"/>
    <w:rPr>
      <w:rFonts w:ascii="Arial" w:hAnsi="Arial"/>
      <w:lang w:eastAsia="en-US"/>
    </w:rPr>
  </w:style>
  <w:style w:type="character" w:styleId="FootnoteReference">
    <w:name w:val="footnote reference"/>
    <w:basedOn w:val="DefaultParagraphFont"/>
    <w:semiHidden/>
    <w:unhideWhenUsed/>
    <w:rsid w:val="003F3034"/>
    <w:rPr>
      <w:vertAlign w:val="superscript"/>
    </w:rPr>
  </w:style>
  <w:style w:type="paragraph" w:customStyle="1" w:styleId="Code">
    <w:name w:val="Code"/>
    <w:link w:val="CodeZchn"/>
    <w:qFormat/>
    <w:rsid w:val="00A47BA0"/>
    <w:pPr>
      <w:pBdr>
        <w:top w:val="single" w:sz="48" w:space="8" w:color="262626"/>
        <w:left w:val="single" w:sz="36" w:space="4" w:color="009999"/>
        <w:bottom w:val="single" w:sz="48" w:space="8" w:color="262626"/>
        <w:right w:val="single" w:sz="36" w:space="4" w:color="262626"/>
      </w:pBdr>
      <w:shd w:val="clear" w:color="auto" w:fill="262626"/>
      <w:spacing w:before="240"/>
      <w:ind w:left="992" w:right="1701"/>
      <w:contextualSpacing/>
    </w:pPr>
    <w:rPr>
      <w:rFonts w:ascii="Consolas" w:hAnsi="Consolas" w:cs="Consolas"/>
      <w:noProof/>
      <w:color w:val="FFFFFF" w:themeColor="background1"/>
      <w:sz w:val="22"/>
      <w:lang w:val="en-US"/>
    </w:rPr>
  </w:style>
  <w:style w:type="character" w:customStyle="1" w:styleId="CodeZchn">
    <w:name w:val="Code Zchn"/>
    <w:basedOn w:val="DefaultParagraphFont"/>
    <w:link w:val="Code"/>
    <w:rsid w:val="00A47BA0"/>
    <w:rPr>
      <w:rFonts w:ascii="Consolas" w:hAnsi="Consolas" w:cs="Consolas"/>
      <w:noProof/>
      <w:color w:val="FFFFFF" w:themeColor="background1"/>
      <w:sz w:val="22"/>
      <w:shd w:val="clear" w:color="auto" w:fill="262626"/>
      <w:lang w:val="en-US"/>
    </w:rPr>
  </w:style>
  <w:style w:type="character" w:customStyle="1" w:styleId="Heading9Char">
    <w:name w:val="Heading 9 Char"/>
    <w:basedOn w:val="DefaultParagraphFont"/>
    <w:link w:val="Heading9"/>
    <w:rsid w:val="00AE27AA"/>
    <w:rPr>
      <w:rFonts w:ascii="Arial" w:hAnsi="Arial" w:cs="Arial"/>
      <w:b/>
      <w:szCs w:val="22"/>
      <w:lang w:eastAsia="en-US"/>
    </w:rPr>
  </w:style>
  <w:style w:type="paragraph" w:customStyle="1" w:styleId="CodeErgebnis">
    <w:name w:val="Code Ergebnis"/>
    <w:basedOn w:val="Code"/>
    <w:link w:val="CodeErgebnisZchn"/>
    <w:qFormat/>
    <w:rsid w:val="00EC05CB"/>
    <w:pPr>
      <w:pBdr>
        <w:left w:val="single" w:sz="36" w:space="4" w:color="262626"/>
        <w:right w:val="single" w:sz="36" w:space="4" w:color="AC1414"/>
      </w:pBdr>
      <w:spacing w:before="40" w:after="120"/>
      <w:ind w:left="1701" w:right="1418"/>
    </w:pPr>
  </w:style>
  <w:style w:type="paragraph" w:customStyle="1" w:styleId="Link">
    <w:name w:val="Link"/>
    <w:basedOn w:val="Normal"/>
    <w:link w:val="LinkZchn"/>
    <w:qFormat/>
    <w:rsid w:val="000906CB"/>
    <w:rPr>
      <w:color w:val="0070C0"/>
      <w:u w:val="single"/>
    </w:rPr>
  </w:style>
  <w:style w:type="character" w:customStyle="1" w:styleId="CodeErgebnisZchn">
    <w:name w:val="Code Ergebnis Zchn"/>
    <w:basedOn w:val="CodeZchn"/>
    <w:link w:val="CodeErgebnis"/>
    <w:rsid w:val="00EC05CB"/>
    <w:rPr>
      <w:rFonts w:ascii="Consolas" w:hAnsi="Consolas" w:cs="Consolas"/>
      <w:noProof/>
      <w:color w:val="FFFFFF" w:themeColor="background1"/>
      <w:sz w:val="22"/>
      <w:shd w:val="clear" w:color="auto" w:fill="262626"/>
      <w:lang w:val="en-US"/>
    </w:rPr>
  </w:style>
  <w:style w:type="character" w:customStyle="1" w:styleId="LinkZchn">
    <w:name w:val="Link Zchn"/>
    <w:basedOn w:val="DefaultParagraphFont"/>
    <w:link w:val="Link"/>
    <w:rsid w:val="000906CB"/>
    <w:rPr>
      <w:rFonts w:ascii="Arial" w:hAnsi="Arial"/>
      <w:color w:val="0070C0"/>
      <w:szCs w:val="24"/>
      <w:u w:val="single"/>
      <w:lang w:eastAsia="en-US"/>
    </w:rPr>
  </w:style>
  <w:style w:type="character" w:customStyle="1" w:styleId="ipa">
    <w:name w:val="ipa"/>
    <w:basedOn w:val="DefaultParagraphFont"/>
    <w:rsid w:val="001D408B"/>
  </w:style>
  <w:style w:type="paragraph" w:customStyle="1" w:styleId="CodeImText">
    <w:name w:val="CodeImText"/>
    <w:basedOn w:val="Normal"/>
    <w:link w:val="CodeImTextZchn"/>
    <w:qFormat/>
    <w:rsid w:val="005F55FC"/>
    <w:pPr>
      <w:pBdr>
        <w:top w:val="single" w:sz="4" w:space="1" w:color="A6A6A6" w:themeColor="background1" w:themeShade="A6"/>
        <w:left w:val="single" w:sz="4" w:space="4" w:color="A6A6A6" w:themeColor="background1" w:themeShade="A6"/>
        <w:bottom w:val="single" w:sz="4" w:space="1" w:color="A6A6A6" w:themeColor="background1" w:themeShade="A6"/>
        <w:right w:val="single" w:sz="4" w:space="4" w:color="A6A6A6" w:themeColor="background1" w:themeShade="A6"/>
      </w:pBdr>
      <w:shd w:val="clear" w:color="auto" w:fill="D9D9D9" w:themeFill="background1" w:themeFillShade="D9"/>
    </w:pPr>
    <w:rPr>
      <w:rFonts w:ascii="Consolas" w:hAnsi="Consolas"/>
      <w:b/>
      <w:sz w:val="22"/>
    </w:rPr>
  </w:style>
  <w:style w:type="character" w:customStyle="1" w:styleId="CodeImTextZchn">
    <w:name w:val="CodeImText Zchn"/>
    <w:basedOn w:val="DefaultParagraphFont"/>
    <w:link w:val="CodeImText"/>
    <w:rsid w:val="005F55FC"/>
    <w:rPr>
      <w:rFonts w:ascii="Consolas" w:hAnsi="Consolas"/>
      <w:b/>
      <w:sz w:val="22"/>
      <w:szCs w:val="24"/>
      <w:shd w:val="clear" w:color="auto" w:fill="D9D9D9" w:themeFill="background1" w:themeFillShade="D9"/>
      <w:lang w:eastAsia="en-US"/>
    </w:rPr>
  </w:style>
  <w:style w:type="character" w:customStyle="1" w:styleId="HTMLPreformattedChar">
    <w:name w:val="HTML Preformatted Char"/>
    <w:basedOn w:val="DefaultParagraphFont"/>
    <w:link w:val="HTMLPreformatted"/>
    <w:uiPriority w:val="99"/>
    <w:semiHidden/>
    <w:rsid w:val="001C0C22"/>
    <w:rPr>
      <w:rFonts w:ascii="Courier New" w:hAnsi="Courier New" w:cs="Courier New"/>
      <w:lang w:eastAsia="en-US"/>
    </w:rPr>
  </w:style>
  <w:style w:type="paragraph" w:customStyle="1" w:styleId="CodeSnippet1">
    <w:name w:val="CodeSnippet1"/>
    <w:basedOn w:val="Caption"/>
    <w:link w:val="CodeSnippet1Zchn"/>
    <w:qFormat/>
    <w:rsid w:val="00307AA1"/>
    <w:pPr>
      <w:ind w:left="788"/>
    </w:pPr>
  </w:style>
  <w:style w:type="paragraph" w:customStyle="1" w:styleId="CodeSnippet2">
    <w:name w:val="CodeSnippet2"/>
    <w:basedOn w:val="CodeSnippet1"/>
    <w:link w:val="CodeSnippet2Zchn"/>
    <w:qFormat/>
    <w:rsid w:val="00EC05CB"/>
    <w:pPr>
      <w:ind w:left="1474"/>
    </w:pPr>
  </w:style>
  <w:style w:type="character" w:customStyle="1" w:styleId="CaptionChar">
    <w:name w:val="Caption Char"/>
    <w:basedOn w:val="DefaultParagraphFont"/>
    <w:link w:val="Caption"/>
    <w:rsid w:val="00E90966"/>
    <w:rPr>
      <w:rFonts w:ascii="Arial" w:hAnsi="Arial"/>
      <w:i/>
      <w:iCs/>
      <w:color w:val="1F497D" w:themeColor="text2"/>
      <w:sz w:val="18"/>
      <w:szCs w:val="18"/>
      <w:lang w:eastAsia="en-US"/>
    </w:rPr>
  </w:style>
  <w:style w:type="character" w:customStyle="1" w:styleId="CodeSnippet1Zchn">
    <w:name w:val="CodeSnippet1 Zchn"/>
    <w:basedOn w:val="CaptionChar"/>
    <w:link w:val="CodeSnippet1"/>
    <w:rsid w:val="00307AA1"/>
    <w:rPr>
      <w:rFonts w:ascii="Arial" w:hAnsi="Arial"/>
      <w:i/>
      <w:iCs/>
      <w:color w:val="1F497D" w:themeColor="text2"/>
      <w:sz w:val="18"/>
      <w:szCs w:val="18"/>
      <w:lang w:eastAsia="en-US"/>
    </w:rPr>
  </w:style>
  <w:style w:type="character" w:customStyle="1" w:styleId="CodeSnippet2Zchn">
    <w:name w:val="CodeSnippet2 Zchn"/>
    <w:basedOn w:val="CodeSnippet1Zchn"/>
    <w:link w:val="CodeSnippet2"/>
    <w:rsid w:val="00EC05CB"/>
    <w:rPr>
      <w:rFonts w:ascii="Arial" w:hAnsi="Arial"/>
      <w:i/>
      <w:iCs/>
      <w:color w:val="1F497D" w:themeColor="text2"/>
      <w:sz w:val="18"/>
      <w:szCs w:val="18"/>
      <w:lang w:eastAsia="en-US"/>
    </w:rPr>
  </w:style>
  <w:style w:type="character" w:customStyle="1" w:styleId="token">
    <w:name w:val="token"/>
    <w:basedOn w:val="DefaultParagraphFont"/>
    <w:rsid w:val="00D6260E"/>
  </w:style>
  <w:style w:type="character" w:customStyle="1" w:styleId="hljs-keyword">
    <w:name w:val="hljs-keyword"/>
    <w:basedOn w:val="DefaultParagraphFont"/>
    <w:rsid w:val="003F40BE"/>
  </w:style>
  <w:style w:type="character" w:customStyle="1" w:styleId="hljs-title">
    <w:name w:val="hljs-title"/>
    <w:basedOn w:val="DefaultParagraphFont"/>
    <w:rsid w:val="003F40BE"/>
  </w:style>
  <w:style w:type="character" w:customStyle="1" w:styleId="hljs-params">
    <w:name w:val="hljs-params"/>
    <w:basedOn w:val="DefaultParagraphFont"/>
    <w:rsid w:val="003F40BE"/>
  </w:style>
  <w:style w:type="character" w:customStyle="1" w:styleId="hljs-string">
    <w:name w:val="hljs-string"/>
    <w:basedOn w:val="DefaultParagraphFont"/>
    <w:rsid w:val="003F40BE"/>
  </w:style>
  <w:style w:type="character" w:customStyle="1" w:styleId="hljs-number">
    <w:name w:val="hljs-number"/>
    <w:basedOn w:val="DefaultParagraphFont"/>
    <w:rsid w:val="003F40BE"/>
  </w:style>
  <w:style w:type="character" w:customStyle="1" w:styleId="hljs-variable">
    <w:name w:val="hljs-variable"/>
    <w:basedOn w:val="DefaultParagraphFont"/>
    <w:rsid w:val="003F40BE"/>
  </w:style>
  <w:style w:type="character" w:customStyle="1" w:styleId="hljs-property">
    <w:name w:val="hljs-property"/>
    <w:basedOn w:val="DefaultParagraphFont"/>
    <w:rsid w:val="003F40BE"/>
  </w:style>
  <w:style w:type="character" w:customStyle="1" w:styleId="hljs-literal">
    <w:name w:val="hljs-literal"/>
    <w:basedOn w:val="DefaultParagraphFont"/>
    <w:rsid w:val="003F40BE"/>
  </w:style>
  <w:style w:type="character" w:customStyle="1" w:styleId="p">
    <w:name w:val="p"/>
    <w:basedOn w:val="DefaultParagraphFont"/>
    <w:rsid w:val="00442C83"/>
  </w:style>
  <w:style w:type="character" w:customStyle="1" w:styleId="nt">
    <w:name w:val="nt"/>
    <w:basedOn w:val="DefaultParagraphFont"/>
    <w:rsid w:val="00442C83"/>
  </w:style>
  <w:style w:type="character" w:customStyle="1" w:styleId="s2">
    <w:name w:val="s2"/>
    <w:basedOn w:val="DefaultParagraphFont"/>
    <w:rsid w:val="00442C83"/>
  </w:style>
  <w:style w:type="character" w:customStyle="1" w:styleId="kc">
    <w:name w:val="kc"/>
    <w:basedOn w:val="DefaultParagraphFont"/>
    <w:rsid w:val="00442C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571423">
      <w:bodyDiv w:val="1"/>
      <w:marLeft w:val="0"/>
      <w:marRight w:val="0"/>
      <w:marTop w:val="0"/>
      <w:marBottom w:val="0"/>
      <w:divBdr>
        <w:top w:val="none" w:sz="0" w:space="0" w:color="auto"/>
        <w:left w:val="none" w:sz="0" w:space="0" w:color="auto"/>
        <w:bottom w:val="none" w:sz="0" w:space="0" w:color="auto"/>
        <w:right w:val="none" w:sz="0" w:space="0" w:color="auto"/>
      </w:divBdr>
    </w:div>
    <w:div w:id="179855512">
      <w:bodyDiv w:val="1"/>
      <w:marLeft w:val="0"/>
      <w:marRight w:val="0"/>
      <w:marTop w:val="0"/>
      <w:marBottom w:val="0"/>
      <w:divBdr>
        <w:top w:val="none" w:sz="0" w:space="0" w:color="auto"/>
        <w:left w:val="none" w:sz="0" w:space="0" w:color="auto"/>
        <w:bottom w:val="none" w:sz="0" w:space="0" w:color="auto"/>
        <w:right w:val="none" w:sz="0" w:space="0" w:color="auto"/>
      </w:divBdr>
      <w:divsChild>
        <w:div w:id="393313059">
          <w:marLeft w:val="0"/>
          <w:marRight w:val="0"/>
          <w:marTop w:val="0"/>
          <w:marBottom w:val="0"/>
          <w:divBdr>
            <w:top w:val="none" w:sz="0" w:space="0" w:color="auto"/>
            <w:left w:val="none" w:sz="0" w:space="0" w:color="auto"/>
            <w:bottom w:val="none" w:sz="0" w:space="0" w:color="auto"/>
            <w:right w:val="none" w:sz="0" w:space="0" w:color="auto"/>
          </w:divBdr>
          <w:divsChild>
            <w:div w:id="262807375">
              <w:marLeft w:val="0"/>
              <w:marRight w:val="0"/>
              <w:marTop w:val="0"/>
              <w:marBottom w:val="0"/>
              <w:divBdr>
                <w:top w:val="none" w:sz="0" w:space="0" w:color="auto"/>
                <w:left w:val="none" w:sz="0" w:space="0" w:color="auto"/>
                <w:bottom w:val="none" w:sz="0" w:space="0" w:color="auto"/>
                <w:right w:val="none" w:sz="0" w:space="0" w:color="auto"/>
              </w:divBdr>
            </w:div>
            <w:div w:id="341474127">
              <w:marLeft w:val="0"/>
              <w:marRight w:val="0"/>
              <w:marTop w:val="0"/>
              <w:marBottom w:val="0"/>
              <w:divBdr>
                <w:top w:val="none" w:sz="0" w:space="0" w:color="auto"/>
                <w:left w:val="none" w:sz="0" w:space="0" w:color="auto"/>
                <w:bottom w:val="none" w:sz="0" w:space="0" w:color="auto"/>
                <w:right w:val="none" w:sz="0" w:space="0" w:color="auto"/>
              </w:divBdr>
            </w:div>
            <w:div w:id="729571340">
              <w:marLeft w:val="0"/>
              <w:marRight w:val="0"/>
              <w:marTop w:val="0"/>
              <w:marBottom w:val="0"/>
              <w:divBdr>
                <w:top w:val="none" w:sz="0" w:space="0" w:color="auto"/>
                <w:left w:val="none" w:sz="0" w:space="0" w:color="auto"/>
                <w:bottom w:val="none" w:sz="0" w:space="0" w:color="auto"/>
                <w:right w:val="none" w:sz="0" w:space="0" w:color="auto"/>
              </w:divBdr>
            </w:div>
            <w:div w:id="752822629">
              <w:marLeft w:val="0"/>
              <w:marRight w:val="0"/>
              <w:marTop w:val="0"/>
              <w:marBottom w:val="0"/>
              <w:divBdr>
                <w:top w:val="none" w:sz="0" w:space="0" w:color="auto"/>
                <w:left w:val="none" w:sz="0" w:space="0" w:color="auto"/>
                <w:bottom w:val="none" w:sz="0" w:space="0" w:color="auto"/>
                <w:right w:val="none" w:sz="0" w:space="0" w:color="auto"/>
              </w:divBdr>
            </w:div>
            <w:div w:id="939072337">
              <w:marLeft w:val="0"/>
              <w:marRight w:val="0"/>
              <w:marTop w:val="0"/>
              <w:marBottom w:val="0"/>
              <w:divBdr>
                <w:top w:val="none" w:sz="0" w:space="0" w:color="auto"/>
                <w:left w:val="none" w:sz="0" w:space="0" w:color="auto"/>
                <w:bottom w:val="none" w:sz="0" w:space="0" w:color="auto"/>
                <w:right w:val="none" w:sz="0" w:space="0" w:color="auto"/>
              </w:divBdr>
            </w:div>
            <w:div w:id="1543056912">
              <w:marLeft w:val="0"/>
              <w:marRight w:val="0"/>
              <w:marTop w:val="0"/>
              <w:marBottom w:val="0"/>
              <w:divBdr>
                <w:top w:val="none" w:sz="0" w:space="0" w:color="auto"/>
                <w:left w:val="none" w:sz="0" w:space="0" w:color="auto"/>
                <w:bottom w:val="none" w:sz="0" w:space="0" w:color="auto"/>
                <w:right w:val="none" w:sz="0" w:space="0" w:color="auto"/>
              </w:divBdr>
            </w:div>
            <w:div w:id="15810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25504">
      <w:bodyDiv w:val="1"/>
      <w:marLeft w:val="0"/>
      <w:marRight w:val="0"/>
      <w:marTop w:val="0"/>
      <w:marBottom w:val="0"/>
      <w:divBdr>
        <w:top w:val="none" w:sz="0" w:space="0" w:color="auto"/>
        <w:left w:val="none" w:sz="0" w:space="0" w:color="auto"/>
        <w:bottom w:val="none" w:sz="0" w:space="0" w:color="auto"/>
        <w:right w:val="none" w:sz="0" w:space="0" w:color="auto"/>
      </w:divBdr>
      <w:divsChild>
        <w:div w:id="1749419973">
          <w:marLeft w:val="0"/>
          <w:marRight w:val="0"/>
          <w:marTop w:val="0"/>
          <w:marBottom w:val="0"/>
          <w:divBdr>
            <w:top w:val="none" w:sz="0" w:space="0" w:color="auto"/>
            <w:left w:val="none" w:sz="0" w:space="0" w:color="auto"/>
            <w:bottom w:val="none" w:sz="0" w:space="0" w:color="auto"/>
            <w:right w:val="none" w:sz="0" w:space="0" w:color="auto"/>
          </w:divBdr>
          <w:divsChild>
            <w:div w:id="190036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8382">
      <w:bodyDiv w:val="1"/>
      <w:marLeft w:val="0"/>
      <w:marRight w:val="0"/>
      <w:marTop w:val="0"/>
      <w:marBottom w:val="0"/>
      <w:divBdr>
        <w:top w:val="none" w:sz="0" w:space="0" w:color="auto"/>
        <w:left w:val="none" w:sz="0" w:space="0" w:color="auto"/>
        <w:bottom w:val="none" w:sz="0" w:space="0" w:color="auto"/>
        <w:right w:val="none" w:sz="0" w:space="0" w:color="auto"/>
      </w:divBdr>
    </w:div>
    <w:div w:id="237179488">
      <w:bodyDiv w:val="1"/>
      <w:marLeft w:val="0"/>
      <w:marRight w:val="0"/>
      <w:marTop w:val="0"/>
      <w:marBottom w:val="0"/>
      <w:divBdr>
        <w:top w:val="none" w:sz="0" w:space="0" w:color="auto"/>
        <w:left w:val="none" w:sz="0" w:space="0" w:color="auto"/>
        <w:bottom w:val="none" w:sz="0" w:space="0" w:color="auto"/>
        <w:right w:val="none" w:sz="0" w:space="0" w:color="auto"/>
      </w:divBdr>
    </w:div>
    <w:div w:id="257982229">
      <w:bodyDiv w:val="1"/>
      <w:marLeft w:val="0"/>
      <w:marRight w:val="0"/>
      <w:marTop w:val="0"/>
      <w:marBottom w:val="0"/>
      <w:divBdr>
        <w:top w:val="none" w:sz="0" w:space="0" w:color="auto"/>
        <w:left w:val="none" w:sz="0" w:space="0" w:color="auto"/>
        <w:bottom w:val="none" w:sz="0" w:space="0" w:color="auto"/>
        <w:right w:val="none" w:sz="0" w:space="0" w:color="auto"/>
      </w:divBdr>
    </w:div>
    <w:div w:id="300111489">
      <w:bodyDiv w:val="1"/>
      <w:marLeft w:val="0"/>
      <w:marRight w:val="0"/>
      <w:marTop w:val="0"/>
      <w:marBottom w:val="0"/>
      <w:divBdr>
        <w:top w:val="none" w:sz="0" w:space="0" w:color="auto"/>
        <w:left w:val="none" w:sz="0" w:space="0" w:color="auto"/>
        <w:bottom w:val="none" w:sz="0" w:space="0" w:color="auto"/>
        <w:right w:val="none" w:sz="0" w:space="0" w:color="auto"/>
      </w:divBdr>
    </w:div>
    <w:div w:id="305164123">
      <w:bodyDiv w:val="1"/>
      <w:marLeft w:val="0"/>
      <w:marRight w:val="0"/>
      <w:marTop w:val="0"/>
      <w:marBottom w:val="0"/>
      <w:divBdr>
        <w:top w:val="none" w:sz="0" w:space="0" w:color="auto"/>
        <w:left w:val="none" w:sz="0" w:space="0" w:color="auto"/>
        <w:bottom w:val="none" w:sz="0" w:space="0" w:color="auto"/>
        <w:right w:val="none" w:sz="0" w:space="0" w:color="auto"/>
      </w:divBdr>
    </w:div>
    <w:div w:id="342170368">
      <w:bodyDiv w:val="1"/>
      <w:marLeft w:val="0"/>
      <w:marRight w:val="0"/>
      <w:marTop w:val="0"/>
      <w:marBottom w:val="0"/>
      <w:divBdr>
        <w:top w:val="none" w:sz="0" w:space="0" w:color="auto"/>
        <w:left w:val="none" w:sz="0" w:space="0" w:color="auto"/>
        <w:bottom w:val="none" w:sz="0" w:space="0" w:color="auto"/>
        <w:right w:val="none" w:sz="0" w:space="0" w:color="auto"/>
      </w:divBdr>
    </w:div>
    <w:div w:id="350767929">
      <w:bodyDiv w:val="1"/>
      <w:marLeft w:val="0"/>
      <w:marRight w:val="0"/>
      <w:marTop w:val="0"/>
      <w:marBottom w:val="0"/>
      <w:divBdr>
        <w:top w:val="none" w:sz="0" w:space="0" w:color="auto"/>
        <w:left w:val="none" w:sz="0" w:space="0" w:color="auto"/>
        <w:bottom w:val="none" w:sz="0" w:space="0" w:color="auto"/>
        <w:right w:val="none" w:sz="0" w:space="0" w:color="auto"/>
      </w:divBdr>
      <w:divsChild>
        <w:div w:id="47267178">
          <w:marLeft w:val="0"/>
          <w:marRight w:val="0"/>
          <w:marTop w:val="0"/>
          <w:marBottom w:val="0"/>
          <w:divBdr>
            <w:top w:val="none" w:sz="0" w:space="0" w:color="auto"/>
            <w:left w:val="none" w:sz="0" w:space="0" w:color="auto"/>
            <w:bottom w:val="none" w:sz="0" w:space="0" w:color="auto"/>
            <w:right w:val="none" w:sz="0" w:space="0" w:color="auto"/>
          </w:divBdr>
        </w:div>
      </w:divsChild>
    </w:div>
    <w:div w:id="401490386">
      <w:bodyDiv w:val="1"/>
      <w:marLeft w:val="0"/>
      <w:marRight w:val="0"/>
      <w:marTop w:val="0"/>
      <w:marBottom w:val="0"/>
      <w:divBdr>
        <w:top w:val="none" w:sz="0" w:space="0" w:color="auto"/>
        <w:left w:val="none" w:sz="0" w:space="0" w:color="auto"/>
        <w:bottom w:val="none" w:sz="0" w:space="0" w:color="auto"/>
        <w:right w:val="none" w:sz="0" w:space="0" w:color="auto"/>
      </w:divBdr>
      <w:divsChild>
        <w:div w:id="2048681738">
          <w:marLeft w:val="0"/>
          <w:marRight w:val="0"/>
          <w:marTop w:val="0"/>
          <w:marBottom w:val="0"/>
          <w:divBdr>
            <w:top w:val="none" w:sz="0" w:space="0" w:color="auto"/>
            <w:left w:val="none" w:sz="0" w:space="0" w:color="auto"/>
            <w:bottom w:val="none" w:sz="0" w:space="0" w:color="auto"/>
            <w:right w:val="none" w:sz="0" w:space="0" w:color="auto"/>
          </w:divBdr>
          <w:divsChild>
            <w:div w:id="857158845">
              <w:marLeft w:val="0"/>
              <w:marRight w:val="0"/>
              <w:marTop w:val="0"/>
              <w:marBottom w:val="0"/>
              <w:divBdr>
                <w:top w:val="none" w:sz="0" w:space="0" w:color="auto"/>
                <w:left w:val="none" w:sz="0" w:space="0" w:color="auto"/>
                <w:bottom w:val="none" w:sz="0" w:space="0" w:color="auto"/>
                <w:right w:val="none" w:sz="0" w:space="0" w:color="auto"/>
              </w:divBdr>
            </w:div>
            <w:div w:id="999847052">
              <w:marLeft w:val="0"/>
              <w:marRight w:val="0"/>
              <w:marTop w:val="0"/>
              <w:marBottom w:val="0"/>
              <w:divBdr>
                <w:top w:val="none" w:sz="0" w:space="0" w:color="auto"/>
                <w:left w:val="none" w:sz="0" w:space="0" w:color="auto"/>
                <w:bottom w:val="none" w:sz="0" w:space="0" w:color="auto"/>
                <w:right w:val="none" w:sz="0" w:space="0" w:color="auto"/>
              </w:divBdr>
            </w:div>
            <w:div w:id="1043096206">
              <w:marLeft w:val="0"/>
              <w:marRight w:val="0"/>
              <w:marTop w:val="0"/>
              <w:marBottom w:val="0"/>
              <w:divBdr>
                <w:top w:val="none" w:sz="0" w:space="0" w:color="auto"/>
                <w:left w:val="none" w:sz="0" w:space="0" w:color="auto"/>
                <w:bottom w:val="none" w:sz="0" w:space="0" w:color="auto"/>
                <w:right w:val="none" w:sz="0" w:space="0" w:color="auto"/>
              </w:divBdr>
            </w:div>
            <w:div w:id="106125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139925">
      <w:bodyDiv w:val="1"/>
      <w:marLeft w:val="0"/>
      <w:marRight w:val="0"/>
      <w:marTop w:val="0"/>
      <w:marBottom w:val="0"/>
      <w:divBdr>
        <w:top w:val="none" w:sz="0" w:space="0" w:color="auto"/>
        <w:left w:val="none" w:sz="0" w:space="0" w:color="auto"/>
        <w:bottom w:val="none" w:sz="0" w:space="0" w:color="auto"/>
        <w:right w:val="none" w:sz="0" w:space="0" w:color="auto"/>
      </w:divBdr>
    </w:div>
    <w:div w:id="458376793">
      <w:bodyDiv w:val="1"/>
      <w:marLeft w:val="0"/>
      <w:marRight w:val="0"/>
      <w:marTop w:val="0"/>
      <w:marBottom w:val="0"/>
      <w:divBdr>
        <w:top w:val="none" w:sz="0" w:space="0" w:color="auto"/>
        <w:left w:val="none" w:sz="0" w:space="0" w:color="auto"/>
        <w:bottom w:val="none" w:sz="0" w:space="0" w:color="auto"/>
        <w:right w:val="none" w:sz="0" w:space="0" w:color="auto"/>
      </w:divBdr>
    </w:div>
    <w:div w:id="490875484">
      <w:bodyDiv w:val="1"/>
      <w:marLeft w:val="0"/>
      <w:marRight w:val="0"/>
      <w:marTop w:val="0"/>
      <w:marBottom w:val="0"/>
      <w:divBdr>
        <w:top w:val="none" w:sz="0" w:space="0" w:color="auto"/>
        <w:left w:val="none" w:sz="0" w:space="0" w:color="auto"/>
        <w:bottom w:val="none" w:sz="0" w:space="0" w:color="auto"/>
        <w:right w:val="none" w:sz="0" w:space="0" w:color="auto"/>
      </w:divBdr>
    </w:div>
    <w:div w:id="529759226">
      <w:bodyDiv w:val="1"/>
      <w:marLeft w:val="0"/>
      <w:marRight w:val="0"/>
      <w:marTop w:val="0"/>
      <w:marBottom w:val="0"/>
      <w:divBdr>
        <w:top w:val="none" w:sz="0" w:space="0" w:color="auto"/>
        <w:left w:val="none" w:sz="0" w:space="0" w:color="auto"/>
        <w:bottom w:val="none" w:sz="0" w:space="0" w:color="auto"/>
        <w:right w:val="none" w:sz="0" w:space="0" w:color="auto"/>
      </w:divBdr>
    </w:div>
    <w:div w:id="566036549">
      <w:bodyDiv w:val="1"/>
      <w:marLeft w:val="0"/>
      <w:marRight w:val="0"/>
      <w:marTop w:val="0"/>
      <w:marBottom w:val="0"/>
      <w:divBdr>
        <w:top w:val="none" w:sz="0" w:space="0" w:color="auto"/>
        <w:left w:val="none" w:sz="0" w:space="0" w:color="auto"/>
        <w:bottom w:val="none" w:sz="0" w:space="0" w:color="auto"/>
        <w:right w:val="none" w:sz="0" w:space="0" w:color="auto"/>
      </w:divBdr>
      <w:divsChild>
        <w:div w:id="344283854">
          <w:marLeft w:val="0"/>
          <w:marRight w:val="0"/>
          <w:marTop w:val="0"/>
          <w:marBottom w:val="0"/>
          <w:divBdr>
            <w:top w:val="none" w:sz="0" w:space="0" w:color="auto"/>
            <w:left w:val="none" w:sz="0" w:space="0" w:color="auto"/>
            <w:bottom w:val="none" w:sz="0" w:space="0" w:color="auto"/>
            <w:right w:val="none" w:sz="0" w:space="0" w:color="auto"/>
          </w:divBdr>
          <w:divsChild>
            <w:div w:id="113109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66218">
      <w:bodyDiv w:val="1"/>
      <w:marLeft w:val="0"/>
      <w:marRight w:val="0"/>
      <w:marTop w:val="0"/>
      <w:marBottom w:val="0"/>
      <w:divBdr>
        <w:top w:val="none" w:sz="0" w:space="0" w:color="auto"/>
        <w:left w:val="none" w:sz="0" w:space="0" w:color="auto"/>
        <w:bottom w:val="none" w:sz="0" w:space="0" w:color="auto"/>
        <w:right w:val="none" w:sz="0" w:space="0" w:color="auto"/>
      </w:divBdr>
    </w:div>
    <w:div w:id="600603803">
      <w:bodyDiv w:val="1"/>
      <w:marLeft w:val="0"/>
      <w:marRight w:val="0"/>
      <w:marTop w:val="0"/>
      <w:marBottom w:val="0"/>
      <w:divBdr>
        <w:top w:val="none" w:sz="0" w:space="0" w:color="auto"/>
        <w:left w:val="none" w:sz="0" w:space="0" w:color="auto"/>
        <w:bottom w:val="none" w:sz="0" w:space="0" w:color="auto"/>
        <w:right w:val="none" w:sz="0" w:space="0" w:color="auto"/>
      </w:divBdr>
    </w:div>
    <w:div w:id="835850639">
      <w:bodyDiv w:val="1"/>
      <w:marLeft w:val="0"/>
      <w:marRight w:val="0"/>
      <w:marTop w:val="0"/>
      <w:marBottom w:val="0"/>
      <w:divBdr>
        <w:top w:val="none" w:sz="0" w:space="0" w:color="auto"/>
        <w:left w:val="none" w:sz="0" w:space="0" w:color="auto"/>
        <w:bottom w:val="none" w:sz="0" w:space="0" w:color="auto"/>
        <w:right w:val="none" w:sz="0" w:space="0" w:color="auto"/>
      </w:divBdr>
      <w:divsChild>
        <w:div w:id="1733384133">
          <w:marLeft w:val="0"/>
          <w:marRight w:val="0"/>
          <w:marTop w:val="0"/>
          <w:marBottom w:val="0"/>
          <w:divBdr>
            <w:top w:val="none" w:sz="0" w:space="0" w:color="auto"/>
            <w:left w:val="none" w:sz="0" w:space="0" w:color="auto"/>
            <w:bottom w:val="none" w:sz="0" w:space="0" w:color="auto"/>
            <w:right w:val="none" w:sz="0" w:space="0" w:color="auto"/>
          </w:divBdr>
          <w:divsChild>
            <w:div w:id="58041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399648">
      <w:bodyDiv w:val="1"/>
      <w:marLeft w:val="0"/>
      <w:marRight w:val="0"/>
      <w:marTop w:val="0"/>
      <w:marBottom w:val="0"/>
      <w:divBdr>
        <w:top w:val="none" w:sz="0" w:space="0" w:color="auto"/>
        <w:left w:val="none" w:sz="0" w:space="0" w:color="auto"/>
        <w:bottom w:val="none" w:sz="0" w:space="0" w:color="auto"/>
        <w:right w:val="none" w:sz="0" w:space="0" w:color="auto"/>
      </w:divBdr>
    </w:div>
    <w:div w:id="907302542">
      <w:bodyDiv w:val="1"/>
      <w:marLeft w:val="0"/>
      <w:marRight w:val="0"/>
      <w:marTop w:val="0"/>
      <w:marBottom w:val="0"/>
      <w:divBdr>
        <w:top w:val="none" w:sz="0" w:space="0" w:color="auto"/>
        <w:left w:val="none" w:sz="0" w:space="0" w:color="auto"/>
        <w:bottom w:val="none" w:sz="0" w:space="0" w:color="auto"/>
        <w:right w:val="none" w:sz="0" w:space="0" w:color="auto"/>
      </w:divBdr>
      <w:divsChild>
        <w:div w:id="1631395076">
          <w:marLeft w:val="0"/>
          <w:marRight w:val="0"/>
          <w:marTop w:val="0"/>
          <w:marBottom w:val="0"/>
          <w:divBdr>
            <w:top w:val="none" w:sz="0" w:space="0" w:color="auto"/>
            <w:left w:val="none" w:sz="0" w:space="0" w:color="auto"/>
            <w:bottom w:val="none" w:sz="0" w:space="0" w:color="auto"/>
            <w:right w:val="none" w:sz="0" w:space="0" w:color="auto"/>
          </w:divBdr>
          <w:divsChild>
            <w:div w:id="122875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296332">
      <w:bodyDiv w:val="1"/>
      <w:marLeft w:val="0"/>
      <w:marRight w:val="0"/>
      <w:marTop w:val="0"/>
      <w:marBottom w:val="0"/>
      <w:divBdr>
        <w:top w:val="none" w:sz="0" w:space="0" w:color="auto"/>
        <w:left w:val="none" w:sz="0" w:space="0" w:color="auto"/>
        <w:bottom w:val="none" w:sz="0" w:space="0" w:color="auto"/>
        <w:right w:val="none" w:sz="0" w:space="0" w:color="auto"/>
      </w:divBdr>
      <w:divsChild>
        <w:div w:id="1006519552">
          <w:marLeft w:val="0"/>
          <w:marRight w:val="0"/>
          <w:marTop w:val="0"/>
          <w:marBottom w:val="0"/>
          <w:divBdr>
            <w:top w:val="none" w:sz="0" w:space="0" w:color="auto"/>
            <w:left w:val="none" w:sz="0" w:space="0" w:color="auto"/>
            <w:bottom w:val="none" w:sz="0" w:space="0" w:color="auto"/>
            <w:right w:val="none" w:sz="0" w:space="0" w:color="auto"/>
          </w:divBdr>
          <w:divsChild>
            <w:div w:id="1522860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387267">
      <w:bodyDiv w:val="1"/>
      <w:marLeft w:val="0"/>
      <w:marRight w:val="0"/>
      <w:marTop w:val="0"/>
      <w:marBottom w:val="0"/>
      <w:divBdr>
        <w:top w:val="none" w:sz="0" w:space="0" w:color="auto"/>
        <w:left w:val="none" w:sz="0" w:space="0" w:color="auto"/>
        <w:bottom w:val="none" w:sz="0" w:space="0" w:color="auto"/>
        <w:right w:val="none" w:sz="0" w:space="0" w:color="auto"/>
      </w:divBdr>
    </w:div>
    <w:div w:id="1007631268">
      <w:bodyDiv w:val="1"/>
      <w:marLeft w:val="0"/>
      <w:marRight w:val="0"/>
      <w:marTop w:val="0"/>
      <w:marBottom w:val="0"/>
      <w:divBdr>
        <w:top w:val="none" w:sz="0" w:space="0" w:color="auto"/>
        <w:left w:val="none" w:sz="0" w:space="0" w:color="auto"/>
        <w:bottom w:val="none" w:sz="0" w:space="0" w:color="auto"/>
        <w:right w:val="none" w:sz="0" w:space="0" w:color="auto"/>
      </w:divBdr>
      <w:divsChild>
        <w:div w:id="1074356389">
          <w:marLeft w:val="0"/>
          <w:marRight w:val="0"/>
          <w:marTop w:val="0"/>
          <w:marBottom w:val="0"/>
          <w:divBdr>
            <w:top w:val="none" w:sz="0" w:space="0" w:color="auto"/>
            <w:left w:val="none" w:sz="0" w:space="0" w:color="auto"/>
            <w:bottom w:val="none" w:sz="0" w:space="0" w:color="auto"/>
            <w:right w:val="none" w:sz="0" w:space="0" w:color="auto"/>
          </w:divBdr>
          <w:divsChild>
            <w:div w:id="2091073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967238">
      <w:bodyDiv w:val="1"/>
      <w:marLeft w:val="0"/>
      <w:marRight w:val="0"/>
      <w:marTop w:val="0"/>
      <w:marBottom w:val="0"/>
      <w:divBdr>
        <w:top w:val="none" w:sz="0" w:space="0" w:color="auto"/>
        <w:left w:val="none" w:sz="0" w:space="0" w:color="auto"/>
        <w:bottom w:val="none" w:sz="0" w:space="0" w:color="auto"/>
        <w:right w:val="none" w:sz="0" w:space="0" w:color="auto"/>
      </w:divBdr>
      <w:divsChild>
        <w:div w:id="1810896459">
          <w:marLeft w:val="0"/>
          <w:marRight w:val="0"/>
          <w:marTop w:val="0"/>
          <w:marBottom w:val="0"/>
          <w:divBdr>
            <w:top w:val="none" w:sz="0" w:space="0" w:color="auto"/>
            <w:left w:val="none" w:sz="0" w:space="0" w:color="auto"/>
            <w:bottom w:val="none" w:sz="0" w:space="0" w:color="auto"/>
            <w:right w:val="none" w:sz="0" w:space="0" w:color="auto"/>
          </w:divBdr>
          <w:divsChild>
            <w:div w:id="124130982">
              <w:marLeft w:val="0"/>
              <w:marRight w:val="0"/>
              <w:marTop w:val="0"/>
              <w:marBottom w:val="0"/>
              <w:divBdr>
                <w:top w:val="none" w:sz="0" w:space="0" w:color="auto"/>
                <w:left w:val="none" w:sz="0" w:space="0" w:color="auto"/>
                <w:bottom w:val="none" w:sz="0" w:space="0" w:color="auto"/>
                <w:right w:val="none" w:sz="0" w:space="0" w:color="auto"/>
              </w:divBdr>
            </w:div>
            <w:div w:id="427117247">
              <w:marLeft w:val="0"/>
              <w:marRight w:val="0"/>
              <w:marTop w:val="0"/>
              <w:marBottom w:val="0"/>
              <w:divBdr>
                <w:top w:val="none" w:sz="0" w:space="0" w:color="auto"/>
                <w:left w:val="none" w:sz="0" w:space="0" w:color="auto"/>
                <w:bottom w:val="none" w:sz="0" w:space="0" w:color="auto"/>
                <w:right w:val="none" w:sz="0" w:space="0" w:color="auto"/>
              </w:divBdr>
            </w:div>
            <w:div w:id="727415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044824">
      <w:bodyDiv w:val="1"/>
      <w:marLeft w:val="0"/>
      <w:marRight w:val="0"/>
      <w:marTop w:val="0"/>
      <w:marBottom w:val="0"/>
      <w:divBdr>
        <w:top w:val="none" w:sz="0" w:space="0" w:color="auto"/>
        <w:left w:val="none" w:sz="0" w:space="0" w:color="auto"/>
        <w:bottom w:val="none" w:sz="0" w:space="0" w:color="auto"/>
        <w:right w:val="none" w:sz="0" w:space="0" w:color="auto"/>
      </w:divBdr>
    </w:div>
    <w:div w:id="1176264813">
      <w:bodyDiv w:val="1"/>
      <w:marLeft w:val="0"/>
      <w:marRight w:val="0"/>
      <w:marTop w:val="0"/>
      <w:marBottom w:val="0"/>
      <w:divBdr>
        <w:top w:val="none" w:sz="0" w:space="0" w:color="auto"/>
        <w:left w:val="none" w:sz="0" w:space="0" w:color="auto"/>
        <w:bottom w:val="none" w:sz="0" w:space="0" w:color="auto"/>
        <w:right w:val="none" w:sz="0" w:space="0" w:color="auto"/>
      </w:divBdr>
    </w:div>
    <w:div w:id="1248074250">
      <w:bodyDiv w:val="1"/>
      <w:marLeft w:val="0"/>
      <w:marRight w:val="0"/>
      <w:marTop w:val="0"/>
      <w:marBottom w:val="0"/>
      <w:divBdr>
        <w:top w:val="none" w:sz="0" w:space="0" w:color="auto"/>
        <w:left w:val="none" w:sz="0" w:space="0" w:color="auto"/>
        <w:bottom w:val="none" w:sz="0" w:space="0" w:color="auto"/>
        <w:right w:val="none" w:sz="0" w:space="0" w:color="auto"/>
      </w:divBdr>
      <w:divsChild>
        <w:div w:id="52778222">
          <w:marLeft w:val="0"/>
          <w:marRight w:val="0"/>
          <w:marTop w:val="0"/>
          <w:marBottom w:val="0"/>
          <w:divBdr>
            <w:top w:val="none" w:sz="0" w:space="0" w:color="auto"/>
            <w:left w:val="none" w:sz="0" w:space="0" w:color="auto"/>
            <w:bottom w:val="none" w:sz="0" w:space="0" w:color="auto"/>
            <w:right w:val="none" w:sz="0" w:space="0" w:color="auto"/>
          </w:divBdr>
          <w:divsChild>
            <w:div w:id="3513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03589">
      <w:bodyDiv w:val="1"/>
      <w:marLeft w:val="0"/>
      <w:marRight w:val="0"/>
      <w:marTop w:val="0"/>
      <w:marBottom w:val="0"/>
      <w:divBdr>
        <w:top w:val="none" w:sz="0" w:space="0" w:color="auto"/>
        <w:left w:val="none" w:sz="0" w:space="0" w:color="auto"/>
        <w:bottom w:val="none" w:sz="0" w:space="0" w:color="auto"/>
        <w:right w:val="none" w:sz="0" w:space="0" w:color="auto"/>
      </w:divBdr>
      <w:divsChild>
        <w:div w:id="1443575400">
          <w:marLeft w:val="0"/>
          <w:marRight w:val="0"/>
          <w:marTop w:val="0"/>
          <w:marBottom w:val="0"/>
          <w:divBdr>
            <w:top w:val="none" w:sz="0" w:space="0" w:color="auto"/>
            <w:left w:val="none" w:sz="0" w:space="0" w:color="auto"/>
            <w:bottom w:val="none" w:sz="0" w:space="0" w:color="auto"/>
            <w:right w:val="none" w:sz="0" w:space="0" w:color="auto"/>
          </w:divBdr>
          <w:divsChild>
            <w:div w:id="24451718">
              <w:marLeft w:val="0"/>
              <w:marRight w:val="0"/>
              <w:marTop w:val="0"/>
              <w:marBottom w:val="0"/>
              <w:divBdr>
                <w:top w:val="none" w:sz="0" w:space="0" w:color="auto"/>
                <w:left w:val="none" w:sz="0" w:space="0" w:color="auto"/>
                <w:bottom w:val="none" w:sz="0" w:space="0" w:color="auto"/>
                <w:right w:val="none" w:sz="0" w:space="0" w:color="auto"/>
              </w:divBdr>
            </w:div>
            <w:div w:id="87428238">
              <w:marLeft w:val="0"/>
              <w:marRight w:val="0"/>
              <w:marTop w:val="0"/>
              <w:marBottom w:val="0"/>
              <w:divBdr>
                <w:top w:val="none" w:sz="0" w:space="0" w:color="auto"/>
                <w:left w:val="none" w:sz="0" w:space="0" w:color="auto"/>
                <w:bottom w:val="none" w:sz="0" w:space="0" w:color="auto"/>
                <w:right w:val="none" w:sz="0" w:space="0" w:color="auto"/>
              </w:divBdr>
            </w:div>
            <w:div w:id="227811346">
              <w:marLeft w:val="0"/>
              <w:marRight w:val="0"/>
              <w:marTop w:val="0"/>
              <w:marBottom w:val="0"/>
              <w:divBdr>
                <w:top w:val="none" w:sz="0" w:space="0" w:color="auto"/>
                <w:left w:val="none" w:sz="0" w:space="0" w:color="auto"/>
                <w:bottom w:val="none" w:sz="0" w:space="0" w:color="auto"/>
                <w:right w:val="none" w:sz="0" w:space="0" w:color="auto"/>
              </w:divBdr>
            </w:div>
            <w:div w:id="302779225">
              <w:marLeft w:val="0"/>
              <w:marRight w:val="0"/>
              <w:marTop w:val="0"/>
              <w:marBottom w:val="0"/>
              <w:divBdr>
                <w:top w:val="none" w:sz="0" w:space="0" w:color="auto"/>
                <w:left w:val="none" w:sz="0" w:space="0" w:color="auto"/>
                <w:bottom w:val="none" w:sz="0" w:space="0" w:color="auto"/>
                <w:right w:val="none" w:sz="0" w:space="0" w:color="auto"/>
              </w:divBdr>
            </w:div>
            <w:div w:id="577863058">
              <w:marLeft w:val="0"/>
              <w:marRight w:val="0"/>
              <w:marTop w:val="0"/>
              <w:marBottom w:val="0"/>
              <w:divBdr>
                <w:top w:val="none" w:sz="0" w:space="0" w:color="auto"/>
                <w:left w:val="none" w:sz="0" w:space="0" w:color="auto"/>
                <w:bottom w:val="none" w:sz="0" w:space="0" w:color="auto"/>
                <w:right w:val="none" w:sz="0" w:space="0" w:color="auto"/>
              </w:divBdr>
            </w:div>
            <w:div w:id="843856068">
              <w:marLeft w:val="0"/>
              <w:marRight w:val="0"/>
              <w:marTop w:val="0"/>
              <w:marBottom w:val="0"/>
              <w:divBdr>
                <w:top w:val="none" w:sz="0" w:space="0" w:color="auto"/>
                <w:left w:val="none" w:sz="0" w:space="0" w:color="auto"/>
                <w:bottom w:val="none" w:sz="0" w:space="0" w:color="auto"/>
                <w:right w:val="none" w:sz="0" w:space="0" w:color="auto"/>
              </w:divBdr>
            </w:div>
            <w:div w:id="910623291">
              <w:marLeft w:val="0"/>
              <w:marRight w:val="0"/>
              <w:marTop w:val="0"/>
              <w:marBottom w:val="0"/>
              <w:divBdr>
                <w:top w:val="none" w:sz="0" w:space="0" w:color="auto"/>
                <w:left w:val="none" w:sz="0" w:space="0" w:color="auto"/>
                <w:bottom w:val="none" w:sz="0" w:space="0" w:color="auto"/>
                <w:right w:val="none" w:sz="0" w:space="0" w:color="auto"/>
              </w:divBdr>
            </w:div>
            <w:div w:id="1148059846">
              <w:marLeft w:val="0"/>
              <w:marRight w:val="0"/>
              <w:marTop w:val="0"/>
              <w:marBottom w:val="0"/>
              <w:divBdr>
                <w:top w:val="none" w:sz="0" w:space="0" w:color="auto"/>
                <w:left w:val="none" w:sz="0" w:space="0" w:color="auto"/>
                <w:bottom w:val="none" w:sz="0" w:space="0" w:color="auto"/>
                <w:right w:val="none" w:sz="0" w:space="0" w:color="auto"/>
              </w:divBdr>
            </w:div>
            <w:div w:id="1428307038">
              <w:marLeft w:val="0"/>
              <w:marRight w:val="0"/>
              <w:marTop w:val="0"/>
              <w:marBottom w:val="0"/>
              <w:divBdr>
                <w:top w:val="none" w:sz="0" w:space="0" w:color="auto"/>
                <w:left w:val="none" w:sz="0" w:space="0" w:color="auto"/>
                <w:bottom w:val="none" w:sz="0" w:space="0" w:color="auto"/>
                <w:right w:val="none" w:sz="0" w:space="0" w:color="auto"/>
              </w:divBdr>
            </w:div>
            <w:div w:id="1514808473">
              <w:marLeft w:val="0"/>
              <w:marRight w:val="0"/>
              <w:marTop w:val="0"/>
              <w:marBottom w:val="0"/>
              <w:divBdr>
                <w:top w:val="none" w:sz="0" w:space="0" w:color="auto"/>
                <w:left w:val="none" w:sz="0" w:space="0" w:color="auto"/>
                <w:bottom w:val="none" w:sz="0" w:space="0" w:color="auto"/>
                <w:right w:val="none" w:sz="0" w:space="0" w:color="auto"/>
              </w:divBdr>
            </w:div>
            <w:div w:id="1552228363">
              <w:marLeft w:val="0"/>
              <w:marRight w:val="0"/>
              <w:marTop w:val="0"/>
              <w:marBottom w:val="0"/>
              <w:divBdr>
                <w:top w:val="none" w:sz="0" w:space="0" w:color="auto"/>
                <w:left w:val="none" w:sz="0" w:space="0" w:color="auto"/>
                <w:bottom w:val="none" w:sz="0" w:space="0" w:color="auto"/>
                <w:right w:val="none" w:sz="0" w:space="0" w:color="auto"/>
              </w:divBdr>
            </w:div>
            <w:div w:id="1642806392">
              <w:marLeft w:val="0"/>
              <w:marRight w:val="0"/>
              <w:marTop w:val="0"/>
              <w:marBottom w:val="0"/>
              <w:divBdr>
                <w:top w:val="none" w:sz="0" w:space="0" w:color="auto"/>
                <w:left w:val="none" w:sz="0" w:space="0" w:color="auto"/>
                <w:bottom w:val="none" w:sz="0" w:space="0" w:color="auto"/>
                <w:right w:val="none" w:sz="0" w:space="0" w:color="auto"/>
              </w:divBdr>
            </w:div>
            <w:div w:id="1830631854">
              <w:marLeft w:val="0"/>
              <w:marRight w:val="0"/>
              <w:marTop w:val="0"/>
              <w:marBottom w:val="0"/>
              <w:divBdr>
                <w:top w:val="none" w:sz="0" w:space="0" w:color="auto"/>
                <w:left w:val="none" w:sz="0" w:space="0" w:color="auto"/>
                <w:bottom w:val="none" w:sz="0" w:space="0" w:color="auto"/>
                <w:right w:val="none" w:sz="0" w:space="0" w:color="auto"/>
              </w:divBdr>
            </w:div>
            <w:div w:id="1931892789">
              <w:marLeft w:val="0"/>
              <w:marRight w:val="0"/>
              <w:marTop w:val="0"/>
              <w:marBottom w:val="0"/>
              <w:divBdr>
                <w:top w:val="none" w:sz="0" w:space="0" w:color="auto"/>
                <w:left w:val="none" w:sz="0" w:space="0" w:color="auto"/>
                <w:bottom w:val="none" w:sz="0" w:space="0" w:color="auto"/>
                <w:right w:val="none" w:sz="0" w:space="0" w:color="auto"/>
              </w:divBdr>
            </w:div>
            <w:div w:id="20213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6582">
      <w:bodyDiv w:val="1"/>
      <w:marLeft w:val="0"/>
      <w:marRight w:val="0"/>
      <w:marTop w:val="0"/>
      <w:marBottom w:val="0"/>
      <w:divBdr>
        <w:top w:val="none" w:sz="0" w:space="0" w:color="auto"/>
        <w:left w:val="none" w:sz="0" w:space="0" w:color="auto"/>
        <w:bottom w:val="none" w:sz="0" w:space="0" w:color="auto"/>
        <w:right w:val="none" w:sz="0" w:space="0" w:color="auto"/>
      </w:divBdr>
      <w:divsChild>
        <w:div w:id="236863791">
          <w:marLeft w:val="0"/>
          <w:marRight w:val="0"/>
          <w:marTop w:val="0"/>
          <w:marBottom w:val="0"/>
          <w:divBdr>
            <w:top w:val="none" w:sz="0" w:space="0" w:color="auto"/>
            <w:left w:val="none" w:sz="0" w:space="0" w:color="auto"/>
            <w:bottom w:val="none" w:sz="0" w:space="0" w:color="auto"/>
            <w:right w:val="none" w:sz="0" w:space="0" w:color="auto"/>
          </w:divBdr>
          <w:divsChild>
            <w:div w:id="62944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344311">
      <w:bodyDiv w:val="1"/>
      <w:marLeft w:val="0"/>
      <w:marRight w:val="0"/>
      <w:marTop w:val="0"/>
      <w:marBottom w:val="0"/>
      <w:divBdr>
        <w:top w:val="none" w:sz="0" w:space="0" w:color="auto"/>
        <w:left w:val="none" w:sz="0" w:space="0" w:color="auto"/>
        <w:bottom w:val="none" w:sz="0" w:space="0" w:color="auto"/>
        <w:right w:val="none" w:sz="0" w:space="0" w:color="auto"/>
      </w:divBdr>
      <w:divsChild>
        <w:div w:id="1514807914">
          <w:marLeft w:val="0"/>
          <w:marRight w:val="0"/>
          <w:marTop w:val="0"/>
          <w:marBottom w:val="0"/>
          <w:divBdr>
            <w:top w:val="none" w:sz="0" w:space="0" w:color="auto"/>
            <w:left w:val="none" w:sz="0" w:space="0" w:color="auto"/>
            <w:bottom w:val="none" w:sz="0" w:space="0" w:color="auto"/>
            <w:right w:val="none" w:sz="0" w:space="0" w:color="auto"/>
          </w:divBdr>
          <w:divsChild>
            <w:div w:id="64184557">
              <w:marLeft w:val="0"/>
              <w:marRight w:val="0"/>
              <w:marTop w:val="0"/>
              <w:marBottom w:val="0"/>
              <w:divBdr>
                <w:top w:val="none" w:sz="0" w:space="0" w:color="auto"/>
                <w:left w:val="none" w:sz="0" w:space="0" w:color="auto"/>
                <w:bottom w:val="none" w:sz="0" w:space="0" w:color="auto"/>
                <w:right w:val="none" w:sz="0" w:space="0" w:color="auto"/>
              </w:divBdr>
            </w:div>
            <w:div w:id="699866033">
              <w:marLeft w:val="0"/>
              <w:marRight w:val="0"/>
              <w:marTop w:val="0"/>
              <w:marBottom w:val="0"/>
              <w:divBdr>
                <w:top w:val="none" w:sz="0" w:space="0" w:color="auto"/>
                <w:left w:val="none" w:sz="0" w:space="0" w:color="auto"/>
                <w:bottom w:val="none" w:sz="0" w:space="0" w:color="auto"/>
                <w:right w:val="none" w:sz="0" w:space="0" w:color="auto"/>
              </w:divBdr>
            </w:div>
            <w:div w:id="700252788">
              <w:marLeft w:val="0"/>
              <w:marRight w:val="0"/>
              <w:marTop w:val="0"/>
              <w:marBottom w:val="0"/>
              <w:divBdr>
                <w:top w:val="none" w:sz="0" w:space="0" w:color="auto"/>
                <w:left w:val="none" w:sz="0" w:space="0" w:color="auto"/>
                <w:bottom w:val="none" w:sz="0" w:space="0" w:color="auto"/>
                <w:right w:val="none" w:sz="0" w:space="0" w:color="auto"/>
              </w:divBdr>
            </w:div>
            <w:div w:id="1933316988">
              <w:marLeft w:val="0"/>
              <w:marRight w:val="0"/>
              <w:marTop w:val="0"/>
              <w:marBottom w:val="0"/>
              <w:divBdr>
                <w:top w:val="none" w:sz="0" w:space="0" w:color="auto"/>
                <w:left w:val="none" w:sz="0" w:space="0" w:color="auto"/>
                <w:bottom w:val="none" w:sz="0" w:space="0" w:color="auto"/>
                <w:right w:val="none" w:sz="0" w:space="0" w:color="auto"/>
              </w:divBdr>
            </w:div>
            <w:div w:id="209704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50791">
      <w:bodyDiv w:val="1"/>
      <w:marLeft w:val="0"/>
      <w:marRight w:val="0"/>
      <w:marTop w:val="0"/>
      <w:marBottom w:val="0"/>
      <w:divBdr>
        <w:top w:val="none" w:sz="0" w:space="0" w:color="auto"/>
        <w:left w:val="none" w:sz="0" w:space="0" w:color="auto"/>
        <w:bottom w:val="none" w:sz="0" w:space="0" w:color="auto"/>
        <w:right w:val="none" w:sz="0" w:space="0" w:color="auto"/>
      </w:divBdr>
      <w:divsChild>
        <w:div w:id="688989435">
          <w:marLeft w:val="0"/>
          <w:marRight w:val="0"/>
          <w:marTop w:val="0"/>
          <w:marBottom w:val="0"/>
          <w:divBdr>
            <w:top w:val="none" w:sz="0" w:space="0" w:color="auto"/>
            <w:left w:val="none" w:sz="0" w:space="0" w:color="auto"/>
            <w:bottom w:val="none" w:sz="0" w:space="0" w:color="auto"/>
            <w:right w:val="none" w:sz="0" w:space="0" w:color="auto"/>
          </w:divBdr>
          <w:divsChild>
            <w:div w:id="87080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89172">
      <w:bodyDiv w:val="1"/>
      <w:marLeft w:val="0"/>
      <w:marRight w:val="0"/>
      <w:marTop w:val="0"/>
      <w:marBottom w:val="0"/>
      <w:divBdr>
        <w:top w:val="none" w:sz="0" w:space="0" w:color="auto"/>
        <w:left w:val="none" w:sz="0" w:space="0" w:color="auto"/>
        <w:bottom w:val="none" w:sz="0" w:space="0" w:color="auto"/>
        <w:right w:val="none" w:sz="0" w:space="0" w:color="auto"/>
      </w:divBdr>
      <w:divsChild>
        <w:div w:id="888105787">
          <w:marLeft w:val="0"/>
          <w:marRight w:val="0"/>
          <w:marTop w:val="0"/>
          <w:marBottom w:val="0"/>
          <w:divBdr>
            <w:top w:val="none" w:sz="0" w:space="0" w:color="auto"/>
            <w:left w:val="none" w:sz="0" w:space="0" w:color="auto"/>
            <w:bottom w:val="none" w:sz="0" w:space="0" w:color="auto"/>
            <w:right w:val="none" w:sz="0" w:space="0" w:color="auto"/>
          </w:divBdr>
          <w:divsChild>
            <w:div w:id="176214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900858">
      <w:bodyDiv w:val="1"/>
      <w:marLeft w:val="0"/>
      <w:marRight w:val="0"/>
      <w:marTop w:val="0"/>
      <w:marBottom w:val="0"/>
      <w:divBdr>
        <w:top w:val="none" w:sz="0" w:space="0" w:color="auto"/>
        <w:left w:val="none" w:sz="0" w:space="0" w:color="auto"/>
        <w:bottom w:val="none" w:sz="0" w:space="0" w:color="auto"/>
        <w:right w:val="none" w:sz="0" w:space="0" w:color="auto"/>
      </w:divBdr>
    </w:div>
    <w:div w:id="1678995595">
      <w:bodyDiv w:val="1"/>
      <w:marLeft w:val="0"/>
      <w:marRight w:val="0"/>
      <w:marTop w:val="0"/>
      <w:marBottom w:val="0"/>
      <w:divBdr>
        <w:top w:val="none" w:sz="0" w:space="0" w:color="auto"/>
        <w:left w:val="none" w:sz="0" w:space="0" w:color="auto"/>
        <w:bottom w:val="none" w:sz="0" w:space="0" w:color="auto"/>
        <w:right w:val="none" w:sz="0" w:space="0" w:color="auto"/>
      </w:divBdr>
      <w:divsChild>
        <w:div w:id="883299599">
          <w:marLeft w:val="0"/>
          <w:marRight w:val="0"/>
          <w:marTop w:val="0"/>
          <w:marBottom w:val="0"/>
          <w:divBdr>
            <w:top w:val="none" w:sz="0" w:space="0" w:color="auto"/>
            <w:left w:val="none" w:sz="0" w:space="0" w:color="auto"/>
            <w:bottom w:val="none" w:sz="0" w:space="0" w:color="auto"/>
            <w:right w:val="none" w:sz="0" w:space="0" w:color="auto"/>
          </w:divBdr>
          <w:divsChild>
            <w:div w:id="14517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03159">
      <w:bodyDiv w:val="1"/>
      <w:marLeft w:val="0"/>
      <w:marRight w:val="0"/>
      <w:marTop w:val="0"/>
      <w:marBottom w:val="0"/>
      <w:divBdr>
        <w:top w:val="none" w:sz="0" w:space="0" w:color="auto"/>
        <w:left w:val="none" w:sz="0" w:space="0" w:color="auto"/>
        <w:bottom w:val="none" w:sz="0" w:space="0" w:color="auto"/>
        <w:right w:val="none" w:sz="0" w:space="0" w:color="auto"/>
      </w:divBdr>
      <w:divsChild>
        <w:div w:id="909583922">
          <w:marLeft w:val="0"/>
          <w:marRight w:val="0"/>
          <w:marTop w:val="0"/>
          <w:marBottom w:val="0"/>
          <w:divBdr>
            <w:top w:val="none" w:sz="0" w:space="0" w:color="auto"/>
            <w:left w:val="none" w:sz="0" w:space="0" w:color="auto"/>
            <w:bottom w:val="none" w:sz="0" w:space="0" w:color="auto"/>
            <w:right w:val="none" w:sz="0" w:space="0" w:color="auto"/>
          </w:divBdr>
          <w:divsChild>
            <w:div w:id="47934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216734">
      <w:bodyDiv w:val="1"/>
      <w:marLeft w:val="0"/>
      <w:marRight w:val="0"/>
      <w:marTop w:val="0"/>
      <w:marBottom w:val="0"/>
      <w:divBdr>
        <w:top w:val="none" w:sz="0" w:space="0" w:color="auto"/>
        <w:left w:val="none" w:sz="0" w:space="0" w:color="auto"/>
        <w:bottom w:val="none" w:sz="0" w:space="0" w:color="auto"/>
        <w:right w:val="none" w:sz="0" w:space="0" w:color="auto"/>
      </w:divBdr>
    </w:div>
    <w:div w:id="1748964630">
      <w:bodyDiv w:val="1"/>
      <w:marLeft w:val="0"/>
      <w:marRight w:val="0"/>
      <w:marTop w:val="0"/>
      <w:marBottom w:val="0"/>
      <w:divBdr>
        <w:top w:val="none" w:sz="0" w:space="0" w:color="auto"/>
        <w:left w:val="none" w:sz="0" w:space="0" w:color="auto"/>
        <w:bottom w:val="none" w:sz="0" w:space="0" w:color="auto"/>
        <w:right w:val="none" w:sz="0" w:space="0" w:color="auto"/>
      </w:divBdr>
      <w:divsChild>
        <w:div w:id="900748877">
          <w:marLeft w:val="0"/>
          <w:marRight w:val="0"/>
          <w:marTop w:val="0"/>
          <w:marBottom w:val="0"/>
          <w:divBdr>
            <w:top w:val="none" w:sz="0" w:space="0" w:color="auto"/>
            <w:left w:val="none" w:sz="0" w:space="0" w:color="auto"/>
            <w:bottom w:val="none" w:sz="0" w:space="0" w:color="auto"/>
            <w:right w:val="none" w:sz="0" w:space="0" w:color="auto"/>
          </w:divBdr>
          <w:divsChild>
            <w:div w:id="854536557">
              <w:marLeft w:val="0"/>
              <w:marRight w:val="0"/>
              <w:marTop w:val="0"/>
              <w:marBottom w:val="0"/>
              <w:divBdr>
                <w:top w:val="none" w:sz="0" w:space="0" w:color="auto"/>
                <w:left w:val="none" w:sz="0" w:space="0" w:color="auto"/>
                <w:bottom w:val="none" w:sz="0" w:space="0" w:color="auto"/>
                <w:right w:val="none" w:sz="0" w:space="0" w:color="auto"/>
              </w:divBdr>
            </w:div>
            <w:div w:id="1089889355">
              <w:marLeft w:val="0"/>
              <w:marRight w:val="0"/>
              <w:marTop w:val="0"/>
              <w:marBottom w:val="0"/>
              <w:divBdr>
                <w:top w:val="none" w:sz="0" w:space="0" w:color="auto"/>
                <w:left w:val="none" w:sz="0" w:space="0" w:color="auto"/>
                <w:bottom w:val="none" w:sz="0" w:space="0" w:color="auto"/>
                <w:right w:val="none" w:sz="0" w:space="0" w:color="auto"/>
              </w:divBdr>
            </w:div>
            <w:div w:id="209173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265483">
      <w:bodyDiv w:val="1"/>
      <w:marLeft w:val="0"/>
      <w:marRight w:val="0"/>
      <w:marTop w:val="0"/>
      <w:marBottom w:val="0"/>
      <w:divBdr>
        <w:top w:val="none" w:sz="0" w:space="0" w:color="auto"/>
        <w:left w:val="none" w:sz="0" w:space="0" w:color="auto"/>
        <w:bottom w:val="none" w:sz="0" w:space="0" w:color="auto"/>
        <w:right w:val="none" w:sz="0" w:space="0" w:color="auto"/>
      </w:divBdr>
      <w:divsChild>
        <w:div w:id="2136092855">
          <w:marLeft w:val="0"/>
          <w:marRight w:val="0"/>
          <w:marTop w:val="0"/>
          <w:marBottom w:val="0"/>
          <w:divBdr>
            <w:top w:val="none" w:sz="0" w:space="0" w:color="auto"/>
            <w:left w:val="none" w:sz="0" w:space="0" w:color="auto"/>
            <w:bottom w:val="none" w:sz="0" w:space="0" w:color="auto"/>
            <w:right w:val="none" w:sz="0" w:space="0" w:color="auto"/>
          </w:divBdr>
          <w:divsChild>
            <w:div w:id="24970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476800">
      <w:bodyDiv w:val="1"/>
      <w:marLeft w:val="0"/>
      <w:marRight w:val="0"/>
      <w:marTop w:val="0"/>
      <w:marBottom w:val="0"/>
      <w:divBdr>
        <w:top w:val="none" w:sz="0" w:space="0" w:color="auto"/>
        <w:left w:val="none" w:sz="0" w:space="0" w:color="auto"/>
        <w:bottom w:val="none" w:sz="0" w:space="0" w:color="auto"/>
        <w:right w:val="none" w:sz="0" w:space="0" w:color="auto"/>
      </w:divBdr>
    </w:div>
    <w:div w:id="1998262122">
      <w:bodyDiv w:val="1"/>
      <w:marLeft w:val="0"/>
      <w:marRight w:val="0"/>
      <w:marTop w:val="0"/>
      <w:marBottom w:val="0"/>
      <w:divBdr>
        <w:top w:val="none" w:sz="0" w:space="0" w:color="auto"/>
        <w:left w:val="none" w:sz="0" w:space="0" w:color="auto"/>
        <w:bottom w:val="none" w:sz="0" w:space="0" w:color="auto"/>
        <w:right w:val="none" w:sz="0" w:space="0" w:color="auto"/>
      </w:divBdr>
    </w:div>
    <w:div w:id="2141529298">
      <w:bodyDiv w:val="1"/>
      <w:marLeft w:val="0"/>
      <w:marRight w:val="0"/>
      <w:marTop w:val="0"/>
      <w:marBottom w:val="0"/>
      <w:divBdr>
        <w:top w:val="none" w:sz="0" w:space="0" w:color="auto"/>
        <w:left w:val="none" w:sz="0" w:space="0" w:color="auto"/>
        <w:bottom w:val="none" w:sz="0" w:space="0" w:color="auto"/>
        <w:right w:val="none" w:sz="0" w:space="0" w:color="auto"/>
      </w:divBdr>
      <w:divsChild>
        <w:div w:id="750083015">
          <w:marLeft w:val="0"/>
          <w:marRight w:val="0"/>
          <w:marTop w:val="0"/>
          <w:marBottom w:val="0"/>
          <w:divBdr>
            <w:top w:val="none" w:sz="0" w:space="0" w:color="auto"/>
            <w:left w:val="none" w:sz="0" w:space="0" w:color="auto"/>
            <w:bottom w:val="none" w:sz="0" w:space="0" w:color="auto"/>
            <w:right w:val="none" w:sz="0" w:space="0" w:color="auto"/>
          </w:divBdr>
          <w:divsChild>
            <w:div w:id="51124786">
              <w:marLeft w:val="0"/>
              <w:marRight w:val="0"/>
              <w:marTop w:val="0"/>
              <w:marBottom w:val="0"/>
              <w:divBdr>
                <w:top w:val="none" w:sz="0" w:space="0" w:color="auto"/>
                <w:left w:val="none" w:sz="0" w:space="0" w:color="auto"/>
                <w:bottom w:val="none" w:sz="0" w:space="0" w:color="auto"/>
                <w:right w:val="none" w:sz="0" w:space="0" w:color="auto"/>
              </w:divBdr>
            </w:div>
            <w:div w:id="197402116">
              <w:marLeft w:val="0"/>
              <w:marRight w:val="0"/>
              <w:marTop w:val="0"/>
              <w:marBottom w:val="0"/>
              <w:divBdr>
                <w:top w:val="none" w:sz="0" w:space="0" w:color="auto"/>
                <w:left w:val="none" w:sz="0" w:space="0" w:color="auto"/>
                <w:bottom w:val="none" w:sz="0" w:space="0" w:color="auto"/>
                <w:right w:val="none" w:sz="0" w:space="0" w:color="auto"/>
              </w:divBdr>
            </w:div>
            <w:div w:id="56271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comments.xml.rels><?xml version="1.0" encoding="UTF-8" standalone="yes"?>
<Relationships xmlns="http://schemas.openxmlformats.org/package/2006/relationships"><Relationship Id="rId8" Type="http://schemas.openxmlformats.org/officeDocument/2006/relationships/hyperlink" Target="https://de.wikipedia.org/wiki/.NET" TargetMode="External"/><Relationship Id="rId13" Type="http://schemas.openxmlformats.org/officeDocument/2006/relationships/hyperlink" Target="https://de.wikipedia.org/wiki/.NET" TargetMode="External"/><Relationship Id="rId3" Type="http://schemas.openxmlformats.org/officeDocument/2006/relationships/hyperlink" Target="https://de.wikipedia.org/wiki/Microsoft" TargetMode="External"/><Relationship Id="rId7" Type="http://schemas.openxmlformats.org/officeDocument/2006/relationships/hyperlink" Target="https://de.wikipedia.org/wiki/Programmiersprache" TargetMode="External"/><Relationship Id="rId12" Type="http://schemas.openxmlformats.org/officeDocument/2006/relationships/hyperlink" Target="https://de.wikipedia.org/wiki/Mono_(Software)" TargetMode="External"/><Relationship Id="rId17" Type="http://schemas.openxmlformats.org/officeDocument/2006/relationships/image" Target="media/image116.png"/><Relationship Id="rId2" Type="http://schemas.openxmlformats.org/officeDocument/2006/relationships/hyperlink" Target="https://de.wikipedia.org/wiki/Liste_der_IPA-Zeichen" TargetMode="External"/><Relationship Id="rId16" Type="http://schemas.openxmlformats.org/officeDocument/2006/relationships/hyperlink" Target="https://de.wikipedia.org/wiki/.NET" TargetMode="External"/><Relationship Id="rId1" Type="http://schemas.openxmlformats.org/officeDocument/2006/relationships/hyperlink" Target="https://de.wikipedia.org/wiki/.NET" TargetMode="External"/><Relationship Id="rId6" Type="http://schemas.openxmlformats.org/officeDocument/2006/relationships/hyperlink" Target="https://de.wikipedia.org/wiki/Framework" TargetMode="External"/><Relationship Id="rId11" Type="http://schemas.openxmlformats.org/officeDocument/2006/relationships/hyperlink" Target="https://de.wikipedia.org/wiki/.NET_5" TargetMode="External"/><Relationship Id="rId5" Type="http://schemas.openxmlformats.org/officeDocument/2006/relationships/hyperlink" Target="https://de.wikipedia.org/wiki/Anwendungsprogramm" TargetMode="External"/><Relationship Id="rId15" Type="http://schemas.openxmlformats.org/officeDocument/2006/relationships/hyperlink" Target="https://de.wikipedia.org/wiki/Software_Development_Kit" TargetMode="External"/><Relationship Id="rId10" Type="http://schemas.openxmlformats.org/officeDocument/2006/relationships/hyperlink" Target="https://de.wikipedia.org/wiki/.NET_Framework" TargetMode="External"/><Relationship Id="rId4" Type="http://schemas.openxmlformats.org/officeDocument/2006/relationships/hyperlink" Target="https://de.wikipedia.org/wiki/Plattform_(Computer)" TargetMode="External"/><Relationship Id="rId9" Type="http://schemas.openxmlformats.org/officeDocument/2006/relationships/hyperlink" Target="https://de.wikipedia.org/wiki/.NET" TargetMode="External"/><Relationship Id="rId14" Type="http://schemas.openxmlformats.org/officeDocument/2006/relationships/hyperlink" Target="https://de.wikipedia.org/wiki/Programmierschnittstell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4.png"/><Relationship Id="rId84" Type="http://schemas.openxmlformats.org/officeDocument/2006/relationships/image" Target="media/image65.png"/><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hyperlink" Target="file:///W:\20_Personalmanagement\25_Lehrlingswesen\Lehrling\NEG\Dokumentation\Lerndokumentation%20Nico%20Egli.docx" TargetMode="External"/><Relationship Id="rId196" Type="http://schemas.openxmlformats.org/officeDocument/2006/relationships/footer" Target="footer1.xml"/><Relationship Id="rId200"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86.png"/><Relationship Id="rId11" Type="http://schemas.microsoft.com/office/2016/09/relationships/commentsIds" Target="commentsId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5.png"/><Relationship Id="rId58" Type="http://schemas.openxmlformats.org/officeDocument/2006/relationships/image" Target="media/image39.svg"/><Relationship Id="rId74" Type="http://schemas.openxmlformats.org/officeDocument/2006/relationships/image" Target="media/image55.jpg"/><Relationship Id="rId79" Type="http://schemas.openxmlformats.org/officeDocument/2006/relationships/image" Target="media/image60.png"/><Relationship Id="rId102" Type="http://schemas.openxmlformats.org/officeDocument/2006/relationships/image" Target="media/image81.png"/><Relationship Id="rId123" Type="http://schemas.openxmlformats.org/officeDocument/2006/relationships/image" Target="media/image102.png"/><Relationship Id="rId128" Type="http://schemas.openxmlformats.org/officeDocument/2006/relationships/image" Target="media/image107.png"/><Relationship Id="rId144" Type="http://schemas.openxmlformats.org/officeDocument/2006/relationships/image" Target="media/image121.png"/><Relationship Id="rId149" Type="http://schemas.openxmlformats.org/officeDocument/2006/relationships/image" Target="media/image126.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4.png"/><Relationship Id="rId160" Type="http://schemas.openxmlformats.org/officeDocument/2006/relationships/image" Target="media/image137.png"/><Relationship Id="rId165" Type="http://schemas.openxmlformats.org/officeDocument/2006/relationships/image" Target="media/image142.jpeg"/><Relationship Id="rId181" Type="http://schemas.openxmlformats.org/officeDocument/2006/relationships/image" Target="media/image149.png"/><Relationship Id="rId186" Type="http://schemas.openxmlformats.org/officeDocument/2006/relationships/image" Target="media/image153.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customXml" Target="ink/ink2.xml"/><Relationship Id="rId48" Type="http://schemas.openxmlformats.org/officeDocument/2006/relationships/image" Target="media/image31.pn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3.png"/><Relationship Id="rId139" Type="http://schemas.openxmlformats.org/officeDocument/2006/relationships/customXml" Target="ink/ink6.xm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7.svg"/><Relationship Id="rId155" Type="http://schemas.openxmlformats.org/officeDocument/2006/relationships/image" Target="media/image132.png"/><Relationship Id="rId171" Type="http://schemas.openxmlformats.org/officeDocument/2006/relationships/hyperlink" Target="https://de.wikipedia.org/wiki/HTTP-Statuscode" TargetMode="External"/><Relationship Id="rId176" Type="http://schemas.openxmlformats.org/officeDocument/2006/relationships/hyperlink" Target="https://chrome.google.com/webstore/detail/react-developer-tools/fmkadmapgofadopljbjfkapdkoienihi?hl=de" TargetMode="External"/><Relationship Id="rId192" Type="http://schemas.openxmlformats.org/officeDocument/2006/relationships/hyperlink" Target="file:///W:\20_Personalmanagement\25_Lehrlingswesen\Lehrling\NEG\Dokumentation\Lerndokumentation%20Nico%20Egli.docx" TargetMode="External"/><Relationship Id="rId197" Type="http://schemas.openxmlformats.org/officeDocument/2006/relationships/header" Target="header2.xml"/><Relationship Id="rId12" Type="http://schemas.microsoft.com/office/2018/08/relationships/commentsExtensible" Target="commentsExtensible.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0.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customXml" Target="ink/ink5.xml"/><Relationship Id="rId70" Type="http://schemas.openxmlformats.org/officeDocument/2006/relationships/image" Target="media/image51.jpg"/><Relationship Id="rId75" Type="http://schemas.openxmlformats.org/officeDocument/2006/relationships/image" Target="media/image56.jpg"/><Relationship Id="rId91" Type="http://schemas.microsoft.com/office/2007/relationships/hdphoto" Target="media/hdphoto1.wdp"/><Relationship Id="rId96" Type="http://schemas.openxmlformats.org/officeDocument/2006/relationships/image" Target="media/image75.png"/><Relationship Id="rId140" Type="http://schemas.openxmlformats.org/officeDocument/2006/relationships/image" Target="media/image119.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image" Target="media/image150.gif"/><Relationship Id="rId187" Type="http://schemas.openxmlformats.org/officeDocument/2006/relationships/image" Target="media/image154.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2.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JPE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9.png"/><Relationship Id="rId135" Type="http://schemas.openxmlformats.org/officeDocument/2006/relationships/image" Target="media/image114.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hyperlink" Target="https://krishankantsinghal.medium.com/local-storage-vs-session-storage-vs-cookie-22655ff75a8" TargetMode="External"/><Relationship Id="rId198" Type="http://schemas.openxmlformats.org/officeDocument/2006/relationships/fontTable" Target="fontTable.xml"/><Relationship Id="rId172" Type="http://schemas.openxmlformats.org/officeDocument/2006/relationships/image" Target="media/image148.png"/><Relationship Id="rId193" Type="http://schemas.openxmlformats.org/officeDocument/2006/relationships/hyperlink" Target="file:///W:\20_Personalmanagement\25_Lehrlingswesen\Lehrling\NEG\Dokumentation\Lerndokumentation%20Nico%20Egli.docx" TargetMode="External"/><Relationship Id="rId13" Type="http://schemas.openxmlformats.org/officeDocument/2006/relationships/hyperlink" Target="https://mcsdev.atlassian.net/wiki/spaces/MCSINFO/pages/1948123208/An-+Abwesenheit+Nico" TargetMode="External"/><Relationship Id="rId18" Type="http://schemas.openxmlformats.org/officeDocument/2006/relationships/hyperlink" Target="https://www.virustotal.com" TargetMode="External"/><Relationship Id="rId39" Type="http://schemas.openxmlformats.org/officeDocument/2006/relationships/customXml" Target="ink/ink1.xml"/><Relationship Id="rId109" Type="http://schemas.openxmlformats.org/officeDocument/2006/relationships/image" Target="media/image88.png"/><Relationship Id="rId34" Type="http://schemas.openxmlformats.org/officeDocument/2006/relationships/image" Target="media/image20.png"/><Relationship Id="rId50" Type="http://schemas.openxmlformats.org/officeDocument/2006/relationships/image" Target="media/image33.png"/><Relationship Id="rId55" Type="http://schemas.openxmlformats.org/officeDocument/2006/relationships/image" Target="media/image36.png"/><Relationship Id="rId76" Type="http://schemas.openxmlformats.org/officeDocument/2006/relationships/image" Target="media/image57.jp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customXml" Target="ink/ink7.xml"/><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55.jpeg"/><Relationship Id="rId7" Type="http://schemas.openxmlformats.org/officeDocument/2006/relationships/endnotes" Target="endnotes.xml"/><Relationship Id="rId71" Type="http://schemas.openxmlformats.org/officeDocument/2006/relationships/image" Target="media/image52.jpg"/><Relationship Id="rId92" Type="http://schemas.openxmlformats.org/officeDocument/2006/relationships/image" Target="media/image72.png"/><Relationship Id="rId162" Type="http://schemas.openxmlformats.org/officeDocument/2006/relationships/image" Target="media/image139.png"/><Relationship Id="rId183"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customXml" Target="ink/ink3.xml"/><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10.png"/><Relationship Id="rId136" Type="http://schemas.openxmlformats.org/officeDocument/2006/relationships/image" Target="media/image115.png"/><Relationship Id="rId157" Type="http://schemas.openxmlformats.org/officeDocument/2006/relationships/image" Target="media/image134.png"/><Relationship Id="rId178" Type="http://schemas.openxmlformats.org/officeDocument/2006/relationships/hyperlink" Target="https://github.com/Microsoft/TypeScript-React-Conversion-Guide" TargetMode="External"/><Relationship Id="rId61" Type="http://schemas.openxmlformats.org/officeDocument/2006/relationships/image" Target="media/image42.png"/><Relationship Id="rId82" Type="http://schemas.openxmlformats.org/officeDocument/2006/relationships/image" Target="media/image63.png"/><Relationship Id="rId152" Type="http://schemas.openxmlformats.org/officeDocument/2006/relationships/image" Target="media/image129.png"/><Relationship Id="rId173" Type="http://schemas.openxmlformats.org/officeDocument/2006/relationships/hyperlink" Target="https://www.w3schools.com/TAGS/default.ASP" TargetMode="External"/><Relationship Id="rId194" Type="http://schemas.openxmlformats.org/officeDocument/2006/relationships/hyperlink" Target="file:///W:\20_Personalmanagement\25_Lehrlingswesen\Lehrling\NEG\Dokumentation\Lerndokumentation%20Nico%20Egli.docx" TargetMode="External"/><Relationship Id="rId199" Type="http://schemas.microsoft.com/office/2011/relationships/people" Target="people.xml"/><Relationship Id="rId19" Type="http://schemas.openxmlformats.org/officeDocument/2006/relationships/image" Target="media/image5.png"/><Relationship Id="rId14" Type="http://schemas.openxmlformats.org/officeDocument/2006/relationships/image" Target="media/image1.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mcsdev.atlassian.net/wiki/home" TargetMode="External"/><Relationship Id="rId51" Type="http://schemas.openxmlformats.org/officeDocument/2006/relationships/image" Target="media/image34.png"/><Relationship Id="rId72" Type="http://schemas.openxmlformats.org/officeDocument/2006/relationships/image" Target="media/image53.jpg"/><Relationship Id="rId93" Type="http://schemas.microsoft.com/office/2007/relationships/hdphoto" Target="media/hdphoto2.wdp"/><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image" Target="media/image120.png"/><Relationship Id="rId163" Type="http://schemas.openxmlformats.org/officeDocument/2006/relationships/image" Target="media/image140.png"/><Relationship Id="rId184" Type="http://schemas.openxmlformats.org/officeDocument/2006/relationships/image" Target="media/image152.svg"/><Relationship Id="rId189" Type="http://schemas.openxmlformats.org/officeDocument/2006/relationships/hyperlink" Target="https://en.wikipedia.org/wiki/Mains_electricity_by_country"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5.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11.png"/><Relationship Id="rId153" Type="http://schemas.openxmlformats.org/officeDocument/2006/relationships/image" Target="media/image130.png"/><Relationship Id="rId174" Type="http://schemas.openxmlformats.org/officeDocument/2006/relationships/hyperlink" Target="https://validator.w3.org/" TargetMode="External"/><Relationship Id="rId179" Type="http://schemas.openxmlformats.org/officeDocument/2006/relationships/hyperlink" Target="https://ohshitgit.com/" TargetMode="External"/><Relationship Id="rId195" Type="http://schemas.openxmlformats.org/officeDocument/2006/relationships/header" Target="header1.xml"/><Relationship Id="rId190" Type="http://schemas.openxmlformats.org/officeDocument/2006/relationships/hyperlink" Target="file:///W:\20_Personalmanagement\25_Lehrlingswesen\Lehrling\NEG\Dokumentation\Lerndokumentation%20Nico%20Egli.docx" TargetMode="External"/><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38.png"/><Relationship Id="rId106" Type="http://schemas.openxmlformats.org/officeDocument/2006/relationships/image" Target="media/image85.png"/><Relationship Id="rId127" Type="http://schemas.openxmlformats.org/officeDocument/2006/relationships/image" Target="media/image106.png"/><Relationship Id="rId10" Type="http://schemas.microsoft.com/office/2011/relationships/commentsExtended" Target="commentsExtended.xml"/><Relationship Id="rId31" Type="http://schemas.openxmlformats.org/officeDocument/2006/relationships/image" Target="media/image17.png"/><Relationship Id="rId52" Type="http://schemas.openxmlformats.org/officeDocument/2006/relationships/customXml" Target="ink/ink4.xml"/><Relationship Id="rId73" Type="http://schemas.openxmlformats.org/officeDocument/2006/relationships/image" Target="media/image54.jpg"/><Relationship Id="rId78" Type="http://schemas.openxmlformats.org/officeDocument/2006/relationships/image" Target="media/image59.png"/><Relationship Id="rId94" Type="http://schemas.openxmlformats.org/officeDocument/2006/relationships/image" Target="media/image73.png"/><Relationship Id="rId99" Type="http://schemas.openxmlformats.org/officeDocument/2006/relationships/image" Target="media/image78.sv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customXml" Target="ink/ink8.xml"/><Relationship Id="rId148" Type="http://schemas.openxmlformats.org/officeDocument/2006/relationships/image" Target="media/image125.png"/><Relationship Id="rId164" Type="http://schemas.openxmlformats.org/officeDocument/2006/relationships/image" Target="media/image141.jpeg"/><Relationship Id="rId169" Type="http://schemas.openxmlformats.org/officeDocument/2006/relationships/image" Target="media/image146.png"/><Relationship Id="rId185" Type="http://schemas.openxmlformats.org/officeDocument/2006/relationships/hyperlink" Target="https://lab.open-roberta.org" TargetMode="External"/><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hyperlink" Target="https://github.com/github/gitignore" TargetMode="External"/><Relationship Id="rId26" Type="http://schemas.openxmlformats.org/officeDocument/2006/relationships/image" Target="media/image12.png"/><Relationship Id="rId47" Type="http://schemas.openxmlformats.org/officeDocument/2006/relationships/image" Target="media/image30.pn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image" Target="media/image112.png"/><Relationship Id="rId154" Type="http://schemas.openxmlformats.org/officeDocument/2006/relationships/image" Target="media/image131.png"/><Relationship Id="rId175" Type="http://schemas.openxmlformats.org/officeDocument/2006/relationships/hyperlink" Target="http://jigsaw.w3.org/css-validato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6.png"/></Relationships>
</file>

<file path=word/_rels/header2.xml.rels><?xml version="1.0" encoding="UTF-8" standalone="yes"?>
<Relationships xmlns="http://schemas.openxmlformats.org/package/2006/relationships"><Relationship Id="rId1" Type="http://schemas.openxmlformats.org/officeDocument/2006/relationships/image" Target="media/image1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mcs\OfficeTemplates\3122_mcsDocument.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09:30:15.493"/>
    </inkml:context>
    <inkml:brush xml:id="br0">
      <inkml:brushProperty name="width" value="0.05" units="cm"/>
      <inkml:brushProperty name="height" value="0.05" units="cm"/>
      <inkml:brushProperty name="color" value="#E71224"/>
      <inkml:brushProperty name="ignorePressure" value="1"/>
    </inkml:brush>
  </inkml:definitions>
  <inkml:trace contextRef="#ctx0" brushRef="#br0">0 259,'0'-4,"0"-6,0-5,0-5,0-2,0-3,0-1,0-2,0 2,0 0,0 5,0 1,0 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09:59:15.567"/>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0 452,'913'0,"-890"-8,0-7,26-44,46-15,-24 74,20 0,101-89,131-66,-65 103,-235 52</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8-27T09:59:19.352"/>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0,'72'30,"121"152,-123-91,137 30,-74-131,-105 10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4T13:41:18.674"/>
    </inkml:context>
    <inkml:brush xml:id="br0">
      <inkml:brushProperty name="width" value="0.04997" units="cm"/>
      <inkml:brushProperty name="height" value="0.04997" units="cm"/>
      <inkml:brushProperty name="color" value="#E71224"/>
      <inkml:brushProperty name="ignorePressure" value="1"/>
    </inkml:brush>
  </inkml:definitions>
  <inkml:trace contextRef="#ctx0" brushRef="#br0">212 2498,'2'-5,"0"1,1 0,-1 0,1 0,-1 0,1 1,5-5,2-5,7-16,23-49,-16 28,-8 15,-1-1,-2 0,-1 0,13-71,12-77,-29 144,-1-1,2-52,-7 73,4-63,-7-155,-10 98,-6-1,9 73,-19-83,14 84,8 37,-1 1,-12-33,-26-58,-12-9,-25-37,62 128,-26-41,43 76</inkml:trace>
  <inkml:trace contextRef="#ctx0" brushRef="#br0" timeOffset="2546.27">0 279,'16'-136,"-10"12,-6 123,0 0,0 1,1-1,-1 0,0 0,1 0,-1 0,0 0,1 1,-1-1,1 0,-1 0,1 1,0-1,-1 0,1 1,0-1,-1 1,1-1,0 1,0-1,-1 1,1-1,0 1,0 0,0-1,0 1,0 0,0 0,-1 0,1-1,0 1,0 0,0 0,0 0,0 1,0-1,0 0,0 0,0 1,53 10,-29-5,1-2,-1 1,0 2,39 14,-49-15,-11-5</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9-04T13:41:11.445"/>
    </inkml:context>
    <inkml:brush xml:id="br0">
      <inkml:brushProperty name="width" value="0.04997" units="cm"/>
      <inkml:brushProperty name="height" value="0.04997" units="cm"/>
      <inkml:brushProperty name="color" value="#E71224"/>
      <inkml:brushProperty name="ignorePressure" value="1"/>
    </inkml:brush>
  </inkml:definitions>
  <inkml:trace contextRef="#ctx0" brushRef="#br0">293 2906,'-1'-7,"-1"0,0 0,0 1,-1-1,0 1,0 0,-6-10,-6-12,0-3,-1 0,-22-29,21 31,1-1,-22-59,12 24,19 44,0-1,2 1,-4-34,8 47,-22-112,-1-87,18 166,3 0,1-54,2 77,0-496,6 407,6 34,-6-4,26-122,-24 136,-7 50,0-1,1 1,0 0,5-14,3-4,-3-1,7-47,-10 53,36-175,-38 185,0-1,0 0,1 0,1 1,0-1,2 1,13-30,-11 34,1 0,0 0,0 0,18-15,-23 25</inkml:trace>
  <inkml:trace contextRef="#ctx0" brushRef="#br0" timeOffset="1927.16">34 57,'53'-15,"130"-22,-180 36,1 0,-1 0,1 0,0 1,-1-1,1 1,0 0,-1 0,1 0,7 2,-10-1,1 0,0 0,-1 1,1-1,-1 1,0-1,0 1,1-1,-1 1,0 0,-1 0,1 0,0-1,0 1,-1 0,1 0,-1 0,1 0,-1 0,0 0,0 3,10 49,-3-20,-1-1,1 41,-7-69</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9T15:19:11.443"/>
    </inkml:context>
    <inkml:brush xml:id="br0">
      <inkml:brushProperty name="width" value="0.05" units="cm"/>
      <inkml:brushProperty name="height" value="0.05" units="cm"/>
      <inkml:brushProperty name="color" value="#1E1E1E"/>
      <inkml:brushProperty name="ignorePressure" value="1"/>
    </inkml:brush>
  </inkml:definitions>
  <inkml:trace contextRef="#ctx0" brushRef="#br0">108 61,'0'-1,"-1"-1,0 0,0-1,0 0</inkml:trace>
  <inkml:trace contextRef="#ctx0" brushRef="#br0" timeOffset="502.18">96 39</inkml:trace>
  <inkml:trace contextRef="#ctx0" brushRef="#br0" timeOffset="1008.18">80 29</inkml:trace>
  <inkml:trace contextRef="#ctx0" brushRef="#br0" timeOffset="2250.19">65 29</inkml:trace>
  <inkml:trace contextRef="#ctx0" brushRef="#br0" timeOffset="2746.21">54 29</inkml:trace>
  <inkml:trace contextRef="#ctx0" brushRef="#br0" timeOffset="3254.55">49 25,'0'-1,"0"-1,1-1,0 0,0 0,0-1</inkml:trace>
  <inkml:trace contextRef="#ctx0" brushRef="#br0" timeOffset="4121.56">54 3,'1'0,"0"-1,1 0,0 0</inkml:trace>
  <inkml:trace contextRef="#ctx0" brushRef="#br0" timeOffset="4601.56">65 8,'-1'0,"-1"1,1 1,0 1,1 1,-1 1,0-1,0 0,0 0</inkml:trace>
  <inkml:trace contextRef="#ctx0" brushRef="#br0" timeOffset="5095.29">44 39,'0'1,"0"1,0 2,0 0,0 1,-1-1,0 0,0 0</inkml:trace>
  <inkml:trace contextRef="#ctx0" brushRef="#br0" timeOffset="5590.29">38 45,'0'1,"0"1,0 1,-1 0,0 1,-1-1,0 0,-1 0,1 0,0 1,-1-1,1 0,1 0</inkml:trace>
  <inkml:trace contextRef="#ctx0" brushRef="#br0" timeOffset="6078.34">33 34,'0'1,"0"1,0 1,-1 1,0-1,-1 0,0 1,-1-1,0 0,0 0,1 1,-1 1,0-1,0 1,1-1,-1 0,1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9T15:18:57.469"/>
    </inkml:context>
    <inkml:brush xml:id="br0">
      <inkml:brushProperty name="width" value="0.05" units="cm"/>
      <inkml:brushProperty name="height" value="0.05" units="cm"/>
      <inkml:brushProperty name="color" value="#1E1E1E"/>
      <inkml:brushProperty name="ignorePressure" value="1"/>
    </inkml:brush>
  </inkml:definitions>
  <inkml:trace contextRef="#ctx0" brushRef="#br0">114 218,'-5'0,"0"0,1-2,-2 1,2 0,-1 0,0-2,1 2,-1-1,-8-7,10 7,-2 0,1-1,1 1,-2 1,1-2,0 2,-1 0,1 0,-2 1,2-1,-7 1,66-4,56 8,-118 10,-8 16,21-24,17-13,21-23,-42 28,-8 7,-5 5,-10 10,16-15,2 0,-1-2,-1 1,1-1,-2 1,2-2,-2 2,2-2,-1 1,-1-1,-7 3,64-10,-42 5,1 0,-1-1,0 0,-1 0,2-2,8-2,-7 3,1 0,0 0,-1 1,1 0,0 1,0 1,0 0,-1 1,1 0,13 5,37 4,-34-7,-20-2,0-1,1 0,0 1,-1-2,0 0,1-2,13-1,-21 3,-1 0,0 0,0-1,1 1,-1 0,0 0,0 0,1-2,-1 2,0 0,0-1,0 1,1 0,-1-1,0 1,0 0,0 0,0-1,0 1,0 0,0-1,0 1,1-2,-1 2,0 0,-1-1,1 1,0 0,0-1,0 1,0 0,0-1,0 1,0 0,0-1,-1 1,1 0,0 0,0-2,0 2,-1 0,1 0,0-1,0 1,-1 0,1 0,0-1,-1 1,1 0,0 0,0 0,-1 0,1 0,0-1,-2 1,2 0,0 0,-1 0,-23-13,18 13,0 1,0 0,0 0,1 2,-2-2,2 1,-1 1,1-1,-1 2,-8 5,8-4,0-1,-1-1,2 1,-2-2,1 1,-1-1,1 0,-1 1,0-2,-8 0,-22-1,0-2,0-2,-51-13,55 13,28 4,-1 0,1 0,-1-2,1 1,-1 0,1-1,-8-3,86 14,-55-3,0 0,36 5,-8-6,1-2,61-5,-98 0,-1-1,0 1,0-2,0 1,-1-2,1 0,-1 0,0 1,0-2,-1 0,11-11,-25 16,2-2,-1 2,0 0,0 0,0 1,0-1,-11 2,7 0,0-1,0 2,2 0,-2 0,-13 6,82 1,-59-11,1 2,0-1,0 1,-1 0,1-1,0 0,-1 1,1-1,0 1,-1-2,2 1,-2 1,1-1,-1 0,0 0,1 1,-1-2,0 1,1 0,-1 0,0 0,0 1,1-3,-1 2,0 1,0 0,0-1,0 1,-1 0,1-1,0 1,0 0,0-1,0 1,0 0,0-2,0 2,-1 0,1 0,0-1,0 1,0 0,-1 0,1-1,0 1,0 0,-1 0,1 0,0-1,-2 1,2 0,0 0,-1 0,1 0,0 0,-1 0,1-1,0 1,-1 0,1 0,0 0,-1 0,1 0,0 0,0 1,-1-1,1 0,0 0,-1 0,1 0,0 0,-1 0,1 0,0 1,-1-1,1 0,0 0,0 0,-1 1,1-1,0 0,0 0,0 1,-2-1,2 0,0 2,0-2,0 1,0-1,0 0,0 0,0 0,0-1,0 1,0 0,0 0,0 0,0 0,0 0,0 0,0 0,0 0,0-2,0 2,0 0,0 0,0 0,0 0,0 0,0 0,0 0,0 0,0-1,0 1,0 0,0 0,0 0,0 0,0 0,0 0,0 0,0 0,0 0,0-1,0 1,0 0,-1 0,1 0,0 0,0 0,0 0,0 0,0 0,0 0,0 0,0 0,0 0,-1 0,1 0,0 0,0 0,0 0,0 0,9-20,1 3,-8 16,-3 7,1-4,-1 0,0 1,0-1,0 1,0-1,-1 0,1 1,-1-1,1-1,-1 2,1-2,-4 4,0-9,7-20,11-6,-12 33,-8 17,-25 45,42-123,0 38,-13 33,3-9,-1-1,0 1,-1-1,1 1,0 0,-1-1,1 0,-2 0,1 0,0 0,-3 3,1-66,4 48,0 12,-12 37,-6-17,20-37,-2 14,1 1,0-2,0 2,0 0,0-1,0 1,0 0,1-1,0 1,-1-1,1 2,0-1,-1-1,2 2,-1-1,0 1,4-3,-2 9,-10 7,-12 12,15-22,3-2,0 0,0 0,0 0,0-1,0 1,0 0,-1 0,1 0,0 0,0 0,0 0,0 0,0 0,0 0,-1 0,1 0,0-1,0 1,0 0,0 0,0 0,-1 0,1 0,0 0,0 0,0 0,0 0,0 0,-1 0,1 1,0-1,0 0,0 0,0 0,0 0,0 0,-1 0,1 0,0 0,0 0,0 0,0 0,0 1,0-1,0 0,0 0,0 0,-1 0,1 0,0 0,0 1,0-1,0 0,0 0,0 0,0 0,0 0,0 1,0-2,0 1,0 0,0-1,0 1,0 0,-1-1,1 1,0-1,0 1,0 0,-1 0,1-2,0 2,0 0,-1-1,1 1,0 0,-1 0,1-1,0 1,-2 0,2 0,0 0,-1 0,1-1,0 1,-1 0,1 0,0 0,-1 0,1 0,-1 0,1 0,0 0,-1 0,1 0,-1 0,1 0,0 0,-1 1,1-1,-1 0,-54 23,43-17,1-1,-1-1,1 0,-1-1,0 1,0-2,-15 1,34-2,0 0,0-1,1 0,-1 0,0-1,1 1,-1-2,0 0,0 0,0 0,0-1,0 1,-1-2,1 1,-1-2,1 1,-1 0,0-1,9-11,-7 8,-3 2,1 0,-2 0,1 0,-1 0,0 0,0-1,-1 0,5-10,-62 65,43-36,0 0,-1 0,-1-2,-15 11,24-18,1 0,-2-1,1-1,0 2,0-2,0 0,0 0,-2 0,2 1,-1-2,1 1,0-1,-1 0,1 0,-2-1,2 1,0-2,-1 1,-6-2,11 1,-1 2,0-1,0 0,0 1,1-1,-1 0,0-1,1 1,-1 1,0-1,1 0,-1 0,1 0,0-1,-2 1,2 0,0 0,-1 0,1-1,0 1,0 0,0 0,0-2,0 2,0 0,0 0,0 0,1-1,-1 1,0 0,2 0,-2 0,1-1,-1 1,1-1,0-1,0 0,0 0,1 0,-1 0,1 0,0 0,0 1,0 0,0-1,0 1,0 0,4-3,-3 4,-1-1,1 1,-1 0,0 0,1-2,-1 2,1 0,-1-1,-1 0,1 0,0 0,1-1,-2 1,1-1,-1 1,0 0,1-1,-1 1,0 0,0-2,-1 2,2-1,-1 0,0-5,-2 1,1 0,-1 0,-1 1,1-1,0 0,-1-1,0 1,0 1,-5-7,3 2,-9-15,9 31,4 17,0 2,3 0,-1 0,1 0,1 0,2-1,0-1,2 1,0 0,2-2,13 26,-18-36</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3-19T15:18:38.096"/>
    </inkml:context>
    <inkml:brush xml:id="br0">
      <inkml:brushProperty name="width" value="0.05" units="cm"/>
      <inkml:brushProperty name="height" value="0.05" units="cm"/>
      <inkml:brushProperty name="color" value="#1E1E1E"/>
      <inkml:brushProperty name="ignorePressure" value="1"/>
    </inkml:brush>
  </inkml:definitions>
  <inkml:trace contextRef="#ctx0" brushRef="#br0">91 30,'26'6,"-24"9,-4-12,1-1,0 0,-1-1,0 1,0 0,1-1,-2 1,2-2,0 2,-2-1,2-1,-2 2,2-2,-2 2,2-2,-2 0,2 0,-2 0,-2 0,5 0,0 0,0-2,-1 2,1-2,0 2,0-1,0 1,0 0,0-2,0 2,0-2,0 2,0-1,0 1,0 0,0-2,0 2,0-2,0 2,1-1,-1 1,0 0,0-2,0 2,1 0,-1-2,0 2,2 0,-2-1,0 1,0 0,1-2,-1 2,1 0,-1 0,2-2,20-24,12 16,-27 9,-24 7,-8 1,14-4,1 0,-1 1,1-1,-2-3,1 2,-1-2,-15-2,60-11,-27 9,1 1,-1 0,1 0,-1-1,1 3,9-3,-4 4,-6-1,0-1,0 2,-1 0,2 0,-2 0,2 2,-2-1,2-1,-2 2,2 1,3 2,-10-3,-1-1,1 1,-2 1,1-1,1 0,-1-1,0 1,-1 0,1-1,0 1,-1 0,1-1,0-1,-1 2,1 0,0-1,-1-1,-3 4,-37 22,35-23,-15 9,15-11,2 1,0 1,0-1,1 1,-2 1,1-1,-5 7,20-13,-1 1,2 0,-1 2,0 0,13 2,-12-2,3 0,1-2,1 1,-2-3,22-6,-61 20,-2-3,2-1,-1-1,-41 0,89-8,1-2,-2-1,1-3,40-20,-132 30,-55-1,129 0</inkml:trace>
</inkml:ink>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02B96-4963-47E0-92CB-DC5A6AF87D30}">
  <we:reference id="wa104381727" version="1.0.0.9" store="de-DE" storeType="OMEX"/>
  <we:alternateReferences>
    <we:reference id="wa104381727" version="1.0.0.9" store="WA10438172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686424-C545-46DB-8CF0-46E42D2DA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3122_mcsDocument.dotx</Template>
  <TotalTime>0</TotalTime>
  <Pages>121</Pages>
  <Words>21840</Words>
  <Characters>137592</Characters>
  <Application>Microsoft Office Word</Application>
  <DocSecurity>0</DocSecurity>
  <Lines>1146</Lines>
  <Paragraphs>318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Lerndokumentation</vt:lpstr>
      <vt:lpstr>Lerndokumentation</vt:lpstr>
    </vt:vector>
  </TitlesOfParts>
  <Company>mcs software ag</Company>
  <LinksUpToDate>false</LinksUpToDate>
  <CharactersWithSpaces>159114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Lerndokumentation</dc:title>
  <dc:subject>Nico Egli</dc:subject>
  <dc:creator>Nico Egli</dc:creator>
  <cp:keywords/>
  <dc:description/>
  <cp:lastModifiedBy>Nico Egli</cp:lastModifiedBy>
  <cp:revision>22</cp:revision>
  <cp:lastPrinted>2005-07-11T13:57:00Z</cp:lastPrinted>
  <dcterms:created xsi:type="dcterms:W3CDTF">2022-04-29T14:28:00Z</dcterms:created>
  <dcterms:modified xsi:type="dcterms:W3CDTF">2022-06-29T14:28:00Z</dcterms:modified>
</cp:coreProperties>
</file>